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trike w:val="0"/>
          <w:color w:val="auto"/>
          <w:lang w:val="nl-NL"/>
        </w:rPr>
        <w:id w:val="154042960"/>
        <w:docPartObj>
          <w:docPartGallery w:val="Cover Pages"/>
          <w:docPartUnique/>
        </w:docPartObj>
      </w:sdtPr>
      <w:sdtEndPr>
        <w:rPr>
          <w:rFonts w:asciiTheme="majorHAnsi" w:eastAsiaTheme="majorEastAsia" w:hAnsiTheme="majorHAnsi" w:cstheme="majorBidi"/>
          <w:color w:val="323232" w:themeColor="text2"/>
          <w:spacing w:val="5"/>
          <w:kern w:val="28"/>
          <w:sz w:val="96"/>
          <w:szCs w:val="56"/>
        </w:rPr>
      </w:sdtEndPr>
      <w:sdtContent>
        <w:p w14:paraId="7DA30DBD" w14:textId="49017D92" w:rsidR="00172D10" w:rsidRPr="0092718E" w:rsidRDefault="00000000" w:rsidP="00AC3E64">
          <w:pPr>
            <w:pStyle w:val="remove"/>
          </w:pPr>
          <w:r>
            <w:rPr>
              <w:noProof/>
            </w:rPr>
            <w:pict w14:anchorId="043928F8">
              <v:group id="Groep 27" o:spid="_x0000_s2059" alt="Zeshoekig vormen" style="position:absolute;margin-left:283pt;margin-top:-221.5pt;width:331.55pt;height:392.3pt;z-index:251658240;mso-position-horizontal-relative:text;mso-position-vertical-relative:text;mso-width-relative:margin;mso-height-relative:margin" coordorigin="1524" coordsize="42107,4982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MgBDgAAQQ5wAAAI&#10;coADAECQAxwAAIIc4AAAEOQABwCAIAc4AAAEOcABACDIAQ4AAEEOcAAACHKAAwBAkAMcAACCHOAA&#10;ABDkAAcAgCAHOAAABDnAAQAgyAEOAABBDnAAAAhygAMAQJADHAAAghzgAAAQ5AAHAIAgBzgAAAQ5&#10;wAEAIMgBDgAAQQ5wAAAIcoADAECQAxwAAIIc4AAAEOQABwCAIAc4AAAEOcABACDIAQ4AAEE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2060" type="#_x0000_t75" alt="zeshoek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">
                  <v:imagedata r:id="rId11" o:title="zeshoek 1"/>
                </v:shape>
                <v:shape id="Graphic 14" o:spid="_x0000_s2061" type="#_x0000_t75" alt="zeshoek 2" style="position:absolute;left:5047;top:10171;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">
                  <v:imagedata r:id="rId12" o:title="zeshoek 2"/>
                </v:shape>
                <v:shape id="Graphic 15" o:spid="_x0000_s2062" type="#_x0000_t75" alt="zeshoek 4" style="position:absolute;left:1524;top:2529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">
                  <v:imagedata r:id="rId13" o:title="zeshoek 4"/>
                </v:shape>
                <v:shape id="Graphic 16" o:spid="_x0000_s2063" type="#_x0000_t75" alt="zeshoek 3" style="position:absolute;left:22483;top:30770;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">
                  <v:imagedata r:id="rId14" o:title="zeshoek 3"/>
                </v:shape>
              </v:group>
            </w:pic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RPr="0092718E" w14:paraId="50A25592"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7352F588" w14:textId="227B3975" w:rsidR="002A2E02" w:rsidRPr="004E0D69" w:rsidRDefault="00000000" w:rsidP="005D120C">
                <w:pPr>
                  <w:jc w:val="center"/>
                  <w:rPr>
                    <w:rFonts w:asciiTheme="majorHAnsi" w:eastAsiaTheme="majorEastAsia" w:hAnsiTheme="majorHAnsi" w:cstheme="majorBidi"/>
                    <w:color w:val="323232" w:themeColor="text2"/>
                    <w:spacing w:val="5"/>
                    <w:kern w:val="28"/>
                    <w:sz w:val="96"/>
                    <w:szCs w:val="56"/>
                    <w:lang w:val="en-GB"/>
                  </w:rPr>
                </w:pPr>
                <w:r>
                  <w:rPr>
                    <w:noProof/>
                  </w:rPr>
                  <w:pict w14:anchorId="3BAACCAF">
                    <v:rect id="Rechthoek 18" o:spid="_x0000_s2058" alt="Title: Lijn" style="position:absolute;left:0;text-align:left;margin-left:175.95pt;margin-top:56.75pt;width:252.15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" fillcolor="#323232 [3215]" stroked="f" strokeweight="2.25pt"/>
                  </w:pict>
                </w:r>
                <w:r>
                  <w:rPr>
                    <w:b w:val="0"/>
                    <w:bCs w:val="0"/>
                  </w:rPr>
                </w:r>
                <w:r>
                  <w:rPr>
                    <w:b w:val="0"/>
                    <w:bCs w:val="0"/>
                  </w:rPr>
                  <w:pict w14:anchorId="5C4A14BF">
                    <v:shapetype id="_x0000_t202" coordsize="21600,21600" o:spt="202" path="m,l,21600r21600,l21600,xe">
                      <v:stroke joinstyle="miter"/>
                      <v:path gradientshapeok="t" o:connecttype="rect"/>
                    </v:shapetype>
                    <v:shape id="Tekstvak 24" o:spid="_x0000_s2072"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filled="f" stroked="f">
                      <v:textbox>
                        <w:txbxContent>
                          <w:p w14:paraId="36BF7FAF" w14:textId="3F7A4ADC" w:rsidR="002A2E02" w:rsidRPr="008A25CD" w:rsidRDefault="001912A7" w:rsidP="002A2E02">
                            <w:pPr>
                              <w:pStyle w:val="Stijl1"/>
                              <w:rPr>
                                <w:b/>
                                <w:sz w:val="60"/>
                                <w:szCs w:val="60"/>
                              </w:rPr>
                            </w:pPr>
                            <w:r>
                              <w:rPr>
                                <w:b/>
                                <w:sz w:val="60"/>
                                <w:szCs w:val="60"/>
                                <w:lang w:bidi="nl-NL"/>
                              </w:rPr>
                              <w:t>Plan of Approach</w:t>
                            </w:r>
                          </w:p>
                        </w:txbxContent>
                      </v:textbox>
                      <w10:wrap type="none"/>
                      <w10:anchorlock/>
                    </v:shape>
                  </w:pict>
                </w:r>
              </w:p>
            </w:tc>
          </w:tr>
          <w:tr w:rsidR="002A2E02" w:rsidRPr="0092718E" w14:paraId="0D5EEF42" w14:textId="77777777" w:rsidTr="00AD009A">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EB9A2EB" w14:textId="1B151A71" w:rsidR="005D120C" w:rsidRPr="004E0D69" w:rsidRDefault="00000000" w:rsidP="005D120C">
                <w:pPr>
                  <w:tabs>
                    <w:tab w:val="left" w:pos="397"/>
                    <w:tab w:val="center" w:pos="5695"/>
                  </w:tabs>
                  <w:jc w:val="center"/>
                  <w:rPr>
                    <w:rFonts w:asciiTheme="majorHAnsi" w:eastAsiaTheme="majorEastAsia" w:hAnsiTheme="majorHAnsi" w:cstheme="majorBidi"/>
                    <w:color w:val="323232" w:themeColor="text2"/>
                    <w:spacing w:val="5"/>
                    <w:kern w:val="28"/>
                    <w:sz w:val="24"/>
                    <w:szCs w:val="24"/>
                    <w:lang w:val="en-GB"/>
                  </w:rPr>
                </w:pPr>
                <w:r>
                  <w:rPr>
                    <w:b w:val="0"/>
                    <w:bCs w:val="0"/>
                  </w:rPr>
                </w:r>
                <w:r>
                  <w:rPr>
                    <w:b w:val="0"/>
                    <w:bCs w:val="0"/>
                  </w:rPr>
                  <w:pict w14:anchorId="7C015A50">
                    <v:shape id="Tekstvak 25" o:spid="_x0000_s2071" type="#_x0000_t202" style="width:420.45pt;height:58.5pt;visibility:visible;mso-wrap-style:square;mso-left-percent:-10001;mso-top-percent:-10001;mso-position-horizontal:absolute;mso-position-horizontal-relative:char;mso-position-vertical:absolute;mso-position-vertical-relative:line;mso-left-percent:-10001;mso-top-percent:-10001;v-text-anchor:top" filled="f" stroked="f">
                      <v:textbox>
                        <w:txbxContent>
                          <w:p w14:paraId="17C0A883" w14:textId="175B90F1" w:rsidR="00B53919" w:rsidRPr="005630F6" w:rsidRDefault="00597290" w:rsidP="0060248A">
                            <w:pPr>
                              <w:jc w:val="center"/>
                              <w:rPr>
                                <w:sz w:val="40"/>
                                <w:szCs w:val="40"/>
                                <w:lang w:val="en-GB" w:bidi="nl-NL"/>
                              </w:rPr>
                            </w:pPr>
                            <w:r>
                              <w:rPr>
                                <w:sz w:val="40"/>
                                <w:szCs w:val="40"/>
                                <w:lang w:val="en-GB" w:bidi="nl-NL"/>
                              </w:rPr>
                              <w:t>Designing</w:t>
                            </w:r>
                            <w:r w:rsidR="005630F6" w:rsidRPr="005630F6">
                              <w:rPr>
                                <w:sz w:val="40"/>
                                <w:szCs w:val="40"/>
                                <w:lang w:val="en-GB" w:bidi="nl-NL"/>
                              </w:rPr>
                              <w:t xml:space="preserve"> an Autonomous Robot Player for Connect-4</w:t>
                            </w:r>
                          </w:p>
                        </w:txbxContent>
                      </v:textbox>
                      <w10:wrap type="none"/>
                      <w10:anchorlock/>
                    </v:shape>
                  </w:pict>
                </w:r>
              </w:p>
              <w:p w14:paraId="32AC0C41" w14:textId="77777777" w:rsidR="005D120C" w:rsidRPr="004E0D69" w:rsidRDefault="005D120C" w:rsidP="005D120C">
                <w:pPr>
                  <w:tabs>
                    <w:tab w:val="left" w:pos="397"/>
                    <w:tab w:val="center" w:pos="5695"/>
                  </w:tabs>
                  <w:jc w:val="center"/>
                  <w:rPr>
                    <w:rFonts w:asciiTheme="majorHAnsi" w:eastAsiaTheme="majorEastAsia" w:hAnsiTheme="majorHAnsi" w:cstheme="majorBidi"/>
                    <w:b w:val="0"/>
                    <w:bCs w:val="0"/>
                    <w:color w:val="323232" w:themeColor="text2"/>
                    <w:spacing w:val="5"/>
                    <w:kern w:val="28"/>
                    <w:sz w:val="24"/>
                    <w:szCs w:val="24"/>
                    <w:lang w:val="en-GB"/>
                  </w:rPr>
                </w:pPr>
              </w:p>
            </w:tc>
          </w:tr>
          <w:tr w:rsidR="002A2E02" w:rsidRPr="0092718E" w14:paraId="37432D13"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F07F09" w:themeFill="accent1"/>
                <w:vAlign w:val="center"/>
              </w:tcPr>
              <w:p w14:paraId="0E0D820F" w14:textId="6CFF4E51" w:rsidR="002A2E02" w:rsidRPr="004E0D69" w:rsidRDefault="00000000" w:rsidP="005D120C">
                <w:pPr>
                  <w:jc w:val="center"/>
                  <w:rPr>
                    <w:rFonts w:asciiTheme="majorHAnsi" w:eastAsiaTheme="majorEastAsia" w:hAnsiTheme="majorHAnsi" w:cstheme="majorBidi"/>
                    <w:color w:val="323232" w:themeColor="text2"/>
                    <w:spacing w:val="5"/>
                    <w:kern w:val="28"/>
                    <w:sz w:val="20"/>
                    <w:szCs w:val="20"/>
                    <w:lang w:val="en-GB"/>
                  </w:rPr>
                </w:pPr>
                <w:r>
                  <w:rPr>
                    <w:b w:val="0"/>
                    <w:bCs w:val="0"/>
                  </w:rPr>
                </w:r>
                <w:r>
                  <w:rPr>
                    <w:b w:val="0"/>
                    <w:bCs w:val="0"/>
                  </w:rPr>
                  <w:pict w14:anchorId="6FDEEEE9">
                    <v:shape id="Tekstvak 26" o:spid="_x0000_s2070" type="#_x0000_t202" style="width:535pt;height:171pt;visibility:visible;mso-wrap-style:square;mso-left-percent:-10001;mso-top-percent:-10001;mso-position-horizontal:absolute;mso-position-horizontal-relative:char;mso-position-vertical:absolute;mso-position-vertical-relative:line;mso-left-percent:-10001;mso-top-percent:-10001;v-text-anchor:top" filled="f" stroked="f">
                      <v:textbox>
                        <w:txbxContent>
                          <w:p w14:paraId="054FD575" w14:textId="4F920DC6" w:rsidR="001912A7" w:rsidRPr="00FC58A0" w:rsidRDefault="001912A7" w:rsidP="001912A7">
                            <w:pPr>
                              <w:pStyle w:val="NoSpacing"/>
                              <w:jc w:val="center"/>
                              <w:rPr>
                                <w:color w:val="FFFFFF" w:themeColor="background1"/>
                                <w:lang w:val="en-US" w:bidi="nl-NL"/>
                              </w:rPr>
                            </w:pPr>
                          </w:p>
                          <w:p w14:paraId="5F036D8D" w14:textId="77777777" w:rsidR="00E929CD" w:rsidRPr="00C60C2A" w:rsidRDefault="00E929CD" w:rsidP="001912A7">
                            <w:pPr>
                              <w:pStyle w:val="NoSpacing"/>
                              <w:jc w:val="center"/>
                              <w:rPr>
                                <w:color w:val="FFFFFF" w:themeColor="background1"/>
                                <w:lang w:val="en-US" w:bidi="nl-NL"/>
                              </w:rPr>
                            </w:pPr>
                          </w:p>
                          <w:p w14:paraId="0FDA0CBF" w14:textId="7D88CB95" w:rsidR="001912A7" w:rsidRPr="0060248A" w:rsidRDefault="001912A7" w:rsidP="001912A7">
                            <w:pPr>
                              <w:spacing w:after="0" w:line="240" w:lineRule="auto"/>
                              <w:jc w:val="center"/>
                              <w:textAlignment w:val="baseline"/>
                              <w:rPr>
                                <w:rFonts w:ascii="Segoe UI" w:eastAsia="Times New Roman" w:hAnsi="Segoe UI" w:cs="Segoe UI"/>
                                <w:color w:val="FFFFFF" w:themeColor="background1"/>
                                <w:sz w:val="18"/>
                                <w:szCs w:val="18"/>
                                <w:lang w:val="en-US"/>
                              </w:rPr>
                            </w:pPr>
                            <w:r w:rsidRPr="0060248A">
                              <w:rPr>
                                <w:rFonts w:ascii="Calibri" w:eastAsia="Times New Roman" w:hAnsi="Calibri" w:cs="Calibri"/>
                                <w:i/>
                                <w:iCs/>
                                <w:color w:val="FFFFFF" w:themeColor="background1"/>
                                <w:sz w:val="28"/>
                                <w:szCs w:val="28"/>
                                <w:u w:val="single"/>
                                <w:lang w:val="en-US"/>
                              </w:rPr>
                              <w:t>Name of client</w:t>
                            </w:r>
                            <w:r w:rsidRPr="00950054">
                              <w:rPr>
                                <w:rFonts w:ascii="Calibri" w:eastAsia="Times New Roman" w:hAnsi="Calibri" w:cs="Calibri"/>
                                <w:i/>
                                <w:iCs/>
                                <w:color w:val="FFFFFF" w:themeColor="background1"/>
                                <w:sz w:val="28"/>
                                <w:szCs w:val="28"/>
                                <w:lang w:val="en-US"/>
                              </w:rPr>
                              <w:t>:</w:t>
                            </w:r>
                            <w:r w:rsidRPr="00950054">
                              <w:rPr>
                                <w:rFonts w:ascii="Calibri" w:eastAsia="Times New Roman" w:hAnsi="Calibri" w:cs="Calibri"/>
                                <w:color w:val="FFFFFF" w:themeColor="background1"/>
                                <w:sz w:val="28"/>
                                <w:szCs w:val="28"/>
                                <w:lang w:val="en-US"/>
                              </w:rPr>
                              <w:t> </w:t>
                            </w:r>
                            <w:r w:rsidR="0060248A" w:rsidRPr="0060248A">
                              <w:rPr>
                                <w:rFonts w:ascii="Calibri" w:eastAsia="Times New Roman" w:hAnsi="Calibri" w:cs="Calibri"/>
                                <w:color w:val="FFFFFF" w:themeColor="background1"/>
                                <w:sz w:val="28"/>
                                <w:szCs w:val="28"/>
                                <w:lang w:val="en-US"/>
                              </w:rPr>
                              <w:t xml:space="preserve"> </w:t>
                            </w:r>
                            <w:r w:rsidR="00950054">
                              <w:rPr>
                                <w:rFonts w:ascii="Calibri" w:eastAsia="Times New Roman" w:hAnsi="Calibri" w:cs="Calibri"/>
                                <w:color w:val="FFFFFF" w:themeColor="background1"/>
                                <w:sz w:val="28"/>
                                <w:szCs w:val="28"/>
                                <w:lang w:val="en-US"/>
                              </w:rPr>
                              <w:t>ALTEN</w:t>
                            </w:r>
                          </w:p>
                          <w:p w14:paraId="4ADB604A" w14:textId="475DE754" w:rsidR="005A3504" w:rsidRPr="00950054" w:rsidRDefault="005A3504" w:rsidP="005A3504">
                            <w:pPr>
                              <w:spacing w:after="0" w:line="240" w:lineRule="auto"/>
                              <w:jc w:val="center"/>
                              <w:textAlignment w:val="baseline"/>
                              <w:rPr>
                                <w:rFonts w:ascii="Segoe UI" w:eastAsia="Times New Roman" w:hAnsi="Segoe UI" w:cs="Segoe UI"/>
                                <w:color w:val="FFFFFF" w:themeColor="background1"/>
                                <w:sz w:val="18"/>
                                <w:szCs w:val="18"/>
                                <w:lang w:val="en-US"/>
                              </w:rPr>
                            </w:pPr>
                            <w:r w:rsidRPr="0060248A">
                              <w:rPr>
                                <w:rFonts w:ascii="Calibri" w:eastAsia="Times New Roman" w:hAnsi="Calibri" w:cs="Calibri"/>
                                <w:i/>
                                <w:iCs/>
                                <w:color w:val="FFFFFF" w:themeColor="background1"/>
                                <w:sz w:val="28"/>
                                <w:szCs w:val="28"/>
                                <w:u w:val="single"/>
                                <w:lang w:val="en-US"/>
                              </w:rPr>
                              <w:t xml:space="preserve">Name of </w:t>
                            </w:r>
                            <w:r w:rsidR="00773545">
                              <w:rPr>
                                <w:rFonts w:ascii="Calibri" w:eastAsia="Times New Roman" w:hAnsi="Calibri" w:cs="Calibri"/>
                                <w:i/>
                                <w:iCs/>
                                <w:color w:val="FFFFFF" w:themeColor="background1"/>
                                <w:sz w:val="28"/>
                                <w:szCs w:val="28"/>
                                <w:u w:val="single"/>
                                <w:lang w:val="en-US"/>
                              </w:rPr>
                              <w:t>supervisor</w:t>
                            </w:r>
                            <w:r w:rsidRPr="00950054">
                              <w:rPr>
                                <w:rFonts w:ascii="Calibri" w:eastAsia="Times New Roman" w:hAnsi="Calibri" w:cs="Calibri"/>
                                <w:i/>
                                <w:iCs/>
                                <w:color w:val="FFFFFF" w:themeColor="background1"/>
                                <w:sz w:val="28"/>
                                <w:szCs w:val="28"/>
                                <w:lang w:val="en-US"/>
                              </w:rPr>
                              <w:t>:</w:t>
                            </w:r>
                            <w:r w:rsidRPr="00950054">
                              <w:rPr>
                                <w:rFonts w:ascii="Calibri" w:eastAsia="Times New Roman" w:hAnsi="Calibri" w:cs="Calibri"/>
                                <w:color w:val="FFFFFF" w:themeColor="background1"/>
                                <w:sz w:val="28"/>
                                <w:szCs w:val="28"/>
                                <w:lang w:val="en-US"/>
                              </w:rPr>
                              <w:t> </w:t>
                            </w:r>
                            <w:r w:rsidR="00950054" w:rsidRPr="00950054">
                              <w:rPr>
                                <w:rFonts w:ascii="Calibri" w:eastAsia="Times New Roman" w:hAnsi="Calibri" w:cs="Calibri"/>
                                <w:color w:val="FFFFFF" w:themeColor="background1"/>
                                <w:sz w:val="28"/>
                                <w:szCs w:val="28"/>
                                <w:lang w:val="en-US"/>
                              </w:rPr>
                              <w:t>Michael van der Velden</w:t>
                            </w:r>
                            <w:r w:rsidR="00950054">
                              <w:rPr>
                                <w:rFonts w:ascii="Calibri" w:eastAsia="Times New Roman" w:hAnsi="Calibri" w:cs="Calibri"/>
                                <w:color w:val="FFFFFF" w:themeColor="background1"/>
                                <w:sz w:val="28"/>
                                <w:szCs w:val="28"/>
                                <w:lang w:val="bg-BG"/>
                              </w:rPr>
                              <w:t xml:space="preserve"> </w:t>
                            </w:r>
                          </w:p>
                          <w:p w14:paraId="3B27BEBF" w14:textId="138E8B7B" w:rsidR="001912A7" w:rsidRPr="0060248A" w:rsidRDefault="001912A7" w:rsidP="001912A7">
                            <w:pPr>
                              <w:spacing w:after="0" w:line="240" w:lineRule="auto"/>
                              <w:jc w:val="center"/>
                              <w:textAlignment w:val="baseline"/>
                              <w:rPr>
                                <w:rFonts w:ascii="Calibri" w:eastAsia="Times New Roman" w:hAnsi="Calibri" w:cs="Calibri"/>
                                <w:color w:val="FFFFFF" w:themeColor="background1"/>
                                <w:sz w:val="28"/>
                                <w:szCs w:val="28"/>
                                <w:lang w:val="en-US"/>
                              </w:rPr>
                            </w:pPr>
                            <w:r w:rsidRPr="0060248A">
                              <w:rPr>
                                <w:rFonts w:ascii="Calibri" w:eastAsia="Times New Roman" w:hAnsi="Calibri" w:cs="Calibri"/>
                                <w:i/>
                                <w:iCs/>
                                <w:color w:val="FFFFFF" w:themeColor="background1"/>
                                <w:sz w:val="28"/>
                                <w:szCs w:val="28"/>
                                <w:u w:val="single"/>
                                <w:lang w:val="en-US"/>
                              </w:rPr>
                              <w:t>Publication date</w:t>
                            </w:r>
                            <w:r w:rsidRPr="00950054">
                              <w:rPr>
                                <w:rFonts w:ascii="Calibri" w:eastAsia="Times New Roman" w:hAnsi="Calibri" w:cs="Calibri"/>
                                <w:i/>
                                <w:iCs/>
                                <w:color w:val="FFFFFF" w:themeColor="background1"/>
                                <w:sz w:val="28"/>
                                <w:szCs w:val="28"/>
                                <w:lang w:val="en-US"/>
                              </w:rPr>
                              <w:t>:</w:t>
                            </w:r>
                            <w:r w:rsidR="004A14A3" w:rsidRPr="00950054">
                              <w:rPr>
                                <w:rFonts w:ascii="Calibri" w:eastAsia="Times New Roman" w:hAnsi="Calibri" w:cs="Calibri"/>
                                <w:i/>
                                <w:iCs/>
                                <w:color w:val="FFFFFF" w:themeColor="background1"/>
                                <w:sz w:val="28"/>
                                <w:szCs w:val="28"/>
                                <w:lang w:val="en-US"/>
                              </w:rPr>
                              <w:t xml:space="preserve"> </w:t>
                            </w:r>
                            <w:r w:rsidR="0058752B">
                              <w:rPr>
                                <w:rFonts w:ascii="Calibri" w:eastAsia="Times New Roman" w:hAnsi="Calibri" w:cs="Calibri"/>
                                <w:i/>
                                <w:iCs/>
                                <w:color w:val="FFFFFF" w:themeColor="background1"/>
                                <w:sz w:val="28"/>
                                <w:szCs w:val="28"/>
                                <w:lang w:val="en-US"/>
                              </w:rPr>
                              <w:fldChar w:fldCharType="begin"/>
                            </w:r>
                            <w:r w:rsidR="0058752B">
                              <w:rPr>
                                <w:rFonts w:ascii="Calibri" w:eastAsia="Times New Roman" w:hAnsi="Calibri" w:cs="Calibri"/>
                                <w:i/>
                                <w:iCs/>
                                <w:color w:val="FFFFFF" w:themeColor="background1"/>
                                <w:sz w:val="28"/>
                                <w:szCs w:val="28"/>
                                <w:lang w:val="en-US"/>
                              </w:rPr>
                              <w:instrText xml:space="preserve"> DATE \@ "d-MMM-yy" </w:instrText>
                            </w:r>
                            <w:r w:rsidR="0058752B">
                              <w:rPr>
                                <w:rFonts w:ascii="Calibri" w:eastAsia="Times New Roman" w:hAnsi="Calibri" w:cs="Calibri"/>
                                <w:i/>
                                <w:iCs/>
                                <w:color w:val="FFFFFF" w:themeColor="background1"/>
                                <w:sz w:val="28"/>
                                <w:szCs w:val="28"/>
                                <w:lang w:val="en-US"/>
                              </w:rPr>
                              <w:fldChar w:fldCharType="separate"/>
                            </w:r>
                            <w:r w:rsidR="002718EA">
                              <w:rPr>
                                <w:rFonts w:ascii="Calibri" w:eastAsia="Times New Roman" w:hAnsi="Calibri" w:cs="Calibri"/>
                                <w:i/>
                                <w:iCs/>
                                <w:noProof/>
                                <w:color w:val="FFFFFF" w:themeColor="background1"/>
                                <w:sz w:val="28"/>
                                <w:szCs w:val="28"/>
                                <w:lang w:val="en-US"/>
                              </w:rPr>
                              <w:t>6-Mar-23</w:t>
                            </w:r>
                            <w:r w:rsidR="0058752B">
                              <w:rPr>
                                <w:rFonts w:ascii="Calibri" w:eastAsia="Times New Roman" w:hAnsi="Calibri" w:cs="Calibri"/>
                                <w:i/>
                                <w:iCs/>
                                <w:color w:val="FFFFFF" w:themeColor="background1"/>
                                <w:sz w:val="28"/>
                                <w:szCs w:val="28"/>
                                <w:lang w:val="en-US"/>
                              </w:rPr>
                              <w:fldChar w:fldCharType="end"/>
                            </w:r>
                          </w:p>
                          <w:p w14:paraId="1B31AE83" w14:textId="4D0037CB" w:rsidR="005D120C" w:rsidRPr="001474A3" w:rsidRDefault="005D120C" w:rsidP="005D120C">
                            <w:pPr>
                              <w:jc w:val="center"/>
                              <w:rPr>
                                <w:color w:val="FFFFFF" w:themeColor="background1"/>
                                <w:lang w:val="en-US"/>
                              </w:rPr>
                            </w:pPr>
                          </w:p>
                        </w:txbxContent>
                      </v:textbox>
                      <w10:wrap type="none"/>
                      <w10:anchorlock/>
                    </v:shape>
                  </w:pict>
                </w:r>
              </w:p>
            </w:tc>
          </w:tr>
          <w:tr w:rsidR="005D120C" w:rsidRPr="0092718E" w14:paraId="541D9FBC"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7251183" w14:textId="2A9C5F90" w:rsidR="002A2E02" w:rsidRPr="004E0D69" w:rsidRDefault="002A2E02" w:rsidP="005D120C">
                <w:pPr>
                  <w:jc w:val="center"/>
                  <w:rPr>
                    <w:rFonts w:asciiTheme="majorHAnsi" w:eastAsiaTheme="majorEastAsia" w:hAnsiTheme="majorHAnsi" w:cstheme="majorBidi"/>
                    <w:color w:val="323232" w:themeColor="text2"/>
                    <w:spacing w:val="5"/>
                    <w:kern w:val="28"/>
                    <w:sz w:val="96"/>
                    <w:szCs w:val="56"/>
                    <w:lang w:val="en-GB"/>
                  </w:rPr>
                </w:pPr>
              </w:p>
            </w:tc>
          </w:tr>
        </w:tbl>
        <w:p w14:paraId="17C0D02B" w14:textId="3BD37447" w:rsidR="00FC76DE" w:rsidRPr="004E0D69" w:rsidRDefault="00000000">
          <w:pPr>
            <w:rPr>
              <w:rFonts w:asciiTheme="majorHAnsi" w:eastAsiaTheme="majorEastAsia" w:hAnsiTheme="majorHAnsi" w:cstheme="majorBidi"/>
              <w:color w:val="323232" w:themeColor="text2"/>
              <w:spacing w:val="5"/>
              <w:kern w:val="28"/>
              <w:sz w:val="96"/>
              <w:szCs w:val="56"/>
              <w:lang w:val="en-GB"/>
            </w:rPr>
          </w:pPr>
          <w:r>
            <w:rPr>
              <w:noProof/>
            </w:rPr>
            <w:pict w14:anchorId="675B5EE4">
              <v:group id="Groep 28" o:spid="_x0000_s2051" alt="Zeshoekig vormen" style="position:absolute;margin-left:-109.5pt;margin-top:538.75pt;width:265pt;height:255.85pt;z-index:251659264;mso-position-horizontal-relative:text;mso-position-vertical-relative:text;mso-width-relative:margin;mso-height-relative:margin" coordorigin="-4788,-254" coordsize="36847,355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">
                <v:shape id="Afbeelding 19" o:spid="_x0000_s2052" type="#_x0000_t75" alt="zeshoe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">
                  <v:imagedata r:id="rId15" o:title="zeshoek 2"/>
                </v:shape>
                <v:shape id="Graphic 20" o:spid="_x0000_s2053" type="#_x0000_t75" alt="zeshoek 3" style="position:absolute;left:-4788;top:-254;width:16477;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">
                  <v:imagedata r:id="rId16" o:title="zeshoek 3"/>
                </v:shape>
                <v:shape id="Graphic 21" o:spid="_x0000_s2054" type="#_x0000_t75" alt="zeshoek 4" style="position:absolute;left:13697;top:14068;width:18361;height:21254;rotation:-1010803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">
                  <v:imagedata r:id="rId17" o:title="zeshoek 4"/>
                </v:shape>
              </v:group>
            </w:pict>
          </w:r>
          <w:r w:rsidR="00AD009A" w:rsidRPr="0092718E">
            <w:rPr>
              <w:noProof/>
              <w:lang w:val="en-GB"/>
            </w:rPr>
            <w:drawing>
              <wp:anchor distT="0" distB="0" distL="114300" distR="114300" simplePos="0" relativeHeight="251640832" behindDoc="0" locked="0" layoutInCell="1" allowOverlap="1" wp14:anchorId="40498CF2" wp14:editId="1EA5743C">
                <wp:simplePos x="0" y="0"/>
                <wp:positionH relativeFrom="column">
                  <wp:posOffset>6019800</wp:posOffset>
                </wp:positionH>
                <wp:positionV relativeFrom="paragraph">
                  <wp:posOffset>8464550</wp:posOffset>
                </wp:positionV>
                <wp:extent cx="1582870" cy="1832610"/>
                <wp:effectExtent l="0" t="163195" r="0" b="159385"/>
                <wp:wrapNone/>
                <wp:docPr id="7" name="Graphic 7" descr="zesho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zeshoek 4"/>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3118281">
                          <a:off x="0" y="0"/>
                          <a:ext cx="1582870" cy="1832610"/>
                        </a:xfrm>
                        <a:prstGeom prst="rect">
                          <a:avLst/>
                        </a:prstGeom>
                      </pic:spPr>
                    </pic:pic>
                  </a:graphicData>
                </a:graphic>
              </wp:anchor>
            </w:drawing>
          </w:r>
          <w:r w:rsidR="00AD009A" w:rsidRPr="0092718E">
            <w:rPr>
              <w:noProof/>
              <w:lang w:val="en-GB"/>
            </w:rPr>
            <w:drawing>
              <wp:anchor distT="0" distB="0" distL="114300" distR="114300" simplePos="0" relativeHeight="251639808" behindDoc="0" locked="0" layoutInCell="1" allowOverlap="1" wp14:anchorId="5021B97A" wp14:editId="16B45173">
                <wp:simplePos x="0" y="0"/>
                <wp:positionH relativeFrom="column">
                  <wp:posOffset>5530851</wp:posOffset>
                </wp:positionH>
                <wp:positionV relativeFrom="paragraph">
                  <wp:posOffset>7931149</wp:posOffset>
                </wp:positionV>
                <wp:extent cx="1647544" cy="1904900"/>
                <wp:effectExtent l="133350" t="0" r="143510" b="0"/>
                <wp:wrapNone/>
                <wp:docPr id="6" name="Graphic 6" descr="zesho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zeshoek 3"/>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rot="2172765">
                          <a:off x="0" y="0"/>
                          <a:ext cx="1647544" cy="1904900"/>
                        </a:xfrm>
                        <a:prstGeom prst="rect">
                          <a:avLst/>
                        </a:prstGeom>
                      </pic:spPr>
                    </pic:pic>
                  </a:graphicData>
                </a:graphic>
              </wp:anchor>
            </w:drawing>
          </w:r>
          <w:r w:rsidR="00AD009A" w:rsidRPr="0092718E">
            <w:rPr>
              <w:noProof/>
              <w:lang w:val="en-GB" w:eastAsia="nl-NL"/>
            </w:rPr>
            <w:drawing>
              <wp:anchor distT="0" distB="0" distL="114300" distR="114300" simplePos="0" relativeHeight="251638784" behindDoc="0" locked="0" layoutInCell="1" allowOverlap="1" wp14:anchorId="72E17E7E" wp14:editId="370A06D1">
                <wp:simplePos x="0" y="0"/>
                <wp:positionH relativeFrom="column">
                  <wp:posOffset>4986655</wp:posOffset>
                </wp:positionH>
                <wp:positionV relativeFrom="paragraph">
                  <wp:posOffset>7345043</wp:posOffset>
                </wp:positionV>
                <wp:extent cx="2345690" cy="2715131"/>
                <wp:effectExtent l="209550" t="0" r="207010" b="0"/>
                <wp:wrapNone/>
                <wp:docPr id="23" name="Graphic 23" descr="zesho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zeshoek 1"/>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rot="1782536">
                          <a:off x="0" y="0"/>
                          <a:ext cx="2345690" cy="2715131"/>
                        </a:xfrm>
                        <a:prstGeom prst="rect">
                          <a:avLst/>
                        </a:prstGeom>
                      </pic:spPr>
                    </pic:pic>
                  </a:graphicData>
                </a:graphic>
                <wp14:sizeRelH relativeFrom="margin">
                  <wp14:pctWidth>0</wp14:pctWidth>
                </wp14:sizeRelH>
                <wp14:sizeRelV relativeFrom="margin">
                  <wp14:pctHeight>0</wp14:pctHeight>
                </wp14:sizeRelV>
              </wp:anchor>
            </w:drawing>
          </w:r>
          <w:r w:rsidR="001C62C8" w:rsidRPr="004E0D69">
            <w:rPr>
              <w:rFonts w:asciiTheme="majorHAnsi" w:eastAsiaTheme="majorEastAsia" w:hAnsiTheme="majorHAnsi" w:cstheme="majorBidi"/>
              <w:color w:val="323232" w:themeColor="text2"/>
              <w:spacing w:val="5"/>
              <w:kern w:val="28"/>
              <w:sz w:val="96"/>
              <w:szCs w:val="56"/>
              <w:lang w:val="en-GB" w:bidi="nl-NL"/>
            </w:rPr>
            <w:br w:type="page"/>
          </w:r>
        </w:p>
      </w:sdtContent>
    </w:sdt>
    <w:tbl>
      <w:tblPr>
        <w:tblStyle w:val="GridTable5Dark-Accent1"/>
        <w:tblpPr w:leftFromText="180" w:rightFromText="180" w:vertAnchor="text" w:horzAnchor="margin" w:tblpY="49"/>
        <w:tblW w:w="9744" w:type="dxa"/>
        <w:tblLook w:val="04A0" w:firstRow="1" w:lastRow="0" w:firstColumn="1" w:lastColumn="0" w:noHBand="0" w:noVBand="1"/>
      </w:tblPr>
      <w:tblGrid>
        <w:gridCol w:w="1955"/>
        <w:gridCol w:w="1447"/>
        <w:gridCol w:w="1951"/>
        <w:gridCol w:w="4391"/>
      </w:tblGrid>
      <w:tr w:rsidR="00E91D58" w:rsidRPr="0092718E" w14:paraId="633CD607" w14:textId="77777777" w:rsidTr="00E91D58">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9744" w:type="dxa"/>
            <w:gridSpan w:val="4"/>
          </w:tcPr>
          <w:p w14:paraId="2BCC9A01" w14:textId="77777777" w:rsidR="00E91D58" w:rsidRPr="00292F44" w:rsidRDefault="00E91D58" w:rsidP="00E91D58">
            <w:pPr>
              <w:jc w:val="center"/>
              <w:rPr>
                <w:rFonts w:asciiTheme="majorHAnsi" w:hAnsiTheme="majorHAnsi"/>
                <w:sz w:val="24"/>
                <w:lang w:val="en-US"/>
              </w:rPr>
            </w:pPr>
            <w:r w:rsidRPr="00292F44">
              <w:rPr>
                <w:rFonts w:asciiTheme="majorHAnsi" w:hAnsiTheme="majorHAnsi"/>
                <w:sz w:val="24"/>
                <w:lang w:val="en-US"/>
              </w:rPr>
              <w:lastRenderedPageBreak/>
              <w:t>Version History</w:t>
            </w:r>
          </w:p>
        </w:tc>
      </w:tr>
      <w:tr w:rsidR="00E91D58" w:rsidRPr="0092718E" w14:paraId="7BCC25D2" w14:textId="77777777" w:rsidTr="00B901E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55" w:type="dxa"/>
          </w:tcPr>
          <w:p w14:paraId="2FEBB731" w14:textId="77777777" w:rsidR="00E91D58" w:rsidRPr="00292F44" w:rsidRDefault="00E91D58" w:rsidP="00E91D58">
            <w:pPr>
              <w:jc w:val="center"/>
              <w:rPr>
                <w:sz w:val="24"/>
                <w:lang w:val="en-GB"/>
              </w:rPr>
            </w:pPr>
            <w:r w:rsidRPr="00292F44">
              <w:rPr>
                <w:sz w:val="24"/>
                <w:lang w:val="en-GB"/>
              </w:rPr>
              <w:t>Version</w:t>
            </w:r>
          </w:p>
        </w:tc>
        <w:tc>
          <w:tcPr>
            <w:tcW w:w="1447" w:type="dxa"/>
          </w:tcPr>
          <w:p w14:paraId="00DF94D1" w14:textId="77777777" w:rsidR="00E91D58" w:rsidRPr="00292F44" w:rsidRDefault="00E91D58" w:rsidP="00E91D58">
            <w:pPr>
              <w:cnfStyle w:val="000000100000" w:firstRow="0" w:lastRow="0" w:firstColumn="0" w:lastColumn="0" w:oddVBand="0" w:evenVBand="0" w:oddHBand="1" w:evenHBand="0" w:firstRowFirstColumn="0" w:firstRowLastColumn="0" w:lastRowFirstColumn="0" w:lastRowLastColumn="0"/>
              <w:rPr>
                <w:b/>
                <w:bCs/>
                <w:i/>
                <w:iCs/>
                <w:sz w:val="24"/>
                <w:lang w:val="en-GB"/>
              </w:rPr>
            </w:pPr>
            <w:r w:rsidRPr="00292F44">
              <w:rPr>
                <w:b/>
                <w:bCs/>
                <w:i/>
                <w:iCs/>
                <w:sz w:val="24"/>
                <w:lang w:val="en-GB"/>
              </w:rPr>
              <w:t>Date</w:t>
            </w:r>
          </w:p>
        </w:tc>
        <w:tc>
          <w:tcPr>
            <w:tcW w:w="1951" w:type="dxa"/>
          </w:tcPr>
          <w:p w14:paraId="1C5CCA61" w14:textId="77777777" w:rsidR="00E91D58" w:rsidRPr="00292F44" w:rsidRDefault="00E91D58" w:rsidP="00E91D58">
            <w:pPr>
              <w:cnfStyle w:val="000000100000" w:firstRow="0" w:lastRow="0" w:firstColumn="0" w:lastColumn="0" w:oddVBand="0" w:evenVBand="0" w:oddHBand="1" w:evenHBand="0" w:firstRowFirstColumn="0" w:firstRowLastColumn="0" w:lastRowFirstColumn="0" w:lastRowLastColumn="0"/>
              <w:rPr>
                <w:b/>
                <w:bCs/>
                <w:i/>
                <w:iCs/>
                <w:sz w:val="24"/>
                <w:lang w:val="en-US"/>
              </w:rPr>
            </w:pPr>
            <w:r w:rsidRPr="00292F44">
              <w:rPr>
                <w:b/>
                <w:bCs/>
                <w:i/>
                <w:iCs/>
                <w:sz w:val="24"/>
                <w:lang w:val="en-US"/>
              </w:rPr>
              <w:t>State</w:t>
            </w:r>
          </w:p>
        </w:tc>
        <w:tc>
          <w:tcPr>
            <w:tcW w:w="4391" w:type="dxa"/>
          </w:tcPr>
          <w:p w14:paraId="2ECCA469" w14:textId="77777777" w:rsidR="00E91D58" w:rsidRPr="00292F44" w:rsidRDefault="00E91D58" w:rsidP="00E91D58">
            <w:pPr>
              <w:cnfStyle w:val="000000100000" w:firstRow="0" w:lastRow="0" w:firstColumn="0" w:lastColumn="0" w:oddVBand="0" w:evenVBand="0" w:oddHBand="1" w:evenHBand="0" w:firstRowFirstColumn="0" w:firstRowLastColumn="0" w:lastRowFirstColumn="0" w:lastRowLastColumn="0"/>
              <w:rPr>
                <w:b/>
                <w:bCs/>
                <w:i/>
                <w:iCs/>
                <w:sz w:val="24"/>
                <w:lang w:val="en-US"/>
              </w:rPr>
            </w:pPr>
            <w:r w:rsidRPr="00292F44">
              <w:rPr>
                <w:b/>
                <w:bCs/>
                <w:i/>
                <w:iCs/>
                <w:sz w:val="24"/>
                <w:lang w:val="en-US"/>
              </w:rPr>
              <w:t>Comment</w:t>
            </w:r>
          </w:p>
        </w:tc>
      </w:tr>
      <w:tr w:rsidR="00E91D58" w:rsidRPr="0092718E" w14:paraId="0042DA4D" w14:textId="77777777" w:rsidTr="00B901E5">
        <w:trPr>
          <w:trHeight w:val="381"/>
        </w:trPr>
        <w:tc>
          <w:tcPr>
            <w:cnfStyle w:val="001000000000" w:firstRow="0" w:lastRow="0" w:firstColumn="1" w:lastColumn="0" w:oddVBand="0" w:evenVBand="0" w:oddHBand="0" w:evenHBand="0" w:firstRowFirstColumn="0" w:firstRowLastColumn="0" w:lastRowFirstColumn="0" w:lastRowLastColumn="0"/>
            <w:tcW w:w="1955" w:type="dxa"/>
          </w:tcPr>
          <w:p w14:paraId="61D3F165" w14:textId="77777777" w:rsidR="00E91D58" w:rsidRPr="0092718E" w:rsidRDefault="00E91D58" w:rsidP="00E91D58">
            <w:pPr>
              <w:jc w:val="center"/>
              <w:rPr>
                <w:b w:val="0"/>
                <w:bCs w:val="0"/>
                <w:sz w:val="24"/>
                <w:lang w:val="en-GB"/>
              </w:rPr>
            </w:pPr>
            <w:r w:rsidRPr="0092718E">
              <w:rPr>
                <w:b w:val="0"/>
                <w:bCs w:val="0"/>
                <w:sz w:val="24"/>
                <w:lang w:val="en-GB"/>
              </w:rPr>
              <w:t>1</w:t>
            </w:r>
          </w:p>
        </w:tc>
        <w:tc>
          <w:tcPr>
            <w:tcW w:w="1447" w:type="dxa"/>
          </w:tcPr>
          <w:p w14:paraId="1AE09AEB" w14:textId="77777777" w:rsidR="00E91D58" w:rsidRPr="00292F44" w:rsidRDefault="00E91D58" w:rsidP="00E91D58">
            <w:pPr>
              <w:cnfStyle w:val="000000000000" w:firstRow="0" w:lastRow="0" w:firstColumn="0" w:lastColumn="0" w:oddVBand="0" w:evenVBand="0" w:oddHBand="0" w:evenHBand="0" w:firstRowFirstColumn="0" w:firstRowLastColumn="0" w:lastRowFirstColumn="0" w:lastRowLastColumn="0"/>
              <w:rPr>
                <w:szCs w:val="20"/>
                <w:lang w:val="en-GB"/>
              </w:rPr>
            </w:pPr>
            <w:r w:rsidRPr="00292F44">
              <w:rPr>
                <w:szCs w:val="20"/>
                <w:lang w:val="en-GB"/>
              </w:rPr>
              <w:t>10-02-2023</w:t>
            </w:r>
          </w:p>
        </w:tc>
        <w:tc>
          <w:tcPr>
            <w:tcW w:w="1951" w:type="dxa"/>
          </w:tcPr>
          <w:p w14:paraId="35A3DA13" w14:textId="77777777" w:rsidR="00E91D58" w:rsidRPr="00292F44" w:rsidRDefault="00E91D58" w:rsidP="00E91D58">
            <w:pPr>
              <w:cnfStyle w:val="000000000000" w:firstRow="0" w:lastRow="0" w:firstColumn="0" w:lastColumn="0" w:oddVBand="0" w:evenVBand="0" w:oddHBand="0" w:evenHBand="0" w:firstRowFirstColumn="0" w:firstRowLastColumn="0" w:lastRowFirstColumn="0" w:lastRowLastColumn="0"/>
              <w:rPr>
                <w:szCs w:val="20"/>
                <w:lang w:val="en-GB"/>
              </w:rPr>
            </w:pPr>
            <w:r w:rsidRPr="00292F44">
              <w:rPr>
                <w:szCs w:val="20"/>
                <w:lang w:val="en-GB"/>
              </w:rPr>
              <w:t>Draft</w:t>
            </w:r>
          </w:p>
        </w:tc>
        <w:tc>
          <w:tcPr>
            <w:tcW w:w="4391" w:type="dxa"/>
          </w:tcPr>
          <w:p w14:paraId="69F1E749" w14:textId="77777777" w:rsidR="00E91D58" w:rsidRPr="00292F44" w:rsidRDefault="00E91D58" w:rsidP="00E91D58">
            <w:pPr>
              <w:cnfStyle w:val="000000000000" w:firstRow="0" w:lastRow="0" w:firstColumn="0" w:lastColumn="0" w:oddVBand="0" w:evenVBand="0" w:oddHBand="0" w:evenHBand="0" w:firstRowFirstColumn="0" w:firstRowLastColumn="0" w:lastRowFirstColumn="0" w:lastRowLastColumn="0"/>
              <w:rPr>
                <w:szCs w:val="20"/>
                <w:lang w:val="en-GB"/>
              </w:rPr>
            </w:pPr>
            <w:r w:rsidRPr="00292F44">
              <w:rPr>
                <w:szCs w:val="20"/>
                <w:lang w:val="en-GB"/>
              </w:rPr>
              <w:t>First draft set-up</w:t>
            </w:r>
          </w:p>
        </w:tc>
      </w:tr>
      <w:tr w:rsidR="00E91D58" w:rsidRPr="0092718E" w14:paraId="5A93AF0F" w14:textId="77777777" w:rsidTr="00B901E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55" w:type="dxa"/>
          </w:tcPr>
          <w:p w14:paraId="1FBD7C57" w14:textId="77777777" w:rsidR="00E91D58" w:rsidRPr="0092718E" w:rsidRDefault="00E91D58" w:rsidP="00E91D58">
            <w:pPr>
              <w:jc w:val="center"/>
              <w:rPr>
                <w:b w:val="0"/>
                <w:bCs w:val="0"/>
                <w:sz w:val="24"/>
                <w:lang w:val="en-GB"/>
              </w:rPr>
            </w:pPr>
            <w:r w:rsidRPr="0092718E">
              <w:rPr>
                <w:b w:val="0"/>
                <w:bCs w:val="0"/>
                <w:sz w:val="24"/>
                <w:lang w:val="en-GB"/>
              </w:rPr>
              <w:t>2</w:t>
            </w:r>
          </w:p>
        </w:tc>
        <w:tc>
          <w:tcPr>
            <w:tcW w:w="1447" w:type="dxa"/>
          </w:tcPr>
          <w:p w14:paraId="4357CA35" w14:textId="7D35C6D6" w:rsidR="00E91D58" w:rsidRPr="0092718E" w:rsidRDefault="00E82A52" w:rsidP="00E91D58">
            <w:pP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13-02-2023</w:t>
            </w:r>
          </w:p>
        </w:tc>
        <w:tc>
          <w:tcPr>
            <w:tcW w:w="1951" w:type="dxa"/>
          </w:tcPr>
          <w:p w14:paraId="19F528C0" w14:textId="67A90269" w:rsidR="00E91D58" w:rsidRPr="0092718E" w:rsidRDefault="00E82A52" w:rsidP="00E91D58">
            <w:pP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Draft</w:t>
            </w:r>
          </w:p>
        </w:tc>
        <w:tc>
          <w:tcPr>
            <w:tcW w:w="4391" w:type="dxa"/>
          </w:tcPr>
          <w:p w14:paraId="6D290AE4" w14:textId="57F5BCD2" w:rsidR="00E91D58" w:rsidRPr="0092718E" w:rsidRDefault="00E82A52" w:rsidP="00E91D58">
            <w:pP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Put main bodies of text</w:t>
            </w:r>
          </w:p>
        </w:tc>
      </w:tr>
      <w:tr w:rsidR="00E91D58" w:rsidRPr="0092718E" w14:paraId="6997C5FC" w14:textId="77777777" w:rsidTr="00B901E5">
        <w:trPr>
          <w:trHeight w:val="381"/>
        </w:trPr>
        <w:tc>
          <w:tcPr>
            <w:cnfStyle w:val="001000000000" w:firstRow="0" w:lastRow="0" w:firstColumn="1" w:lastColumn="0" w:oddVBand="0" w:evenVBand="0" w:oddHBand="0" w:evenHBand="0" w:firstRowFirstColumn="0" w:firstRowLastColumn="0" w:lastRowFirstColumn="0" w:lastRowLastColumn="0"/>
            <w:tcW w:w="1955" w:type="dxa"/>
          </w:tcPr>
          <w:p w14:paraId="6EAFB161" w14:textId="77777777" w:rsidR="00E91D58" w:rsidRPr="0092718E" w:rsidRDefault="00E91D58" w:rsidP="00E91D58">
            <w:pPr>
              <w:jc w:val="center"/>
              <w:rPr>
                <w:b w:val="0"/>
                <w:bCs w:val="0"/>
                <w:sz w:val="24"/>
                <w:lang w:val="en-GB"/>
              </w:rPr>
            </w:pPr>
            <w:r w:rsidRPr="0092718E">
              <w:rPr>
                <w:b w:val="0"/>
                <w:bCs w:val="0"/>
                <w:sz w:val="24"/>
                <w:lang w:val="en-GB"/>
              </w:rPr>
              <w:t>3</w:t>
            </w:r>
          </w:p>
        </w:tc>
        <w:tc>
          <w:tcPr>
            <w:tcW w:w="1447" w:type="dxa"/>
          </w:tcPr>
          <w:p w14:paraId="6534DBC2" w14:textId="3D8A4EEB" w:rsidR="00E91D58" w:rsidRPr="0092718E" w:rsidRDefault="000F2C01" w:rsidP="00E91D58">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16-02-2023</w:t>
            </w:r>
          </w:p>
        </w:tc>
        <w:tc>
          <w:tcPr>
            <w:tcW w:w="1951" w:type="dxa"/>
          </w:tcPr>
          <w:p w14:paraId="37DF95B1" w14:textId="18B63B22" w:rsidR="00E91D58" w:rsidRPr="0092718E" w:rsidRDefault="000F2C01" w:rsidP="00E91D58">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Finalizing draft</w:t>
            </w:r>
          </w:p>
        </w:tc>
        <w:tc>
          <w:tcPr>
            <w:tcW w:w="4391" w:type="dxa"/>
          </w:tcPr>
          <w:p w14:paraId="177E7694" w14:textId="482DBC4A" w:rsidR="00E91D58" w:rsidRPr="0092718E" w:rsidRDefault="000F2C01" w:rsidP="00E91D58">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Correction from the feedback from the technical supervisor</w:t>
            </w:r>
          </w:p>
        </w:tc>
      </w:tr>
      <w:tr w:rsidR="00E91D58" w:rsidRPr="0092718E" w14:paraId="2BAA58BF" w14:textId="77777777" w:rsidTr="00B901E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55" w:type="dxa"/>
          </w:tcPr>
          <w:p w14:paraId="7E93338D" w14:textId="77777777" w:rsidR="00E91D58" w:rsidRPr="0092718E" w:rsidRDefault="00E91D58" w:rsidP="00E91D58">
            <w:pPr>
              <w:jc w:val="center"/>
              <w:rPr>
                <w:b w:val="0"/>
                <w:bCs w:val="0"/>
                <w:sz w:val="24"/>
                <w:lang w:val="en-GB"/>
              </w:rPr>
            </w:pPr>
            <w:r w:rsidRPr="0092718E">
              <w:rPr>
                <w:b w:val="0"/>
                <w:bCs w:val="0"/>
                <w:sz w:val="24"/>
                <w:lang w:val="en-GB"/>
              </w:rPr>
              <w:t>4</w:t>
            </w:r>
          </w:p>
        </w:tc>
        <w:tc>
          <w:tcPr>
            <w:tcW w:w="1447" w:type="dxa"/>
          </w:tcPr>
          <w:p w14:paraId="702DB4B6" w14:textId="61AFD9F7" w:rsidR="00E91D58" w:rsidRPr="007C17D7" w:rsidRDefault="005276EE" w:rsidP="00E91D58">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bg-BG"/>
              </w:rPr>
              <w:t>03-03-2023</w:t>
            </w:r>
          </w:p>
        </w:tc>
        <w:tc>
          <w:tcPr>
            <w:tcW w:w="1951" w:type="dxa"/>
          </w:tcPr>
          <w:p w14:paraId="247A9A23" w14:textId="6FABCEA3" w:rsidR="00E91D58" w:rsidRPr="0092718E" w:rsidRDefault="007C17D7" w:rsidP="00E91D58">
            <w:pP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Final version</w:t>
            </w:r>
          </w:p>
        </w:tc>
        <w:tc>
          <w:tcPr>
            <w:tcW w:w="4391" w:type="dxa"/>
          </w:tcPr>
          <w:p w14:paraId="0E77F979" w14:textId="70743223" w:rsidR="00E91D58" w:rsidRPr="0092718E" w:rsidRDefault="007C17D7" w:rsidP="00E91D58">
            <w:pP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Correction after the supervisors meeting</w:t>
            </w:r>
          </w:p>
        </w:tc>
      </w:tr>
      <w:tr w:rsidR="00B901E5" w:rsidRPr="0092718E" w14:paraId="24860FDF" w14:textId="77777777" w:rsidTr="00B901E5">
        <w:trPr>
          <w:trHeight w:val="367"/>
        </w:trPr>
        <w:tc>
          <w:tcPr>
            <w:cnfStyle w:val="001000000000" w:firstRow="0" w:lastRow="0" w:firstColumn="1" w:lastColumn="0" w:oddVBand="0" w:evenVBand="0" w:oddHBand="0" w:evenHBand="0" w:firstRowFirstColumn="0" w:firstRowLastColumn="0" w:lastRowFirstColumn="0" w:lastRowLastColumn="0"/>
            <w:tcW w:w="1955" w:type="dxa"/>
          </w:tcPr>
          <w:p w14:paraId="0DBFB00F" w14:textId="117D3965" w:rsidR="00B901E5" w:rsidRPr="0092718E" w:rsidRDefault="00B901E5" w:rsidP="00E91D58">
            <w:pPr>
              <w:jc w:val="center"/>
              <w:rPr>
                <w:sz w:val="24"/>
                <w:lang w:val="en-GB"/>
              </w:rPr>
            </w:pPr>
            <w:r>
              <w:rPr>
                <w:sz w:val="24"/>
                <w:lang w:val="en-GB"/>
              </w:rPr>
              <w:t>5</w:t>
            </w:r>
          </w:p>
        </w:tc>
        <w:tc>
          <w:tcPr>
            <w:tcW w:w="1447" w:type="dxa"/>
          </w:tcPr>
          <w:p w14:paraId="0DD1F9B5" w14:textId="67200DE0" w:rsidR="00B901E5" w:rsidRPr="00B901E5" w:rsidRDefault="00B901E5" w:rsidP="00E91D58">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06-03-2023</w:t>
            </w:r>
          </w:p>
        </w:tc>
        <w:tc>
          <w:tcPr>
            <w:tcW w:w="1951" w:type="dxa"/>
          </w:tcPr>
          <w:p w14:paraId="4B654874" w14:textId="3F7CEA0C" w:rsidR="00B901E5" w:rsidRDefault="00B901E5" w:rsidP="00E91D58">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Final version</w:t>
            </w:r>
          </w:p>
        </w:tc>
        <w:tc>
          <w:tcPr>
            <w:tcW w:w="4391" w:type="dxa"/>
          </w:tcPr>
          <w:p w14:paraId="079970B9" w14:textId="27ED755C" w:rsidR="00B901E5" w:rsidRDefault="00B901E5" w:rsidP="00E91D58">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Correction from feedback</w:t>
            </w:r>
          </w:p>
        </w:tc>
      </w:tr>
    </w:tbl>
    <w:p w14:paraId="7749744E" w14:textId="1C44DF25" w:rsidR="0000387D" w:rsidRDefault="0000387D" w:rsidP="00A856D7">
      <w:pPr>
        <w:rPr>
          <w:b/>
          <w:bCs/>
          <w:i/>
          <w:lang w:val="en-GB"/>
        </w:rPr>
      </w:pPr>
    </w:p>
    <w:tbl>
      <w:tblPr>
        <w:tblStyle w:val="ListTable2-Accent1"/>
        <w:tblpPr w:leftFromText="180" w:rightFromText="180" w:vertAnchor="text" w:horzAnchor="margin" w:tblpY="104"/>
        <w:tblW w:w="0" w:type="auto"/>
        <w:tblLook w:val="04A0" w:firstRow="1" w:lastRow="0" w:firstColumn="1" w:lastColumn="0" w:noHBand="0" w:noVBand="1"/>
      </w:tblPr>
      <w:tblGrid>
        <w:gridCol w:w="4868"/>
        <w:gridCol w:w="4868"/>
      </w:tblGrid>
      <w:tr w:rsidR="0000387D" w:rsidRPr="0092718E" w14:paraId="104C555B" w14:textId="77777777" w:rsidTr="00003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shd w:val="clear" w:color="auto" w:fill="F07F09"/>
          </w:tcPr>
          <w:p w14:paraId="44190E74" w14:textId="77777777" w:rsidR="0000387D" w:rsidRPr="00E91D58" w:rsidRDefault="0000387D" w:rsidP="0000387D">
            <w:pPr>
              <w:jc w:val="center"/>
              <w:rPr>
                <w:rFonts w:asciiTheme="majorHAnsi" w:hAnsiTheme="majorHAnsi"/>
                <w:color w:val="FFFFFF" w:themeColor="background1"/>
                <w:sz w:val="24"/>
                <w:lang w:val="en-GB"/>
              </w:rPr>
            </w:pPr>
            <w:r w:rsidRPr="00E91D58">
              <w:rPr>
                <w:rFonts w:asciiTheme="majorHAnsi" w:hAnsiTheme="majorHAnsi"/>
                <w:color w:val="FFFFFF" w:themeColor="background1"/>
                <w:sz w:val="24"/>
                <w:lang w:val="en-GB"/>
              </w:rPr>
              <w:t>Acronyms and Abbreviations</w:t>
            </w:r>
          </w:p>
        </w:tc>
      </w:tr>
      <w:tr w:rsidR="0000387D" w:rsidRPr="0092718E" w14:paraId="320206A1" w14:textId="77777777" w:rsidTr="00003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B733609" w14:textId="77777777" w:rsidR="0000387D" w:rsidRPr="0092718E" w:rsidRDefault="0000387D" w:rsidP="0000387D">
            <w:pPr>
              <w:rPr>
                <w:sz w:val="24"/>
                <w:lang w:val="en-GB"/>
              </w:rPr>
            </w:pPr>
            <w:r w:rsidRPr="0092718E">
              <w:rPr>
                <w:sz w:val="24"/>
                <w:lang w:val="en-GB"/>
              </w:rPr>
              <w:t>Term</w:t>
            </w:r>
          </w:p>
        </w:tc>
        <w:tc>
          <w:tcPr>
            <w:tcW w:w="4868" w:type="dxa"/>
          </w:tcPr>
          <w:p w14:paraId="6DECD707" w14:textId="77777777" w:rsidR="0000387D" w:rsidRPr="00046865" w:rsidRDefault="0000387D" w:rsidP="0000387D">
            <w:pPr>
              <w:cnfStyle w:val="000000100000" w:firstRow="0" w:lastRow="0" w:firstColumn="0" w:lastColumn="0" w:oddVBand="0" w:evenVBand="0" w:oddHBand="1" w:evenHBand="0" w:firstRowFirstColumn="0" w:firstRowLastColumn="0" w:lastRowFirstColumn="0" w:lastRowLastColumn="0"/>
              <w:rPr>
                <w:b/>
                <w:bCs/>
                <w:sz w:val="24"/>
                <w:lang w:val="en-GB"/>
              </w:rPr>
            </w:pPr>
            <w:r w:rsidRPr="00046865">
              <w:rPr>
                <w:b/>
                <w:bCs/>
                <w:sz w:val="24"/>
                <w:lang w:val="en-GB"/>
              </w:rPr>
              <w:t>Explanation</w:t>
            </w:r>
          </w:p>
        </w:tc>
      </w:tr>
      <w:tr w:rsidR="0000387D" w:rsidRPr="0092718E" w14:paraId="72362A99" w14:textId="77777777" w:rsidTr="0000387D">
        <w:tc>
          <w:tcPr>
            <w:cnfStyle w:val="001000000000" w:firstRow="0" w:lastRow="0" w:firstColumn="1" w:lastColumn="0" w:oddVBand="0" w:evenVBand="0" w:oddHBand="0" w:evenHBand="0" w:firstRowFirstColumn="0" w:firstRowLastColumn="0" w:lastRowFirstColumn="0" w:lastRowLastColumn="0"/>
            <w:tcW w:w="4868" w:type="dxa"/>
          </w:tcPr>
          <w:p w14:paraId="12C5154C" w14:textId="208A18E0" w:rsidR="0000387D" w:rsidRPr="00DA6CD3" w:rsidRDefault="00DA6CD3" w:rsidP="0000387D">
            <w:pPr>
              <w:rPr>
                <w:b w:val="0"/>
                <w:bCs w:val="0"/>
                <w:sz w:val="24"/>
                <w:lang w:val="en-GB"/>
              </w:rPr>
            </w:pPr>
            <w:r w:rsidRPr="00DA6CD3">
              <w:rPr>
                <w:b w:val="0"/>
                <w:bCs w:val="0"/>
                <w:sz w:val="24"/>
                <w:lang w:val="en-GB"/>
              </w:rPr>
              <w:t>PoA</w:t>
            </w:r>
          </w:p>
        </w:tc>
        <w:tc>
          <w:tcPr>
            <w:tcW w:w="4868" w:type="dxa"/>
          </w:tcPr>
          <w:p w14:paraId="2DCED10A" w14:textId="1520311C" w:rsidR="0000387D" w:rsidRPr="0092718E" w:rsidRDefault="00DA6CD3" w:rsidP="0000387D">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Plan of approach</w:t>
            </w:r>
          </w:p>
        </w:tc>
      </w:tr>
      <w:tr w:rsidR="0000387D" w:rsidRPr="0092718E" w14:paraId="6F275846" w14:textId="77777777" w:rsidTr="00003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30D11BD" w14:textId="461C0749" w:rsidR="0000387D" w:rsidRPr="00DA6CD3" w:rsidRDefault="00DA6CD3" w:rsidP="0000387D">
            <w:pPr>
              <w:rPr>
                <w:b w:val="0"/>
                <w:bCs w:val="0"/>
                <w:sz w:val="24"/>
                <w:lang w:val="en-GB"/>
              </w:rPr>
            </w:pPr>
            <w:r w:rsidRPr="00DA6CD3">
              <w:rPr>
                <w:b w:val="0"/>
                <w:bCs w:val="0"/>
                <w:sz w:val="24"/>
                <w:lang w:val="en-GB"/>
              </w:rPr>
              <w:t>BSP</w:t>
            </w:r>
          </w:p>
        </w:tc>
        <w:tc>
          <w:tcPr>
            <w:tcW w:w="4868" w:type="dxa"/>
          </w:tcPr>
          <w:p w14:paraId="476E57B3" w14:textId="360E7F43" w:rsidR="0000387D" w:rsidRPr="0092718E" w:rsidRDefault="00DA6CD3" w:rsidP="0000387D">
            <w:pPr>
              <w:cnfStyle w:val="000000100000" w:firstRow="0" w:lastRow="0" w:firstColumn="0" w:lastColumn="0" w:oddVBand="0" w:evenVBand="0" w:oddHBand="1" w:evenHBand="0" w:firstRowFirstColumn="0" w:firstRowLastColumn="0" w:lastRowFirstColumn="0" w:lastRowLastColumn="0"/>
              <w:rPr>
                <w:sz w:val="24"/>
                <w:lang w:val="en-GB"/>
              </w:rPr>
            </w:pPr>
            <w:r>
              <w:rPr>
                <w:sz w:val="24"/>
                <w:lang w:val="en-GB"/>
              </w:rPr>
              <w:t>Board support package</w:t>
            </w:r>
          </w:p>
        </w:tc>
      </w:tr>
      <w:tr w:rsidR="0000387D" w:rsidRPr="0092718E" w14:paraId="285C8F37" w14:textId="77777777" w:rsidTr="0000387D">
        <w:tc>
          <w:tcPr>
            <w:cnfStyle w:val="001000000000" w:firstRow="0" w:lastRow="0" w:firstColumn="1" w:lastColumn="0" w:oddVBand="0" w:evenVBand="0" w:oddHBand="0" w:evenHBand="0" w:firstRowFirstColumn="0" w:firstRowLastColumn="0" w:lastRowFirstColumn="0" w:lastRowLastColumn="0"/>
            <w:tcW w:w="4868" w:type="dxa"/>
          </w:tcPr>
          <w:p w14:paraId="537264FF" w14:textId="6E9476DD" w:rsidR="0000387D" w:rsidRPr="00DA6CD3" w:rsidRDefault="00DA6CD3" w:rsidP="0000387D">
            <w:pPr>
              <w:rPr>
                <w:b w:val="0"/>
                <w:bCs w:val="0"/>
                <w:sz w:val="24"/>
                <w:lang w:val="en-GB"/>
              </w:rPr>
            </w:pPr>
            <w:r w:rsidRPr="00DA6CD3">
              <w:rPr>
                <w:b w:val="0"/>
                <w:bCs w:val="0"/>
                <w:sz w:val="24"/>
                <w:lang w:val="en-GB"/>
              </w:rPr>
              <w:t>OS</w:t>
            </w:r>
          </w:p>
        </w:tc>
        <w:tc>
          <w:tcPr>
            <w:tcW w:w="4868" w:type="dxa"/>
          </w:tcPr>
          <w:p w14:paraId="6699764F" w14:textId="4900A62A" w:rsidR="0000387D" w:rsidRPr="0092718E" w:rsidRDefault="00DA6CD3" w:rsidP="0000387D">
            <w:pP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Operating system</w:t>
            </w:r>
          </w:p>
        </w:tc>
      </w:tr>
    </w:tbl>
    <w:p w14:paraId="0D76A92D" w14:textId="51C61738" w:rsidR="0000387D" w:rsidRDefault="0000387D" w:rsidP="00A856D7">
      <w:pPr>
        <w:rPr>
          <w:b/>
          <w:bCs/>
          <w:i/>
          <w:lang w:val="en-GB"/>
        </w:rPr>
      </w:pPr>
    </w:p>
    <w:tbl>
      <w:tblPr>
        <w:tblStyle w:val="GridTable4-Accent1"/>
        <w:tblW w:w="9736" w:type="dxa"/>
        <w:tblLook w:val="04A0" w:firstRow="1" w:lastRow="0" w:firstColumn="1" w:lastColumn="0" w:noHBand="0" w:noVBand="1"/>
      </w:tblPr>
      <w:tblGrid>
        <w:gridCol w:w="839"/>
        <w:gridCol w:w="2130"/>
        <w:gridCol w:w="3689"/>
        <w:gridCol w:w="1481"/>
        <w:gridCol w:w="1597"/>
      </w:tblGrid>
      <w:tr w:rsidR="00292F44" w:rsidRPr="00AF545E" w14:paraId="27D459C7" w14:textId="77777777" w:rsidTr="00A140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736" w:type="dxa"/>
            <w:gridSpan w:val="5"/>
          </w:tcPr>
          <w:p w14:paraId="5C75A1FD" w14:textId="362752AA" w:rsidR="00292F44" w:rsidRPr="00292F44" w:rsidRDefault="00292F44" w:rsidP="00292F44">
            <w:pPr>
              <w:jc w:val="center"/>
              <w:rPr>
                <w:rFonts w:asciiTheme="majorHAnsi" w:hAnsiTheme="majorHAnsi"/>
                <w:sz w:val="24"/>
                <w:szCs w:val="24"/>
                <w:lang w:val="en-GB"/>
              </w:rPr>
            </w:pPr>
            <w:r>
              <w:rPr>
                <w:rFonts w:asciiTheme="majorHAnsi" w:hAnsiTheme="majorHAnsi"/>
                <w:sz w:val="24"/>
                <w:szCs w:val="24"/>
                <w:lang w:val="en-GB"/>
              </w:rPr>
              <w:t>Referenced documents</w:t>
            </w:r>
          </w:p>
        </w:tc>
      </w:tr>
      <w:tr w:rsidR="00AF545E" w:rsidRPr="00AF545E" w14:paraId="60395317" w14:textId="77777777" w:rsidTr="00AF545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39" w:type="dxa"/>
          </w:tcPr>
          <w:p w14:paraId="6F0F545B" w14:textId="6B6EAFDB" w:rsidR="00AF545E" w:rsidRPr="00292F44" w:rsidRDefault="00AF545E" w:rsidP="00AF545E">
            <w:pPr>
              <w:rPr>
                <w:rFonts w:asciiTheme="minorHAnsi" w:hAnsiTheme="minorHAnsi"/>
                <w:sz w:val="24"/>
                <w:szCs w:val="24"/>
              </w:rPr>
            </w:pPr>
            <w:r w:rsidRPr="00292F44">
              <w:rPr>
                <w:rFonts w:asciiTheme="minorHAnsi" w:hAnsiTheme="minorHAnsi"/>
                <w:sz w:val="24"/>
                <w:szCs w:val="24"/>
              </w:rPr>
              <w:t>ID</w:t>
            </w:r>
          </w:p>
        </w:tc>
        <w:tc>
          <w:tcPr>
            <w:tcW w:w="2130" w:type="dxa"/>
          </w:tcPr>
          <w:p w14:paraId="3A240E63" w14:textId="77777777" w:rsidR="00AF545E" w:rsidRPr="00292F44"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lang w:val="en-GB"/>
              </w:rPr>
            </w:pPr>
            <w:r w:rsidRPr="00292F44">
              <w:rPr>
                <w:rFonts w:asciiTheme="minorHAnsi" w:hAnsiTheme="minorHAnsi"/>
                <w:b/>
                <w:bCs/>
                <w:sz w:val="24"/>
                <w:szCs w:val="24"/>
                <w:lang w:val="en-GB"/>
              </w:rPr>
              <w:t>Reference</w:t>
            </w:r>
          </w:p>
        </w:tc>
        <w:tc>
          <w:tcPr>
            <w:tcW w:w="3689" w:type="dxa"/>
          </w:tcPr>
          <w:p w14:paraId="1448B207" w14:textId="77777777" w:rsidR="00AF545E" w:rsidRPr="00292F44"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lang w:val="en-GB"/>
              </w:rPr>
            </w:pPr>
            <w:r w:rsidRPr="00292F44">
              <w:rPr>
                <w:rFonts w:asciiTheme="minorHAnsi" w:hAnsiTheme="minorHAnsi"/>
                <w:b/>
                <w:bCs/>
                <w:sz w:val="24"/>
                <w:szCs w:val="24"/>
                <w:lang w:val="en-GB"/>
              </w:rPr>
              <w:t>Title</w:t>
            </w:r>
          </w:p>
        </w:tc>
        <w:tc>
          <w:tcPr>
            <w:tcW w:w="1481" w:type="dxa"/>
          </w:tcPr>
          <w:p w14:paraId="43E263A6" w14:textId="77777777" w:rsidR="00AF545E" w:rsidRPr="00292F44"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lang w:val="en-GB"/>
              </w:rPr>
            </w:pPr>
            <w:r w:rsidRPr="00292F44">
              <w:rPr>
                <w:rFonts w:asciiTheme="minorHAnsi" w:hAnsiTheme="minorHAnsi"/>
                <w:b/>
                <w:bCs/>
                <w:sz w:val="24"/>
                <w:szCs w:val="24"/>
                <w:lang w:val="en-GB"/>
              </w:rPr>
              <w:t>Date</w:t>
            </w:r>
          </w:p>
        </w:tc>
        <w:tc>
          <w:tcPr>
            <w:tcW w:w="1597" w:type="dxa"/>
          </w:tcPr>
          <w:p w14:paraId="5F15BE7B" w14:textId="77777777" w:rsidR="00AF545E" w:rsidRPr="00292F44"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4"/>
                <w:szCs w:val="24"/>
                <w:lang w:val="en-GB"/>
              </w:rPr>
            </w:pPr>
            <w:r w:rsidRPr="00292F44">
              <w:rPr>
                <w:rFonts w:asciiTheme="minorHAnsi" w:hAnsiTheme="minorHAnsi"/>
                <w:b/>
                <w:bCs/>
                <w:sz w:val="24"/>
                <w:szCs w:val="24"/>
                <w:lang w:val="en-GB"/>
              </w:rPr>
              <w:t>Author</w:t>
            </w:r>
          </w:p>
        </w:tc>
      </w:tr>
      <w:tr w:rsidR="00AF545E" w:rsidRPr="00AF545E" w14:paraId="08C85CD5" w14:textId="77777777" w:rsidTr="00AF545E">
        <w:trPr>
          <w:trHeight w:val="207"/>
        </w:trPr>
        <w:tc>
          <w:tcPr>
            <w:cnfStyle w:val="001000000000" w:firstRow="0" w:lastRow="0" w:firstColumn="1" w:lastColumn="0" w:oddVBand="0" w:evenVBand="0" w:oddHBand="0" w:evenHBand="0" w:firstRowFirstColumn="0" w:firstRowLastColumn="0" w:lastRowFirstColumn="0" w:lastRowLastColumn="0"/>
            <w:tcW w:w="839" w:type="dxa"/>
          </w:tcPr>
          <w:p w14:paraId="12359477" w14:textId="77777777" w:rsidR="00AF545E" w:rsidRPr="00AF545E" w:rsidRDefault="00AF545E" w:rsidP="00AF545E">
            <w:pPr>
              <w:rPr>
                <w:rFonts w:asciiTheme="minorHAnsi" w:hAnsiTheme="minorHAnsi"/>
                <w:lang w:val="en-GB"/>
              </w:rPr>
            </w:pPr>
          </w:p>
        </w:tc>
        <w:tc>
          <w:tcPr>
            <w:tcW w:w="2130" w:type="dxa"/>
          </w:tcPr>
          <w:p w14:paraId="2C8D5D6B" w14:textId="77777777" w:rsidR="00AF545E" w:rsidRPr="00AF545E" w:rsidRDefault="00AF545E" w:rsidP="00AF545E">
            <w:pPr>
              <w:cnfStyle w:val="000000000000" w:firstRow="0" w:lastRow="0" w:firstColumn="0" w:lastColumn="0" w:oddVBand="0" w:evenVBand="0" w:oddHBand="0" w:evenHBand="0" w:firstRowFirstColumn="0" w:firstRowLastColumn="0" w:lastRowFirstColumn="0" w:lastRowLastColumn="0"/>
              <w:rPr>
                <w:rFonts w:asciiTheme="minorHAnsi" w:hAnsiTheme="minorHAnsi"/>
                <w:iCs/>
                <w:lang w:val="en-GB"/>
              </w:rPr>
            </w:pPr>
          </w:p>
        </w:tc>
        <w:tc>
          <w:tcPr>
            <w:tcW w:w="3689" w:type="dxa"/>
          </w:tcPr>
          <w:p w14:paraId="46459096" w14:textId="77777777" w:rsidR="00AF545E" w:rsidRPr="00AF545E" w:rsidRDefault="00AF545E" w:rsidP="00AF545E">
            <w:pPr>
              <w:cnfStyle w:val="000000000000" w:firstRow="0" w:lastRow="0" w:firstColumn="0" w:lastColumn="0" w:oddVBand="0" w:evenVBand="0" w:oddHBand="0" w:evenHBand="0" w:firstRowFirstColumn="0" w:firstRowLastColumn="0" w:lastRowFirstColumn="0" w:lastRowLastColumn="0"/>
              <w:rPr>
                <w:rFonts w:asciiTheme="minorHAnsi" w:hAnsiTheme="minorHAnsi"/>
                <w:iCs/>
                <w:lang w:val="en-GB"/>
              </w:rPr>
            </w:pPr>
          </w:p>
        </w:tc>
        <w:tc>
          <w:tcPr>
            <w:tcW w:w="1481" w:type="dxa"/>
          </w:tcPr>
          <w:p w14:paraId="75C8A59A" w14:textId="77777777" w:rsidR="00AF545E" w:rsidRPr="00AF545E" w:rsidRDefault="00AF545E" w:rsidP="00AF545E">
            <w:pPr>
              <w:cnfStyle w:val="000000000000" w:firstRow="0" w:lastRow="0" w:firstColumn="0" w:lastColumn="0" w:oddVBand="0" w:evenVBand="0" w:oddHBand="0" w:evenHBand="0" w:firstRowFirstColumn="0" w:firstRowLastColumn="0" w:lastRowFirstColumn="0" w:lastRowLastColumn="0"/>
              <w:rPr>
                <w:rFonts w:asciiTheme="minorHAnsi" w:hAnsiTheme="minorHAnsi"/>
                <w:iCs/>
                <w:lang w:val="en-GB"/>
              </w:rPr>
            </w:pPr>
          </w:p>
        </w:tc>
        <w:tc>
          <w:tcPr>
            <w:tcW w:w="1597" w:type="dxa"/>
          </w:tcPr>
          <w:p w14:paraId="2D86005B" w14:textId="77777777" w:rsidR="00AF545E" w:rsidRPr="00AF545E" w:rsidRDefault="00AF545E" w:rsidP="00AF545E">
            <w:pPr>
              <w:cnfStyle w:val="000000000000" w:firstRow="0" w:lastRow="0" w:firstColumn="0" w:lastColumn="0" w:oddVBand="0" w:evenVBand="0" w:oddHBand="0" w:evenHBand="0" w:firstRowFirstColumn="0" w:firstRowLastColumn="0" w:lastRowFirstColumn="0" w:lastRowLastColumn="0"/>
              <w:rPr>
                <w:rFonts w:asciiTheme="minorHAnsi" w:hAnsiTheme="minorHAnsi"/>
                <w:iCs/>
                <w:lang w:val="en-GB"/>
              </w:rPr>
            </w:pPr>
          </w:p>
        </w:tc>
      </w:tr>
      <w:tr w:rsidR="00AF545E" w:rsidRPr="00AF545E" w14:paraId="51AED899" w14:textId="77777777" w:rsidTr="00AF545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839" w:type="dxa"/>
          </w:tcPr>
          <w:p w14:paraId="099E0C95" w14:textId="77777777" w:rsidR="00AF545E" w:rsidRPr="00AF545E" w:rsidDel="00907AF6" w:rsidRDefault="00AF545E" w:rsidP="00AF545E">
            <w:pPr>
              <w:rPr>
                <w:rFonts w:asciiTheme="minorHAnsi" w:hAnsiTheme="minorHAnsi"/>
                <w:lang w:val="en-GB"/>
              </w:rPr>
            </w:pPr>
          </w:p>
        </w:tc>
        <w:tc>
          <w:tcPr>
            <w:tcW w:w="2130" w:type="dxa"/>
          </w:tcPr>
          <w:p w14:paraId="0F556242" w14:textId="77777777" w:rsidR="00AF545E" w:rsidRPr="00AF545E"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iCs/>
                <w:lang w:val="en-GB"/>
              </w:rPr>
            </w:pPr>
          </w:p>
        </w:tc>
        <w:tc>
          <w:tcPr>
            <w:tcW w:w="3689" w:type="dxa"/>
          </w:tcPr>
          <w:p w14:paraId="59A7454F" w14:textId="77777777" w:rsidR="00AF545E" w:rsidRPr="00AF545E"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iCs/>
                <w:lang w:val="en-GB"/>
              </w:rPr>
            </w:pPr>
          </w:p>
        </w:tc>
        <w:tc>
          <w:tcPr>
            <w:tcW w:w="1481" w:type="dxa"/>
          </w:tcPr>
          <w:p w14:paraId="011ABE8C" w14:textId="77777777" w:rsidR="00AF545E" w:rsidRPr="00AF545E"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iCs/>
                <w:lang w:val="en-GB"/>
              </w:rPr>
            </w:pPr>
          </w:p>
        </w:tc>
        <w:tc>
          <w:tcPr>
            <w:tcW w:w="1597" w:type="dxa"/>
          </w:tcPr>
          <w:p w14:paraId="7A0CA1F9" w14:textId="77777777" w:rsidR="00AF545E" w:rsidRPr="00AF545E" w:rsidRDefault="00AF545E" w:rsidP="00AF545E">
            <w:pPr>
              <w:cnfStyle w:val="000000100000" w:firstRow="0" w:lastRow="0" w:firstColumn="0" w:lastColumn="0" w:oddVBand="0" w:evenVBand="0" w:oddHBand="1" w:evenHBand="0" w:firstRowFirstColumn="0" w:firstRowLastColumn="0" w:lastRowFirstColumn="0" w:lastRowLastColumn="0"/>
              <w:rPr>
                <w:rFonts w:asciiTheme="minorHAnsi" w:hAnsiTheme="minorHAnsi"/>
                <w:iCs/>
                <w:lang w:val="en-GB"/>
              </w:rPr>
            </w:pPr>
          </w:p>
        </w:tc>
      </w:tr>
    </w:tbl>
    <w:p w14:paraId="37759A3C" w14:textId="77777777" w:rsidR="00AF545E" w:rsidRDefault="00AF545E" w:rsidP="00A856D7">
      <w:pPr>
        <w:rPr>
          <w:b/>
          <w:bCs/>
          <w:i/>
          <w:lang w:val="en-GB"/>
        </w:rPr>
      </w:pPr>
    </w:p>
    <w:sdt>
      <w:sdtPr>
        <w:rPr>
          <w:b/>
          <w:bCs/>
          <w:i/>
          <w:lang w:val="en-GB"/>
        </w:rPr>
        <w:id w:val="1171506464"/>
        <w:docPartObj>
          <w:docPartGallery w:val="Table of Contents"/>
          <w:docPartUnique/>
        </w:docPartObj>
      </w:sdtPr>
      <w:sdtEndPr>
        <w:rPr>
          <w:b w:val="0"/>
          <w:bCs w:val="0"/>
          <w:i w:val="0"/>
        </w:rPr>
      </w:sdtEndPr>
      <w:sdtContent>
        <w:p w14:paraId="1BD9B4AF" w14:textId="2E901538" w:rsidR="007A5462" w:rsidRPr="0000387D" w:rsidRDefault="007A5462" w:rsidP="0000387D">
          <w:pPr>
            <w:rPr>
              <w:rStyle w:val="Heading2Char"/>
              <w:lang w:val="en-GB"/>
            </w:rPr>
          </w:pPr>
          <w:r w:rsidRPr="0000387D">
            <w:rPr>
              <w:rStyle w:val="Heading2Char"/>
              <w:lang w:val="en-GB"/>
            </w:rPr>
            <w:t>Index</w:t>
          </w:r>
        </w:p>
        <w:p w14:paraId="29D87953" w14:textId="21FEA4B8" w:rsidR="00A56C76" w:rsidRDefault="00E7748E">
          <w:pPr>
            <w:pStyle w:val="TOC1"/>
            <w:tabs>
              <w:tab w:val="right" w:leader="dot" w:pos="9736"/>
            </w:tabs>
            <w:rPr>
              <w:noProof/>
            </w:rPr>
          </w:pPr>
          <w:r w:rsidRPr="0092718E">
            <w:rPr>
              <w:lang w:val="en-GB"/>
            </w:rPr>
            <w:fldChar w:fldCharType="begin"/>
          </w:r>
          <w:r w:rsidR="007A5462" w:rsidRPr="0092718E">
            <w:rPr>
              <w:lang w:val="en-GB"/>
            </w:rPr>
            <w:instrText>TOC \o "1-3" \h \z \u</w:instrText>
          </w:r>
          <w:r w:rsidRPr="0092718E">
            <w:rPr>
              <w:lang w:val="en-GB"/>
            </w:rPr>
            <w:fldChar w:fldCharType="separate"/>
          </w:r>
          <w:hyperlink w:anchor="_Toc127431088" w:history="1">
            <w:r w:rsidR="00A56C76" w:rsidRPr="00D4359C">
              <w:rPr>
                <w:rStyle w:val="Hyperlink"/>
                <w:noProof/>
                <w:lang w:val="en-GB"/>
              </w:rPr>
              <w:t>1. Background information:</w:t>
            </w:r>
            <w:r w:rsidR="00A56C76">
              <w:rPr>
                <w:noProof/>
                <w:webHidden/>
              </w:rPr>
              <w:tab/>
            </w:r>
            <w:r w:rsidR="00A56C76">
              <w:rPr>
                <w:noProof/>
                <w:webHidden/>
              </w:rPr>
              <w:fldChar w:fldCharType="begin"/>
            </w:r>
            <w:r w:rsidR="00A56C76">
              <w:rPr>
                <w:noProof/>
                <w:webHidden/>
              </w:rPr>
              <w:instrText xml:space="preserve"> PAGEREF _Toc127431088 \h </w:instrText>
            </w:r>
            <w:r w:rsidR="00A56C76">
              <w:rPr>
                <w:noProof/>
                <w:webHidden/>
              </w:rPr>
            </w:r>
            <w:r w:rsidR="00A56C76">
              <w:rPr>
                <w:noProof/>
                <w:webHidden/>
              </w:rPr>
              <w:fldChar w:fldCharType="separate"/>
            </w:r>
            <w:r w:rsidR="002718EA">
              <w:rPr>
                <w:noProof/>
                <w:webHidden/>
              </w:rPr>
              <w:t>2</w:t>
            </w:r>
            <w:r w:rsidR="00A56C76">
              <w:rPr>
                <w:noProof/>
                <w:webHidden/>
              </w:rPr>
              <w:fldChar w:fldCharType="end"/>
            </w:r>
          </w:hyperlink>
        </w:p>
        <w:p w14:paraId="70B3322D" w14:textId="4769F0BD" w:rsidR="00A56C76" w:rsidRDefault="00000000">
          <w:pPr>
            <w:pStyle w:val="TOC1"/>
            <w:tabs>
              <w:tab w:val="right" w:leader="dot" w:pos="9736"/>
            </w:tabs>
            <w:rPr>
              <w:noProof/>
            </w:rPr>
          </w:pPr>
          <w:hyperlink w:anchor="_Toc127431089" w:history="1">
            <w:r w:rsidR="00A56C76" w:rsidRPr="00D4359C">
              <w:rPr>
                <w:rStyle w:val="Hyperlink"/>
                <w:noProof/>
                <w:lang w:val="en-GB"/>
              </w:rPr>
              <w:t>2. Project results:</w:t>
            </w:r>
            <w:r w:rsidR="00A56C76">
              <w:rPr>
                <w:noProof/>
                <w:webHidden/>
              </w:rPr>
              <w:tab/>
            </w:r>
            <w:r w:rsidR="00A56C76">
              <w:rPr>
                <w:noProof/>
                <w:webHidden/>
              </w:rPr>
              <w:fldChar w:fldCharType="begin"/>
            </w:r>
            <w:r w:rsidR="00A56C76">
              <w:rPr>
                <w:noProof/>
                <w:webHidden/>
              </w:rPr>
              <w:instrText xml:space="preserve"> PAGEREF _Toc127431089 \h </w:instrText>
            </w:r>
            <w:r w:rsidR="00A56C76">
              <w:rPr>
                <w:noProof/>
                <w:webHidden/>
              </w:rPr>
            </w:r>
            <w:r w:rsidR="00A56C76">
              <w:rPr>
                <w:noProof/>
                <w:webHidden/>
              </w:rPr>
              <w:fldChar w:fldCharType="separate"/>
            </w:r>
            <w:r w:rsidR="002718EA">
              <w:rPr>
                <w:noProof/>
                <w:webHidden/>
              </w:rPr>
              <w:t>3</w:t>
            </w:r>
            <w:r w:rsidR="00A56C76">
              <w:rPr>
                <w:noProof/>
                <w:webHidden/>
              </w:rPr>
              <w:fldChar w:fldCharType="end"/>
            </w:r>
          </w:hyperlink>
        </w:p>
        <w:p w14:paraId="2598DE10" w14:textId="6FF45568" w:rsidR="00A56C76" w:rsidRDefault="00000000">
          <w:pPr>
            <w:pStyle w:val="TOC2"/>
            <w:tabs>
              <w:tab w:val="right" w:leader="dot" w:pos="9736"/>
            </w:tabs>
            <w:rPr>
              <w:noProof/>
            </w:rPr>
          </w:pPr>
          <w:hyperlink w:anchor="_Toc127431090" w:history="1">
            <w:r w:rsidR="00A56C76" w:rsidRPr="00D4359C">
              <w:rPr>
                <w:rStyle w:val="Hyperlink"/>
                <w:noProof/>
                <w:lang w:val="en-GB"/>
              </w:rPr>
              <w:t>2.1 Goals of the project:</w:t>
            </w:r>
            <w:r w:rsidR="00A56C76">
              <w:rPr>
                <w:noProof/>
                <w:webHidden/>
              </w:rPr>
              <w:tab/>
            </w:r>
            <w:r w:rsidR="00A56C76">
              <w:rPr>
                <w:noProof/>
                <w:webHidden/>
              </w:rPr>
              <w:fldChar w:fldCharType="begin"/>
            </w:r>
            <w:r w:rsidR="00A56C76">
              <w:rPr>
                <w:noProof/>
                <w:webHidden/>
              </w:rPr>
              <w:instrText xml:space="preserve"> PAGEREF _Toc127431090 \h </w:instrText>
            </w:r>
            <w:r w:rsidR="00A56C76">
              <w:rPr>
                <w:noProof/>
                <w:webHidden/>
              </w:rPr>
            </w:r>
            <w:r w:rsidR="00A56C76">
              <w:rPr>
                <w:noProof/>
                <w:webHidden/>
              </w:rPr>
              <w:fldChar w:fldCharType="separate"/>
            </w:r>
            <w:r w:rsidR="002718EA">
              <w:rPr>
                <w:noProof/>
                <w:webHidden/>
              </w:rPr>
              <w:t>3</w:t>
            </w:r>
            <w:r w:rsidR="00A56C76">
              <w:rPr>
                <w:noProof/>
                <w:webHidden/>
              </w:rPr>
              <w:fldChar w:fldCharType="end"/>
            </w:r>
          </w:hyperlink>
        </w:p>
        <w:p w14:paraId="748BCD12" w14:textId="67C32DDC" w:rsidR="00A56C76" w:rsidRDefault="00000000">
          <w:pPr>
            <w:pStyle w:val="TOC2"/>
            <w:tabs>
              <w:tab w:val="right" w:leader="dot" w:pos="9736"/>
            </w:tabs>
            <w:rPr>
              <w:noProof/>
            </w:rPr>
          </w:pPr>
          <w:hyperlink w:anchor="_Toc127431091" w:history="1">
            <w:r w:rsidR="00A56C76" w:rsidRPr="00D4359C">
              <w:rPr>
                <w:rStyle w:val="Hyperlink"/>
                <w:noProof/>
                <w:lang w:val="en-GB"/>
              </w:rPr>
              <w:t>2.2 Problem definition:</w:t>
            </w:r>
            <w:r w:rsidR="00A56C76">
              <w:rPr>
                <w:noProof/>
                <w:webHidden/>
              </w:rPr>
              <w:tab/>
            </w:r>
            <w:r w:rsidR="00A56C76">
              <w:rPr>
                <w:noProof/>
                <w:webHidden/>
              </w:rPr>
              <w:fldChar w:fldCharType="begin"/>
            </w:r>
            <w:r w:rsidR="00A56C76">
              <w:rPr>
                <w:noProof/>
                <w:webHidden/>
              </w:rPr>
              <w:instrText xml:space="preserve"> PAGEREF _Toc127431091 \h </w:instrText>
            </w:r>
            <w:r w:rsidR="00A56C76">
              <w:rPr>
                <w:noProof/>
                <w:webHidden/>
              </w:rPr>
            </w:r>
            <w:r w:rsidR="00A56C76">
              <w:rPr>
                <w:noProof/>
                <w:webHidden/>
              </w:rPr>
              <w:fldChar w:fldCharType="separate"/>
            </w:r>
            <w:r w:rsidR="002718EA">
              <w:rPr>
                <w:noProof/>
                <w:webHidden/>
              </w:rPr>
              <w:t>3</w:t>
            </w:r>
            <w:r w:rsidR="00A56C76">
              <w:rPr>
                <w:noProof/>
                <w:webHidden/>
              </w:rPr>
              <w:fldChar w:fldCharType="end"/>
            </w:r>
          </w:hyperlink>
        </w:p>
        <w:p w14:paraId="324733C3" w14:textId="6F1500ED" w:rsidR="00A56C76" w:rsidRDefault="00000000">
          <w:pPr>
            <w:pStyle w:val="TOC2"/>
            <w:tabs>
              <w:tab w:val="right" w:leader="dot" w:pos="9736"/>
            </w:tabs>
            <w:rPr>
              <w:noProof/>
            </w:rPr>
          </w:pPr>
          <w:hyperlink w:anchor="_Toc127431092" w:history="1">
            <w:r w:rsidR="00A56C76" w:rsidRPr="00D4359C">
              <w:rPr>
                <w:rStyle w:val="Hyperlink"/>
                <w:noProof/>
                <w:lang w:val="en-GB"/>
              </w:rPr>
              <w:t>2.3 Description of the project result:</w:t>
            </w:r>
            <w:r w:rsidR="00A56C76">
              <w:rPr>
                <w:noProof/>
                <w:webHidden/>
              </w:rPr>
              <w:tab/>
            </w:r>
            <w:r w:rsidR="00A56C76">
              <w:rPr>
                <w:noProof/>
                <w:webHidden/>
              </w:rPr>
              <w:fldChar w:fldCharType="begin"/>
            </w:r>
            <w:r w:rsidR="00A56C76">
              <w:rPr>
                <w:noProof/>
                <w:webHidden/>
              </w:rPr>
              <w:instrText xml:space="preserve"> PAGEREF _Toc127431092 \h </w:instrText>
            </w:r>
            <w:r w:rsidR="00A56C76">
              <w:rPr>
                <w:noProof/>
                <w:webHidden/>
              </w:rPr>
            </w:r>
            <w:r w:rsidR="00A56C76">
              <w:rPr>
                <w:noProof/>
                <w:webHidden/>
              </w:rPr>
              <w:fldChar w:fldCharType="separate"/>
            </w:r>
            <w:r w:rsidR="002718EA">
              <w:rPr>
                <w:noProof/>
                <w:webHidden/>
              </w:rPr>
              <w:t>3</w:t>
            </w:r>
            <w:r w:rsidR="00A56C76">
              <w:rPr>
                <w:noProof/>
                <w:webHidden/>
              </w:rPr>
              <w:fldChar w:fldCharType="end"/>
            </w:r>
          </w:hyperlink>
        </w:p>
        <w:p w14:paraId="70997C01" w14:textId="6693FDE4" w:rsidR="00A56C76" w:rsidRDefault="00000000">
          <w:pPr>
            <w:pStyle w:val="TOC2"/>
            <w:tabs>
              <w:tab w:val="right" w:leader="dot" w:pos="9736"/>
            </w:tabs>
            <w:rPr>
              <w:noProof/>
            </w:rPr>
          </w:pPr>
          <w:hyperlink w:anchor="_Toc127431093" w:history="1">
            <w:r w:rsidR="00A56C76" w:rsidRPr="00D4359C">
              <w:rPr>
                <w:rStyle w:val="Hyperlink"/>
                <w:noProof/>
                <w:lang w:val="en-GB"/>
              </w:rPr>
              <w:t>2.4 Design model</w:t>
            </w:r>
            <w:r w:rsidR="00A56C76">
              <w:rPr>
                <w:noProof/>
                <w:webHidden/>
              </w:rPr>
              <w:tab/>
            </w:r>
            <w:r w:rsidR="00A56C76">
              <w:rPr>
                <w:noProof/>
                <w:webHidden/>
              </w:rPr>
              <w:fldChar w:fldCharType="begin"/>
            </w:r>
            <w:r w:rsidR="00A56C76">
              <w:rPr>
                <w:noProof/>
                <w:webHidden/>
              </w:rPr>
              <w:instrText xml:space="preserve"> PAGEREF _Toc127431093 \h </w:instrText>
            </w:r>
            <w:r w:rsidR="00A56C76">
              <w:rPr>
                <w:noProof/>
                <w:webHidden/>
              </w:rPr>
            </w:r>
            <w:r w:rsidR="00A56C76">
              <w:rPr>
                <w:noProof/>
                <w:webHidden/>
              </w:rPr>
              <w:fldChar w:fldCharType="separate"/>
            </w:r>
            <w:r w:rsidR="002718EA">
              <w:rPr>
                <w:noProof/>
                <w:webHidden/>
              </w:rPr>
              <w:t>4</w:t>
            </w:r>
            <w:r w:rsidR="00A56C76">
              <w:rPr>
                <w:noProof/>
                <w:webHidden/>
              </w:rPr>
              <w:fldChar w:fldCharType="end"/>
            </w:r>
          </w:hyperlink>
        </w:p>
        <w:p w14:paraId="4B372D18" w14:textId="0526A6CA" w:rsidR="00A56C76" w:rsidRDefault="00000000">
          <w:pPr>
            <w:pStyle w:val="TOC1"/>
            <w:tabs>
              <w:tab w:val="right" w:leader="dot" w:pos="9736"/>
            </w:tabs>
            <w:rPr>
              <w:noProof/>
            </w:rPr>
          </w:pPr>
          <w:hyperlink w:anchor="_Toc127431094" w:history="1">
            <w:r w:rsidR="00A56C76" w:rsidRPr="00D4359C">
              <w:rPr>
                <w:rStyle w:val="Hyperlink"/>
                <w:noProof/>
                <w:lang w:val="en-GB"/>
              </w:rPr>
              <w:t>3. Project</w:t>
            </w:r>
            <w:r w:rsidR="00A56C76" w:rsidRPr="00D4359C">
              <w:rPr>
                <w:rStyle w:val="Hyperlink"/>
                <w:rFonts w:ascii="Arial" w:hAnsi="Arial" w:cs="Arial"/>
                <w:noProof/>
                <w:lang w:val="en-GB"/>
              </w:rPr>
              <w:t> </w:t>
            </w:r>
            <w:r w:rsidR="00A56C76" w:rsidRPr="00D4359C">
              <w:rPr>
                <w:rStyle w:val="Hyperlink"/>
                <w:noProof/>
                <w:lang w:val="en-GB"/>
              </w:rPr>
              <w:t>activities:</w:t>
            </w:r>
            <w:r w:rsidR="00A56C76">
              <w:rPr>
                <w:noProof/>
                <w:webHidden/>
              </w:rPr>
              <w:tab/>
            </w:r>
            <w:r w:rsidR="00A56C76">
              <w:rPr>
                <w:noProof/>
                <w:webHidden/>
              </w:rPr>
              <w:fldChar w:fldCharType="begin"/>
            </w:r>
            <w:r w:rsidR="00A56C76">
              <w:rPr>
                <w:noProof/>
                <w:webHidden/>
              </w:rPr>
              <w:instrText xml:space="preserve"> PAGEREF _Toc127431094 \h </w:instrText>
            </w:r>
            <w:r w:rsidR="00A56C76">
              <w:rPr>
                <w:noProof/>
                <w:webHidden/>
              </w:rPr>
            </w:r>
            <w:r w:rsidR="00A56C76">
              <w:rPr>
                <w:noProof/>
                <w:webHidden/>
              </w:rPr>
              <w:fldChar w:fldCharType="separate"/>
            </w:r>
            <w:r w:rsidR="002718EA">
              <w:rPr>
                <w:noProof/>
                <w:webHidden/>
              </w:rPr>
              <w:t>4</w:t>
            </w:r>
            <w:r w:rsidR="00A56C76">
              <w:rPr>
                <w:noProof/>
                <w:webHidden/>
              </w:rPr>
              <w:fldChar w:fldCharType="end"/>
            </w:r>
          </w:hyperlink>
        </w:p>
        <w:p w14:paraId="1EC9DFF1" w14:textId="46892E3A" w:rsidR="00A56C76" w:rsidRDefault="00000000">
          <w:pPr>
            <w:pStyle w:val="TOC1"/>
            <w:tabs>
              <w:tab w:val="right" w:leader="dot" w:pos="9736"/>
            </w:tabs>
            <w:rPr>
              <w:noProof/>
            </w:rPr>
          </w:pPr>
          <w:hyperlink w:anchor="_Toc127431095" w:history="1">
            <w:r w:rsidR="00A56C76" w:rsidRPr="00D4359C">
              <w:rPr>
                <w:rStyle w:val="Hyperlink"/>
                <w:noProof/>
                <w:lang w:val="en-GB"/>
              </w:rPr>
              <w:t>4. Project limits:</w:t>
            </w:r>
            <w:r w:rsidR="00A56C76">
              <w:rPr>
                <w:noProof/>
                <w:webHidden/>
              </w:rPr>
              <w:tab/>
            </w:r>
            <w:r w:rsidR="00A56C76">
              <w:rPr>
                <w:noProof/>
                <w:webHidden/>
              </w:rPr>
              <w:fldChar w:fldCharType="begin"/>
            </w:r>
            <w:r w:rsidR="00A56C76">
              <w:rPr>
                <w:noProof/>
                <w:webHidden/>
              </w:rPr>
              <w:instrText xml:space="preserve"> PAGEREF _Toc127431095 \h </w:instrText>
            </w:r>
            <w:r w:rsidR="00A56C76">
              <w:rPr>
                <w:noProof/>
                <w:webHidden/>
              </w:rPr>
            </w:r>
            <w:r w:rsidR="00A56C76">
              <w:rPr>
                <w:noProof/>
                <w:webHidden/>
              </w:rPr>
              <w:fldChar w:fldCharType="separate"/>
            </w:r>
            <w:r w:rsidR="002718EA">
              <w:rPr>
                <w:noProof/>
                <w:webHidden/>
              </w:rPr>
              <w:t>5</w:t>
            </w:r>
            <w:r w:rsidR="00A56C76">
              <w:rPr>
                <w:noProof/>
                <w:webHidden/>
              </w:rPr>
              <w:fldChar w:fldCharType="end"/>
            </w:r>
          </w:hyperlink>
        </w:p>
        <w:p w14:paraId="41A0DB72" w14:textId="1DF0AA6A" w:rsidR="00A56C76" w:rsidRDefault="00000000">
          <w:pPr>
            <w:pStyle w:val="TOC1"/>
            <w:tabs>
              <w:tab w:val="right" w:leader="dot" w:pos="9736"/>
            </w:tabs>
            <w:rPr>
              <w:noProof/>
            </w:rPr>
          </w:pPr>
          <w:hyperlink w:anchor="_Toc127431096" w:history="1">
            <w:r w:rsidR="00A56C76" w:rsidRPr="00D4359C">
              <w:rPr>
                <w:rStyle w:val="Hyperlink"/>
                <w:noProof/>
                <w:lang w:val="en-GB"/>
              </w:rPr>
              <w:t>5. Intermediate milestones:</w:t>
            </w:r>
            <w:r w:rsidR="00A56C76">
              <w:rPr>
                <w:noProof/>
                <w:webHidden/>
              </w:rPr>
              <w:tab/>
            </w:r>
            <w:r w:rsidR="00A56C76">
              <w:rPr>
                <w:noProof/>
                <w:webHidden/>
              </w:rPr>
              <w:fldChar w:fldCharType="begin"/>
            </w:r>
            <w:r w:rsidR="00A56C76">
              <w:rPr>
                <w:noProof/>
                <w:webHidden/>
              </w:rPr>
              <w:instrText xml:space="preserve"> PAGEREF _Toc127431096 \h </w:instrText>
            </w:r>
            <w:r w:rsidR="00A56C76">
              <w:rPr>
                <w:noProof/>
                <w:webHidden/>
              </w:rPr>
            </w:r>
            <w:r w:rsidR="00A56C76">
              <w:rPr>
                <w:noProof/>
                <w:webHidden/>
              </w:rPr>
              <w:fldChar w:fldCharType="separate"/>
            </w:r>
            <w:r w:rsidR="002718EA">
              <w:rPr>
                <w:noProof/>
                <w:webHidden/>
              </w:rPr>
              <w:t>5</w:t>
            </w:r>
            <w:r w:rsidR="00A56C76">
              <w:rPr>
                <w:noProof/>
                <w:webHidden/>
              </w:rPr>
              <w:fldChar w:fldCharType="end"/>
            </w:r>
          </w:hyperlink>
        </w:p>
        <w:p w14:paraId="530F7569" w14:textId="3C2C620D" w:rsidR="00A56C76" w:rsidRDefault="00000000">
          <w:pPr>
            <w:pStyle w:val="TOC1"/>
            <w:tabs>
              <w:tab w:val="right" w:leader="dot" w:pos="9736"/>
            </w:tabs>
            <w:rPr>
              <w:noProof/>
            </w:rPr>
          </w:pPr>
          <w:hyperlink w:anchor="_Toc127431097" w:history="1">
            <w:r w:rsidR="00A56C76" w:rsidRPr="00D4359C">
              <w:rPr>
                <w:rStyle w:val="Hyperlink"/>
                <w:noProof/>
                <w:lang w:val="en-GB"/>
              </w:rPr>
              <w:t>6. Planning:</w:t>
            </w:r>
            <w:r w:rsidR="00A56C76">
              <w:rPr>
                <w:noProof/>
                <w:webHidden/>
              </w:rPr>
              <w:tab/>
            </w:r>
            <w:r w:rsidR="00A56C76">
              <w:rPr>
                <w:noProof/>
                <w:webHidden/>
              </w:rPr>
              <w:fldChar w:fldCharType="begin"/>
            </w:r>
            <w:r w:rsidR="00A56C76">
              <w:rPr>
                <w:noProof/>
                <w:webHidden/>
              </w:rPr>
              <w:instrText xml:space="preserve"> PAGEREF _Toc127431097 \h </w:instrText>
            </w:r>
            <w:r w:rsidR="00A56C76">
              <w:rPr>
                <w:noProof/>
                <w:webHidden/>
              </w:rPr>
            </w:r>
            <w:r w:rsidR="00A56C76">
              <w:rPr>
                <w:noProof/>
                <w:webHidden/>
              </w:rPr>
              <w:fldChar w:fldCharType="separate"/>
            </w:r>
            <w:r w:rsidR="002718EA">
              <w:rPr>
                <w:noProof/>
                <w:webHidden/>
              </w:rPr>
              <w:t>6</w:t>
            </w:r>
            <w:r w:rsidR="00A56C76">
              <w:rPr>
                <w:noProof/>
                <w:webHidden/>
              </w:rPr>
              <w:fldChar w:fldCharType="end"/>
            </w:r>
          </w:hyperlink>
        </w:p>
        <w:p w14:paraId="1318248C" w14:textId="40E9ABE9" w:rsidR="00A56C76" w:rsidRDefault="00000000">
          <w:pPr>
            <w:pStyle w:val="TOC1"/>
            <w:tabs>
              <w:tab w:val="right" w:leader="dot" w:pos="9736"/>
            </w:tabs>
            <w:rPr>
              <w:noProof/>
            </w:rPr>
          </w:pPr>
          <w:hyperlink w:anchor="_Toc127431098" w:history="1">
            <w:r w:rsidR="00A56C76" w:rsidRPr="00D4359C">
              <w:rPr>
                <w:rStyle w:val="Hyperlink"/>
                <w:noProof/>
                <w:lang w:val="en-GB"/>
              </w:rPr>
              <w:t>7. Risks:</w:t>
            </w:r>
            <w:r w:rsidR="00A56C76">
              <w:rPr>
                <w:noProof/>
                <w:webHidden/>
              </w:rPr>
              <w:tab/>
            </w:r>
            <w:r w:rsidR="00A56C76">
              <w:rPr>
                <w:noProof/>
                <w:webHidden/>
              </w:rPr>
              <w:fldChar w:fldCharType="begin"/>
            </w:r>
            <w:r w:rsidR="00A56C76">
              <w:rPr>
                <w:noProof/>
                <w:webHidden/>
              </w:rPr>
              <w:instrText xml:space="preserve"> PAGEREF _Toc127431098 \h </w:instrText>
            </w:r>
            <w:r w:rsidR="00A56C76">
              <w:rPr>
                <w:noProof/>
                <w:webHidden/>
              </w:rPr>
            </w:r>
            <w:r w:rsidR="00A56C76">
              <w:rPr>
                <w:noProof/>
                <w:webHidden/>
              </w:rPr>
              <w:fldChar w:fldCharType="separate"/>
            </w:r>
            <w:r w:rsidR="002718EA">
              <w:rPr>
                <w:noProof/>
                <w:webHidden/>
              </w:rPr>
              <w:t>6</w:t>
            </w:r>
            <w:r w:rsidR="00A56C76">
              <w:rPr>
                <w:noProof/>
                <w:webHidden/>
              </w:rPr>
              <w:fldChar w:fldCharType="end"/>
            </w:r>
          </w:hyperlink>
        </w:p>
        <w:p w14:paraId="38EAA017" w14:textId="203EDBD0" w:rsidR="007A5462" w:rsidRPr="0092718E" w:rsidRDefault="00E7748E" w:rsidP="00303B93">
          <w:pPr>
            <w:pStyle w:val="TOC1"/>
            <w:tabs>
              <w:tab w:val="right" w:leader="dot" w:pos="9735"/>
            </w:tabs>
            <w:rPr>
              <w:noProof/>
              <w:lang w:val="en-GB"/>
            </w:rPr>
          </w:pPr>
          <w:r w:rsidRPr="0092718E">
            <w:rPr>
              <w:lang w:val="en-GB"/>
            </w:rPr>
            <w:fldChar w:fldCharType="end"/>
          </w:r>
        </w:p>
      </w:sdtContent>
    </w:sdt>
    <w:p w14:paraId="21C52392" w14:textId="77777777" w:rsidR="00A856D7" w:rsidRPr="0092718E" w:rsidRDefault="00A856D7" w:rsidP="00A856D7">
      <w:pPr>
        <w:rPr>
          <w:sz w:val="24"/>
          <w:lang w:val="en-GB"/>
        </w:rPr>
      </w:pPr>
    </w:p>
    <w:p w14:paraId="12D7581A" w14:textId="626397D8" w:rsidR="001912A7" w:rsidRPr="0092718E" w:rsidRDefault="003A0688" w:rsidP="00A856D7">
      <w:pPr>
        <w:pStyle w:val="Heading1"/>
        <w:rPr>
          <w:lang w:val="en-GB"/>
        </w:rPr>
      </w:pPr>
      <w:bookmarkStart w:id="0" w:name="_Toc127431088"/>
      <w:r w:rsidRPr="0092718E">
        <w:rPr>
          <w:lang w:val="en-GB"/>
        </w:rPr>
        <w:lastRenderedPageBreak/>
        <w:t xml:space="preserve">1. </w:t>
      </w:r>
      <w:r w:rsidR="001912A7" w:rsidRPr="0092718E">
        <w:rPr>
          <w:lang w:val="en-GB"/>
        </w:rPr>
        <w:t>Background information:</w:t>
      </w:r>
      <w:bookmarkEnd w:id="0"/>
      <w:r w:rsidR="001912A7" w:rsidRPr="0092718E">
        <w:rPr>
          <w:lang w:val="en-GB"/>
        </w:rPr>
        <w:t> </w:t>
      </w:r>
    </w:p>
    <w:p w14:paraId="39018D64" w14:textId="01BD67D3" w:rsidR="009C6AE5" w:rsidRPr="00FA489D" w:rsidRDefault="0023380C" w:rsidP="009C6AE5">
      <w:pPr>
        <w:rPr>
          <w:lang w:val="bg-BG"/>
        </w:rPr>
      </w:pPr>
      <w:r w:rsidRPr="0092718E">
        <w:rPr>
          <w:lang w:val="en-GB"/>
        </w:rPr>
        <w:br/>
      </w:r>
      <w:r w:rsidR="009C6AE5" w:rsidRPr="009C6AE5">
        <w:rPr>
          <w:lang w:val="en-GB"/>
        </w:rPr>
        <w:t>My graduation internship for Fontys Hogeschool will be conducted at the company ALTEN, with my task being to realize an embedded software architecture on an STM32H7 processor, for their 4-in-a-row robot, which was previously designed by another graduation project.</w:t>
      </w:r>
    </w:p>
    <w:p w14:paraId="0B99F7CB" w14:textId="0364787C" w:rsidR="009C6AE5" w:rsidRPr="009C6AE5" w:rsidRDefault="009C6AE5" w:rsidP="009C6AE5">
      <w:pPr>
        <w:rPr>
          <w:lang w:val="en-GB"/>
        </w:rPr>
      </w:pPr>
      <w:r w:rsidRPr="009C6AE5">
        <w:rPr>
          <w:lang w:val="en-GB"/>
        </w:rPr>
        <w:t>ALTEN is an international Technology and IT consultancy and Engineering company. Originally ALTEN was created in 1988 in France and currently they span over thirty countries with over 54100 employees, having established themselves in all the major sectors: Aeronautics &amp; Space, Defence &amp; Naval, Security, Automotive, Rail, Energy, Life Sciences, Finance, Retail, Telecommunications and Services.</w:t>
      </w:r>
    </w:p>
    <w:p w14:paraId="2CC3DEA5" w14:textId="7D924F46" w:rsidR="009C6AE5" w:rsidRPr="009C6AE5" w:rsidRDefault="009C6AE5" w:rsidP="009C6AE5">
      <w:pPr>
        <w:rPr>
          <w:lang w:val="en-GB"/>
        </w:rPr>
      </w:pPr>
      <w:r w:rsidRPr="009C6AE5">
        <w:rPr>
          <w:lang w:val="en-GB"/>
        </w:rPr>
        <w:t>Within the Netherlands, their expertise falls within the following categories: ALTEN IT, Technical Software and Mechatronics. The 4-in-a-row project falls within the Mechatronics department. Where my technical supervisor, Michael van der Velden, is also working as a consultant for ASML. With over 20 years of experience in the electrical engineering industry and weekly progress meetings, he has enough technical knowledge to guide me successfully through the project. Additionally, I have an appointed business manager, Gijs Haans, who is responsible for our personal development within the company and progress as engineers.</w:t>
      </w:r>
    </w:p>
    <w:p w14:paraId="714126BF" w14:textId="3BBAEAE2" w:rsidR="009C6AE5" w:rsidRPr="009C6AE5" w:rsidRDefault="009C6AE5" w:rsidP="009C6AE5">
      <w:pPr>
        <w:rPr>
          <w:lang w:val="en-GB"/>
        </w:rPr>
      </w:pPr>
      <w:r w:rsidRPr="009C6AE5">
        <w:rPr>
          <w:lang w:val="en-GB"/>
        </w:rPr>
        <w:t>ALTEN has in-house projects, which are often used to develop new skills for consultants or the ones of interns. The 4-in-a-row (Connect4, Four Up) robot was developed for demos at trade fairs and open days at universities. The robot game is meant to demonstrate the knowledge of the consultants of ALTEN, and it is therefore developed with industrial components.</w:t>
      </w:r>
    </w:p>
    <w:p w14:paraId="7A2AB0F8" w14:textId="49707485" w:rsidR="006515EB" w:rsidRPr="00333314" w:rsidRDefault="00BA3919" w:rsidP="009C6AE5">
      <w:pPr>
        <w:rPr>
          <w:lang w:val="bg-BG"/>
        </w:rPr>
      </w:pPr>
      <w:r>
        <w:rPr>
          <w:noProof/>
        </w:rPr>
        <w:pict w14:anchorId="0D6E523A">
          <v:shape id="_x0000_s2074" type="#_x0000_t202" style="position:absolute;margin-left:0;margin-top:219.05pt;width:265.1pt;height:13.85pt;z-index:251664896;mso-position-horizontal-relative:text;mso-position-vertical-relative:text" stroked="f">
            <v:textbox style="mso-next-textbox:#_x0000_s2074" inset="0,0,0,0">
              <w:txbxContent>
                <w:p w14:paraId="5C5525EE" w14:textId="3436C3EA" w:rsidR="007E55D3" w:rsidRPr="000176AD" w:rsidRDefault="007E55D3" w:rsidP="007E55D3">
                  <w:pPr>
                    <w:pStyle w:val="Caption"/>
                    <w:rPr>
                      <w:noProof/>
                    </w:rPr>
                  </w:pPr>
                  <w:r>
                    <w:t xml:space="preserve">Figure </w:t>
                  </w:r>
                  <w:fldSimple w:instr=" SEQ Figure \* ARABIC ">
                    <w:r w:rsidR="002718EA">
                      <w:rPr>
                        <w:noProof/>
                      </w:rPr>
                      <w:t>1</w:t>
                    </w:r>
                  </w:fldSimple>
                  <w:r>
                    <w:t>: Connect4 Robot</w:t>
                  </w:r>
                </w:p>
              </w:txbxContent>
            </v:textbox>
            <w10:wrap type="square"/>
          </v:shape>
        </w:pict>
      </w:r>
      <w:r>
        <w:rPr>
          <w:noProof/>
        </w:rPr>
        <w:drawing>
          <wp:anchor distT="0" distB="0" distL="114300" distR="114300" simplePos="0" relativeHeight="251672576" behindDoc="0" locked="0" layoutInCell="1" allowOverlap="1" wp14:anchorId="4402939D" wp14:editId="2502A0AC">
            <wp:simplePos x="0" y="0"/>
            <wp:positionH relativeFrom="column">
              <wp:posOffset>1270</wp:posOffset>
            </wp:positionH>
            <wp:positionV relativeFrom="paragraph">
              <wp:posOffset>44120</wp:posOffset>
            </wp:positionV>
            <wp:extent cx="3391535" cy="25895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984" t="27254" r="9745" b="44514"/>
                    <a:stretch/>
                  </pic:blipFill>
                  <pic:spPr bwMode="auto">
                    <a:xfrm>
                      <a:off x="0" y="0"/>
                      <a:ext cx="3391535" cy="2589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6AE5" w:rsidRPr="009C6AE5">
        <w:rPr>
          <w:lang w:val="en-GB"/>
        </w:rPr>
        <w:t>The game is simple, there is a seven-by-six rack board, with slots at each spot for two coloured tokens. A red one and a yellow one. The first player to Connect 4 tokens in any direction wins. In our case, one player is a human, the other one is a robot. It is a completely autonomous process. After a token has been placed in the idle robot, the machine can calculate its next move based on a difficulty setting. To be able to execute everything, the 4-in-a-row robot is equipped with ‘X’ and ‘Z’ plane motors, a rotating vacuum gripper, and a routine to clear the board and reset the tokens.</w:t>
      </w:r>
    </w:p>
    <w:p w14:paraId="2F053379" w14:textId="495C9266" w:rsidR="001912A7" w:rsidRPr="00772ACD" w:rsidRDefault="001912A7" w:rsidP="001912A7">
      <w:pPr>
        <w:pStyle w:val="Heading1"/>
        <w:rPr>
          <w:rFonts w:ascii="Times New Roman" w:hAnsi="Times New Roman" w:cs="Times New Roman"/>
          <w:lang w:val="bg-BG"/>
        </w:rPr>
      </w:pPr>
      <w:bookmarkStart w:id="1" w:name="_Toc127431089"/>
      <w:r w:rsidRPr="0092718E">
        <w:rPr>
          <w:lang w:val="en-GB"/>
        </w:rPr>
        <w:lastRenderedPageBreak/>
        <w:t>2. Project results:</w:t>
      </w:r>
      <w:bookmarkEnd w:id="1"/>
      <w:r w:rsidRPr="0092718E">
        <w:rPr>
          <w:lang w:val="en-GB"/>
        </w:rPr>
        <w:t> </w:t>
      </w:r>
    </w:p>
    <w:p w14:paraId="4B05B1A0" w14:textId="4E40514C" w:rsidR="00D0384B" w:rsidRDefault="001912A7" w:rsidP="00D0384B">
      <w:pPr>
        <w:pStyle w:val="Heading2"/>
        <w:rPr>
          <w:lang w:val="en-GB"/>
        </w:rPr>
      </w:pPr>
      <w:bookmarkStart w:id="2" w:name="_Toc127431090"/>
      <w:r w:rsidRPr="0092718E">
        <w:rPr>
          <w:lang w:val="en-GB"/>
        </w:rPr>
        <w:t>2.1 Goals of the project:</w:t>
      </w:r>
      <w:bookmarkEnd w:id="2"/>
      <w:r w:rsidRPr="0092718E">
        <w:rPr>
          <w:lang w:val="en-GB"/>
        </w:rPr>
        <w:t> </w:t>
      </w:r>
    </w:p>
    <w:p w14:paraId="3B8765BD" w14:textId="7E94BD6C" w:rsidR="00FB711A" w:rsidRPr="00FB711A" w:rsidRDefault="00FB711A" w:rsidP="00FB711A">
      <w:pPr>
        <w:rPr>
          <w:lang w:val="en-GB"/>
        </w:rPr>
      </w:pPr>
      <w:bookmarkStart w:id="3" w:name="_Toc127431091"/>
      <w:r w:rsidRPr="00FB711A">
        <w:rPr>
          <w:lang w:val="en-GB"/>
        </w:rPr>
        <w:t xml:space="preserve">Implement the previously designed software architecture for the new STM32H755ZIT6U controller. Previously this system and its last iteration were running on a single Cortex-M4 core. Which was not powerful enough to provide resources for the software and hardware expansions ALTEN wanted to introduce to it. Therefore, they decided to upgrade the system with a dual-core processor. With this new requirement, a new architecture was </w:t>
      </w:r>
      <w:proofErr w:type="gramStart"/>
      <w:r w:rsidRPr="00FB711A">
        <w:rPr>
          <w:lang w:val="en-GB"/>
        </w:rPr>
        <w:t>designed</w:t>
      </w:r>
      <w:proofErr w:type="gramEnd"/>
      <w:r w:rsidRPr="00FB711A">
        <w:rPr>
          <w:lang w:val="en-GB"/>
        </w:rPr>
        <w:t xml:space="preserve"> and its feasibility was proven with a demo code.</w:t>
      </w:r>
    </w:p>
    <w:p w14:paraId="5456C4C6" w14:textId="48922602" w:rsidR="00FB711A" w:rsidRPr="00FB711A" w:rsidRDefault="00FB711A" w:rsidP="00FB711A">
      <w:pPr>
        <w:rPr>
          <w:lang w:val="en-GB"/>
        </w:rPr>
      </w:pPr>
      <w:r w:rsidRPr="00FB711A">
        <w:rPr>
          <w:lang w:val="en-GB"/>
        </w:rPr>
        <w:t>My task will involve designing the modules to make the system reliable and functional to the best of its capacity. That will involve writing code for the needed modules, improving and adapting flowcharts/logic, and redesigning modules that do not function as expected from the software architecture. Further steps will include the further optimization of the BSP and testing on the robot itself. Moreover, research on ethernet communication with the robot will also be investigated, as a secondary goal.</w:t>
      </w:r>
    </w:p>
    <w:p w14:paraId="68012B20" w14:textId="77777777" w:rsidR="00FB711A" w:rsidRDefault="00FB711A" w:rsidP="00FB711A">
      <w:pPr>
        <w:rPr>
          <w:b/>
          <w:bCs/>
          <w:lang w:val="en-GB"/>
        </w:rPr>
      </w:pPr>
      <w:r w:rsidRPr="00FB711A">
        <w:rPr>
          <w:lang w:val="en-GB"/>
        </w:rPr>
        <w:t>The project will not involve integrating the game-logic part (the module where the next decision for the robot is made), on the Cortex-M7 core, but it will keep its function as it is currently.</w:t>
      </w:r>
    </w:p>
    <w:p w14:paraId="2CB7D530" w14:textId="66E7DC74" w:rsidR="000A20C6" w:rsidRDefault="001912A7" w:rsidP="00FB711A">
      <w:pPr>
        <w:pStyle w:val="Heading2"/>
        <w:rPr>
          <w:lang w:val="en-US"/>
        </w:rPr>
      </w:pPr>
      <w:r w:rsidRPr="0092718E">
        <w:rPr>
          <w:lang w:val="en-GB"/>
        </w:rPr>
        <w:t>2.2 Problem definition:</w:t>
      </w:r>
      <w:bookmarkEnd w:id="3"/>
      <w:r w:rsidRPr="0092718E">
        <w:rPr>
          <w:lang w:val="en-GB"/>
        </w:rPr>
        <w:t> </w:t>
      </w:r>
    </w:p>
    <w:p w14:paraId="172E3ECB" w14:textId="77777777" w:rsidR="00FB711A" w:rsidRPr="00FB711A" w:rsidRDefault="00FB711A" w:rsidP="00FB711A">
      <w:pPr>
        <w:rPr>
          <w:lang w:val="en-US"/>
        </w:rPr>
      </w:pPr>
      <w:bookmarkStart w:id="4" w:name="_Toc127431092"/>
      <w:r w:rsidRPr="00FB711A">
        <w:rPr>
          <w:lang w:val="en-US"/>
        </w:rPr>
        <w:t xml:space="preserve">As mentioned before, the system has had an upgrade in hardware and because of that a  new architecture was designed. My task is to implement the new dual-core architecture by validating/testing the design and by implementing the necessary software modules to make the 4-in-a-row robot perform more reliably. Secondary to that goal is the research of ethernet communication with the system. That will ensure that future upgrades of the system have a starting point to go off of. </w:t>
      </w:r>
    </w:p>
    <w:p w14:paraId="4DB29D3B" w14:textId="24A3BEAB" w:rsidR="00FB711A" w:rsidRDefault="00FB711A" w:rsidP="00FB711A">
      <w:pPr>
        <w:rPr>
          <w:b/>
          <w:bCs/>
          <w:lang w:val="en-US"/>
        </w:rPr>
      </w:pPr>
      <w:r w:rsidRPr="00FB711A">
        <w:rPr>
          <w:lang w:val="en-US"/>
        </w:rPr>
        <w:t>Within the software architecture, I have complete freedom of design and choice in implementing the functions and how they are programmed. Alongside the ability to re-evaluate the designed modules and if needed redesign them after agreement with the client.</w:t>
      </w:r>
    </w:p>
    <w:p w14:paraId="34326678" w14:textId="0D749CDE" w:rsidR="001912A7" w:rsidRDefault="001912A7" w:rsidP="00FB711A">
      <w:pPr>
        <w:pStyle w:val="Heading2"/>
        <w:rPr>
          <w:lang w:val="en-GB"/>
        </w:rPr>
      </w:pPr>
      <w:r w:rsidRPr="0092718E">
        <w:rPr>
          <w:lang w:val="en-GB"/>
        </w:rPr>
        <w:t>2.3 Description of the project result:</w:t>
      </w:r>
      <w:bookmarkEnd w:id="4"/>
    </w:p>
    <w:p w14:paraId="48DA9654" w14:textId="27E374B8" w:rsidR="00672A95" w:rsidRPr="00672A95" w:rsidRDefault="009E29B4" w:rsidP="00672A95">
      <w:pPr>
        <w:pStyle w:val="ListParagraph"/>
        <w:numPr>
          <w:ilvl w:val="0"/>
          <w:numId w:val="36"/>
        </w:numPr>
        <w:rPr>
          <w:rFonts w:eastAsiaTheme="minorEastAsia"/>
          <w:sz w:val="22"/>
          <w:lang w:val="en-GB"/>
        </w:rPr>
      </w:pPr>
      <w:r>
        <w:rPr>
          <w:lang w:val="en-GB"/>
        </w:rPr>
        <w:t>Designed</w:t>
      </w:r>
      <w:r w:rsidR="000C4788" w:rsidRPr="001E1E05">
        <w:rPr>
          <w:lang w:val="en-GB"/>
        </w:rPr>
        <w:t xml:space="preserve"> software modules</w:t>
      </w:r>
      <w:r w:rsidR="00E26F8B">
        <w:rPr>
          <w:lang w:val="bg-BG"/>
        </w:rPr>
        <w:t xml:space="preserve"> </w:t>
      </w:r>
      <w:r w:rsidR="00E26F8B">
        <w:rPr>
          <w:lang w:val="en-US"/>
        </w:rPr>
        <w:t xml:space="preserve">from the architecture </w:t>
      </w:r>
      <w:r w:rsidR="0058752B">
        <w:rPr>
          <w:lang w:val="en-US"/>
        </w:rPr>
        <w:t>design.</w:t>
      </w:r>
    </w:p>
    <w:p w14:paraId="078ED7F0" w14:textId="4ED75B99" w:rsidR="001E1E05" w:rsidRPr="001E1E05" w:rsidRDefault="005D7708" w:rsidP="00672A95">
      <w:pPr>
        <w:pStyle w:val="ListParagraph"/>
        <w:numPr>
          <w:ilvl w:val="0"/>
          <w:numId w:val="36"/>
        </w:numPr>
        <w:rPr>
          <w:rFonts w:eastAsiaTheme="minorEastAsia"/>
          <w:sz w:val="22"/>
          <w:lang w:val="en-GB"/>
        </w:rPr>
      </w:pPr>
      <w:r w:rsidRPr="001E1E05">
        <w:rPr>
          <w:lang w:val="en-GB"/>
        </w:rPr>
        <w:t>Tested</w:t>
      </w:r>
      <w:r w:rsidR="00492BF9">
        <w:rPr>
          <w:lang w:val="en-GB"/>
        </w:rPr>
        <w:t xml:space="preserve"> modules</w:t>
      </w:r>
      <w:r w:rsidRPr="001E1E05">
        <w:rPr>
          <w:lang w:val="en-GB"/>
        </w:rPr>
        <w:t xml:space="preserve"> on the </w:t>
      </w:r>
      <w:r w:rsidR="00E26F8B">
        <w:rPr>
          <w:lang w:val="en-GB"/>
        </w:rPr>
        <w:t xml:space="preserve">Connect4 </w:t>
      </w:r>
      <w:r w:rsidR="00201251">
        <w:rPr>
          <w:lang w:val="en-GB"/>
        </w:rPr>
        <w:t>robot.</w:t>
      </w:r>
    </w:p>
    <w:p w14:paraId="2B52EB12" w14:textId="4DE873FD" w:rsidR="005E6BDA" w:rsidRPr="003D529B" w:rsidRDefault="005E6BDA" w:rsidP="00672A95">
      <w:pPr>
        <w:pStyle w:val="ListParagraph"/>
        <w:numPr>
          <w:ilvl w:val="0"/>
          <w:numId w:val="36"/>
        </w:numPr>
        <w:rPr>
          <w:rFonts w:eastAsiaTheme="minorEastAsia"/>
          <w:sz w:val="22"/>
          <w:lang w:val="en-GB"/>
        </w:rPr>
      </w:pPr>
      <w:r>
        <w:rPr>
          <w:lang w:val="en-GB"/>
        </w:rPr>
        <w:t>Research on ethernet communication for the system</w:t>
      </w:r>
      <w:r w:rsidR="0058752B">
        <w:rPr>
          <w:lang w:val="bg-BG"/>
        </w:rPr>
        <w:t>.</w:t>
      </w:r>
    </w:p>
    <w:p w14:paraId="69B67EE9" w14:textId="6E53FC97" w:rsidR="003D529B" w:rsidRDefault="003D529B" w:rsidP="003D529B">
      <w:pPr>
        <w:rPr>
          <w:lang w:val="en-GB"/>
        </w:rPr>
      </w:pPr>
    </w:p>
    <w:p w14:paraId="270E20CF" w14:textId="5FEAD0AF" w:rsidR="003D529B" w:rsidRDefault="003D529B" w:rsidP="003D529B">
      <w:pPr>
        <w:rPr>
          <w:lang w:val="en-GB"/>
        </w:rPr>
      </w:pPr>
    </w:p>
    <w:p w14:paraId="4E54BC4A" w14:textId="6CD53FFD" w:rsidR="003D529B" w:rsidRDefault="003D529B" w:rsidP="003D529B">
      <w:pPr>
        <w:rPr>
          <w:lang w:val="en-GB"/>
        </w:rPr>
      </w:pPr>
    </w:p>
    <w:p w14:paraId="4C04ACBE" w14:textId="5AE9F776" w:rsidR="003D529B" w:rsidRDefault="003D529B" w:rsidP="003D529B">
      <w:pPr>
        <w:rPr>
          <w:lang w:val="en-GB"/>
        </w:rPr>
      </w:pPr>
    </w:p>
    <w:p w14:paraId="7FA16C34" w14:textId="77777777" w:rsidR="003D529B" w:rsidRPr="003D529B" w:rsidRDefault="003D529B" w:rsidP="003D529B">
      <w:pPr>
        <w:rPr>
          <w:lang w:val="en-GB"/>
        </w:rPr>
      </w:pPr>
    </w:p>
    <w:p w14:paraId="5BAC5A42" w14:textId="7DF2A0AA" w:rsidR="00813AEC" w:rsidRDefault="00C60C2A" w:rsidP="00C60C2A">
      <w:pPr>
        <w:pStyle w:val="Heading2"/>
        <w:rPr>
          <w:lang w:val="en-GB"/>
        </w:rPr>
      </w:pPr>
      <w:bookmarkStart w:id="5" w:name="_Toc127431093"/>
      <w:r w:rsidRPr="0092718E">
        <w:rPr>
          <w:lang w:val="en-GB"/>
        </w:rPr>
        <w:lastRenderedPageBreak/>
        <w:t xml:space="preserve">2.4 </w:t>
      </w:r>
      <w:r w:rsidR="00DD7132" w:rsidRPr="0092718E">
        <w:rPr>
          <w:lang w:val="en-GB"/>
        </w:rPr>
        <w:t>Design model</w:t>
      </w:r>
      <w:bookmarkEnd w:id="5"/>
    </w:p>
    <w:p w14:paraId="6C4A7A02" w14:textId="07B7EEDA" w:rsidR="008C23C8" w:rsidRPr="005A3FCE" w:rsidRDefault="00C26FC4" w:rsidP="00FB711A">
      <w:pPr>
        <w:rPr>
          <w:rFonts w:asciiTheme="majorHAnsi" w:eastAsiaTheme="majorEastAsia" w:hAnsiTheme="majorHAnsi" w:cstheme="majorBidi"/>
          <w:b/>
          <w:color w:val="F07F09" w:themeColor="accent1"/>
          <w:sz w:val="28"/>
          <w:szCs w:val="28"/>
          <w:lang w:val="en-GB"/>
        </w:rPr>
      </w:pPr>
      <w:r w:rsidRPr="001651EA">
        <w:rPr>
          <w:noProof/>
          <w:lang w:val="en-GB"/>
        </w:rPr>
        <w:drawing>
          <wp:anchor distT="0" distB="0" distL="114300" distR="114300" simplePos="0" relativeHeight="251643904" behindDoc="0" locked="0" layoutInCell="1" allowOverlap="1" wp14:anchorId="56F41DB3" wp14:editId="7A1BAA87">
            <wp:simplePos x="0" y="0"/>
            <wp:positionH relativeFrom="margin">
              <wp:posOffset>227330</wp:posOffset>
            </wp:positionH>
            <wp:positionV relativeFrom="paragraph">
              <wp:posOffset>753745</wp:posOffset>
            </wp:positionV>
            <wp:extent cx="5731510" cy="2889250"/>
            <wp:effectExtent l="0" t="0" r="2540" b="635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anchor>
        </w:drawing>
      </w:r>
      <w:r w:rsidR="00000000">
        <w:rPr>
          <w:noProof/>
        </w:rPr>
        <w:pict w14:anchorId="2F30806A">
          <v:shape id="Text Box 8" o:spid="_x0000_s2050" type="#_x0000_t202" style="position:absolute;margin-left:17.9pt;margin-top:277.1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" stroked="f">
            <v:textbox style="mso-fit-shape-to-text:t" inset="0,0,0,0">
              <w:txbxContent>
                <w:p w14:paraId="18015BD0" w14:textId="05A244A3" w:rsidR="005A3FCE" w:rsidRPr="00AB077B" w:rsidRDefault="005A3FCE" w:rsidP="00AB077B">
                  <w:pPr>
                    <w:pStyle w:val="Caption"/>
                  </w:pPr>
                  <w:r w:rsidRPr="00AB077B">
                    <w:t xml:space="preserve">Figure </w:t>
                  </w:r>
                  <w:fldSimple w:instr=" SEQ Figure \* ARABIC ">
                    <w:r w:rsidR="002718EA">
                      <w:rPr>
                        <w:noProof/>
                      </w:rPr>
                      <w:t>2</w:t>
                    </w:r>
                  </w:fldSimple>
                  <w:r w:rsidRPr="00AB077B">
                    <w:t>: The V-model</w:t>
                  </w:r>
                </w:p>
              </w:txbxContent>
            </v:textbox>
            <w10:wrap type="topAndBottom"/>
          </v:shape>
        </w:pict>
      </w:r>
      <w:r w:rsidR="00FB711A" w:rsidRPr="00FB711A">
        <w:rPr>
          <w:lang w:val="en-GB"/>
        </w:rPr>
        <w:t>The V-Model is a useful tool to manage and deliver projects. By using this model, the student can ensure that their project is completed systematically and efficiently, and that the requirements set out at the beginning of the project are met</w:t>
      </w:r>
      <w:r w:rsidR="001651EA" w:rsidRPr="001651EA">
        <w:rPr>
          <w:lang w:val="en-GB"/>
        </w:rPr>
        <w:t xml:space="preserve">. </w:t>
      </w:r>
    </w:p>
    <w:p w14:paraId="579B6F17" w14:textId="646FD2B9" w:rsidR="001912A7" w:rsidRPr="0092718E" w:rsidRDefault="001912A7" w:rsidP="001912A7">
      <w:pPr>
        <w:pStyle w:val="Heading1"/>
        <w:rPr>
          <w:rFonts w:ascii="Times New Roman" w:hAnsi="Times New Roman" w:cs="Times New Roman"/>
          <w:lang w:val="en-GB"/>
        </w:rPr>
      </w:pPr>
      <w:bookmarkStart w:id="6" w:name="_Toc127431094"/>
      <w:r w:rsidRPr="0092718E">
        <w:rPr>
          <w:lang w:val="en-GB"/>
        </w:rPr>
        <w:t>3. Project</w:t>
      </w:r>
      <w:r w:rsidRPr="0092718E">
        <w:rPr>
          <w:rFonts w:ascii="Arial" w:hAnsi="Arial" w:cs="Arial"/>
          <w:lang w:val="en-GB"/>
        </w:rPr>
        <w:t> </w:t>
      </w:r>
      <w:r w:rsidRPr="0092718E">
        <w:rPr>
          <w:lang w:val="en-GB"/>
        </w:rPr>
        <w:t>activities:</w:t>
      </w:r>
      <w:bookmarkEnd w:id="6"/>
      <w:r w:rsidRPr="0092718E">
        <w:rPr>
          <w:lang w:val="en-GB"/>
        </w:rPr>
        <w:t> </w:t>
      </w:r>
    </w:p>
    <w:p w14:paraId="2BE8B84C" w14:textId="51D13781" w:rsidR="00201251" w:rsidRDefault="00201251" w:rsidP="00C85981">
      <w:pPr>
        <w:pStyle w:val="ListParagraph"/>
        <w:numPr>
          <w:ilvl w:val="0"/>
          <w:numId w:val="34"/>
        </w:numPr>
        <w:rPr>
          <w:sz w:val="22"/>
          <w:szCs w:val="24"/>
          <w:lang w:val="en-US"/>
        </w:rPr>
      </w:pPr>
      <w:r>
        <w:rPr>
          <w:sz w:val="22"/>
          <w:szCs w:val="24"/>
          <w:lang w:val="en-US"/>
        </w:rPr>
        <w:t>Research key concepts about STM32</w:t>
      </w:r>
    </w:p>
    <w:p w14:paraId="624B3BAF" w14:textId="0B5241EE" w:rsidR="00201251" w:rsidRDefault="00201251" w:rsidP="00201251">
      <w:pPr>
        <w:pStyle w:val="ListParagraph"/>
        <w:numPr>
          <w:ilvl w:val="1"/>
          <w:numId w:val="34"/>
        </w:numPr>
        <w:rPr>
          <w:sz w:val="22"/>
          <w:szCs w:val="24"/>
          <w:lang w:val="en-US"/>
        </w:rPr>
      </w:pPr>
      <w:r>
        <w:rPr>
          <w:sz w:val="22"/>
          <w:szCs w:val="24"/>
          <w:lang w:val="en-US"/>
        </w:rPr>
        <w:t>Memory, Timers, Interrupts, Communication protocols, etc.</w:t>
      </w:r>
    </w:p>
    <w:p w14:paraId="6DB7EC40" w14:textId="43EF3435" w:rsidR="00393FB9" w:rsidRDefault="00393FB9" w:rsidP="00393FB9">
      <w:pPr>
        <w:pStyle w:val="ListParagraph"/>
        <w:numPr>
          <w:ilvl w:val="0"/>
          <w:numId w:val="34"/>
        </w:numPr>
        <w:rPr>
          <w:sz w:val="22"/>
          <w:szCs w:val="24"/>
          <w:lang w:val="en-US"/>
        </w:rPr>
      </w:pPr>
      <w:r>
        <w:rPr>
          <w:sz w:val="22"/>
          <w:szCs w:val="24"/>
          <w:lang w:val="en-US"/>
        </w:rPr>
        <w:t>Red</w:t>
      </w:r>
      <w:r w:rsidRPr="00C85981">
        <w:rPr>
          <w:sz w:val="22"/>
          <w:szCs w:val="24"/>
          <w:lang w:val="en-US"/>
        </w:rPr>
        <w:t>esigning flowcharts for software modules</w:t>
      </w:r>
    </w:p>
    <w:p w14:paraId="4A235099" w14:textId="2916EEB2" w:rsidR="00DF0616" w:rsidRPr="00C85981" w:rsidRDefault="00780724" w:rsidP="00C85981">
      <w:pPr>
        <w:pStyle w:val="ListParagraph"/>
        <w:numPr>
          <w:ilvl w:val="0"/>
          <w:numId w:val="34"/>
        </w:numPr>
        <w:rPr>
          <w:sz w:val="22"/>
          <w:szCs w:val="24"/>
          <w:lang w:val="en-US"/>
        </w:rPr>
      </w:pPr>
      <w:r>
        <w:rPr>
          <w:sz w:val="22"/>
          <w:szCs w:val="24"/>
          <w:lang w:val="en-US"/>
        </w:rPr>
        <w:t>To s</w:t>
      </w:r>
      <w:r w:rsidR="00200B7B">
        <w:rPr>
          <w:sz w:val="22"/>
          <w:szCs w:val="24"/>
          <w:lang w:val="en-US"/>
        </w:rPr>
        <w:t>tudy</w:t>
      </w:r>
      <w:r>
        <w:rPr>
          <w:sz w:val="22"/>
          <w:szCs w:val="24"/>
          <w:lang w:val="en-US"/>
        </w:rPr>
        <w:t xml:space="preserve"> and get familiar with</w:t>
      </w:r>
      <w:r w:rsidR="00A85199" w:rsidRPr="00C85981">
        <w:rPr>
          <w:sz w:val="22"/>
          <w:szCs w:val="24"/>
          <w:lang w:val="en-US"/>
        </w:rPr>
        <w:t xml:space="preserve"> </w:t>
      </w:r>
      <w:r w:rsidR="00DF0616" w:rsidRPr="00C85981">
        <w:rPr>
          <w:sz w:val="22"/>
          <w:szCs w:val="24"/>
          <w:lang w:val="en-US"/>
        </w:rPr>
        <w:t xml:space="preserve">the </w:t>
      </w:r>
      <w:r w:rsidR="00200B7B">
        <w:rPr>
          <w:sz w:val="22"/>
          <w:szCs w:val="24"/>
          <w:lang w:val="en-US"/>
        </w:rPr>
        <w:t xml:space="preserve">environment of the </w:t>
      </w:r>
      <w:r>
        <w:rPr>
          <w:sz w:val="22"/>
          <w:szCs w:val="24"/>
          <w:lang w:val="en-US"/>
        </w:rPr>
        <w:t>STM32 controller</w:t>
      </w:r>
    </w:p>
    <w:p w14:paraId="22DEAC5B" w14:textId="66D1096F" w:rsidR="00201251" w:rsidRPr="00393FB9" w:rsidRDefault="00201251" w:rsidP="00393FB9">
      <w:pPr>
        <w:pStyle w:val="ListParagraph"/>
        <w:numPr>
          <w:ilvl w:val="0"/>
          <w:numId w:val="34"/>
        </w:numPr>
        <w:rPr>
          <w:sz w:val="22"/>
          <w:szCs w:val="24"/>
          <w:lang w:val="en-US"/>
        </w:rPr>
      </w:pPr>
      <w:r w:rsidRPr="00C85981">
        <w:rPr>
          <w:sz w:val="22"/>
          <w:szCs w:val="24"/>
          <w:lang w:val="en-US"/>
        </w:rPr>
        <w:t xml:space="preserve">Programming </w:t>
      </w:r>
      <w:r>
        <w:rPr>
          <w:sz w:val="22"/>
          <w:szCs w:val="24"/>
          <w:lang w:val="en-US"/>
        </w:rPr>
        <w:t>modules</w:t>
      </w:r>
      <w:r w:rsidR="00DF0616" w:rsidRPr="00C85981">
        <w:rPr>
          <w:sz w:val="22"/>
          <w:szCs w:val="24"/>
          <w:lang w:val="en-US"/>
        </w:rPr>
        <w:t xml:space="preserve"> from </w:t>
      </w:r>
      <w:r>
        <w:rPr>
          <w:sz w:val="22"/>
          <w:szCs w:val="24"/>
          <w:lang w:val="en-US"/>
        </w:rPr>
        <w:t>the architecture</w:t>
      </w:r>
    </w:p>
    <w:p w14:paraId="6F416D8C" w14:textId="4F105B48" w:rsidR="00E77AFC" w:rsidRDefault="00201251" w:rsidP="00AC3592">
      <w:pPr>
        <w:pStyle w:val="ListParagraph"/>
        <w:numPr>
          <w:ilvl w:val="0"/>
          <w:numId w:val="34"/>
        </w:numPr>
        <w:rPr>
          <w:sz w:val="22"/>
          <w:szCs w:val="24"/>
          <w:lang w:val="en-US"/>
        </w:rPr>
      </w:pPr>
      <w:r>
        <w:rPr>
          <w:sz w:val="22"/>
          <w:szCs w:val="24"/>
          <w:lang w:val="en-US"/>
        </w:rPr>
        <w:t>Implementing modules from the architecture on the hardware</w:t>
      </w:r>
    </w:p>
    <w:p w14:paraId="6DB52112" w14:textId="1B9BD9D9" w:rsidR="00BC3052" w:rsidRDefault="00050765" w:rsidP="00F241BB">
      <w:pPr>
        <w:rPr>
          <w:szCs w:val="24"/>
          <w:lang w:val="en-US"/>
        </w:rPr>
      </w:pPr>
      <w:r>
        <w:rPr>
          <w:szCs w:val="24"/>
          <w:lang w:val="en-US"/>
        </w:rPr>
        <w:t>The programming done on this project will be in C/++.</w:t>
      </w:r>
    </w:p>
    <w:p w14:paraId="3313D9EB" w14:textId="7F014EFE" w:rsidR="00FC2EBA" w:rsidRPr="00F241BB" w:rsidRDefault="00BC3052" w:rsidP="00F241BB">
      <w:pPr>
        <w:rPr>
          <w:szCs w:val="24"/>
          <w:lang w:val="en-US"/>
        </w:rPr>
      </w:pPr>
      <w:r>
        <w:rPr>
          <w:szCs w:val="24"/>
          <w:lang w:val="en-US"/>
        </w:rPr>
        <w:br w:type="page"/>
      </w:r>
    </w:p>
    <w:p w14:paraId="28736C70" w14:textId="7ADE3D54" w:rsidR="001912A7" w:rsidRPr="00456C3C" w:rsidRDefault="001912A7" w:rsidP="001912A7">
      <w:pPr>
        <w:pStyle w:val="Heading1"/>
        <w:rPr>
          <w:color w:val="F2F2F2" w:themeColor="background1" w:themeShade="F2"/>
          <w:lang w:val="en-GB"/>
        </w:rPr>
      </w:pPr>
      <w:bookmarkStart w:id="7" w:name="_Toc127431095"/>
      <w:r w:rsidRPr="00F2703F">
        <w:rPr>
          <w:color w:val="F2F2F2" w:themeColor="background1" w:themeShade="F2"/>
          <w:lang w:val="en-GB"/>
        </w:rPr>
        <w:lastRenderedPageBreak/>
        <w:t xml:space="preserve">4. Project </w:t>
      </w:r>
      <w:r w:rsidR="00474CF0">
        <w:rPr>
          <w:color w:val="F2F2F2" w:themeColor="background1" w:themeShade="F2"/>
          <w:lang w:val="en-GB"/>
        </w:rPr>
        <w:t>boundaries</w:t>
      </w:r>
      <w:r w:rsidR="00A264D9" w:rsidRPr="00F2703F">
        <w:rPr>
          <w:color w:val="F2F2F2" w:themeColor="background1" w:themeShade="F2"/>
          <w:lang w:val="en-GB"/>
        </w:rPr>
        <w:t>:</w:t>
      </w:r>
      <w:bookmarkEnd w:id="7"/>
    </w:p>
    <w:p w14:paraId="49C148E5" w14:textId="15AF3490" w:rsidR="00EF7160" w:rsidRDefault="001912A7" w:rsidP="004F545C">
      <w:pPr>
        <w:pStyle w:val="NoSpacing"/>
        <w:spacing w:line="276" w:lineRule="auto"/>
        <w:rPr>
          <w:lang w:val="en-US"/>
        </w:rPr>
      </w:pPr>
      <w:r w:rsidRPr="0092718E">
        <w:rPr>
          <w:lang w:val="en-GB"/>
        </w:rPr>
        <w:t> </w:t>
      </w:r>
    </w:p>
    <w:p w14:paraId="451A149F" w14:textId="7AA90C7F" w:rsidR="00D7678D" w:rsidRPr="00D7678D" w:rsidRDefault="00000000" w:rsidP="00D7678D">
      <w:pPr>
        <w:pStyle w:val="NoSpacing"/>
        <w:rPr>
          <w:lang w:val="en-US"/>
        </w:rPr>
      </w:pPr>
      <w:r>
        <w:rPr>
          <w:noProof/>
        </w:rPr>
        <w:pict w14:anchorId="4A763497">
          <v:shape id="_x0000_s2068" type="#_x0000_t202" style="position:absolute;left:0;text-align:left;margin-left:-.05pt;margin-top:241.9pt;width:249pt;height:.05pt;z-index:251661312;mso-position-horizontal-relative:text;mso-position-vertical-relative:text" stroked="f">
            <v:textbox style="mso-fit-shape-to-text:t" inset="0,0,0,0">
              <w:txbxContent>
                <w:p w14:paraId="33CC70AE" w14:textId="11E7ABE4" w:rsidR="005F6C21" w:rsidRPr="00FA15BF" w:rsidRDefault="005F6C21" w:rsidP="005F6C21">
                  <w:pPr>
                    <w:pStyle w:val="Caption"/>
                    <w:rPr>
                      <w:noProof/>
                      <w:lang w:val="en-US"/>
                    </w:rPr>
                  </w:pPr>
                  <w:r>
                    <w:t xml:space="preserve">Figure </w:t>
                  </w:r>
                  <w:fldSimple w:instr=" SEQ Figure \* ARABIC ">
                    <w:r w:rsidR="002718EA">
                      <w:rPr>
                        <w:noProof/>
                      </w:rPr>
                      <w:t>3</w:t>
                    </w:r>
                  </w:fldSimple>
                  <w:r>
                    <w:rPr>
                      <w:lang w:val="bg-BG"/>
                    </w:rPr>
                    <w:t xml:space="preserve">: </w:t>
                  </w:r>
                  <w:r>
                    <w:rPr>
                      <w:lang w:val="en-US"/>
                    </w:rPr>
                    <w:t>Cortex-M7 block diagram</w:t>
                  </w:r>
                </w:p>
              </w:txbxContent>
            </v:textbox>
            <w10:wrap type="topAndBottom"/>
          </v:shape>
        </w:pict>
      </w:r>
      <w:r w:rsidR="00227E65" w:rsidRPr="000F7BA5">
        <w:rPr>
          <w:noProof/>
          <w:lang w:val="en-US"/>
        </w:rPr>
        <w:drawing>
          <wp:anchor distT="0" distB="0" distL="114300" distR="114300" simplePos="0" relativeHeight="251645952" behindDoc="0" locked="0" layoutInCell="1" allowOverlap="1" wp14:anchorId="5FBF0F3E" wp14:editId="126A0424">
            <wp:simplePos x="0" y="0"/>
            <wp:positionH relativeFrom="column">
              <wp:posOffset>-635</wp:posOffset>
            </wp:positionH>
            <wp:positionV relativeFrom="paragraph">
              <wp:posOffset>938530</wp:posOffset>
            </wp:positionV>
            <wp:extent cx="3162300" cy="20764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2300" cy="2076450"/>
                    </a:xfrm>
                    <a:prstGeom prst="rect">
                      <a:avLst/>
                    </a:prstGeom>
                    <a:noFill/>
                    <a:ln>
                      <a:noFill/>
                    </a:ln>
                  </pic:spPr>
                </pic:pic>
              </a:graphicData>
            </a:graphic>
          </wp:anchor>
        </w:drawing>
      </w:r>
      <w:r>
        <w:rPr>
          <w:noProof/>
        </w:rPr>
        <w:pict w14:anchorId="38118C0F">
          <v:shape id="_x0000_s2069" type="#_x0000_t202" style="position:absolute;left:0;text-align:left;margin-left:266.15pt;margin-top:240.1pt;width:221.6pt;height:.05pt;z-index:251662336;mso-position-horizontal-relative:text;mso-position-vertical-relative:text" stroked="f">
            <v:textbox style="mso-fit-shape-to-text:t" inset="0,0,0,0">
              <w:txbxContent>
                <w:p w14:paraId="1436E82E" w14:textId="29172F6A" w:rsidR="005F6C21" w:rsidRPr="00DC454E" w:rsidRDefault="005F6C21" w:rsidP="005F6C21">
                  <w:pPr>
                    <w:pStyle w:val="Caption"/>
                    <w:rPr>
                      <w:noProof/>
                    </w:rPr>
                  </w:pPr>
                  <w:r>
                    <w:t xml:space="preserve">Figure </w:t>
                  </w:r>
                  <w:fldSimple w:instr=" SEQ Figure \* ARABIC ">
                    <w:r w:rsidR="002718EA">
                      <w:rPr>
                        <w:noProof/>
                      </w:rPr>
                      <w:t>4</w:t>
                    </w:r>
                  </w:fldSimple>
                  <w:r>
                    <w:t>: Cortex-M4 block diagram</w:t>
                  </w:r>
                </w:p>
              </w:txbxContent>
            </v:textbox>
            <w10:wrap type="topAndBottom"/>
          </v:shape>
        </w:pict>
      </w:r>
      <w:r w:rsidR="00672A95" w:rsidRPr="000F7BA5">
        <w:rPr>
          <w:noProof/>
          <w:lang w:val="en-US"/>
        </w:rPr>
        <w:drawing>
          <wp:anchor distT="0" distB="0" distL="114300" distR="114300" simplePos="0" relativeHeight="251650048" behindDoc="0" locked="0" layoutInCell="1" allowOverlap="1" wp14:anchorId="1C5E8146" wp14:editId="082D9FBD">
            <wp:simplePos x="0" y="0"/>
            <wp:positionH relativeFrom="column">
              <wp:posOffset>3380105</wp:posOffset>
            </wp:positionH>
            <wp:positionV relativeFrom="paragraph">
              <wp:posOffset>916305</wp:posOffset>
            </wp:positionV>
            <wp:extent cx="2814320" cy="20758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4320" cy="207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78D" w:rsidRPr="00D7678D">
        <w:rPr>
          <w:lang w:val="en-US"/>
        </w:rPr>
        <w:t xml:space="preserve">The project is concerned with the re-evaluation (and if needed redesign) and </w:t>
      </w:r>
    </w:p>
    <w:p w14:paraId="099F8598" w14:textId="492043A6" w:rsidR="00672A95" w:rsidRDefault="00D7678D" w:rsidP="00D7678D">
      <w:pPr>
        <w:pStyle w:val="NoSpacing"/>
        <w:rPr>
          <w:lang w:val="en-US"/>
        </w:rPr>
      </w:pPr>
      <w:r w:rsidRPr="00D7678D">
        <w:rPr>
          <w:lang w:val="en-US"/>
        </w:rPr>
        <w:t>implementation of the previously designed software architecture. The dual-core communication is worked out, but the rest of the modules(blocks) have to be implemented. More modules are building up than the ones seen in the diagrams below.</w:t>
      </w:r>
    </w:p>
    <w:p w14:paraId="0FC080C6" w14:textId="4DE59D56" w:rsidR="005F6C21" w:rsidRDefault="005F6C21" w:rsidP="005F6C21">
      <w:pPr>
        <w:pStyle w:val="Caption"/>
        <w:keepNext/>
      </w:pPr>
      <w:r>
        <w:t xml:space="preserve">Table </w:t>
      </w:r>
      <w:fldSimple w:instr=" SEQ Table \* ARABIC ">
        <w:r w:rsidR="002718EA">
          <w:rPr>
            <w:noProof/>
          </w:rPr>
          <w:t>1</w:t>
        </w:r>
      </w:fldSimple>
      <w:r>
        <w:t>: Scope of project</w:t>
      </w:r>
    </w:p>
    <w:tbl>
      <w:tblPr>
        <w:tblStyle w:val="TableGrid"/>
        <w:tblW w:w="0" w:type="auto"/>
        <w:tblLook w:val="04A0" w:firstRow="1" w:lastRow="0" w:firstColumn="1" w:lastColumn="0" w:noHBand="0" w:noVBand="1"/>
      </w:tblPr>
      <w:tblGrid>
        <w:gridCol w:w="5353"/>
        <w:gridCol w:w="3686"/>
      </w:tblGrid>
      <w:tr w:rsidR="00263445" w14:paraId="57F1AFA9" w14:textId="77777777" w:rsidTr="00227E65">
        <w:tc>
          <w:tcPr>
            <w:tcW w:w="5353" w:type="dxa"/>
          </w:tcPr>
          <w:p w14:paraId="1EDA245C" w14:textId="0913BFE5" w:rsidR="00263445" w:rsidRPr="008D0EB0" w:rsidRDefault="00263445" w:rsidP="00AD37AB">
            <w:pPr>
              <w:pStyle w:val="NoSpacing"/>
              <w:spacing w:line="276" w:lineRule="auto"/>
              <w:rPr>
                <w:b/>
                <w:bCs/>
                <w:lang w:val="en-US"/>
              </w:rPr>
            </w:pPr>
            <w:r w:rsidRPr="008D0EB0">
              <w:rPr>
                <w:b/>
                <w:bCs/>
                <w:lang w:val="en-US"/>
              </w:rPr>
              <w:t xml:space="preserve">Project </w:t>
            </w:r>
            <w:r w:rsidR="00F241BB" w:rsidRPr="00F241BB">
              <w:rPr>
                <w:b/>
                <w:bCs/>
                <w:lang w:val="en-US"/>
              </w:rPr>
              <w:t>boundaries</w:t>
            </w:r>
          </w:p>
        </w:tc>
        <w:tc>
          <w:tcPr>
            <w:tcW w:w="3686" w:type="dxa"/>
          </w:tcPr>
          <w:p w14:paraId="31B1AC2C" w14:textId="31B66266" w:rsidR="00263445" w:rsidRPr="008D0EB0" w:rsidRDefault="00263445" w:rsidP="00AD37AB">
            <w:pPr>
              <w:pStyle w:val="NoSpacing"/>
              <w:spacing w:line="276" w:lineRule="auto"/>
              <w:rPr>
                <w:b/>
                <w:bCs/>
                <w:lang w:val="en-US"/>
              </w:rPr>
            </w:pPr>
            <w:r w:rsidRPr="008D0EB0">
              <w:rPr>
                <w:b/>
                <w:bCs/>
                <w:lang w:val="en-US"/>
              </w:rPr>
              <w:t>Within Scope ?</w:t>
            </w:r>
          </w:p>
        </w:tc>
      </w:tr>
      <w:tr w:rsidR="00263445" w14:paraId="5CE726CC" w14:textId="77777777" w:rsidTr="00227E65">
        <w:tc>
          <w:tcPr>
            <w:tcW w:w="5353" w:type="dxa"/>
          </w:tcPr>
          <w:p w14:paraId="6DECC9E6" w14:textId="10209376" w:rsidR="00263445" w:rsidRPr="00B139AA" w:rsidRDefault="00263445" w:rsidP="00AD37AB">
            <w:pPr>
              <w:pStyle w:val="NoSpacing"/>
              <w:spacing w:line="276" w:lineRule="auto"/>
              <w:rPr>
                <w:sz w:val="18"/>
                <w:szCs w:val="18"/>
                <w:lang w:val="en-US"/>
              </w:rPr>
            </w:pPr>
            <w:r>
              <w:rPr>
                <w:sz w:val="18"/>
                <w:szCs w:val="18"/>
                <w:lang w:val="en-US"/>
              </w:rPr>
              <w:t>Implement</w:t>
            </w:r>
            <w:r w:rsidRPr="00B139AA">
              <w:rPr>
                <w:sz w:val="18"/>
                <w:szCs w:val="18"/>
                <w:lang w:val="en-US"/>
              </w:rPr>
              <w:t xml:space="preserve"> software modules</w:t>
            </w:r>
          </w:p>
        </w:tc>
        <w:tc>
          <w:tcPr>
            <w:tcW w:w="3686" w:type="dxa"/>
          </w:tcPr>
          <w:p w14:paraId="300A5EC9" w14:textId="6E24613B" w:rsidR="00263445" w:rsidRPr="00B139AA" w:rsidRDefault="00263445" w:rsidP="00AD37AB">
            <w:pPr>
              <w:pStyle w:val="NoSpacing"/>
              <w:spacing w:line="276" w:lineRule="auto"/>
              <w:rPr>
                <w:sz w:val="18"/>
                <w:szCs w:val="18"/>
                <w:lang w:val="en-US"/>
              </w:rPr>
            </w:pPr>
            <w:r>
              <w:rPr>
                <w:sz w:val="18"/>
                <w:szCs w:val="18"/>
                <w:lang w:val="en-US"/>
              </w:rPr>
              <w:t>Yes</w:t>
            </w:r>
          </w:p>
        </w:tc>
      </w:tr>
      <w:tr w:rsidR="00263445" w14:paraId="42FADC51" w14:textId="77777777" w:rsidTr="00227E65">
        <w:tc>
          <w:tcPr>
            <w:tcW w:w="5353" w:type="dxa"/>
          </w:tcPr>
          <w:p w14:paraId="2AC8542D" w14:textId="4C9C2B0F" w:rsidR="00263445" w:rsidRPr="00B139AA" w:rsidRDefault="00263445" w:rsidP="00AD37AB">
            <w:pPr>
              <w:pStyle w:val="NoSpacing"/>
              <w:spacing w:line="276" w:lineRule="auto"/>
              <w:rPr>
                <w:sz w:val="18"/>
                <w:szCs w:val="18"/>
                <w:lang w:val="en-US"/>
              </w:rPr>
            </w:pPr>
            <w:r w:rsidRPr="00B139AA">
              <w:rPr>
                <w:sz w:val="18"/>
                <w:szCs w:val="18"/>
                <w:lang w:val="en-US"/>
              </w:rPr>
              <w:t>Redesign software modules</w:t>
            </w:r>
          </w:p>
        </w:tc>
        <w:tc>
          <w:tcPr>
            <w:tcW w:w="3686" w:type="dxa"/>
          </w:tcPr>
          <w:p w14:paraId="625203AF" w14:textId="105885B2" w:rsidR="00263445" w:rsidRPr="00B139AA" w:rsidRDefault="00263445" w:rsidP="00AD37AB">
            <w:pPr>
              <w:pStyle w:val="NoSpacing"/>
              <w:spacing w:line="276" w:lineRule="auto"/>
              <w:rPr>
                <w:sz w:val="18"/>
                <w:szCs w:val="18"/>
                <w:lang w:val="en-US"/>
              </w:rPr>
            </w:pPr>
            <w:r>
              <w:rPr>
                <w:sz w:val="18"/>
                <w:szCs w:val="18"/>
                <w:lang w:val="en-US"/>
              </w:rPr>
              <w:t>Yes</w:t>
            </w:r>
          </w:p>
        </w:tc>
      </w:tr>
      <w:tr w:rsidR="00263445" w14:paraId="30C5F6D5" w14:textId="77777777" w:rsidTr="00227E65">
        <w:tc>
          <w:tcPr>
            <w:tcW w:w="5353" w:type="dxa"/>
          </w:tcPr>
          <w:p w14:paraId="2CE2D662" w14:textId="6D9A36CF" w:rsidR="00263445" w:rsidRPr="00B139AA" w:rsidRDefault="00263445" w:rsidP="00AD37AB">
            <w:pPr>
              <w:pStyle w:val="NoSpacing"/>
              <w:spacing w:line="276" w:lineRule="auto"/>
              <w:rPr>
                <w:sz w:val="18"/>
                <w:szCs w:val="18"/>
                <w:lang w:val="en-US"/>
              </w:rPr>
            </w:pPr>
            <w:r w:rsidRPr="00B139AA">
              <w:rPr>
                <w:sz w:val="18"/>
                <w:szCs w:val="18"/>
                <w:lang w:val="en-US"/>
              </w:rPr>
              <w:t xml:space="preserve">Research ethernet communication </w:t>
            </w:r>
          </w:p>
        </w:tc>
        <w:tc>
          <w:tcPr>
            <w:tcW w:w="3686" w:type="dxa"/>
          </w:tcPr>
          <w:p w14:paraId="154747F8" w14:textId="1387E6F7" w:rsidR="00263445" w:rsidRPr="00B139AA" w:rsidRDefault="00263445" w:rsidP="00AD37AB">
            <w:pPr>
              <w:pStyle w:val="NoSpacing"/>
              <w:spacing w:line="276" w:lineRule="auto"/>
              <w:rPr>
                <w:sz w:val="18"/>
                <w:szCs w:val="18"/>
                <w:lang w:val="en-US"/>
              </w:rPr>
            </w:pPr>
            <w:r>
              <w:rPr>
                <w:sz w:val="18"/>
                <w:szCs w:val="18"/>
                <w:lang w:val="en-US"/>
              </w:rPr>
              <w:t>Yes</w:t>
            </w:r>
          </w:p>
        </w:tc>
      </w:tr>
      <w:tr w:rsidR="00263445" w14:paraId="311B135D" w14:textId="77777777" w:rsidTr="00227E65">
        <w:tc>
          <w:tcPr>
            <w:tcW w:w="5353" w:type="dxa"/>
          </w:tcPr>
          <w:p w14:paraId="359B1A3A" w14:textId="0CEDA360" w:rsidR="00263445" w:rsidRPr="00B139AA" w:rsidRDefault="008A5F8B" w:rsidP="00AD37AB">
            <w:pPr>
              <w:pStyle w:val="NoSpacing"/>
              <w:spacing w:line="276" w:lineRule="auto"/>
              <w:rPr>
                <w:sz w:val="18"/>
                <w:szCs w:val="18"/>
                <w:lang w:val="en-US"/>
              </w:rPr>
            </w:pPr>
            <w:r w:rsidRPr="00B139AA">
              <w:rPr>
                <w:sz w:val="18"/>
                <w:szCs w:val="18"/>
                <w:lang w:val="en-US"/>
              </w:rPr>
              <w:t>Implementing ethernet communication</w:t>
            </w:r>
          </w:p>
        </w:tc>
        <w:tc>
          <w:tcPr>
            <w:tcW w:w="3686" w:type="dxa"/>
          </w:tcPr>
          <w:p w14:paraId="1A49FC8A" w14:textId="2079C351" w:rsidR="00263445" w:rsidRPr="00B139AA" w:rsidRDefault="00263445" w:rsidP="00AD37AB">
            <w:pPr>
              <w:pStyle w:val="NoSpacing"/>
              <w:spacing w:line="276" w:lineRule="auto"/>
              <w:rPr>
                <w:sz w:val="18"/>
                <w:szCs w:val="18"/>
                <w:lang w:val="en-US"/>
              </w:rPr>
            </w:pPr>
            <w:r>
              <w:rPr>
                <w:sz w:val="18"/>
                <w:szCs w:val="18"/>
                <w:lang w:val="en-US"/>
              </w:rPr>
              <w:t>No</w:t>
            </w:r>
          </w:p>
        </w:tc>
      </w:tr>
      <w:tr w:rsidR="00263445" w14:paraId="49512DF2" w14:textId="77777777" w:rsidTr="00227E65">
        <w:tc>
          <w:tcPr>
            <w:tcW w:w="5353" w:type="dxa"/>
          </w:tcPr>
          <w:p w14:paraId="63BE4F95" w14:textId="51A1F505" w:rsidR="00263445" w:rsidRPr="00B139AA" w:rsidRDefault="008A5F8B" w:rsidP="00AD37AB">
            <w:pPr>
              <w:pStyle w:val="NoSpacing"/>
              <w:spacing w:line="276" w:lineRule="auto"/>
              <w:rPr>
                <w:sz w:val="18"/>
                <w:szCs w:val="18"/>
                <w:lang w:val="en-US"/>
              </w:rPr>
            </w:pPr>
            <w:r w:rsidRPr="00B139AA">
              <w:rPr>
                <w:sz w:val="18"/>
                <w:szCs w:val="18"/>
                <w:lang w:val="en-US"/>
              </w:rPr>
              <w:t>Redesign hardware</w:t>
            </w:r>
            <w:r>
              <w:rPr>
                <w:sz w:val="18"/>
                <w:szCs w:val="18"/>
                <w:lang w:val="en-US"/>
              </w:rPr>
              <w:t>/mechanics</w:t>
            </w:r>
          </w:p>
        </w:tc>
        <w:tc>
          <w:tcPr>
            <w:tcW w:w="3686" w:type="dxa"/>
          </w:tcPr>
          <w:p w14:paraId="16FFEFCE" w14:textId="08F9B583" w:rsidR="00263445" w:rsidRPr="00B139AA" w:rsidRDefault="00263445" w:rsidP="00AD37AB">
            <w:pPr>
              <w:pStyle w:val="NoSpacing"/>
              <w:spacing w:line="276" w:lineRule="auto"/>
              <w:rPr>
                <w:sz w:val="18"/>
                <w:szCs w:val="18"/>
                <w:lang w:val="en-US"/>
              </w:rPr>
            </w:pPr>
            <w:r>
              <w:rPr>
                <w:sz w:val="18"/>
                <w:szCs w:val="18"/>
                <w:lang w:val="en-US"/>
              </w:rPr>
              <w:t>No</w:t>
            </w:r>
          </w:p>
        </w:tc>
      </w:tr>
      <w:tr w:rsidR="00263445" w14:paraId="2A5F5435" w14:textId="77777777" w:rsidTr="00227E65">
        <w:tc>
          <w:tcPr>
            <w:tcW w:w="5353" w:type="dxa"/>
          </w:tcPr>
          <w:p w14:paraId="07CA6F41" w14:textId="3623FE2E" w:rsidR="00263445" w:rsidRPr="00B139AA" w:rsidRDefault="00263445" w:rsidP="00AD37AB">
            <w:pPr>
              <w:pStyle w:val="NoSpacing"/>
              <w:spacing w:line="276" w:lineRule="auto"/>
              <w:rPr>
                <w:sz w:val="18"/>
                <w:szCs w:val="18"/>
                <w:lang w:val="en-US"/>
              </w:rPr>
            </w:pPr>
            <w:r>
              <w:rPr>
                <w:sz w:val="18"/>
                <w:szCs w:val="18"/>
                <w:lang w:val="en-US"/>
              </w:rPr>
              <w:t>Changes to the gameplay</w:t>
            </w:r>
          </w:p>
        </w:tc>
        <w:tc>
          <w:tcPr>
            <w:tcW w:w="3686" w:type="dxa"/>
          </w:tcPr>
          <w:p w14:paraId="7C1ABFE4" w14:textId="73ACA506" w:rsidR="00263445" w:rsidRPr="00B139AA" w:rsidRDefault="00263445" w:rsidP="00AD37AB">
            <w:pPr>
              <w:pStyle w:val="NoSpacing"/>
              <w:spacing w:line="276" w:lineRule="auto"/>
              <w:rPr>
                <w:sz w:val="18"/>
                <w:szCs w:val="18"/>
                <w:lang w:val="en-US"/>
              </w:rPr>
            </w:pPr>
            <w:r>
              <w:rPr>
                <w:sz w:val="18"/>
                <w:szCs w:val="18"/>
                <w:lang w:val="en-US"/>
              </w:rPr>
              <w:t>No</w:t>
            </w:r>
          </w:p>
        </w:tc>
      </w:tr>
    </w:tbl>
    <w:p w14:paraId="40616264" w14:textId="77777777" w:rsidR="00672A95" w:rsidRPr="00671EFE" w:rsidRDefault="00672A95" w:rsidP="00AD37AB">
      <w:pPr>
        <w:pStyle w:val="NoSpacing"/>
        <w:spacing w:line="276" w:lineRule="auto"/>
        <w:rPr>
          <w:lang w:val="en-US"/>
        </w:rPr>
      </w:pPr>
    </w:p>
    <w:p w14:paraId="5E442701" w14:textId="7763DF78" w:rsidR="0009102B" w:rsidRPr="00610B89" w:rsidRDefault="001912A7" w:rsidP="00610B89">
      <w:pPr>
        <w:pStyle w:val="Heading1"/>
        <w:rPr>
          <w:rFonts w:ascii="Times New Roman" w:hAnsi="Times New Roman" w:cs="Times New Roman"/>
          <w:lang w:val="en-GB"/>
        </w:rPr>
      </w:pPr>
      <w:r w:rsidRPr="0092718E">
        <w:rPr>
          <w:lang w:val="en-GB"/>
        </w:rPr>
        <w:t xml:space="preserve">5. </w:t>
      </w:r>
      <w:bookmarkStart w:id="8" w:name="_Toc127431096"/>
      <w:r w:rsidRPr="0092718E">
        <w:rPr>
          <w:lang w:val="en-GB"/>
        </w:rPr>
        <w:t>Intermediate milestones:</w:t>
      </w:r>
      <w:bookmarkEnd w:id="8"/>
      <w:r w:rsidRPr="0092718E">
        <w:rPr>
          <w:rFonts w:ascii="Times New Roman" w:hAnsi="Times New Roman" w:cs="Times New Roman"/>
          <w:lang w:val="en-GB"/>
        </w:rPr>
        <w:t>  </w:t>
      </w:r>
    </w:p>
    <w:p w14:paraId="76BC8A35" w14:textId="6947B5B1" w:rsidR="003B6FD4" w:rsidRPr="00246859" w:rsidRDefault="00492BF9" w:rsidP="00246859">
      <w:pPr>
        <w:pStyle w:val="NoSpacing"/>
        <w:numPr>
          <w:ilvl w:val="0"/>
          <w:numId w:val="33"/>
        </w:numPr>
        <w:spacing w:line="276" w:lineRule="auto"/>
        <w:rPr>
          <w:lang w:val="en-GB"/>
        </w:rPr>
      </w:pPr>
      <w:r>
        <w:rPr>
          <w:lang w:val="en-GB"/>
        </w:rPr>
        <w:t>System Requirements Document</w:t>
      </w:r>
      <w:r w:rsidR="00246859">
        <w:rPr>
          <w:lang w:val="en-GB"/>
        </w:rPr>
        <w:t xml:space="preserve"> / System Design Document</w:t>
      </w:r>
    </w:p>
    <w:p w14:paraId="3BA0A243" w14:textId="712867E5" w:rsidR="00492BF9" w:rsidRDefault="00492BF9" w:rsidP="008C23C8">
      <w:pPr>
        <w:pStyle w:val="NoSpacing"/>
        <w:numPr>
          <w:ilvl w:val="0"/>
          <w:numId w:val="33"/>
        </w:numPr>
        <w:spacing w:line="276" w:lineRule="auto"/>
        <w:rPr>
          <w:lang w:val="en-GB"/>
        </w:rPr>
      </w:pPr>
      <w:r>
        <w:rPr>
          <w:lang w:val="en-GB"/>
        </w:rPr>
        <w:t xml:space="preserve">Implementation of modules </w:t>
      </w:r>
    </w:p>
    <w:p w14:paraId="3626B1AE" w14:textId="36471F59" w:rsidR="008C23C8" w:rsidRPr="0092718E" w:rsidRDefault="008C23C8" w:rsidP="008C23C8">
      <w:pPr>
        <w:pStyle w:val="NoSpacing"/>
        <w:numPr>
          <w:ilvl w:val="0"/>
          <w:numId w:val="33"/>
        </w:numPr>
        <w:spacing w:line="276" w:lineRule="auto"/>
        <w:rPr>
          <w:lang w:val="en-GB"/>
        </w:rPr>
      </w:pPr>
      <w:r>
        <w:rPr>
          <w:lang w:val="en-GB"/>
        </w:rPr>
        <w:t>Test Plan</w:t>
      </w:r>
    </w:p>
    <w:p w14:paraId="7BE19EA6" w14:textId="3436F403" w:rsidR="001912A7" w:rsidRPr="0092718E" w:rsidRDefault="001912A7" w:rsidP="001912A7">
      <w:pPr>
        <w:pStyle w:val="Heading1"/>
        <w:rPr>
          <w:lang w:val="en-GB"/>
        </w:rPr>
      </w:pPr>
      <w:bookmarkStart w:id="9" w:name="_Toc127431097"/>
      <w:r w:rsidRPr="0092718E">
        <w:rPr>
          <w:lang w:val="en-GB"/>
        </w:rPr>
        <w:lastRenderedPageBreak/>
        <w:t>6. Planning:</w:t>
      </w:r>
      <w:bookmarkEnd w:id="9"/>
      <w:r w:rsidRPr="0092718E">
        <w:rPr>
          <w:lang w:val="en-GB"/>
        </w:rPr>
        <w:t> </w:t>
      </w:r>
    </w:p>
    <w:p w14:paraId="07802C42" w14:textId="26956834" w:rsidR="005F6C21" w:rsidRDefault="002A63C2" w:rsidP="005F6C21">
      <w:pPr>
        <w:keepNext/>
        <w:spacing w:after="0" w:line="240" w:lineRule="auto"/>
        <w:jc w:val="both"/>
        <w:textAlignment w:val="baseline"/>
      </w:pPr>
      <w:r>
        <w:rPr>
          <w:rFonts w:ascii="Segoe UI" w:eastAsia="Times New Roman" w:hAnsi="Segoe UI" w:cs="Segoe UI"/>
          <w:sz w:val="18"/>
          <w:szCs w:val="18"/>
          <w:lang w:val="en-GB"/>
        </w:rPr>
        <w:br/>
      </w:r>
      <w:r w:rsidR="000B7A19">
        <w:rPr>
          <w:noProof/>
        </w:rPr>
        <w:drawing>
          <wp:inline distT="0" distB="0" distL="0" distR="0" wp14:anchorId="4CCB5C3F" wp14:editId="2010C5E4">
            <wp:extent cx="6188710" cy="307530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8"/>
                    <a:stretch>
                      <a:fillRect/>
                    </a:stretch>
                  </pic:blipFill>
                  <pic:spPr>
                    <a:xfrm>
                      <a:off x="0" y="0"/>
                      <a:ext cx="6188710" cy="3075305"/>
                    </a:xfrm>
                    <a:prstGeom prst="rect">
                      <a:avLst/>
                    </a:prstGeom>
                  </pic:spPr>
                </pic:pic>
              </a:graphicData>
            </a:graphic>
          </wp:inline>
        </w:drawing>
      </w:r>
    </w:p>
    <w:p w14:paraId="58DF4AE7" w14:textId="6FBC72DB" w:rsidR="00E9356C" w:rsidRPr="00E9356C" w:rsidRDefault="005F6C21" w:rsidP="00ED3AFB">
      <w:pPr>
        <w:pStyle w:val="Caption"/>
      </w:pPr>
      <w:r>
        <w:t xml:space="preserve">Figure </w:t>
      </w:r>
      <w:fldSimple w:instr=" SEQ Figure \* ARABIC ">
        <w:r w:rsidR="002718EA">
          <w:rPr>
            <w:noProof/>
          </w:rPr>
          <w:t>5</w:t>
        </w:r>
      </w:fldSimple>
      <w:r>
        <w:t>: Planning of the project</w:t>
      </w:r>
    </w:p>
    <w:p w14:paraId="543387E9" w14:textId="2B105A39" w:rsidR="00B40E1A" w:rsidRDefault="001912A7" w:rsidP="00EC6DCE">
      <w:pPr>
        <w:pStyle w:val="Heading1"/>
        <w:rPr>
          <w:lang w:val="en-GB"/>
        </w:rPr>
      </w:pPr>
      <w:bookmarkStart w:id="10" w:name="_Toc127431098"/>
      <w:r w:rsidRPr="0092718E">
        <w:rPr>
          <w:lang w:val="en-GB"/>
        </w:rPr>
        <w:t>7. Risks:</w:t>
      </w:r>
      <w:bookmarkEnd w:id="10"/>
      <w:r w:rsidRPr="0092718E">
        <w:rPr>
          <w:lang w:val="en-GB"/>
        </w:rPr>
        <w:t>  </w:t>
      </w:r>
    </w:p>
    <w:p w14:paraId="47F4D0A4" w14:textId="77777777" w:rsidR="00BD45C4" w:rsidRPr="00BD45C4" w:rsidRDefault="00BD45C4" w:rsidP="00BD45C4">
      <w:pPr>
        <w:rPr>
          <w:lang w:val="en-GB"/>
        </w:rPr>
      </w:pPr>
    </w:p>
    <w:tbl>
      <w:tblPr>
        <w:tblStyle w:val="GridTable4-Accent1"/>
        <w:tblW w:w="6502" w:type="dxa"/>
        <w:tblInd w:w="-5" w:type="dxa"/>
        <w:tblLayout w:type="fixed"/>
        <w:tblLook w:val="0420" w:firstRow="1" w:lastRow="0" w:firstColumn="0" w:lastColumn="0" w:noHBand="0" w:noVBand="1"/>
      </w:tblPr>
      <w:tblGrid>
        <w:gridCol w:w="3446"/>
        <w:gridCol w:w="1396"/>
        <w:gridCol w:w="968"/>
        <w:gridCol w:w="692"/>
      </w:tblGrid>
      <w:tr w:rsidR="00551A6A" w:rsidRPr="00A90780" w14:paraId="1D813B92" w14:textId="77777777" w:rsidTr="00551A6A">
        <w:trPr>
          <w:cnfStyle w:val="100000000000" w:firstRow="1" w:lastRow="0" w:firstColumn="0" w:lastColumn="0" w:oddVBand="0" w:evenVBand="0" w:oddHBand="0" w:evenHBand="0" w:firstRowFirstColumn="0" w:firstRowLastColumn="0" w:lastRowFirstColumn="0" w:lastRowLastColumn="0"/>
          <w:trHeight w:val="469"/>
        </w:trPr>
        <w:tc>
          <w:tcPr>
            <w:tcW w:w="3446" w:type="dxa"/>
          </w:tcPr>
          <w:p w14:paraId="56B46836" w14:textId="77777777" w:rsidR="00551A6A" w:rsidRPr="004E0D69" w:rsidRDefault="00551A6A" w:rsidP="00B40E1A">
            <w:pPr>
              <w:rPr>
                <w:color w:val="433C29" w:themeColor="background2" w:themeShade="40"/>
                <w:lang w:val="en-GB"/>
              </w:rPr>
            </w:pPr>
            <w:r w:rsidRPr="004E0D69">
              <w:rPr>
                <w:color w:val="433C29" w:themeColor="background2" w:themeShade="40"/>
                <w:lang w:val="en-GB"/>
              </w:rPr>
              <w:t>Risk description</w:t>
            </w:r>
          </w:p>
        </w:tc>
        <w:tc>
          <w:tcPr>
            <w:tcW w:w="1396" w:type="dxa"/>
          </w:tcPr>
          <w:p w14:paraId="620EB0D6" w14:textId="77777777" w:rsidR="00551A6A" w:rsidRPr="004E0D69" w:rsidRDefault="00551A6A" w:rsidP="00B40E1A">
            <w:pPr>
              <w:rPr>
                <w:color w:val="433C29" w:themeColor="background2" w:themeShade="40"/>
                <w:lang w:val="en-GB"/>
              </w:rPr>
            </w:pPr>
            <w:r w:rsidRPr="004E0D69">
              <w:rPr>
                <w:color w:val="433C29" w:themeColor="background2" w:themeShade="40"/>
                <w:lang w:val="en-GB"/>
              </w:rPr>
              <w:t>Likeli</w:t>
            </w:r>
            <w:r w:rsidRPr="004E0D69">
              <w:rPr>
                <w:color w:val="433C29" w:themeColor="background2" w:themeShade="40"/>
                <w:lang w:val="en-GB"/>
              </w:rPr>
              <w:softHyphen/>
              <w:t>hood</w:t>
            </w:r>
          </w:p>
        </w:tc>
        <w:tc>
          <w:tcPr>
            <w:tcW w:w="968" w:type="dxa"/>
          </w:tcPr>
          <w:p w14:paraId="68A2FE0C" w14:textId="77777777" w:rsidR="00551A6A" w:rsidRPr="004E0D69" w:rsidRDefault="00551A6A" w:rsidP="00B40E1A">
            <w:pPr>
              <w:rPr>
                <w:color w:val="433C29" w:themeColor="background2" w:themeShade="40"/>
                <w:lang w:val="en-GB"/>
              </w:rPr>
            </w:pPr>
            <w:r w:rsidRPr="004E0D69">
              <w:rPr>
                <w:color w:val="433C29" w:themeColor="background2" w:themeShade="40"/>
                <w:lang w:val="en-GB"/>
              </w:rPr>
              <w:t>Impact</w:t>
            </w:r>
          </w:p>
        </w:tc>
        <w:tc>
          <w:tcPr>
            <w:tcW w:w="692" w:type="dxa"/>
          </w:tcPr>
          <w:p w14:paraId="1CE0A132" w14:textId="48AC4CD2" w:rsidR="00551A6A" w:rsidRPr="004E0D69" w:rsidRDefault="00551A6A" w:rsidP="00B40E1A">
            <w:pPr>
              <w:rPr>
                <w:color w:val="433C29" w:themeColor="background2" w:themeShade="40"/>
                <w:lang w:val="en-GB"/>
              </w:rPr>
            </w:pPr>
            <w:r w:rsidRPr="004E0D69">
              <w:rPr>
                <w:color w:val="433C29" w:themeColor="background2" w:themeShade="40"/>
                <w:lang w:val="en-GB"/>
              </w:rPr>
              <w:t>Risk</w:t>
            </w:r>
          </w:p>
        </w:tc>
      </w:tr>
      <w:tr w:rsidR="00551A6A" w:rsidRPr="00A90780" w14:paraId="295BD97B" w14:textId="77777777" w:rsidTr="00551A6A">
        <w:trPr>
          <w:cnfStyle w:val="000000100000" w:firstRow="0" w:lastRow="0" w:firstColumn="0" w:lastColumn="0" w:oddVBand="0" w:evenVBand="0" w:oddHBand="1" w:evenHBand="0" w:firstRowFirstColumn="0" w:firstRowLastColumn="0" w:lastRowFirstColumn="0" w:lastRowLastColumn="0"/>
          <w:trHeight w:val="230"/>
        </w:trPr>
        <w:tc>
          <w:tcPr>
            <w:tcW w:w="3446" w:type="dxa"/>
          </w:tcPr>
          <w:p w14:paraId="01D70AC9" w14:textId="44ABD506" w:rsidR="00551A6A" w:rsidRPr="00457929" w:rsidRDefault="00551A6A" w:rsidP="00457929">
            <w:pPr>
              <w:rPr>
                <w:rFonts w:asciiTheme="minorHAnsi" w:hAnsiTheme="minorHAnsi"/>
                <w:sz w:val="16"/>
                <w:szCs w:val="16"/>
              </w:rPr>
            </w:pPr>
            <w:r w:rsidRPr="00457929">
              <w:rPr>
                <w:rFonts w:asciiTheme="minorHAnsi" w:hAnsiTheme="minorHAnsi"/>
                <w:sz w:val="16"/>
                <w:szCs w:val="16"/>
                <w:lang w:val="en-GB"/>
              </w:rPr>
              <w:t>Context:</w:t>
            </w:r>
            <w:r w:rsidRPr="00457929">
              <w:rPr>
                <w:rFonts w:asciiTheme="minorHAnsi" w:hAnsiTheme="minorHAnsi"/>
                <w:sz w:val="16"/>
                <w:szCs w:val="16"/>
                <w:lang w:val="bg-BG"/>
              </w:rPr>
              <w:t xml:space="preserve"> </w:t>
            </w:r>
            <w:r w:rsidRPr="00457929">
              <w:rPr>
                <w:rFonts w:asciiTheme="minorHAnsi" w:hAnsiTheme="minorHAnsi"/>
                <w:sz w:val="16"/>
                <w:szCs w:val="16"/>
              </w:rPr>
              <w:t>Hardware failure</w:t>
            </w:r>
          </w:p>
          <w:p w14:paraId="0168E2EA" w14:textId="54CDEDBA" w:rsidR="00551A6A" w:rsidRPr="00457929" w:rsidRDefault="00551A6A" w:rsidP="00457929">
            <w:pPr>
              <w:rPr>
                <w:rFonts w:asciiTheme="minorHAnsi" w:hAnsiTheme="minorHAnsi"/>
                <w:sz w:val="16"/>
                <w:szCs w:val="16"/>
              </w:rPr>
            </w:pPr>
            <w:r w:rsidRPr="00457929">
              <w:rPr>
                <w:rFonts w:asciiTheme="minorHAnsi" w:hAnsiTheme="minorHAnsi"/>
                <w:sz w:val="16"/>
                <w:szCs w:val="16"/>
                <w:lang w:val="en-GB"/>
              </w:rPr>
              <w:t>Event:</w:t>
            </w:r>
            <w:r w:rsidRPr="00457929">
              <w:rPr>
                <w:rFonts w:asciiTheme="minorHAnsi" w:hAnsiTheme="minorHAnsi"/>
                <w:sz w:val="16"/>
                <w:szCs w:val="16"/>
                <w:lang w:val="bg-BG"/>
              </w:rPr>
              <w:t xml:space="preserve"> </w:t>
            </w:r>
            <w:r w:rsidRPr="00457929">
              <w:rPr>
                <w:rFonts w:asciiTheme="minorHAnsi" w:hAnsiTheme="minorHAnsi"/>
                <w:sz w:val="16"/>
                <w:szCs w:val="16"/>
              </w:rPr>
              <w:t xml:space="preserve">Component malfunction </w:t>
            </w:r>
          </w:p>
        </w:tc>
        <w:tc>
          <w:tcPr>
            <w:tcW w:w="1396" w:type="dxa"/>
          </w:tcPr>
          <w:p w14:paraId="2FD5E7DA" w14:textId="04E58B04" w:rsidR="00551A6A" w:rsidRPr="00A90780" w:rsidRDefault="00551A6A" w:rsidP="004260F0">
            <w:pPr>
              <w:rPr>
                <w:lang w:val="en-GB"/>
              </w:rPr>
            </w:pPr>
            <w:r>
              <w:rPr>
                <w:lang w:val="en-GB"/>
              </w:rPr>
              <w:t>2</w:t>
            </w:r>
          </w:p>
        </w:tc>
        <w:tc>
          <w:tcPr>
            <w:tcW w:w="968" w:type="dxa"/>
          </w:tcPr>
          <w:p w14:paraId="3C2C5C8E" w14:textId="7512BFDD" w:rsidR="00551A6A" w:rsidRPr="00A90780" w:rsidRDefault="00551A6A" w:rsidP="004260F0">
            <w:pPr>
              <w:rPr>
                <w:lang w:val="en-GB"/>
              </w:rPr>
            </w:pPr>
            <w:r>
              <w:rPr>
                <w:lang w:val="en-GB"/>
              </w:rPr>
              <w:t>3</w:t>
            </w:r>
          </w:p>
        </w:tc>
        <w:tc>
          <w:tcPr>
            <w:tcW w:w="692" w:type="dxa"/>
            <w:shd w:val="clear" w:color="auto" w:fill="FFFF00"/>
          </w:tcPr>
          <w:p w14:paraId="13BA5E38" w14:textId="77777777" w:rsidR="00551A6A" w:rsidRPr="002163F5" w:rsidRDefault="00551A6A" w:rsidP="00A90780">
            <w:pPr>
              <w:pStyle w:val="Caption"/>
              <w:rPr>
                <w:sz w:val="16"/>
                <w:szCs w:val="16"/>
                <w:lang w:val="en-GB"/>
              </w:rPr>
            </w:pPr>
          </w:p>
        </w:tc>
      </w:tr>
      <w:tr w:rsidR="00551A6A" w:rsidRPr="00A90780" w14:paraId="156C88D8" w14:textId="77777777" w:rsidTr="00551A6A">
        <w:trPr>
          <w:trHeight w:val="230"/>
        </w:trPr>
        <w:tc>
          <w:tcPr>
            <w:tcW w:w="3446" w:type="dxa"/>
          </w:tcPr>
          <w:p w14:paraId="43B30D57" w14:textId="30CD7ABD"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Context: Software bugs</w:t>
            </w:r>
          </w:p>
          <w:p w14:paraId="53D350B3" w14:textId="6AF60AE7"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Event: Software modules not working as expected</w:t>
            </w:r>
          </w:p>
        </w:tc>
        <w:tc>
          <w:tcPr>
            <w:tcW w:w="1396" w:type="dxa"/>
          </w:tcPr>
          <w:p w14:paraId="6CCBD36B" w14:textId="290AEE58" w:rsidR="00551A6A" w:rsidRPr="00A90780" w:rsidRDefault="00551A6A" w:rsidP="004260F0">
            <w:pPr>
              <w:rPr>
                <w:lang w:val="en-GB"/>
              </w:rPr>
            </w:pPr>
            <w:r>
              <w:rPr>
                <w:lang w:val="en-GB"/>
              </w:rPr>
              <w:t>2</w:t>
            </w:r>
          </w:p>
        </w:tc>
        <w:tc>
          <w:tcPr>
            <w:tcW w:w="968" w:type="dxa"/>
          </w:tcPr>
          <w:p w14:paraId="627A9B64" w14:textId="236680EF" w:rsidR="00551A6A" w:rsidRPr="00A90780" w:rsidRDefault="00551A6A" w:rsidP="004260F0">
            <w:pPr>
              <w:rPr>
                <w:lang w:val="en-GB"/>
              </w:rPr>
            </w:pPr>
            <w:r>
              <w:rPr>
                <w:lang w:val="en-GB"/>
              </w:rPr>
              <w:t>4</w:t>
            </w:r>
          </w:p>
        </w:tc>
        <w:tc>
          <w:tcPr>
            <w:tcW w:w="692" w:type="dxa"/>
            <w:shd w:val="clear" w:color="auto" w:fill="FFFF00"/>
          </w:tcPr>
          <w:p w14:paraId="4B976056" w14:textId="77777777" w:rsidR="00551A6A" w:rsidRPr="00A90780" w:rsidRDefault="00551A6A" w:rsidP="00A90780">
            <w:pPr>
              <w:pStyle w:val="Caption"/>
              <w:rPr>
                <w:sz w:val="16"/>
                <w:szCs w:val="16"/>
                <w:lang w:val="en-GB"/>
              </w:rPr>
            </w:pPr>
          </w:p>
        </w:tc>
      </w:tr>
      <w:tr w:rsidR="00551A6A" w:rsidRPr="001D6B3C" w14:paraId="66070889" w14:textId="77777777" w:rsidTr="00551A6A">
        <w:trPr>
          <w:cnfStyle w:val="000000100000" w:firstRow="0" w:lastRow="0" w:firstColumn="0" w:lastColumn="0" w:oddVBand="0" w:evenVBand="0" w:oddHBand="1" w:evenHBand="0" w:firstRowFirstColumn="0" w:firstRowLastColumn="0" w:lastRowFirstColumn="0" w:lastRowLastColumn="0"/>
          <w:trHeight w:val="230"/>
        </w:trPr>
        <w:tc>
          <w:tcPr>
            <w:tcW w:w="3446" w:type="dxa"/>
          </w:tcPr>
          <w:p w14:paraId="7FCA75E5" w14:textId="2595FB2E"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Context: Integration issues</w:t>
            </w:r>
          </w:p>
          <w:p w14:paraId="1A899FCA" w14:textId="5FCF3EC4" w:rsidR="00551A6A" w:rsidRPr="00A1400E" w:rsidRDefault="00551A6A" w:rsidP="00457929">
            <w:pPr>
              <w:rPr>
                <w:rFonts w:asciiTheme="minorHAnsi" w:hAnsiTheme="minorHAnsi"/>
                <w:sz w:val="16"/>
                <w:szCs w:val="16"/>
              </w:rPr>
            </w:pPr>
            <w:r w:rsidRPr="00457929">
              <w:rPr>
                <w:rFonts w:asciiTheme="minorHAnsi" w:hAnsiTheme="minorHAnsi"/>
                <w:sz w:val="16"/>
                <w:szCs w:val="16"/>
                <w:lang w:val="en-GB"/>
              </w:rPr>
              <w:t>Event: Unresponsive while testing new software modules</w:t>
            </w:r>
          </w:p>
        </w:tc>
        <w:tc>
          <w:tcPr>
            <w:tcW w:w="1396" w:type="dxa"/>
          </w:tcPr>
          <w:p w14:paraId="2CC3C261" w14:textId="2E6D17EF" w:rsidR="00551A6A" w:rsidRPr="00A90780" w:rsidRDefault="00551A6A" w:rsidP="004260F0">
            <w:pPr>
              <w:rPr>
                <w:lang w:val="en-GB"/>
              </w:rPr>
            </w:pPr>
            <w:r>
              <w:rPr>
                <w:lang w:val="en-GB"/>
              </w:rPr>
              <w:t>4</w:t>
            </w:r>
          </w:p>
        </w:tc>
        <w:tc>
          <w:tcPr>
            <w:tcW w:w="968" w:type="dxa"/>
          </w:tcPr>
          <w:p w14:paraId="6D04CD57" w14:textId="605FF015" w:rsidR="00551A6A" w:rsidRPr="00A90780" w:rsidRDefault="00551A6A" w:rsidP="004260F0">
            <w:pPr>
              <w:rPr>
                <w:lang w:val="en-GB"/>
              </w:rPr>
            </w:pPr>
            <w:r>
              <w:rPr>
                <w:lang w:val="en-GB"/>
              </w:rPr>
              <w:t>2</w:t>
            </w:r>
          </w:p>
        </w:tc>
        <w:tc>
          <w:tcPr>
            <w:tcW w:w="692" w:type="dxa"/>
            <w:shd w:val="clear" w:color="auto" w:fill="FFFF00"/>
          </w:tcPr>
          <w:p w14:paraId="04345DA5" w14:textId="77777777" w:rsidR="00551A6A" w:rsidRPr="00A90780" w:rsidRDefault="00551A6A" w:rsidP="00A90780">
            <w:pPr>
              <w:pStyle w:val="Caption"/>
              <w:rPr>
                <w:sz w:val="16"/>
                <w:szCs w:val="16"/>
                <w:lang w:val="en-GB"/>
              </w:rPr>
            </w:pPr>
          </w:p>
        </w:tc>
      </w:tr>
      <w:tr w:rsidR="00551A6A" w:rsidRPr="00A90780" w14:paraId="20652BE9" w14:textId="77777777" w:rsidTr="00551A6A">
        <w:trPr>
          <w:trHeight w:val="230"/>
        </w:trPr>
        <w:tc>
          <w:tcPr>
            <w:tcW w:w="3446" w:type="dxa"/>
          </w:tcPr>
          <w:p w14:paraId="36DF627C" w14:textId="38502D63"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Context: Time constrain</w:t>
            </w:r>
          </w:p>
          <w:p w14:paraId="3F32D80F" w14:textId="2A614A50"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Event: Failure to complete tasks due to poor time management and/or unexpected events</w:t>
            </w:r>
          </w:p>
        </w:tc>
        <w:tc>
          <w:tcPr>
            <w:tcW w:w="1396" w:type="dxa"/>
          </w:tcPr>
          <w:p w14:paraId="1C978EF8" w14:textId="2A3BEDC3" w:rsidR="00551A6A" w:rsidRPr="00A90780" w:rsidRDefault="00551A6A" w:rsidP="004260F0">
            <w:pPr>
              <w:rPr>
                <w:lang w:val="en-GB"/>
              </w:rPr>
            </w:pPr>
            <w:r>
              <w:rPr>
                <w:lang w:val="en-GB"/>
              </w:rPr>
              <w:t>2</w:t>
            </w:r>
          </w:p>
        </w:tc>
        <w:tc>
          <w:tcPr>
            <w:tcW w:w="968" w:type="dxa"/>
          </w:tcPr>
          <w:p w14:paraId="7D54798F" w14:textId="5B8A4233" w:rsidR="00551A6A" w:rsidRPr="00A90780" w:rsidRDefault="00551A6A" w:rsidP="004260F0">
            <w:pPr>
              <w:rPr>
                <w:lang w:val="en-GB"/>
              </w:rPr>
            </w:pPr>
            <w:r>
              <w:rPr>
                <w:lang w:val="en-GB"/>
              </w:rPr>
              <w:t>2</w:t>
            </w:r>
          </w:p>
        </w:tc>
        <w:tc>
          <w:tcPr>
            <w:tcW w:w="692" w:type="dxa"/>
            <w:shd w:val="clear" w:color="auto" w:fill="00B050"/>
          </w:tcPr>
          <w:p w14:paraId="5FCEAB5A" w14:textId="77777777" w:rsidR="00551A6A" w:rsidRPr="00A90780" w:rsidRDefault="00551A6A" w:rsidP="00A90780">
            <w:pPr>
              <w:pStyle w:val="Caption"/>
              <w:rPr>
                <w:sz w:val="16"/>
                <w:szCs w:val="16"/>
                <w:lang w:val="en-GB"/>
              </w:rPr>
            </w:pPr>
          </w:p>
        </w:tc>
      </w:tr>
      <w:tr w:rsidR="00551A6A" w:rsidRPr="00A90780" w14:paraId="0B2F85AF" w14:textId="77777777" w:rsidTr="00551A6A">
        <w:trPr>
          <w:cnfStyle w:val="000000100000" w:firstRow="0" w:lastRow="0" w:firstColumn="0" w:lastColumn="0" w:oddVBand="0" w:evenVBand="0" w:oddHBand="1" w:evenHBand="0" w:firstRowFirstColumn="0" w:firstRowLastColumn="0" w:lastRowFirstColumn="0" w:lastRowLastColumn="0"/>
          <w:trHeight w:val="230"/>
        </w:trPr>
        <w:tc>
          <w:tcPr>
            <w:tcW w:w="3446" w:type="dxa"/>
          </w:tcPr>
          <w:p w14:paraId="686039E3" w14:textId="75648137"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Context: Unclear scope of project</w:t>
            </w:r>
          </w:p>
          <w:p w14:paraId="26C09223" w14:textId="6BF856D1"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Event: Unclear user requirements</w:t>
            </w:r>
          </w:p>
        </w:tc>
        <w:tc>
          <w:tcPr>
            <w:tcW w:w="1396" w:type="dxa"/>
          </w:tcPr>
          <w:p w14:paraId="44B30FD2" w14:textId="581D25AF" w:rsidR="00551A6A" w:rsidRPr="00A90780" w:rsidRDefault="00551A6A" w:rsidP="004260F0">
            <w:pPr>
              <w:rPr>
                <w:lang w:val="en-GB"/>
              </w:rPr>
            </w:pPr>
            <w:r>
              <w:rPr>
                <w:lang w:val="en-GB"/>
              </w:rPr>
              <w:t>1</w:t>
            </w:r>
          </w:p>
        </w:tc>
        <w:tc>
          <w:tcPr>
            <w:tcW w:w="968" w:type="dxa"/>
          </w:tcPr>
          <w:p w14:paraId="2472D397" w14:textId="796FF5D9" w:rsidR="00551A6A" w:rsidRPr="00A90780" w:rsidRDefault="00551A6A" w:rsidP="004260F0">
            <w:pPr>
              <w:rPr>
                <w:lang w:val="en-GB"/>
              </w:rPr>
            </w:pPr>
            <w:r>
              <w:rPr>
                <w:lang w:val="en-GB"/>
              </w:rPr>
              <w:t>3</w:t>
            </w:r>
          </w:p>
        </w:tc>
        <w:tc>
          <w:tcPr>
            <w:tcW w:w="692" w:type="dxa"/>
            <w:shd w:val="clear" w:color="auto" w:fill="00B050"/>
          </w:tcPr>
          <w:p w14:paraId="3F27D85F" w14:textId="77777777" w:rsidR="00551A6A" w:rsidRPr="00A90780" w:rsidRDefault="00551A6A" w:rsidP="00D44F9C">
            <w:pPr>
              <w:pStyle w:val="Caption"/>
              <w:rPr>
                <w:sz w:val="16"/>
                <w:szCs w:val="16"/>
                <w:lang w:val="en-GB"/>
              </w:rPr>
            </w:pPr>
          </w:p>
        </w:tc>
      </w:tr>
      <w:tr w:rsidR="00551A6A" w:rsidRPr="00A90780" w14:paraId="59A9928E" w14:textId="77777777" w:rsidTr="00551A6A">
        <w:trPr>
          <w:trHeight w:val="230"/>
        </w:trPr>
        <w:tc>
          <w:tcPr>
            <w:tcW w:w="3446" w:type="dxa"/>
          </w:tcPr>
          <w:p w14:paraId="49C7FB1A" w14:textId="55009454" w:rsidR="00551A6A" w:rsidRPr="00457929" w:rsidRDefault="00551A6A" w:rsidP="00457929">
            <w:pPr>
              <w:rPr>
                <w:rFonts w:asciiTheme="minorHAnsi" w:hAnsiTheme="minorHAnsi"/>
                <w:sz w:val="16"/>
                <w:szCs w:val="16"/>
              </w:rPr>
            </w:pPr>
            <w:r w:rsidRPr="00457929">
              <w:rPr>
                <w:rFonts w:asciiTheme="minorHAnsi" w:hAnsiTheme="minorHAnsi"/>
                <w:sz w:val="16"/>
                <w:szCs w:val="16"/>
                <w:lang w:val="en-GB"/>
              </w:rPr>
              <w:t xml:space="preserve">Context: </w:t>
            </w:r>
            <w:r w:rsidRPr="00457929">
              <w:rPr>
                <w:rFonts w:asciiTheme="minorHAnsi" w:hAnsiTheme="minorHAnsi"/>
                <w:sz w:val="16"/>
                <w:szCs w:val="16"/>
              </w:rPr>
              <w:t>Wrong logic in state machines</w:t>
            </w:r>
          </w:p>
          <w:p w14:paraId="3280E646" w14:textId="46E61120" w:rsidR="00551A6A" w:rsidRPr="00457929" w:rsidRDefault="00551A6A" w:rsidP="00457929">
            <w:pPr>
              <w:rPr>
                <w:rFonts w:asciiTheme="minorHAnsi" w:hAnsiTheme="minorHAnsi"/>
                <w:sz w:val="16"/>
                <w:szCs w:val="16"/>
                <w:lang w:val="en-GB"/>
              </w:rPr>
            </w:pPr>
            <w:r w:rsidRPr="00457929">
              <w:rPr>
                <w:rFonts w:asciiTheme="minorHAnsi" w:hAnsiTheme="minorHAnsi"/>
                <w:sz w:val="16"/>
                <w:szCs w:val="16"/>
                <w:lang w:val="en-GB"/>
              </w:rPr>
              <w:t>Event:</w:t>
            </w:r>
            <w:r>
              <w:rPr>
                <w:rFonts w:asciiTheme="minorHAnsi" w:hAnsiTheme="minorHAnsi"/>
                <w:sz w:val="16"/>
                <w:szCs w:val="16"/>
                <w:lang w:val="en-GB"/>
              </w:rPr>
              <w:t xml:space="preserve"> Wrong behaviour of the system</w:t>
            </w:r>
          </w:p>
        </w:tc>
        <w:tc>
          <w:tcPr>
            <w:tcW w:w="1396" w:type="dxa"/>
          </w:tcPr>
          <w:p w14:paraId="160ED53D" w14:textId="12472D9D" w:rsidR="00551A6A" w:rsidRPr="00A90780" w:rsidRDefault="00551A6A" w:rsidP="004260F0">
            <w:pPr>
              <w:rPr>
                <w:lang w:val="en-GB"/>
              </w:rPr>
            </w:pPr>
            <w:r>
              <w:rPr>
                <w:lang w:val="en-GB"/>
              </w:rPr>
              <w:t>1</w:t>
            </w:r>
          </w:p>
        </w:tc>
        <w:tc>
          <w:tcPr>
            <w:tcW w:w="968" w:type="dxa"/>
          </w:tcPr>
          <w:p w14:paraId="5217356A" w14:textId="4FADA45E" w:rsidR="00551A6A" w:rsidRPr="00A90780" w:rsidRDefault="00551A6A" w:rsidP="004260F0">
            <w:pPr>
              <w:rPr>
                <w:lang w:val="en-GB"/>
              </w:rPr>
            </w:pPr>
            <w:r>
              <w:rPr>
                <w:lang w:val="en-GB"/>
              </w:rPr>
              <w:t>1</w:t>
            </w:r>
          </w:p>
        </w:tc>
        <w:tc>
          <w:tcPr>
            <w:tcW w:w="692" w:type="dxa"/>
            <w:shd w:val="clear" w:color="auto" w:fill="00B050"/>
          </w:tcPr>
          <w:p w14:paraId="23829286" w14:textId="77777777" w:rsidR="00551A6A" w:rsidRPr="00A90780" w:rsidRDefault="00551A6A" w:rsidP="00274D00">
            <w:pPr>
              <w:pStyle w:val="Caption"/>
              <w:rPr>
                <w:sz w:val="16"/>
                <w:szCs w:val="16"/>
                <w:lang w:val="en-GB"/>
              </w:rPr>
            </w:pPr>
          </w:p>
        </w:tc>
      </w:tr>
    </w:tbl>
    <w:p w14:paraId="146F4E2B" w14:textId="49E3A6B3" w:rsidR="002571CB" w:rsidRPr="00131A77" w:rsidRDefault="00A90780" w:rsidP="00131A77">
      <w:pPr>
        <w:pStyle w:val="Caption"/>
        <w:rPr>
          <w:sz w:val="16"/>
          <w:szCs w:val="16"/>
          <w:lang w:val="en-US"/>
        </w:rPr>
      </w:pPr>
      <w:bookmarkStart w:id="11" w:name="_Toc369614083"/>
      <w:bookmarkStart w:id="12" w:name="_Toc374093078"/>
      <w:bookmarkStart w:id="13" w:name="_Toc374093248"/>
      <w:bookmarkStart w:id="14" w:name="_Toc374093378"/>
      <w:r w:rsidRPr="0044043C">
        <w:rPr>
          <w:sz w:val="16"/>
          <w:szCs w:val="16"/>
        </w:rPr>
        <w:t xml:space="preserve">Table </w:t>
      </w:r>
      <w:r w:rsidRPr="0044043C">
        <w:rPr>
          <w:sz w:val="16"/>
          <w:szCs w:val="16"/>
        </w:rPr>
        <w:fldChar w:fldCharType="begin"/>
      </w:r>
      <w:r w:rsidRPr="0044043C">
        <w:rPr>
          <w:sz w:val="16"/>
          <w:szCs w:val="16"/>
        </w:rPr>
        <w:instrText xml:space="preserve"> SEQ Table \* ARABIC </w:instrText>
      </w:r>
      <w:r w:rsidRPr="0044043C">
        <w:rPr>
          <w:sz w:val="16"/>
          <w:szCs w:val="16"/>
        </w:rPr>
        <w:fldChar w:fldCharType="separate"/>
      </w:r>
      <w:r w:rsidR="002718EA">
        <w:rPr>
          <w:noProof/>
          <w:sz w:val="16"/>
          <w:szCs w:val="16"/>
        </w:rPr>
        <w:t>2</w:t>
      </w:r>
      <w:r w:rsidRPr="0044043C">
        <w:rPr>
          <w:sz w:val="16"/>
          <w:szCs w:val="16"/>
        </w:rPr>
        <w:fldChar w:fldCharType="end"/>
      </w:r>
      <w:r w:rsidRPr="0044043C">
        <w:rPr>
          <w:sz w:val="16"/>
          <w:szCs w:val="16"/>
        </w:rPr>
        <w:t xml:space="preserve">: Risk list </w:t>
      </w:r>
    </w:p>
    <w:tbl>
      <w:tblPr>
        <w:tblW w:w="9356" w:type="dxa"/>
        <w:tblLayout w:type="fixed"/>
        <w:tblLook w:val="04A0" w:firstRow="1" w:lastRow="0" w:firstColumn="1" w:lastColumn="0" w:noHBand="0" w:noVBand="1"/>
      </w:tblPr>
      <w:tblGrid>
        <w:gridCol w:w="1418"/>
        <w:gridCol w:w="1559"/>
        <w:gridCol w:w="1985"/>
        <w:gridCol w:w="2551"/>
        <w:gridCol w:w="1843"/>
      </w:tblGrid>
      <w:tr w:rsidR="00A90780" w:rsidRPr="001649E5" w14:paraId="623A460B" w14:textId="77777777" w:rsidTr="003E4AE9">
        <w:trPr>
          <w:trHeight w:val="264"/>
        </w:trPr>
        <w:tc>
          <w:tcPr>
            <w:tcW w:w="1418" w:type="dxa"/>
            <w:tcBorders>
              <w:top w:val="nil"/>
              <w:left w:val="nil"/>
              <w:bottom w:val="single" w:sz="4" w:space="0" w:color="9A9A9A"/>
              <w:right w:val="single" w:sz="4" w:space="0" w:color="9A9A9A"/>
            </w:tcBorders>
            <w:shd w:val="clear" w:color="000000" w:fill="FFFFFF"/>
            <w:hideMark/>
          </w:tcPr>
          <w:p w14:paraId="2F33B417" w14:textId="77777777" w:rsidR="00A90780" w:rsidRPr="00FA4FD7" w:rsidRDefault="00A90780" w:rsidP="00FA4FD7">
            <w:pPr>
              <w:jc w:val="center"/>
              <w:rPr>
                <w:b/>
                <w:bCs/>
                <w:lang w:val="en-US"/>
              </w:rPr>
            </w:pPr>
            <w:r w:rsidRPr="00FA4FD7">
              <w:rPr>
                <w:b/>
                <w:bCs/>
                <w:lang w:val="en-US"/>
              </w:rPr>
              <w:t>Likelihood</w:t>
            </w:r>
          </w:p>
        </w:tc>
        <w:tc>
          <w:tcPr>
            <w:tcW w:w="7938" w:type="dxa"/>
            <w:gridSpan w:val="4"/>
            <w:tcBorders>
              <w:top w:val="nil"/>
              <w:left w:val="nil"/>
              <w:bottom w:val="single" w:sz="4" w:space="0" w:color="969696"/>
              <w:right w:val="nil"/>
            </w:tcBorders>
            <w:shd w:val="clear" w:color="000000" w:fill="FFFFFF"/>
            <w:hideMark/>
          </w:tcPr>
          <w:p w14:paraId="6D90AC98" w14:textId="3761E922" w:rsidR="00A90780" w:rsidRPr="00FA4FD7" w:rsidRDefault="00A90780" w:rsidP="00FA4FD7">
            <w:pPr>
              <w:jc w:val="center"/>
              <w:rPr>
                <w:b/>
                <w:bCs/>
                <w:lang w:val="en-US"/>
              </w:rPr>
            </w:pPr>
            <w:r w:rsidRPr="00FA4FD7">
              <w:rPr>
                <w:b/>
                <w:bCs/>
                <w:lang w:val="en-US"/>
              </w:rPr>
              <w:t>Consequences of impact</w:t>
            </w:r>
          </w:p>
        </w:tc>
      </w:tr>
      <w:tr w:rsidR="00A90780" w:rsidRPr="001649E5" w14:paraId="0AE93376" w14:textId="77777777" w:rsidTr="003E4AE9">
        <w:trPr>
          <w:trHeight w:val="264"/>
        </w:trPr>
        <w:tc>
          <w:tcPr>
            <w:tcW w:w="1418" w:type="dxa"/>
            <w:tcBorders>
              <w:top w:val="nil"/>
              <w:left w:val="nil"/>
              <w:bottom w:val="single" w:sz="4" w:space="0" w:color="9A9A9A"/>
              <w:right w:val="single" w:sz="4" w:space="0" w:color="9A9A9A"/>
            </w:tcBorders>
            <w:shd w:val="clear" w:color="000000" w:fill="FFFFFF"/>
            <w:hideMark/>
          </w:tcPr>
          <w:p w14:paraId="709DF387" w14:textId="77777777" w:rsidR="00A90780" w:rsidRPr="00E849BD" w:rsidRDefault="00A90780" w:rsidP="00A1400E">
            <w:pPr>
              <w:spacing w:line="240" w:lineRule="auto"/>
              <w:jc w:val="center"/>
              <w:rPr>
                <w:b/>
                <w:bCs/>
                <w:sz w:val="16"/>
                <w:lang w:val="en-US"/>
              </w:rPr>
            </w:pPr>
            <w:r w:rsidRPr="00E849BD">
              <w:rPr>
                <w:b/>
                <w:bCs/>
                <w:sz w:val="16"/>
                <w:lang w:val="en-US"/>
              </w:rPr>
              <w:t> </w:t>
            </w:r>
          </w:p>
        </w:tc>
        <w:tc>
          <w:tcPr>
            <w:tcW w:w="1559" w:type="dxa"/>
            <w:tcBorders>
              <w:top w:val="nil"/>
              <w:left w:val="nil"/>
              <w:bottom w:val="single" w:sz="4" w:space="0" w:color="9A9A9A"/>
              <w:right w:val="single" w:sz="4" w:space="0" w:color="9A9A9A"/>
            </w:tcBorders>
            <w:shd w:val="clear" w:color="000000" w:fill="FFFFFF"/>
            <w:hideMark/>
          </w:tcPr>
          <w:p w14:paraId="76947295" w14:textId="77777777" w:rsidR="00A90780" w:rsidRPr="00E849BD" w:rsidRDefault="00A90780" w:rsidP="00A1400E">
            <w:pPr>
              <w:spacing w:line="240" w:lineRule="auto"/>
              <w:jc w:val="center"/>
              <w:rPr>
                <w:b/>
                <w:bCs/>
                <w:sz w:val="16"/>
                <w:lang w:val="en-US"/>
              </w:rPr>
            </w:pPr>
            <w:r w:rsidRPr="00E849BD">
              <w:rPr>
                <w:b/>
                <w:bCs/>
                <w:sz w:val="16"/>
                <w:lang w:val="en-US"/>
              </w:rPr>
              <w:t>1</w:t>
            </w:r>
          </w:p>
        </w:tc>
        <w:tc>
          <w:tcPr>
            <w:tcW w:w="1985" w:type="dxa"/>
            <w:tcBorders>
              <w:top w:val="nil"/>
              <w:left w:val="nil"/>
              <w:bottom w:val="single" w:sz="4" w:space="0" w:color="9A9A9A"/>
              <w:right w:val="single" w:sz="4" w:space="0" w:color="9A9A9A"/>
            </w:tcBorders>
            <w:shd w:val="clear" w:color="000000" w:fill="FFFFFF"/>
            <w:hideMark/>
          </w:tcPr>
          <w:p w14:paraId="37FCB7BD" w14:textId="77777777" w:rsidR="00A90780" w:rsidRPr="00E849BD" w:rsidRDefault="00A90780" w:rsidP="00A1400E">
            <w:pPr>
              <w:spacing w:line="240" w:lineRule="auto"/>
              <w:jc w:val="center"/>
              <w:rPr>
                <w:b/>
                <w:bCs/>
                <w:sz w:val="16"/>
                <w:lang w:val="en-US"/>
              </w:rPr>
            </w:pPr>
            <w:r w:rsidRPr="00E849BD">
              <w:rPr>
                <w:b/>
                <w:bCs/>
                <w:sz w:val="16"/>
                <w:lang w:val="en-US"/>
              </w:rPr>
              <w:t>2</w:t>
            </w:r>
          </w:p>
        </w:tc>
        <w:tc>
          <w:tcPr>
            <w:tcW w:w="2551" w:type="dxa"/>
            <w:tcBorders>
              <w:top w:val="nil"/>
              <w:left w:val="nil"/>
              <w:bottom w:val="single" w:sz="4" w:space="0" w:color="9A9A9A"/>
              <w:right w:val="single" w:sz="4" w:space="0" w:color="9A9A9A"/>
            </w:tcBorders>
            <w:shd w:val="clear" w:color="000000" w:fill="FFFFFF"/>
            <w:hideMark/>
          </w:tcPr>
          <w:p w14:paraId="7521A001" w14:textId="77777777" w:rsidR="00A90780" w:rsidRPr="00E849BD" w:rsidRDefault="00A90780" w:rsidP="00A1400E">
            <w:pPr>
              <w:spacing w:line="240" w:lineRule="auto"/>
              <w:jc w:val="center"/>
              <w:rPr>
                <w:b/>
                <w:bCs/>
                <w:sz w:val="16"/>
                <w:lang w:val="en-US"/>
              </w:rPr>
            </w:pPr>
            <w:r w:rsidRPr="00E849BD">
              <w:rPr>
                <w:b/>
                <w:bCs/>
                <w:sz w:val="16"/>
                <w:lang w:val="en-US"/>
              </w:rPr>
              <w:t>3</w:t>
            </w:r>
          </w:p>
        </w:tc>
        <w:tc>
          <w:tcPr>
            <w:tcW w:w="1843" w:type="dxa"/>
            <w:tcBorders>
              <w:top w:val="nil"/>
              <w:left w:val="nil"/>
              <w:bottom w:val="single" w:sz="4" w:space="0" w:color="9A9A9A"/>
              <w:right w:val="single" w:sz="4" w:space="0" w:color="9A9A9A"/>
            </w:tcBorders>
            <w:shd w:val="clear" w:color="000000" w:fill="FFFFFF"/>
            <w:hideMark/>
          </w:tcPr>
          <w:p w14:paraId="2604381B" w14:textId="77777777" w:rsidR="00A90780" w:rsidRPr="00E849BD" w:rsidRDefault="00A90780" w:rsidP="00A1400E">
            <w:pPr>
              <w:spacing w:line="240" w:lineRule="auto"/>
              <w:jc w:val="center"/>
              <w:rPr>
                <w:b/>
                <w:bCs/>
                <w:sz w:val="16"/>
                <w:lang w:val="en-US"/>
              </w:rPr>
            </w:pPr>
            <w:r w:rsidRPr="00E849BD">
              <w:rPr>
                <w:b/>
                <w:bCs/>
                <w:sz w:val="16"/>
                <w:lang w:val="en-US"/>
              </w:rPr>
              <w:t>4</w:t>
            </w:r>
          </w:p>
        </w:tc>
      </w:tr>
      <w:tr w:rsidR="00A90780" w:rsidRPr="001649E5" w14:paraId="2AE8D89A" w14:textId="77777777" w:rsidTr="003E4AE9">
        <w:trPr>
          <w:trHeight w:val="276"/>
        </w:trPr>
        <w:tc>
          <w:tcPr>
            <w:tcW w:w="1418" w:type="dxa"/>
            <w:tcBorders>
              <w:top w:val="nil"/>
              <w:left w:val="nil"/>
              <w:bottom w:val="single" w:sz="4" w:space="0" w:color="9A9A9A"/>
              <w:right w:val="single" w:sz="4" w:space="0" w:color="9A9A9A"/>
            </w:tcBorders>
            <w:shd w:val="clear" w:color="000000" w:fill="FFFFFF"/>
            <w:hideMark/>
          </w:tcPr>
          <w:p w14:paraId="2F67EC91" w14:textId="77777777" w:rsidR="00A90780" w:rsidRPr="00E849BD" w:rsidRDefault="00A90780" w:rsidP="00A1400E">
            <w:pPr>
              <w:spacing w:line="240" w:lineRule="auto"/>
              <w:jc w:val="center"/>
              <w:rPr>
                <w:b/>
                <w:bCs/>
                <w:sz w:val="16"/>
                <w:lang w:val="en-US"/>
              </w:rPr>
            </w:pPr>
            <w:r w:rsidRPr="00E849BD">
              <w:rPr>
                <w:b/>
                <w:bCs/>
                <w:sz w:val="16"/>
                <w:lang w:val="en-US"/>
              </w:rPr>
              <w:t>4</w:t>
            </w:r>
          </w:p>
        </w:tc>
        <w:tc>
          <w:tcPr>
            <w:tcW w:w="1559" w:type="dxa"/>
            <w:tcBorders>
              <w:top w:val="nil"/>
              <w:left w:val="nil"/>
              <w:bottom w:val="single" w:sz="4" w:space="0" w:color="9A9A9A"/>
              <w:right w:val="single" w:sz="4" w:space="0" w:color="9A9A9A"/>
            </w:tcBorders>
            <w:shd w:val="clear" w:color="000000" w:fill="00B050"/>
            <w:hideMark/>
          </w:tcPr>
          <w:p w14:paraId="40EB4114" w14:textId="77777777" w:rsidR="00A90780" w:rsidRPr="00E849BD" w:rsidRDefault="00A90780" w:rsidP="00A1400E">
            <w:pPr>
              <w:spacing w:line="240" w:lineRule="auto"/>
              <w:jc w:val="center"/>
              <w:rPr>
                <w:b/>
                <w:bCs/>
                <w:sz w:val="16"/>
                <w:lang w:val="en-US"/>
              </w:rPr>
            </w:pPr>
            <w:r w:rsidRPr="00E849BD">
              <w:rPr>
                <w:b/>
                <w:bCs/>
                <w:sz w:val="16"/>
                <w:lang w:val="en-US"/>
              </w:rPr>
              <w:t>4</w:t>
            </w:r>
          </w:p>
        </w:tc>
        <w:tc>
          <w:tcPr>
            <w:tcW w:w="1985" w:type="dxa"/>
            <w:tcBorders>
              <w:top w:val="nil"/>
              <w:left w:val="nil"/>
              <w:bottom w:val="single" w:sz="4" w:space="0" w:color="9A9A9A"/>
              <w:right w:val="single" w:sz="4" w:space="0" w:color="9A9A9A"/>
            </w:tcBorders>
            <w:shd w:val="clear" w:color="000000" w:fill="FFFF00"/>
            <w:hideMark/>
          </w:tcPr>
          <w:p w14:paraId="1C2C8445" w14:textId="77777777" w:rsidR="00A90780" w:rsidRPr="00E849BD" w:rsidRDefault="00A90780" w:rsidP="00A1400E">
            <w:pPr>
              <w:spacing w:line="240" w:lineRule="auto"/>
              <w:jc w:val="center"/>
              <w:rPr>
                <w:b/>
                <w:bCs/>
                <w:sz w:val="16"/>
                <w:lang w:val="en-US"/>
              </w:rPr>
            </w:pPr>
            <w:r w:rsidRPr="00E849BD">
              <w:rPr>
                <w:b/>
                <w:bCs/>
                <w:sz w:val="16"/>
                <w:lang w:val="en-US"/>
              </w:rPr>
              <w:t>8</w:t>
            </w:r>
          </w:p>
        </w:tc>
        <w:tc>
          <w:tcPr>
            <w:tcW w:w="2551" w:type="dxa"/>
            <w:tcBorders>
              <w:top w:val="nil"/>
              <w:left w:val="nil"/>
              <w:bottom w:val="single" w:sz="4" w:space="0" w:color="9A9A9A"/>
              <w:right w:val="single" w:sz="4" w:space="0" w:color="9A9A9A"/>
            </w:tcBorders>
            <w:shd w:val="clear" w:color="000000" w:fill="FF0000"/>
            <w:hideMark/>
          </w:tcPr>
          <w:p w14:paraId="72DB0309" w14:textId="77777777" w:rsidR="00A90780" w:rsidRPr="00E849BD" w:rsidRDefault="00A90780" w:rsidP="00A1400E">
            <w:pPr>
              <w:spacing w:line="240" w:lineRule="auto"/>
              <w:jc w:val="center"/>
              <w:rPr>
                <w:b/>
                <w:bCs/>
                <w:sz w:val="16"/>
                <w:lang w:val="en-US"/>
              </w:rPr>
            </w:pPr>
            <w:r w:rsidRPr="00E849BD">
              <w:rPr>
                <w:b/>
                <w:bCs/>
                <w:sz w:val="16"/>
                <w:lang w:val="en-US"/>
              </w:rPr>
              <w:t>12</w:t>
            </w:r>
          </w:p>
        </w:tc>
        <w:tc>
          <w:tcPr>
            <w:tcW w:w="1843" w:type="dxa"/>
            <w:tcBorders>
              <w:top w:val="nil"/>
              <w:left w:val="nil"/>
              <w:bottom w:val="single" w:sz="4" w:space="0" w:color="9A9A9A"/>
              <w:right w:val="single" w:sz="4" w:space="0" w:color="9A9A9A"/>
            </w:tcBorders>
            <w:shd w:val="clear" w:color="000000" w:fill="FF0000"/>
            <w:hideMark/>
          </w:tcPr>
          <w:p w14:paraId="57106468" w14:textId="77777777" w:rsidR="00A90780" w:rsidRPr="00E849BD" w:rsidRDefault="00A90780" w:rsidP="00A1400E">
            <w:pPr>
              <w:spacing w:line="240" w:lineRule="auto"/>
              <w:jc w:val="center"/>
              <w:rPr>
                <w:b/>
                <w:bCs/>
                <w:sz w:val="16"/>
                <w:lang w:val="en-US"/>
              </w:rPr>
            </w:pPr>
            <w:r w:rsidRPr="00E849BD">
              <w:rPr>
                <w:b/>
                <w:bCs/>
                <w:sz w:val="16"/>
                <w:lang w:val="en-US"/>
              </w:rPr>
              <w:t>16</w:t>
            </w:r>
          </w:p>
        </w:tc>
      </w:tr>
      <w:tr w:rsidR="00A90780" w:rsidRPr="001649E5" w14:paraId="6FCC7E05" w14:textId="77777777" w:rsidTr="003E4AE9">
        <w:trPr>
          <w:trHeight w:val="276"/>
        </w:trPr>
        <w:tc>
          <w:tcPr>
            <w:tcW w:w="1418" w:type="dxa"/>
            <w:tcBorders>
              <w:top w:val="nil"/>
              <w:left w:val="nil"/>
              <w:bottom w:val="single" w:sz="4" w:space="0" w:color="9A9A9A"/>
              <w:right w:val="single" w:sz="4" w:space="0" w:color="9A9A9A"/>
            </w:tcBorders>
            <w:shd w:val="clear" w:color="000000" w:fill="FFFFFF"/>
            <w:hideMark/>
          </w:tcPr>
          <w:p w14:paraId="41CA5839" w14:textId="77777777" w:rsidR="00A90780" w:rsidRPr="00E849BD" w:rsidRDefault="00A90780" w:rsidP="00A1400E">
            <w:pPr>
              <w:spacing w:line="240" w:lineRule="auto"/>
              <w:jc w:val="center"/>
              <w:rPr>
                <w:b/>
                <w:bCs/>
                <w:sz w:val="16"/>
                <w:lang w:val="en-US"/>
              </w:rPr>
            </w:pPr>
            <w:r w:rsidRPr="00E849BD">
              <w:rPr>
                <w:b/>
                <w:bCs/>
                <w:sz w:val="16"/>
                <w:lang w:val="en-US"/>
              </w:rPr>
              <w:t>3</w:t>
            </w:r>
          </w:p>
        </w:tc>
        <w:tc>
          <w:tcPr>
            <w:tcW w:w="1559" w:type="dxa"/>
            <w:tcBorders>
              <w:top w:val="nil"/>
              <w:left w:val="nil"/>
              <w:bottom w:val="single" w:sz="4" w:space="0" w:color="9A9A9A"/>
              <w:right w:val="single" w:sz="4" w:space="0" w:color="9A9A9A"/>
            </w:tcBorders>
            <w:shd w:val="clear" w:color="000000" w:fill="00B050"/>
            <w:hideMark/>
          </w:tcPr>
          <w:p w14:paraId="0AA7591A" w14:textId="77777777" w:rsidR="00A90780" w:rsidRPr="00E849BD" w:rsidRDefault="00A90780" w:rsidP="00A1400E">
            <w:pPr>
              <w:spacing w:line="240" w:lineRule="auto"/>
              <w:jc w:val="center"/>
              <w:rPr>
                <w:b/>
                <w:bCs/>
                <w:sz w:val="16"/>
                <w:lang w:val="en-US"/>
              </w:rPr>
            </w:pPr>
            <w:r w:rsidRPr="00E849BD">
              <w:rPr>
                <w:b/>
                <w:bCs/>
                <w:sz w:val="16"/>
                <w:lang w:val="en-US"/>
              </w:rPr>
              <w:t>3</w:t>
            </w:r>
          </w:p>
        </w:tc>
        <w:tc>
          <w:tcPr>
            <w:tcW w:w="1985" w:type="dxa"/>
            <w:tcBorders>
              <w:top w:val="nil"/>
              <w:left w:val="nil"/>
              <w:bottom w:val="single" w:sz="4" w:space="0" w:color="9A9A9A"/>
              <w:right w:val="single" w:sz="4" w:space="0" w:color="9A9A9A"/>
            </w:tcBorders>
            <w:shd w:val="clear" w:color="000000" w:fill="FFFF00"/>
            <w:hideMark/>
          </w:tcPr>
          <w:p w14:paraId="5111FE7B" w14:textId="77777777" w:rsidR="00A90780" w:rsidRPr="00E849BD" w:rsidRDefault="00A90780" w:rsidP="00A1400E">
            <w:pPr>
              <w:spacing w:line="240" w:lineRule="auto"/>
              <w:jc w:val="center"/>
              <w:rPr>
                <w:b/>
                <w:bCs/>
                <w:sz w:val="16"/>
                <w:lang w:val="en-US"/>
              </w:rPr>
            </w:pPr>
            <w:r w:rsidRPr="00E849BD">
              <w:rPr>
                <w:b/>
                <w:bCs/>
                <w:sz w:val="16"/>
                <w:lang w:val="en-US"/>
              </w:rPr>
              <w:t>6</w:t>
            </w:r>
          </w:p>
        </w:tc>
        <w:tc>
          <w:tcPr>
            <w:tcW w:w="2551" w:type="dxa"/>
            <w:tcBorders>
              <w:top w:val="nil"/>
              <w:left w:val="nil"/>
              <w:bottom w:val="single" w:sz="4" w:space="0" w:color="9A9A9A"/>
              <w:right w:val="single" w:sz="4" w:space="0" w:color="9A9A9A"/>
            </w:tcBorders>
            <w:shd w:val="clear" w:color="000000" w:fill="FFFF00"/>
            <w:hideMark/>
          </w:tcPr>
          <w:p w14:paraId="3A5C8BD3" w14:textId="77777777" w:rsidR="00A90780" w:rsidRPr="00E849BD" w:rsidRDefault="00A90780" w:rsidP="00A1400E">
            <w:pPr>
              <w:spacing w:line="240" w:lineRule="auto"/>
              <w:jc w:val="center"/>
              <w:rPr>
                <w:b/>
                <w:bCs/>
                <w:sz w:val="16"/>
                <w:lang w:val="en-US"/>
              </w:rPr>
            </w:pPr>
            <w:r w:rsidRPr="00E849BD">
              <w:rPr>
                <w:b/>
                <w:bCs/>
                <w:sz w:val="16"/>
                <w:lang w:val="en-US"/>
              </w:rPr>
              <w:t>9</w:t>
            </w:r>
          </w:p>
        </w:tc>
        <w:tc>
          <w:tcPr>
            <w:tcW w:w="1843" w:type="dxa"/>
            <w:tcBorders>
              <w:top w:val="nil"/>
              <w:left w:val="nil"/>
              <w:bottom w:val="single" w:sz="4" w:space="0" w:color="9A9A9A"/>
              <w:right w:val="single" w:sz="4" w:space="0" w:color="9A9A9A"/>
            </w:tcBorders>
            <w:shd w:val="clear" w:color="000000" w:fill="FF0000"/>
            <w:hideMark/>
          </w:tcPr>
          <w:p w14:paraId="0B6D0103" w14:textId="77777777" w:rsidR="00A90780" w:rsidRPr="00E849BD" w:rsidRDefault="00A90780" w:rsidP="00A1400E">
            <w:pPr>
              <w:spacing w:line="240" w:lineRule="auto"/>
              <w:jc w:val="center"/>
              <w:rPr>
                <w:b/>
                <w:bCs/>
                <w:sz w:val="16"/>
                <w:lang w:val="en-US"/>
              </w:rPr>
            </w:pPr>
            <w:r w:rsidRPr="00E849BD">
              <w:rPr>
                <w:b/>
                <w:bCs/>
                <w:sz w:val="16"/>
                <w:lang w:val="en-US"/>
              </w:rPr>
              <w:t>12</w:t>
            </w:r>
          </w:p>
        </w:tc>
      </w:tr>
      <w:tr w:rsidR="00A90780" w:rsidRPr="001649E5" w14:paraId="140725FB" w14:textId="77777777" w:rsidTr="003E4AE9">
        <w:trPr>
          <w:trHeight w:val="276"/>
        </w:trPr>
        <w:tc>
          <w:tcPr>
            <w:tcW w:w="1418" w:type="dxa"/>
            <w:tcBorders>
              <w:top w:val="nil"/>
              <w:left w:val="nil"/>
              <w:bottom w:val="single" w:sz="4" w:space="0" w:color="9A9A9A"/>
              <w:right w:val="single" w:sz="4" w:space="0" w:color="9A9A9A"/>
            </w:tcBorders>
            <w:shd w:val="clear" w:color="000000" w:fill="FFFFFF"/>
            <w:hideMark/>
          </w:tcPr>
          <w:p w14:paraId="130B6CEC" w14:textId="77777777" w:rsidR="00A90780" w:rsidRPr="00E849BD" w:rsidRDefault="00A90780" w:rsidP="00A1400E">
            <w:pPr>
              <w:spacing w:line="240" w:lineRule="auto"/>
              <w:jc w:val="center"/>
              <w:rPr>
                <w:b/>
                <w:bCs/>
                <w:sz w:val="16"/>
                <w:lang w:val="en-US"/>
              </w:rPr>
            </w:pPr>
            <w:r w:rsidRPr="00E849BD">
              <w:rPr>
                <w:b/>
                <w:bCs/>
                <w:sz w:val="16"/>
                <w:lang w:val="en-US"/>
              </w:rPr>
              <w:t>2</w:t>
            </w:r>
          </w:p>
        </w:tc>
        <w:tc>
          <w:tcPr>
            <w:tcW w:w="1559" w:type="dxa"/>
            <w:tcBorders>
              <w:top w:val="nil"/>
              <w:left w:val="nil"/>
              <w:bottom w:val="single" w:sz="4" w:space="0" w:color="9A9A9A"/>
              <w:right w:val="single" w:sz="4" w:space="0" w:color="9A9A9A"/>
            </w:tcBorders>
            <w:shd w:val="clear" w:color="000000" w:fill="00B050"/>
            <w:hideMark/>
          </w:tcPr>
          <w:p w14:paraId="385E4AD0" w14:textId="77777777" w:rsidR="00A90780" w:rsidRPr="00E849BD" w:rsidRDefault="00A90780" w:rsidP="00A1400E">
            <w:pPr>
              <w:spacing w:line="240" w:lineRule="auto"/>
              <w:jc w:val="center"/>
              <w:rPr>
                <w:b/>
                <w:bCs/>
                <w:sz w:val="16"/>
                <w:lang w:val="en-US"/>
              </w:rPr>
            </w:pPr>
            <w:r w:rsidRPr="00E849BD">
              <w:rPr>
                <w:b/>
                <w:bCs/>
                <w:sz w:val="16"/>
                <w:lang w:val="en-US"/>
              </w:rPr>
              <w:t>2</w:t>
            </w:r>
          </w:p>
        </w:tc>
        <w:tc>
          <w:tcPr>
            <w:tcW w:w="1985" w:type="dxa"/>
            <w:tcBorders>
              <w:top w:val="nil"/>
              <w:left w:val="nil"/>
              <w:bottom w:val="single" w:sz="4" w:space="0" w:color="9A9A9A"/>
              <w:right w:val="single" w:sz="4" w:space="0" w:color="9A9A9A"/>
            </w:tcBorders>
            <w:shd w:val="clear" w:color="000000" w:fill="00B050"/>
            <w:hideMark/>
          </w:tcPr>
          <w:p w14:paraId="1468E66E" w14:textId="77777777" w:rsidR="00A90780" w:rsidRPr="00E849BD" w:rsidRDefault="00A90780" w:rsidP="00A1400E">
            <w:pPr>
              <w:spacing w:line="240" w:lineRule="auto"/>
              <w:jc w:val="center"/>
              <w:rPr>
                <w:b/>
                <w:bCs/>
                <w:sz w:val="16"/>
                <w:lang w:val="en-US"/>
              </w:rPr>
            </w:pPr>
            <w:r w:rsidRPr="00E849BD">
              <w:rPr>
                <w:b/>
                <w:bCs/>
                <w:sz w:val="16"/>
                <w:lang w:val="en-US"/>
              </w:rPr>
              <w:t>4</w:t>
            </w:r>
          </w:p>
        </w:tc>
        <w:tc>
          <w:tcPr>
            <w:tcW w:w="2551" w:type="dxa"/>
            <w:tcBorders>
              <w:top w:val="nil"/>
              <w:left w:val="nil"/>
              <w:bottom w:val="single" w:sz="4" w:space="0" w:color="9A9A9A"/>
              <w:right w:val="single" w:sz="4" w:space="0" w:color="9A9A9A"/>
            </w:tcBorders>
            <w:shd w:val="clear" w:color="000000" w:fill="FFFF00"/>
            <w:hideMark/>
          </w:tcPr>
          <w:p w14:paraId="175CCDC6" w14:textId="77777777" w:rsidR="00A90780" w:rsidRPr="00E849BD" w:rsidRDefault="00A90780" w:rsidP="00A1400E">
            <w:pPr>
              <w:spacing w:line="240" w:lineRule="auto"/>
              <w:jc w:val="center"/>
              <w:rPr>
                <w:b/>
                <w:bCs/>
                <w:sz w:val="16"/>
                <w:lang w:val="en-US"/>
              </w:rPr>
            </w:pPr>
            <w:r w:rsidRPr="00E849BD">
              <w:rPr>
                <w:b/>
                <w:bCs/>
                <w:sz w:val="16"/>
                <w:lang w:val="en-US"/>
              </w:rPr>
              <w:t>6</w:t>
            </w:r>
          </w:p>
        </w:tc>
        <w:tc>
          <w:tcPr>
            <w:tcW w:w="1843" w:type="dxa"/>
            <w:tcBorders>
              <w:top w:val="nil"/>
              <w:left w:val="nil"/>
              <w:bottom w:val="single" w:sz="4" w:space="0" w:color="9A9A9A"/>
              <w:right w:val="single" w:sz="4" w:space="0" w:color="9A9A9A"/>
            </w:tcBorders>
            <w:shd w:val="clear" w:color="000000" w:fill="FFFF00"/>
            <w:hideMark/>
          </w:tcPr>
          <w:p w14:paraId="5E4EE72A" w14:textId="77777777" w:rsidR="00A90780" w:rsidRPr="00E849BD" w:rsidRDefault="00A90780" w:rsidP="00A1400E">
            <w:pPr>
              <w:spacing w:line="240" w:lineRule="auto"/>
              <w:jc w:val="center"/>
              <w:rPr>
                <w:b/>
                <w:bCs/>
                <w:sz w:val="16"/>
                <w:lang w:val="en-US"/>
              </w:rPr>
            </w:pPr>
            <w:r w:rsidRPr="00E849BD">
              <w:rPr>
                <w:b/>
                <w:bCs/>
                <w:sz w:val="16"/>
                <w:lang w:val="en-US"/>
              </w:rPr>
              <w:t>8</w:t>
            </w:r>
          </w:p>
        </w:tc>
      </w:tr>
      <w:tr w:rsidR="00A90780" w:rsidRPr="001649E5" w14:paraId="0D8C67FF" w14:textId="77777777" w:rsidTr="003E4AE9">
        <w:trPr>
          <w:trHeight w:val="276"/>
        </w:trPr>
        <w:tc>
          <w:tcPr>
            <w:tcW w:w="1418" w:type="dxa"/>
            <w:tcBorders>
              <w:top w:val="nil"/>
              <w:left w:val="nil"/>
              <w:bottom w:val="single" w:sz="4" w:space="0" w:color="9A9A9A"/>
              <w:right w:val="single" w:sz="4" w:space="0" w:color="9A9A9A"/>
            </w:tcBorders>
            <w:shd w:val="clear" w:color="000000" w:fill="FFFFFF"/>
            <w:hideMark/>
          </w:tcPr>
          <w:p w14:paraId="7148BAFD" w14:textId="77777777" w:rsidR="00A90780" w:rsidRPr="00E849BD" w:rsidRDefault="00A90780" w:rsidP="00A1400E">
            <w:pPr>
              <w:spacing w:line="240" w:lineRule="auto"/>
              <w:jc w:val="center"/>
              <w:rPr>
                <w:b/>
                <w:bCs/>
                <w:sz w:val="16"/>
                <w:lang w:val="en-US"/>
              </w:rPr>
            </w:pPr>
            <w:r w:rsidRPr="00E849BD">
              <w:rPr>
                <w:b/>
                <w:bCs/>
                <w:sz w:val="16"/>
                <w:lang w:val="en-US"/>
              </w:rPr>
              <w:t>1</w:t>
            </w:r>
          </w:p>
        </w:tc>
        <w:tc>
          <w:tcPr>
            <w:tcW w:w="1559" w:type="dxa"/>
            <w:tcBorders>
              <w:top w:val="nil"/>
              <w:left w:val="nil"/>
              <w:bottom w:val="single" w:sz="4" w:space="0" w:color="9A9A9A"/>
              <w:right w:val="single" w:sz="4" w:space="0" w:color="9A9A9A"/>
            </w:tcBorders>
            <w:shd w:val="clear" w:color="000000" w:fill="00B050"/>
            <w:hideMark/>
          </w:tcPr>
          <w:p w14:paraId="0E3A6D94" w14:textId="77777777" w:rsidR="00A90780" w:rsidRPr="00E849BD" w:rsidRDefault="00A90780" w:rsidP="00A1400E">
            <w:pPr>
              <w:spacing w:line="240" w:lineRule="auto"/>
              <w:jc w:val="center"/>
              <w:rPr>
                <w:b/>
                <w:bCs/>
                <w:sz w:val="16"/>
                <w:lang w:val="en-US"/>
              </w:rPr>
            </w:pPr>
            <w:r w:rsidRPr="00E849BD">
              <w:rPr>
                <w:b/>
                <w:bCs/>
                <w:sz w:val="16"/>
                <w:lang w:val="en-US"/>
              </w:rPr>
              <w:t>1</w:t>
            </w:r>
          </w:p>
        </w:tc>
        <w:tc>
          <w:tcPr>
            <w:tcW w:w="1985" w:type="dxa"/>
            <w:tcBorders>
              <w:top w:val="nil"/>
              <w:left w:val="nil"/>
              <w:bottom w:val="single" w:sz="4" w:space="0" w:color="9A9A9A"/>
              <w:right w:val="single" w:sz="4" w:space="0" w:color="9A9A9A"/>
            </w:tcBorders>
            <w:shd w:val="clear" w:color="000000" w:fill="00B050"/>
            <w:hideMark/>
          </w:tcPr>
          <w:p w14:paraId="728A8F5E" w14:textId="77777777" w:rsidR="00A90780" w:rsidRPr="00E849BD" w:rsidRDefault="00A90780" w:rsidP="00A1400E">
            <w:pPr>
              <w:spacing w:line="240" w:lineRule="auto"/>
              <w:jc w:val="center"/>
              <w:rPr>
                <w:b/>
                <w:bCs/>
                <w:sz w:val="16"/>
                <w:lang w:val="en-US"/>
              </w:rPr>
            </w:pPr>
            <w:r w:rsidRPr="00E849BD">
              <w:rPr>
                <w:b/>
                <w:bCs/>
                <w:sz w:val="16"/>
                <w:lang w:val="en-US"/>
              </w:rPr>
              <w:t>2</w:t>
            </w:r>
          </w:p>
        </w:tc>
        <w:tc>
          <w:tcPr>
            <w:tcW w:w="2551" w:type="dxa"/>
            <w:tcBorders>
              <w:top w:val="nil"/>
              <w:left w:val="nil"/>
              <w:bottom w:val="single" w:sz="4" w:space="0" w:color="9A9A9A"/>
              <w:right w:val="single" w:sz="4" w:space="0" w:color="9A9A9A"/>
            </w:tcBorders>
            <w:shd w:val="clear" w:color="000000" w:fill="00B050"/>
            <w:hideMark/>
          </w:tcPr>
          <w:p w14:paraId="48AB09BA" w14:textId="77777777" w:rsidR="00A90780" w:rsidRPr="00E849BD" w:rsidRDefault="00A90780" w:rsidP="00A1400E">
            <w:pPr>
              <w:spacing w:line="240" w:lineRule="auto"/>
              <w:jc w:val="center"/>
              <w:rPr>
                <w:b/>
                <w:bCs/>
                <w:sz w:val="16"/>
                <w:lang w:val="en-US"/>
              </w:rPr>
            </w:pPr>
            <w:r w:rsidRPr="00E849BD">
              <w:rPr>
                <w:b/>
                <w:bCs/>
                <w:sz w:val="16"/>
                <w:lang w:val="en-US"/>
              </w:rPr>
              <w:t>3</w:t>
            </w:r>
          </w:p>
        </w:tc>
        <w:tc>
          <w:tcPr>
            <w:tcW w:w="1843" w:type="dxa"/>
            <w:tcBorders>
              <w:top w:val="nil"/>
              <w:left w:val="nil"/>
              <w:bottom w:val="single" w:sz="4" w:space="0" w:color="9A9A9A"/>
              <w:right w:val="single" w:sz="4" w:space="0" w:color="9A9A9A"/>
            </w:tcBorders>
            <w:shd w:val="clear" w:color="000000" w:fill="00B050"/>
            <w:hideMark/>
          </w:tcPr>
          <w:p w14:paraId="64A0F2B8" w14:textId="77777777" w:rsidR="00A90780" w:rsidRPr="00E849BD" w:rsidRDefault="00A90780" w:rsidP="00A1400E">
            <w:pPr>
              <w:spacing w:line="240" w:lineRule="auto"/>
              <w:jc w:val="center"/>
              <w:rPr>
                <w:b/>
                <w:bCs/>
                <w:sz w:val="16"/>
                <w:lang w:val="en-US"/>
              </w:rPr>
            </w:pPr>
            <w:r w:rsidRPr="00E849BD">
              <w:rPr>
                <w:b/>
                <w:bCs/>
                <w:sz w:val="16"/>
                <w:lang w:val="en-US"/>
              </w:rPr>
              <w:t>4</w:t>
            </w:r>
          </w:p>
        </w:tc>
      </w:tr>
    </w:tbl>
    <w:p w14:paraId="18FF7822" w14:textId="0919D456" w:rsidR="005F2454" w:rsidRPr="005F2454" w:rsidRDefault="00A90780" w:rsidP="005F2454">
      <w:pPr>
        <w:pStyle w:val="Caption"/>
        <w:rPr>
          <w:sz w:val="16"/>
          <w:szCs w:val="16"/>
        </w:rPr>
      </w:pPr>
      <w:r w:rsidRPr="0044043C">
        <w:rPr>
          <w:sz w:val="16"/>
          <w:szCs w:val="16"/>
        </w:rPr>
        <w:t xml:space="preserve">Table </w:t>
      </w:r>
      <w:r w:rsidRPr="0044043C">
        <w:rPr>
          <w:sz w:val="16"/>
          <w:szCs w:val="16"/>
        </w:rPr>
        <w:fldChar w:fldCharType="begin"/>
      </w:r>
      <w:r w:rsidRPr="0044043C">
        <w:rPr>
          <w:sz w:val="16"/>
          <w:szCs w:val="16"/>
        </w:rPr>
        <w:instrText xml:space="preserve"> SEQ Table \* ARABIC </w:instrText>
      </w:r>
      <w:r w:rsidRPr="0044043C">
        <w:rPr>
          <w:sz w:val="16"/>
          <w:szCs w:val="16"/>
        </w:rPr>
        <w:fldChar w:fldCharType="separate"/>
      </w:r>
      <w:r w:rsidR="002718EA">
        <w:rPr>
          <w:noProof/>
          <w:sz w:val="16"/>
          <w:szCs w:val="16"/>
        </w:rPr>
        <w:t>3</w:t>
      </w:r>
      <w:r w:rsidRPr="0044043C">
        <w:rPr>
          <w:sz w:val="16"/>
          <w:szCs w:val="16"/>
        </w:rPr>
        <w:fldChar w:fldCharType="end"/>
      </w:r>
      <w:r w:rsidRPr="0044043C">
        <w:rPr>
          <w:sz w:val="16"/>
          <w:szCs w:val="16"/>
        </w:rPr>
        <w:t>: Qualitative risk analysis matrix</w:t>
      </w:r>
      <w:bookmarkEnd w:id="11"/>
      <w:bookmarkEnd w:id="12"/>
      <w:bookmarkEnd w:id="13"/>
      <w:bookmarkEnd w:id="14"/>
    </w:p>
    <w:sectPr w:rsidR="005F2454" w:rsidRPr="005F2454" w:rsidSect="00F85CA1">
      <w:headerReference w:type="default" r:id="rId29"/>
      <w:footerReference w:type="even" r:id="rId30"/>
      <w:footerReference w:type="default" r:id="rId31"/>
      <w:headerReference w:type="first" r:id="rId32"/>
      <w:pgSz w:w="11906" w:h="16838" w:code="9"/>
      <w:pgMar w:top="1440" w:right="1080" w:bottom="1440" w:left="1080" w:header="510" w:footer="11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5A6D" w14:textId="77777777" w:rsidR="00A21850" w:rsidRDefault="00A21850">
      <w:pPr>
        <w:spacing w:after="0" w:line="240" w:lineRule="auto"/>
      </w:pPr>
      <w:r>
        <w:separator/>
      </w:r>
    </w:p>
  </w:endnote>
  <w:endnote w:type="continuationSeparator" w:id="0">
    <w:p w14:paraId="015F4178" w14:textId="77777777" w:rsidR="00A21850" w:rsidRDefault="00A21850">
      <w:pPr>
        <w:spacing w:after="0" w:line="240" w:lineRule="auto"/>
      </w:pPr>
      <w:r>
        <w:continuationSeparator/>
      </w:r>
    </w:p>
  </w:endnote>
  <w:endnote w:type="continuationNotice" w:id="1">
    <w:p w14:paraId="66529E9A" w14:textId="77777777" w:rsidR="00A21850" w:rsidRDefault="00A218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altName w:val="メイリオ"/>
    <w:charset w:val="80"/>
    <w:family w:val="roman"/>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E531" w14:textId="77777777" w:rsidR="00172D10" w:rsidRDefault="00172D10">
    <w:pPr>
      <w:jc w:val="right"/>
    </w:pPr>
  </w:p>
  <w:p w14:paraId="6A327B10" w14:textId="77777777" w:rsidR="00172D10" w:rsidRDefault="001C62C8" w:rsidP="009823B0">
    <w:pPr>
      <w:jc w:val="righ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r>
      <w:rPr>
        <w:lang w:bidi="nl-NL"/>
      </w:rPr>
      <w:t xml:space="preserve"> </w:t>
    </w:r>
    <w:r>
      <w:rPr>
        <w:rFonts w:ascii="Wingdings 2" w:eastAsia="Wingdings 2" w:hAnsi="Wingdings 2" w:cs="Wingdings 2"/>
        <w:color w:val="1B587C" w:themeColor="accent3"/>
        <w:lang w:bidi="nl-NL"/>
      </w:rPr>
      <w:t>□</w:t>
    </w:r>
  </w:p>
  <w:p w14:paraId="2DA81517"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07F09" w:themeColor="accent1"/>
      </w:rPr>
      <w:id w:val="-405526225"/>
      <w:docPartObj>
        <w:docPartGallery w:val="Page Numbers (Bottom of Page)"/>
        <w:docPartUnique/>
      </w:docPartObj>
    </w:sdtPr>
    <w:sdtEndPr>
      <w:rPr>
        <w:noProof/>
      </w:rPr>
    </w:sdtEndPr>
    <w:sdtContent>
      <w:p w14:paraId="76936AE7" w14:textId="4E2010DC" w:rsidR="005D120C" w:rsidRPr="005D120C" w:rsidRDefault="005D120C">
        <w:pPr>
          <w:pStyle w:val="Footer"/>
          <w:jc w:val="center"/>
          <w:rPr>
            <w:color w:val="F07F09" w:themeColor="accent1"/>
          </w:rPr>
        </w:pPr>
        <w:r w:rsidRPr="005D120C">
          <w:rPr>
            <w:color w:val="F07F09" w:themeColor="accent1"/>
            <w:lang w:bidi="nl-NL"/>
          </w:rPr>
          <w:fldChar w:fldCharType="begin"/>
        </w:r>
        <w:r w:rsidRPr="005D120C">
          <w:rPr>
            <w:color w:val="F07F09" w:themeColor="accent1"/>
            <w:lang w:bidi="nl-NL"/>
          </w:rPr>
          <w:instrText xml:space="preserve"> PAGE   \* MERGEFORMAT </w:instrText>
        </w:r>
        <w:r w:rsidRPr="005D120C">
          <w:rPr>
            <w:color w:val="F07F09" w:themeColor="accent1"/>
            <w:lang w:bidi="nl-NL"/>
          </w:rPr>
          <w:fldChar w:fldCharType="separate"/>
        </w:r>
        <w:r w:rsidR="006A7E4B">
          <w:rPr>
            <w:noProof/>
            <w:color w:val="F07F09" w:themeColor="accent1"/>
            <w:lang w:bidi="nl-NL"/>
          </w:rPr>
          <w:t>3</w:t>
        </w:r>
        <w:r w:rsidRPr="005D120C">
          <w:rPr>
            <w:noProof/>
            <w:color w:val="F07F09" w:themeColor="accent1"/>
            <w:lang w:bidi="nl-NL"/>
          </w:rPr>
          <w:fldChar w:fldCharType="end"/>
        </w:r>
      </w:p>
    </w:sdtContent>
  </w:sdt>
  <w:p w14:paraId="107914E2"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BBF1" w14:textId="77777777" w:rsidR="00A21850" w:rsidRDefault="00A21850">
      <w:pPr>
        <w:spacing w:after="0" w:line="240" w:lineRule="auto"/>
      </w:pPr>
      <w:r>
        <w:separator/>
      </w:r>
    </w:p>
  </w:footnote>
  <w:footnote w:type="continuationSeparator" w:id="0">
    <w:p w14:paraId="07119514" w14:textId="77777777" w:rsidR="00A21850" w:rsidRDefault="00A21850">
      <w:pPr>
        <w:spacing w:after="0" w:line="240" w:lineRule="auto"/>
      </w:pPr>
      <w:r>
        <w:continuationSeparator/>
      </w:r>
    </w:p>
  </w:footnote>
  <w:footnote w:type="continuationNotice" w:id="1">
    <w:p w14:paraId="751B2895" w14:textId="77777777" w:rsidR="00A21850" w:rsidRDefault="00A218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707D" w14:textId="2F3A081C" w:rsidR="00172D10" w:rsidRDefault="003A0688" w:rsidP="007C47FD">
    <w:pPr>
      <w:tabs>
        <w:tab w:val="center" w:pos="4873"/>
        <w:tab w:val="left" w:pos="8940"/>
      </w:tabs>
      <w:spacing w:after="0"/>
      <w:ind w:left="4320"/>
      <w:rPr>
        <w:color w:val="E3DED1" w:themeColor="background2"/>
      </w:rPr>
    </w:pPr>
    <w:r>
      <w:rPr>
        <w:noProof/>
        <w:color w:val="E3DED1" w:themeColor="background2"/>
      </w:rPr>
      <w:drawing>
        <wp:anchor distT="0" distB="0" distL="114300" distR="114300" simplePos="0" relativeHeight="251659264" behindDoc="0" locked="0" layoutInCell="1" allowOverlap="1" wp14:anchorId="4A08B316" wp14:editId="6AA38329">
          <wp:simplePos x="0" y="0"/>
          <wp:positionH relativeFrom="margin">
            <wp:align>left</wp:align>
          </wp:positionH>
          <wp:positionV relativeFrom="paragraph">
            <wp:posOffset>6985</wp:posOffset>
          </wp:positionV>
          <wp:extent cx="1143000" cy="577246"/>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46"/>
                  </a:xfrm>
                  <a:prstGeom prst="rect">
                    <a:avLst/>
                  </a:prstGeom>
                </pic:spPr>
              </pic:pic>
            </a:graphicData>
          </a:graphic>
          <wp14:sizeRelH relativeFrom="margin">
            <wp14:pctWidth>0</wp14:pctWidth>
          </wp14:sizeRelH>
          <wp14:sizeRelV relativeFrom="margin">
            <wp14:pctHeight>0</wp14:pctHeight>
          </wp14:sizeRelV>
        </wp:anchor>
      </w:drawing>
    </w:r>
    <w:r>
      <w:rPr>
        <w:noProof/>
        <w:color w:val="E3DED1" w:themeColor="background2"/>
      </w:rPr>
      <w:drawing>
        <wp:anchor distT="0" distB="0" distL="114300" distR="114300" simplePos="0" relativeHeight="251656192" behindDoc="0" locked="0" layoutInCell="1" allowOverlap="1" wp14:anchorId="70832C73" wp14:editId="2953BD27">
          <wp:simplePos x="0" y="0"/>
          <wp:positionH relativeFrom="margin">
            <wp:align>right</wp:align>
          </wp:positionH>
          <wp:positionV relativeFrom="paragraph">
            <wp:posOffset>-165100</wp:posOffset>
          </wp:positionV>
          <wp:extent cx="450215" cy="749300"/>
          <wp:effectExtent l="0" t="0" r="6985"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50215" cy="749300"/>
                  </a:xfrm>
                  <a:prstGeom prst="rect">
                    <a:avLst/>
                  </a:prstGeom>
                </pic:spPr>
              </pic:pic>
            </a:graphicData>
          </a:graphic>
        </wp:anchor>
      </w:drawing>
    </w:r>
    <w:r w:rsidR="007C47FD">
      <w:rPr>
        <w:color w:val="F07F09" w:themeColor="accent1"/>
      </w:rPr>
      <w:tab/>
    </w:r>
    <w:r w:rsidR="007C47FD">
      <w:rPr>
        <w:color w:val="F07F09" w:themeColor="accent1"/>
      </w:rPr>
      <w:br/>
      <w:t xml:space="preserve">     </w:t>
    </w:r>
    <w:sdt>
      <w:sdtPr>
        <w:rPr>
          <w:color w:val="F07F09" w:themeColor="accent1"/>
        </w:rPr>
        <w:alias w:val="Titel"/>
        <w:tag w:val="Titel"/>
        <w:id w:val="-1396499233"/>
        <w:dataBinding w:prefixMappings="xmlns:ns0='http://schemas.openxmlformats.org/package/2006/metadata/core-properties' xmlns:ns1='http://purl.org/dc/elements/1.1/'" w:xpath="/ns0:coreProperties[1]/ns1:title[1]" w:storeItemID="{6C3C8BC8-F283-45AE-878A-BAB7291924A1}"/>
        <w15:appearance w15:val="hidden"/>
        <w:text/>
      </w:sdtPr>
      <w:sdtContent>
        <w:r w:rsidR="001912A7">
          <w:rPr>
            <w:color w:val="F07F09" w:themeColor="accent1"/>
          </w:rPr>
          <w:t>PoA</w:t>
        </w:r>
      </w:sdtContent>
    </w:sdt>
    <w:r w:rsidR="007C47FD">
      <w:rPr>
        <w:color w:val="F07F09" w:themeColor="accent1"/>
      </w:rPr>
      <w:tab/>
    </w:r>
  </w:p>
  <w:p w14:paraId="66D03570" w14:textId="77777777" w:rsidR="00172D10" w:rsidRPr="005D120C" w:rsidRDefault="001C62C8">
    <w:pPr>
      <w:jc w:val="center"/>
      <w:rPr>
        <w:color w:val="323232" w:themeColor="text2"/>
      </w:rPr>
    </w:pPr>
    <w:r w:rsidRPr="005D120C">
      <w:rPr>
        <w:rFonts w:ascii="Symbol" w:eastAsia="Symbol" w:hAnsi="Symbol" w:cs="Symbol"/>
        <w:color w:val="323232" w:themeColor="text2"/>
        <w:lang w:bidi="nl-NL"/>
      </w:rPr>
      <w:t></w:t>
    </w:r>
    <w:r w:rsidRPr="005D120C">
      <w:rPr>
        <w:color w:val="323232" w:themeColor="text2"/>
        <w:lang w:bidi="nl-NL"/>
      </w:rPr>
      <w:t xml:space="preserve"> </w:t>
    </w:r>
    <w:r w:rsidRPr="005D120C">
      <w:rPr>
        <w:rFonts w:ascii="Symbol" w:eastAsia="Symbol" w:hAnsi="Symbol" w:cs="Symbol"/>
        <w:color w:val="323232" w:themeColor="text2"/>
        <w:lang w:bidi="nl-NL"/>
      </w:rPr>
      <w:t></w:t>
    </w:r>
    <w:r w:rsidRPr="005D120C">
      <w:rPr>
        <w:color w:val="323232" w:themeColor="text2"/>
        <w:lang w:bidi="nl-NL"/>
      </w:rPr>
      <w:t xml:space="preserve"> </w:t>
    </w:r>
    <w:r w:rsidRPr="005D120C">
      <w:rPr>
        <w:rFonts w:ascii="Symbol" w:eastAsia="Symbol" w:hAnsi="Symbol" w:cs="Symbol"/>
        <w:color w:val="323232" w:themeColor="text2"/>
        <w:lang w:bidi="nl-NL"/>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5E12" w14:textId="56E18069" w:rsidR="0060248A" w:rsidRPr="0060248A" w:rsidRDefault="0060248A">
    <w:pPr>
      <w:pStyle w:val="Header"/>
      <w:rPr>
        <w:lang w:val="en-US"/>
      </w:rPr>
    </w:pPr>
    <w:r>
      <w:rPr>
        <w:lang w:val="en-US"/>
      </w:rPr>
      <w:t>Student: Boris Ivanov</w:t>
    </w:r>
    <w:r>
      <w:rPr>
        <w:lang w:val="en-US"/>
      </w:rPr>
      <w:tab/>
      <w:t>Student Number:</w:t>
    </w:r>
    <w:r w:rsidR="007C47FD">
      <w:rPr>
        <w:lang w:val="en-US"/>
      </w:rPr>
      <w:t xml:space="preserve"> </w:t>
    </w:r>
    <w:r>
      <w:rPr>
        <w:lang w:val="en-US"/>
      </w:rPr>
      <w:t>2969300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2F8A"/>
    <w:multiLevelType w:val="hybridMultilevel"/>
    <w:tmpl w:val="7A44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90F98"/>
    <w:multiLevelType w:val="multilevel"/>
    <w:tmpl w:val="CB6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4478B"/>
    <w:multiLevelType w:val="multilevel"/>
    <w:tmpl w:val="E29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15973"/>
    <w:multiLevelType w:val="multilevel"/>
    <w:tmpl w:val="B60ED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42D93"/>
    <w:multiLevelType w:val="hybridMultilevel"/>
    <w:tmpl w:val="425AEB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5784C29"/>
    <w:multiLevelType w:val="hybridMultilevel"/>
    <w:tmpl w:val="1FB839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7CE6FEC"/>
    <w:multiLevelType w:val="hybridMultilevel"/>
    <w:tmpl w:val="F744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F0276"/>
    <w:multiLevelType w:val="hybridMultilevel"/>
    <w:tmpl w:val="2ABE21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4C1AAA"/>
    <w:multiLevelType w:val="hybridMultilevel"/>
    <w:tmpl w:val="40021B9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7938F6"/>
    <w:multiLevelType w:val="multilevel"/>
    <w:tmpl w:val="D9B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72805"/>
    <w:multiLevelType w:val="multilevel"/>
    <w:tmpl w:val="DF4C2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00934"/>
    <w:multiLevelType w:val="multilevel"/>
    <w:tmpl w:val="884EB8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37537"/>
    <w:multiLevelType w:val="multilevel"/>
    <w:tmpl w:val="42B0C54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9A0F1A"/>
    <w:multiLevelType w:val="multilevel"/>
    <w:tmpl w:val="29F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2A225B"/>
    <w:multiLevelType w:val="hybridMultilevel"/>
    <w:tmpl w:val="0DD63618"/>
    <w:lvl w:ilvl="0" w:tplc="1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482E87"/>
    <w:multiLevelType w:val="hybridMultilevel"/>
    <w:tmpl w:val="654A3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660A62"/>
    <w:multiLevelType w:val="hybridMultilevel"/>
    <w:tmpl w:val="291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54E80"/>
    <w:multiLevelType w:val="multilevel"/>
    <w:tmpl w:val="8E0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562BAA"/>
    <w:multiLevelType w:val="hybridMultilevel"/>
    <w:tmpl w:val="83746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717372"/>
    <w:multiLevelType w:val="multilevel"/>
    <w:tmpl w:val="4A00520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start w:val="1"/>
      <w:numFmt w:val="bullet"/>
      <w:lvlText w:val=""/>
      <w:lvlJc w:val="left"/>
      <w:pPr>
        <w:tabs>
          <w:tab w:val="num" w:pos="1494"/>
        </w:tabs>
        <w:ind w:left="1494"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2DE0BB5"/>
    <w:multiLevelType w:val="multilevel"/>
    <w:tmpl w:val="927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6069EE"/>
    <w:multiLevelType w:val="multilevel"/>
    <w:tmpl w:val="3CCE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957D2"/>
    <w:multiLevelType w:val="hybridMultilevel"/>
    <w:tmpl w:val="6D0834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C227D04"/>
    <w:multiLevelType w:val="multilevel"/>
    <w:tmpl w:val="AAD2D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D7720"/>
    <w:multiLevelType w:val="hybridMultilevel"/>
    <w:tmpl w:val="A6A202DA"/>
    <w:lvl w:ilvl="0" w:tplc="5EBCE960">
      <w:start w:val="1"/>
      <w:numFmt w:val="decimal"/>
      <w:lvlText w:val="ref%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D34E63"/>
    <w:multiLevelType w:val="hybridMultilevel"/>
    <w:tmpl w:val="FC8E6968"/>
    <w:lvl w:ilvl="0" w:tplc="10000001">
      <w:start w:val="1"/>
      <w:numFmt w:val="bullet"/>
      <w:lvlText w:val=""/>
      <w:lvlJc w:val="left"/>
      <w:pPr>
        <w:ind w:left="773" w:hanging="360"/>
      </w:pPr>
      <w:rPr>
        <w:rFonts w:ascii="Symbol" w:hAnsi="Symbol" w:hint="default"/>
      </w:rPr>
    </w:lvl>
    <w:lvl w:ilvl="1" w:tplc="10000003" w:tentative="1">
      <w:start w:val="1"/>
      <w:numFmt w:val="bullet"/>
      <w:lvlText w:val="o"/>
      <w:lvlJc w:val="left"/>
      <w:pPr>
        <w:ind w:left="1493" w:hanging="360"/>
      </w:pPr>
      <w:rPr>
        <w:rFonts w:ascii="Courier New" w:hAnsi="Courier New" w:cs="Courier New" w:hint="default"/>
      </w:rPr>
    </w:lvl>
    <w:lvl w:ilvl="2" w:tplc="10000005" w:tentative="1">
      <w:start w:val="1"/>
      <w:numFmt w:val="bullet"/>
      <w:lvlText w:val=""/>
      <w:lvlJc w:val="left"/>
      <w:pPr>
        <w:ind w:left="2213" w:hanging="360"/>
      </w:pPr>
      <w:rPr>
        <w:rFonts w:ascii="Wingdings" w:hAnsi="Wingdings" w:hint="default"/>
      </w:rPr>
    </w:lvl>
    <w:lvl w:ilvl="3" w:tplc="10000001" w:tentative="1">
      <w:start w:val="1"/>
      <w:numFmt w:val="bullet"/>
      <w:lvlText w:val=""/>
      <w:lvlJc w:val="left"/>
      <w:pPr>
        <w:ind w:left="2933" w:hanging="360"/>
      </w:pPr>
      <w:rPr>
        <w:rFonts w:ascii="Symbol" w:hAnsi="Symbol" w:hint="default"/>
      </w:rPr>
    </w:lvl>
    <w:lvl w:ilvl="4" w:tplc="10000003" w:tentative="1">
      <w:start w:val="1"/>
      <w:numFmt w:val="bullet"/>
      <w:lvlText w:val="o"/>
      <w:lvlJc w:val="left"/>
      <w:pPr>
        <w:ind w:left="3653" w:hanging="360"/>
      </w:pPr>
      <w:rPr>
        <w:rFonts w:ascii="Courier New" w:hAnsi="Courier New" w:cs="Courier New" w:hint="default"/>
      </w:rPr>
    </w:lvl>
    <w:lvl w:ilvl="5" w:tplc="10000005" w:tentative="1">
      <w:start w:val="1"/>
      <w:numFmt w:val="bullet"/>
      <w:lvlText w:val=""/>
      <w:lvlJc w:val="left"/>
      <w:pPr>
        <w:ind w:left="4373" w:hanging="360"/>
      </w:pPr>
      <w:rPr>
        <w:rFonts w:ascii="Wingdings" w:hAnsi="Wingdings" w:hint="default"/>
      </w:rPr>
    </w:lvl>
    <w:lvl w:ilvl="6" w:tplc="10000001" w:tentative="1">
      <w:start w:val="1"/>
      <w:numFmt w:val="bullet"/>
      <w:lvlText w:val=""/>
      <w:lvlJc w:val="left"/>
      <w:pPr>
        <w:ind w:left="5093" w:hanging="360"/>
      </w:pPr>
      <w:rPr>
        <w:rFonts w:ascii="Symbol" w:hAnsi="Symbol" w:hint="default"/>
      </w:rPr>
    </w:lvl>
    <w:lvl w:ilvl="7" w:tplc="10000003" w:tentative="1">
      <w:start w:val="1"/>
      <w:numFmt w:val="bullet"/>
      <w:lvlText w:val="o"/>
      <w:lvlJc w:val="left"/>
      <w:pPr>
        <w:ind w:left="5813" w:hanging="360"/>
      </w:pPr>
      <w:rPr>
        <w:rFonts w:ascii="Courier New" w:hAnsi="Courier New" w:cs="Courier New" w:hint="default"/>
      </w:rPr>
    </w:lvl>
    <w:lvl w:ilvl="8" w:tplc="10000005" w:tentative="1">
      <w:start w:val="1"/>
      <w:numFmt w:val="bullet"/>
      <w:lvlText w:val=""/>
      <w:lvlJc w:val="left"/>
      <w:pPr>
        <w:ind w:left="6533" w:hanging="360"/>
      </w:pPr>
      <w:rPr>
        <w:rFonts w:ascii="Wingdings" w:hAnsi="Wingdings" w:hint="default"/>
      </w:rPr>
    </w:lvl>
  </w:abstractNum>
  <w:abstractNum w:abstractNumId="26" w15:restartNumberingAfterBreak="0">
    <w:nsid w:val="557A73F5"/>
    <w:multiLevelType w:val="hybridMultilevel"/>
    <w:tmpl w:val="95A20B32"/>
    <w:lvl w:ilvl="0" w:tplc="5EBCE960">
      <w:start w:val="1"/>
      <w:numFmt w:val="decimal"/>
      <w:lvlText w:val="ref%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76331FF"/>
    <w:multiLevelType w:val="hybridMultilevel"/>
    <w:tmpl w:val="7B1C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D11B0"/>
    <w:multiLevelType w:val="hybridMultilevel"/>
    <w:tmpl w:val="08C82EF0"/>
    <w:lvl w:ilvl="0" w:tplc="1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D41099"/>
    <w:multiLevelType w:val="multilevel"/>
    <w:tmpl w:val="BCA0D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B1F8B"/>
    <w:multiLevelType w:val="multilevel"/>
    <w:tmpl w:val="C396E9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C82E44"/>
    <w:multiLevelType w:val="hybridMultilevel"/>
    <w:tmpl w:val="250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4665E"/>
    <w:multiLevelType w:val="hybridMultilevel"/>
    <w:tmpl w:val="E34E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748A3"/>
    <w:multiLevelType w:val="hybridMultilevel"/>
    <w:tmpl w:val="A9526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940610"/>
    <w:multiLevelType w:val="hybridMultilevel"/>
    <w:tmpl w:val="27B24686"/>
    <w:lvl w:ilvl="0" w:tplc="9EBAD954">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7663B0"/>
    <w:multiLevelType w:val="multilevel"/>
    <w:tmpl w:val="540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533737">
    <w:abstractNumId w:val="23"/>
  </w:num>
  <w:num w:numId="2" w16cid:durableId="87895816">
    <w:abstractNumId w:val="21"/>
  </w:num>
  <w:num w:numId="3" w16cid:durableId="901910708">
    <w:abstractNumId w:val="9"/>
  </w:num>
  <w:num w:numId="4" w16cid:durableId="2078703161">
    <w:abstractNumId w:val="19"/>
  </w:num>
  <w:num w:numId="5" w16cid:durableId="24648119">
    <w:abstractNumId w:val="10"/>
  </w:num>
  <w:num w:numId="6" w16cid:durableId="434637694">
    <w:abstractNumId w:val="2"/>
  </w:num>
  <w:num w:numId="7" w16cid:durableId="510608469">
    <w:abstractNumId w:val="20"/>
  </w:num>
  <w:num w:numId="8" w16cid:durableId="1225992179">
    <w:abstractNumId w:val="29"/>
  </w:num>
  <w:num w:numId="9" w16cid:durableId="505562194">
    <w:abstractNumId w:val="12"/>
  </w:num>
  <w:num w:numId="10" w16cid:durableId="973757517">
    <w:abstractNumId w:val="3"/>
  </w:num>
  <w:num w:numId="11" w16cid:durableId="882866083">
    <w:abstractNumId w:val="30"/>
  </w:num>
  <w:num w:numId="12" w16cid:durableId="126893282">
    <w:abstractNumId w:val="11"/>
  </w:num>
  <w:num w:numId="13" w16cid:durableId="2032486624">
    <w:abstractNumId w:val="13"/>
  </w:num>
  <w:num w:numId="14" w16cid:durableId="2000814982">
    <w:abstractNumId w:val="35"/>
  </w:num>
  <w:num w:numId="15" w16cid:durableId="18510693">
    <w:abstractNumId w:val="1"/>
  </w:num>
  <w:num w:numId="16" w16cid:durableId="1844321827">
    <w:abstractNumId w:val="17"/>
  </w:num>
  <w:num w:numId="17" w16cid:durableId="2115902094">
    <w:abstractNumId w:val="34"/>
  </w:num>
  <w:num w:numId="18" w16cid:durableId="342435186">
    <w:abstractNumId w:val="16"/>
  </w:num>
  <w:num w:numId="19" w16cid:durableId="1683630535">
    <w:abstractNumId w:val="6"/>
  </w:num>
  <w:num w:numId="20" w16cid:durableId="1981184768">
    <w:abstractNumId w:val="15"/>
  </w:num>
  <w:num w:numId="21" w16cid:durableId="158621205">
    <w:abstractNumId w:val="31"/>
  </w:num>
  <w:num w:numId="22" w16cid:durableId="353305583">
    <w:abstractNumId w:val="0"/>
  </w:num>
  <w:num w:numId="23" w16cid:durableId="1680541103">
    <w:abstractNumId w:val="32"/>
  </w:num>
  <w:num w:numId="24" w16cid:durableId="1333486239">
    <w:abstractNumId w:val="27"/>
  </w:num>
  <w:num w:numId="25" w16cid:durableId="1315986337">
    <w:abstractNumId w:val="7"/>
  </w:num>
  <w:num w:numId="26" w16cid:durableId="1917398923">
    <w:abstractNumId w:val="33"/>
  </w:num>
  <w:num w:numId="27" w16cid:durableId="1259367479">
    <w:abstractNumId w:val="22"/>
  </w:num>
  <w:num w:numId="28" w16cid:durableId="1954558688">
    <w:abstractNumId w:val="18"/>
  </w:num>
  <w:num w:numId="29" w16cid:durableId="2117019323">
    <w:abstractNumId w:val="24"/>
  </w:num>
  <w:num w:numId="30" w16cid:durableId="303656228">
    <w:abstractNumId w:val="25"/>
  </w:num>
  <w:num w:numId="31" w16cid:durableId="435489240">
    <w:abstractNumId w:val="26"/>
  </w:num>
  <w:num w:numId="32" w16cid:durableId="204954396">
    <w:abstractNumId w:val="5"/>
  </w:num>
  <w:num w:numId="33" w16cid:durableId="1526023579">
    <w:abstractNumId w:val="4"/>
  </w:num>
  <w:num w:numId="34" w16cid:durableId="830949598">
    <w:abstractNumId w:val="8"/>
  </w:num>
  <w:num w:numId="35" w16cid:durableId="948586773">
    <w:abstractNumId w:val="14"/>
  </w:num>
  <w:num w:numId="36" w16cid:durableId="9944104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75"/>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12A7"/>
    <w:rsid w:val="00000E8E"/>
    <w:rsid w:val="00001186"/>
    <w:rsid w:val="000011A2"/>
    <w:rsid w:val="00001D12"/>
    <w:rsid w:val="00001DAC"/>
    <w:rsid w:val="0000387D"/>
    <w:rsid w:val="0000583E"/>
    <w:rsid w:val="00005CFE"/>
    <w:rsid w:val="00006424"/>
    <w:rsid w:val="00006A6E"/>
    <w:rsid w:val="00006C62"/>
    <w:rsid w:val="00006F1E"/>
    <w:rsid w:val="000117D8"/>
    <w:rsid w:val="00012335"/>
    <w:rsid w:val="000123F0"/>
    <w:rsid w:val="00012ACC"/>
    <w:rsid w:val="00012BD2"/>
    <w:rsid w:val="00013710"/>
    <w:rsid w:val="00013E52"/>
    <w:rsid w:val="00014F11"/>
    <w:rsid w:val="00015235"/>
    <w:rsid w:val="00015301"/>
    <w:rsid w:val="00016C4C"/>
    <w:rsid w:val="000176EE"/>
    <w:rsid w:val="00017878"/>
    <w:rsid w:val="0002086D"/>
    <w:rsid w:val="00021DF5"/>
    <w:rsid w:val="00023D29"/>
    <w:rsid w:val="0002421C"/>
    <w:rsid w:val="0002549A"/>
    <w:rsid w:val="0002565A"/>
    <w:rsid w:val="00025B00"/>
    <w:rsid w:val="00025BEB"/>
    <w:rsid w:val="00026053"/>
    <w:rsid w:val="00026702"/>
    <w:rsid w:val="000270C0"/>
    <w:rsid w:val="000271CF"/>
    <w:rsid w:val="000277BC"/>
    <w:rsid w:val="00030A5F"/>
    <w:rsid w:val="0003133D"/>
    <w:rsid w:val="00031B75"/>
    <w:rsid w:val="0003275D"/>
    <w:rsid w:val="00033982"/>
    <w:rsid w:val="00033CD8"/>
    <w:rsid w:val="00034332"/>
    <w:rsid w:val="0003445C"/>
    <w:rsid w:val="000347D6"/>
    <w:rsid w:val="00034956"/>
    <w:rsid w:val="00034DE8"/>
    <w:rsid w:val="00034F37"/>
    <w:rsid w:val="00037D3B"/>
    <w:rsid w:val="00040BAC"/>
    <w:rsid w:val="00040D7C"/>
    <w:rsid w:val="00041C1B"/>
    <w:rsid w:val="0004215B"/>
    <w:rsid w:val="00042602"/>
    <w:rsid w:val="00042CDE"/>
    <w:rsid w:val="00042D61"/>
    <w:rsid w:val="0004357B"/>
    <w:rsid w:val="00044E2B"/>
    <w:rsid w:val="000457AB"/>
    <w:rsid w:val="00045E7C"/>
    <w:rsid w:val="00046865"/>
    <w:rsid w:val="000476FA"/>
    <w:rsid w:val="000501F9"/>
    <w:rsid w:val="00050765"/>
    <w:rsid w:val="000508B4"/>
    <w:rsid w:val="000526E9"/>
    <w:rsid w:val="00052870"/>
    <w:rsid w:val="000532CF"/>
    <w:rsid w:val="00053600"/>
    <w:rsid w:val="00053B31"/>
    <w:rsid w:val="00054DE1"/>
    <w:rsid w:val="00055172"/>
    <w:rsid w:val="00055B4D"/>
    <w:rsid w:val="00056BB3"/>
    <w:rsid w:val="00057183"/>
    <w:rsid w:val="00057A6D"/>
    <w:rsid w:val="000608D8"/>
    <w:rsid w:val="0006244B"/>
    <w:rsid w:val="000631CF"/>
    <w:rsid w:val="00063BE0"/>
    <w:rsid w:val="00063D2B"/>
    <w:rsid w:val="00063E77"/>
    <w:rsid w:val="00063F62"/>
    <w:rsid w:val="00064A9A"/>
    <w:rsid w:val="00065138"/>
    <w:rsid w:val="00065D3E"/>
    <w:rsid w:val="00065DC0"/>
    <w:rsid w:val="0006695D"/>
    <w:rsid w:val="00066A4F"/>
    <w:rsid w:val="00066B10"/>
    <w:rsid w:val="00067327"/>
    <w:rsid w:val="00067706"/>
    <w:rsid w:val="0006795D"/>
    <w:rsid w:val="00070049"/>
    <w:rsid w:val="00070AB6"/>
    <w:rsid w:val="0007200F"/>
    <w:rsid w:val="000721B3"/>
    <w:rsid w:val="00072203"/>
    <w:rsid w:val="000726B9"/>
    <w:rsid w:val="00072BFC"/>
    <w:rsid w:val="00072D22"/>
    <w:rsid w:val="00073456"/>
    <w:rsid w:val="0007381D"/>
    <w:rsid w:val="00073845"/>
    <w:rsid w:val="00074020"/>
    <w:rsid w:val="00074971"/>
    <w:rsid w:val="00075C71"/>
    <w:rsid w:val="00075F3D"/>
    <w:rsid w:val="00076571"/>
    <w:rsid w:val="00076FDB"/>
    <w:rsid w:val="000776E9"/>
    <w:rsid w:val="00077CA5"/>
    <w:rsid w:val="00080555"/>
    <w:rsid w:val="00080BF8"/>
    <w:rsid w:val="000818D4"/>
    <w:rsid w:val="00081FD7"/>
    <w:rsid w:val="00082256"/>
    <w:rsid w:val="00083126"/>
    <w:rsid w:val="00083650"/>
    <w:rsid w:val="00083FDB"/>
    <w:rsid w:val="00084321"/>
    <w:rsid w:val="000846DB"/>
    <w:rsid w:val="00084962"/>
    <w:rsid w:val="00085E19"/>
    <w:rsid w:val="00086310"/>
    <w:rsid w:val="000866FF"/>
    <w:rsid w:val="00086C5B"/>
    <w:rsid w:val="0008757D"/>
    <w:rsid w:val="00090538"/>
    <w:rsid w:val="0009102B"/>
    <w:rsid w:val="00091BF4"/>
    <w:rsid w:val="00091CE4"/>
    <w:rsid w:val="00092A14"/>
    <w:rsid w:val="00093608"/>
    <w:rsid w:val="00093EF1"/>
    <w:rsid w:val="00094385"/>
    <w:rsid w:val="00094524"/>
    <w:rsid w:val="0009495A"/>
    <w:rsid w:val="00094B0A"/>
    <w:rsid w:val="000955E6"/>
    <w:rsid w:val="0009570E"/>
    <w:rsid w:val="00095CA2"/>
    <w:rsid w:val="00097873"/>
    <w:rsid w:val="00097A70"/>
    <w:rsid w:val="000A0613"/>
    <w:rsid w:val="000A0906"/>
    <w:rsid w:val="000A09EE"/>
    <w:rsid w:val="000A166D"/>
    <w:rsid w:val="000A1E5D"/>
    <w:rsid w:val="000A20C6"/>
    <w:rsid w:val="000A27B5"/>
    <w:rsid w:val="000A2910"/>
    <w:rsid w:val="000A2FC9"/>
    <w:rsid w:val="000A3F6C"/>
    <w:rsid w:val="000A6D39"/>
    <w:rsid w:val="000A6DCC"/>
    <w:rsid w:val="000A6E36"/>
    <w:rsid w:val="000A730C"/>
    <w:rsid w:val="000B0008"/>
    <w:rsid w:val="000B021A"/>
    <w:rsid w:val="000B03D8"/>
    <w:rsid w:val="000B0A5C"/>
    <w:rsid w:val="000B105D"/>
    <w:rsid w:val="000B1542"/>
    <w:rsid w:val="000B1B30"/>
    <w:rsid w:val="000B2211"/>
    <w:rsid w:val="000B226E"/>
    <w:rsid w:val="000B2A65"/>
    <w:rsid w:val="000B4EF3"/>
    <w:rsid w:val="000B65A9"/>
    <w:rsid w:val="000B7A19"/>
    <w:rsid w:val="000B7AEC"/>
    <w:rsid w:val="000C041D"/>
    <w:rsid w:val="000C05C4"/>
    <w:rsid w:val="000C0977"/>
    <w:rsid w:val="000C12A6"/>
    <w:rsid w:val="000C1682"/>
    <w:rsid w:val="000C195A"/>
    <w:rsid w:val="000C2B86"/>
    <w:rsid w:val="000C3AB5"/>
    <w:rsid w:val="000C3B29"/>
    <w:rsid w:val="000C4788"/>
    <w:rsid w:val="000C5E53"/>
    <w:rsid w:val="000D01ED"/>
    <w:rsid w:val="000D0B88"/>
    <w:rsid w:val="000D0D5B"/>
    <w:rsid w:val="000D10CA"/>
    <w:rsid w:val="000D26B9"/>
    <w:rsid w:val="000D3B5C"/>
    <w:rsid w:val="000D4864"/>
    <w:rsid w:val="000D49A0"/>
    <w:rsid w:val="000D50CC"/>
    <w:rsid w:val="000D53D2"/>
    <w:rsid w:val="000D59B0"/>
    <w:rsid w:val="000D6188"/>
    <w:rsid w:val="000D6CB8"/>
    <w:rsid w:val="000D71D6"/>
    <w:rsid w:val="000D78BF"/>
    <w:rsid w:val="000E00EE"/>
    <w:rsid w:val="000E0A7F"/>
    <w:rsid w:val="000E1ABC"/>
    <w:rsid w:val="000E1DE0"/>
    <w:rsid w:val="000E1E4C"/>
    <w:rsid w:val="000E2178"/>
    <w:rsid w:val="000E2BB1"/>
    <w:rsid w:val="000E3DFA"/>
    <w:rsid w:val="000E5C78"/>
    <w:rsid w:val="000E5D5E"/>
    <w:rsid w:val="000E6073"/>
    <w:rsid w:val="000E6616"/>
    <w:rsid w:val="000E6788"/>
    <w:rsid w:val="000E6838"/>
    <w:rsid w:val="000E6B73"/>
    <w:rsid w:val="000E6E5B"/>
    <w:rsid w:val="000E711E"/>
    <w:rsid w:val="000E7322"/>
    <w:rsid w:val="000E74A0"/>
    <w:rsid w:val="000F029C"/>
    <w:rsid w:val="000F0949"/>
    <w:rsid w:val="000F0A13"/>
    <w:rsid w:val="000F18AA"/>
    <w:rsid w:val="000F1AC5"/>
    <w:rsid w:val="000F209B"/>
    <w:rsid w:val="000F23F5"/>
    <w:rsid w:val="000F2B3F"/>
    <w:rsid w:val="000F2C01"/>
    <w:rsid w:val="000F3479"/>
    <w:rsid w:val="000F355D"/>
    <w:rsid w:val="000F4457"/>
    <w:rsid w:val="000F6027"/>
    <w:rsid w:val="000F6527"/>
    <w:rsid w:val="000F7675"/>
    <w:rsid w:val="000F7887"/>
    <w:rsid w:val="000F7BA5"/>
    <w:rsid w:val="001002BA"/>
    <w:rsid w:val="00100360"/>
    <w:rsid w:val="00100A7D"/>
    <w:rsid w:val="00101080"/>
    <w:rsid w:val="001012BA"/>
    <w:rsid w:val="00101AFB"/>
    <w:rsid w:val="00102179"/>
    <w:rsid w:val="001022E9"/>
    <w:rsid w:val="00102D55"/>
    <w:rsid w:val="00102F74"/>
    <w:rsid w:val="00103D47"/>
    <w:rsid w:val="0010491B"/>
    <w:rsid w:val="00104F06"/>
    <w:rsid w:val="00105311"/>
    <w:rsid w:val="00105633"/>
    <w:rsid w:val="00105652"/>
    <w:rsid w:val="0010575A"/>
    <w:rsid w:val="00106A3B"/>
    <w:rsid w:val="00106EF1"/>
    <w:rsid w:val="001073F7"/>
    <w:rsid w:val="00110254"/>
    <w:rsid w:val="0011249D"/>
    <w:rsid w:val="00112EB6"/>
    <w:rsid w:val="001131D1"/>
    <w:rsid w:val="00113973"/>
    <w:rsid w:val="0011439E"/>
    <w:rsid w:val="00114D8C"/>
    <w:rsid w:val="001155A2"/>
    <w:rsid w:val="00115B55"/>
    <w:rsid w:val="00115C61"/>
    <w:rsid w:val="001160F4"/>
    <w:rsid w:val="00116EF2"/>
    <w:rsid w:val="001178E4"/>
    <w:rsid w:val="00117A66"/>
    <w:rsid w:val="00120295"/>
    <w:rsid w:val="001209CE"/>
    <w:rsid w:val="00120B3A"/>
    <w:rsid w:val="0012139B"/>
    <w:rsid w:val="0012193A"/>
    <w:rsid w:val="001229F6"/>
    <w:rsid w:val="00122E79"/>
    <w:rsid w:val="00123019"/>
    <w:rsid w:val="001232C1"/>
    <w:rsid w:val="001232F0"/>
    <w:rsid w:val="0012347C"/>
    <w:rsid w:val="00123609"/>
    <w:rsid w:val="00123938"/>
    <w:rsid w:val="001245A6"/>
    <w:rsid w:val="0012536C"/>
    <w:rsid w:val="00126780"/>
    <w:rsid w:val="00126E5B"/>
    <w:rsid w:val="00127FE4"/>
    <w:rsid w:val="001308F0"/>
    <w:rsid w:val="001310E9"/>
    <w:rsid w:val="00131A77"/>
    <w:rsid w:val="0013204D"/>
    <w:rsid w:val="001329AF"/>
    <w:rsid w:val="00133258"/>
    <w:rsid w:val="001338E5"/>
    <w:rsid w:val="00133D3A"/>
    <w:rsid w:val="001355A8"/>
    <w:rsid w:val="0013595F"/>
    <w:rsid w:val="00135983"/>
    <w:rsid w:val="00135D03"/>
    <w:rsid w:val="00136BBE"/>
    <w:rsid w:val="00137DB1"/>
    <w:rsid w:val="00140B22"/>
    <w:rsid w:val="00141617"/>
    <w:rsid w:val="00141CBD"/>
    <w:rsid w:val="00142188"/>
    <w:rsid w:val="00142484"/>
    <w:rsid w:val="00142706"/>
    <w:rsid w:val="0014383F"/>
    <w:rsid w:val="00143845"/>
    <w:rsid w:val="00144E96"/>
    <w:rsid w:val="00145713"/>
    <w:rsid w:val="001457D3"/>
    <w:rsid w:val="001466BE"/>
    <w:rsid w:val="001474A3"/>
    <w:rsid w:val="00147646"/>
    <w:rsid w:val="00151506"/>
    <w:rsid w:val="00152AF8"/>
    <w:rsid w:val="00153B4A"/>
    <w:rsid w:val="00155270"/>
    <w:rsid w:val="00155B4E"/>
    <w:rsid w:val="001600A4"/>
    <w:rsid w:val="001603B1"/>
    <w:rsid w:val="00160C87"/>
    <w:rsid w:val="00162045"/>
    <w:rsid w:val="001624C3"/>
    <w:rsid w:val="001627BA"/>
    <w:rsid w:val="00162F80"/>
    <w:rsid w:val="001631FA"/>
    <w:rsid w:val="00163444"/>
    <w:rsid w:val="00163B2D"/>
    <w:rsid w:val="0016450A"/>
    <w:rsid w:val="00164672"/>
    <w:rsid w:val="00164A39"/>
    <w:rsid w:val="001651EA"/>
    <w:rsid w:val="00165251"/>
    <w:rsid w:val="00165402"/>
    <w:rsid w:val="00165432"/>
    <w:rsid w:val="00165717"/>
    <w:rsid w:val="0016592C"/>
    <w:rsid w:val="00165B41"/>
    <w:rsid w:val="00165E57"/>
    <w:rsid w:val="00166C1E"/>
    <w:rsid w:val="00170780"/>
    <w:rsid w:val="00170EDE"/>
    <w:rsid w:val="001712EB"/>
    <w:rsid w:val="0017204D"/>
    <w:rsid w:val="00172AC5"/>
    <w:rsid w:val="00172D10"/>
    <w:rsid w:val="00173009"/>
    <w:rsid w:val="00174194"/>
    <w:rsid w:val="0017490A"/>
    <w:rsid w:val="001754C8"/>
    <w:rsid w:val="00175814"/>
    <w:rsid w:val="00175BF0"/>
    <w:rsid w:val="00177F05"/>
    <w:rsid w:val="00181038"/>
    <w:rsid w:val="00181055"/>
    <w:rsid w:val="00181305"/>
    <w:rsid w:val="00182002"/>
    <w:rsid w:val="00182805"/>
    <w:rsid w:val="00182AE5"/>
    <w:rsid w:val="00182F86"/>
    <w:rsid w:val="001833F9"/>
    <w:rsid w:val="00183488"/>
    <w:rsid w:val="00184C1F"/>
    <w:rsid w:val="00184DFA"/>
    <w:rsid w:val="00185BF5"/>
    <w:rsid w:val="00185C57"/>
    <w:rsid w:val="00186427"/>
    <w:rsid w:val="001912A7"/>
    <w:rsid w:val="001920DA"/>
    <w:rsid w:val="0019222F"/>
    <w:rsid w:val="00192722"/>
    <w:rsid w:val="00192E19"/>
    <w:rsid w:val="00193000"/>
    <w:rsid w:val="00193164"/>
    <w:rsid w:val="00193213"/>
    <w:rsid w:val="00193D0A"/>
    <w:rsid w:val="00194AA1"/>
    <w:rsid w:val="00195C6B"/>
    <w:rsid w:val="00195E34"/>
    <w:rsid w:val="00196068"/>
    <w:rsid w:val="001962D0"/>
    <w:rsid w:val="001966ED"/>
    <w:rsid w:val="00196C77"/>
    <w:rsid w:val="001977A5"/>
    <w:rsid w:val="00197B64"/>
    <w:rsid w:val="001A0400"/>
    <w:rsid w:val="001A122A"/>
    <w:rsid w:val="001A148D"/>
    <w:rsid w:val="001A1BFF"/>
    <w:rsid w:val="001A2155"/>
    <w:rsid w:val="001A2236"/>
    <w:rsid w:val="001A26FE"/>
    <w:rsid w:val="001A2B27"/>
    <w:rsid w:val="001A4288"/>
    <w:rsid w:val="001A4B94"/>
    <w:rsid w:val="001A5CE9"/>
    <w:rsid w:val="001A5F0A"/>
    <w:rsid w:val="001A78BE"/>
    <w:rsid w:val="001B01D7"/>
    <w:rsid w:val="001B0984"/>
    <w:rsid w:val="001B10F6"/>
    <w:rsid w:val="001B1343"/>
    <w:rsid w:val="001B2F9E"/>
    <w:rsid w:val="001B34F4"/>
    <w:rsid w:val="001B4622"/>
    <w:rsid w:val="001B5A44"/>
    <w:rsid w:val="001B6DE0"/>
    <w:rsid w:val="001B7585"/>
    <w:rsid w:val="001B7B95"/>
    <w:rsid w:val="001C223D"/>
    <w:rsid w:val="001C35E0"/>
    <w:rsid w:val="001C368B"/>
    <w:rsid w:val="001C5942"/>
    <w:rsid w:val="001C5B7C"/>
    <w:rsid w:val="001C62C8"/>
    <w:rsid w:val="001C643A"/>
    <w:rsid w:val="001C6B2C"/>
    <w:rsid w:val="001C6E10"/>
    <w:rsid w:val="001C6EEC"/>
    <w:rsid w:val="001C7538"/>
    <w:rsid w:val="001C79B0"/>
    <w:rsid w:val="001C7B8C"/>
    <w:rsid w:val="001C7D6E"/>
    <w:rsid w:val="001C7E5F"/>
    <w:rsid w:val="001D0194"/>
    <w:rsid w:val="001D0665"/>
    <w:rsid w:val="001D06E8"/>
    <w:rsid w:val="001D0F82"/>
    <w:rsid w:val="001D1E46"/>
    <w:rsid w:val="001D2F17"/>
    <w:rsid w:val="001D5A5D"/>
    <w:rsid w:val="001D5D90"/>
    <w:rsid w:val="001D6B3C"/>
    <w:rsid w:val="001E06E4"/>
    <w:rsid w:val="001E0959"/>
    <w:rsid w:val="001E12FA"/>
    <w:rsid w:val="001E1E05"/>
    <w:rsid w:val="001E4007"/>
    <w:rsid w:val="001E464F"/>
    <w:rsid w:val="001E55BA"/>
    <w:rsid w:val="001E5CEA"/>
    <w:rsid w:val="001E70DC"/>
    <w:rsid w:val="001E73E8"/>
    <w:rsid w:val="001F02A4"/>
    <w:rsid w:val="001F149A"/>
    <w:rsid w:val="001F1528"/>
    <w:rsid w:val="001F202C"/>
    <w:rsid w:val="001F35C7"/>
    <w:rsid w:val="001F62DF"/>
    <w:rsid w:val="001F639A"/>
    <w:rsid w:val="001F6586"/>
    <w:rsid w:val="001F702F"/>
    <w:rsid w:val="001F7391"/>
    <w:rsid w:val="001F7CEE"/>
    <w:rsid w:val="0020010F"/>
    <w:rsid w:val="00200B7B"/>
    <w:rsid w:val="00201251"/>
    <w:rsid w:val="002037C4"/>
    <w:rsid w:val="00203A65"/>
    <w:rsid w:val="00203D05"/>
    <w:rsid w:val="002042A0"/>
    <w:rsid w:val="00204423"/>
    <w:rsid w:val="00204850"/>
    <w:rsid w:val="002048A6"/>
    <w:rsid w:val="0020578D"/>
    <w:rsid w:val="00206541"/>
    <w:rsid w:val="0020694A"/>
    <w:rsid w:val="002069D4"/>
    <w:rsid w:val="00206DFE"/>
    <w:rsid w:val="00206F57"/>
    <w:rsid w:val="0020726B"/>
    <w:rsid w:val="00207F65"/>
    <w:rsid w:val="00210050"/>
    <w:rsid w:val="00210065"/>
    <w:rsid w:val="00212640"/>
    <w:rsid w:val="00212D95"/>
    <w:rsid w:val="002134D2"/>
    <w:rsid w:val="00213849"/>
    <w:rsid w:val="002140B4"/>
    <w:rsid w:val="00214512"/>
    <w:rsid w:val="00215200"/>
    <w:rsid w:val="002159DA"/>
    <w:rsid w:val="00215FAE"/>
    <w:rsid w:val="002163F5"/>
    <w:rsid w:val="00216F21"/>
    <w:rsid w:val="002171B2"/>
    <w:rsid w:val="00217359"/>
    <w:rsid w:val="0022095B"/>
    <w:rsid w:val="00221C5E"/>
    <w:rsid w:val="0022305C"/>
    <w:rsid w:val="00223901"/>
    <w:rsid w:val="0022433D"/>
    <w:rsid w:val="00224746"/>
    <w:rsid w:val="00224829"/>
    <w:rsid w:val="002250A3"/>
    <w:rsid w:val="00225926"/>
    <w:rsid w:val="0022596A"/>
    <w:rsid w:val="00226991"/>
    <w:rsid w:val="00226A02"/>
    <w:rsid w:val="0022777A"/>
    <w:rsid w:val="00227D44"/>
    <w:rsid w:val="00227E45"/>
    <w:rsid w:val="00227E65"/>
    <w:rsid w:val="00230B8F"/>
    <w:rsid w:val="00230D1D"/>
    <w:rsid w:val="00230D77"/>
    <w:rsid w:val="0023120E"/>
    <w:rsid w:val="00231CE6"/>
    <w:rsid w:val="0023380C"/>
    <w:rsid w:val="00234601"/>
    <w:rsid w:val="00234DE9"/>
    <w:rsid w:val="00235A91"/>
    <w:rsid w:val="002368B9"/>
    <w:rsid w:val="00236F4C"/>
    <w:rsid w:val="00240029"/>
    <w:rsid w:val="00240AC6"/>
    <w:rsid w:val="002431FC"/>
    <w:rsid w:val="00244B56"/>
    <w:rsid w:val="00245367"/>
    <w:rsid w:val="0024544E"/>
    <w:rsid w:val="00245AC5"/>
    <w:rsid w:val="00245DAA"/>
    <w:rsid w:val="00246272"/>
    <w:rsid w:val="00246859"/>
    <w:rsid w:val="00247393"/>
    <w:rsid w:val="00247B4B"/>
    <w:rsid w:val="00250FB2"/>
    <w:rsid w:val="002510C6"/>
    <w:rsid w:val="002510E3"/>
    <w:rsid w:val="0025184D"/>
    <w:rsid w:val="00252944"/>
    <w:rsid w:val="00252BEA"/>
    <w:rsid w:val="00253257"/>
    <w:rsid w:val="00253752"/>
    <w:rsid w:val="0025454D"/>
    <w:rsid w:val="00254677"/>
    <w:rsid w:val="0025567D"/>
    <w:rsid w:val="002562B3"/>
    <w:rsid w:val="00256858"/>
    <w:rsid w:val="002571CB"/>
    <w:rsid w:val="00257A60"/>
    <w:rsid w:val="00260622"/>
    <w:rsid w:val="00260E5B"/>
    <w:rsid w:val="00261498"/>
    <w:rsid w:val="00262DEE"/>
    <w:rsid w:val="00262DF8"/>
    <w:rsid w:val="002632B4"/>
    <w:rsid w:val="00263445"/>
    <w:rsid w:val="00263BF0"/>
    <w:rsid w:val="00264BCF"/>
    <w:rsid w:val="00264C72"/>
    <w:rsid w:val="00264DCA"/>
    <w:rsid w:val="002656BE"/>
    <w:rsid w:val="0026600A"/>
    <w:rsid w:val="002718EA"/>
    <w:rsid w:val="00271956"/>
    <w:rsid w:val="00272616"/>
    <w:rsid w:val="00272E01"/>
    <w:rsid w:val="002745BE"/>
    <w:rsid w:val="00274D00"/>
    <w:rsid w:val="002750D2"/>
    <w:rsid w:val="002765A7"/>
    <w:rsid w:val="00276968"/>
    <w:rsid w:val="00277E7F"/>
    <w:rsid w:val="00280B3C"/>
    <w:rsid w:val="00280E84"/>
    <w:rsid w:val="00281C13"/>
    <w:rsid w:val="002820F7"/>
    <w:rsid w:val="002830FF"/>
    <w:rsid w:val="00283C48"/>
    <w:rsid w:val="002845EC"/>
    <w:rsid w:val="00284F37"/>
    <w:rsid w:val="0028526E"/>
    <w:rsid w:val="00287D7D"/>
    <w:rsid w:val="002901D7"/>
    <w:rsid w:val="00290ED1"/>
    <w:rsid w:val="002925D1"/>
    <w:rsid w:val="00292F44"/>
    <w:rsid w:val="002930C2"/>
    <w:rsid w:val="0029387B"/>
    <w:rsid w:val="00294070"/>
    <w:rsid w:val="002941BA"/>
    <w:rsid w:val="0029475C"/>
    <w:rsid w:val="00294813"/>
    <w:rsid w:val="0029699D"/>
    <w:rsid w:val="00296DEE"/>
    <w:rsid w:val="00297008"/>
    <w:rsid w:val="00297188"/>
    <w:rsid w:val="00297C62"/>
    <w:rsid w:val="002A07F8"/>
    <w:rsid w:val="002A0BC3"/>
    <w:rsid w:val="002A173A"/>
    <w:rsid w:val="002A1C94"/>
    <w:rsid w:val="002A27E8"/>
    <w:rsid w:val="002A2A9E"/>
    <w:rsid w:val="002A2E02"/>
    <w:rsid w:val="002A37CC"/>
    <w:rsid w:val="002A3B2F"/>
    <w:rsid w:val="002A3C2D"/>
    <w:rsid w:val="002A485E"/>
    <w:rsid w:val="002A4B5A"/>
    <w:rsid w:val="002A59D4"/>
    <w:rsid w:val="002A5C8A"/>
    <w:rsid w:val="002A6396"/>
    <w:rsid w:val="002A63C2"/>
    <w:rsid w:val="002A7AD0"/>
    <w:rsid w:val="002B03EB"/>
    <w:rsid w:val="002B088A"/>
    <w:rsid w:val="002B0CDD"/>
    <w:rsid w:val="002B1713"/>
    <w:rsid w:val="002B1B0E"/>
    <w:rsid w:val="002B1C41"/>
    <w:rsid w:val="002B1E20"/>
    <w:rsid w:val="002B2255"/>
    <w:rsid w:val="002B2597"/>
    <w:rsid w:val="002B3258"/>
    <w:rsid w:val="002B33EF"/>
    <w:rsid w:val="002B3E17"/>
    <w:rsid w:val="002B3EC2"/>
    <w:rsid w:val="002B4048"/>
    <w:rsid w:val="002B6174"/>
    <w:rsid w:val="002B6572"/>
    <w:rsid w:val="002B6CBD"/>
    <w:rsid w:val="002B7085"/>
    <w:rsid w:val="002B7A7B"/>
    <w:rsid w:val="002C0D6B"/>
    <w:rsid w:val="002C232D"/>
    <w:rsid w:val="002C269A"/>
    <w:rsid w:val="002C2791"/>
    <w:rsid w:val="002C3446"/>
    <w:rsid w:val="002C4005"/>
    <w:rsid w:val="002C44AA"/>
    <w:rsid w:val="002C53AE"/>
    <w:rsid w:val="002C5834"/>
    <w:rsid w:val="002C5B18"/>
    <w:rsid w:val="002C62F0"/>
    <w:rsid w:val="002C66EC"/>
    <w:rsid w:val="002C733C"/>
    <w:rsid w:val="002C7591"/>
    <w:rsid w:val="002C7A56"/>
    <w:rsid w:val="002D1E62"/>
    <w:rsid w:val="002D2336"/>
    <w:rsid w:val="002D24BB"/>
    <w:rsid w:val="002D33D0"/>
    <w:rsid w:val="002D35B1"/>
    <w:rsid w:val="002D3AC5"/>
    <w:rsid w:val="002D455C"/>
    <w:rsid w:val="002D475B"/>
    <w:rsid w:val="002D520B"/>
    <w:rsid w:val="002D6238"/>
    <w:rsid w:val="002D63E1"/>
    <w:rsid w:val="002D7736"/>
    <w:rsid w:val="002E018F"/>
    <w:rsid w:val="002E1C70"/>
    <w:rsid w:val="002E1DAA"/>
    <w:rsid w:val="002E27E8"/>
    <w:rsid w:val="002E2FE5"/>
    <w:rsid w:val="002E3264"/>
    <w:rsid w:val="002E53CE"/>
    <w:rsid w:val="002E63EC"/>
    <w:rsid w:val="002E64A5"/>
    <w:rsid w:val="002E701B"/>
    <w:rsid w:val="002E771C"/>
    <w:rsid w:val="002F01C1"/>
    <w:rsid w:val="002F08D0"/>
    <w:rsid w:val="002F2BE6"/>
    <w:rsid w:val="002F3059"/>
    <w:rsid w:val="002F36CA"/>
    <w:rsid w:val="002F3D7D"/>
    <w:rsid w:val="002F43DB"/>
    <w:rsid w:val="002F4CD0"/>
    <w:rsid w:val="002F504E"/>
    <w:rsid w:val="002F61E4"/>
    <w:rsid w:val="002F7210"/>
    <w:rsid w:val="002F7D46"/>
    <w:rsid w:val="002F7E2C"/>
    <w:rsid w:val="002F7E44"/>
    <w:rsid w:val="003008C9"/>
    <w:rsid w:val="003011D4"/>
    <w:rsid w:val="003012D0"/>
    <w:rsid w:val="00301C35"/>
    <w:rsid w:val="00301CFC"/>
    <w:rsid w:val="003023F6"/>
    <w:rsid w:val="00302AAA"/>
    <w:rsid w:val="0030381B"/>
    <w:rsid w:val="00303A43"/>
    <w:rsid w:val="00303B93"/>
    <w:rsid w:val="0030476C"/>
    <w:rsid w:val="0030501F"/>
    <w:rsid w:val="00306408"/>
    <w:rsid w:val="0031026C"/>
    <w:rsid w:val="00310E9A"/>
    <w:rsid w:val="00311CDF"/>
    <w:rsid w:val="00311FD2"/>
    <w:rsid w:val="003140BE"/>
    <w:rsid w:val="003142C1"/>
    <w:rsid w:val="00314BAC"/>
    <w:rsid w:val="0031700C"/>
    <w:rsid w:val="00317052"/>
    <w:rsid w:val="00320378"/>
    <w:rsid w:val="00320CAE"/>
    <w:rsid w:val="00321155"/>
    <w:rsid w:val="00322E31"/>
    <w:rsid w:val="00324014"/>
    <w:rsid w:val="00324BDD"/>
    <w:rsid w:val="003256B2"/>
    <w:rsid w:val="003259B2"/>
    <w:rsid w:val="00325B12"/>
    <w:rsid w:val="00326781"/>
    <w:rsid w:val="00326C8F"/>
    <w:rsid w:val="00326D2F"/>
    <w:rsid w:val="00327372"/>
    <w:rsid w:val="0033287E"/>
    <w:rsid w:val="00332BC0"/>
    <w:rsid w:val="00333008"/>
    <w:rsid w:val="00333314"/>
    <w:rsid w:val="00333401"/>
    <w:rsid w:val="00334945"/>
    <w:rsid w:val="00334F15"/>
    <w:rsid w:val="003361C7"/>
    <w:rsid w:val="00336610"/>
    <w:rsid w:val="003406E6"/>
    <w:rsid w:val="00340F1A"/>
    <w:rsid w:val="00342318"/>
    <w:rsid w:val="00343795"/>
    <w:rsid w:val="00346B45"/>
    <w:rsid w:val="003473AC"/>
    <w:rsid w:val="00347F60"/>
    <w:rsid w:val="003504B3"/>
    <w:rsid w:val="0035151B"/>
    <w:rsid w:val="00351710"/>
    <w:rsid w:val="003517A8"/>
    <w:rsid w:val="00351819"/>
    <w:rsid w:val="00355B61"/>
    <w:rsid w:val="00355CC4"/>
    <w:rsid w:val="00355E91"/>
    <w:rsid w:val="00356114"/>
    <w:rsid w:val="0035664B"/>
    <w:rsid w:val="00356E03"/>
    <w:rsid w:val="00360123"/>
    <w:rsid w:val="00360223"/>
    <w:rsid w:val="003606F8"/>
    <w:rsid w:val="00360947"/>
    <w:rsid w:val="003610D0"/>
    <w:rsid w:val="0036112B"/>
    <w:rsid w:val="003615B7"/>
    <w:rsid w:val="0036280A"/>
    <w:rsid w:val="0036347E"/>
    <w:rsid w:val="00363B50"/>
    <w:rsid w:val="0036505D"/>
    <w:rsid w:val="0036570A"/>
    <w:rsid w:val="00366805"/>
    <w:rsid w:val="00367E3B"/>
    <w:rsid w:val="003711E7"/>
    <w:rsid w:val="00372BC8"/>
    <w:rsid w:val="00373AFD"/>
    <w:rsid w:val="0037459B"/>
    <w:rsid w:val="003749C6"/>
    <w:rsid w:val="00374C02"/>
    <w:rsid w:val="003752F0"/>
    <w:rsid w:val="00375781"/>
    <w:rsid w:val="00375BA0"/>
    <w:rsid w:val="00376383"/>
    <w:rsid w:val="00376870"/>
    <w:rsid w:val="0037718D"/>
    <w:rsid w:val="00380113"/>
    <w:rsid w:val="003804D8"/>
    <w:rsid w:val="00380FFE"/>
    <w:rsid w:val="003828A0"/>
    <w:rsid w:val="00382960"/>
    <w:rsid w:val="00384017"/>
    <w:rsid w:val="00384F04"/>
    <w:rsid w:val="00386212"/>
    <w:rsid w:val="0038669D"/>
    <w:rsid w:val="00386F59"/>
    <w:rsid w:val="00387963"/>
    <w:rsid w:val="00390C04"/>
    <w:rsid w:val="003926ED"/>
    <w:rsid w:val="003928A3"/>
    <w:rsid w:val="003929BB"/>
    <w:rsid w:val="00392CE9"/>
    <w:rsid w:val="00393D7E"/>
    <w:rsid w:val="00393EF3"/>
    <w:rsid w:val="00393FB9"/>
    <w:rsid w:val="0039476B"/>
    <w:rsid w:val="0039528A"/>
    <w:rsid w:val="003959C6"/>
    <w:rsid w:val="00396709"/>
    <w:rsid w:val="00397073"/>
    <w:rsid w:val="00397076"/>
    <w:rsid w:val="003970F7"/>
    <w:rsid w:val="00397362"/>
    <w:rsid w:val="00397C88"/>
    <w:rsid w:val="003A0687"/>
    <w:rsid w:val="003A0688"/>
    <w:rsid w:val="003A1048"/>
    <w:rsid w:val="003A2241"/>
    <w:rsid w:val="003A22B5"/>
    <w:rsid w:val="003A317A"/>
    <w:rsid w:val="003A3C01"/>
    <w:rsid w:val="003A4280"/>
    <w:rsid w:val="003A49D3"/>
    <w:rsid w:val="003A53CB"/>
    <w:rsid w:val="003A647E"/>
    <w:rsid w:val="003A7499"/>
    <w:rsid w:val="003A74E5"/>
    <w:rsid w:val="003B0102"/>
    <w:rsid w:val="003B0310"/>
    <w:rsid w:val="003B0568"/>
    <w:rsid w:val="003B2B6A"/>
    <w:rsid w:val="003B3B24"/>
    <w:rsid w:val="003B43AF"/>
    <w:rsid w:val="003B43D7"/>
    <w:rsid w:val="003B48CC"/>
    <w:rsid w:val="003B6B39"/>
    <w:rsid w:val="003B6F78"/>
    <w:rsid w:val="003B6FD4"/>
    <w:rsid w:val="003B7BD8"/>
    <w:rsid w:val="003C0F00"/>
    <w:rsid w:val="003C22A2"/>
    <w:rsid w:val="003C2427"/>
    <w:rsid w:val="003C3910"/>
    <w:rsid w:val="003C3FB9"/>
    <w:rsid w:val="003C4987"/>
    <w:rsid w:val="003C5AB7"/>
    <w:rsid w:val="003C5AF5"/>
    <w:rsid w:val="003C673C"/>
    <w:rsid w:val="003C68CC"/>
    <w:rsid w:val="003C68EC"/>
    <w:rsid w:val="003C702E"/>
    <w:rsid w:val="003D06C6"/>
    <w:rsid w:val="003D142E"/>
    <w:rsid w:val="003D16A7"/>
    <w:rsid w:val="003D1FB2"/>
    <w:rsid w:val="003D492C"/>
    <w:rsid w:val="003D529B"/>
    <w:rsid w:val="003D5952"/>
    <w:rsid w:val="003D5CF5"/>
    <w:rsid w:val="003D66E2"/>
    <w:rsid w:val="003E02BA"/>
    <w:rsid w:val="003E166A"/>
    <w:rsid w:val="003E1EF5"/>
    <w:rsid w:val="003E2596"/>
    <w:rsid w:val="003E3CCA"/>
    <w:rsid w:val="003E4AE9"/>
    <w:rsid w:val="003E567B"/>
    <w:rsid w:val="003E570B"/>
    <w:rsid w:val="003E5C3D"/>
    <w:rsid w:val="003E6310"/>
    <w:rsid w:val="003E7ED0"/>
    <w:rsid w:val="003F00C6"/>
    <w:rsid w:val="003F06F7"/>
    <w:rsid w:val="003F0846"/>
    <w:rsid w:val="003F1AED"/>
    <w:rsid w:val="003F1B80"/>
    <w:rsid w:val="003F26DF"/>
    <w:rsid w:val="003F31AD"/>
    <w:rsid w:val="003F3F11"/>
    <w:rsid w:val="003F4CA2"/>
    <w:rsid w:val="003F4D51"/>
    <w:rsid w:val="003F5C24"/>
    <w:rsid w:val="003F6242"/>
    <w:rsid w:val="003F77BF"/>
    <w:rsid w:val="003F7D42"/>
    <w:rsid w:val="00400154"/>
    <w:rsid w:val="0040236A"/>
    <w:rsid w:val="00402A29"/>
    <w:rsid w:val="00403C96"/>
    <w:rsid w:val="00403DF6"/>
    <w:rsid w:val="0040423D"/>
    <w:rsid w:val="004052E3"/>
    <w:rsid w:val="0040567A"/>
    <w:rsid w:val="004056C8"/>
    <w:rsid w:val="004057F7"/>
    <w:rsid w:val="0040668E"/>
    <w:rsid w:val="00406CAC"/>
    <w:rsid w:val="00406DD5"/>
    <w:rsid w:val="00407942"/>
    <w:rsid w:val="00407BB1"/>
    <w:rsid w:val="00407C97"/>
    <w:rsid w:val="004112B6"/>
    <w:rsid w:val="00411CAB"/>
    <w:rsid w:val="00411F93"/>
    <w:rsid w:val="00412388"/>
    <w:rsid w:val="00413F1A"/>
    <w:rsid w:val="0041402F"/>
    <w:rsid w:val="004146E4"/>
    <w:rsid w:val="00414CB0"/>
    <w:rsid w:val="004153BF"/>
    <w:rsid w:val="00416864"/>
    <w:rsid w:val="004178F8"/>
    <w:rsid w:val="004207D8"/>
    <w:rsid w:val="00420B25"/>
    <w:rsid w:val="004214D7"/>
    <w:rsid w:val="004215CB"/>
    <w:rsid w:val="004216B6"/>
    <w:rsid w:val="004221E7"/>
    <w:rsid w:val="00422F0B"/>
    <w:rsid w:val="004230E2"/>
    <w:rsid w:val="00425B34"/>
    <w:rsid w:val="00425CEC"/>
    <w:rsid w:val="004260F0"/>
    <w:rsid w:val="00426160"/>
    <w:rsid w:val="004265D9"/>
    <w:rsid w:val="004265E5"/>
    <w:rsid w:val="00426E1B"/>
    <w:rsid w:val="00426F60"/>
    <w:rsid w:val="004274A6"/>
    <w:rsid w:val="00427952"/>
    <w:rsid w:val="0043003D"/>
    <w:rsid w:val="004303F9"/>
    <w:rsid w:val="00430B34"/>
    <w:rsid w:val="00430C7D"/>
    <w:rsid w:val="0043221C"/>
    <w:rsid w:val="00432E8B"/>
    <w:rsid w:val="00433222"/>
    <w:rsid w:val="004337A6"/>
    <w:rsid w:val="004340D4"/>
    <w:rsid w:val="004348F4"/>
    <w:rsid w:val="004369E8"/>
    <w:rsid w:val="004369FE"/>
    <w:rsid w:val="00436AC5"/>
    <w:rsid w:val="00436C1E"/>
    <w:rsid w:val="0043703C"/>
    <w:rsid w:val="00437A52"/>
    <w:rsid w:val="004403AB"/>
    <w:rsid w:val="0044043C"/>
    <w:rsid w:val="00441565"/>
    <w:rsid w:val="00441E2D"/>
    <w:rsid w:val="00441E3D"/>
    <w:rsid w:val="0044263D"/>
    <w:rsid w:val="00443011"/>
    <w:rsid w:val="004435D4"/>
    <w:rsid w:val="004436A9"/>
    <w:rsid w:val="0044412F"/>
    <w:rsid w:val="004447A5"/>
    <w:rsid w:val="004470C0"/>
    <w:rsid w:val="00447B72"/>
    <w:rsid w:val="00447EA4"/>
    <w:rsid w:val="00450098"/>
    <w:rsid w:val="0045142A"/>
    <w:rsid w:val="00451843"/>
    <w:rsid w:val="00451DD1"/>
    <w:rsid w:val="004526FC"/>
    <w:rsid w:val="00452B80"/>
    <w:rsid w:val="0045301B"/>
    <w:rsid w:val="00453EC6"/>
    <w:rsid w:val="00455E9A"/>
    <w:rsid w:val="00455F04"/>
    <w:rsid w:val="004565EA"/>
    <w:rsid w:val="00456672"/>
    <w:rsid w:val="00456C3C"/>
    <w:rsid w:val="00456EF4"/>
    <w:rsid w:val="00457096"/>
    <w:rsid w:val="004572AC"/>
    <w:rsid w:val="00457929"/>
    <w:rsid w:val="004579DE"/>
    <w:rsid w:val="00457E6D"/>
    <w:rsid w:val="004606CA"/>
    <w:rsid w:val="00460861"/>
    <w:rsid w:val="004609FB"/>
    <w:rsid w:val="004613BF"/>
    <w:rsid w:val="00461A57"/>
    <w:rsid w:val="00461E5B"/>
    <w:rsid w:val="00462515"/>
    <w:rsid w:val="004628B1"/>
    <w:rsid w:val="00462B7A"/>
    <w:rsid w:val="00462C62"/>
    <w:rsid w:val="00462D6D"/>
    <w:rsid w:val="00463853"/>
    <w:rsid w:val="00463B63"/>
    <w:rsid w:val="004640AC"/>
    <w:rsid w:val="00464B64"/>
    <w:rsid w:val="004650FF"/>
    <w:rsid w:val="00465A74"/>
    <w:rsid w:val="004664FF"/>
    <w:rsid w:val="00466612"/>
    <w:rsid w:val="00470931"/>
    <w:rsid w:val="00471684"/>
    <w:rsid w:val="0047210E"/>
    <w:rsid w:val="00472F7A"/>
    <w:rsid w:val="004738BB"/>
    <w:rsid w:val="00474974"/>
    <w:rsid w:val="00474CF0"/>
    <w:rsid w:val="00476015"/>
    <w:rsid w:val="00476284"/>
    <w:rsid w:val="0048018C"/>
    <w:rsid w:val="00481E0A"/>
    <w:rsid w:val="00481FAD"/>
    <w:rsid w:val="00482053"/>
    <w:rsid w:val="00483640"/>
    <w:rsid w:val="00483725"/>
    <w:rsid w:val="00483F8A"/>
    <w:rsid w:val="0048422D"/>
    <w:rsid w:val="00485CE1"/>
    <w:rsid w:val="00485F1A"/>
    <w:rsid w:val="00486002"/>
    <w:rsid w:val="00486A7A"/>
    <w:rsid w:val="00487DFE"/>
    <w:rsid w:val="00487E85"/>
    <w:rsid w:val="004901D2"/>
    <w:rsid w:val="00491DE2"/>
    <w:rsid w:val="00492449"/>
    <w:rsid w:val="00492BF9"/>
    <w:rsid w:val="00492E0E"/>
    <w:rsid w:val="004934F2"/>
    <w:rsid w:val="004937A2"/>
    <w:rsid w:val="00493857"/>
    <w:rsid w:val="00494011"/>
    <w:rsid w:val="004944E2"/>
    <w:rsid w:val="00494EA8"/>
    <w:rsid w:val="00497410"/>
    <w:rsid w:val="0049777B"/>
    <w:rsid w:val="00497795"/>
    <w:rsid w:val="004A12DF"/>
    <w:rsid w:val="004A14A3"/>
    <w:rsid w:val="004A17B2"/>
    <w:rsid w:val="004A2315"/>
    <w:rsid w:val="004A2DFB"/>
    <w:rsid w:val="004A36FD"/>
    <w:rsid w:val="004A3A2C"/>
    <w:rsid w:val="004A5F0F"/>
    <w:rsid w:val="004A6920"/>
    <w:rsid w:val="004A747B"/>
    <w:rsid w:val="004A78BB"/>
    <w:rsid w:val="004B02E1"/>
    <w:rsid w:val="004B0308"/>
    <w:rsid w:val="004B08B5"/>
    <w:rsid w:val="004B10EB"/>
    <w:rsid w:val="004B2609"/>
    <w:rsid w:val="004B2C2B"/>
    <w:rsid w:val="004B2F8C"/>
    <w:rsid w:val="004B30F8"/>
    <w:rsid w:val="004B3B71"/>
    <w:rsid w:val="004B3CB5"/>
    <w:rsid w:val="004B4788"/>
    <w:rsid w:val="004B6184"/>
    <w:rsid w:val="004C00F5"/>
    <w:rsid w:val="004C10C1"/>
    <w:rsid w:val="004C1B60"/>
    <w:rsid w:val="004C1C9D"/>
    <w:rsid w:val="004C2A33"/>
    <w:rsid w:val="004C31D6"/>
    <w:rsid w:val="004C34CA"/>
    <w:rsid w:val="004C38AA"/>
    <w:rsid w:val="004C38C3"/>
    <w:rsid w:val="004C3C63"/>
    <w:rsid w:val="004C450D"/>
    <w:rsid w:val="004C5243"/>
    <w:rsid w:val="004C5380"/>
    <w:rsid w:val="004C5BF9"/>
    <w:rsid w:val="004C6342"/>
    <w:rsid w:val="004C67BC"/>
    <w:rsid w:val="004C6CE3"/>
    <w:rsid w:val="004C6F6B"/>
    <w:rsid w:val="004C766B"/>
    <w:rsid w:val="004C7949"/>
    <w:rsid w:val="004D0420"/>
    <w:rsid w:val="004D0792"/>
    <w:rsid w:val="004D080B"/>
    <w:rsid w:val="004D16E8"/>
    <w:rsid w:val="004D306E"/>
    <w:rsid w:val="004D55A5"/>
    <w:rsid w:val="004D6302"/>
    <w:rsid w:val="004D634D"/>
    <w:rsid w:val="004D6DC2"/>
    <w:rsid w:val="004D7F08"/>
    <w:rsid w:val="004E0D69"/>
    <w:rsid w:val="004E0F1F"/>
    <w:rsid w:val="004E1719"/>
    <w:rsid w:val="004E2E40"/>
    <w:rsid w:val="004E459E"/>
    <w:rsid w:val="004E4D21"/>
    <w:rsid w:val="004E4E5D"/>
    <w:rsid w:val="004E56AA"/>
    <w:rsid w:val="004E721C"/>
    <w:rsid w:val="004E7798"/>
    <w:rsid w:val="004E7C7A"/>
    <w:rsid w:val="004F08B8"/>
    <w:rsid w:val="004F0CD9"/>
    <w:rsid w:val="004F102B"/>
    <w:rsid w:val="004F1DDC"/>
    <w:rsid w:val="004F21E3"/>
    <w:rsid w:val="004F2581"/>
    <w:rsid w:val="004F2DF0"/>
    <w:rsid w:val="004F4E91"/>
    <w:rsid w:val="004F4F75"/>
    <w:rsid w:val="004F5310"/>
    <w:rsid w:val="004F53E9"/>
    <w:rsid w:val="004F545C"/>
    <w:rsid w:val="004F63C3"/>
    <w:rsid w:val="0050078A"/>
    <w:rsid w:val="00500996"/>
    <w:rsid w:val="00500F04"/>
    <w:rsid w:val="00500F68"/>
    <w:rsid w:val="00501439"/>
    <w:rsid w:val="00501B27"/>
    <w:rsid w:val="00501F0F"/>
    <w:rsid w:val="005036EB"/>
    <w:rsid w:val="00503ECC"/>
    <w:rsid w:val="0050437C"/>
    <w:rsid w:val="00505F2F"/>
    <w:rsid w:val="0050645C"/>
    <w:rsid w:val="00507613"/>
    <w:rsid w:val="005076A4"/>
    <w:rsid w:val="00510B0D"/>
    <w:rsid w:val="00511F6D"/>
    <w:rsid w:val="005126B3"/>
    <w:rsid w:val="005140C9"/>
    <w:rsid w:val="00515ACB"/>
    <w:rsid w:val="00515F3F"/>
    <w:rsid w:val="00516220"/>
    <w:rsid w:val="00516597"/>
    <w:rsid w:val="00516B4C"/>
    <w:rsid w:val="005170F9"/>
    <w:rsid w:val="00517436"/>
    <w:rsid w:val="00520ADC"/>
    <w:rsid w:val="00520B01"/>
    <w:rsid w:val="00520EAE"/>
    <w:rsid w:val="0052146A"/>
    <w:rsid w:val="00523B4D"/>
    <w:rsid w:val="00523C08"/>
    <w:rsid w:val="00523CF6"/>
    <w:rsid w:val="00525181"/>
    <w:rsid w:val="00525386"/>
    <w:rsid w:val="00525C62"/>
    <w:rsid w:val="00525DD4"/>
    <w:rsid w:val="005263F1"/>
    <w:rsid w:val="00526D25"/>
    <w:rsid w:val="005272E4"/>
    <w:rsid w:val="005276EE"/>
    <w:rsid w:val="00527C98"/>
    <w:rsid w:val="0053164E"/>
    <w:rsid w:val="00532272"/>
    <w:rsid w:val="0053240B"/>
    <w:rsid w:val="00532734"/>
    <w:rsid w:val="005329A4"/>
    <w:rsid w:val="005349B9"/>
    <w:rsid w:val="00535638"/>
    <w:rsid w:val="00535E52"/>
    <w:rsid w:val="0053667A"/>
    <w:rsid w:val="00536F14"/>
    <w:rsid w:val="00536F1B"/>
    <w:rsid w:val="0053747D"/>
    <w:rsid w:val="005400ED"/>
    <w:rsid w:val="00540232"/>
    <w:rsid w:val="00540AF1"/>
    <w:rsid w:val="00540E81"/>
    <w:rsid w:val="0054127C"/>
    <w:rsid w:val="00541670"/>
    <w:rsid w:val="00542BCD"/>
    <w:rsid w:val="00542E8C"/>
    <w:rsid w:val="00543045"/>
    <w:rsid w:val="00543561"/>
    <w:rsid w:val="005435E1"/>
    <w:rsid w:val="005437A8"/>
    <w:rsid w:val="00543AEE"/>
    <w:rsid w:val="0054500E"/>
    <w:rsid w:val="00545100"/>
    <w:rsid w:val="00545E98"/>
    <w:rsid w:val="00545FCE"/>
    <w:rsid w:val="005500B2"/>
    <w:rsid w:val="005503A4"/>
    <w:rsid w:val="00550402"/>
    <w:rsid w:val="00551A6A"/>
    <w:rsid w:val="0055328C"/>
    <w:rsid w:val="0055385F"/>
    <w:rsid w:val="005547AA"/>
    <w:rsid w:val="00554BAE"/>
    <w:rsid w:val="00554E76"/>
    <w:rsid w:val="005553CC"/>
    <w:rsid w:val="00556118"/>
    <w:rsid w:val="00556282"/>
    <w:rsid w:val="0055706A"/>
    <w:rsid w:val="00557CE9"/>
    <w:rsid w:val="00560F36"/>
    <w:rsid w:val="00561607"/>
    <w:rsid w:val="0056266D"/>
    <w:rsid w:val="005630F6"/>
    <w:rsid w:val="00563ED5"/>
    <w:rsid w:val="00564567"/>
    <w:rsid w:val="005649A2"/>
    <w:rsid w:val="00565CCB"/>
    <w:rsid w:val="00566628"/>
    <w:rsid w:val="00566642"/>
    <w:rsid w:val="0056711A"/>
    <w:rsid w:val="00567D6E"/>
    <w:rsid w:val="005709DA"/>
    <w:rsid w:val="00572136"/>
    <w:rsid w:val="00572153"/>
    <w:rsid w:val="00572276"/>
    <w:rsid w:val="00572B2B"/>
    <w:rsid w:val="00572FB2"/>
    <w:rsid w:val="0057329F"/>
    <w:rsid w:val="00573303"/>
    <w:rsid w:val="00574159"/>
    <w:rsid w:val="005743E4"/>
    <w:rsid w:val="00574B0C"/>
    <w:rsid w:val="00575134"/>
    <w:rsid w:val="0057539F"/>
    <w:rsid w:val="0057545D"/>
    <w:rsid w:val="00575D33"/>
    <w:rsid w:val="00575D49"/>
    <w:rsid w:val="005760AB"/>
    <w:rsid w:val="00576EC2"/>
    <w:rsid w:val="0057781B"/>
    <w:rsid w:val="005820F2"/>
    <w:rsid w:val="005820FA"/>
    <w:rsid w:val="005824C3"/>
    <w:rsid w:val="005836AE"/>
    <w:rsid w:val="00583F6D"/>
    <w:rsid w:val="00584267"/>
    <w:rsid w:val="00584CF5"/>
    <w:rsid w:val="005868C7"/>
    <w:rsid w:val="00586984"/>
    <w:rsid w:val="0058752B"/>
    <w:rsid w:val="005902D4"/>
    <w:rsid w:val="005904AD"/>
    <w:rsid w:val="0059074E"/>
    <w:rsid w:val="00590F5D"/>
    <w:rsid w:val="00591D34"/>
    <w:rsid w:val="005921B7"/>
    <w:rsid w:val="00592FFE"/>
    <w:rsid w:val="00593A91"/>
    <w:rsid w:val="00594F83"/>
    <w:rsid w:val="00594F95"/>
    <w:rsid w:val="00595E63"/>
    <w:rsid w:val="0059608D"/>
    <w:rsid w:val="00596555"/>
    <w:rsid w:val="00597290"/>
    <w:rsid w:val="00597ACE"/>
    <w:rsid w:val="00597D52"/>
    <w:rsid w:val="00597DAD"/>
    <w:rsid w:val="005A00D0"/>
    <w:rsid w:val="005A06CA"/>
    <w:rsid w:val="005A0877"/>
    <w:rsid w:val="005A0AFA"/>
    <w:rsid w:val="005A0BAF"/>
    <w:rsid w:val="005A169E"/>
    <w:rsid w:val="005A1846"/>
    <w:rsid w:val="005A18DA"/>
    <w:rsid w:val="005A34A1"/>
    <w:rsid w:val="005A3504"/>
    <w:rsid w:val="005A3FCE"/>
    <w:rsid w:val="005A5BA4"/>
    <w:rsid w:val="005A5F00"/>
    <w:rsid w:val="005A668F"/>
    <w:rsid w:val="005B0856"/>
    <w:rsid w:val="005B1B3A"/>
    <w:rsid w:val="005B1E81"/>
    <w:rsid w:val="005B2A70"/>
    <w:rsid w:val="005B2B9B"/>
    <w:rsid w:val="005B2C2D"/>
    <w:rsid w:val="005B38BB"/>
    <w:rsid w:val="005B3C28"/>
    <w:rsid w:val="005B3E8A"/>
    <w:rsid w:val="005B55EA"/>
    <w:rsid w:val="005B7D16"/>
    <w:rsid w:val="005B7FF4"/>
    <w:rsid w:val="005C114C"/>
    <w:rsid w:val="005C13EE"/>
    <w:rsid w:val="005C24E6"/>
    <w:rsid w:val="005C54F2"/>
    <w:rsid w:val="005C57A3"/>
    <w:rsid w:val="005C5872"/>
    <w:rsid w:val="005C61A5"/>
    <w:rsid w:val="005D01E5"/>
    <w:rsid w:val="005D02AC"/>
    <w:rsid w:val="005D0344"/>
    <w:rsid w:val="005D0413"/>
    <w:rsid w:val="005D0500"/>
    <w:rsid w:val="005D069D"/>
    <w:rsid w:val="005D0ACE"/>
    <w:rsid w:val="005D0B79"/>
    <w:rsid w:val="005D120C"/>
    <w:rsid w:val="005D14E1"/>
    <w:rsid w:val="005D1FD5"/>
    <w:rsid w:val="005D2336"/>
    <w:rsid w:val="005D23E4"/>
    <w:rsid w:val="005D262B"/>
    <w:rsid w:val="005D3E29"/>
    <w:rsid w:val="005D5258"/>
    <w:rsid w:val="005D5A80"/>
    <w:rsid w:val="005D5C29"/>
    <w:rsid w:val="005D634A"/>
    <w:rsid w:val="005D753B"/>
    <w:rsid w:val="005D7708"/>
    <w:rsid w:val="005D7D12"/>
    <w:rsid w:val="005D7E93"/>
    <w:rsid w:val="005E01F6"/>
    <w:rsid w:val="005E0412"/>
    <w:rsid w:val="005E0619"/>
    <w:rsid w:val="005E0A98"/>
    <w:rsid w:val="005E0C37"/>
    <w:rsid w:val="005E2A48"/>
    <w:rsid w:val="005E2DB4"/>
    <w:rsid w:val="005E3D66"/>
    <w:rsid w:val="005E4611"/>
    <w:rsid w:val="005E470E"/>
    <w:rsid w:val="005E4951"/>
    <w:rsid w:val="005E4E16"/>
    <w:rsid w:val="005E5304"/>
    <w:rsid w:val="005E54DA"/>
    <w:rsid w:val="005E5959"/>
    <w:rsid w:val="005E5E47"/>
    <w:rsid w:val="005E69E5"/>
    <w:rsid w:val="005E6BDA"/>
    <w:rsid w:val="005E7139"/>
    <w:rsid w:val="005E7251"/>
    <w:rsid w:val="005E7607"/>
    <w:rsid w:val="005E7AB9"/>
    <w:rsid w:val="005E7C2B"/>
    <w:rsid w:val="005E7D48"/>
    <w:rsid w:val="005F113C"/>
    <w:rsid w:val="005F1571"/>
    <w:rsid w:val="005F2454"/>
    <w:rsid w:val="005F3BBF"/>
    <w:rsid w:val="005F3E6B"/>
    <w:rsid w:val="005F426C"/>
    <w:rsid w:val="005F4BFC"/>
    <w:rsid w:val="005F4C01"/>
    <w:rsid w:val="005F4D83"/>
    <w:rsid w:val="005F4EF4"/>
    <w:rsid w:val="005F5195"/>
    <w:rsid w:val="005F55FE"/>
    <w:rsid w:val="005F619E"/>
    <w:rsid w:val="005F62FC"/>
    <w:rsid w:val="005F6C21"/>
    <w:rsid w:val="005F71A8"/>
    <w:rsid w:val="005F72EA"/>
    <w:rsid w:val="005F7F38"/>
    <w:rsid w:val="006003A1"/>
    <w:rsid w:val="006018DE"/>
    <w:rsid w:val="0060248A"/>
    <w:rsid w:val="00602643"/>
    <w:rsid w:val="00602C1B"/>
    <w:rsid w:val="00603044"/>
    <w:rsid w:val="006039F5"/>
    <w:rsid w:val="00603FF1"/>
    <w:rsid w:val="006041E9"/>
    <w:rsid w:val="006057E1"/>
    <w:rsid w:val="0060612E"/>
    <w:rsid w:val="00607E2E"/>
    <w:rsid w:val="00610A1C"/>
    <w:rsid w:val="00610B89"/>
    <w:rsid w:val="00611795"/>
    <w:rsid w:val="00612BC6"/>
    <w:rsid w:val="00612C76"/>
    <w:rsid w:val="006131A5"/>
    <w:rsid w:val="00613A91"/>
    <w:rsid w:val="00613CA9"/>
    <w:rsid w:val="00615556"/>
    <w:rsid w:val="00615F31"/>
    <w:rsid w:val="00616A96"/>
    <w:rsid w:val="00616B30"/>
    <w:rsid w:val="00617096"/>
    <w:rsid w:val="0061798D"/>
    <w:rsid w:val="00617A52"/>
    <w:rsid w:val="006200CC"/>
    <w:rsid w:val="00620329"/>
    <w:rsid w:val="00620C3C"/>
    <w:rsid w:val="006224DD"/>
    <w:rsid w:val="006229A4"/>
    <w:rsid w:val="0062347B"/>
    <w:rsid w:val="00623A40"/>
    <w:rsid w:val="00623C64"/>
    <w:rsid w:val="00623CC1"/>
    <w:rsid w:val="00623F9F"/>
    <w:rsid w:val="00624CBC"/>
    <w:rsid w:val="0062553C"/>
    <w:rsid w:val="00625B28"/>
    <w:rsid w:val="00630129"/>
    <w:rsid w:val="00630F61"/>
    <w:rsid w:val="0063207B"/>
    <w:rsid w:val="00632D9E"/>
    <w:rsid w:val="0063317C"/>
    <w:rsid w:val="00633723"/>
    <w:rsid w:val="00633A2B"/>
    <w:rsid w:val="006346AC"/>
    <w:rsid w:val="00636006"/>
    <w:rsid w:val="00636609"/>
    <w:rsid w:val="006370EB"/>
    <w:rsid w:val="00637237"/>
    <w:rsid w:val="0064114B"/>
    <w:rsid w:val="00641EC6"/>
    <w:rsid w:val="0064380A"/>
    <w:rsid w:val="00644236"/>
    <w:rsid w:val="00644C4C"/>
    <w:rsid w:val="00646184"/>
    <w:rsid w:val="00647070"/>
    <w:rsid w:val="00647673"/>
    <w:rsid w:val="006507CE"/>
    <w:rsid w:val="006515EB"/>
    <w:rsid w:val="006516A5"/>
    <w:rsid w:val="006522EE"/>
    <w:rsid w:val="006524E9"/>
    <w:rsid w:val="0065331F"/>
    <w:rsid w:val="006538D0"/>
    <w:rsid w:val="00654707"/>
    <w:rsid w:val="00654932"/>
    <w:rsid w:val="00654E4A"/>
    <w:rsid w:val="00656270"/>
    <w:rsid w:val="00657D60"/>
    <w:rsid w:val="00661E84"/>
    <w:rsid w:val="006640C5"/>
    <w:rsid w:val="00664380"/>
    <w:rsid w:val="00664441"/>
    <w:rsid w:val="00664E99"/>
    <w:rsid w:val="0066522C"/>
    <w:rsid w:val="00665301"/>
    <w:rsid w:val="006655C9"/>
    <w:rsid w:val="00665941"/>
    <w:rsid w:val="00667738"/>
    <w:rsid w:val="00667C4A"/>
    <w:rsid w:val="00670359"/>
    <w:rsid w:val="0067051A"/>
    <w:rsid w:val="0067162F"/>
    <w:rsid w:val="00671EFE"/>
    <w:rsid w:val="006720B2"/>
    <w:rsid w:val="00672A95"/>
    <w:rsid w:val="00672D6B"/>
    <w:rsid w:val="00673033"/>
    <w:rsid w:val="006740FB"/>
    <w:rsid w:val="006759FF"/>
    <w:rsid w:val="00676484"/>
    <w:rsid w:val="00677086"/>
    <w:rsid w:val="006779C6"/>
    <w:rsid w:val="006779F7"/>
    <w:rsid w:val="00677B22"/>
    <w:rsid w:val="00681E33"/>
    <w:rsid w:val="00682533"/>
    <w:rsid w:val="00685D8A"/>
    <w:rsid w:val="006874E0"/>
    <w:rsid w:val="006877F3"/>
    <w:rsid w:val="006879BC"/>
    <w:rsid w:val="006880E4"/>
    <w:rsid w:val="00690BA9"/>
    <w:rsid w:val="00691229"/>
    <w:rsid w:val="0069213F"/>
    <w:rsid w:val="00692584"/>
    <w:rsid w:val="006947F7"/>
    <w:rsid w:val="006956F0"/>
    <w:rsid w:val="006957C2"/>
    <w:rsid w:val="00695C3A"/>
    <w:rsid w:val="006A2032"/>
    <w:rsid w:val="006A2118"/>
    <w:rsid w:val="006A301F"/>
    <w:rsid w:val="006A35E5"/>
    <w:rsid w:val="006A36FA"/>
    <w:rsid w:val="006A3BA6"/>
    <w:rsid w:val="006A3C8B"/>
    <w:rsid w:val="006A3CFA"/>
    <w:rsid w:val="006A4EC5"/>
    <w:rsid w:val="006A595C"/>
    <w:rsid w:val="006A7103"/>
    <w:rsid w:val="006A7E4B"/>
    <w:rsid w:val="006B028F"/>
    <w:rsid w:val="006B0C5F"/>
    <w:rsid w:val="006B0CEE"/>
    <w:rsid w:val="006B0D70"/>
    <w:rsid w:val="006B0EF4"/>
    <w:rsid w:val="006B105A"/>
    <w:rsid w:val="006B147C"/>
    <w:rsid w:val="006B1716"/>
    <w:rsid w:val="006B1AEF"/>
    <w:rsid w:val="006B1DD8"/>
    <w:rsid w:val="006B27CC"/>
    <w:rsid w:val="006B308C"/>
    <w:rsid w:val="006B3091"/>
    <w:rsid w:val="006B492D"/>
    <w:rsid w:val="006B6525"/>
    <w:rsid w:val="006B7F4C"/>
    <w:rsid w:val="006C0159"/>
    <w:rsid w:val="006C05E5"/>
    <w:rsid w:val="006C0782"/>
    <w:rsid w:val="006C1095"/>
    <w:rsid w:val="006C2372"/>
    <w:rsid w:val="006C2D2F"/>
    <w:rsid w:val="006C4BCD"/>
    <w:rsid w:val="006C5150"/>
    <w:rsid w:val="006C5563"/>
    <w:rsid w:val="006C55A7"/>
    <w:rsid w:val="006C6193"/>
    <w:rsid w:val="006C6AF0"/>
    <w:rsid w:val="006C71FA"/>
    <w:rsid w:val="006C78FF"/>
    <w:rsid w:val="006C7901"/>
    <w:rsid w:val="006D16E3"/>
    <w:rsid w:val="006D1F20"/>
    <w:rsid w:val="006D281C"/>
    <w:rsid w:val="006D2F80"/>
    <w:rsid w:val="006D4D0F"/>
    <w:rsid w:val="006D52CB"/>
    <w:rsid w:val="006D5883"/>
    <w:rsid w:val="006D5A11"/>
    <w:rsid w:val="006D5E20"/>
    <w:rsid w:val="006D70C1"/>
    <w:rsid w:val="006D7DA1"/>
    <w:rsid w:val="006E0012"/>
    <w:rsid w:val="006E02D8"/>
    <w:rsid w:val="006E0D0E"/>
    <w:rsid w:val="006E13C0"/>
    <w:rsid w:val="006E2871"/>
    <w:rsid w:val="006E2AA0"/>
    <w:rsid w:val="006E3008"/>
    <w:rsid w:val="006E305A"/>
    <w:rsid w:val="006E35F9"/>
    <w:rsid w:val="006E3C83"/>
    <w:rsid w:val="006E4178"/>
    <w:rsid w:val="006E46C6"/>
    <w:rsid w:val="006E58C5"/>
    <w:rsid w:val="006E653D"/>
    <w:rsid w:val="006E6898"/>
    <w:rsid w:val="006E75AC"/>
    <w:rsid w:val="006E7614"/>
    <w:rsid w:val="006E79C1"/>
    <w:rsid w:val="006E7FB1"/>
    <w:rsid w:val="006F2C37"/>
    <w:rsid w:val="006F4275"/>
    <w:rsid w:val="006F437D"/>
    <w:rsid w:val="006F501E"/>
    <w:rsid w:val="006F5CA1"/>
    <w:rsid w:val="006F5F32"/>
    <w:rsid w:val="006F6015"/>
    <w:rsid w:val="006F70BF"/>
    <w:rsid w:val="006F7A16"/>
    <w:rsid w:val="007005A7"/>
    <w:rsid w:val="0070085B"/>
    <w:rsid w:val="007026A0"/>
    <w:rsid w:val="007026B9"/>
    <w:rsid w:val="007034BD"/>
    <w:rsid w:val="007037E0"/>
    <w:rsid w:val="00705BAD"/>
    <w:rsid w:val="00711CD8"/>
    <w:rsid w:val="00713792"/>
    <w:rsid w:val="00713CC4"/>
    <w:rsid w:val="00713ED7"/>
    <w:rsid w:val="007163B7"/>
    <w:rsid w:val="00716EBA"/>
    <w:rsid w:val="00717B9F"/>
    <w:rsid w:val="007203F9"/>
    <w:rsid w:val="0072147E"/>
    <w:rsid w:val="00721DBF"/>
    <w:rsid w:val="00722DB0"/>
    <w:rsid w:val="00722EE1"/>
    <w:rsid w:val="00722FB1"/>
    <w:rsid w:val="0072323A"/>
    <w:rsid w:val="007248D8"/>
    <w:rsid w:val="00725590"/>
    <w:rsid w:val="00725A37"/>
    <w:rsid w:val="00725B0E"/>
    <w:rsid w:val="007268D0"/>
    <w:rsid w:val="0073010A"/>
    <w:rsid w:val="00730212"/>
    <w:rsid w:val="007304DB"/>
    <w:rsid w:val="007305CC"/>
    <w:rsid w:val="0073099A"/>
    <w:rsid w:val="00730CF7"/>
    <w:rsid w:val="00730D4A"/>
    <w:rsid w:val="00730E9B"/>
    <w:rsid w:val="00731251"/>
    <w:rsid w:val="007314CE"/>
    <w:rsid w:val="007316CA"/>
    <w:rsid w:val="00731C9E"/>
    <w:rsid w:val="00732598"/>
    <w:rsid w:val="00732AEC"/>
    <w:rsid w:val="007331EB"/>
    <w:rsid w:val="00733549"/>
    <w:rsid w:val="00735427"/>
    <w:rsid w:val="007408DC"/>
    <w:rsid w:val="0074163C"/>
    <w:rsid w:val="007416DA"/>
    <w:rsid w:val="00742B88"/>
    <w:rsid w:val="00742C8D"/>
    <w:rsid w:val="00744BDD"/>
    <w:rsid w:val="00746878"/>
    <w:rsid w:val="00747089"/>
    <w:rsid w:val="00747C3A"/>
    <w:rsid w:val="00750D12"/>
    <w:rsid w:val="00750E05"/>
    <w:rsid w:val="00751035"/>
    <w:rsid w:val="00751E85"/>
    <w:rsid w:val="00752FC8"/>
    <w:rsid w:val="007531C6"/>
    <w:rsid w:val="00753A5D"/>
    <w:rsid w:val="00753B02"/>
    <w:rsid w:val="00754C3F"/>
    <w:rsid w:val="0075551B"/>
    <w:rsid w:val="0075556B"/>
    <w:rsid w:val="00755A32"/>
    <w:rsid w:val="007561E4"/>
    <w:rsid w:val="007570AE"/>
    <w:rsid w:val="007574F2"/>
    <w:rsid w:val="007577DE"/>
    <w:rsid w:val="00757E79"/>
    <w:rsid w:val="00757EE2"/>
    <w:rsid w:val="00760138"/>
    <w:rsid w:val="0076060F"/>
    <w:rsid w:val="00761FC2"/>
    <w:rsid w:val="0076202B"/>
    <w:rsid w:val="00763A30"/>
    <w:rsid w:val="00764671"/>
    <w:rsid w:val="007646BD"/>
    <w:rsid w:val="0076537C"/>
    <w:rsid w:val="0076624D"/>
    <w:rsid w:val="00766486"/>
    <w:rsid w:val="00767AC2"/>
    <w:rsid w:val="00767B3D"/>
    <w:rsid w:val="00770226"/>
    <w:rsid w:val="007707A6"/>
    <w:rsid w:val="0077141B"/>
    <w:rsid w:val="00771CA7"/>
    <w:rsid w:val="007725B7"/>
    <w:rsid w:val="0077284D"/>
    <w:rsid w:val="00772ACD"/>
    <w:rsid w:val="00773405"/>
    <w:rsid w:val="00773545"/>
    <w:rsid w:val="00773AB2"/>
    <w:rsid w:val="00774140"/>
    <w:rsid w:val="00774F0A"/>
    <w:rsid w:val="00775061"/>
    <w:rsid w:val="00777281"/>
    <w:rsid w:val="00777E1F"/>
    <w:rsid w:val="00780724"/>
    <w:rsid w:val="00780891"/>
    <w:rsid w:val="0078090D"/>
    <w:rsid w:val="00780E31"/>
    <w:rsid w:val="0078170B"/>
    <w:rsid w:val="00782229"/>
    <w:rsid w:val="0078371D"/>
    <w:rsid w:val="0078442F"/>
    <w:rsid w:val="00784A19"/>
    <w:rsid w:val="00785D86"/>
    <w:rsid w:val="00790516"/>
    <w:rsid w:val="00790EC2"/>
    <w:rsid w:val="00790EE9"/>
    <w:rsid w:val="0079214E"/>
    <w:rsid w:val="007932BE"/>
    <w:rsid w:val="007937B5"/>
    <w:rsid w:val="00793DB8"/>
    <w:rsid w:val="007950EC"/>
    <w:rsid w:val="00795789"/>
    <w:rsid w:val="00795792"/>
    <w:rsid w:val="007966A4"/>
    <w:rsid w:val="00796C56"/>
    <w:rsid w:val="00796E79"/>
    <w:rsid w:val="007972D5"/>
    <w:rsid w:val="007973F8"/>
    <w:rsid w:val="00797465"/>
    <w:rsid w:val="007A12D5"/>
    <w:rsid w:val="007A1901"/>
    <w:rsid w:val="007A211B"/>
    <w:rsid w:val="007A2488"/>
    <w:rsid w:val="007A3753"/>
    <w:rsid w:val="007A4B70"/>
    <w:rsid w:val="007A4BAF"/>
    <w:rsid w:val="007A5159"/>
    <w:rsid w:val="007A5462"/>
    <w:rsid w:val="007A5654"/>
    <w:rsid w:val="007A5F30"/>
    <w:rsid w:val="007A648B"/>
    <w:rsid w:val="007A6764"/>
    <w:rsid w:val="007B19CE"/>
    <w:rsid w:val="007B1D1C"/>
    <w:rsid w:val="007B25B4"/>
    <w:rsid w:val="007B31AA"/>
    <w:rsid w:val="007B5A2B"/>
    <w:rsid w:val="007B5D97"/>
    <w:rsid w:val="007B6A1D"/>
    <w:rsid w:val="007B6FD3"/>
    <w:rsid w:val="007B748D"/>
    <w:rsid w:val="007B75DD"/>
    <w:rsid w:val="007B7DAF"/>
    <w:rsid w:val="007C03BC"/>
    <w:rsid w:val="007C17D7"/>
    <w:rsid w:val="007C1C36"/>
    <w:rsid w:val="007C1C59"/>
    <w:rsid w:val="007C1D0E"/>
    <w:rsid w:val="007C2805"/>
    <w:rsid w:val="007C2CB1"/>
    <w:rsid w:val="007C2F2D"/>
    <w:rsid w:val="007C3808"/>
    <w:rsid w:val="007C3AFC"/>
    <w:rsid w:val="007C3C61"/>
    <w:rsid w:val="007C3DF5"/>
    <w:rsid w:val="007C4172"/>
    <w:rsid w:val="007C4182"/>
    <w:rsid w:val="007C471A"/>
    <w:rsid w:val="007C47FD"/>
    <w:rsid w:val="007C5016"/>
    <w:rsid w:val="007C51D4"/>
    <w:rsid w:val="007C5EF5"/>
    <w:rsid w:val="007C61FA"/>
    <w:rsid w:val="007C6A44"/>
    <w:rsid w:val="007C7349"/>
    <w:rsid w:val="007C7D03"/>
    <w:rsid w:val="007C7D98"/>
    <w:rsid w:val="007D1592"/>
    <w:rsid w:val="007D2C23"/>
    <w:rsid w:val="007D2C7A"/>
    <w:rsid w:val="007D339E"/>
    <w:rsid w:val="007D3C95"/>
    <w:rsid w:val="007D47C5"/>
    <w:rsid w:val="007D5DFB"/>
    <w:rsid w:val="007D6787"/>
    <w:rsid w:val="007E0059"/>
    <w:rsid w:val="007E20A7"/>
    <w:rsid w:val="007E2894"/>
    <w:rsid w:val="007E356B"/>
    <w:rsid w:val="007E4820"/>
    <w:rsid w:val="007E55D3"/>
    <w:rsid w:val="007E5685"/>
    <w:rsid w:val="007E5C29"/>
    <w:rsid w:val="007E7786"/>
    <w:rsid w:val="007E78C4"/>
    <w:rsid w:val="007E7D3F"/>
    <w:rsid w:val="007F0B9B"/>
    <w:rsid w:val="007F1E10"/>
    <w:rsid w:val="007F2413"/>
    <w:rsid w:val="007F4DF9"/>
    <w:rsid w:val="007F598D"/>
    <w:rsid w:val="007F5DA9"/>
    <w:rsid w:val="007F7BEC"/>
    <w:rsid w:val="007F7E0F"/>
    <w:rsid w:val="008000AC"/>
    <w:rsid w:val="0080065D"/>
    <w:rsid w:val="00800702"/>
    <w:rsid w:val="00800E6E"/>
    <w:rsid w:val="00800F5E"/>
    <w:rsid w:val="0080144D"/>
    <w:rsid w:val="00801E30"/>
    <w:rsid w:val="00802CAF"/>
    <w:rsid w:val="00803077"/>
    <w:rsid w:val="00803F3C"/>
    <w:rsid w:val="00804170"/>
    <w:rsid w:val="00806C87"/>
    <w:rsid w:val="00807128"/>
    <w:rsid w:val="008076D1"/>
    <w:rsid w:val="0081058E"/>
    <w:rsid w:val="0081145D"/>
    <w:rsid w:val="008114C2"/>
    <w:rsid w:val="00811A07"/>
    <w:rsid w:val="00812D4B"/>
    <w:rsid w:val="00812D63"/>
    <w:rsid w:val="00813AEC"/>
    <w:rsid w:val="008145D0"/>
    <w:rsid w:val="00814E4A"/>
    <w:rsid w:val="00816272"/>
    <w:rsid w:val="0081758D"/>
    <w:rsid w:val="008175F3"/>
    <w:rsid w:val="00817FCF"/>
    <w:rsid w:val="00817FDC"/>
    <w:rsid w:val="008206D3"/>
    <w:rsid w:val="008207D8"/>
    <w:rsid w:val="008216C5"/>
    <w:rsid w:val="00821C2C"/>
    <w:rsid w:val="00822647"/>
    <w:rsid w:val="00822E52"/>
    <w:rsid w:val="00823432"/>
    <w:rsid w:val="00823612"/>
    <w:rsid w:val="0082391D"/>
    <w:rsid w:val="00824081"/>
    <w:rsid w:val="00824F66"/>
    <w:rsid w:val="00825F4B"/>
    <w:rsid w:val="00825FE9"/>
    <w:rsid w:val="0082670A"/>
    <w:rsid w:val="00826A76"/>
    <w:rsid w:val="00827973"/>
    <w:rsid w:val="00827C03"/>
    <w:rsid w:val="00827F1A"/>
    <w:rsid w:val="00831257"/>
    <w:rsid w:val="00831425"/>
    <w:rsid w:val="00831528"/>
    <w:rsid w:val="00832383"/>
    <w:rsid w:val="00832F0F"/>
    <w:rsid w:val="00833078"/>
    <w:rsid w:val="00833714"/>
    <w:rsid w:val="00834305"/>
    <w:rsid w:val="0083512F"/>
    <w:rsid w:val="00835609"/>
    <w:rsid w:val="00835804"/>
    <w:rsid w:val="00837E3B"/>
    <w:rsid w:val="0084086F"/>
    <w:rsid w:val="00840BDB"/>
    <w:rsid w:val="00841175"/>
    <w:rsid w:val="008423F3"/>
    <w:rsid w:val="00843CFF"/>
    <w:rsid w:val="00844929"/>
    <w:rsid w:val="00844F61"/>
    <w:rsid w:val="00844F65"/>
    <w:rsid w:val="0084549D"/>
    <w:rsid w:val="00846510"/>
    <w:rsid w:val="0084761E"/>
    <w:rsid w:val="00847BA4"/>
    <w:rsid w:val="00847F29"/>
    <w:rsid w:val="008500DA"/>
    <w:rsid w:val="0085041E"/>
    <w:rsid w:val="00850B2A"/>
    <w:rsid w:val="00850FE9"/>
    <w:rsid w:val="00851AB0"/>
    <w:rsid w:val="00851CC6"/>
    <w:rsid w:val="00851D02"/>
    <w:rsid w:val="0085311D"/>
    <w:rsid w:val="008538E6"/>
    <w:rsid w:val="00853F91"/>
    <w:rsid w:val="00854125"/>
    <w:rsid w:val="00857264"/>
    <w:rsid w:val="0085790A"/>
    <w:rsid w:val="00860198"/>
    <w:rsid w:val="00860D60"/>
    <w:rsid w:val="00860E85"/>
    <w:rsid w:val="008639DE"/>
    <w:rsid w:val="00863EFF"/>
    <w:rsid w:val="00864252"/>
    <w:rsid w:val="008647AF"/>
    <w:rsid w:val="00865042"/>
    <w:rsid w:val="00865242"/>
    <w:rsid w:val="00865BF2"/>
    <w:rsid w:val="00865DFA"/>
    <w:rsid w:val="00866096"/>
    <w:rsid w:val="008702EF"/>
    <w:rsid w:val="008710E0"/>
    <w:rsid w:val="00871CC4"/>
    <w:rsid w:val="00873054"/>
    <w:rsid w:val="00873488"/>
    <w:rsid w:val="008755AC"/>
    <w:rsid w:val="00875A07"/>
    <w:rsid w:val="00875B10"/>
    <w:rsid w:val="00875C18"/>
    <w:rsid w:val="00876F5F"/>
    <w:rsid w:val="00877FE6"/>
    <w:rsid w:val="0088053B"/>
    <w:rsid w:val="00881456"/>
    <w:rsid w:val="008815E4"/>
    <w:rsid w:val="00881B7C"/>
    <w:rsid w:val="00881D28"/>
    <w:rsid w:val="00882EFC"/>
    <w:rsid w:val="0088347B"/>
    <w:rsid w:val="00883530"/>
    <w:rsid w:val="00883B15"/>
    <w:rsid w:val="00884044"/>
    <w:rsid w:val="00884B2E"/>
    <w:rsid w:val="00885C06"/>
    <w:rsid w:val="00885E01"/>
    <w:rsid w:val="00886F73"/>
    <w:rsid w:val="008902B7"/>
    <w:rsid w:val="008927C7"/>
    <w:rsid w:val="0089297B"/>
    <w:rsid w:val="00892A92"/>
    <w:rsid w:val="00892DF9"/>
    <w:rsid w:val="0089330F"/>
    <w:rsid w:val="008946BF"/>
    <w:rsid w:val="00894C78"/>
    <w:rsid w:val="00895033"/>
    <w:rsid w:val="00895C40"/>
    <w:rsid w:val="00895DB6"/>
    <w:rsid w:val="00896093"/>
    <w:rsid w:val="00896192"/>
    <w:rsid w:val="00896E8D"/>
    <w:rsid w:val="0089730A"/>
    <w:rsid w:val="008A09D9"/>
    <w:rsid w:val="008A137A"/>
    <w:rsid w:val="008A1E2A"/>
    <w:rsid w:val="008A1F8C"/>
    <w:rsid w:val="008A25CD"/>
    <w:rsid w:val="008A2F3A"/>
    <w:rsid w:val="008A2FE2"/>
    <w:rsid w:val="008A3DE4"/>
    <w:rsid w:val="008A4BB3"/>
    <w:rsid w:val="008A4E36"/>
    <w:rsid w:val="008A56E9"/>
    <w:rsid w:val="008A592D"/>
    <w:rsid w:val="008A5F8B"/>
    <w:rsid w:val="008A6208"/>
    <w:rsid w:val="008A62CE"/>
    <w:rsid w:val="008A6448"/>
    <w:rsid w:val="008A741F"/>
    <w:rsid w:val="008A7501"/>
    <w:rsid w:val="008B2B36"/>
    <w:rsid w:val="008B2CC5"/>
    <w:rsid w:val="008B30C6"/>
    <w:rsid w:val="008B3525"/>
    <w:rsid w:val="008B36FB"/>
    <w:rsid w:val="008B3E91"/>
    <w:rsid w:val="008B5076"/>
    <w:rsid w:val="008B59FE"/>
    <w:rsid w:val="008B5CD2"/>
    <w:rsid w:val="008B6235"/>
    <w:rsid w:val="008B6526"/>
    <w:rsid w:val="008B6925"/>
    <w:rsid w:val="008B7C29"/>
    <w:rsid w:val="008B7D21"/>
    <w:rsid w:val="008C01E7"/>
    <w:rsid w:val="008C0DEA"/>
    <w:rsid w:val="008C0E87"/>
    <w:rsid w:val="008C11DE"/>
    <w:rsid w:val="008C23C8"/>
    <w:rsid w:val="008C2615"/>
    <w:rsid w:val="008C37B0"/>
    <w:rsid w:val="008C4F43"/>
    <w:rsid w:val="008C5173"/>
    <w:rsid w:val="008C55B7"/>
    <w:rsid w:val="008C55BD"/>
    <w:rsid w:val="008C5D4C"/>
    <w:rsid w:val="008C6F14"/>
    <w:rsid w:val="008C7E90"/>
    <w:rsid w:val="008D01F8"/>
    <w:rsid w:val="008D070B"/>
    <w:rsid w:val="008D0EB0"/>
    <w:rsid w:val="008D14EE"/>
    <w:rsid w:val="008D2212"/>
    <w:rsid w:val="008D275B"/>
    <w:rsid w:val="008D41C6"/>
    <w:rsid w:val="008D5D54"/>
    <w:rsid w:val="008D5E20"/>
    <w:rsid w:val="008D62D5"/>
    <w:rsid w:val="008E0070"/>
    <w:rsid w:val="008E1E07"/>
    <w:rsid w:val="008E21AE"/>
    <w:rsid w:val="008E24B6"/>
    <w:rsid w:val="008E2819"/>
    <w:rsid w:val="008E2C02"/>
    <w:rsid w:val="008E3480"/>
    <w:rsid w:val="008E370D"/>
    <w:rsid w:val="008E3724"/>
    <w:rsid w:val="008E41A1"/>
    <w:rsid w:val="008E455F"/>
    <w:rsid w:val="008E4595"/>
    <w:rsid w:val="008E4832"/>
    <w:rsid w:val="008E5104"/>
    <w:rsid w:val="008E5ADB"/>
    <w:rsid w:val="008E5C1F"/>
    <w:rsid w:val="008E673B"/>
    <w:rsid w:val="008E7532"/>
    <w:rsid w:val="008E754E"/>
    <w:rsid w:val="008E7F65"/>
    <w:rsid w:val="008F08CD"/>
    <w:rsid w:val="008F15A2"/>
    <w:rsid w:val="008F1FA6"/>
    <w:rsid w:val="008F256B"/>
    <w:rsid w:val="008F3431"/>
    <w:rsid w:val="008F40C3"/>
    <w:rsid w:val="008F4D07"/>
    <w:rsid w:val="008F4F22"/>
    <w:rsid w:val="008F528B"/>
    <w:rsid w:val="008F694D"/>
    <w:rsid w:val="009014D7"/>
    <w:rsid w:val="00901939"/>
    <w:rsid w:val="00901D7A"/>
    <w:rsid w:val="009026BF"/>
    <w:rsid w:val="00903D7F"/>
    <w:rsid w:val="00904207"/>
    <w:rsid w:val="0090430D"/>
    <w:rsid w:val="009051A0"/>
    <w:rsid w:val="00905B2F"/>
    <w:rsid w:val="00905ECE"/>
    <w:rsid w:val="0090611F"/>
    <w:rsid w:val="009062CB"/>
    <w:rsid w:val="009068EE"/>
    <w:rsid w:val="00907199"/>
    <w:rsid w:val="0090764F"/>
    <w:rsid w:val="009079A4"/>
    <w:rsid w:val="00907FB9"/>
    <w:rsid w:val="00911AA6"/>
    <w:rsid w:val="00912EBB"/>
    <w:rsid w:val="009130D4"/>
    <w:rsid w:val="00913A37"/>
    <w:rsid w:val="00914C27"/>
    <w:rsid w:val="00914F60"/>
    <w:rsid w:val="0091506B"/>
    <w:rsid w:val="009158E9"/>
    <w:rsid w:val="00915E2F"/>
    <w:rsid w:val="00915E49"/>
    <w:rsid w:val="00915F56"/>
    <w:rsid w:val="00917AC5"/>
    <w:rsid w:val="009203C8"/>
    <w:rsid w:val="009212CB"/>
    <w:rsid w:val="0092200F"/>
    <w:rsid w:val="0092210E"/>
    <w:rsid w:val="00922358"/>
    <w:rsid w:val="00923AE2"/>
    <w:rsid w:val="00923B63"/>
    <w:rsid w:val="00925304"/>
    <w:rsid w:val="00925743"/>
    <w:rsid w:val="00925785"/>
    <w:rsid w:val="00925B6D"/>
    <w:rsid w:val="00925F22"/>
    <w:rsid w:val="0092607F"/>
    <w:rsid w:val="009269D5"/>
    <w:rsid w:val="00926CB1"/>
    <w:rsid w:val="00926D18"/>
    <w:rsid w:val="00927027"/>
    <w:rsid w:val="0092718E"/>
    <w:rsid w:val="00927A94"/>
    <w:rsid w:val="00927D68"/>
    <w:rsid w:val="0092D094"/>
    <w:rsid w:val="00930776"/>
    <w:rsid w:val="00930A6E"/>
    <w:rsid w:val="00930C21"/>
    <w:rsid w:val="00930F37"/>
    <w:rsid w:val="00930FB9"/>
    <w:rsid w:val="00931999"/>
    <w:rsid w:val="00931F3C"/>
    <w:rsid w:val="00932BD6"/>
    <w:rsid w:val="00932C67"/>
    <w:rsid w:val="009344F3"/>
    <w:rsid w:val="0093518A"/>
    <w:rsid w:val="0093597B"/>
    <w:rsid w:val="00935C23"/>
    <w:rsid w:val="00935FEA"/>
    <w:rsid w:val="009367B7"/>
    <w:rsid w:val="00936AE0"/>
    <w:rsid w:val="009377BC"/>
    <w:rsid w:val="00937B64"/>
    <w:rsid w:val="009406DB"/>
    <w:rsid w:val="009408B8"/>
    <w:rsid w:val="00940AC4"/>
    <w:rsid w:val="00943326"/>
    <w:rsid w:val="00943DCA"/>
    <w:rsid w:val="00943DFD"/>
    <w:rsid w:val="00943E9C"/>
    <w:rsid w:val="009445ED"/>
    <w:rsid w:val="00944A76"/>
    <w:rsid w:val="0094528F"/>
    <w:rsid w:val="0094670F"/>
    <w:rsid w:val="00947160"/>
    <w:rsid w:val="00950054"/>
    <w:rsid w:val="009526FB"/>
    <w:rsid w:val="00952B1D"/>
    <w:rsid w:val="00953B36"/>
    <w:rsid w:val="00953BF6"/>
    <w:rsid w:val="0095498B"/>
    <w:rsid w:val="00954CFA"/>
    <w:rsid w:val="009561A8"/>
    <w:rsid w:val="00956657"/>
    <w:rsid w:val="00960913"/>
    <w:rsid w:val="0096164A"/>
    <w:rsid w:val="009617EF"/>
    <w:rsid w:val="00963299"/>
    <w:rsid w:val="00964513"/>
    <w:rsid w:val="009655F8"/>
    <w:rsid w:val="00966E7C"/>
    <w:rsid w:val="00967291"/>
    <w:rsid w:val="00970556"/>
    <w:rsid w:val="00971D49"/>
    <w:rsid w:val="00972856"/>
    <w:rsid w:val="00972FFD"/>
    <w:rsid w:val="009741A3"/>
    <w:rsid w:val="0097447C"/>
    <w:rsid w:val="0097665F"/>
    <w:rsid w:val="009817D7"/>
    <w:rsid w:val="00981D9B"/>
    <w:rsid w:val="009823B0"/>
    <w:rsid w:val="0098272D"/>
    <w:rsid w:val="00982A4E"/>
    <w:rsid w:val="00982ED3"/>
    <w:rsid w:val="0098451A"/>
    <w:rsid w:val="00985302"/>
    <w:rsid w:val="0098543B"/>
    <w:rsid w:val="00985788"/>
    <w:rsid w:val="00985CFF"/>
    <w:rsid w:val="0098663D"/>
    <w:rsid w:val="00986E29"/>
    <w:rsid w:val="009877C7"/>
    <w:rsid w:val="00987E6D"/>
    <w:rsid w:val="009901ED"/>
    <w:rsid w:val="009919E5"/>
    <w:rsid w:val="00991E37"/>
    <w:rsid w:val="009925C7"/>
    <w:rsid w:val="009929BD"/>
    <w:rsid w:val="0099390D"/>
    <w:rsid w:val="00993E3E"/>
    <w:rsid w:val="00993F08"/>
    <w:rsid w:val="00994455"/>
    <w:rsid w:val="009952C9"/>
    <w:rsid w:val="0099655B"/>
    <w:rsid w:val="009A0371"/>
    <w:rsid w:val="009A04DB"/>
    <w:rsid w:val="009A0905"/>
    <w:rsid w:val="009A0B6F"/>
    <w:rsid w:val="009A0D67"/>
    <w:rsid w:val="009A1A48"/>
    <w:rsid w:val="009A1E9A"/>
    <w:rsid w:val="009A3282"/>
    <w:rsid w:val="009A3FED"/>
    <w:rsid w:val="009A4131"/>
    <w:rsid w:val="009A5451"/>
    <w:rsid w:val="009A5744"/>
    <w:rsid w:val="009A5988"/>
    <w:rsid w:val="009B07E3"/>
    <w:rsid w:val="009B0950"/>
    <w:rsid w:val="009B21D6"/>
    <w:rsid w:val="009B224B"/>
    <w:rsid w:val="009B34D6"/>
    <w:rsid w:val="009B4B28"/>
    <w:rsid w:val="009B5064"/>
    <w:rsid w:val="009B5380"/>
    <w:rsid w:val="009B5824"/>
    <w:rsid w:val="009B5DB6"/>
    <w:rsid w:val="009B612C"/>
    <w:rsid w:val="009B66A1"/>
    <w:rsid w:val="009B7671"/>
    <w:rsid w:val="009B7A08"/>
    <w:rsid w:val="009B7CE8"/>
    <w:rsid w:val="009C11DC"/>
    <w:rsid w:val="009C1C7D"/>
    <w:rsid w:val="009C291E"/>
    <w:rsid w:val="009C3322"/>
    <w:rsid w:val="009C4684"/>
    <w:rsid w:val="009C4B63"/>
    <w:rsid w:val="009C5574"/>
    <w:rsid w:val="009C5AA6"/>
    <w:rsid w:val="009C608D"/>
    <w:rsid w:val="009C6AE5"/>
    <w:rsid w:val="009D07A7"/>
    <w:rsid w:val="009D08FB"/>
    <w:rsid w:val="009D10F0"/>
    <w:rsid w:val="009D150D"/>
    <w:rsid w:val="009D1960"/>
    <w:rsid w:val="009D1C2F"/>
    <w:rsid w:val="009D2FEA"/>
    <w:rsid w:val="009D3410"/>
    <w:rsid w:val="009D4820"/>
    <w:rsid w:val="009D4EE7"/>
    <w:rsid w:val="009D4F79"/>
    <w:rsid w:val="009D54AB"/>
    <w:rsid w:val="009D6D2B"/>
    <w:rsid w:val="009D76A6"/>
    <w:rsid w:val="009E14D7"/>
    <w:rsid w:val="009E26B3"/>
    <w:rsid w:val="009E29B4"/>
    <w:rsid w:val="009E2DE5"/>
    <w:rsid w:val="009E4AA1"/>
    <w:rsid w:val="009E5E9C"/>
    <w:rsid w:val="009E668B"/>
    <w:rsid w:val="009F134A"/>
    <w:rsid w:val="009F1DE2"/>
    <w:rsid w:val="009F2DD8"/>
    <w:rsid w:val="009F2E54"/>
    <w:rsid w:val="009F3B52"/>
    <w:rsid w:val="009F4DA8"/>
    <w:rsid w:val="009F50DA"/>
    <w:rsid w:val="009F7C2A"/>
    <w:rsid w:val="00A0021C"/>
    <w:rsid w:val="00A007DE"/>
    <w:rsid w:val="00A00CDA"/>
    <w:rsid w:val="00A02688"/>
    <w:rsid w:val="00A028F0"/>
    <w:rsid w:val="00A02E08"/>
    <w:rsid w:val="00A037B7"/>
    <w:rsid w:val="00A05460"/>
    <w:rsid w:val="00A057E7"/>
    <w:rsid w:val="00A05E24"/>
    <w:rsid w:val="00A0654D"/>
    <w:rsid w:val="00A066E1"/>
    <w:rsid w:val="00A069A2"/>
    <w:rsid w:val="00A0728E"/>
    <w:rsid w:val="00A07292"/>
    <w:rsid w:val="00A10618"/>
    <w:rsid w:val="00A10736"/>
    <w:rsid w:val="00A10BD9"/>
    <w:rsid w:val="00A11A94"/>
    <w:rsid w:val="00A11FA1"/>
    <w:rsid w:val="00A13EEC"/>
    <w:rsid w:val="00A1400E"/>
    <w:rsid w:val="00A15851"/>
    <w:rsid w:val="00A1587C"/>
    <w:rsid w:val="00A16B36"/>
    <w:rsid w:val="00A17639"/>
    <w:rsid w:val="00A1799A"/>
    <w:rsid w:val="00A17CCC"/>
    <w:rsid w:val="00A20678"/>
    <w:rsid w:val="00A21288"/>
    <w:rsid w:val="00A215BA"/>
    <w:rsid w:val="00A21850"/>
    <w:rsid w:val="00A21BCF"/>
    <w:rsid w:val="00A21F09"/>
    <w:rsid w:val="00A22579"/>
    <w:rsid w:val="00A2343E"/>
    <w:rsid w:val="00A23A35"/>
    <w:rsid w:val="00A23E71"/>
    <w:rsid w:val="00A23F5E"/>
    <w:rsid w:val="00A24EB4"/>
    <w:rsid w:val="00A25897"/>
    <w:rsid w:val="00A25A9D"/>
    <w:rsid w:val="00A25EEA"/>
    <w:rsid w:val="00A2608B"/>
    <w:rsid w:val="00A264D9"/>
    <w:rsid w:val="00A26748"/>
    <w:rsid w:val="00A272E4"/>
    <w:rsid w:val="00A3010E"/>
    <w:rsid w:val="00A30D15"/>
    <w:rsid w:val="00A31645"/>
    <w:rsid w:val="00A319AD"/>
    <w:rsid w:val="00A31F7A"/>
    <w:rsid w:val="00A32576"/>
    <w:rsid w:val="00A325B5"/>
    <w:rsid w:val="00A3359A"/>
    <w:rsid w:val="00A33FA7"/>
    <w:rsid w:val="00A3415E"/>
    <w:rsid w:val="00A34758"/>
    <w:rsid w:val="00A34BDE"/>
    <w:rsid w:val="00A35F27"/>
    <w:rsid w:val="00A36CC6"/>
    <w:rsid w:val="00A379FB"/>
    <w:rsid w:val="00A40D92"/>
    <w:rsid w:val="00A40DF0"/>
    <w:rsid w:val="00A418E8"/>
    <w:rsid w:val="00A43031"/>
    <w:rsid w:val="00A43B98"/>
    <w:rsid w:val="00A43D0B"/>
    <w:rsid w:val="00A44287"/>
    <w:rsid w:val="00A44334"/>
    <w:rsid w:val="00A4485F"/>
    <w:rsid w:val="00A464EC"/>
    <w:rsid w:val="00A473DB"/>
    <w:rsid w:val="00A4793E"/>
    <w:rsid w:val="00A479E3"/>
    <w:rsid w:val="00A479F8"/>
    <w:rsid w:val="00A50C78"/>
    <w:rsid w:val="00A50E0C"/>
    <w:rsid w:val="00A5117C"/>
    <w:rsid w:val="00A53457"/>
    <w:rsid w:val="00A536FA"/>
    <w:rsid w:val="00A53E73"/>
    <w:rsid w:val="00A5415B"/>
    <w:rsid w:val="00A54315"/>
    <w:rsid w:val="00A544AD"/>
    <w:rsid w:val="00A54BC0"/>
    <w:rsid w:val="00A55C66"/>
    <w:rsid w:val="00A56C76"/>
    <w:rsid w:val="00A57F60"/>
    <w:rsid w:val="00A6076E"/>
    <w:rsid w:val="00A609E9"/>
    <w:rsid w:val="00A60CBA"/>
    <w:rsid w:val="00A6113A"/>
    <w:rsid w:val="00A612AF"/>
    <w:rsid w:val="00A61FEB"/>
    <w:rsid w:val="00A62C67"/>
    <w:rsid w:val="00A62F27"/>
    <w:rsid w:val="00A64980"/>
    <w:rsid w:val="00A64C88"/>
    <w:rsid w:val="00A66223"/>
    <w:rsid w:val="00A66695"/>
    <w:rsid w:val="00A668B8"/>
    <w:rsid w:val="00A66D67"/>
    <w:rsid w:val="00A674DF"/>
    <w:rsid w:val="00A6759A"/>
    <w:rsid w:val="00A67D8F"/>
    <w:rsid w:val="00A71538"/>
    <w:rsid w:val="00A726F3"/>
    <w:rsid w:val="00A72973"/>
    <w:rsid w:val="00A738F1"/>
    <w:rsid w:val="00A74E4D"/>
    <w:rsid w:val="00A74E82"/>
    <w:rsid w:val="00A7507C"/>
    <w:rsid w:val="00A80B8B"/>
    <w:rsid w:val="00A8215E"/>
    <w:rsid w:val="00A82A4D"/>
    <w:rsid w:val="00A83593"/>
    <w:rsid w:val="00A83D58"/>
    <w:rsid w:val="00A83DF4"/>
    <w:rsid w:val="00A84737"/>
    <w:rsid w:val="00A84D52"/>
    <w:rsid w:val="00A85199"/>
    <w:rsid w:val="00A851A6"/>
    <w:rsid w:val="00A856D7"/>
    <w:rsid w:val="00A857A2"/>
    <w:rsid w:val="00A85F4E"/>
    <w:rsid w:val="00A8608B"/>
    <w:rsid w:val="00A86B73"/>
    <w:rsid w:val="00A871D9"/>
    <w:rsid w:val="00A875FC"/>
    <w:rsid w:val="00A87695"/>
    <w:rsid w:val="00A90755"/>
    <w:rsid w:val="00A90780"/>
    <w:rsid w:val="00A90AD3"/>
    <w:rsid w:val="00A91FE7"/>
    <w:rsid w:val="00A920D9"/>
    <w:rsid w:val="00A92474"/>
    <w:rsid w:val="00A92875"/>
    <w:rsid w:val="00A9295C"/>
    <w:rsid w:val="00A9335F"/>
    <w:rsid w:val="00A93689"/>
    <w:rsid w:val="00A9380A"/>
    <w:rsid w:val="00A94129"/>
    <w:rsid w:val="00A94914"/>
    <w:rsid w:val="00A94A10"/>
    <w:rsid w:val="00A95AA7"/>
    <w:rsid w:val="00A95D39"/>
    <w:rsid w:val="00A96683"/>
    <w:rsid w:val="00A974E2"/>
    <w:rsid w:val="00A97B1B"/>
    <w:rsid w:val="00A97EF1"/>
    <w:rsid w:val="00AA0137"/>
    <w:rsid w:val="00AA04CD"/>
    <w:rsid w:val="00AA165A"/>
    <w:rsid w:val="00AA23FB"/>
    <w:rsid w:val="00AA2923"/>
    <w:rsid w:val="00AA430D"/>
    <w:rsid w:val="00AA52D8"/>
    <w:rsid w:val="00AA59E4"/>
    <w:rsid w:val="00AA73A8"/>
    <w:rsid w:val="00AA7933"/>
    <w:rsid w:val="00AA7BF3"/>
    <w:rsid w:val="00AA7CA7"/>
    <w:rsid w:val="00AB0262"/>
    <w:rsid w:val="00AB077B"/>
    <w:rsid w:val="00AB08CD"/>
    <w:rsid w:val="00AB0AD7"/>
    <w:rsid w:val="00AB0AEE"/>
    <w:rsid w:val="00AB17A0"/>
    <w:rsid w:val="00AB225F"/>
    <w:rsid w:val="00AB2D22"/>
    <w:rsid w:val="00AB380C"/>
    <w:rsid w:val="00AB3E0E"/>
    <w:rsid w:val="00AB3E96"/>
    <w:rsid w:val="00AB474C"/>
    <w:rsid w:val="00AB54FB"/>
    <w:rsid w:val="00AB5813"/>
    <w:rsid w:val="00AB5969"/>
    <w:rsid w:val="00AB61F3"/>
    <w:rsid w:val="00AB6F69"/>
    <w:rsid w:val="00AB709A"/>
    <w:rsid w:val="00AB7F56"/>
    <w:rsid w:val="00AC01C6"/>
    <w:rsid w:val="00AC1146"/>
    <w:rsid w:val="00AC3592"/>
    <w:rsid w:val="00AC3E1C"/>
    <w:rsid w:val="00AC3E64"/>
    <w:rsid w:val="00AC407E"/>
    <w:rsid w:val="00AC4755"/>
    <w:rsid w:val="00AC4A91"/>
    <w:rsid w:val="00AC5746"/>
    <w:rsid w:val="00AC6CD4"/>
    <w:rsid w:val="00AC795E"/>
    <w:rsid w:val="00AC7D32"/>
    <w:rsid w:val="00AD009A"/>
    <w:rsid w:val="00AD0122"/>
    <w:rsid w:val="00AD0BCD"/>
    <w:rsid w:val="00AD1129"/>
    <w:rsid w:val="00AD3795"/>
    <w:rsid w:val="00AD37AB"/>
    <w:rsid w:val="00AD6455"/>
    <w:rsid w:val="00AD6529"/>
    <w:rsid w:val="00AD66C2"/>
    <w:rsid w:val="00AD75C5"/>
    <w:rsid w:val="00AD79B3"/>
    <w:rsid w:val="00AE00E1"/>
    <w:rsid w:val="00AE0753"/>
    <w:rsid w:val="00AE1717"/>
    <w:rsid w:val="00AE335F"/>
    <w:rsid w:val="00AE3AF2"/>
    <w:rsid w:val="00AE3D2C"/>
    <w:rsid w:val="00AE5412"/>
    <w:rsid w:val="00AE5F5C"/>
    <w:rsid w:val="00AE7BED"/>
    <w:rsid w:val="00AF2125"/>
    <w:rsid w:val="00AF3061"/>
    <w:rsid w:val="00AF325E"/>
    <w:rsid w:val="00AF3339"/>
    <w:rsid w:val="00AF42EE"/>
    <w:rsid w:val="00AF534D"/>
    <w:rsid w:val="00AF545E"/>
    <w:rsid w:val="00AF6AB3"/>
    <w:rsid w:val="00AF6B7C"/>
    <w:rsid w:val="00AF7248"/>
    <w:rsid w:val="00AF7349"/>
    <w:rsid w:val="00AF759B"/>
    <w:rsid w:val="00B0014B"/>
    <w:rsid w:val="00B014C7"/>
    <w:rsid w:val="00B01A08"/>
    <w:rsid w:val="00B01EC3"/>
    <w:rsid w:val="00B03649"/>
    <w:rsid w:val="00B03805"/>
    <w:rsid w:val="00B0567C"/>
    <w:rsid w:val="00B0575D"/>
    <w:rsid w:val="00B0659D"/>
    <w:rsid w:val="00B069AB"/>
    <w:rsid w:val="00B075F9"/>
    <w:rsid w:val="00B07C0C"/>
    <w:rsid w:val="00B07E94"/>
    <w:rsid w:val="00B113D1"/>
    <w:rsid w:val="00B11CA4"/>
    <w:rsid w:val="00B12271"/>
    <w:rsid w:val="00B12537"/>
    <w:rsid w:val="00B1300D"/>
    <w:rsid w:val="00B139AA"/>
    <w:rsid w:val="00B13DCD"/>
    <w:rsid w:val="00B163DE"/>
    <w:rsid w:val="00B1655D"/>
    <w:rsid w:val="00B16F07"/>
    <w:rsid w:val="00B21C48"/>
    <w:rsid w:val="00B229C8"/>
    <w:rsid w:val="00B23DAD"/>
    <w:rsid w:val="00B24055"/>
    <w:rsid w:val="00B25AC6"/>
    <w:rsid w:val="00B25B1A"/>
    <w:rsid w:val="00B25B30"/>
    <w:rsid w:val="00B25BD5"/>
    <w:rsid w:val="00B263AC"/>
    <w:rsid w:val="00B26D44"/>
    <w:rsid w:val="00B26EF9"/>
    <w:rsid w:val="00B278E2"/>
    <w:rsid w:val="00B27A53"/>
    <w:rsid w:val="00B307C3"/>
    <w:rsid w:val="00B32A8D"/>
    <w:rsid w:val="00B3425B"/>
    <w:rsid w:val="00B34F5B"/>
    <w:rsid w:val="00B35A53"/>
    <w:rsid w:val="00B35B42"/>
    <w:rsid w:val="00B35BB0"/>
    <w:rsid w:val="00B35C95"/>
    <w:rsid w:val="00B367F9"/>
    <w:rsid w:val="00B40E1A"/>
    <w:rsid w:val="00B410D1"/>
    <w:rsid w:val="00B417DD"/>
    <w:rsid w:val="00B41A6C"/>
    <w:rsid w:val="00B42A40"/>
    <w:rsid w:val="00B43155"/>
    <w:rsid w:val="00B437F7"/>
    <w:rsid w:val="00B43984"/>
    <w:rsid w:val="00B439B0"/>
    <w:rsid w:val="00B43AF3"/>
    <w:rsid w:val="00B44C8A"/>
    <w:rsid w:val="00B44D55"/>
    <w:rsid w:val="00B45035"/>
    <w:rsid w:val="00B45419"/>
    <w:rsid w:val="00B461AE"/>
    <w:rsid w:val="00B469E9"/>
    <w:rsid w:val="00B46F42"/>
    <w:rsid w:val="00B472AA"/>
    <w:rsid w:val="00B47DE9"/>
    <w:rsid w:val="00B47E17"/>
    <w:rsid w:val="00B50099"/>
    <w:rsid w:val="00B50783"/>
    <w:rsid w:val="00B507AD"/>
    <w:rsid w:val="00B5158D"/>
    <w:rsid w:val="00B51B2E"/>
    <w:rsid w:val="00B52864"/>
    <w:rsid w:val="00B530CA"/>
    <w:rsid w:val="00B53919"/>
    <w:rsid w:val="00B53A2C"/>
    <w:rsid w:val="00B54573"/>
    <w:rsid w:val="00B545EB"/>
    <w:rsid w:val="00B54FDB"/>
    <w:rsid w:val="00B56C62"/>
    <w:rsid w:val="00B57D53"/>
    <w:rsid w:val="00B608B6"/>
    <w:rsid w:val="00B60D67"/>
    <w:rsid w:val="00B60F92"/>
    <w:rsid w:val="00B61863"/>
    <w:rsid w:val="00B626D4"/>
    <w:rsid w:val="00B63C5F"/>
    <w:rsid w:val="00B63CD6"/>
    <w:rsid w:val="00B65A15"/>
    <w:rsid w:val="00B65BA3"/>
    <w:rsid w:val="00B70D75"/>
    <w:rsid w:val="00B71313"/>
    <w:rsid w:val="00B71656"/>
    <w:rsid w:val="00B71A70"/>
    <w:rsid w:val="00B71F21"/>
    <w:rsid w:val="00B725E7"/>
    <w:rsid w:val="00B72BF8"/>
    <w:rsid w:val="00B733E4"/>
    <w:rsid w:val="00B738AA"/>
    <w:rsid w:val="00B74CF5"/>
    <w:rsid w:val="00B75739"/>
    <w:rsid w:val="00B7660F"/>
    <w:rsid w:val="00B76B9C"/>
    <w:rsid w:val="00B77D87"/>
    <w:rsid w:val="00B77DFF"/>
    <w:rsid w:val="00B8078E"/>
    <w:rsid w:val="00B81A37"/>
    <w:rsid w:val="00B81ACE"/>
    <w:rsid w:val="00B81CB4"/>
    <w:rsid w:val="00B81F09"/>
    <w:rsid w:val="00B83C25"/>
    <w:rsid w:val="00B84A5C"/>
    <w:rsid w:val="00B85FDC"/>
    <w:rsid w:val="00B86CC6"/>
    <w:rsid w:val="00B87085"/>
    <w:rsid w:val="00B9002F"/>
    <w:rsid w:val="00B901E5"/>
    <w:rsid w:val="00B903A7"/>
    <w:rsid w:val="00B90CF1"/>
    <w:rsid w:val="00B90F1B"/>
    <w:rsid w:val="00B912DB"/>
    <w:rsid w:val="00B91543"/>
    <w:rsid w:val="00B92CDF"/>
    <w:rsid w:val="00B92D56"/>
    <w:rsid w:val="00B934BB"/>
    <w:rsid w:val="00B937FA"/>
    <w:rsid w:val="00B94776"/>
    <w:rsid w:val="00B947E7"/>
    <w:rsid w:val="00B94B61"/>
    <w:rsid w:val="00B95A0F"/>
    <w:rsid w:val="00B9663C"/>
    <w:rsid w:val="00BA07BA"/>
    <w:rsid w:val="00BA0DA3"/>
    <w:rsid w:val="00BA21C4"/>
    <w:rsid w:val="00BA2A5D"/>
    <w:rsid w:val="00BA36F2"/>
    <w:rsid w:val="00BA3919"/>
    <w:rsid w:val="00BA476E"/>
    <w:rsid w:val="00BA4817"/>
    <w:rsid w:val="00BA4F68"/>
    <w:rsid w:val="00BA5E6D"/>
    <w:rsid w:val="00BA5F68"/>
    <w:rsid w:val="00BA61AA"/>
    <w:rsid w:val="00BA629A"/>
    <w:rsid w:val="00BA704A"/>
    <w:rsid w:val="00BA7C1F"/>
    <w:rsid w:val="00BB002F"/>
    <w:rsid w:val="00BB27A6"/>
    <w:rsid w:val="00BB33D2"/>
    <w:rsid w:val="00BB4BE0"/>
    <w:rsid w:val="00BB584D"/>
    <w:rsid w:val="00BB7B44"/>
    <w:rsid w:val="00BC013D"/>
    <w:rsid w:val="00BC04F8"/>
    <w:rsid w:val="00BC1347"/>
    <w:rsid w:val="00BC141A"/>
    <w:rsid w:val="00BC1D00"/>
    <w:rsid w:val="00BC3052"/>
    <w:rsid w:val="00BC354D"/>
    <w:rsid w:val="00BC35D7"/>
    <w:rsid w:val="00BC3864"/>
    <w:rsid w:val="00BC3DE5"/>
    <w:rsid w:val="00BC4F8A"/>
    <w:rsid w:val="00BC579A"/>
    <w:rsid w:val="00BC6A11"/>
    <w:rsid w:val="00BC741A"/>
    <w:rsid w:val="00BD0101"/>
    <w:rsid w:val="00BD0D30"/>
    <w:rsid w:val="00BD1060"/>
    <w:rsid w:val="00BD17B5"/>
    <w:rsid w:val="00BD233A"/>
    <w:rsid w:val="00BD2BDC"/>
    <w:rsid w:val="00BD3551"/>
    <w:rsid w:val="00BD39A4"/>
    <w:rsid w:val="00BD3A9F"/>
    <w:rsid w:val="00BD430D"/>
    <w:rsid w:val="00BD44B0"/>
    <w:rsid w:val="00BD45C4"/>
    <w:rsid w:val="00BD4AFF"/>
    <w:rsid w:val="00BD4FE2"/>
    <w:rsid w:val="00BD508C"/>
    <w:rsid w:val="00BD5194"/>
    <w:rsid w:val="00BD6004"/>
    <w:rsid w:val="00BD7B03"/>
    <w:rsid w:val="00BD7C86"/>
    <w:rsid w:val="00BD7E07"/>
    <w:rsid w:val="00BE07BE"/>
    <w:rsid w:val="00BE0D63"/>
    <w:rsid w:val="00BE2845"/>
    <w:rsid w:val="00BE2ADB"/>
    <w:rsid w:val="00BE2BFC"/>
    <w:rsid w:val="00BE4B31"/>
    <w:rsid w:val="00BE4C76"/>
    <w:rsid w:val="00BE5F70"/>
    <w:rsid w:val="00BE62D6"/>
    <w:rsid w:val="00BE6A1B"/>
    <w:rsid w:val="00BE71BD"/>
    <w:rsid w:val="00BE7758"/>
    <w:rsid w:val="00BF0DA9"/>
    <w:rsid w:val="00BF1427"/>
    <w:rsid w:val="00BF1D5F"/>
    <w:rsid w:val="00BF29F3"/>
    <w:rsid w:val="00BF4D26"/>
    <w:rsid w:val="00BF53F9"/>
    <w:rsid w:val="00BF5EA5"/>
    <w:rsid w:val="00BF69F8"/>
    <w:rsid w:val="00C0024E"/>
    <w:rsid w:val="00C00A61"/>
    <w:rsid w:val="00C00BDC"/>
    <w:rsid w:val="00C010D4"/>
    <w:rsid w:val="00C01121"/>
    <w:rsid w:val="00C01267"/>
    <w:rsid w:val="00C04993"/>
    <w:rsid w:val="00C0513D"/>
    <w:rsid w:val="00C05718"/>
    <w:rsid w:val="00C05FFB"/>
    <w:rsid w:val="00C0691F"/>
    <w:rsid w:val="00C06D91"/>
    <w:rsid w:val="00C06E9F"/>
    <w:rsid w:val="00C10F0A"/>
    <w:rsid w:val="00C10FC7"/>
    <w:rsid w:val="00C115BE"/>
    <w:rsid w:val="00C11B17"/>
    <w:rsid w:val="00C12CA3"/>
    <w:rsid w:val="00C12F0D"/>
    <w:rsid w:val="00C14264"/>
    <w:rsid w:val="00C1448C"/>
    <w:rsid w:val="00C15725"/>
    <w:rsid w:val="00C15B6B"/>
    <w:rsid w:val="00C16112"/>
    <w:rsid w:val="00C1739B"/>
    <w:rsid w:val="00C1742B"/>
    <w:rsid w:val="00C17732"/>
    <w:rsid w:val="00C1793D"/>
    <w:rsid w:val="00C21125"/>
    <w:rsid w:val="00C216BA"/>
    <w:rsid w:val="00C21FA5"/>
    <w:rsid w:val="00C22AE7"/>
    <w:rsid w:val="00C22DC2"/>
    <w:rsid w:val="00C235C6"/>
    <w:rsid w:val="00C24935"/>
    <w:rsid w:val="00C24BA8"/>
    <w:rsid w:val="00C2534D"/>
    <w:rsid w:val="00C266AD"/>
    <w:rsid w:val="00C26A76"/>
    <w:rsid w:val="00C26FC4"/>
    <w:rsid w:val="00C27044"/>
    <w:rsid w:val="00C27BA8"/>
    <w:rsid w:val="00C300B0"/>
    <w:rsid w:val="00C30757"/>
    <w:rsid w:val="00C30FE6"/>
    <w:rsid w:val="00C32751"/>
    <w:rsid w:val="00C329EB"/>
    <w:rsid w:val="00C32B83"/>
    <w:rsid w:val="00C3374E"/>
    <w:rsid w:val="00C33B8C"/>
    <w:rsid w:val="00C34504"/>
    <w:rsid w:val="00C34DAA"/>
    <w:rsid w:val="00C35F86"/>
    <w:rsid w:val="00C362F1"/>
    <w:rsid w:val="00C37285"/>
    <w:rsid w:val="00C37CED"/>
    <w:rsid w:val="00C40E98"/>
    <w:rsid w:val="00C41663"/>
    <w:rsid w:val="00C42E0C"/>
    <w:rsid w:val="00C45671"/>
    <w:rsid w:val="00C45A4F"/>
    <w:rsid w:val="00C45B27"/>
    <w:rsid w:val="00C46CB5"/>
    <w:rsid w:val="00C4700E"/>
    <w:rsid w:val="00C47214"/>
    <w:rsid w:val="00C47A05"/>
    <w:rsid w:val="00C47BFA"/>
    <w:rsid w:val="00C51FB9"/>
    <w:rsid w:val="00C52BC0"/>
    <w:rsid w:val="00C52D4D"/>
    <w:rsid w:val="00C53578"/>
    <w:rsid w:val="00C55CB2"/>
    <w:rsid w:val="00C55D6B"/>
    <w:rsid w:val="00C56276"/>
    <w:rsid w:val="00C56B51"/>
    <w:rsid w:val="00C56E51"/>
    <w:rsid w:val="00C571F1"/>
    <w:rsid w:val="00C574BA"/>
    <w:rsid w:val="00C57B26"/>
    <w:rsid w:val="00C601BE"/>
    <w:rsid w:val="00C60518"/>
    <w:rsid w:val="00C60C2A"/>
    <w:rsid w:val="00C61583"/>
    <w:rsid w:val="00C61A55"/>
    <w:rsid w:val="00C62452"/>
    <w:rsid w:val="00C6271F"/>
    <w:rsid w:val="00C62EF0"/>
    <w:rsid w:val="00C62F3D"/>
    <w:rsid w:val="00C6320B"/>
    <w:rsid w:val="00C65497"/>
    <w:rsid w:val="00C65EDF"/>
    <w:rsid w:val="00C66392"/>
    <w:rsid w:val="00C67BA1"/>
    <w:rsid w:val="00C71B05"/>
    <w:rsid w:val="00C721CE"/>
    <w:rsid w:val="00C7241D"/>
    <w:rsid w:val="00C72FAD"/>
    <w:rsid w:val="00C73086"/>
    <w:rsid w:val="00C7361D"/>
    <w:rsid w:val="00C74E9D"/>
    <w:rsid w:val="00C74EBB"/>
    <w:rsid w:val="00C7579B"/>
    <w:rsid w:val="00C771DE"/>
    <w:rsid w:val="00C771FE"/>
    <w:rsid w:val="00C77CED"/>
    <w:rsid w:val="00C77F33"/>
    <w:rsid w:val="00C77F6B"/>
    <w:rsid w:val="00C80792"/>
    <w:rsid w:val="00C80C41"/>
    <w:rsid w:val="00C80CDE"/>
    <w:rsid w:val="00C8309C"/>
    <w:rsid w:val="00C83986"/>
    <w:rsid w:val="00C83EDB"/>
    <w:rsid w:val="00C84E55"/>
    <w:rsid w:val="00C85981"/>
    <w:rsid w:val="00C8752F"/>
    <w:rsid w:val="00C87D3C"/>
    <w:rsid w:val="00C909B8"/>
    <w:rsid w:val="00C93DFE"/>
    <w:rsid w:val="00C946E3"/>
    <w:rsid w:val="00C95E75"/>
    <w:rsid w:val="00C96202"/>
    <w:rsid w:val="00C97AA6"/>
    <w:rsid w:val="00CA05F2"/>
    <w:rsid w:val="00CA0762"/>
    <w:rsid w:val="00CA0D6F"/>
    <w:rsid w:val="00CA10AF"/>
    <w:rsid w:val="00CA14FE"/>
    <w:rsid w:val="00CA29C9"/>
    <w:rsid w:val="00CA2EFC"/>
    <w:rsid w:val="00CA3F61"/>
    <w:rsid w:val="00CA5905"/>
    <w:rsid w:val="00CA614F"/>
    <w:rsid w:val="00CA6DB2"/>
    <w:rsid w:val="00CA6E52"/>
    <w:rsid w:val="00CA75CD"/>
    <w:rsid w:val="00CA7D73"/>
    <w:rsid w:val="00CB0657"/>
    <w:rsid w:val="00CB0697"/>
    <w:rsid w:val="00CB263C"/>
    <w:rsid w:val="00CB5882"/>
    <w:rsid w:val="00CB652D"/>
    <w:rsid w:val="00CC0050"/>
    <w:rsid w:val="00CC1842"/>
    <w:rsid w:val="00CC1EFA"/>
    <w:rsid w:val="00CC2FEB"/>
    <w:rsid w:val="00CC3CA0"/>
    <w:rsid w:val="00CC5689"/>
    <w:rsid w:val="00CC5AAE"/>
    <w:rsid w:val="00CC6832"/>
    <w:rsid w:val="00CC6C38"/>
    <w:rsid w:val="00CC6D0E"/>
    <w:rsid w:val="00CD09A3"/>
    <w:rsid w:val="00CD1736"/>
    <w:rsid w:val="00CD2981"/>
    <w:rsid w:val="00CD4065"/>
    <w:rsid w:val="00CD4987"/>
    <w:rsid w:val="00CD4DA1"/>
    <w:rsid w:val="00CD5298"/>
    <w:rsid w:val="00CD532D"/>
    <w:rsid w:val="00CD5C82"/>
    <w:rsid w:val="00CD5D0F"/>
    <w:rsid w:val="00CD6E36"/>
    <w:rsid w:val="00CE06FF"/>
    <w:rsid w:val="00CE07CF"/>
    <w:rsid w:val="00CE0C7F"/>
    <w:rsid w:val="00CE0D41"/>
    <w:rsid w:val="00CE2514"/>
    <w:rsid w:val="00CE2B75"/>
    <w:rsid w:val="00CE4101"/>
    <w:rsid w:val="00CE4335"/>
    <w:rsid w:val="00CE520A"/>
    <w:rsid w:val="00CE53B7"/>
    <w:rsid w:val="00CE5780"/>
    <w:rsid w:val="00CE5A88"/>
    <w:rsid w:val="00CE5FA6"/>
    <w:rsid w:val="00CE6E30"/>
    <w:rsid w:val="00CF020B"/>
    <w:rsid w:val="00CF0338"/>
    <w:rsid w:val="00CF03A1"/>
    <w:rsid w:val="00CF1C35"/>
    <w:rsid w:val="00CF2CB6"/>
    <w:rsid w:val="00CF3014"/>
    <w:rsid w:val="00CF304B"/>
    <w:rsid w:val="00CF4885"/>
    <w:rsid w:val="00CF57D3"/>
    <w:rsid w:val="00CF5EE7"/>
    <w:rsid w:val="00CF5F22"/>
    <w:rsid w:val="00CF6511"/>
    <w:rsid w:val="00CF6B11"/>
    <w:rsid w:val="00D00E10"/>
    <w:rsid w:val="00D0126D"/>
    <w:rsid w:val="00D01D31"/>
    <w:rsid w:val="00D01D81"/>
    <w:rsid w:val="00D0384B"/>
    <w:rsid w:val="00D03A14"/>
    <w:rsid w:val="00D03D63"/>
    <w:rsid w:val="00D043C9"/>
    <w:rsid w:val="00D04761"/>
    <w:rsid w:val="00D05794"/>
    <w:rsid w:val="00D06242"/>
    <w:rsid w:val="00D073F6"/>
    <w:rsid w:val="00D07836"/>
    <w:rsid w:val="00D10BD9"/>
    <w:rsid w:val="00D11906"/>
    <w:rsid w:val="00D11CDB"/>
    <w:rsid w:val="00D11FA7"/>
    <w:rsid w:val="00D12120"/>
    <w:rsid w:val="00D12E1B"/>
    <w:rsid w:val="00D132AC"/>
    <w:rsid w:val="00D1361A"/>
    <w:rsid w:val="00D1367B"/>
    <w:rsid w:val="00D157C8"/>
    <w:rsid w:val="00D1583D"/>
    <w:rsid w:val="00D16236"/>
    <w:rsid w:val="00D1641C"/>
    <w:rsid w:val="00D16CB6"/>
    <w:rsid w:val="00D170E5"/>
    <w:rsid w:val="00D171C8"/>
    <w:rsid w:val="00D175A1"/>
    <w:rsid w:val="00D17641"/>
    <w:rsid w:val="00D21436"/>
    <w:rsid w:val="00D21552"/>
    <w:rsid w:val="00D21A2D"/>
    <w:rsid w:val="00D220DA"/>
    <w:rsid w:val="00D22D52"/>
    <w:rsid w:val="00D233D5"/>
    <w:rsid w:val="00D23DD6"/>
    <w:rsid w:val="00D243EF"/>
    <w:rsid w:val="00D2442E"/>
    <w:rsid w:val="00D2560A"/>
    <w:rsid w:val="00D25DE5"/>
    <w:rsid w:val="00D3059C"/>
    <w:rsid w:val="00D306C4"/>
    <w:rsid w:val="00D317A2"/>
    <w:rsid w:val="00D31838"/>
    <w:rsid w:val="00D32D07"/>
    <w:rsid w:val="00D32E01"/>
    <w:rsid w:val="00D330D4"/>
    <w:rsid w:val="00D34344"/>
    <w:rsid w:val="00D3438C"/>
    <w:rsid w:val="00D3482E"/>
    <w:rsid w:val="00D34E93"/>
    <w:rsid w:val="00D35495"/>
    <w:rsid w:val="00D3643C"/>
    <w:rsid w:val="00D36F98"/>
    <w:rsid w:val="00D372E5"/>
    <w:rsid w:val="00D3756B"/>
    <w:rsid w:val="00D37BF7"/>
    <w:rsid w:val="00D37F98"/>
    <w:rsid w:val="00D4071F"/>
    <w:rsid w:val="00D408B8"/>
    <w:rsid w:val="00D417C2"/>
    <w:rsid w:val="00D4216E"/>
    <w:rsid w:val="00D422E2"/>
    <w:rsid w:val="00D42755"/>
    <w:rsid w:val="00D433C7"/>
    <w:rsid w:val="00D4409E"/>
    <w:rsid w:val="00D44F9C"/>
    <w:rsid w:val="00D4699B"/>
    <w:rsid w:val="00D4CDC5"/>
    <w:rsid w:val="00D51C65"/>
    <w:rsid w:val="00D521AF"/>
    <w:rsid w:val="00D528C2"/>
    <w:rsid w:val="00D52EDF"/>
    <w:rsid w:val="00D52FB1"/>
    <w:rsid w:val="00D53FC2"/>
    <w:rsid w:val="00D5433F"/>
    <w:rsid w:val="00D55D9F"/>
    <w:rsid w:val="00D560CB"/>
    <w:rsid w:val="00D6058B"/>
    <w:rsid w:val="00D613C4"/>
    <w:rsid w:val="00D62A90"/>
    <w:rsid w:val="00D63825"/>
    <w:rsid w:val="00D64B60"/>
    <w:rsid w:val="00D64C62"/>
    <w:rsid w:val="00D65EA5"/>
    <w:rsid w:val="00D66F60"/>
    <w:rsid w:val="00D706E7"/>
    <w:rsid w:val="00D70AE3"/>
    <w:rsid w:val="00D71255"/>
    <w:rsid w:val="00D71602"/>
    <w:rsid w:val="00D71CF1"/>
    <w:rsid w:val="00D7265E"/>
    <w:rsid w:val="00D7320C"/>
    <w:rsid w:val="00D73551"/>
    <w:rsid w:val="00D73554"/>
    <w:rsid w:val="00D7418D"/>
    <w:rsid w:val="00D7482D"/>
    <w:rsid w:val="00D74B71"/>
    <w:rsid w:val="00D75E9A"/>
    <w:rsid w:val="00D763F7"/>
    <w:rsid w:val="00D765EB"/>
    <w:rsid w:val="00D7678D"/>
    <w:rsid w:val="00D76CF9"/>
    <w:rsid w:val="00D76E88"/>
    <w:rsid w:val="00D77102"/>
    <w:rsid w:val="00D77D0B"/>
    <w:rsid w:val="00D80AB0"/>
    <w:rsid w:val="00D81492"/>
    <w:rsid w:val="00D8196B"/>
    <w:rsid w:val="00D82DCA"/>
    <w:rsid w:val="00D82F74"/>
    <w:rsid w:val="00D83F2B"/>
    <w:rsid w:val="00D8439B"/>
    <w:rsid w:val="00D84E24"/>
    <w:rsid w:val="00D84F8E"/>
    <w:rsid w:val="00D85B0A"/>
    <w:rsid w:val="00D86B74"/>
    <w:rsid w:val="00D86F2B"/>
    <w:rsid w:val="00D870A8"/>
    <w:rsid w:val="00D87301"/>
    <w:rsid w:val="00D87945"/>
    <w:rsid w:val="00D903E9"/>
    <w:rsid w:val="00D91021"/>
    <w:rsid w:val="00D91052"/>
    <w:rsid w:val="00D91DD0"/>
    <w:rsid w:val="00D91F18"/>
    <w:rsid w:val="00D93E8D"/>
    <w:rsid w:val="00D94010"/>
    <w:rsid w:val="00D94FA2"/>
    <w:rsid w:val="00D96426"/>
    <w:rsid w:val="00D9653B"/>
    <w:rsid w:val="00D96CA8"/>
    <w:rsid w:val="00D96D28"/>
    <w:rsid w:val="00D9729F"/>
    <w:rsid w:val="00D972F3"/>
    <w:rsid w:val="00D97842"/>
    <w:rsid w:val="00D97F51"/>
    <w:rsid w:val="00DA1151"/>
    <w:rsid w:val="00DA13C0"/>
    <w:rsid w:val="00DA2161"/>
    <w:rsid w:val="00DA22E8"/>
    <w:rsid w:val="00DA323F"/>
    <w:rsid w:val="00DA3658"/>
    <w:rsid w:val="00DA3AFE"/>
    <w:rsid w:val="00DA416E"/>
    <w:rsid w:val="00DA4650"/>
    <w:rsid w:val="00DA51B7"/>
    <w:rsid w:val="00DA5990"/>
    <w:rsid w:val="00DA5BC9"/>
    <w:rsid w:val="00DA608C"/>
    <w:rsid w:val="00DA6325"/>
    <w:rsid w:val="00DA6CD3"/>
    <w:rsid w:val="00DA6F0A"/>
    <w:rsid w:val="00DA7313"/>
    <w:rsid w:val="00DA7AA5"/>
    <w:rsid w:val="00DA7BF3"/>
    <w:rsid w:val="00DB03C0"/>
    <w:rsid w:val="00DB105D"/>
    <w:rsid w:val="00DB13DA"/>
    <w:rsid w:val="00DB25EF"/>
    <w:rsid w:val="00DB392C"/>
    <w:rsid w:val="00DB3B46"/>
    <w:rsid w:val="00DB52A7"/>
    <w:rsid w:val="00DB53D5"/>
    <w:rsid w:val="00DB59F7"/>
    <w:rsid w:val="00DB5AA0"/>
    <w:rsid w:val="00DB5FB2"/>
    <w:rsid w:val="00DB74DF"/>
    <w:rsid w:val="00DB7914"/>
    <w:rsid w:val="00DC076E"/>
    <w:rsid w:val="00DC124F"/>
    <w:rsid w:val="00DC1717"/>
    <w:rsid w:val="00DC253D"/>
    <w:rsid w:val="00DC2A80"/>
    <w:rsid w:val="00DC2EBF"/>
    <w:rsid w:val="00DC47FB"/>
    <w:rsid w:val="00DC4BB0"/>
    <w:rsid w:val="00DC546E"/>
    <w:rsid w:val="00DC61D6"/>
    <w:rsid w:val="00DC75CD"/>
    <w:rsid w:val="00DC7AC9"/>
    <w:rsid w:val="00DD0D30"/>
    <w:rsid w:val="00DD13C8"/>
    <w:rsid w:val="00DD418E"/>
    <w:rsid w:val="00DD476B"/>
    <w:rsid w:val="00DD519E"/>
    <w:rsid w:val="00DD5E36"/>
    <w:rsid w:val="00DD5F76"/>
    <w:rsid w:val="00DD65C2"/>
    <w:rsid w:val="00DD69FA"/>
    <w:rsid w:val="00DD6A6E"/>
    <w:rsid w:val="00DD7132"/>
    <w:rsid w:val="00DD7CE7"/>
    <w:rsid w:val="00DE06AF"/>
    <w:rsid w:val="00DE1D07"/>
    <w:rsid w:val="00DE29D0"/>
    <w:rsid w:val="00DE2BA8"/>
    <w:rsid w:val="00DE37A3"/>
    <w:rsid w:val="00DE3976"/>
    <w:rsid w:val="00DE3D90"/>
    <w:rsid w:val="00DE4270"/>
    <w:rsid w:val="00DE4431"/>
    <w:rsid w:val="00DE6139"/>
    <w:rsid w:val="00DE6194"/>
    <w:rsid w:val="00DE66AB"/>
    <w:rsid w:val="00DE6B7A"/>
    <w:rsid w:val="00DE7004"/>
    <w:rsid w:val="00DE7F01"/>
    <w:rsid w:val="00DF0616"/>
    <w:rsid w:val="00DF1D3B"/>
    <w:rsid w:val="00DF2210"/>
    <w:rsid w:val="00DF2B4E"/>
    <w:rsid w:val="00DF2E38"/>
    <w:rsid w:val="00DF37D4"/>
    <w:rsid w:val="00DF4DEC"/>
    <w:rsid w:val="00DF4E29"/>
    <w:rsid w:val="00DF534B"/>
    <w:rsid w:val="00DF5823"/>
    <w:rsid w:val="00DF5A2C"/>
    <w:rsid w:val="00DF717B"/>
    <w:rsid w:val="00DF770A"/>
    <w:rsid w:val="00DF79EC"/>
    <w:rsid w:val="00E0022F"/>
    <w:rsid w:val="00E00405"/>
    <w:rsid w:val="00E006FF"/>
    <w:rsid w:val="00E01726"/>
    <w:rsid w:val="00E01926"/>
    <w:rsid w:val="00E01ED9"/>
    <w:rsid w:val="00E029AD"/>
    <w:rsid w:val="00E03255"/>
    <w:rsid w:val="00E0364B"/>
    <w:rsid w:val="00E0408C"/>
    <w:rsid w:val="00E043D7"/>
    <w:rsid w:val="00E0460E"/>
    <w:rsid w:val="00E055A1"/>
    <w:rsid w:val="00E06DBD"/>
    <w:rsid w:val="00E06F30"/>
    <w:rsid w:val="00E0789A"/>
    <w:rsid w:val="00E07DCD"/>
    <w:rsid w:val="00E07DFA"/>
    <w:rsid w:val="00E1031E"/>
    <w:rsid w:val="00E104FF"/>
    <w:rsid w:val="00E10DA7"/>
    <w:rsid w:val="00E116CB"/>
    <w:rsid w:val="00E12BF5"/>
    <w:rsid w:val="00E12FD2"/>
    <w:rsid w:val="00E1336F"/>
    <w:rsid w:val="00E138EC"/>
    <w:rsid w:val="00E13967"/>
    <w:rsid w:val="00E147A9"/>
    <w:rsid w:val="00E14BC1"/>
    <w:rsid w:val="00E16031"/>
    <w:rsid w:val="00E166E5"/>
    <w:rsid w:val="00E16853"/>
    <w:rsid w:val="00E17859"/>
    <w:rsid w:val="00E17ABC"/>
    <w:rsid w:val="00E202A1"/>
    <w:rsid w:val="00E206B9"/>
    <w:rsid w:val="00E22F9F"/>
    <w:rsid w:val="00E23A54"/>
    <w:rsid w:val="00E23EDA"/>
    <w:rsid w:val="00E25BE6"/>
    <w:rsid w:val="00E264AD"/>
    <w:rsid w:val="00E26665"/>
    <w:rsid w:val="00E26F8B"/>
    <w:rsid w:val="00E27C15"/>
    <w:rsid w:val="00E30060"/>
    <w:rsid w:val="00E30785"/>
    <w:rsid w:val="00E32B4F"/>
    <w:rsid w:val="00E32BB2"/>
    <w:rsid w:val="00E32E41"/>
    <w:rsid w:val="00E337C0"/>
    <w:rsid w:val="00E33B92"/>
    <w:rsid w:val="00E34645"/>
    <w:rsid w:val="00E34B41"/>
    <w:rsid w:val="00E34EFC"/>
    <w:rsid w:val="00E35919"/>
    <w:rsid w:val="00E3594A"/>
    <w:rsid w:val="00E35B10"/>
    <w:rsid w:val="00E35B3F"/>
    <w:rsid w:val="00E36EE1"/>
    <w:rsid w:val="00E36EED"/>
    <w:rsid w:val="00E373FC"/>
    <w:rsid w:val="00E37547"/>
    <w:rsid w:val="00E40278"/>
    <w:rsid w:val="00E403BF"/>
    <w:rsid w:val="00E408DC"/>
    <w:rsid w:val="00E4223E"/>
    <w:rsid w:val="00E4371E"/>
    <w:rsid w:val="00E43AB1"/>
    <w:rsid w:val="00E45096"/>
    <w:rsid w:val="00E45280"/>
    <w:rsid w:val="00E45AF5"/>
    <w:rsid w:val="00E45E04"/>
    <w:rsid w:val="00E45E67"/>
    <w:rsid w:val="00E45EAC"/>
    <w:rsid w:val="00E46D25"/>
    <w:rsid w:val="00E47602"/>
    <w:rsid w:val="00E477F2"/>
    <w:rsid w:val="00E4789E"/>
    <w:rsid w:val="00E509FD"/>
    <w:rsid w:val="00E51382"/>
    <w:rsid w:val="00E51392"/>
    <w:rsid w:val="00E519F4"/>
    <w:rsid w:val="00E51C46"/>
    <w:rsid w:val="00E52969"/>
    <w:rsid w:val="00E54040"/>
    <w:rsid w:val="00E5468A"/>
    <w:rsid w:val="00E54E48"/>
    <w:rsid w:val="00E5521D"/>
    <w:rsid w:val="00E55868"/>
    <w:rsid w:val="00E55A19"/>
    <w:rsid w:val="00E56AE2"/>
    <w:rsid w:val="00E57024"/>
    <w:rsid w:val="00E579C2"/>
    <w:rsid w:val="00E57A7C"/>
    <w:rsid w:val="00E619D7"/>
    <w:rsid w:val="00E61C08"/>
    <w:rsid w:val="00E62205"/>
    <w:rsid w:val="00E637A1"/>
    <w:rsid w:val="00E637F2"/>
    <w:rsid w:val="00E63C5B"/>
    <w:rsid w:val="00E63D8B"/>
    <w:rsid w:val="00E63E25"/>
    <w:rsid w:val="00E6407D"/>
    <w:rsid w:val="00E6486E"/>
    <w:rsid w:val="00E652D8"/>
    <w:rsid w:val="00E65545"/>
    <w:rsid w:val="00E655A4"/>
    <w:rsid w:val="00E65D1D"/>
    <w:rsid w:val="00E662D8"/>
    <w:rsid w:val="00E66440"/>
    <w:rsid w:val="00E664A7"/>
    <w:rsid w:val="00E6669F"/>
    <w:rsid w:val="00E66C40"/>
    <w:rsid w:val="00E67095"/>
    <w:rsid w:val="00E67276"/>
    <w:rsid w:val="00E679F8"/>
    <w:rsid w:val="00E67D32"/>
    <w:rsid w:val="00E709DB"/>
    <w:rsid w:val="00E70E12"/>
    <w:rsid w:val="00E72688"/>
    <w:rsid w:val="00E72B62"/>
    <w:rsid w:val="00E72B77"/>
    <w:rsid w:val="00E72CEE"/>
    <w:rsid w:val="00E73D1B"/>
    <w:rsid w:val="00E740D2"/>
    <w:rsid w:val="00E74E62"/>
    <w:rsid w:val="00E76BD5"/>
    <w:rsid w:val="00E7748E"/>
    <w:rsid w:val="00E775E8"/>
    <w:rsid w:val="00E77AFC"/>
    <w:rsid w:val="00E801AA"/>
    <w:rsid w:val="00E806D6"/>
    <w:rsid w:val="00E80FF9"/>
    <w:rsid w:val="00E81215"/>
    <w:rsid w:val="00E82A52"/>
    <w:rsid w:val="00E83A1B"/>
    <w:rsid w:val="00E83AED"/>
    <w:rsid w:val="00E83DCF"/>
    <w:rsid w:val="00E86560"/>
    <w:rsid w:val="00E86876"/>
    <w:rsid w:val="00E9123C"/>
    <w:rsid w:val="00E91D58"/>
    <w:rsid w:val="00E92437"/>
    <w:rsid w:val="00E929CD"/>
    <w:rsid w:val="00E9356C"/>
    <w:rsid w:val="00E94DD4"/>
    <w:rsid w:val="00E956D4"/>
    <w:rsid w:val="00E97E39"/>
    <w:rsid w:val="00EA09E4"/>
    <w:rsid w:val="00EA1614"/>
    <w:rsid w:val="00EA1A6F"/>
    <w:rsid w:val="00EA1BEB"/>
    <w:rsid w:val="00EA205A"/>
    <w:rsid w:val="00EA2A88"/>
    <w:rsid w:val="00EA30EB"/>
    <w:rsid w:val="00EA3366"/>
    <w:rsid w:val="00EA416C"/>
    <w:rsid w:val="00EA521E"/>
    <w:rsid w:val="00EA6429"/>
    <w:rsid w:val="00EA7228"/>
    <w:rsid w:val="00EB0113"/>
    <w:rsid w:val="00EB05AC"/>
    <w:rsid w:val="00EB1464"/>
    <w:rsid w:val="00EB1D6D"/>
    <w:rsid w:val="00EB2B9F"/>
    <w:rsid w:val="00EB359B"/>
    <w:rsid w:val="00EB419E"/>
    <w:rsid w:val="00EB551C"/>
    <w:rsid w:val="00EB5BAE"/>
    <w:rsid w:val="00EB5E5B"/>
    <w:rsid w:val="00EB631A"/>
    <w:rsid w:val="00EB6D18"/>
    <w:rsid w:val="00EB75BF"/>
    <w:rsid w:val="00EB7A40"/>
    <w:rsid w:val="00EC0055"/>
    <w:rsid w:val="00EC0783"/>
    <w:rsid w:val="00EC1B37"/>
    <w:rsid w:val="00EC21CE"/>
    <w:rsid w:val="00EC3F7B"/>
    <w:rsid w:val="00EC4767"/>
    <w:rsid w:val="00EC5B21"/>
    <w:rsid w:val="00EC5DA6"/>
    <w:rsid w:val="00EC645F"/>
    <w:rsid w:val="00EC64F7"/>
    <w:rsid w:val="00EC689A"/>
    <w:rsid w:val="00EC6DCE"/>
    <w:rsid w:val="00EC710A"/>
    <w:rsid w:val="00EC71D9"/>
    <w:rsid w:val="00EC75D0"/>
    <w:rsid w:val="00EC7935"/>
    <w:rsid w:val="00EC7C16"/>
    <w:rsid w:val="00EC7D3A"/>
    <w:rsid w:val="00ED15F9"/>
    <w:rsid w:val="00ED18FC"/>
    <w:rsid w:val="00ED21F1"/>
    <w:rsid w:val="00ED2BBE"/>
    <w:rsid w:val="00ED3AFB"/>
    <w:rsid w:val="00ED5EB5"/>
    <w:rsid w:val="00ED6313"/>
    <w:rsid w:val="00EE15EB"/>
    <w:rsid w:val="00EE2501"/>
    <w:rsid w:val="00EE2E6E"/>
    <w:rsid w:val="00EE39C2"/>
    <w:rsid w:val="00EE3B85"/>
    <w:rsid w:val="00EE77D0"/>
    <w:rsid w:val="00EE7EF6"/>
    <w:rsid w:val="00EF1AA9"/>
    <w:rsid w:val="00EF1B89"/>
    <w:rsid w:val="00EF1FE5"/>
    <w:rsid w:val="00EF2C61"/>
    <w:rsid w:val="00EF2E6B"/>
    <w:rsid w:val="00EF2EF3"/>
    <w:rsid w:val="00EF3E84"/>
    <w:rsid w:val="00EF4436"/>
    <w:rsid w:val="00EF53AF"/>
    <w:rsid w:val="00EF576D"/>
    <w:rsid w:val="00EF5C68"/>
    <w:rsid w:val="00EF6BD2"/>
    <w:rsid w:val="00EF6E48"/>
    <w:rsid w:val="00EF7160"/>
    <w:rsid w:val="00EF73D6"/>
    <w:rsid w:val="00F00496"/>
    <w:rsid w:val="00F0102C"/>
    <w:rsid w:val="00F01132"/>
    <w:rsid w:val="00F0158E"/>
    <w:rsid w:val="00F0164F"/>
    <w:rsid w:val="00F026A9"/>
    <w:rsid w:val="00F02D22"/>
    <w:rsid w:val="00F057F2"/>
    <w:rsid w:val="00F0597E"/>
    <w:rsid w:val="00F05D65"/>
    <w:rsid w:val="00F06576"/>
    <w:rsid w:val="00F07EB0"/>
    <w:rsid w:val="00F10638"/>
    <w:rsid w:val="00F11083"/>
    <w:rsid w:val="00F11763"/>
    <w:rsid w:val="00F12A60"/>
    <w:rsid w:val="00F12ACD"/>
    <w:rsid w:val="00F12EF3"/>
    <w:rsid w:val="00F13F6C"/>
    <w:rsid w:val="00F146EB"/>
    <w:rsid w:val="00F1555B"/>
    <w:rsid w:val="00F158D2"/>
    <w:rsid w:val="00F16515"/>
    <w:rsid w:val="00F16EF3"/>
    <w:rsid w:val="00F173C5"/>
    <w:rsid w:val="00F17BDD"/>
    <w:rsid w:val="00F17E14"/>
    <w:rsid w:val="00F17EDD"/>
    <w:rsid w:val="00F21092"/>
    <w:rsid w:val="00F21D5C"/>
    <w:rsid w:val="00F22A50"/>
    <w:rsid w:val="00F22E01"/>
    <w:rsid w:val="00F238DC"/>
    <w:rsid w:val="00F23C48"/>
    <w:rsid w:val="00F241BB"/>
    <w:rsid w:val="00F2540E"/>
    <w:rsid w:val="00F25BAB"/>
    <w:rsid w:val="00F25E09"/>
    <w:rsid w:val="00F26C92"/>
    <w:rsid w:val="00F2703F"/>
    <w:rsid w:val="00F27665"/>
    <w:rsid w:val="00F30786"/>
    <w:rsid w:val="00F32354"/>
    <w:rsid w:val="00F327C6"/>
    <w:rsid w:val="00F327E5"/>
    <w:rsid w:val="00F3365C"/>
    <w:rsid w:val="00F34755"/>
    <w:rsid w:val="00F34A1C"/>
    <w:rsid w:val="00F355AE"/>
    <w:rsid w:val="00F363DE"/>
    <w:rsid w:val="00F3698D"/>
    <w:rsid w:val="00F36EC0"/>
    <w:rsid w:val="00F37EFB"/>
    <w:rsid w:val="00F405D6"/>
    <w:rsid w:val="00F40B78"/>
    <w:rsid w:val="00F41166"/>
    <w:rsid w:val="00F413A7"/>
    <w:rsid w:val="00F41D59"/>
    <w:rsid w:val="00F41DCA"/>
    <w:rsid w:val="00F434C1"/>
    <w:rsid w:val="00F43982"/>
    <w:rsid w:val="00F43C0E"/>
    <w:rsid w:val="00F449BB"/>
    <w:rsid w:val="00F457FB"/>
    <w:rsid w:val="00F46E4C"/>
    <w:rsid w:val="00F50E9E"/>
    <w:rsid w:val="00F523AF"/>
    <w:rsid w:val="00F52736"/>
    <w:rsid w:val="00F52B15"/>
    <w:rsid w:val="00F537AC"/>
    <w:rsid w:val="00F537B8"/>
    <w:rsid w:val="00F53ADF"/>
    <w:rsid w:val="00F53C63"/>
    <w:rsid w:val="00F543D6"/>
    <w:rsid w:val="00F54B47"/>
    <w:rsid w:val="00F54F0F"/>
    <w:rsid w:val="00F550D8"/>
    <w:rsid w:val="00F57E51"/>
    <w:rsid w:val="00F61110"/>
    <w:rsid w:val="00F61BB8"/>
    <w:rsid w:val="00F61EB0"/>
    <w:rsid w:val="00F61FC7"/>
    <w:rsid w:val="00F622EC"/>
    <w:rsid w:val="00F624B7"/>
    <w:rsid w:val="00F624C2"/>
    <w:rsid w:val="00F63408"/>
    <w:rsid w:val="00F6376B"/>
    <w:rsid w:val="00F63BBB"/>
    <w:rsid w:val="00F63E22"/>
    <w:rsid w:val="00F6445E"/>
    <w:rsid w:val="00F64E75"/>
    <w:rsid w:val="00F657C2"/>
    <w:rsid w:val="00F65B17"/>
    <w:rsid w:val="00F66B7B"/>
    <w:rsid w:val="00F6738E"/>
    <w:rsid w:val="00F673FA"/>
    <w:rsid w:val="00F675C0"/>
    <w:rsid w:val="00F6785A"/>
    <w:rsid w:val="00F67B34"/>
    <w:rsid w:val="00F7025D"/>
    <w:rsid w:val="00F711B4"/>
    <w:rsid w:val="00F7158D"/>
    <w:rsid w:val="00F71843"/>
    <w:rsid w:val="00F7195A"/>
    <w:rsid w:val="00F71E84"/>
    <w:rsid w:val="00F73668"/>
    <w:rsid w:val="00F73F16"/>
    <w:rsid w:val="00F74363"/>
    <w:rsid w:val="00F7682F"/>
    <w:rsid w:val="00F77222"/>
    <w:rsid w:val="00F77551"/>
    <w:rsid w:val="00F77AFD"/>
    <w:rsid w:val="00F809D2"/>
    <w:rsid w:val="00F809F0"/>
    <w:rsid w:val="00F81430"/>
    <w:rsid w:val="00F81BA8"/>
    <w:rsid w:val="00F82812"/>
    <w:rsid w:val="00F84888"/>
    <w:rsid w:val="00F852D5"/>
    <w:rsid w:val="00F85688"/>
    <w:rsid w:val="00F858BA"/>
    <w:rsid w:val="00F85CA1"/>
    <w:rsid w:val="00F86558"/>
    <w:rsid w:val="00F86818"/>
    <w:rsid w:val="00F87A9F"/>
    <w:rsid w:val="00F90544"/>
    <w:rsid w:val="00F91AE6"/>
    <w:rsid w:val="00F91BF6"/>
    <w:rsid w:val="00F9247D"/>
    <w:rsid w:val="00F92AB4"/>
    <w:rsid w:val="00F92BFA"/>
    <w:rsid w:val="00F94C1D"/>
    <w:rsid w:val="00F94D09"/>
    <w:rsid w:val="00F9525A"/>
    <w:rsid w:val="00F95785"/>
    <w:rsid w:val="00F96F08"/>
    <w:rsid w:val="00F9795C"/>
    <w:rsid w:val="00F97993"/>
    <w:rsid w:val="00F97D86"/>
    <w:rsid w:val="00FA0761"/>
    <w:rsid w:val="00FA0BC2"/>
    <w:rsid w:val="00FA1ABB"/>
    <w:rsid w:val="00FA1D0B"/>
    <w:rsid w:val="00FA1EE3"/>
    <w:rsid w:val="00FA2494"/>
    <w:rsid w:val="00FA2902"/>
    <w:rsid w:val="00FA3234"/>
    <w:rsid w:val="00FA35D0"/>
    <w:rsid w:val="00FA38EA"/>
    <w:rsid w:val="00FA489D"/>
    <w:rsid w:val="00FA4FD7"/>
    <w:rsid w:val="00FA5630"/>
    <w:rsid w:val="00FA5FD6"/>
    <w:rsid w:val="00FB0C6D"/>
    <w:rsid w:val="00FB2B91"/>
    <w:rsid w:val="00FB2E01"/>
    <w:rsid w:val="00FB30FE"/>
    <w:rsid w:val="00FB317F"/>
    <w:rsid w:val="00FB3C9D"/>
    <w:rsid w:val="00FB4A1C"/>
    <w:rsid w:val="00FB4CCC"/>
    <w:rsid w:val="00FB4F19"/>
    <w:rsid w:val="00FB5921"/>
    <w:rsid w:val="00FB711A"/>
    <w:rsid w:val="00FB7CE0"/>
    <w:rsid w:val="00FC0FB9"/>
    <w:rsid w:val="00FC2EBA"/>
    <w:rsid w:val="00FC36C4"/>
    <w:rsid w:val="00FC46F3"/>
    <w:rsid w:val="00FC4935"/>
    <w:rsid w:val="00FC539A"/>
    <w:rsid w:val="00FC58A0"/>
    <w:rsid w:val="00FC6409"/>
    <w:rsid w:val="00FC6440"/>
    <w:rsid w:val="00FC64F9"/>
    <w:rsid w:val="00FC6592"/>
    <w:rsid w:val="00FC69F2"/>
    <w:rsid w:val="00FC72D5"/>
    <w:rsid w:val="00FC76DE"/>
    <w:rsid w:val="00FD05EF"/>
    <w:rsid w:val="00FD0DEF"/>
    <w:rsid w:val="00FD248B"/>
    <w:rsid w:val="00FD2FA9"/>
    <w:rsid w:val="00FD36C0"/>
    <w:rsid w:val="00FD53AE"/>
    <w:rsid w:val="00FD6D17"/>
    <w:rsid w:val="00FE05E5"/>
    <w:rsid w:val="00FE20BD"/>
    <w:rsid w:val="00FE286B"/>
    <w:rsid w:val="00FE28A5"/>
    <w:rsid w:val="00FE3266"/>
    <w:rsid w:val="00FE34D6"/>
    <w:rsid w:val="00FE4003"/>
    <w:rsid w:val="00FE623E"/>
    <w:rsid w:val="00FE62D9"/>
    <w:rsid w:val="00FE6986"/>
    <w:rsid w:val="00FE6EFC"/>
    <w:rsid w:val="00FF0A5D"/>
    <w:rsid w:val="00FF0D8D"/>
    <w:rsid w:val="00FF11BF"/>
    <w:rsid w:val="00FF1D60"/>
    <w:rsid w:val="00FF2080"/>
    <w:rsid w:val="00FF22CD"/>
    <w:rsid w:val="00FF27F0"/>
    <w:rsid w:val="00FF28C2"/>
    <w:rsid w:val="00FF3242"/>
    <w:rsid w:val="00FF51AF"/>
    <w:rsid w:val="00FF5BF4"/>
    <w:rsid w:val="00FF61C5"/>
    <w:rsid w:val="00FF63DA"/>
    <w:rsid w:val="00FF647F"/>
    <w:rsid w:val="00FF6498"/>
    <w:rsid w:val="013EF331"/>
    <w:rsid w:val="0142B6D3"/>
    <w:rsid w:val="01507FC1"/>
    <w:rsid w:val="0151CB57"/>
    <w:rsid w:val="0154E876"/>
    <w:rsid w:val="01C29C59"/>
    <w:rsid w:val="0200F746"/>
    <w:rsid w:val="0204B099"/>
    <w:rsid w:val="0233F2D0"/>
    <w:rsid w:val="029EED1A"/>
    <w:rsid w:val="02E2ECA6"/>
    <w:rsid w:val="03097B92"/>
    <w:rsid w:val="0327E395"/>
    <w:rsid w:val="0343909E"/>
    <w:rsid w:val="03C95B2F"/>
    <w:rsid w:val="03D8105F"/>
    <w:rsid w:val="03F2F96D"/>
    <w:rsid w:val="0408523E"/>
    <w:rsid w:val="04248F32"/>
    <w:rsid w:val="04B1CC05"/>
    <w:rsid w:val="04C3CA21"/>
    <w:rsid w:val="04E882C8"/>
    <w:rsid w:val="04FDBF2F"/>
    <w:rsid w:val="050B68B0"/>
    <w:rsid w:val="05240CED"/>
    <w:rsid w:val="052EB7FB"/>
    <w:rsid w:val="0535BE92"/>
    <w:rsid w:val="05380588"/>
    <w:rsid w:val="05811008"/>
    <w:rsid w:val="05B80357"/>
    <w:rsid w:val="05FB8DED"/>
    <w:rsid w:val="06060B29"/>
    <w:rsid w:val="0628BDA4"/>
    <w:rsid w:val="064DCF37"/>
    <w:rsid w:val="0662D955"/>
    <w:rsid w:val="0669655F"/>
    <w:rsid w:val="06746444"/>
    <w:rsid w:val="067600EE"/>
    <w:rsid w:val="067E36A3"/>
    <w:rsid w:val="06852BCB"/>
    <w:rsid w:val="068AD19C"/>
    <w:rsid w:val="069F5729"/>
    <w:rsid w:val="06B0A641"/>
    <w:rsid w:val="06FA6499"/>
    <w:rsid w:val="071C57AE"/>
    <w:rsid w:val="071D6023"/>
    <w:rsid w:val="071E46A0"/>
    <w:rsid w:val="0723451C"/>
    <w:rsid w:val="07352203"/>
    <w:rsid w:val="073CA9E7"/>
    <w:rsid w:val="0742DAC0"/>
    <w:rsid w:val="074859E8"/>
    <w:rsid w:val="07633D8F"/>
    <w:rsid w:val="0791DA3B"/>
    <w:rsid w:val="07F32A52"/>
    <w:rsid w:val="07FD7B0B"/>
    <w:rsid w:val="0834F5C9"/>
    <w:rsid w:val="08370186"/>
    <w:rsid w:val="08576529"/>
    <w:rsid w:val="08651EC3"/>
    <w:rsid w:val="086757D7"/>
    <w:rsid w:val="0876C48F"/>
    <w:rsid w:val="087E8400"/>
    <w:rsid w:val="08953C6F"/>
    <w:rsid w:val="08C7115C"/>
    <w:rsid w:val="08C9188C"/>
    <w:rsid w:val="08D62623"/>
    <w:rsid w:val="08F37F65"/>
    <w:rsid w:val="08FCE92F"/>
    <w:rsid w:val="090DC5CA"/>
    <w:rsid w:val="09343661"/>
    <w:rsid w:val="093B305D"/>
    <w:rsid w:val="0943B5DA"/>
    <w:rsid w:val="095CC79A"/>
    <w:rsid w:val="09924DAE"/>
    <w:rsid w:val="09A48BA8"/>
    <w:rsid w:val="09D8DF38"/>
    <w:rsid w:val="09F69D99"/>
    <w:rsid w:val="0A000CC1"/>
    <w:rsid w:val="0A0F727E"/>
    <w:rsid w:val="0A1E07FD"/>
    <w:rsid w:val="0A2CE5EF"/>
    <w:rsid w:val="0A3EF5A7"/>
    <w:rsid w:val="0A44CCC5"/>
    <w:rsid w:val="0A569209"/>
    <w:rsid w:val="0A6CA043"/>
    <w:rsid w:val="0A994E9B"/>
    <w:rsid w:val="0AAA9677"/>
    <w:rsid w:val="0AC7772C"/>
    <w:rsid w:val="0AF474AE"/>
    <w:rsid w:val="0B2B9F6C"/>
    <w:rsid w:val="0B31E3B9"/>
    <w:rsid w:val="0B425FDA"/>
    <w:rsid w:val="0B5EDA37"/>
    <w:rsid w:val="0B98FC95"/>
    <w:rsid w:val="0B995AEE"/>
    <w:rsid w:val="0BA45273"/>
    <w:rsid w:val="0BD14FF5"/>
    <w:rsid w:val="0BDC2D1C"/>
    <w:rsid w:val="0C1646E4"/>
    <w:rsid w:val="0C2AD0B0"/>
    <w:rsid w:val="0C2F099F"/>
    <w:rsid w:val="0C4ED9F5"/>
    <w:rsid w:val="0C7ABF24"/>
    <w:rsid w:val="0C94D192"/>
    <w:rsid w:val="0CBC4672"/>
    <w:rsid w:val="0CBC7170"/>
    <w:rsid w:val="0CCD3743"/>
    <w:rsid w:val="0CCF2F81"/>
    <w:rsid w:val="0D05437F"/>
    <w:rsid w:val="0D310802"/>
    <w:rsid w:val="0D4070A2"/>
    <w:rsid w:val="0D5EA806"/>
    <w:rsid w:val="0D83E11B"/>
    <w:rsid w:val="0DBF1F7B"/>
    <w:rsid w:val="0DC8D80A"/>
    <w:rsid w:val="0DCB88D8"/>
    <w:rsid w:val="0DD299B4"/>
    <w:rsid w:val="0DE68709"/>
    <w:rsid w:val="0DFA954D"/>
    <w:rsid w:val="0E191A7F"/>
    <w:rsid w:val="0E347235"/>
    <w:rsid w:val="0E461801"/>
    <w:rsid w:val="0E734D10"/>
    <w:rsid w:val="0E77FCCB"/>
    <w:rsid w:val="0E8080CE"/>
    <w:rsid w:val="0EA01305"/>
    <w:rsid w:val="0EB00D4D"/>
    <w:rsid w:val="0EB12BD8"/>
    <w:rsid w:val="0EDB9926"/>
    <w:rsid w:val="0EE9F13C"/>
    <w:rsid w:val="0F487324"/>
    <w:rsid w:val="0F4D08B6"/>
    <w:rsid w:val="0F5DB7FF"/>
    <w:rsid w:val="0F7A52AF"/>
    <w:rsid w:val="0F826850"/>
    <w:rsid w:val="0F99CF01"/>
    <w:rsid w:val="0FB125EC"/>
    <w:rsid w:val="0FB7C1BA"/>
    <w:rsid w:val="0FBB6953"/>
    <w:rsid w:val="0FCFAC70"/>
    <w:rsid w:val="0FE9A46E"/>
    <w:rsid w:val="10006D94"/>
    <w:rsid w:val="102AC376"/>
    <w:rsid w:val="103033D6"/>
    <w:rsid w:val="10324B5A"/>
    <w:rsid w:val="108B0642"/>
    <w:rsid w:val="108F6513"/>
    <w:rsid w:val="10A2FFAF"/>
    <w:rsid w:val="10D8B405"/>
    <w:rsid w:val="10E12198"/>
    <w:rsid w:val="10F65B96"/>
    <w:rsid w:val="1111B34C"/>
    <w:rsid w:val="11382A5C"/>
    <w:rsid w:val="114FBF22"/>
    <w:rsid w:val="11632508"/>
    <w:rsid w:val="1170EE03"/>
    <w:rsid w:val="1177648B"/>
    <w:rsid w:val="11994659"/>
    <w:rsid w:val="11A8A830"/>
    <w:rsid w:val="11DA3726"/>
    <w:rsid w:val="11E2201D"/>
    <w:rsid w:val="11E91B21"/>
    <w:rsid w:val="11FB84E8"/>
    <w:rsid w:val="124727D6"/>
    <w:rsid w:val="124C0326"/>
    <w:rsid w:val="12578EC7"/>
    <w:rsid w:val="126E5D48"/>
    <w:rsid w:val="12771018"/>
    <w:rsid w:val="12838520"/>
    <w:rsid w:val="1298B7BC"/>
    <w:rsid w:val="12B28AE9"/>
    <w:rsid w:val="12E34C99"/>
    <w:rsid w:val="12FA3F60"/>
    <w:rsid w:val="12FA6D75"/>
    <w:rsid w:val="135BDF77"/>
    <w:rsid w:val="137162D4"/>
    <w:rsid w:val="13A1EC34"/>
    <w:rsid w:val="13A3D55B"/>
    <w:rsid w:val="13B5DA7B"/>
    <w:rsid w:val="13FE18F1"/>
    <w:rsid w:val="14474E57"/>
    <w:rsid w:val="144DBED3"/>
    <w:rsid w:val="145A6262"/>
    <w:rsid w:val="1499F609"/>
    <w:rsid w:val="14C1D3F7"/>
    <w:rsid w:val="1579392A"/>
    <w:rsid w:val="159EFFE2"/>
    <w:rsid w:val="15A36E54"/>
    <w:rsid w:val="15A49D44"/>
    <w:rsid w:val="15BF1CAC"/>
    <w:rsid w:val="15C5B8C0"/>
    <w:rsid w:val="15C6A94C"/>
    <w:rsid w:val="15CE31F3"/>
    <w:rsid w:val="15F6C3ED"/>
    <w:rsid w:val="15FA16E8"/>
    <w:rsid w:val="15FB7EB2"/>
    <w:rsid w:val="16168E19"/>
    <w:rsid w:val="164C68D3"/>
    <w:rsid w:val="16704042"/>
    <w:rsid w:val="16854F61"/>
    <w:rsid w:val="16947EF8"/>
    <w:rsid w:val="169F50A3"/>
    <w:rsid w:val="16B685BF"/>
    <w:rsid w:val="16B8FC25"/>
    <w:rsid w:val="16BB20E6"/>
    <w:rsid w:val="16DE8BAF"/>
    <w:rsid w:val="16EBBB23"/>
    <w:rsid w:val="16F3525B"/>
    <w:rsid w:val="1712278D"/>
    <w:rsid w:val="175A5042"/>
    <w:rsid w:val="178971FD"/>
    <w:rsid w:val="1794C9F5"/>
    <w:rsid w:val="179ABE42"/>
    <w:rsid w:val="17B22B03"/>
    <w:rsid w:val="17CA4CCC"/>
    <w:rsid w:val="17D6052B"/>
    <w:rsid w:val="17F87B02"/>
    <w:rsid w:val="17FB52F8"/>
    <w:rsid w:val="180352CB"/>
    <w:rsid w:val="180629B4"/>
    <w:rsid w:val="183DB0BA"/>
    <w:rsid w:val="1860E6F6"/>
    <w:rsid w:val="18728BB9"/>
    <w:rsid w:val="18BF7581"/>
    <w:rsid w:val="18E154B2"/>
    <w:rsid w:val="18E1B30B"/>
    <w:rsid w:val="18ECE7F9"/>
    <w:rsid w:val="18F658C7"/>
    <w:rsid w:val="19264BA1"/>
    <w:rsid w:val="192DA0B4"/>
    <w:rsid w:val="1948EA36"/>
    <w:rsid w:val="194A647B"/>
    <w:rsid w:val="195E9F01"/>
    <w:rsid w:val="1962529D"/>
    <w:rsid w:val="19672461"/>
    <w:rsid w:val="1972CA74"/>
    <w:rsid w:val="19879BB8"/>
    <w:rsid w:val="199DC96A"/>
    <w:rsid w:val="19A2F36E"/>
    <w:rsid w:val="19E1CE49"/>
    <w:rsid w:val="19E9562D"/>
    <w:rsid w:val="1A350BB2"/>
    <w:rsid w:val="1A3C1249"/>
    <w:rsid w:val="1A79601F"/>
    <w:rsid w:val="1AA65DA1"/>
    <w:rsid w:val="1ABB89EF"/>
    <w:rsid w:val="1ACD8F0F"/>
    <w:rsid w:val="1B077798"/>
    <w:rsid w:val="1B08503A"/>
    <w:rsid w:val="1B27256C"/>
    <w:rsid w:val="1B2DCAD7"/>
    <w:rsid w:val="1B3E2DA9"/>
    <w:rsid w:val="1B6B39E2"/>
    <w:rsid w:val="1B709D4B"/>
    <w:rsid w:val="1B73F0B6"/>
    <w:rsid w:val="1B7A9637"/>
    <w:rsid w:val="1B7CCA52"/>
    <w:rsid w:val="1B9944AF"/>
    <w:rsid w:val="1BA0D397"/>
    <w:rsid w:val="1BB11BE4"/>
    <w:rsid w:val="1C0EAB09"/>
    <w:rsid w:val="1C215318"/>
    <w:rsid w:val="1C3BEAB0"/>
    <w:rsid w:val="1C64DCCF"/>
    <w:rsid w:val="1C8EE9B5"/>
    <w:rsid w:val="1C9560D3"/>
    <w:rsid w:val="1CBB0E95"/>
    <w:rsid w:val="1CD1A641"/>
    <w:rsid w:val="1CF228F6"/>
    <w:rsid w:val="1D07A1BB"/>
    <w:rsid w:val="1D271E0D"/>
    <w:rsid w:val="1D2E24A4"/>
    <w:rsid w:val="1D338ECB"/>
    <w:rsid w:val="1D5B0B8E"/>
    <w:rsid w:val="1D95AE35"/>
    <w:rsid w:val="1DD2A63D"/>
    <w:rsid w:val="1DE881ED"/>
    <w:rsid w:val="1E007B71"/>
    <w:rsid w:val="1E18D55F"/>
    <w:rsid w:val="1E24AA9E"/>
    <w:rsid w:val="1E2E3BDC"/>
    <w:rsid w:val="1E34DEA1"/>
    <w:rsid w:val="1E62AFA6"/>
    <w:rsid w:val="1E97C1E8"/>
    <w:rsid w:val="1EB26743"/>
    <w:rsid w:val="1EBBFE02"/>
    <w:rsid w:val="1F06A719"/>
    <w:rsid w:val="1F378FC4"/>
    <w:rsid w:val="1F6F6F29"/>
    <w:rsid w:val="1F9C01DD"/>
    <w:rsid w:val="1FA38F5E"/>
    <w:rsid w:val="1FB4B828"/>
    <w:rsid w:val="1FB5D176"/>
    <w:rsid w:val="1FD6BF20"/>
    <w:rsid w:val="1FE4DDD3"/>
    <w:rsid w:val="1FEC704F"/>
    <w:rsid w:val="1FFAD903"/>
    <w:rsid w:val="201BB60F"/>
    <w:rsid w:val="2048B391"/>
    <w:rsid w:val="207FC1A9"/>
    <w:rsid w:val="208C3E27"/>
    <w:rsid w:val="20931A5B"/>
    <w:rsid w:val="20A3E794"/>
    <w:rsid w:val="20E7A584"/>
    <w:rsid w:val="20F02FD5"/>
    <w:rsid w:val="2102F272"/>
    <w:rsid w:val="210B7CF3"/>
    <w:rsid w:val="2121AAAB"/>
    <w:rsid w:val="21840076"/>
    <w:rsid w:val="21AA58BB"/>
    <w:rsid w:val="21ADD37D"/>
    <w:rsid w:val="21AE105D"/>
    <w:rsid w:val="21AEF6DA"/>
    <w:rsid w:val="22019CCB"/>
    <w:rsid w:val="223026E2"/>
    <w:rsid w:val="2252C8CB"/>
    <w:rsid w:val="2259988D"/>
    <w:rsid w:val="226CAB95"/>
    <w:rsid w:val="229E8F7C"/>
    <w:rsid w:val="22D8ED6B"/>
    <w:rsid w:val="22E5FFF6"/>
    <w:rsid w:val="22ECF561"/>
    <w:rsid w:val="22F5CEFD"/>
    <w:rsid w:val="230DC86A"/>
    <w:rsid w:val="2357C196"/>
    <w:rsid w:val="23759FFC"/>
    <w:rsid w:val="238D9F05"/>
    <w:rsid w:val="23B5AE11"/>
    <w:rsid w:val="23C9A6B3"/>
    <w:rsid w:val="23D9B7DF"/>
    <w:rsid w:val="23F9E64A"/>
    <w:rsid w:val="23FF9376"/>
    <w:rsid w:val="24126B9C"/>
    <w:rsid w:val="2419F380"/>
    <w:rsid w:val="2454E81A"/>
    <w:rsid w:val="245E1C65"/>
    <w:rsid w:val="246739B5"/>
    <w:rsid w:val="24680229"/>
    <w:rsid w:val="246B2957"/>
    <w:rsid w:val="247D0AFA"/>
    <w:rsid w:val="248FA1DB"/>
    <w:rsid w:val="24B4054F"/>
    <w:rsid w:val="24D3FBFF"/>
    <w:rsid w:val="24E16205"/>
    <w:rsid w:val="2513F132"/>
    <w:rsid w:val="251BB47A"/>
    <w:rsid w:val="2524FFE6"/>
    <w:rsid w:val="252AF713"/>
    <w:rsid w:val="2556C6A0"/>
    <w:rsid w:val="255DBD5A"/>
    <w:rsid w:val="255F6C20"/>
    <w:rsid w:val="256775E9"/>
    <w:rsid w:val="2577CF15"/>
    <w:rsid w:val="258C4121"/>
    <w:rsid w:val="25A38CEB"/>
    <w:rsid w:val="25A74B91"/>
    <w:rsid w:val="25BAE3D6"/>
    <w:rsid w:val="25BF39F4"/>
    <w:rsid w:val="25CDC078"/>
    <w:rsid w:val="25D76632"/>
    <w:rsid w:val="25EF8A71"/>
    <w:rsid w:val="26180703"/>
    <w:rsid w:val="261F1EAD"/>
    <w:rsid w:val="26348160"/>
    <w:rsid w:val="263B8B98"/>
    <w:rsid w:val="263FB666"/>
    <w:rsid w:val="265713B4"/>
    <w:rsid w:val="268544EC"/>
    <w:rsid w:val="268DD692"/>
    <w:rsid w:val="26CFF3D5"/>
    <w:rsid w:val="26EB4B8B"/>
    <w:rsid w:val="2746EA2F"/>
    <w:rsid w:val="277AD405"/>
    <w:rsid w:val="27E1A482"/>
    <w:rsid w:val="2816BDF2"/>
    <w:rsid w:val="28298FCE"/>
    <w:rsid w:val="2833ACAD"/>
    <w:rsid w:val="284C43E0"/>
    <w:rsid w:val="2860AA2F"/>
    <w:rsid w:val="286F7E3F"/>
    <w:rsid w:val="289824ED"/>
    <w:rsid w:val="28BF065B"/>
    <w:rsid w:val="28EDFCBE"/>
    <w:rsid w:val="28EF483A"/>
    <w:rsid w:val="28F87911"/>
    <w:rsid w:val="28FDEC57"/>
    <w:rsid w:val="2920A672"/>
    <w:rsid w:val="292E22A3"/>
    <w:rsid w:val="292FEB23"/>
    <w:rsid w:val="29343F29"/>
    <w:rsid w:val="29507C1D"/>
    <w:rsid w:val="29582130"/>
    <w:rsid w:val="298180C4"/>
    <w:rsid w:val="298442CD"/>
    <w:rsid w:val="299830D7"/>
    <w:rsid w:val="29C07C54"/>
    <w:rsid w:val="29D04CAA"/>
    <w:rsid w:val="29DDB8F0"/>
    <w:rsid w:val="29E8D03D"/>
    <w:rsid w:val="2A072FF0"/>
    <w:rsid w:val="2A1F295D"/>
    <w:rsid w:val="2A6A8E74"/>
    <w:rsid w:val="2A705CA7"/>
    <w:rsid w:val="2A83B042"/>
    <w:rsid w:val="2AA55399"/>
    <w:rsid w:val="2AA5BD3C"/>
    <w:rsid w:val="2AE17533"/>
    <w:rsid w:val="2B035CF4"/>
    <w:rsid w:val="2BAA238E"/>
    <w:rsid w:val="2BD09A07"/>
    <w:rsid w:val="2BD3B62B"/>
    <w:rsid w:val="2C215DEA"/>
    <w:rsid w:val="2C4EFF36"/>
    <w:rsid w:val="2C6612AC"/>
    <w:rsid w:val="2C6CB3D1"/>
    <w:rsid w:val="2C8A4332"/>
    <w:rsid w:val="2CB11996"/>
    <w:rsid w:val="2CD4043A"/>
    <w:rsid w:val="2CF3BF98"/>
    <w:rsid w:val="2D18FB29"/>
    <w:rsid w:val="2D257183"/>
    <w:rsid w:val="2D395774"/>
    <w:rsid w:val="2D526F05"/>
    <w:rsid w:val="2D6C7030"/>
    <w:rsid w:val="2D701E04"/>
    <w:rsid w:val="2D79BF5B"/>
    <w:rsid w:val="2D8B0BCE"/>
    <w:rsid w:val="2D9E87DF"/>
    <w:rsid w:val="2DD49644"/>
    <w:rsid w:val="2E182C6D"/>
    <w:rsid w:val="2E225511"/>
    <w:rsid w:val="2E5F4D30"/>
    <w:rsid w:val="2E670825"/>
    <w:rsid w:val="2E988DC1"/>
    <w:rsid w:val="2E9C35E9"/>
    <w:rsid w:val="2E9D04EE"/>
    <w:rsid w:val="2EB6F627"/>
    <w:rsid w:val="2EC7DC60"/>
    <w:rsid w:val="2EEB129C"/>
    <w:rsid w:val="2EEB70F5"/>
    <w:rsid w:val="2F645C20"/>
    <w:rsid w:val="2F7C885E"/>
    <w:rsid w:val="2F860880"/>
    <w:rsid w:val="2FA0EFFC"/>
    <w:rsid w:val="2FC33E6C"/>
    <w:rsid w:val="3002B29A"/>
    <w:rsid w:val="30427D38"/>
    <w:rsid w:val="305640C1"/>
    <w:rsid w:val="305A76A5"/>
    <w:rsid w:val="3074A70B"/>
    <w:rsid w:val="307E592C"/>
    <w:rsid w:val="30831E09"/>
    <w:rsid w:val="3094C3D5"/>
    <w:rsid w:val="311AEE11"/>
    <w:rsid w:val="311BE9D9"/>
    <w:rsid w:val="311D54AE"/>
    <w:rsid w:val="31220FFC"/>
    <w:rsid w:val="3132D9DC"/>
    <w:rsid w:val="313788C1"/>
    <w:rsid w:val="3145E76B"/>
    <w:rsid w:val="3147EB93"/>
    <w:rsid w:val="31A67482"/>
    <w:rsid w:val="31BE2B51"/>
    <w:rsid w:val="31CDAF96"/>
    <w:rsid w:val="31D296D5"/>
    <w:rsid w:val="31F78F9C"/>
    <w:rsid w:val="3202D909"/>
    <w:rsid w:val="322DAF2D"/>
    <w:rsid w:val="3231633B"/>
    <w:rsid w:val="323C0743"/>
    <w:rsid w:val="327E16E4"/>
    <w:rsid w:val="329B983B"/>
    <w:rsid w:val="329F70CD"/>
    <w:rsid w:val="32AFCE06"/>
    <w:rsid w:val="32C895BD"/>
    <w:rsid w:val="32DB642B"/>
    <w:rsid w:val="32E99437"/>
    <w:rsid w:val="32EBE508"/>
    <w:rsid w:val="32EFA3AE"/>
    <w:rsid w:val="32F2EB9F"/>
    <w:rsid w:val="32FBE6E0"/>
    <w:rsid w:val="33033BF3"/>
    <w:rsid w:val="335DE411"/>
    <w:rsid w:val="33605F20"/>
    <w:rsid w:val="337204EC"/>
    <w:rsid w:val="339B3930"/>
    <w:rsid w:val="33A2DB00"/>
    <w:rsid w:val="33BE50EE"/>
    <w:rsid w:val="33EF4F3B"/>
    <w:rsid w:val="342ACA0C"/>
    <w:rsid w:val="3437F9C6"/>
    <w:rsid w:val="34614E44"/>
    <w:rsid w:val="34A26CA1"/>
    <w:rsid w:val="34E193C7"/>
    <w:rsid w:val="34ED2EC7"/>
    <w:rsid w:val="3540904A"/>
    <w:rsid w:val="35526942"/>
    <w:rsid w:val="35557A32"/>
    <w:rsid w:val="3573AE53"/>
    <w:rsid w:val="3613D4D2"/>
    <w:rsid w:val="3623D4CF"/>
    <w:rsid w:val="3626ACF8"/>
    <w:rsid w:val="363CCDAE"/>
    <w:rsid w:val="36464474"/>
    <w:rsid w:val="366B7450"/>
    <w:rsid w:val="368F11F3"/>
    <w:rsid w:val="36C1E045"/>
    <w:rsid w:val="36D9923A"/>
    <w:rsid w:val="36DAF300"/>
    <w:rsid w:val="36F5EB62"/>
    <w:rsid w:val="36FD19A9"/>
    <w:rsid w:val="3706DC33"/>
    <w:rsid w:val="3707F082"/>
    <w:rsid w:val="371E6BFA"/>
    <w:rsid w:val="3726110D"/>
    <w:rsid w:val="3732CB6F"/>
    <w:rsid w:val="37984CF6"/>
    <w:rsid w:val="37A25C5B"/>
    <w:rsid w:val="37ACD6C2"/>
    <w:rsid w:val="37ACDC01"/>
    <w:rsid w:val="37B17126"/>
    <w:rsid w:val="37B8B4C4"/>
    <w:rsid w:val="37DE0D33"/>
    <w:rsid w:val="37EDABB6"/>
    <w:rsid w:val="380078D2"/>
    <w:rsid w:val="38192705"/>
    <w:rsid w:val="3832A2A5"/>
    <w:rsid w:val="38635677"/>
    <w:rsid w:val="389D4FBF"/>
    <w:rsid w:val="38AAB79D"/>
    <w:rsid w:val="38E0B317"/>
    <w:rsid w:val="392D3783"/>
    <w:rsid w:val="393856CF"/>
    <w:rsid w:val="393BAA3A"/>
    <w:rsid w:val="3943177D"/>
    <w:rsid w:val="394D94B9"/>
    <w:rsid w:val="395AAC35"/>
    <w:rsid w:val="39B50BEE"/>
    <w:rsid w:val="39C25649"/>
    <w:rsid w:val="39D25B2C"/>
    <w:rsid w:val="39E53199"/>
    <w:rsid w:val="39F735BE"/>
    <w:rsid w:val="3A3850D8"/>
    <w:rsid w:val="3A3DD12A"/>
    <w:rsid w:val="3A456862"/>
    <w:rsid w:val="3A573C49"/>
    <w:rsid w:val="3A60C9EF"/>
    <w:rsid w:val="3A646866"/>
    <w:rsid w:val="3A68DB2A"/>
    <w:rsid w:val="3A71C013"/>
    <w:rsid w:val="3AAFC59B"/>
    <w:rsid w:val="3AD4929C"/>
    <w:rsid w:val="3AD6DE24"/>
    <w:rsid w:val="3AE6DFFC"/>
    <w:rsid w:val="3B124273"/>
    <w:rsid w:val="3B1FF663"/>
    <w:rsid w:val="3B271B9D"/>
    <w:rsid w:val="3B3497CE"/>
    <w:rsid w:val="3B36CC61"/>
    <w:rsid w:val="3B89FB8A"/>
    <w:rsid w:val="3BABD133"/>
    <w:rsid w:val="3BBD2D78"/>
    <w:rsid w:val="3BD2C572"/>
    <w:rsid w:val="3C026A56"/>
    <w:rsid w:val="3C16464D"/>
    <w:rsid w:val="3C17BC61"/>
    <w:rsid w:val="3C3FA714"/>
    <w:rsid w:val="3C63CEA6"/>
    <w:rsid w:val="3C681450"/>
    <w:rsid w:val="3CC4E07B"/>
    <w:rsid w:val="3CD9B1BF"/>
    <w:rsid w:val="3D33B894"/>
    <w:rsid w:val="3D33E450"/>
    <w:rsid w:val="3D608A9E"/>
    <w:rsid w:val="3D699DA5"/>
    <w:rsid w:val="3D71167B"/>
    <w:rsid w:val="3DAE9494"/>
    <w:rsid w:val="3DE1F272"/>
    <w:rsid w:val="3DF920C2"/>
    <w:rsid w:val="3E02B37B"/>
    <w:rsid w:val="3E1E4F3F"/>
    <w:rsid w:val="3E6173DC"/>
    <w:rsid w:val="3E6A6819"/>
    <w:rsid w:val="3EAF5F08"/>
    <w:rsid w:val="3F09BA69"/>
    <w:rsid w:val="3F37D989"/>
    <w:rsid w:val="3F4AE560"/>
    <w:rsid w:val="3F5761DE"/>
    <w:rsid w:val="3F60C110"/>
    <w:rsid w:val="3F845F60"/>
    <w:rsid w:val="3F8E00B7"/>
    <w:rsid w:val="3F9176EA"/>
    <w:rsid w:val="3F9B0239"/>
    <w:rsid w:val="3FB6F2D6"/>
    <w:rsid w:val="3FD24A8C"/>
    <w:rsid w:val="3FEBAFC9"/>
    <w:rsid w:val="3FEF839F"/>
    <w:rsid w:val="3FF82623"/>
    <w:rsid w:val="409B2F79"/>
    <w:rsid w:val="40A0A6EF"/>
    <w:rsid w:val="40C62C8A"/>
    <w:rsid w:val="4103EB40"/>
    <w:rsid w:val="410A706F"/>
    <w:rsid w:val="412BBA02"/>
    <w:rsid w:val="413138C2"/>
    <w:rsid w:val="41594EFC"/>
    <w:rsid w:val="415F1A33"/>
    <w:rsid w:val="41952E31"/>
    <w:rsid w:val="41B91038"/>
    <w:rsid w:val="41D29880"/>
    <w:rsid w:val="41FBCCC4"/>
    <w:rsid w:val="421325D0"/>
    <w:rsid w:val="42497439"/>
    <w:rsid w:val="42530AF8"/>
    <w:rsid w:val="427671BB"/>
    <w:rsid w:val="4290EFCF"/>
    <w:rsid w:val="429BB583"/>
    <w:rsid w:val="42A69766"/>
    <w:rsid w:val="42C50A01"/>
    <w:rsid w:val="42CC8550"/>
    <w:rsid w:val="433325E0"/>
    <w:rsid w:val="43342FFB"/>
    <w:rsid w:val="4359A35F"/>
    <w:rsid w:val="43678ECD"/>
    <w:rsid w:val="439F3C5C"/>
    <w:rsid w:val="43D2E8FB"/>
    <w:rsid w:val="43F1C4AC"/>
    <w:rsid w:val="44066A68"/>
    <w:rsid w:val="440DD7FF"/>
    <w:rsid w:val="441CCB42"/>
    <w:rsid w:val="44261469"/>
    <w:rsid w:val="443E437F"/>
    <w:rsid w:val="4450489F"/>
    <w:rsid w:val="4458BAA1"/>
    <w:rsid w:val="448DFDB3"/>
    <w:rsid w:val="448E969A"/>
    <w:rsid w:val="44A6C2D8"/>
    <w:rsid w:val="44EFA587"/>
    <w:rsid w:val="44F52EDF"/>
    <w:rsid w:val="450F3B2B"/>
    <w:rsid w:val="455FE7E3"/>
    <w:rsid w:val="457BB826"/>
    <w:rsid w:val="45A4DED2"/>
    <w:rsid w:val="45AAADE6"/>
    <w:rsid w:val="46039097"/>
    <w:rsid w:val="461AE782"/>
    <w:rsid w:val="462A1F83"/>
    <w:rsid w:val="46840257"/>
    <w:rsid w:val="46A6BC56"/>
    <w:rsid w:val="46D9FD48"/>
    <w:rsid w:val="46DFF195"/>
    <w:rsid w:val="472BCDE6"/>
    <w:rsid w:val="472E6DA5"/>
    <w:rsid w:val="474E0726"/>
    <w:rsid w:val="4751A97D"/>
    <w:rsid w:val="478484CA"/>
    <w:rsid w:val="47A6D33A"/>
    <w:rsid w:val="47B0326C"/>
    <w:rsid w:val="47EBCA29"/>
    <w:rsid w:val="47F62A36"/>
    <w:rsid w:val="4807C2C5"/>
    <w:rsid w:val="4818E24C"/>
    <w:rsid w:val="4839B555"/>
    <w:rsid w:val="484C33C3"/>
    <w:rsid w:val="4878B6FC"/>
    <w:rsid w:val="48A55625"/>
    <w:rsid w:val="48B98BF0"/>
    <w:rsid w:val="48E69829"/>
    <w:rsid w:val="4902E702"/>
    <w:rsid w:val="4905A4CA"/>
    <w:rsid w:val="490CF9DD"/>
    <w:rsid w:val="49114FFB"/>
    <w:rsid w:val="491395AB"/>
    <w:rsid w:val="4959BA6F"/>
    <w:rsid w:val="4980AA1E"/>
    <w:rsid w:val="498F92A8"/>
    <w:rsid w:val="49ADA7A0"/>
    <w:rsid w:val="4A0D5E17"/>
    <w:rsid w:val="4A2209DC"/>
    <w:rsid w:val="4A4713F3"/>
    <w:rsid w:val="4A5693FE"/>
    <w:rsid w:val="4A6D873D"/>
    <w:rsid w:val="4A7EFA38"/>
    <w:rsid w:val="4A7F2D09"/>
    <w:rsid w:val="4A8AC050"/>
    <w:rsid w:val="4AAC2A8B"/>
    <w:rsid w:val="4AF3A3DE"/>
    <w:rsid w:val="4B0ADA06"/>
    <w:rsid w:val="4B106FFA"/>
    <w:rsid w:val="4B25740F"/>
    <w:rsid w:val="4B33BA89"/>
    <w:rsid w:val="4B36C339"/>
    <w:rsid w:val="4B4B0B98"/>
    <w:rsid w:val="4B84D66F"/>
    <w:rsid w:val="4BB38A7F"/>
    <w:rsid w:val="4BD2E409"/>
    <w:rsid w:val="4BD7230E"/>
    <w:rsid w:val="4C173876"/>
    <w:rsid w:val="4C2D9BD4"/>
    <w:rsid w:val="4C3B3AB7"/>
    <w:rsid w:val="4C415E41"/>
    <w:rsid w:val="4C872916"/>
    <w:rsid w:val="4C9662A1"/>
    <w:rsid w:val="4CA29224"/>
    <w:rsid w:val="4CA50FCC"/>
    <w:rsid w:val="4D109A1D"/>
    <w:rsid w:val="4D2262B1"/>
    <w:rsid w:val="4D2FCEF7"/>
    <w:rsid w:val="4D41B22C"/>
    <w:rsid w:val="4D55910C"/>
    <w:rsid w:val="4D574321"/>
    <w:rsid w:val="4D5945F7"/>
    <w:rsid w:val="4D5F9998"/>
    <w:rsid w:val="4D6677B8"/>
    <w:rsid w:val="4D6E9EC8"/>
    <w:rsid w:val="4DC54AD7"/>
    <w:rsid w:val="4DDD393A"/>
    <w:rsid w:val="4DF769A0"/>
    <w:rsid w:val="4E0C3548"/>
    <w:rsid w:val="4E287E85"/>
    <w:rsid w:val="4E480A6E"/>
    <w:rsid w:val="4E4C935D"/>
    <w:rsid w:val="4E975660"/>
    <w:rsid w:val="4E993283"/>
    <w:rsid w:val="4EE9A008"/>
    <w:rsid w:val="4EEB8550"/>
    <w:rsid w:val="4F007135"/>
    <w:rsid w:val="4F08D48E"/>
    <w:rsid w:val="4F094AD1"/>
    <w:rsid w:val="4F5752A3"/>
    <w:rsid w:val="4F891BD0"/>
    <w:rsid w:val="4FAEB359"/>
    <w:rsid w:val="4FDC1916"/>
    <w:rsid w:val="5000F3A8"/>
    <w:rsid w:val="5016F4D7"/>
    <w:rsid w:val="505BEBC6"/>
    <w:rsid w:val="507F4BF7"/>
    <w:rsid w:val="50B62433"/>
    <w:rsid w:val="50BA7A51"/>
    <w:rsid w:val="50F4DDD9"/>
    <w:rsid w:val="5110CC51"/>
    <w:rsid w:val="514EC285"/>
    <w:rsid w:val="518213A8"/>
    <w:rsid w:val="51A5EB17"/>
    <w:rsid w:val="51E09CEE"/>
    <w:rsid w:val="51E1EFA7"/>
    <w:rsid w:val="51E2242E"/>
    <w:rsid w:val="51E68BE8"/>
    <w:rsid w:val="51EF1AF5"/>
    <w:rsid w:val="51F28390"/>
    <w:rsid w:val="51FAF39C"/>
    <w:rsid w:val="5219F267"/>
    <w:rsid w:val="52329A81"/>
    <w:rsid w:val="524E72CE"/>
    <w:rsid w:val="528F371C"/>
    <w:rsid w:val="52CE9E65"/>
    <w:rsid w:val="52D72D5C"/>
    <w:rsid w:val="52FF7479"/>
    <w:rsid w:val="5326D272"/>
    <w:rsid w:val="53716351"/>
    <w:rsid w:val="53876385"/>
    <w:rsid w:val="5393558D"/>
    <w:rsid w:val="53A9A25E"/>
    <w:rsid w:val="53C6BD12"/>
    <w:rsid w:val="53CAAF9C"/>
    <w:rsid w:val="53D53410"/>
    <w:rsid w:val="5402DEAC"/>
    <w:rsid w:val="545C54CF"/>
    <w:rsid w:val="5470FA8B"/>
    <w:rsid w:val="54742603"/>
    <w:rsid w:val="5497FD72"/>
    <w:rsid w:val="54BA9DEF"/>
    <w:rsid w:val="54C70DD3"/>
    <w:rsid w:val="54CC713C"/>
    <w:rsid w:val="54CFF164"/>
    <w:rsid w:val="54D2822F"/>
    <w:rsid w:val="54E918EC"/>
    <w:rsid w:val="54EE02B5"/>
    <w:rsid w:val="54F6F1F6"/>
    <w:rsid w:val="5522976F"/>
    <w:rsid w:val="55443F13"/>
    <w:rsid w:val="5587F198"/>
    <w:rsid w:val="558E1D4A"/>
    <w:rsid w:val="55A6B28B"/>
    <w:rsid w:val="55B36112"/>
    <w:rsid w:val="55F134C4"/>
    <w:rsid w:val="55F36CED"/>
    <w:rsid w:val="5601E40D"/>
    <w:rsid w:val="561B76A4"/>
    <w:rsid w:val="565BEDC8"/>
    <w:rsid w:val="5686A59A"/>
    <w:rsid w:val="5689F895"/>
    <w:rsid w:val="569E9F07"/>
    <w:rsid w:val="56AFFA18"/>
    <w:rsid w:val="56B27527"/>
    <w:rsid w:val="56D67E6C"/>
    <w:rsid w:val="57088781"/>
    <w:rsid w:val="571066F5"/>
    <w:rsid w:val="571B9595"/>
    <w:rsid w:val="571DE326"/>
    <w:rsid w:val="57430BF9"/>
    <w:rsid w:val="574E44C0"/>
    <w:rsid w:val="57824F1E"/>
    <w:rsid w:val="57D3186D"/>
    <w:rsid w:val="57DBBAF1"/>
    <w:rsid w:val="57DC566A"/>
    <w:rsid w:val="57E13DB2"/>
    <w:rsid w:val="57F850A2"/>
    <w:rsid w:val="5824A8B5"/>
    <w:rsid w:val="5840F0D5"/>
    <w:rsid w:val="587558CC"/>
    <w:rsid w:val="58822F15"/>
    <w:rsid w:val="58A5736D"/>
    <w:rsid w:val="58C41245"/>
    <w:rsid w:val="58D178C9"/>
    <w:rsid w:val="58D8ED88"/>
    <w:rsid w:val="58DFC09D"/>
    <w:rsid w:val="590ABB49"/>
    <w:rsid w:val="593CE3CA"/>
    <w:rsid w:val="5963E6B1"/>
    <w:rsid w:val="5978C2FF"/>
    <w:rsid w:val="59B07F2A"/>
    <w:rsid w:val="59B62D4E"/>
    <w:rsid w:val="59F28F54"/>
    <w:rsid w:val="5A01B4BE"/>
    <w:rsid w:val="5A208C89"/>
    <w:rsid w:val="5A296CFF"/>
    <w:rsid w:val="5A480169"/>
    <w:rsid w:val="5A58F23A"/>
    <w:rsid w:val="5A6750E4"/>
    <w:rsid w:val="5A6ABACE"/>
    <w:rsid w:val="5A7C6003"/>
    <w:rsid w:val="5A8033D9"/>
    <w:rsid w:val="5A9DE929"/>
    <w:rsid w:val="5AA89ECF"/>
    <w:rsid w:val="5AC46C12"/>
    <w:rsid w:val="5B09E44E"/>
    <w:rsid w:val="5B1FD93F"/>
    <w:rsid w:val="5B54C036"/>
    <w:rsid w:val="5B676B27"/>
    <w:rsid w:val="5B751A29"/>
    <w:rsid w:val="5B90628B"/>
    <w:rsid w:val="5B94B8A9"/>
    <w:rsid w:val="5BB624A0"/>
    <w:rsid w:val="5C48C952"/>
    <w:rsid w:val="5C4CAB6A"/>
    <w:rsid w:val="5C85096D"/>
    <w:rsid w:val="5C952D84"/>
    <w:rsid w:val="5C980503"/>
    <w:rsid w:val="5CA282E9"/>
    <w:rsid w:val="5CC5532F"/>
    <w:rsid w:val="5CE810DE"/>
    <w:rsid w:val="5CE972F6"/>
    <w:rsid w:val="5CE9AF7F"/>
    <w:rsid w:val="5CEC4B3C"/>
    <w:rsid w:val="5D10B8B4"/>
    <w:rsid w:val="5D146C50"/>
    <w:rsid w:val="5D1F1B62"/>
    <w:rsid w:val="5D2AACD4"/>
    <w:rsid w:val="5D3747A0"/>
    <w:rsid w:val="5D70E1DA"/>
    <w:rsid w:val="5D9AB12A"/>
    <w:rsid w:val="5DBC8DF9"/>
    <w:rsid w:val="5DC3D61A"/>
    <w:rsid w:val="5DD54B63"/>
    <w:rsid w:val="5DDB9668"/>
    <w:rsid w:val="5E22A036"/>
    <w:rsid w:val="5E4E4413"/>
    <w:rsid w:val="5E7B029C"/>
    <w:rsid w:val="5E9E1B5D"/>
    <w:rsid w:val="5EAF8408"/>
    <w:rsid w:val="5EB29A91"/>
    <w:rsid w:val="5EBC016C"/>
    <w:rsid w:val="5EC349DA"/>
    <w:rsid w:val="5F031478"/>
    <w:rsid w:val="5F8580C0"/>
    <w:rsid w:val="5F88AC38"/>
    <w:rsid w:val="5F9BBA09"/>
    <w:rsid w:val="6021F2D9"/>
    <w:rsid w:val="60774527"/>
    <w:rsid w:val="609B4768"/>
    <w:rsid w:val="60B82C34"/>
    <w:rsid w:val="60D536F5"/>
    <w:rsid w:val="60F4E4C9"/>
    <w:rsid w:val="6154C982"/>
    <w:rsid w:val="61B389E3"/>
    <w:rsid w:val="61B952A8"/>
    <w:rsid w:val="61BC7E20"/>
    <w:rsid w:val="6220F660"/>
    <w:rsid w:val="62417EDA"/>
    <w:rsid w:val="625BD070"/>
    <w:rsid w:val="62B1FBE8"/>
    <w:rsid w:val="62B8C0CC"/>
    <w:rsid w:val="6310957D"/>
    <w:rsid w:val="631A5807"/>
    <w:rsid w:val="6324BC6B"/>
    <w:rsid w:val="634199A6"/>
    <w:rsid w:val="634A3C2A"/>
    <w:rsid w:val="634DAA54"/>
    <w:rsid w:val="636303E1"/>
    <w:rsid w:val="63762A79"/>
    <w:rsid w:val="638F3319"/>
    <w:rsid w:val="639DAEF4"/>
    <w:rsid w:val="6401E4EE"/>
    <w:rsid w:val="6413F4A6"/>
    <w:rsid w:val="64B04C4B"/>
    <w:rsid w:val="64C40940"/>
    <w:rsid w:val="64D267EA"/>
    <w:rsid w:val="64D5BAE5"/>
    <w:rsid w:val="65054F21"/>
    <w:rsid w:val="6524AE87"/>
    <w:rsid w:val="65391187"/>
    <w:rsid w:val="653EA032"/>
    <w:rsid w:val="654DB246"/>
    <w:rsid w:val="654DE2CB"/>
    <w:rsid w:val="655FA8C3"/>
    <w:rsid w:val="65C46AC3"/>
    <w:rsid w:val="65C4B578"/>
    <w:rsid w:val="65E22059"/>
    <w:rsid w:val="65E5D700"/>
    <w:rsid w:val="65E61723"/>
    <w:rsid w:val="661056DA"/>
    <w:rsid w:val="66172008"/>
    <w:rsid w:val="6621B978"/>
    <w:rsid w:val="66225BFA"/>
    <w:rsid w:val="66468A37"/>
    <w:rsid w:val="66B9A4D4"/>
    <w:rsid w:val="66DFCE63"/>
    <w:rsid w:val="66E6DFBF"/>
    <w:rsid w:val="66ECDF9F"/>
    <w:rsid w:val="66FE856B"/>
    <w:rsid w:val="6716553D"/>
    <w:rsid w:val="67905986"/>
    <w:rsid w:val="679D775E"/>
    <w:rsid w:val="67BA5813"/>
    <w:rsid w:val="67D0705D"/>
    <w:rsid w:val="67F4E576"/>
    <w:rsid w:val="67F8D8DF"/>
    <w:rsid w:val="688819DA"/>
    <w:rsid w:val="68A5C8D9"/>
    <w:rsid w:val="68D85C4F"/>
    <w:rsid w:val="68D8BAA8"/>
    <w:rsid w:val="68DCF397"/>
    <w:rsid w:val="68F6F4D9"/>
    <w:rsid w:val="69026935"/>
    <w:rsid w:val="69093263"/>
    <w:rsid w:val="69111544"/>
    <w:rsid w:val="691D206D"/>
    <w:rsid w:val="691D533E"/>
    <w:rsid w:val="697B213B"/>
    <w:rsid w:val="699D3E57"/>
    <w:rsid w:val="699E5C33"/>
    <w:rsid w:val="69D07AFC"/>
    <w:rsid w:val="69F097C6"/>
    <w:rsid w:val="6A1C032F"/>
    <w:rsid w:val="6A211BCA"/>
    <w:rsid w:val="6A8BD4CE"/>
    <w:rsid w:val="6A947101"/>
    <w:rsid w:val="6AA3BF84"/>
    <w:rsid w:val="6AB4E7B9"/>
    <w:rsid w:val="6AF00097"/>
    <w:rsid w:val="6B024873"/>
    <w:rsid w:val="6B1622B9"/>
    <w:rsid w:val="6B97DB34"/>
    <w:rsid w:val="6BE5C660"/>
    <w:rsid w:val="6BFAF2AE"/>
    <w:rsid w:val="6C2A34E5"/>
    <w:rsid w:val="6C7B9240"/>
    <w:rsid w:val="6C9332FF"/>
    <w:rsid w:val="6C93B67F"/>
    <w:rsid w:val="6CD68F93"/>
    <w:rsid w:val="6CFEA459"/>
    <w:rsid w:val="6D15B773"/>
    <w:rsid w:val="6D1A4286"/>
    <w:rsid w:val="6D4BBB78"/>
    <w:rsid w:val="6D786756"/>
    <w:rsid w:val="6D7D2F07"/>
    <w:rsid w:val="6DE61454"/>
    <w:rsid w:val="6DEAFB9C"/>
    <w:rsid w:val="6DFE4092"/>
    <w:rsid w:val="6E254E83"/>
    <w:rsid w:val="6E2F49C7"/>
    <w:rsid w:val="6E3191B5"/>
    <w:rsid w:val="6E628601"/>
    <w:rsid w:val="6E6A3A68"/>
    <w:rsid w:val="6E7B9579"/>
    <w:rsid w:val="6EA1915F"/>
    <w:rsid w:val="6EA96EE0"/>
    <w:rsid w:val="6EE2188E"/>
    <w:rsid w:val="6F0578BF"/>
    <w:rsid w:val="6F06C2AA"/>
    <w:rsid w:val="6F5AD77F"/>
    <w:rsid w:val="6F6074E1"/>
    <w:rsid w:val="6F6DA49B"/>
    <w:rsid w:val="6FB55D16"/>
    <w:rsid w:val="6FFC4D3E"/>
    <w:rsid w:val="7023D6D0"/>
    <w:rsid w:val="703050CE"/>
    <w:rsid w:val="7078B058"/>
    <w:rsid w:val="707B6DE0"/>
    <w:rsid w:val="70861DED"/>
    <w:rsid w:val="70ABAFBF"/>
    <w:rsid w:val="70DB4369"/>
    <w:rsid w:val="70EDB251"/>
    <w:rsid w:val="71436798"/>
    <w:rsid w:val="715E4B4F"/>
    <w:rsid w:val="71672EA6"/>
    <w:rsid w:val="71881C50"/>
    <w:rsid w:val="719A2075"/>
    <w:rsid w:val="719E7693"/>
    <w:rsid w:val="723B2CC4"/>
    <w:rsid w:val="724E4F9C"/>
    <w:rsid w:val="72952DEE"/>
    <w:rsid w:val="72A968AA"/>
    <w:rsid w:val="72DB31D7"/>
    <w:rsid w:val="72DC751A"/>
    <w:rsid w:val="72ED791C"/>
    <w:rsid w:val="73115F27"/>
    <w:rsid w:val="7323568B"/>
    <w:rsid w:val="732A7876"/>
    <w:rsid w:val="7341058A"/>
    <w:rsid w:val="73675A18"/>
    <w:rsid w:val="737B1A96"/>
    <w:rsid w:val="737EB751"/>
    <w:rsid w:val="73AE01CD"/>
    <w:rsid w:val="73C4CACB"/>
    <w:rsid w:val="73E06272"/>
    <w:rsid w:val="74056D1B"/>
    <w:rsid w:val="740C9058"/>
    <w:rsid w:val="742C5E20"/>
    <w:rsid w:val="743E04E4"/>
    <w:rsid w:val="74434392"/>
    <w:rsid w:val="74525196"/>
    <w:rsid w:val="7460ED91"/>
    <w:rsid w:val="749B6AD1"/>
    <w:rsid w:val="74B508BB"/>
    <w:rsid w:val="74E5CF7B"/>
    <w:rsid w:val="74F8011E"/>
    <w:rsid w:val="7521559C"/>
    <w:rsid w:val="752FADB2"/>
    <w:rsid w:val="754061F7"/>
    <w:rsid w:val="758F9D03"/>
    <w:rsid w:val="75C9A777"/>
    <w:rsid w:val="75CA4FD5"/>
    <w:rsid w:val="7620B46C"/>
    <w:rsid w:val="76451C0A"/>
    <w:rsid w:val="76518A80"/>
    <w:rsid w:val="7674F61B"/>
    <w:rsid w:val="76C37958"/>
    <w:rsid w:val="76D9798C"/>
    <w:rsid w:val="76E27345"/>
    <w:rsid w:val="76E9FC41"/>
    <w:rsid w:val="77124C50"/>
    <w:rsid w:val="7712B0F7"/>
    <w:rsid w:val="77274A17"/>
    <w:rsid w:val="7754F4B3"/>
    <w:rsid w:val="775E876C"/>
    <w:rsid w:val="776129BD"/>
    <w:rsid w:val="77622427"/>
    <w:rsid w:val="7765ED65"/>
    <w:rsid w:val="77C5D82E"/>
    <w:rsid w:val="77D42CEB"/>
    <w:rsid w:val="77E8754A"/>
    <w:rsid w:val="77ED61C6"/>
    <w:rsid w:val="77F90525"/>
    <w:rsid w:val="780645D5"/>
    <w:rsid w:val="781923DA"/>
    <w:rsid w:val="78249836"/>
    <w:rsid w:val="7873DCE3"/>
    <w:rsid w:val="7876C2E3"/>
    <w:rsid w:val="788CA6E3"/>
    <w:rsid w:val="7899D104"/>
    <w:rsid w:val="78B60DF8"/>
    <w:rsid w:val="78B9F465"/>
    <w:rsid w:val="78C169B2"/>
    <w:rsid w:val="78C27EB6"/>
    <w:rsid w:val="791A1BDA"/>
    <w:rsid w:val="793A994A"/>
    <w:rsid w:val="793CD3AD"/>
    <w:rsid w:val="79434ACB"/>
    <w:rsid w:val="7953FA14"/>
    <w:rsid w:val="7968F88D"/>
    <w:rsid w:val="79A012EE"/>
    <w:rsid w:val="79A3731F"/>
    <w:rsid w:val="79C5EE85"/>
    <w:rsid w:val="79F2FABE"/>
    <w:rsid w:val="7A0AE574"/>
    <w:rsid w:val="7A0D4C11"/>
    <w:rsid w:val="7A1DB290"/>
    <w:rsid w:val="7A239271"/>
    <w:rsid w:val="7A289473"/>
    <w:rsid w:val="7ADC25D4"/>
    <w:rsid w:val="7AFF0124"/>
    <w:rsid w:val="7B2E6C71"/>
    <w:rsid w:val="7B38414F"/>
    <w:rsid w:val="7B53CDFC"/>
    <w:rsid w:val="7B56BECB"/>
    <w:rsid w:val="7B59671D"/>
    <w:rsid w:val="7B674D3A"/>
    <w:rsid w:val="7B72C7E7"/>
    <w:rsid w:val="7B736D2C"/>
    <w:rsid w:val="7BA94A87"/>
    <w:rsid w:val="7BDDC29B"/>
    <w:rsid w:val="7BE579BC"/>
    <w:rsid w:val="7BF78974"/>
    <w:rsid w:val="7C026B57"/>
    <w:rsid w:val="7C2A70AB"/>
    <w:rsid w:val="7C399615"/>
    <w:rsid w:val="7CB5FCB8"/>
    <w:rsid w:val="7D084355"/>
    <w:rsid w:val="7D0D2A9D"/>
    <w:rsid w:val="7D2D3A32"/>
    <w:rsid w:val="7D7DBE48"/>
    <w:rsid w:val="7D958F7C"/>
    <w:rsid w:val="7DAB0841"/>
    <w:rsid w:val="7DC3C5FD"/>
    <w:rsid w:val="7DC4F031"/>
    <w:rsid w:val="7DDECAE4"/>
    <w:rsid w:val="7E0A4260"/>
    <w:rsid w:val="7E0E62BD"/>
    <w:rsid w:val="7E17B80D"/>
    <w:rsid w:val="7E1BE5F2"/>
    <w:rsid w:val="7E1E1101"/>
    <w:rsid w:val="7E4B7978"/>
    <w:rsid w:val="7E5102D0"/>
    <w:rsid w:val="7E543AE4"/>
    <w:rsid w:val="7E5B25FD"/>
    <w:rsid w:val="7E6F4A99"/>
    <w:rsid w:val="7E907067"/>
    <w:rsid w:val="7E9C371A"/>
    <w:rsid w:val="7EAF86C3"/>
    <w:rsid w:val="7EB51CB7"/>
    <w:rsid w:val="7EDA1300"/>
    <w:rsid w:val="7EFFE428"/>
    <w:rsid w:val="7F06AC4F"/>
    <w:rsid w:val="7F84DF25"/>
    <w:rsid w:val="7F86D7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1A637559"/>
  <w15:docId w15:val="{E529BB00-DBCC-463F-9A18-1642C16A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9C"/>
  </w:style>
  <w:style w:type="paragraph" w:styleId="Heading1">
    <w:name w:val="heading 1"/>
    <w:basedOn w:val="Normal"/>
    <w:next w:val="Normal"/>
    <w:link w:val="Heading1Char"/>
    <w:uiPriority w:val="9"/>
    <w:qFormat/>
    <w:rsid w:val="00BE07BE"/>
    <w:pPr>
      <w:keepNext/>
      <w:keepLines/>
      <w:shd w:val="clear" w:color="auto" w:fill="F07F09" w:themeFill="accent1"/>
      <w:spacing w:before="360" w:after="0" w:line="240" w:lineRule="auto"/>
      <w:outlineLvl w:val="0"/>
    </w:pPr>
    <w:rPr>
      <w:rFonts w:asciiTheme="majorHAnsi" w:eastAsiaTheme="majorEastAsia" w:hAnsiTheme="majorHAnsi" w:cstheme="majorBidi"/>
      <w:bCs/>
      <w:color w:val="FFFFFF" w:themeColor="background1"/>
      <w:sz w:val="24"/>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F07F09"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32323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32323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BE"/>
    <w:rPr>
      <w:rFonts w:asciiTheme="majorHAnsi" w:eastAsiaTheme="majorEastAsia" w:hAnsiTheme="majorHAnsi" w:cstheme="majorBidi"/>
      <w:bCs/>
      <w:color w:val="FFFFFF" w:themeColor="background1"/>
      <w:sz w:val="24"/>
      <w:szCs w:val="32"/>
      <w:shd w:val="clear" w:color="auto" w:fill="F07F09"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F07F09"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323232" w:themeColor="text2"/>
      <w:spacing w:val="5"/>
      <w:kern w:val="28"/>
      <w:sz w:val="44"/>
      <w:szCs w:val="56"/>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323232" w:themeColor="text2"/>
      <w:spacing w:val="5"/>
      <w:kern w:val="28"/>
      <w:sz w:val="44"/>
      <w:szCs w:val="56"/>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1B587C"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1B587C" w:themeColor="accent3"/>
      <w:spacing w:val="15"/>
      <w:sz w:val="28"/>
      <w:szCs w:val="24"/>
    </w:rPr>
  </w:style>
  <w:style w:type="paragraph" w:styleId="Header">
    <w:name w:val="header"/>
    <w:basedOn w:val="Normal"/>
    <w:link w:val="HeaderChar"/>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rsid w:val="00A43031"/>
    <w:pPr>
      <w:spacing w:after="0" w:line="240" w:lineRule="auto"/>
      <w:jc w:val="both"/>
    </w:pPr>
  </w:style>
  <w:style w:type="character" w:customStyle="1" w:styleId="NoSpacingChar">
    <w:name w:val="No Spacing Char"/>
    <w:basedOn w:val="DefaultParagraphFont"/>
    <w:link w:val="NoSpacing"/>
    <w:uiPriority w:val="1"/>
    <w:rsid w:val="00A4303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autoRedefine/>
    <w:unhideWhenUsed/>
    <w:qFormat/>
    <w:rsid w:val="00AB077B"/>
    <w:pPr>
      <w:spacing w:line="240" w:lineRule="auto"/>
      <w:jc w:val="both"/>
    </w:pPr>
    <w:rPr>
      <w:b/>
      <w:bCs/>
      <w:color w:val="989898" w:themeColor="text2" w:themeTint="80"/>
      <w:sz w:val="14"/>
      <w:szCs w:val="1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aliases w:val="Bullets"/>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F07F09"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F07F09" w:themeColor="accent1"/>
        <w:left w:val="single" w:sz="36" w:space="8" w:color="F07F09" w:themeColor="accent1"/>
        <w:bottom w:val="single" w:sz="36" w:space="8" w:color="F07F09" w:themeColor="accent1"/>
        <w:right w:val="single" w:sz="36" w:space="8" w:color="F07F09" w:themeColor="accent1"/>
      </w:pBdr>
      <w:shd w:val="clear" w:color="auto" w:fill="F07F09" w:themeFill="accent1"/>
      <w:spacing w:before="200" w:after="280" w:line="300" w:lineRule="auto"/>
      <w:ind w:left="936" w:right="936"/>
      <w:jc w:val="center"/>
    </w:pPr>
    <w:rPr>
      <w:rFonts w:asciiTheme="majorHAnsi" w:eastAsiaTheme="majorEastAsia" w:hAnsiTheme="majorHAnsi"/>
      <w:bCs/>
      <w:i/>
      <w:iCs/>
      <w:color w:val="000000"/>
      <w:sz w:val="24"/>
      <w:lang w:bidi="hi-IN"/>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F07F09" w:themeFill="accent1"/>
      <w:lang w:bidi="hi-IN"/>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ijl1">
    <w:name w:val="Stijl1"/>
    <w:basedOn w:val="Title"/>
    <w:link w:val="Tekensvoorstijl1"/>
    <w:qFormat/>
    <w:rsid w:val="002A2E02"/>
    <w:pPr>
      <w:framePr w:hSpace="187" w:wrap="around" w:vAnchor="page" w:hAnchor="margin" w:xAlign="center" w:y="4942"/>
      <w:jc w:val="center"/>
    </w:pPr>
    <w:rPr>
      <w:b w:val="0"/>
    </w:rPr>
  </w:style>
  <w:style w:type="character" w:customStyle="1" w:styleId="Tekensvoorstijl1">
    <w:name w:val="Tekens voor stijl 1"/>
    <w:basedOn w:val="TitleChar"/>
    <w:link w:val="Stijl1"/>
    <w:rsid w:val="002A2E02"/>
    <w:rPr>
      <w:rFonts w:asciiTheme="majorHAnsi" w:eastAsiaTheme="majorEastAsia" w:hAnsiTheme="majorHAnsi" w:cstheme="majorBidi"/>
      <w:b w:val="0"/>
      <w:color w:val="323232" w:themeColor="text2"/>
      <w:spacing w:val="5"/>
      <w:kern w:val="28"/>
      <w:sz w:val="60"/>
      <w:szCs w:val="56"/>
    </w:rPr>
  </w:style>
  <w:style w:type="paragraph" w:styleId="TOC1">
    <w:name w:val="toc 1"/>
    <w:basedOn w:val="Normal"/>
    <w:next w:val="Normal"/>
    <w:autoRedefine/>
    <w:uiPriority w:val="39"/>
    <w:unhideWhenUsed/>
    <w:rsid w:val="001912A7"/>
    <w:pPr>
      <w:spacing w:after="100"/>
    </w:pPr>
  </w:style>
  <w:style w:type="paragraph" w:styleId="TOC2">
    <w:name w:val="toc 2"/>
    <w:basedOn w:val="Normal"/>
    <w:next w:val="Normal"/>
    <w:autoRedefine/>
    <w:uiPriority w:val="39"/>
    <w:unhideWhenUsed/>
    <w:rsid w:val="001912A7"/>
    <w:pPr>
      <w:spacing w:after="100"/>
      <w:ind w:left="220"/>
    </w:pPr>
  </w:style>
  <w:style w:type="character" w:styleId="Hyperlink">
    <w:name w:val="Hyperlink"/>
    <w:basedOn w:val="DefaultParagraphFont"/>
    <w:uiPriority w:val="99"/>
    <w:unhideWhenUsed/>
    <w:rsid w:val="001912A7"/>
    <w:rPr>
      <w:color w:val="6B9F25" w:themeColor="hyperlink"/>
      <w:u w:val="single"/>
    </w:rPr>
  </w:style>
  <w:style w:type="paragraph" w:styleId="TableofFigures">
    <w:name w:val="table of figures"/>
    <w:basedOn w:val="Normal"/>
    <w:next w:val="Normal"/>
    <w:uiPriority w:val="99"/>
    <w:unhideWhenUsed/>
    <w:rsid w:val="00D84F8E"/>
    <w:pPr>
      <w:spacing w:after="0"/>
    </w:pPr>
  </w:style>
  <w:style w:type="table" w:styleId="GridTable1Light-Accent1">
    <w:name w:val="Grid Table 1 Light Accent 1"/>
    <w:basedOn w:val="TableNormal"/>
    <w:uiPriority w:val="46"/>
    <w:rsid w:val="00835609"/>
    <w:pPr>
      <w:spacing w:after="0" w:line="240" w:lineRule="auto"/>
    </w:pPr>
    <w:rPr>
      <w:rFonts w:eastAsiaTheme="minorHAnsi"/>
      <w:lang w:val="en-US"/>
    </w:r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92210E"/>
  </w:style>
  <w:style w:type="character" w:customStyle="1" w:styleId="eop">
    <w:name w:val="eop"/>
    <w:basedOn w:val="DefaultParagraphFont"/>
    <w:rsid w:val="0092210E"/>
  </w:style>
  <w:style w:type="character" w:styleId="CommentReference">
    <w:name w:val="annotation reference"/>
    <w:basedOn w:val="DefaultParagraphFont"/>
    <w:uiPriority w:val="99"/>
    <w:semiHidden/>
    <w:unhideWhenUsed/>
    <w:rsid w:val="00930C21"/>
    <w:rPr>
      <w:sz w:val="16"/>
      <w:szCs w:val="16"/>
    </w:rPr>
  </w:style>
  <w:style w:type="paragraph" w:styleId="CommentText">
    <w:name w:val="annotation text"/>
    <w:basedOn w:val="Normal"/>
    <w:link w:val="CommentTextChar"/>
    <w:uiPriority w:val="99"/>
    <w:unhideWhenUsed/>
    <w:rsid w:val="00930C21"/>
    <w:pPr>
      <w:spacing w:line="240" w:lineRule="auto"/>
    </w:pPr>
    <w:rPr>
      <w:sz w:val="20"/>
      <w:szCs w:val="20"/>
    </w:rPr>
  </w:style>
  <w:style w:type="character" w:customStyle="1" w:styleId="CommentTextChar">
    <w:name w:val="Comment Text Char"/>
    <w:basedOn w:val="DefaultParagraphFont"/>
    <w:link w:val="CommentText"/>
    <w:uiPriority w:val="99"/>
    <w:rsid w:val="00930C21"/>
    <w:rPr>
      <w:sz w:val="20"/>
      <w:szCs w:val="20"/>
    </w:rPr>
  </w:style>
  <w:style w:type="paragraph" w:styleId="CommentSubject">
    <w:name w:val="annotation subject"/>
    <w:basedOn w:val="CommentText"/>
    <w:next w:val="CommentText"/>
    <w:link w:val="CommentSubjectChar"/>
    <w:uiPriority w:val="99"/>
    <w:semiHidden/>
    <w:unhideWhenUsed/>
    <w:rsid w:val="00930C21"/>
    <w:rPr>
      <w:b/>
      <w:bCs/>
    </w:rPr>
  </w:style>
  <w:style w:type="character" w:customStyle="1" w:styleId="CommentSubjectChar">
    <w:name w:val="Comment Subject Char"/>
    <w:basedOn w:val="CommentTextChar"/>
    <w:link w:val="CommentSubject"/>
    <w:uiPriority w:val="99"/>
    <w:semiHidden/>
    <w:rsid w:val="00930C21"/>
    <w:rPr>
      <w:b/>
      <w:bCs/>
      <w:sz w:val="20"/>
      <w:szCs w:val="20"/>
    </w:rPr>
  </w:style>
  <w:style w:type="paragraph" w:customStyle="1" w:styleId="remove">
    <w:name w:val="remove"/>
    <w:basedOn w:val="Normal"/>
    <w:next w:val="Normal"/>
    <w:qFormat/>
    <w:rsid w:val="00AC3E64"/>
    <w:rPr>
      <w:strike/>
      <w:color w:val="FF0000"/>
      <w:lang w:val="en-GB"/>
    </w:rPr>
  </w:style>
  <w:style w:type="paragraph" w:styleId="Revision">
    <w:name w:val="Revision"/>
    <w:hidden/>
    <w:uiPriority w:val="99"/>
    <w:semiHidden/>
    <w:rsid w:val="00EE3B85"/>
    <w:pPr>
      <w:spacing w:after="0" w:line="240" w:lineRule="auto"/>
    </w:pPr>
  </w:style>
  <w:style w:type="table" w:styleId="GridTable5Dark-Accent1">
    <w:name w:val="Grid Table 5 Dark Accent 1"/>
    <w:basedOn w:val="TableNormal"/>
    <w:uiPriority w:val="50"/>
    <w:rsid w:val="00A856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6Colorful-Accent1">
    <w:name w:val="Grid Table 6 Colorful Accent 1"/>
    <w:basedOn w:val="TableNormal"/>
    <w:uiPriority w:val="51"/>
    <w:rsid w:val="0023380C"/>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1">
    <w:name w:val="List Table 1 Light Accent 1"/>
    <w:basedOn w:val="TableNormal"/>
    <w:uiPriority w:val="46"/>
    <w:rsid w:val="0023380C"/>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1">
    <w:name w:val="List Table 2 Accent 1"/>
    <w:basedOn w:val="TableNormal"/>
    <w:uiPriority w:val="47"/>
    <w:rsid w:val="0023380C"/>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paragraph" w:styleId="BodyText">
    <w:name w:val="Body Text"/>
    <w:basedOn w:val="Normal"/>
    <w:link w:val="BodyTextChar"/>
    <w:rsid w:val="00AF545E"/>
    <w:pPr>
      <w:keepLines/>
      <w:widowControl w:val="0"/>
      <w:spacing w:after="120" w:line="240" w:lineRule="atLeast"/>
      <w:ind w:left="720"/>
    </w:pPr>
    <w:rPr>
      <w:rFonts w:ascii="Arial" w:eastAsia="Times New Roman" w:hAnsi="Arial" w:cs="Arial"/>
      <w:sz w:val="20"/>
      <w:szCs w:val="20"/>
    </w:rPr>
  </w:style>
  <w:style w:type="character" w:customStyle="1" w:styleId="BodyTextChar">
    <w:name w:val="Body Text Char"/>
    <w:basedOn w:val="DefaultParagraphFont"/>
    <w:link w:val="BodyText"/>
    <w:rsid w:val="00AF545E"/>
    <w:rPr>
      <w:rFonts w:ascii="Arial" w:eastAsia="Times New Roman" w:hAnsi="Arial" w:cs="Arial"/>
      <w:sz w:val="20"/>
      <w:szCs w:val="20"/>
    </w:rPr>
  </w:style>
  <w:style w:type="table" w:styleId="GridTable4-Accent1">
    <w:name w:val="Grid Table 4 Accent 1"/>
    <w:basedOn w:val="TableNormal"/>
    <w:uiPriority w:val="49"/>
    <w:rsid w:val="00AF545E"/>
    <w:pPr>
      <w:spacing w:after="0" w:line="240" w:lineRule="auto"/>
    </w:pPr>
    <w:rPr>
      <w:rFonts w:ascii="Times New Roman" w:eastAsia="Times New Roman" w:hAnsi="Times New Roman" w:cs="Times New Roman"/>
      <w:lang w:val="en-US"/>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character" w:styleId="LineNumber">
    <w:name w:val="line number"/>
    <w:basedOn w:val="DefaultParagraphFont"/>
    <w:uiPriority w:val="99"/>
    <w:semiHidden/>
    <w:unhideWhenUsed/>
    <w:rsid w:val="00C7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2306">
      <w:bodyDiv w:val="1"/>
      <w:marLeft w:val="0"/>
      <w:marRight w:val="0"/>
      <w:marTop w:val="0"/>
      <w:marBottom w:val="0"/>
      <w:divBdr>
        <w:top w:val="none" w:sz="0" w:space="0" w:color="auto"/>
        <w:left w:val="none" w:sz="0" w:space="0" w:color="auto"/>
        <w:bottom w:val="none" w:sz="0" w:space="0" w:color="auto"/>
        <w:right w:val="none" w:sz="0" w:space="0" w:color="auto"/>
      </w:divBdr>
      <w:divsChild>
        <w:div w:id="147595148">
          <w:marLeft w:val="0"/>
          <w:marRight w:val="0"/>
          <w:marTop w:val="0"/>
          <w:marBottom w:val="0"/>
          <w:divBdr>
            <w:top w:val="none" w:sz="0" w:space="0" w:color="auto"/>
            <w:left w:val="none" w:sz="0" w:space="0" w:color="auto"/>
            <w:bottom w:val="none" w:sz="0" w:space="0" w:color="auto"/>
            <w:right w:val="none" w:sz="0" w:space="0" w:color="auto"/>
          </w:divBdr>
        </w:div>
        <w:div w:id="456804529">
          <w:marLeft w:val="0"/>
          <w:marRight w:val="0"/>
          <w:marTop w:val="0"/>
          <w:marBottom w:val="0"/>
          <w:divBdr>
            <w:top w:val="none" w:sz="0" w:space="0" w:color="auto"/>
            <w:left w:val="none" w:sz="0" w:space="0" w:color="auto"/>
            <w:bottom w:val="none" w:sz="0" w:space="0" w:color="auto"/>
            <w:right w:val="none" w:sz="0" w:space="0" w:color="auto"/>
          </w:divBdr>
        </w:div>
        <w:div w:id="979042674">
          <w:marLeft w:val="0"/>
          <w:marRight w:val="0"/>
          <w:marTop w:val="0"/>
          <w:marBottom w:val="0"/>
          <w:divBdr>
            <w:top w:val="none" w:sz="0" w:space="0" w:color="auto"/>
            <w:left w:val="none" w:sz="0" w:space="0" w:color="auto"/>
            <w:bottom w:val="none" w:sz="0" w:space="0" w:color="auto"/>
            <w:right w:val="none" w:sz="0" w:space="0" w:color="auto"/>
          </w:divBdr>
        </w:div>
        <w:div w:id="1076824674">
          <w:marLeft w:val="0"/>
          <w:marRight w:val="0"/>
          <w:marTop w:val="0"/>
          <w:marBottom w:val="0"/>
          <w:divBdr>
            <w:top w:val="none" w:sz="0" w:space="0" w:color="auto"/>
            <w:left w:val="none" w:sz="0" w:space="0" w:color="auto"/>
            <w:bottom w:val="none" w:sz="0" w:space="0" w:color="auto"/>
            <w:right w:val="none" w:sz="0" w:space="0" w:color="auto"/>
          </w:divBdr>
        </w:div>
        <w:div w:id="1948657489">
          <w:marLeft w:val="0"/>
          <w:marRight w:val="0"/>
          <w:marTop w:val="0"/>
          <w:marBottom w:val="0"/>
          <w:divBdr>
            <w:top w:val="none" w:sz="0" w:space="0" w:color="auto"/>
            <w:left w:val="none" w:sz="0" w:space="0" w:color="auto"/>
            <w:bottom w:val="none" w:sz="0" w:space="0" w:color="auto"/>
            <w:right w:val="none" w:sz="0" w:space="0" w:color="auto"/>
          </w:divBdr>
        </w:div>
      </w:divsChild>
    </w:div>
    <w:div w:id="408696374">
      <w:bodyDiv w:val="1"/>
      <w:marLeft w:val="0"/>
      <w:marRight w:val="0"/>
      <w:marTop w:val="0"/>
      <w:marBottom w:val="0"/>
      <w:divBdr>
        <w:top w:val="none" w:sz="0" w:space="0" w:color="auto"/>
        <w:left w:val="none" w:sz="0" w:space="0" w:color="auto"/>
        <w:bottom w:val="none" w:sz="0" w:space="0" w:color="auto"/>
        <w:right w:val="none" w:sz="0" w:space="0" w:color="auto"/>
      </w:divBdr>
    </w:div>
    <w:div w:id="1538354112">
      <w:bodyDiv w:val="1"/>
      <w:marLeft w:val="0"/>
      <w:marRight w:val="0"/>
      <w:marTop w:val="0"/>
      <w:marBottom w:val="0"/>
      <w:divBdr>
        <w:top w:val="none" w:sz="0" w:space="0" w:color="auto"/>
        <w:left w:val="none" w:sz="0" w:space="0" w:color="auto"/>
        <w:bottom w:val="none" w:sz="0" w:space="0" w:color="auto"/>
        <w:right w:val="none" w:sz="0" w:space="0" w:color="auto"/>
      </w:divBdr>
    </w:div>
    <w:div w:id="1635335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sv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sv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AppData\Roaming\Microsoft\Templates\Rapport%20(zakelijk%20ontwerp).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xecutiv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F71636FB878418F982DB9A7373950" ma:contentTypeVersion="15" ma:contentTypeDescription="Een nieuw document maken." ma:contentTypeScope="" ma:versionID="444018b4f0b1312a03be733b8f46200b">
  <xsd:schema xmlns:xsd="http://www.w3.org/2001/XMLSchema" xmlns:xs="http://www.w3.org/2001/XMLSchema" xmlns:p="http://schemas.microsoft.com/office/2006/metadata/properties" xmlns:ns2="bbd803d0-dca4-4c97-9075-c3b659cffa8a" xmlns:ns3="b6bb138d-39dd-4c70-9ace-4a41e4b71e05" targetNamespace="http://schemas.microsoft.com/office/2006/metadata/properties" ma:root="true" ma:fieldsID="faaa54af7da5732069097b7a139024fa" ns2:_="" ns3:_="">
    <xsd:import namespace="bbd803d0-dca4-4c97-9075-c3b659cffa8a"/>
    <xsd:import namespace="b6bb138d-39dd-4c70-9ace-4a41e4b71e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03d0-dca4-4c97-9075-c3b659cff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bb138d-39dd-4c70-9ace-4a41e4b71e05"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6dc758b9-ce74-4d46-b02f-c805d3864200}" ma:internalName="TaxCatchAll" ma:showField="CatchAllData" ma:web="b6bb138d-39dd-4c70-9ace-4a41e4b71e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TaxCatchAll xmlns="b6bb138d-39dd-4c70-9ace-4a41e4b71e05" xsi:nil="true"/>
    <lcf76f155ced4ddcb4097134ff3c332f xmlns="bbd803d0-dca4-4c97-9075-c3b659cffa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CE2DA2-50BB-47B4-8F23-3C282E92E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03d0-dca4-4c97-9075-c3b659cffa8a"/>
    <ds:schemaRef ds:uri="b6bb138d-39dd-4c70-9ace-4a41e4b71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704513-306D-4CF6-8C32-45B248F4E7E3}">
  <ds:schemaRefs>
    <ds:schemaRef ds:uri="http://schemas.microsoft.com/sharepoint/v3/contenttype/forms"/>
  </ds:schemaRefs>
</ds:datastoreItem>
</file>

<file path=customXml/itemProps3.xml><?xml version="1.0" encoding="utf-8"?>
<ds:datastoreItem xmlns:ds="http://schemas.openxmlformats.org/officeDocument/2006/customXml" ds:itemID="{787C9C0A-49BF-4F9F-88C1-CBF762C8CD2B}">
  <ds:schemaRefs>
    <ds:schemaRef ds:uri="http://schemas.openxmlformats.org/officeDocument/2006/bibliography"/>
  </ds:schemaRefs>
</ds:datastoreItem>
</file>

<file path=customXml/itemProps4.xml><?xml version="1.0" encoding="utf-8"?>
<ds:datastoreItem xmlns:ds="http://schemas.openxmlformats.org/officeDocument/2006/customXml" ds:itemID="{549F42E9-8790-40BF-AC50-4FCF4A1F070B}">
  <ds:schemaRefs>
    <ds:schemaRef ds:uri="http://schemas.microsoft.com/office/2006/metadata/properties"/>
    <ds:schemaRef ds:uri="http://schemas.microsoft.com/office/infopath/2007/PartnerControls"/>
    <ds:schemaRef ds:uri="b6bb138d-39dd-4c70-9ace-4a41e4b71e05"/>
    <ds:schemaRef ds:uri="bbd803d0-dca4-4c97-9075-c3b659cffa8a"/>
  </ds:schemaRefs>
</ds:datastoreItem>
</file>

<file path=docProps/app.xml><?xml version="1.0" encoding="utf-8"?>
<Properties xmlns="http://schemas.openxmlformats.org/officeDocument/2006/extended-properties" xmlns:vt="http://schemas.openxmlformats.org/officeDocument/2006/docPropsVTypes">
  <Template>Rapport (zakelijk ontwerp).dotx</Template>
  <TotalTime>1723</TotalTime>
  <Pages>1</Pages>
  <Words>1240</Words>
  <Characters>7074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PoA</vt:lpstr>
      <vt:lpstr>PoA</vt:lpstr>
    </vt:vector>
  </TitlesOfParts>
  <Company/>
  <LinksUpToDate>false</LinksUpToDate>
  <CharactersWithSpaces>8298</CharactersWithSpaces>
  <SharedDoc>false</SharedDoc>
  <HLinks>
    <vt:vector size="132" baseType="variant">
      <vt:variant>
        <vt:i4>1179700</vt:i4>
      </vt:variant>
      <vt:variant>
        <vt:i4>134</vt:i4>
      </vt:variant>
      <vt:variant>
        <vt:i4>0</vt:i4>
      </vt:variant>
      <vt:variant>
        <vt:i4>5</vt:i4>
      </vt:variant>
      <vt:variant>
        <vt:lpwstr/>
      </vt:variant>
      <vt:variant>
        <vt:lpwstr>_Toc100664374</vt:lpwstr>
      </vt:variant>
      <vt:variant>
        <vt:i4>7012357</vt:i4>
      </vt:variant>
      <vt:variant>
        <vt:i4>128</vt:i4>
      </vt:variant>
      <vt:variant>
        <vt:i4>0</vt:i4>
      </vt:variant>
      <vt:variant>
        <vt:i4>5</vt:i4>
      </vt:variant>
      <vt:variant>
        <vt:lpwstr>https://stichtingfontys.sharepoint.com/sites/FLUFFY905/Gedeelde documenten/General/01. Deliverables/2204 Plan of Approach Fluffy Feedback.docx</vt:lpwstr>
      </vt:variant>
      <vt:variant>
        <vt:lpwstr>_Toc100664373</vt:lpwstr>
      </vt:variant>
      <vt:variant>
        <vt:i4>7012357</vt:i4>
      </vt:variant>
      <vt:variant>
        <vt:i4>122</vt:i4>
      </vt:variant>
      <vt:variant>
        <vt:i4>0</vt:i4>
      </vt:variant>
      <vt:variant>
        <vt:i4>5</vt:i4>
      </vt:variant>
      <vt:variant>
        <vt:lpwstr>https://stichtingfontys.sharepoint.com/sites/FLUFFY905/Gedeelde documenten/General/01. Deliverables/2204 Plan of Approach Fluffy Feedback.docx</vt:lpwstr>
      </vt:variant>
      <vt:variant>
        <vt:lpwstr>_Toc100664372</vt:lpwstr>
      </vt:variant>
      <vt:variant>
        <vt:i4>1638463</vt:i4>
      </vt:variant>
      <vt:variant>
        <vt:i4>113</vt:i4>
      </vt:variant>
      <vt:variant>
        <vt:i4>0</vt:i4>
      </vt:variant>
      <vt:variant>
        <vt:i4>5</vt:i4>
      </vt:variant>
      <vt:variant>
        <vt:lpwstr/>
      </vt:variant>
      <vt:variant>
        <vt:lpwstr>_Toc65488053</vt:lpwstr>
      </vt:variant>
      <vt:variant>
        <vt:i4>1572927</vt:i4>
      </vt:variant>
      <vt:variant>
        <vt:i4>107</vt:i4>
      </vt:variant>
      <vt:variant>
        <vt:i4>0</vt:i4>
      </vt:variant>
      <vt:variant>
        <vt:i4>5</vt:i4>
      </vt:variant>
      <vt:variant>
        <vt:lpwstr/>
      </vt:variant>
      <vt:variant>
        <vt:lpwstr>_Toc65488052</vt:lpwstr>
      </vt:variant>
      <vt:variant>
        <vt:i4>1769535</vt:i4>
      </vt:variant>
      <vt:variant>
        <vt:i4>101</vt:i4>
      </vt:variant>
      <vt:variant>
        <vt:i4>0</vt:i4>
      </vt:variant>
      <vt:variant>
        <vt:i4>5</vt:i4>
      </vt:variant>
      <vt:variant>
        <vt:lpwstr/>
      </vt:variant>
      <vt:variant>
        <vt:lpwstr>_Toc65488051</vt:lpwstr>
      </vt:variant>
      <vt:variant>
        <vt:i4>1703999</vt:i4>
      </vt:variant>
      <vt:variant>
        <vt:i4>95</vt:i4>
      </vt:variant>
      <vt:variant>
        <vt:i4>0</vt:i4>
      </vt:variant>
      <vt:variant>
        <vt:i4>5</vt:i4>
      </vt:variant>
      <vt:variant>
        <vt:lpwstr/>
      </vt:variant>
      <vt:variant>
        <vt:lpwstr>_Toc65488050</vt:lpwstr>
      </vt:variant>
      <vt:variant>
        <vt:i4>1179702</vt:i4>
      </vt:variant>
      <vt:variant>
        <vt:i4>86</vt:i4>
      </vt:variant>
      <vt:variant>
        <vt:i4>0</vt:i4>
      </vt:variant>
      <vt:variant>
        <vt:i4>5</vt:i4>
      </vt:variant>
      <vt:variant>
        <vt:lpwstr/>
      </vt:variant>
      <vt:variant>
        <vt:lpwstr>_Toc100664177</vt:lpwstr>
      </vt:variant>
      <vt:variant>
        <vt:i4>1179702</vt:i4>
      </vt:variant>
      <vt:variant>
        <vt:i4>80</vt:i4>
      </vt:variant>
      <vt:variant>
        <vt:i4>0</vt:i4>
      </vt:variant>
      <vt:variant>
        <vt:i4>5</vt:i4>
      </vt:variant>
      <vt:variant>
        <vt:lpwstr/>
      </vt:variant>
      <vt:variant>
        <vt:lpwstr>_Toc100664176</vt:lpwstr>
      </vt:variant>
      <vt:variant>
        <vt:i4>1179702</vt:i4>
      </vt:variant>
      <vt:variant>
        <vt:i4>74</vt:i4>
      </vt:variant>
      <vt:variant>
        <vt:i4>0</vt:i4>
      </vt:variant>
      <vt:variant>
        <vt:i4>5</vt:i4>
      </vt:variant>
      <vt:variant>
        <vt:lpwstr/>
      </vt:variant>
      <vt:variant>
        <vt:lpwstr>_Toc100664175</vt:lpwstr>
      </vt:variant>
      <vt:variant>
        <vt:i4>1179702</vt:i4>
      </vt:variant>
      <vt:variant>
        <vt:i4>68</vt:i4>
      </vt:variant>
      <vt:variant>
        <vt:i4>0</vt:i4>
      </vt:variant>
      <vt:variant>
        <vt:i4>5</vt:i4>
      </vt:variant>
      <vt:variant>
        <vt:lpwstr/>
      </vt:variant>
      <vt:variant>
        <vt:lpwstr>_Toc100664174</vt:lpwstr>
      </vt:variant>
      <vt:variant>
        <vt:i4>1179702</vt:i4>
      </vt:variant>
      <vt:variant>
        <vt:i4>62</vt:i4>
      </vt:variant>
      <vt:variant>
        <vt:i4>0</vt:i4>
      </vt:variant>
      <vt:variant>
        <vt:i4>5</vt:i4>
      </vt:variant>
      <vt:variant>
        <vt:lpwstr/>
      </vt:variant>
      <vt:variant>
        <vt:lpwstr>_Toc100664173</vt:lpwstr>
      </vt:variant>
      <vt:variant>
        <vt:i4>1179702</vt:i4>
      </vt:variant>
      <vt:variant>
        <vt:i4>56</vt:i4>
      </vt:variant>
      <vt:variant>
        <vt:i4>0</vt:i4>
      </vt:variant>
      <vt:variant>
        <vt:i4>5</vt:i4>
      </vt:variant>
      <vt:variant>
        <vt:lpwstr/>
      </vt:variant>
      <vt:variant>
        <vt:lpwstr>_Toc100664172</vt:lpwstr>
      </vt:variant>
      <vt:variant>
        <vt:i4>1179702</vt:i4>
      </vt:variant>
      <vt:variant>
        <vt:i4>50</vt:i4>
      </vt:variant>
      <vt:variant>
        <vt:i4>0</vt:i4>
      </vt:variant>
      <vt:variant>
        <vt:i4>5</vt:i4>
      </vt:variant>
      <vt:variant>
        <vt:lpwstr/>
      </vt:variant>
      <vt:variant>
        <vt:lpwstr>_Toc100664171</vt:lpwstr>
      </vt:variant>
      <vt:variant>
        <vt:i4>1179702</vt:i4>
      </vt:variant>
      <vt:variant>
        <vt:i4>44</vt:i4>
      </vt:variant>
      <vt:variant>
        <vt:i4>0</vt:i4>
      </vt:variant>
      <vt:variant>
        <vt:i4>5</vt:i4>
      </vt:variant>
      <vt:variant>
        <vt:lpwstr/>
      </vt:variant>
      <vt:variant>
        <vt:lpwstr>_Toc100664170</vt:lpwstr>
      </vt:variant>
      <vt:variant>
        <vt:i4>1245238</vt:i4>
      </vt:variant>
      <vt:variant>
        <vt:i4>38</vt:i4>
      </vt:variant>
      <vt:variant>
        <vt:i4>0</vt:i4>
      </vt:variant>
      <vt:variant>
        <vt:i4>5</vt:i4>
      </vt:variant>
      <vt:variant>
        <vt:lpwstr/>
      </vt:variant>
      <vt:variant>
        <vt:lpwstr>_Toc100664169</vt:lpwstr>
      </vt:variant>
      <vt:variant>
        <vt:i4>1245238</vt:i4>
      </vt:variant>
      <vt:variant>
        <vt:i4>32</vt:i4>
      </vt:variant>
      <vt:variant>
        <vt:i4>0</vt:i4>
      </vt:variant>
      <vt:variant>
        <vt:i4>5</vt:i4>
      </vt:variant>
      <vt:variant>
        <vt:lpwstr/>
      </vt:variant>
      <vt:variant>
        <vt:lpwstr>_Toc100664168</vt:lpwstr>
      </vt:variant>
      <vt:variant>
        <vt:i4>1245238</vt:i4>
      </vt:variant>
      <vt:variant>
        <vt:i4>26</vt:i4>
      </vt:variant>
      <vt:variant>
        <vt:i4>0</vt:i4>
      </vt:variant>
      <vt:variant>
        <vt:i4>5</vt:i4>
      </vt:variant>
      <vt:variant>
        <vt:lpwstr/>
      </vt:variant>
      <vt:variant>
        <vt:lpwstr>_Toc100664167</vt:lpwstr>
      </vt:variant>
      <vt:variant>
        <vt:i4>1245238</vt:i4>
      </vt:variant>
      <vt:variant>
        <vt:i4>20</vt:i4>
      </vt:variant>
      <vt:variant>
        <vt:i4>0</vt:i4>
      </vt:variant>
      <vt:variant>
        <vt:i4>5</vt:i4>
      </vt:variant>
      <vt:variant>
        <vt:lpwstr/>
      </vt:variant>
      <vt:variant>
        <vt:lpwstr>_Toc100664166</vt:lpwstr>
      </vt:variant>
      <vt:variant>
        <vt:i4>1245238</vt:i4>
      </vt:variant>
      <vt:variant>
        <vt:i4>14</vt:i4>
      </vt:variant>
      <vt:variant>
        <vt:i4>0</vt:i4>
      </vt:variant>
      <vt:variant>
        <vt:i4>5</vt:i4>
      </vt:variant>
      <vt:variant>
        <vt:lpwstr/>
      </vt:variant>
      <vt:variant>
        <vt:lpwstr>_Toc100664165</vt:lpwstr>
      </vt:variant>
      <vt:variant>
        <vt:i4>1245238</vt:i4>
      </vt:variant>
      <vt:variant>
        <vt:i4>8</vt:i4>
      </vt:variant>
      <vt:variant>
        <vt:i4>0</vt:i4>
      </vt:variant>
      <vt:variant>
        <vt:i4>5</vt:i4>
      </vt:variant>
      <vt:variant>
        <vt:lpwstr/>
      </vt:variant>
      <vt:variant>
        <vt:lpwstr>_Toc100664164</vt:lpwstr>
      </vt:variant>
      <vt:variant>
        <vt:i4>1245238</vt:i4>
      </vt:variant>
      <vt:variant>
        <vt:i4>2</vt:i4>
      </vt:variant>
      <vt:variant>
        <vt:i4>0</vt:i4>
      </vt:variant>
      <vt:variant>
        <vt:i4>5</vt:i4>
      </vt:variant>
      <vt:variant>
        <vt:lpwstr/>
      </vt:variant>
      <vt:variant>
        <vt:lpwstr>_Toc100664163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dc:title>
  <dc:subject/>
  <dc:creator>Pauline Soeterbroek</dc:creator>
  <cp:keywords/>
  <dc:description/>
  <cp:lastModifiedBy>Ivanov,Boris B.N.</cp:lastModifiedBy>
  <cp:revision>161</cp:revision>
  <cp:lastPrinted>2023-03-06T11:23:00Z</cp:lastPrinted>
  <dcterms:created xsi:type="dcterms:W3CDTF">2023-02-13T14:47:00Z</dcterms:created>
  <dcterms:modified xsi:type="dcterms:W3CDTF">2023-03-06T12:15:00Z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0x0101003FEF71636FB878418F982DB9A7373950</vt:lpwstr>
  </property>
  <property fmtid="{D5CDD505-2E9C-101B-9397-08002B2CF9AE}" pid="3" name="ImageGenResult">
    <vt:lpwstr/>
  </property>
  <property fmtid="{D5CDD505-2E9C-101B-9397-08002B2CF9AE}" pid="4" name="ImageGenerated">
    <vt:bool>false</vt:bool>
  </property>
</Properties>
</file>