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trike w:val="0"/>
          <w:color w:val="auto"/>
          <w:lang w:val="nl-NL"/>
        </w:r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73545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7DA30DBD" w14:textId="77777777" w:rsidR="00172D10" w:rsidRPr="005921B7" w:rsidRDefault="001C62C8" w:rsidP="00AC3E64">
          <w:pPr>
            <w:pStyle w:val="remove"/>
          </w:pPr>
          <w:r w:rsidRPr="005921B7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487DB155" wp14:editId="4EAA15CE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ep 27" descr="Zeshoekig vorme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c 13" descr="zeshoek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c 14" descr="zeshoek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c 15" descr="zeshoek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c 16" descr="zeshoek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    <w:pict>
                  <v:group id="Groep 27" style="position:absolute;margin-left:270.45pt;margin-top:-221.6pt;width:343.55pt;height:376.3pt;z-index:251658242" alt="Zeshoekig vormen" coordsize="43631,47788" o:spid="_x0000_s1026" w14:anchorId="57C952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Graphic 13" style="position:absolute;left:8312;width:35319;height:40881;visibility:visible;mso-wrap-style:square" alt="zeshoek 1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">
                      <v:imagedata o:title="zeshoek 1" r:id="rId19"/>
                    </v:shape>
                    <v:shape id="Graphic 14" style="position:absolute;left:3206;top:10806;width:27718;height:32036;visibility:visible;mso-wrap-style:square" alt="zeshoek 2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">
                      <v:imagedata o:title="zeshoek 2" r:id="rId20"/>
                    </v:shape>
                    <v:shape id="Graphic 15" style="position:absolute;top:22563;width:15830;height:18326;visibility:visible;mso-wrap-style:square" alt="zeshoek 4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">
                      <v:imagedata o:title="zeshoek 4" r:id="rId21"/>
                    </v:shape>
                    <v:shape id="Graphic 16" style="position:absolute;left:22800;top:28738;width:16478;height:19050;visibility:visible;mso-wrap-style:square" alt="zeshoek 3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">
                      <v:imagedata o:title="zeshoek 3" r:id="rId22"/>
                    </v:shape>
                  </v:group>
                </w:pict>
              </mc:Fallback>
            </mc:AlternateContent>
          </w:r>
        </w:p>
        <w:tbl>
          <w:tblPr>
            <w:tblStyle w:val="PlainTab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:rsidRPr="005921B7" w14:paraId="50A25592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7352F588" w14:textId="77777777" w:rsidR="002A2E02" w:rsidRPr="005921B7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373545" w:themeColor="text2"/>
                    <w:spacing w:val="5"/>
                    <w:kern w:val="28"/>
                    <w:sz w:val="96"/>
                    <w:szCs w:val="56"/>
                    <w:lang w:val="en-GB"/>
                    <w14:ligatures w14:val="standardContextual"/>
                    <w14:cntxtAlts/>
                  </w:rPr>
                </w:pPr>
                <w:r w:rsidRPr="005921B7">
                  <w:rPr>
                    <w:noProof/>
                    <w:lang w:eastAsia="nl-NL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080039E5" wp14:editId="4D0D1A2D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hthoek 18" title="Lijn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arto="http://schemas.microsoft.com/office/word/2006/arto">
                      <w:pict>
                        <v:rect w14:anchorId="2ECAC611" id="Rechthoek 18" o:spid="_x0000_s1026" alt="Title: Lijn" style="position:absolute;margin-left:175.95pt;margin-top:56.75pt;width:252.15pt;height: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" fillcolor="#373545 [3215]" stroked="f" strokeweight="2.25pt"/>
                      </w:pict>
                    </mc:Fallback>
                  </mc:AlternateContent>
                </w:r>
                <w:r w:rsidR="002A2E02" w:rsidRPr="005921B7">
                  <w:rPr>
                    <w:rFonts w:asciiTheme="majorHAnsi" w:eastAsiaTheme="majorEastAsia" w:hAnsiTheme="majorHAnsi" w:cstheme="majorBidi"/>
                    <w:noProof/>
                    <w:color w:val="373545" w:themeColor="text2"/>
                    <w:spacing w:val="5"/>
                    <w:kern w:val="28"/>
                    <w:sz w:val="96"/>
                    <w:szCs w:val="56"/>
                    <w:lang w:eastAsia="nl-NL"/>
                  </w:rPr>
                  <mc:AlternateContent>
                    <mc:Choice Requires="wps">
                      <w:drawing>
                        <wp:inline distT="0" distB="0" distL="0" distR="0" wp14:anchorId="6F6AE2E9" wp14:editId="0AB201CC">
                          <wp:extent cx="6697389" cy="771855"/>
                          <wp:effectExtent l="0" t="0" r="0" b="9525"/>
                          <wp:docPr id="24" name="Tekstvak 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6BF7FAF" w14:textId="3F7A4ADC" w:rsidR="002A2E02" w:rsidRPr="008A25CD" w:rsidRDefault="001912A7" w:rsidP="002A2E02">
                                      <w:pPr>
                                        <w:pStyle w:val="Stijl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nl-NL"/>
                                        </w:rPr>
                                        <w:t>Plan of Approach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F6AE2E9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kstvak 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" filled="f" stroked="f">
                          <v:textbox>
                            <w:txbxContent>
                              <w:p w14:paraId="36BF7FAF" w14:textId="3F7A4ADC" w:rsidR="002A2E02" w:rsidRPr="008A25CD" w:rsidRDefault="001912A7" w:rsidP="002A2E02">
                                <w:pPr>
                                  <w:pStyle w:val="Stijl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nl-NL"/>
                                  </w:rPr>
                                  <w:t>Plan of Approach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:rsidRPr="005921B7" w14:paraId="0D5EEF42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7EB9A2EB" w14:textId="77777777" w:rsidR="005D120C" w:rsidRPr="005921B7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373545" w:themeColor="text2"/>
                    <w:spacing w:val="5"/>
                    <w:kern w:val="28"/>
                    <w:sz w:val="24"/>
                    <w:szCs w:val="24"/>
                    <w:lang w:val="en-GB"/>
                    <w14:ligatures w14:val="standardContextual"/>
                    <w14:cntxtAlts/>
                  </w:rPr>
                </w:pPr>
                <w:r w:rsidRPr="005921B7">
                  <w:rPr>
                    <w:rFonts w:asciiTheme="majorHAnsi" w:eastAsiaTheme="majorEastAsia" w:hAnsiTheme="majorHAnsi" w:cstheme="majorBidi"/>
                    <w:noProof/>
                    <w:color w:val="373545" w:themeColor="text2"/>
                    <w:spacing w:val="5"/>
                    <w:kern w:val="28"/>
                    <w:sz w:val="96"/>
                    <w:szCs w:val="56"/>
                    <w:lang w:eastAsia="nl-NL"/>
                  </w:rPr>
                  <mc:AlternateContent>
                    <mc:Choice Requires="wps">
                      <w:drawing>
                        <wp:inline distT="0" distB="0" distL="0" distR="0" wp14:anchorId="18BDDA1A" wp14:editId="69FBB397">
                          <wp:extent cx="5339716" cy="818968"/>
                          <wp:effectExtent l="0" t="0" r="0" b="635"/>
                          <wp:docPr id="25" name="Tekstvak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33971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7C0A883" w14:textId="77777777" w:rsidR="00B53919" w:rsidRPr="00B53919" w:rsidRDefault="00B53919" w:rsidP="00B53919">
                                      <w:pPr>
                                        <w:rPr>
                                          <w:lang w:val="en-US" w:bidi="nl-NL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8BDDA1A" id="Tekstvak 25" o:spid="_x0000_s1027" type="#_x0000_t202" style="width:420.45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" filled="f" stroked="f">
                          <v:textbox>
                            <w:txbxContent>
                              <w:p w14:paraId="17C0A883" w14:textId="77777777" w:rsidR="00B53919" w:rsidRPr="00B53919" w:rsidRDefault="00B53919" w:rsidP="00B53919">
                                <w:pPr>
                                  <w:rPr>
                                    <w:lang w:val="en-US" w:bidi="nl-NL"/>
                                  </w:rPr>
                                </w:pP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32AC0C41" w14:textId="77777777" w:rsidR="005D120C" w:rsidRPr="005921B7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373545" w:themeColor="text2"/>
                    <w:spacing w:val="5"/>
                    <w:kern w:val="28"/>
                    <w:sz w:val="24"/>
                    <w:szCs w:val="24"/>
                    <w:lang w:val="en-GB"/>
                    <w14:ligatures w14:val="standardContextual"/>
                    <w14:cntxtAlts/>
                  </w:rPr>
                </w:pPr>
              </w:p>
            </w:tc>
          </w:tr>
          <w:tr w:rsidR="002A2E02" w:rsidRPr="005921B7" w14:paraId="37432D13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494BA" w:themeFill="accent1"/>
                <w:vAlign w:val="center"/>
              </w:tcPr>
              <w:p w14:paraId="0E0D820F" w14:textId="77777777" w:rsidR="002A2E02" w:rsidRPr="005921B7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373545" w:themeColor="text2"/>
                    <w:spacing w:val="5"/>
                    <w:kern w:val="28"/>
                    <w:sz w:val="20"/>
                    <w:szCs w:val="20"/>
                    <w:lang w:val="en-GB"/>
                    <w14:ligatures w14:val="standardContextual"/>
                    <w14:cntxtAlts/>
                  </w:rPr>
                </w:pPr>
                <w:r w:rsidRPr="005921B7">
                  <w:rPr>
                    <w:rFonts w:asciiTheme="majorHAnsi" w:eastAsiaTheme="majorEastAsia" w:hAnsiTheme="majorHAnsi" w:cstheme="majorBidi"/>
                    <w:noProof/>
                    <w:color w:val="373545" w:themeColor="text2"/>
                    <w:spacing w:val="5"/>
                    <w:kern w:val="28"/>
                    <w:sz w:val="96"/>
                    <w:szCs w:val="56"/>
                    <w:lang w:eastAsia="nl-NL"/>
                  </w:rPr>
                  <mc:AlternateContent>
                    <mc:Choice Requires="wps">
                      <w:drawing>
                        <wp:inline distT="0" distB="0" distL="0" distR="0" wp14:anchorId="24258D45" wp14:editId="7825A8CE">
                          <wp:extent cx="6794500" cy="2171700"/>
                          <wp:effectExtent l="0" t="0" r="0" b="0"/>
                          <wp:docPr id="26" name="Tekstvak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794500" cy="2171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54FD575" w14:textId="4F920DC6" w:rsidR="001912A7" w:rsidRPr="00FC58A0" w:rsidRDefault="001912A7" w:rsidP="001912A7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lang w:val="en-US" w:bidi="nl-NL"/>
                                        </w:rPr>
                                      </w:pPr>
                                    </w:p>
                                    <w:p w14:paraId="5F036D8D" w14:textId="77777777" w:rsidR="00E929CD" w:rsidRPr="00C60C2A" w:rsidRDefault="00E929CD" w:rsidP="001912A7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lang w:val="en-US" w:bidi="nl-NL"/>
                                        </w:rPr>
                                      </w:pPr>
                                    </w:p>
                                    <w:p w14:paraId="0FDA0CBF" w14:textId="69B63F5B" w:rsidR="001912A7" w:rsidRPr="003D20CA" w:rsidRDefault="001912A7" w:rsidP="001912A7">
                                      <w:pPr>
                                        <w:spacing w:after="0" w:line="240" w:lineRule="auto"/>
                                        <w:jc w:val="center"/>
                                        <w:textAlignment w:val="baseline"/>
                                        <w:rPr>
                                          <w:rFonts w:ascii="Segoe UI" w:eastAsia="Times New Roman" w:hAnsi="Segoe UI" w:cs="Segoe UI"/>
                                          <w:color w:val="FFFFFF" w:themeColor="background1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3D20CA">
                                        <w:rPr>
                                          <w:rFonts w:ascii="Calibri" w:eastAsia="Times New Roman" w:hAnsi="Calibri" w:cs="Calibri"/>
                                          <w:i/>
                                          <w:iCs/>
                                          <w:color w:val="FFFFFF" w:themeColor="background1"/>
                                          <w:u w:val="single"/>
                                          <w:lang w:val="en-US"/>
                                        </w:rPr>
                                        <w:t>Name of client:</w:t>
                                      </w:r>
                                      <w:r w:rsidRPr="003D20CA">
                                        <w:rPr>
                                          <w:rFonts w:ascii="Calibri" w:eastAsia="Times New Roman" w:hAnsi="Calibri" w:cs="Calibri"/>
                                          <w:color w:val="FFFFFF" w:themeColor="background1"/>
                                          <w:lang w:val="en-US"/>
                                        </w:rPr>
                                        <w:t> </w:t>
                                      </w:r>
                                    </w:p>
                                    <w:p w14:paraId="4ADB604A" w14:textId="630828B8" w:rsidR="005A3504" w:rsidRPr="005A3504" w:rsidRDefault="005A3504" w:rsidP="005A3504">
                                      <w:pPr>
                                        <w:spacing w:after="0" w:line="240" w:lineRule="auto"/>
                                        <w:jc w:val="center"/>
                                        <w:textAlignment w:val="baseline"/>
                                        <w:rPr>
                                          <w:rFonts w:ascii="Segoe UI" w:eastAsia="Times New Roman" w:hAnsi="Segoe UI" w:cs="Segoe UI"/>
                                          <w:color w:val="FFFFFF" w:themeColor="background1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3D20CA">
                                        <w:rPr>
                                          <w:rFonts w:ascii="Calibri" w:eastAsia="Times New Roman" w:hAnsi="Calibri" w:cs="Calibri"/>
                                          <w:i/>
                                          <w:iCs/>
                                          <w:color w:val="FFFFFF" w:themeColor="background1"/>
                                          <w:u w:val="single"/>
                                          <w:lang w:val="en-US"/>
                                        </w:rPr>
                                        <w:t xml:space="preserve">Name of </w:t>
                                      </w:r>
                                      <w:r w:rsidR="004A14A3">
                                        <w:rPr>
                                          <w:rFonts w:ascii="Calibri" w:eastAsia="Times New Roman" w:hAnsi="Calibri" w:cs="Calibri"/>
                                          <w:i/>
                                          <w:iCs/>
                                          <w:color w:val="FFFFFF" w:themeColor="background1"/>
                                          <w:u w:val="single"/>
                                          <w:lang w:val="en-US"/>
                                        </w:rPr>
                                        <w:t>tutor</w:t>
                                      </w:r>
                                      <w:r w:rsidRPr="003D20CA">
                                        <w:rPr>
                                          <w:rFonts w:ascii="Calibri" w:eastAsia="Times New Roman" w:hAnsi="Calibri" w:cs="Calibri"/>
                                          <w:i/>
                                          <w:iCs/>
                                          <w:color w:val="FFFFFF" w:themeColor="background1"/>
                                          <w:u w:val="single"/>
                                          <w:lang w:val="en-US"/>
                                        </w:rPr>
                                        <w:t>:</w:t>
                                      </w:r>
                                      <w:r w:rsidRPr="003D20CA">
                                        <w:rPr>
                                          <w:rFonts w:ascii="Calibri" w:eastAsia="Times New Roman" w:hAnsi="Calibri" w:cs="Calibri"/>
                                          <w:color w:val="FFFFFF" w:themeColor="background1"/>
                                          <w:lang w:val="en-US"/>
                                        </w:rPr>
                                        <w:t> </w:t>
                                      </w:r>
                                    </w:p>
                                    <w:p w14:paraId="3B27BEBF" w14:textId="2ED82561" w:rsidR="001912A7" w:rsidRPr="004A14A3" w:rsidRDefault="001912A7" w:rsidP="001912A7">
                                      <w:pPr>
                                        <w:spacing w:after="0" w:line="240" w:lineRule="auto"/>
                                        <w:jc w:val="center"/>
                                        <w:textAlignment w:val="baseline"/>
                                        <w:rPr>
                                          <w:rFonts w:ascii="Calibri" w:eastAsia="Times New Roman" w:hAnsi="Calibri" w:cs="Calibri"/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4A14A3">
                                        <w:rPr>
                                          <w:rFonts w:ascii="Calibri" w:eastAsia="Times New Roman" w:hAnsi="Calibri" w:cs="Calibri"/>
                                          <w:i/>
                                          <w:iCs/>
                                          <w:color w:val="FFFFFF" w:themeColor="background1"/>
                                          <w:u w:val="single"/>
                                          <w:lang w:val="en-US"/>
                                        </w:rPr>
                                        <w:t>Publication date:</w:t>
                                      </w:r>
                                      <w:r w:rsidR="004A14A3" w:rsidRPr="004A14A3">
                                        <w:rPr>
                                          <w:rFonts w:ascii="Calibri" w:eastAsia="Times New Roman" w:hAnsi="Calibri" w:cs="Calibri"/>
                                          <w:i/>
                                          <w:iCs/>
                                          <w:color w:val="FFFFFF" w:themeColor="background1"/>
                                          <w:u w:val="single"/>
                                          <w:lang w:val="en-US"/>
                                        </w:rPr>
                                        <w:t xml:space="preserve"> </w:t>
                                      </w:r>
                                    </w:p>
                                    <w:p w14:paraId="1B31AE83" w14:textId="4D0037CB" w:rsidR="005D120C" w:rsidRPr="001474A3" w:rsidRDefault="005D120C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24258D45" id="Tekstvak 26" o:spid="_x0000_s1028" type="#_x0000_t202" style="width:535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" filled="f" stroked="f">
                          <v:textbox>
                            <w:txbxContent>
                              <w:p w14:paraId="054FD575" w14:textId="4F920DC6" w:rsidR="001912A7" w:rsidRPr="00FC58A0" w:rsidRDefault="001912A7" w:rsidP="001912A7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lang w:val="en-US" w:bidi="nl-NL"/>
                                  </w:rPr>
                                </w:pPr>
                              </w:p>
                              <w:p w14:paraId="5F036D8D" w14:textId="77777777" w:rsidR="00E929CD" w:rsidRPr="00C60C2A" w:rsidRDefault="00E929CD" w:rsidP="001912A7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lang w:val="en-US" w:bidi="nl-NL"/>
                                  </w:rPr>
                                </w:pPr>
                              </w:p>
                              <w:p w14:paraId="0FDA0CBF" w14:textId="69B63F5B" w:rsidR="001912A7" w:rsidRPr="003D20CA" w:rsidRDefault="001912A7" w:rsidP="001912A7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color w:val="FFFFFF" w:themeColor="background1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3D20CA">
                                  <w:rPr>
                                    <w:rFonts w:ascii="Calibri" w:eastAsia="Times New Roman" w:hAnsi="Calibri" w:cs="Calibri"/>
                                    <w:i/>
                                    <w:iCs/>
                                    <w:color w:val="FFFFFF" w:themeColor="background1"/>
                                    <w:u w:val="single"/>
                                    <w:lang w:val="en-US"/>
                                  </w:rPr>
                                  <w:t>Name of client:</w:t>
                                </w:r>
                                <w:r w:rsidRPr="003D20CA">
                                  <w:rPr>
                                    <w:rFonts w:ascii="Calibri" w:eastAsia="Times New Roman" w:hAnsi="Calibri" w:cs="Calibri"/>
                                    <w:color w:val="FFFFFF" w:themeColor="background1"/>
                                    <w:lang w:val="en-US"/>
                                  </w:rPr>
                                  <w:t> </w:t>
                                </w:r>
                              </w:p>
                              <w:p w14:paraId="4ADB604A" w14:textId="630828B8" w:rsidR="005A3504" w:rsidRPr="005A3504" w:rsidRDefault="005A3504" w:rsidP="005A3504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color w:val="FFFFFF" w:themeColor="background1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3D20CA">
                                  <w:rPr>
                                    <w:rFonts w:ascii="Calibri" w:eastAsia="Times New Roman" w:hAnsi="Calibri" w:cs="Calibri"/>
                                    <w:i/>
                                    <w:iCs/>
                                    <w:color w:val="FFFFFF" w:themeColor="background1"/>
                                    <w:u w:val="single"/>
                                    <w:lang w:val="en-US"/>
                                  </w:rPr>
                                  <w:t xml:space="preserve">Name of </w:t>
                                </w:r>
                                <w:r w:rsidR="004A14A3">
                                  <w:rPr>
                                    <w:rFonts w:ascii="Calibri" w:eastAsia="Times New Roman" w:hAnsi="Calibri" w:cs="Calibri"/>
                                    <w:i/>
                                    <w:iCs/>
                                    <w:color w:val="FFFFFF" w:themeColor="background1"/>
                                    <w:u w:val="single"/>
                                    <w:lang w:val="en-US"/>
                                  </w:rPr>
                                  <w:t>tutor</w:t>
                                </w:r>
                                <w:r w:rsidRPr="003D20CA">
                                  <w:rPr>
                                    <w:rFonts w:ascii="Calibri" w:eastAsia="Times New Roman" w:hAnsi="Calibri" w:cs="Calibri"/>
                                    <w:i/>
                                    <w:iCs/>
                                    <w:color w:val="FFFFFF" w:themeColor="background1"/>
                                    <w:u w:val="single"/>
                                    <w:lang w:val="en-US"/>
                                  </w:rPr>
                                  <w:t>:</w:t>
                                </w:r>
                                <w:r w:rsidRPr="003D20CA">
                                  <w:rPr>
                                    <w:rFonts w:ascii="Calibri" w:eastAsia="Times New Roman" w:hAnsi="Calibri" w:cs="Calibri"/>
                                    <w:color w:val="FFFFFF" w:themeColor="background1"/>
                                    <w:lang w:val="en-US"/>
                                  </w:rPr>
                                  <w:t> </w:t>
                                </w:r>
                              </w:p>
                              <w:p w14:paraId="3B27BEBF" w14:textId="2ED82561" w:rsidR="001912A7" w:rsidRPr="004A14A3" w:rsidRDefault="001912A7" w:rsidP="001912A7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Calibri" w:eastAsia="Times New Roman" w:hAnsi="Calibri" w:cs="Calibri"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4A14A3">
                                  <w:rPr>
                                    <w:rFonts w:ascii="Calibri" w:eastAsia="Times New Roman" w:hAnsi="Calibri" w:cs="Calibri"/>
                                    <w:i/>
                                    <w:iCs/>
                                    <w:color w:val="FFFFFF" w:themeColor="background1"/>
                                    <w:u w:val="single"/>
                                    <w:lang w:val="en-US"/>
                                  </w:rPr>
                                  <w:t>Publication date:</w:t>
                                </w:r>
                                <w:r w:rsidR="004A14A3" w:rsidRPr="004A14A3">
                                  <w:rPr>
                                    <w:rFonts w:ascii="Calibri" w:eastAsia="Times New Roman" w:hAnsi="Calibri" w:cs="Calibri"/>
                                    <w:i/>
                                    <w:iCs/>
                                    <w:color w:val="FFFFFF" w:themeColor="background1"/>
                                    <w:u w:val="single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1B31AE83" w14:textId="4D0037CB" w:rsidR="005D120C" w:rsidRPr="001474A3" w:rsidRDefault="005D120C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:rsidRPr="005921B7" w14:paraId="541D9FBC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27251183" w14:textId="77777777" w:rsidR="002A2E02" w:rsidRPr="005921B7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373545" w:themeColor="text2"/>
                    <w:spacing w:val="5"/>
                    <w:kern w:val="28"/>
                    <w:sz w:val="96"/>
                    <w:szCs w:val="56"/>
                    <w:lang w:val="en-GB"/>
                    <w14:ligatures w14:val="standardContextual"/>
                    <w14:cntxtAlts/>
                  </w:rPr>
                </w:pPr>
              </w:p>
            </w:tc>
          </w:tr>
        </w:tbl>
        <w:p w14:paraId="17C0D02B" w14:textId="121B44E4" w:rsidR="00FC76DE" w:rsidRPr="00F95785" w:rsidRDefault="001C62C8">
          <w:pPr>
            <w:rPr>
              <w:rFonts w:asciiTheme="majorHAnsi" w:eastAsiaTheme="majorEastAsia" w:hAnsiTheme="majorHAnsi" w:cstheme="majorBidi"/>
              <w:color w:val="373545" w:themeColor="text2"/>
              <w:spacing w:val="5"/>
              <w:kern w:val="28"/>
              <w:sz w:val="96"/>
              <w:szCs w:val="56"/>
              <w:lang w:val="en-GB"/>
              <w14:ligatures w14:val="standardContextual"/>
              <w14:cntxtAlts/>
            </w:rPr>
          </w:pPr>
          <w:r w:rsidRPr="005921B7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EBB98B3" wp14:editId="362792D3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ep 28" descr="Zeshoekig vorme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Afbeelding 19" descr="zeshoek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c 20" descr="zeshoek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c 21" descr="zeshoek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    <w:pict>
                  <v:group id="Groep 28" style="position:absolute;margin-left:-70.85pt;margin-top:493.45pt;width:321.95pt;height:267.2pt;z-index:251658243" alt="Zeshoekig vormen" coordsize="40887,33935" o:spid="_x0000_s1026" w14:anchorId="4469C8C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">
                    <v:shape id="Afbeelding 19" style="position:absolute;top:1900;width:27717;height:32035;visibility:visible;mso-wrap-style:square" alt="zeshoek 2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">
                      <v:imagedata o:title="zeshoek 2" r:id="rId20"/>
                    </v:shape>
                    <v:shape id="Graphic 20" style="position:absolute;left:21375;width:16478;height:19050;visibility:visible;mso-wrap-style:square" alt="zeshoek 3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">
                      <v:imagedata o:title="zeshoek 3" r:id="rId22"/>
                    </v:shape>
                    <v:shape id="Graphic 21" style="position:absolute;left:25056;top:593;width:15831;height:18326;visibility:visible;mso-wrap-style:square" alt="zeshoek 4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">
                      <v:imagedata o:title="zeshoek 4" r:id="rId21"/>
                    </v:shape>
                  </v:group>
                </w:pict>
              </mc:Fallback>
            </mc:AlternateContent>
          </w:r>
          <w:r w:rsidR="005D120C" w:rsidRPr="005921B7">
            <w:rPr>
              <w:noProof/>
              <w:lang w:eastAsia="nl-NL"/>
            </w:rPr>
            <w:drawing>
              <wp:anchor distT="0" distB="0" distL="114300" distR="114300" simplePos="0" relativeHeight="251658244" behindDoc="0" locked="0" layoutInCell="1" allowOverlap="1" wp14:anchorId="72E17E7E" wp14:editId="27386B91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c 23" descr="zesho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c 13" descr="zeshoek 1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921B7">
            <w:rPr>
              <w:rFonts w:asciiTheme="majorHAnsi" w:eastAsiaTheme="majorEastAsia" w:hAnsiTheme="majorHAnsi" w:cstheme="majorBidi"/>
              <w:color w:val="373545" w:themeColor="text2"/>
              <w:spacing w:val="5"/>
              <w:kern w:val="28"/>
              <w:sz w:val="96"/>
              <w:szCs w:val="56"/>
              <w:lang w:val="en-GB" w:bidi="nl-NL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171506464"/>
        <w:docPartObj>
          <w:docPartGallery w:val="Table of Contents"/>
          <w:docPartUnique/>
        </w:docPartObj>
      </w:sdtPr>
      <w:sdtContent>
        <w:p w14:paraId="1BD9B4AF" w14:textId="77777777" w:rsidR="007A5462" w:rsidRPr="005921B7" w:rsidRDefault="007A5462" w:rsidP="007A5462">
          <w:pPr>
            <w:pStyle w:val="TOCHeading"/>
            <w:rPr>
              <w:lang w:val="en-GB"/>
            </w:rPr>
          </w:pPr>
          <w:r w:rsidRPr="005921B7">
            <w:rPr>
              <w:lang w:val="en-GB"/>
            </w:rPr>
            <w:t>Index</w:t>
          </w:r>
        </w:p>
        <w:p w14:paraId="0FE608E1" w14:textId="7A881BC2" w:rsidR="007A211B" w:rsidRDefault="00E7748E">
          <w:pPr>
            <w:pStyle w:val="TOC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7A5462">
            <w:instrText>TOC \o "1-3" \h \z \u</w:instrText>
          </w:r>
          <w:r>
            <w:fldChar w:fldCharType="separate"/>
          </w:r>
          <w:hyperlink w:anchor="_Toc115814685" w:history="1">
            <w:r w:rsidR="007A211B" w:rsidRPr="003D060A">
              <w:rPr>
                <w:rStyle w:val="Hyperlink"/>
                <w:noProof/>
                <w:lang w:val="en-GB"/>
              </w:rPr>
              <w:t>1. Background information:</w:t>
            </w:r>
            <w:r w:rsidR="007A211B">
              <w:rPr>
                <w:noProof/>
                <w:webHidden/>
              </w:rPr>
              <w:tab/>
            </w:r>
            <w:r w:rsidR="007A211B">
              <w:rPr>
                <w:noProof/>
                <w:webHidden/>
              </w:rPr>
              <w:fldChar w:fldCharType="begin"/>
            </w:r>
            <w:r w:rsidR="007A211B">
              <w:rPr>
                <w:noProof/>
                <w:webHidden/>
              </w:rPr>
              <w:instrText xml:space="preserve"> PAGEREF _Toc115814685 \h </w:instrText>
            </w:r>
            <w:r w:rsidR="007A211B">
              <w:rPr>
                <w:noProof/>
                <w:webHidden/>
              </w:rPr>
            </w:r>
            <w:r w:rsidR="007A211B">
              <w:rPr>
                <w:noProof/>
                <w:webHidden/>
              </w:rPr>
              <w:fldChar w:fldCharType="separate"/>
            </w:r>
            <w:r w:rsidR="007A211B">
              <w:rPr>
                <w:noProof/>
                <w:webHidden/>
              </w:rPr>
              <w:t>2</w:t>
            </w:r>
            <w:r w:rsidR="007A211B">
              <w:rPr>
                <w:noProof/>
                <w:webHidden/>
              </w:rPr>
              <w:fldChar w:fldCharType="end"/>
            </w:r>
          </w:hyperlink>
        </w:p>
        <w:p w14:paraId="06EF5983" w14:textId="05E3C35F" w:rsidR="007A211B" w:rsidRDefault="0000000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15814686" w:history="1">
            <w:r w:rsidR="007A211B" w:rsidRPr="003D060A">
              <w:rPr>
                <w:rStyle w:val="Hyperlink"/>
                <w:noProof/>
                <w:lang w:val="en-GB"/>
              </w:rPr>
              <w:t>1.1 The main themes of the project</w:t>
            </w:r>
            <w:r w:rsidR="007A211B" w:rsidRPr="003D060A">
              <w:rPr>
                <w:rStyle w:val="Hyperlink"/>
                <w:i/>
                <w:noProof/>
                <w:lang w:val="en-GB"/>
              </w:rPr>
              <w:t>:</w:t>
            </w:r>
            <w:r w:rsidR="007A211B">
              <w:rPr>
                <w:noProof/>
                <w:webHidden/>
              </w:rPr>
              <w:tab/>
            </w:r>
            <w:r w:rsidR="007A211B">
              <w:rPr>
                <w:noProof/>
                <w:webHidden/>
              </w:rPr>
              <w:fldChar w:fldCharType="begin"/>
            </w:r>
            <w:r w:rsidR="007A211B">
              <w:rPr>
                <w:noProof/>
                <w:webHidden/>
              </w:rPr>
              <w:instrText xml:space="preserve"> PAGEREF _Toc115814686 \h </w:instrText>
            </w:r>
            <w:r w:rsidR="007A211B">
              <w:rPr>
                <w:noProof/>
                <w:webHidden/>
              </w:rPr>
            </w:r>
            <w:r w:rsidR="007A211B">
              <w:rPr>
                <w:noProof/>
                <w:webHidden/>
              </w:rPr>
              <w:fldChar w:fldCharType="separate"/>
            </w:r>
            <w:r w:rsidR="007A211B">
              <w:rPr>
                <w:noProof/>
                <w:webHidden/>
              </w:rPr>
              <w:t>2</w:t>
            </w:r>
            <w:r w:rsidR="007A211B">
              <w:rPr>
                <w:noProof/>
                <w:webHidden/>
              </w:rPr>
              <w:fldChar w:fldCharType="end"/>
            </w:r>
          </w:hyperlink>
        </w:p>
        <w:p w14:paraId="2749ABCA" w14:textId="7EDD44B7" w:rsidR="007A211B" w:rsidRDefault="0000000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15814687" w:history="1">
            <w:r w:rsidR="007A211B" w:rsidRPr="003D060A">
              <w:rPr>
                <w:rStyle w:val="Hyperlink"/>
                <w:noProof/>
                <w:lang w:val="en-GB"/>
              </w:rPr>
              <w:t>2. Project results:</w:t>
            </w:r>
            <w:r w:rsidR="007A211B">
              <w:rPr>
                <w:noProof/>
                <w:webHidden/>
              </w:rPr>
              <w:tab/>
            </w:r>
            <w:r w:rsidR="007A211B">
              <w:rPr>
                <w:noProof/>
                <w:webHidden/>
              </w:rPr>
              <w:fldChar w:fldCharType="begin"/>
            </w:r>
            <w:r w:rsidR="007A211B">
              <w:rPr>
                <w:noProof/>
                <w:webHidden/>
              </w:rPr>
              <w:instrText xml:space="preserve"> PAGEREF _Toc115814687 \h </w:instrText>
            </w:r>
            <w:r w:rsidR="007A211B">
              <w:rPr>
                <w:noProof/>
                <w:webHidden/>
              </w:rPr>
            </w:r>
            <w:r w:rsidR="007A211B">
              <w:rPr>
                <w:noProof/>
                <w:webHidden/>
              </w:rPr>
              <w:fldChar w:fldCharType="separate"/>
            </w:r>
            <w:r w:rsidR="007A211B">
              <w:rPr>
                <w:noProof/>
                <w:webHidden/>
              </w:rPr>
              <w:t>3</w:t>
            </w:r>
            <w:r w:rsidR="007A211B">
              <w:rPr>
                <w:noProof/>
                <w:webHidden/>
              </w:rPr>
              <w:fldChar w:fldCharType="end"/>
            </w:r>
          </w:hyperlink>
        </w:p>
        <w:p w14:paraId="50503CDF" w14:textId="1532F35A" w:rsidR="007A211B" w:rsidRDefault="0000000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15814688" w:history="1">
            <w:r w:rsidR="007A211B" w:rsidRPr="003D060A">
              <w:rPr>
                <w:rStyle w:val="Hyperlink"/>
                <w:noProof/>
                <w:lang w:val="en-GB"/>
              </w:rPr>
              <w:t>2.1 Goals of the project:</w:t>
            </w:r>
            <w:r w:rsidR="007A211B">
              <w:rPr>
                <w:noProof/>
                <w:webHidden/>
              </w:rPr>
              <w:tab/>
            </w:r>
            <w:r w:rsidR="007A211B">
              <w:rPr>
                <w:noProof/>
                <w:webHidden/>
              </w:rPr>
              <w:fldChar w:fldCharType="begin"/>
            </w:r>
            <w:r w:rsidR="007A211B">
              <w:rPr>
                <w:noProof/>
                <w:webHidden/>
              </w:rPr>
              <w:instrText xml:space="preserve"> PAGEREF _Toc115814688 \h </w:instrText>
            </w:r>
            <w:r w:rsidR="007A211B">
              <w:rPr>
                <w:noProof/>
                <w:webHidden/>
              </w:rPr>
            </w:r>
            <w:r w:rsidR="007A211B">
              <w:rPr>
                <w:noProof/>
                <w:webHidden/>
              </w:rPr>
              <w:fldChar w:fldCharType="separate"/>
            </w:r>
            <w:r w:rsidR="007A211B">
              <w:rPr>
                <w:noProof/>
                <w:webHidden/>
              </w:rPr>
              <w:t>3</w:t>
            </w:r>
            <w:r w:rsidR="007A211B">
              <w:rPr>
                <w:noProof/>
                <w:webHidden/>
              </w:rPr>
              <w:fldChar w:fldCharType="end"/>
            </w:r>
          </w:hyperlink>
        </w:p>
        <w:p w14:paraId="313C24B5" w14:textId="2D656A49" w:rsidR="007A211B" w:rsidRDefault="0000000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15814689" w:history="1">
            <w:r w:rsidR="007A211B" w:rsidRPr="003D060A">
              <w:rPr>
                <w:rStyle w:val="Hyperlink"/>
                <w:noProof/>
                <w:lang w:val="en-GB"/>
              </w:rPr>
              <w:t>2.2 Problem definition:</w:t>
            </w:r>
            <w:r w:rsidR="007A211B">
              <w:rPr>
                <w:noProof/>
                <w:webHidden/>
              </w:rPr>
              <w:tab/>
            </w:r>
            <w:r w:rsidR="007A211B">
              <w:rPr>
                <w:noProof/>
                <w:webHidden/>
              </w:rPr>
              <w:fldChar w:fldCharType="begin"/>
            </w:r>
            <w:r w:rsidR="007A211B">
              <w:rPr>
                <w:noProof/>
                <w:webHidden/>
              </w:rPr>
              <w:instrText xml:space="preserve"> PAGEREF _Toc115814689 \h </w:instrText>
            </w:r>
            <w:r w:rsidR="007A211B">
              <w:rPr>
                <w:noProof/>
                <w:webHidden/>
              </w:rPr>
            </w:r>
            <w:r w:rsidR="007A211B">
              <w:rPr>
                <w:noProof/>
                <w:webHidden/>
              </w:rPr>
              <w:fldChar w:fldCharType="separate"/>
            </w:r>
            <w:r w:rsidR="007A211B">
              <w:rPr>
                <w:noProof/>
                <w:webHidden/>
              </w:rPr>
              <w:t>3</w:t>
            </w:r>
            <w:r w:rsidR="007A211B">
              <w:rPr>
                <w:noProof/>
                <w:webHidden/>
              </w:rPr>
              <w:fldChar w:fldCharType="end"/>
            </w:r>
          </w:hyperlink>
        </w:p>
        <w:p w14:paraId="6B590A98" w14:textId="2AAA3727" w:rsidR="007A211B" w:rsidRDefault="0000000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15814690" w:history="1">
            <w:r w:rsidR="007A211B" w:rsidRPr="003D060A">
              <w:rPr>
                <w:rStyle w:val="Hyperlink"/>
                <w:noProof/>
                <w:lang w:val="en-GB"/>
              </w:rPr>
              <w:t>2.3 Description of the project result:</w:t>
            </w:r>
            <w:r w:rsidR="007A211B">
              <w:rPr>
                <w:noProof/>
                <w:webHidden/>
              </w:rPr>
              <w:tab/>
            </w:r>
            <w:r w:rsidR="007A211B">
              <w:rPr>
                <w:noProof/>
                <w:webHidden/>
              </w:rPr>
              <w:fldChar w:fldCharType="begin"/>
            </w:r>
            <w:r w:rsidR="007A211B">
              <w:rPr>
                <w:noProof/>
                <w:webHidden/>
              </w:rPr>
              <w:instrText xml:space="preserve"> PAGEREF _Toc115814690 \h </w:instrText>
            </w:r>
            <w:r w:rsidR="007A211B">
              <w:rPr>
                <w:noProof/>
                <w:webHidden/>
              </w:rPr>
            </w:r>
            <w:r w:rsidR="007A211B">
              <w:rPr>
                <w:noProof/>
                <w:webHidden/>
              </w:rPr>
              <w:fldChar w:fldCharType="separate"/>
            </w:r>
            <w:r w:rsidR="007A211B">
              <w:rPr>
                <w:noProof/>
                <w:webHidden/>
              </w:rPr>
              <w:t>3</w:t>
            </w:r>
            <w:r w:rsidR="007A211B">
              <w:rPr>
                <w:noProof/>
                <w:webHidden/>
              </w:rPr>
              <w:fldChar w:fldCharType="end"/>
            </w:r>
          </w:hyperlink>
        </w:p>
        <w:p w14:paraId="51F85710" w14:textId="6DBA531A" w:rsidR="007A211B" w:rsidRDefault="0000000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15814691" w:history="1">
            <w:r w:rsidR="007A211B" w:rsidRPr="003D060A">
              <w:rPr>
                <w:rStyle w:val="Hyperlink"/>
                <w:noProof/>
                <w:lang w:val="en-GB"/>
              </w:rPr>
              <w:t>2.4 Design model</w:t>
            </w:r>
            <w:r w:rsidR="007A211B">
              <w:rPr>
                <w:noProof/>
                <w:webHidden/>
              </w:rPr>
              <w:tab/>
            </w:r>
            <w:r w:rsidR="007A211B">
              <w:rPr>
                <w:noProof/>
                <w:webHidden/>
              </w:rPr>
              <w:fldChar w:fldCharType="begin"/>
            </w:r>
            <w:r w:rsidR="007A211B">
              <w:rPr>
                <w:noProof/>
                <w:webHidden/>
              </w:rPr>
              <w:instrText xml:space="preserve"> PAGEREF _Toc115814691 \h </w:instrText>
            </w:r>
            <w:r w:rsidR="007A211B">
              <w:rPr>
                <w:noProof/>
                <w:webHidden/>
              </w:rPr>
            </w:r>
            <w:r w:rsidR="007A211B">
              <w:rPr>
                <w:noProof/>
                <w:webHidden/>
              </w:rPr>
              <w:fldChar w:fldCharType="separate"/>
            </w:r>
            <w:r w:rsidR="007A211B">
              <w:rPr>
                <w:noProof/>
                <w:webHidden/>
              </w:rPr>
              <w:t>4</w:t>
            </w:r>
            <w:r w:rsidR="007A211B">
              <w:rPr>
                <w:noProof/>
                <w:webHidden/>
              </w:rPr>
              <w:fldChar w:fldCharType="end"/>
            </w:r>
          </w:hyperlink>
        </w:p>
        <w:p w14:paraId="3F30E5BE" w14:textId="566156F8" w:rsidR="007A211B" w:rsidRDefault="0000000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15814692" w:history="1">
            <w:r w:rsidR="007A211B" w:rsidRPr="003D060A">
              <w:rPr>
                <w:rStyle w:val="Hyperlink"/>
                <w:noProof/>
                <w:lang w:val="en-GB"/>
              </w:rPr>
              <w:t>3. Project</w:t>
            </w:r>
            <w:r w:rsidR="007A211B" w:rsidRPr="003D060A">
              <w:rPr>
                <w:rStyle w:val="Hyperlink"/>
                <w:rFonts w:ascii="Arial" w:hAnsi="Arial" w:cs="Arial"/>
                <w:noProof/>
                <w:lang w:val="en-GB"/>
              </w:rPr>
              <w:t> </w:t>
            </w:r>
            <w:r w:rsidR="007A211B" w:rsidRPr="003D060A">
              <w:rPr>
                <w:rStyle w:val="Hyperlink"/>
                <w:noProof/>
                <w:lang w:val="en-GB"/>
              </w:rPr>
              <w:t>activities:</w:t>
            </w:r>
            <w:r w:rsidR="007A211B">
              <w:rPr>
                <w:noProof/>
                <w:webHidden/>
              </w:rPr>
              <w:tab/>
            </w:r>
            <w:r w:rsidR="007A211B">
              <w:rPr>
                <w:noProof/>
                <w:webHidden/>
              </w:rPr>
              <w:fldChar w:fldCharType="begin"/>
            </w:r>
            <w:r w:rsidR="007A211B">
              <w:rPr>
                <w:noProof/>
                <w:webHidden/>
              </w:rPr>
              <w:instrText xml:space="preserve"> PAGEREF _Toc115814692 \h </w:instrText>
            </w:r>
            <w:r w:rsidR="007A211B">
              <w:rPr>
                <w:noProof/>
                <w:webHidden/>
              </w:rPr>
            </w:r>
            <w:r w:rsidR="007A211B">
              <w:rPr>
                <w:noProof/>
                <w:webHidden/>
              </w:rPr>
              <w:fldChar w:fldCharType="separate"/>
            </w:r>
            <w:r w:rsidR="007A211B">
              <w:rPr>
                <w:noProof/>
                <w:webHidden/>
              </w:rPr>
              <w:t>5</w:t>
            </w:r>
            <w:r w:rsidR="007A211B">
              <w:rPr>
                <w:noProof/>
                <w:webHidden/>
              </w:rPr>
              <w:fldChar w:fldCharType="end"/>
            </w:r>
          </w:hyperlink>
        </w:p>
        <w:p w14:paraId="51EA7733" w14:textId="69ECA236" w:rsidR="007A211B" w:rsidRDefault="0000000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15814693" w:history="1">
            <w:r w:rsidR="007A211B" w:rsidRPr="003D060A">
              <w:rPr>
                <w:rStyle w:val="Hyperlink"/>
                <w:noProof/>
                <w:lang w:val="en-GB"/>
              </w:rPr>
              <w:t>4. Project limits:</w:t>
            </w:r>
            <w:r w:rsidR="007A211B">
              <w:rPr>
                <w:noProof/>
                <w:webHidden/>
              </w:rPr>
              <w:tab/>
            </w:r>
            <w:r w:rsidR="007A211B">
              <w:rPr>
                <w:noProof/>
                <w:webHidden/>
              </w:rPr>
              <w:fldChar w:fldCharType="begin"/>
            </w:r>
            <w:r w:rsidR="007A211B">
              <w:rPr>
                <w:noProof/>
                <w:webHidden/>
              </w:rPr>
              <w:instrText xml:space="preserve"> PAGEREF _Toc115814693 \h </w:instrText>
            </w:r>
            <w:r w:rsidR="007A211B">
              <w:rPr>
                <w:noProof/>
                <w:webHidden/>
              </w:rPr>
            </w:r>
            <w:r w:rsidR="007A211B">
              <w:rPr>
                <w:noProof/>
                <w:webHidden/>
              </w:rPr>
              <w:fldChar w:fldCharType="separate"/>
            </w:r>
            <w:r w:rsidR="007A211B">
              <w:rPr>
                <w:noProof/>
                <w:webHidden/>
              </w:rPr>
              <w:t>5</w:t>
            </w:r>
            <w:r w:rsidR="007A211B">
              <w:rPr>
                <w:noProof/>
                <w:webHidden/>
              </w:rPr>
              <w:fldChar w:fldCharType="end"/>
            </w:r>
          </w:hyperlink>
        </w:p>
        <w:p w14:paraId="2AEBBCD1" w14:textId="3124FE95" w:rsidR="007A211B" w:rsidRDefault="0000000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15814694" w:history="1">
            <w:r w:rsidR="007A211B" w:rsidRPr="003D060A">
              <w:rPr>
                <w:rStyle w:val="Hyperlink"/>
                <w:noProof/>
                <w:lang w:val="en-GB"/>
              </w:rPr>
              <w:t>5. Intermediate milestones:</w:t>
            </w:r>
            <w:r w:rsidR="007A211B">
              <w:rPr>
                <w:noProof/>
                <w:webHidden/>
              </w:rPr>
              <w:tab/>
            </w:r>
            <w:r w:rsidR="007A211B">
              <w:rPr>
                <w:noProof/>
                <w:webHidden/>
              </w:rPr>
              <w:fldChar w:fldCharType="begin"/>
            </w:r>
            <w:r w:rsidR="007A211B">
              <w:rPr>
                <w:noProof/>
                <w:webHidden/>
              </w:rPr>
              <w:instrText xml:space="preserve"> PAGEREF _Toc115814694 \h </w:instrText>
            </w:r>
            <w:r w:rsidR="007A211B">
              <w:rPr>
                <w:noProof/>
                <w:webHidden/>
              </w:rPr>
            </w:r>
            <w:r w:rsidR="007A211B">
              <w:rPr>
                <w:noProof/>
                <w:webHidden/>
              </w:rPr>
              <w:fldChar w:fldCharType="separate"/>
            </w:r>
            <w:r w:rsidR="007A211B">
              <w:rPr>
                <w:noProof/>
                <w:webHidden/>
              </w:rPr>
              <w:t>5</w:t>
            </w:r>
            <w:r w:rsidR="007A211B">
              <w:rPr>
                <w:noProof/>
                <w:webHidden/>
              </w:rPr>
              <w:fldChar w:fldCharType="end"/>
            </w:r>
          </w:hyperlink>
        </w:p>
        <w:p w14:paraId="30B756DF" w14:textId="5FD8DCFF" w:rsidR="007A211B" w:rsidRDefault="0000000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15814695" w:history="1">
            <w:r w:rsidR="007A211B" w:rsidRPr="003D060A">
              <w:rPr>
                <w:rStyle w:val="Hyperlink"/>
                <w:noProof/>
                <w:lang w:val="en-GB"/>
              </w:rPr>
              <w:t>6. Planning: </w:t>
            </w:r>
            <w:r w:rsidR="007A211B">
              <w:rPr>
                <w:noProof/>
                <w:webHidden/>
              </w:rPr>
              <w:tab/>
            </w:r>
            <w:r w:rsidR="007A211B">
              <w:rPr>
                <w:noProof/>
                <w:webHidden/>
              </w:rPr>
              <w:fldChar w:fldCharType="begin"/>
            </w:r>
            <w:r w:rsidR="007A211B">
              <w:rPr>
                <w:noProof/>
                <w:webHidden/>
              </w:rPr>
              <w:instrText xml:space="preserve"> PAGEREF _Toc115814695 \h </w:instrText>
            </w:r>
            <w:r w:rsidR="007A211B">
              <w:rPr>
                <w:noProof/>
                <w:webHidden/>
              </w:rPr>
            </w:r>
            <w:r w:rsidR="007A211B">
              <w:rPr>
                <w:noProof/>
                <w:webHidden/>
              </w:rPr>
              <w:fldChar w:fldCharType="separate"/>
            </w:r>
            <w:r w:rsidR="007A211B">
              <w:rPr>
                <w:noProof/>
                <w:webHidden/>
              </w:rPr>
              <w:t>5</w:t>
            </w:r>
            <w:r w:rsidR="007A211B">
              <w:rPr>
                <w:noProof/>
                <w:webHidden/>
              </w:rPr>
              <w:fldChar w:fldCharType="end"/>
            </w:r>
          </w:hyperlink>
        </w:p>
        <w:p w14:paraId="048C84A7" w14:textId="09C62AD1" w:rsidR="007A211B" w:rsidRDefault="0000000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15814696" w:history="1">
            <w:r w:rsidR="007A211B" w:rsidRPr="003D060A">
              <w:rPr>
                <w:rStyle w:val="Hyperlink"/>
                <w:noProof/>
                <w:lang w:val="en-GB"/>
              </w:rPr>
              <w:t>7. Risks:</w:t>
            </w:r>
            <w:r w:rsidR="007A211B">
              <w:rPr>
                <w:noProof/>
                <w:webHidden/>
              </w:rPr>
              <w:tab/>
            </w:r>
            <w:r w:rsidR="007A211B">
              <w:rPr>
                <w:noProof/>
                <w:webHidden/>
              </w:rPr>
              <w:fldChar w:fldCharType="begin"/>
            </w:r>
            <w:r w:rsidR="007A211B">
              <w:rPr>
                <w:noProof/>
                <w:webHidden/>
              </w:rPr>
              <w:instrText xml:space="preserve"> PAGEREF _Toc115814696 \h </w:instrText>
            </w:r>
            <w:r w:rsidR="007A211B">
              <w:rPr>
                <w:noProof/>
                <w:webHidden/>
              </w:rPr>
            </w:r>
            <w:r w:rsidR="007A211B">
              <w:rPr>
                <w:noProof/>
                <w:webHidden/>
              </w:rPr>
              <w:fldChar w:fldCharType="separate"/>
            </w:r>
            <w:r w:rsidR="007A211B">
              <w:rPr>
                <w:noProof/>
                <w:webHidden/>
              </w:rPr>
              <w:t>5</w:t>
            </w:r>
            <w:r w:rsidR="007A211B">
              <w:rPr>
                <w:noProof/>
                <w:webHidden/>
              </w:rPr>
              <w:fldChar w:fldCharType="end"/>
            </w:r>
          </w:hyperlink>
        </w:p>
        <w:p w14:paraId="1DC9B3C4" w14:textId="129AAD51" w:rsidR="007A211B" w:rsidRDefault="0000000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15814697" w:history="1">
            <w:r w:rsidR="007A211B" w:rsidRPr="003D060A">
              <w:rPr>
                <w:rStyle w:val="Hyperlink"/>
                <w:noProof/>
                <w:lang w:val="en-GB"/>
              </w:rPr>
              <w:t>8. User requirements: </w:t>
            </w:r>
            <w:r w:rsidR="007A211B">
              <w:rPr>
                <w:noProof/>
                <w:webHidden/>
              </w:rPr>
              <w:tab/>
            </w:r>
            <w:r w:rsidR="007A211B">
              <w:rPr>
                <w:noProof/>
                <w:webHidden/>
              </w:rPr>
              <w:fldChar w:fldCharType="begin"/>
            </w:r>
            <w:r w:rsidR="007A211B">
              <w:rPr>
                <w:noProof/>
                <w:webHidden/>
              </w:rPr>
              <w:instrText xml:space="preserve"> PAGEREF _Toc115814697 \h </w:instrText>
            </w:r>
            <w:r w:rsidR="007A211B">
              <w:rPr>
                <w:noProof/>
                <w:webHidden/>
              </w:rPr>
            </w:r>
            <w:r w:rsidR="007A211B">
              <w:rPr>
                <w:noProof/>
                <w:webHidden/>
              </w:rPr>
              <w:fldChar w:fldCharType="separate"/>
            </w:r>
            <w:r w:rsidR="007A211B">
              <w:rPr>
                <w:noProof/>
                <w:webHidden/>
              </w:rPr>
              <w:t>5</w:t>
            </w:r>
            <w:r w:rsidR="007A211B">
              <w:rPr>
                <w:noProof/>
                <w:webHidden/>
              </w:rPr>
              <w:fldChar w:fldCharType="end"/>
            </w:r>
          </w:hyperlink>
        </w:p>
        <w:p w14:paraId="38EAA017" w14:textId="5E02296A" w:rsidR="007A5462" w:rsidRPr="00303B93" w:rsidRDefault="00E7748E" w:rsidP="00303B93">
          <w:pPr>
            <w:pStyle w:val="TOC1"/>
            <w:tabs>
              <w:tab w:val="right" w:leader="dot" w:pos="9735"/>
            </w:tabs>
            <w:rPr>
              <w:noProof/>
              <w:lang w:val="en-US"/>
            </w:rPr>
          </w:pPr>
          <w:r>
            <w:fldChar w:fldCharType="end"/>
          </w:r>
        </w:p>
      </w:sdtContent>
    </w:sdt>
    <w:p w14:paraId="5AB32CB4" w14:textId="29ED0957" w:rsidR="001912A7" w:rsidRPr="005921B7" w:rsidRDefault="001912A7">
      <w:pPr>
        <w:rPr>
          <w:sz w:val="24"/>
          <w:lang w:val="en-GB"/>
        </w:rPr>
      </w:pPr>
      <w:r w:rsidRPr="005921B7">
        <w:rPr>
          <w:sz w:val="24"/>
          <w:lang w:val="en-GB"/>
        </w:rPr>
        <w:br w:type="page"/>
      </w:r>
    </w:p>
    <w:p w14:paraId="12D7581A" w14:textId="36F1F82B" w:rsidR="001912A7" w:rsidRDefault="001912A7" w:rsidP="00875C18">
      <w:pPr>
        <w:pStyle w:val="Heading1"/>
        <w:numPr>
          <w:ilvl w:val="0"/>
          <w:numId w:val="27"/>
        </w:numPr>
        <w:rPr>
          <w:lang w:val="en-GB"/>
        </w:rPr>
      </w:pPr>
      <w:bookmarkStart w:id="0" w:name="_Toc115814685"/>
      <w:r w:rsidRPr="005921B7">
        <w:rPr>
          <w:lang w:val="en-GB"/>
        </w:rPr>
        <w:lastRenderedPageBreak/>
        <w:t>Background information:</w:t>
      </w:r>
      <w:bookmarkEnd w:id="0"/>
      <w:r w:rsidRPr="005921B7">
        <w:rPr>
          <w:lang w:val="en-GB"/>
        </w:rPr>
        <w:t> </w:t>
      </w:r>
    </w:p>
    <w:p w14:paraId="49FCEFA0" w14:textId="77777777" w:rsidR="00875C18" w:rsidRDefault="00875C18" w:rsidP="00875C18">
      <w:pPr>
        <w:rPr>
          <w:lang w:val="en-US"/>
        </w:rPr>
      </w:pPr>
    </w:p>
    <w:p w14:paraId="2F053379" w14:textId="7CAB3121" w:rsidR="001912A7" w:rsidRPr="005921B7" w:rsidRDefault="001912A7" w:rsidP="001912A7">
      <w:pPr>
        <w:pStyle w:val="Heading1"/>
        <w:rPr>
          <w:rFonts w:ascii="Times New Roman" w:hAnsi="Times New Roman" w:cs="Times New Roman"/>
          <w:lang w:val="en-GB"/>
        </w:rPr>
      </w:pPr>
      <w:bookmarkStart w:id="1" w:name="_Toc115814687"/>
      <w:r w:rsidRPr="005921B7">
        <w:rPr>
          <w:lang w:val="en-GB"/>
        </w:rPr>
        <w:t>2. Project results:</w:t>
      </w:r>
      <w:bookmarkEnd w:id="1"/>
      <w:r w:rsidRPr="005921B7">
        <w:rPr>
          <w:lang w:val="en-GB"/>
        </w:rPr>
        <w:t> </w:t>
      </w:r>
    </w:p>
    <w:p w14:paraId="2E4F8F6A" w14:textId="799F6C85" w:rsidR="00875C18" w:rsidRPr="00875C18" w:rsidRDefault="001912A7" w:rsidP="00875C18">
      <w:pPr>
        <w:pStyle w:val="Heading2"/>
        <w:rPr>
          <w:lang w:val="en-GB"/>
        </w:rPr>
      </w:pPr>
      <w:bookmarkStart w:id="2" w:name="_Toc115814688"/>
      <w:r w:rsidRPr="005921B7">
        <w:rPr>
          <w:lang w:val="en-GB"/>
        </w:rPr>
        <w:t>2.1 Goals of the project:</w:t>
      </w:r>
      <w:bookmarkEnd w:id="2"/>
      <w:r w:rsidRPr="005921B7">
        <w:rPr>
          <w:lang w:val="en-GB"/>
        </w:rPr>
        <w:t> </w:t>
      </w:r>
      <w:r w:rsidR="005F4EF4">
        <w:rPr>
          <w:lang w:val="en-GB"/>
        </w:rPr>
        <w:br/>
      </w:r>
    </w:p>
    <w:p w14:paraId="69F355B5" w14:textId="2FF3F3A9" w:rsidR="003C5AB7" w:rsidRPr="00083FDB" w:rsidRDefault="00EE3B85" w:rsidP="00E16031">
      <w:pPr>
        <w:rPr>
          <w:rFonts w:cs="Arial"/>
          <w:color w:val="000000" w:themeColor="text1"/>
          <w:szCs w:val="20"/>
          <w:lang w:val="en-US"/>
        </w:rPr>
      </w:pPr>
      <w:commentRangeStart w:id="3"/>
      <w:commentRangeEnd w:id="3"/>
      <w:r>
        <w:rPr>
          <w:rStyle w:val="CommentReference"/>
        </w:rPr>
        <w:commentReference w:id="3"/>
      </w:r>
      <w:commentRangeStart w:id="4"/>
      <w:commentRangeEnd w:id="4"/>
      <w:r w:rsidR="00930C21" w:rsidDel="00EE3B85">
        <w:rPr>
          <w:rStyle w:val="CommentReference"/>
        </w:rPr>
        <w:commentReference w:id="4"/>
      </w:r>
      <w:commentRangeStart w:id="5"/>
      <w:commentRangeEnd w:id="5"/>
      <w:r w:rsidR="00930C21" w:rsidDel="00EE3B85">
        <w:rPr>
          <w:rStyle w:val="CommentReference"/>
        </w:rPr>
        <w:commentReference w:id="5"/>
      </w:r>
      <w:commentRangeStart w:id="6"/>
      <w:commentRangeEnd w:id="6"/>
      <w:r w:rsidR="00930C21" w:rsidDel="00EE3B85">
        <w:rPr>
          <w:rStyle w:val="CommentReference"/>
        </w:rPr>
        <w:commentReference w:id="6"/>
      </w:r>
      <w:commentRangeStart w:id="7"/>
      <w:commentRangeStart w:id="8"/>
      <w:commentRangeEnd w:id="7"/>
      <w:commentRangeEnd w:id="8"/>
      <w:r w:rsidR="00227E45" w:rsidDel="00EE3B85">
        <w:rPr>
          <w:rStyle w:val="CommentReference"/>
        </w:rPr>
        <w:commentReference w:id="7"/>
      </w:r>
      <w:r w:rsidR="00930C21" w:rsidDel="00EE3B85">
        <w:rPr>
          <w:rStyle w:val="CommentReference"/>
        </w:rPr>
        <w:commentReference w:id="8"/>
      </w:r>
    </w:p>
    <w:p w14:paraId="2CB7D530" w14:textId="32EBE057" w:rsidR="000A20C6" w:rsidRDefault="001912A7" w:rsidP="000A20C6">
      <w:pPr>
        <w:pStyle w:val="Heading2"/>
        <w:rPr>
          <w:lang w:val="en-GB"/>
        </w:rPr>
      </w:pPr>
      <w:bookmarkStart w:id="9" w:name="_Toc115814689"/>
      <w:r w:rsidRPr="005921B7">
        <w:rPr>
          <w:lang w:val="en-GB"/>
        </w:rPr>
        <w:t>2.2 Problem definition:</w:t>
      </w:r>
      <w:bookmarkEnd w:id="9"/>
      <w:r w:rsidRPr="005921B7">
        <w:rPr>
          <w:lang w:val="en-GB"/>
        </w:rPr>
        <w:t> </w:t>
      </w:r>
      <w:r w:rsidR="000A20C6">
        <w:rPr>
          <w:lang w:val="en-GB"/>
        </w:rPr>
        <w:br/>
      </w:r>
    </w:p>
    <w:p w14:paraId="34326678" w14:textId="7613362F" w:rsidR="001912A7" w:rsidRDefault="001912A7" w:rsidP="001912A7">
      <w:pPr>
        <w:pStyle w:val="Heading2"/>
        <w:rPr>
          <w:lang w:val="en-GB"/>
        </w:rPr>
      </w:pPr>
      <w:bookmarkStart w:id="10" w:name="_Toc115814690"/>
      <w:r w:rsidRPr="005921B7">
        <w:rPr>
          <w:lang w:val="en-GB"/>
        </w:rPr>
        <w:t>2.3 Description of the project result:</w:t>
      </w:r>
      <w:bookmarkEnd w:id="10"/>
      <w:r w:rsidRPr="005921B7">
        <w:rPr>
          <w:lang w:val="en-GB"/>
        </w:rPr>
        <w:t> </w:t>
      </w:r>
    </w:p>
    <w:p w14:paraId="64E1416D" w14:textId="77777777" w:rsidR="009A0D67" w:rsidRDefault="009A0D67">
      <w:pPr>
        <w:rPr>
          <w:rFonts w:asciiTheme="majorHAnsi" w:eastAsiaTheme="majorEastAsia" w:hAnsiTheme="majorHAnsi" w:cstheme="majorBidi"/>
          <w:b/>
          <w:bCs/>
          <w:color w:val="3494BA" w:themeColor="accent1"/>
          <w:sz w:val="28"/>
          <w:szCs w:val="26"/>
          <w:lang w:val="en-GB"/>
        </w:rPr>
      </w:pPr>
      <w:r>
        <w:rPr>
          <w:lang w:val="en-GB"/>
        </w:rPr>
        <w:br w:type="page"/>
      </w:r>
    </w:p>
    <w:p w14:paraId="5BAC5A42" w14:textId="4CEA66FB" w:rsidR="00813AEC" w:rsidRDefault="00C60C2A" w:rsidP="00C60C2A">
      <w:pPr>
        <w:pStyle w:val="Heading2"/>
        <w:rPr>
          <w:lang w:val="en-GB"/>
        </w:rPr>
      </w:pPr>
      <w:bookmarkStart w:id="11" w:name="_Toc115814691"/>
      <w:r>
        <w:rPr>
          <w:lang w:val="en-GB"/>
        </w:rPr>
        <w:lastRenderedPageBreak/>
        <w:t xml:space="preserve">2.4 </w:t>
      </w:r>
      <w:r w:rsidR="00DD7132">
        <w:rPr>
          <w:lang w:val="en-GB"/>
        </w:rPr>
        <w:t>Design model</w:t>
      </w:r>
      <w:bookmarkEnd w:id="11"/>
    </w:p>
    <w:p w14:paraId="0567F9A6" w14:textId="6E2E6A2D" w:rsidR="007B19CE" w:rsidRDefault="007B19CE">
      <w:pPr>
        <w:rPr>
          <w:rFonts w:asciiTheme="majorHAnsi" w:eastAsiaTheme="majorEastAsia" w:hAnsiTheme="majorHAnsi" w:cstheme="majorBidi"/>
          <w:b/>
          <w:color w:val="3494BA" w:themeColor="accent1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164AD19C" w14:textId="77777777" w:rsidR="6F5AD77F" w:rsidRDefault="6F5AD77F" w:rsidP="00C60C2A">
      <w:pPr>
        <w:pStyle w:val="Heading2"/>
        <w:rPr>
          <w:lang w:val="en-GB"/>
        </w:rPr>
      </w:pPr>
    </w:p>
    <w:p w14:paraId="579B6F17" w14:textId="646FD2B9" w:rsidR="001912A7" w:rsidRPr="005921B7" w:rsidRDefault="001912A7" w:rsidP="001912A7">
      <w:pPr>
        <w:pStyle w:val="Heading1"/>
        <w:rPr>
          <w:rFonts w:ascii="Times New Roman" w:hAnsi="Times New Roman" w:cs="Times New Roman"/>
          <w:lang w:val="en-GB"/>
        </w:rPr>
      </w:pPr>
      <w:bookmarkStart w:id="12" w:name="_Toc115814692"/>
      <w:r w:rsidRPr="005921B7">
        <w:rPr>
          <w:lang w:val="en-GB"/>
        </w:rPr>
        <w:t>3. Project</w:t>
      </w:r>
      <w:r w:rsidRPr="005921B7">
        <w:rPr>
          <w:rFonts w:ascii="Arial" w:hAnsi="Arial" w:cs="Arial"/>
          <w:lang w:val="en-GB"/>
        </w:rPr>
        <w:t> </w:t>
      </w:r>
      <w:r w:rsidRPr="005921B7">
        <w:rPr>
          <w:lang w:val="en-GB"/>
        </w:rPr>
        <w:t>activities:</w:t>
      </w:r>
      <w:bookmarkEnd w:id="12"/>
      <w:r w:rsidRPr="005921B7">
        <w:rPr>
          <w:lang w:val="en-GB"/>
        </w:rPr>
        <w:t> </w:t>
      </w:r>
    </w:p>
    <w:p w14:paraId="7AE11870" w14:textId="1FCD6EF5" w:rsidR="001912A7" w:rsidRPr="007203F9" w:rsidRDefault="001912A7" w:rsidP="004F545C">
      <w:pPr>
        <w:pStyle w:val="NoSpacing"/>
        <w:spacing w:line="276" w:lineRule="auto"/>
        <w:rPr>
          <w:rFonts w:cs="Calibri"/>
          <w:lang w:val="en-GB"/>
        </w:rPr>
      </w:pPr>
      <w:r w:rsidRPr="005921B7">
        <w:rPr>
          <w:rFonts w:ascii="Segoe UI" w:eastAsia="Times New Roman" w:hAnsi="Segoe UI" w:cs="Segoe UI"/>
          <w:sz w:val="20"/>
          <w:szCs w:val="20"/>
          <w:lang w:val="en-GB"/>
        </w:rPr>
        <w:t> </w:t>
      </w:r>
    </w:p>
    <w:p w14:paraId="28736C70" w14:textId="0271C45E" w:rsidR="001912A7" w:rsidRPr="005921B7" w:rsidRDefault="001912A7" w:rsidP="001912A7">
      <w:pPr>
        <w:pStyle w:val="Heading1"/>
        <w:rPr>
          <w:lang w:val="en-GB"/>
        </w:rPr>
      </w:pPr>
      <w:bookmarkStart w:id="13" w:name="_Toc115814693"/>
      <w:r w:rsidRPr="005921B7">
        <w:rPr>
          <w:lang w:val="en-GB"/>
        </w:rPr>
        <w:t>4. Project limits:</w:t>
      </w:r>
      <w:bookmarkEnd w:id="13"/>
      <w:r w:rsidRPr="005921B7">
        <w:rPr>
          <w:lang w:val="en-GB"/>
        </w:rPr>
        <w:t>  </w:t>
      </w:r>
    </w:p>
    <w:p w14:paraId="3DE3FA27" w14:textId="111474B0" w:rsidR="001912A7" w:rsidRPr="005921B7" w:rsidRDefault="001912A7" w:rsidP="004F545C">
      <w:pPr>
        <w:pStyle w:val="NoSpacing"/>
        <w:spacing w:line="276" w:lineRule="auto"/>
        <w:rPr>
          <w:lang w:val="en-GB"/>
        </w:rPr>
      </w:pPr>
      <w:r w:rsidRPr="005921B7">
        <w:rPr>
          <w:lang w:val="en-GB"/>
        </w:rPr>
        <w:t> </w:t>
      </w:r>
    </w:p>
    <w:p w14:paraId="6E007D1C" w14:textId="4E993938" w:rsidR="001912A7" w:rsidRPr="005921B7" w:rsidRDefault="001912A7" w:rsidP="001912A7">
      <w:pPr>
        <w:pStyle w:val="Heading1"/>
        <w:rPr>
          <w:rFonts w:ascii="Times New Roman" w:hAnsi="Times New Roman" w:cs="Times New Roman"/>
          <w:lang w:val="en-GB"/>
        </w:rPr>
      </w:pPr>
      <w:bookmarkStart w:id="14" w:name="_Toc115814694"/>
      <w:r w:rsidRPr="005921B7">
        <w:rPr>
          <w:lang w:val="en-GB"/>
        </w:rPr>
        <w:t>5. Intermediate milestones:</w:t>
      </w:r>
      <w:bookmarkEnd w:id="14"/>
      <w:r w:rsidRPr="005921B7">
        <w:rPr>
          <w:rFonts w:ascii="Times New Roman" w:hAnsi="Times New Roman" w:cs="Times New Roman"/>
          <w:lang w:val="en-GB"/>
        </w:rPr>
        <w:t>  </w:t>
      </w:r>
    </w:p>
    <w:p w14:paraId="09ADC02B" w14:textId="1D62F89D" w:rsidR="00812D63" w:rsidRPr="004F545C" w:rsidRDefault="00812D63" w:rsidP="004F545C">
      <w:pPr>
        <w:pStyle w:val="NoSpacing"/>
        <w:spacing w:line="276" w:lineRule="auto"/>
        <w:ind w:left="720"/>
        <w:rPr>
          <w:lang w:val="en-GB"/>
        </w:rPr>
      </w:pPr>
    </w:p>
    <w:p w14:paraId="7BE19EA6" w14:textId="698F7BD5" w:rsidR="001912A7" w:rsidRPr="005921B7" w:rsidRDefault="001912A7" w:rsidP="001912A7">
      <w:pPr>
        <w:pStyle w:val="Heading1"/>
        <w:rPr>
          <w:lang w:val="en-GB"/>
        </w:rPr>
      </w:pPr>
      <w:bookmarkStart w:id="15" w:name="_Toc115814695"/>
      <w:commentRangeStart w:id="16"/>
      <w:r w:rsidRPr="005921B7">
        <w:rPr>
          <w:lang w:val="en-GB"/>
        </w:rPr>
        <w:t>6. Planning: </w:t>
      </w:r>
      <w:commentRangeEnd w:id="16"/>
      <w:r w:rsidR="006A7E4B">
        <w:rPr>
          <w:rStyle w:val="CommentReference"/>
          <w:rFonts w:asciiTheme="minorHAnsi" w:eastAsiaTheme="minorEastAsia" w:hAnsiTheme="minorHAnsi" w:cstheme="minorBidi"/>
          <w:bCs w:val="0"/>
          <w:color w:val="auto"/>
        </w:rPr>
        <w:commentReference w:id="16"/>
      </w:r>
      <w:bookmarkEnd w:id="15"/>
    </w:p>
    <w:p w14:paraId="7EC14E7D" w14:textId="20431D66" w:rsidR="001912A7" w:rsidRPr="005921B7" w:rsidRDefault="001912A7" w:rsidP="001912A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 w:rsidRPr="4839B555">
        <w:rPr>
          <w:rFonts w:ascii="Calibri" w:eastAsia="Times New Roman" w:hAnsi="Calibri" w:cs="Calibri"/>
          <w:sz w:val="24"/>
          <w:szCs w:val="24"/>
          <w:lang w:val="en-GB"/>
        </w:rPr>
        <w:t>  </w:t>
      </w:r>
      <w:r w:rsidRPr="005921B7">
        <w:rPr>
          <w:rFonts w:ascii="Calibri" w:eastAsia="Times New Roman" w:hAnsi="Calibri" w:cs="Calibri"/>
          <w:sz w:val="24"/>
          <w:szCs w:val="24"/>
          <w:lang w:val="en-GB"/>
        </w:rPr>
        <w:t> </w:t>
      </w:r>
    </w:p>
    <w:p w14:paraId="54A08789" w14:textId="70215034" w:rsidR="001912A7" w:rsidRPr="005921B7" w:rsidRDefault="001912A7" w:rsidP="001912A7">
      <w:pPr>
        <w:pStyle w:val="Heading1"/>
        <w:rPr>
          <w:lang w:val="en-GB"/>
        </w:rPr>
      </w:pPr>
      <w:bookmarkStart w:id="17" w:name="_Toc115814696"/>
      <w:r w:rsidRPr="005921B7">
        <w:rPr>
          <w:lang w:val="en-GB"/>
        </w:rPr>
        <w:t>7. Risks:</w:t>
      </w:r>
      <w:bookmarkEnd w:id="17"/>
      <w:r w:rsidRPr="005921B7">
        <w:rPr>
          <w:lang w:val="en-GB"/>
        </w:rPr>
        <w:t>  </w:t>
      </w:r>
    </w:p>
    <w:p w14:paraId="1A28A54B" w14:textId="6BDAC3AC" w:rsidR="001912A7" w:rsidRPr="005921B7" w:rsidRDefault="001912A7" w:rsidP="001912A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 w:rsidRPr="005921B7">
        <w:rPr>
          <w:rFonts w:ascii="Segoe UI" w:eastAsia="Times New Roman" w:hAnsi="Segoe UI" w:cs="Segoe UI"/>
          <w:sz w:val="24"/>
          <w:szCs w:val="24"/>
          <w:lang w:val="en-GB"/>
        </w:rPr>
        <w:t> </w:t>
      </w:r>
    </w:p>
    <w:p w14:paraId="387622AC" w14:textId="3E1C7DC6" w:rsidR="001912A7" w:rsidRDefault="001912A7" w:rsidP="001912A7">
      <w:p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 w:rsidRPr="005921B7">
        <w:rPr>
          <w:rFonts w:ascii="Calibri" w:eastAsia="Times New Roman" w:hAnsi="Calibri" w:cs="Calibri"/>
          <w:lang w:val="en-GB"/>
        </w:rPr>
        <w:t> </w:t>
      </w:r>
    </w:p>
    <w:p w14:paraId="6611F702" w14:textId="77777777" w:rsidR="006A7E4B" w:rsidRPr="005921B7" w:rsidRDefault="006A7E4B" w:rsidP="001912A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</w:p>
    <w:p w14:paraId="7EAE8366" w14:textId="2B99258C" w:rsidR="001912A7" w:rsidRPr="00F675C0" w:rsidRDefault="001912A7" w:rsidP="00F675C0">
      <w:pPr>
        <w:pStyle w:val="Heading1"/>
        <w:rPr>
          <w:rFonts w:ascii="Segoe UI" w:hAnsi="Segoe UI" w:cs="Segoe UI"/>
          <w:sz w:val="18"/>
          <w:szCs w:val="18"/>
          <w:lang w:val="en-GB"/>
        </w:rPr>
      </w:pPr>
      <w:bookmarkStart w:id="18" w:name="_Toc115814697"/>
      <w:commentRangeStart w:id="19"/>
      <w:r w:rsidRPr="005921B7">
        <w:rPr>
          <w:lang w:val="en-GB"/>
        </w:rPr>
        <w:t xml:space="preserve">8. </w:t>
      </w:r>
      <w:r w:rsidR="00716EBA">
        <w:rPr>
          <w:lang w:val="en-GB"/>
        </w:rPr>
        <w:t>User requirements</w:t>
      </w:r>
      <w:r w:rsidRPr="005921B7">
        <w:rPr>
          <w:lang w:val="en-GB"/>
        </w:rPr>
        <w:t>: </w:t>
      </w:r>
      <w:commentRangeEnd w:id="19"/>
      <w:r>
        <w:rPr>
          <w:rStyle w:val="CommentReference"/>
        </w:rPr>
        <w:commentReference w:id="19"/>
      </w:r>
      <w:bookmarkEnd w:id="18"/>
    </w:p>
    <w:sectPr w:rsidR="001912A7" w:rsidRPr="00F675C0" w:rsidSect="00C37285">
      <w:headerReference w:type="default" r:id="rId27"/>
      <w:footerReference w:type="even" r:id="rId28"/>
      <w:footerReference w:type="default" r:id="rId29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ostma,Ries R." w:date="2022-04-12T11:41:00Z" w:initials="RP">
    <w:p w14:paraId="2631F120" w14:textId="77777777" w:rsidR="00EE3B85" w:rsidRPr="00DD7132" w:rsidRDefault="00EE3B85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  <w:comment w:id="4" w:author="Kerstjens,Randy R." w:date="2022-04-08T11:09:00Z" w:initials="KR">
    <w:p w14:paraId="498CE112" w14:textId="2F88093E" w:rsidR="00930C21" w:rsidRPr="006A7E4B" w:rsidRDefault="00930C2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A7E4B">
        <w:rPr>
          <w:lang w:val="en-US"/>
        </w:rPr>
        <w:t xml:space="preserve">Main goal = improve overall robustness, subgoals indeed PLC code, RFID and testing/validation of the system. </w:t>
      </w:r>
    </w:p>
  </w:comment>
  <w:comment w:id="5" w:author="Kerstjens,Randy R." w:date="2022-04-08T11:10:00Z" w:initials="KR">
    <w:p w14:paraId="2F0F6023" w14:textId="1F014771" w:rsidR="00930C21" w:rsidRPr="006A7E4B" w:rsidRDefault="00930C2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A7E4B">
        <w:rPr>
          <w:lang w:val="en-US"/>
        </w:rPr>
        <w:t xml:space="preserve">It is not really an optional goal. We discussed implementing the orientation (received from RFID). </w:t>
      </w:r>
    </w:p>
  </w:comment>
  <w:comment w:id="6" w:author="Kerstjens,Randy R." w:date="2022-04-08T11:10:00Z" w:initials="KR">
    <w:p w14:paraId="10A2ABCE" w14:textId="5F61B152" w:rsidR="00930C21" w:rsidRPr="006A7E4B" w:rsidRDefault="00930C2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A7E4B">
        <w:rPr>
          <w:lang w:val="en-US"/>
        </w:rPr>
        <w:t>Not optional, if you do not fix these, you most likely cannot imrove overall robustness. Also we see them as “small” needed steps which can be done during the project.,</w:t>
      </w:r>
    </w:p>
  </w:comment>
  <w:comment w:id="7" w:author="Postma,Ries R." w:date="2022-04-12T11:41:00Z" w:initials="RP">
    <w:p w14:paraId="553D80CD" w14:textId="77777777" w:rsidR="00227E45" w:rsidRPr="00DD7132" w:rsidRDefault="00227E45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  <w:comment w:id="8" w:author="Kerstjens,Randy R." w:date="2022-04-08T20:11:00Z" w:initials="KR">
    <w:p w14:paraId="665DEFF9" w14:textId="77777777" w:rsidR="00930C21" w:rsidRPr="006A7E4B" w:rsidRDefault="00930C2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A7E4B">
        <w:rPr>
          <w:lang w:val="en-US"/>
        </w:rPr>
        <w:t>Why optional? When have we discussed this? Of course: this has 2nd priority, but still is part of the project. Could be a really simple change from current object to adding an entirely new product.</w:t>
      </w:r>
    </w:p>
    <w:p w14:paraId="21DF9D25" w14:textId="77777777" w:rsidR="00930C21" w:rsidRPr="006A7E4B" w:rsidRDefault="00930C21">
      <w:pPr>
        <w:pStyle w:val="CommentText"/>
        <w:rPr>
          <w:lang w:val="en-US"/>
        </w:rPr>
      </w:pPr>
    </w:p>
    <w:p w14:paraId="55F0B862" w14:textId="2117459C" w:rsidR="00930C21" w:rsidRPr="006A7E4B" w:rsidRDefault="00930C21">
      <w:pPr>
        <w:pStyle w:val="CommentText"/>
        <w:rPr>
          <w:lang w:val="en-US"/>
        </w:rPr>
      </w:pPr>
      <w:r w:rsidRPr="006A7E4B">
        <w:rPr>
          <w:lang w:val="en-US"/>
        </w:rPr>
        <w:t>Could also be current product but e.g. without attaching the rear of front wing.</w:t>
      </w:r>
    </w:p>
  </w:comment>
  <w:comment w:id="16" w:author="Kerstjens,Randy R." w:date="2022-04-08T20:17:00Z" w:initials="KR">
    <w:p w14:paraId="0069665D" w14:textId="09E2DE7E" w:rsidR="006A7E4B" w:rsidRPr="006A7E4B" w:rsidRDefault="006A7E4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A7E4B">
        <w:rPr>
          <w:lang w:val="en-US"/>
        </w:rPr>
        <w:t>What is your project model? E</w:t>
      </w:r>
      <w:r>
        <w:rPr>
          <w:lang w:val="en-US"/>
        </w:rPr>
        <w:t>.g. V-model, waterfall, scrum or…..?</w:t>
      </w:r>
    </w:p>
  </w:comment>
  <w:comment w:id="19" w:author="Kerstjens,Randy R." w:date="2022-04-08T20:17:00Z" w:initials="KR">
    <w:p w14:paraId="7A3B9328" w14:textId="6D75E8A0" w:rsidR="006A7E4B" w:rsidRPr="006A7E4B" w:rsidRDefault="006A7E4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A7E4B">
        <w:rPr>
          <w:lang w:val="en-US"/>
        </w:rPr>
        <w:t>I would expect this earlier. P</w:t>
      </w:r>
      <w:r>
        <w:rPr>
          <w:lang w:val="en-US"/>
        </w:rPr>
        <w:t>lease add small description?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31F120" w15:done="1"/>
  <w15:commentEx w15:paraId="498CE112" w15:done="1"/>
  <w15:commentEx w15:paraId="2F0F6023" w15:done="1"/>
  <w15:commentEx w15:paraId="10A2ABCE" w15:done="1"/>
  <w15:commentEx w15:paraId="553D80CD" w15:done="1"/>
  <w15:commentEx w15:paraId="55F0B862" w15:done="1"/>
  <w15:commentEx w15:paraId="0069665D" w15:done="1"/>
  <w15:commentEx w15:paraId="7A3B932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FE3F2" w16cex:dateUtc="2022-04-12T09:41:00Z"/>
  <w16cex:commentExtensible w16cex:durableId="2600D944" w16cex:dateUtc="2022-04-08T09:09:00Z"/>
  <w16cex:commentExtensible w16cex:durableId="2600D945" w16cex:dateUtc="2022-04-08T09:10:00Z"/>
  <w16cex:commentExtensible w16cex:durableId="2600D946" w16cex:dateUtc="2022-04-08T09:10:00Z"/>
  <w16cex:commentExtensible w16cex:durableId="25FFF5A3" w16cex:dateUtc="2022-04-12T09:41:00Z"/>
  <w16cex:commentExtensible w16cex:durableId="25FFD080" w16cex:dateUtc="2022-04-08T18:11:00Z"/>
  <w16cex:commentExtensible w16cex:durableId="25FFD086" w16cex:dateUtc="2022-04-08T18:17:00Z"/>
  <w16cex:commentExtensible w16cex:durableId="25FFD088" w16cex:dateUtc="2022-04-08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31F120" w16cid:durableId="25FFE3F2"/>
  <w16cid:commentId w16cid:paraId="498CE112" w16cid:durableId="2600D944"/>
  <w16cid:commentId w16cid:paraId="2F0F6023" w16cid:durableId="2600D945"/>
  <w16cid:commentId w16cid:paraId="10A2ABCE" w16cid:durableId="2600D946"/>
  <w16cid:commentId w16cid:paraId="553D80CD" w16cid:durableId="25FFF5A3"/>
  <w16cid:commentId w16cid:paraId="55F0B862" w16cid:durableId="25FFD080"/>
  <w16cid:commentId w16cid:paraId="0069665D" w16cid:durableId="25FFD086"/>
  <w16cid:commentId w16cid:paraId="7A3B9328" w16cid:durableId="25FFD0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C1F27" w14:textId="77777777" w:rsidR="009526FB" w:rsidRDefault="009526FB">
      <w:pPr>
        <w:spacing w:after="0" w:line="240" w:lineRule="auto"/>
      </w:pPr>
      <w:r>
        <w:separator/>
      </w:r>
    </w:p>
  </w:endnote>
  <w:endnote w:type="continuationSeparator" w:id="0">
    <w:p w14:paraId="119F8F5D" w14:textId="77777777" w:rsidR="009526FB" w:rsidRDefault="009526FB">
      <w:pPr>
        <w:spacing w:after="0" w:line="240" w:lineRule="auto"/>
      </w:pPr>
      <w:r>
        <w:continuationSeparator/>
      </w:r>
    </w:p>
  </w:endnote>
  <w:endnote w:type="continuationNotice" w:id="1">
    <w:p w14:paraId="3FA76DC8" w14:textId="77777777" w:rsidR="009526FB" w:rsidRDefault="009526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1E531" w14:textId="77777777" w:rsidR="00172D10" w:rsidRDefault="00172D10">
    <w:pPr>
      <w:jc w:val="right"/>
    </w:pPr>
  </w:p>
  <w:p w14:paraId="6A327B10" w14:textId="77777777" w:rsidR="00172D10" w:rsidRDefault="001C62C8" w:rsidP="009823B0">
    <w:pPr>
      <w:jc w:val="right"/>
    </w:pP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>
      <w:rPr>
        <w:noProof/>
        <w:lang w:bidi="nl-NL"/>
      </w:rPr>
      <w:t>2</w:t>
    </w:r>
    <w:r>
      <w:rPr>
        <w:noProof/>
        <w:lang w:bidi="nl-NL"/>
      </w:rPr>
      <w:fldChar w:fldCharType="end"/>
    </w:r>
    <w:r>
      <w:rPr>
        <w:lang w:bidi="nl-NL"/>
      </w:rPr>
      <w:t xml:space="preserve"> </w:t>
    </w:r>
    <w:r>
      <w:rPr>
        <w:rFonts w:ascii="Wingdings 2" w:eastAsia="Wingdings 2" w:hAnsi="Wingdings 2" w:cs="Wingdings 2"/>
        <w:color w:val="75BDA7" w:themeColor="accent3"/>
        <w:lang w:bidi="nl-NL"/>
      </w:rPr>
      <w:t>□</w:t>
    </w:r>
  </w:p>
  <w:p w14:paraId="2DA81517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494B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36AE7" w14:textId="4E2010DC" w:rsidR="005D120C" w:rsidRPr="005D120C" w:rsidRDefault="005D120C">
        <w:pPr>
          <w:pStyle w:val="Footer"/>
          <w:jc w:val="center"/>
          <w:rPr>
            <w:color w:val="3494BA" w:themeColor="accent1"/>
          </w:rPr>
        </w:pPr>
        <w:r w:rsidRPr="005D120C">
          <w:rPr>
            <w:color w:val="3494BA" w:themeColor="accent1"/>
            <w:lang w:bidi="nl-NL"/>
          </w:rPr>
          <w:fldChar w:fldCharType="begin"/>
        </w:r>
        <w:r w:rsidRPr="005D120C">
          <w:rPr>
            <w:color w:val="3494BA" w:themeColor="accent1"/>
            <w:lang w:bidi="nl-NL"/>
          </w:rPr>
          <w:instrText xml:space="preserve"> PAGE   \* MERGEFORMAT </w:instrText>
        </w:r>
        <w:r w:rsidRPr="005D120C">
          <w:rPr>
            <w:color w:val="3494BA" w:themeColor="accent1"/>
            <w:lang w:bidi="nl-NL"/>
          </w:rPr>
          <w:fldChar w:fldCharType="separate"/>
        </w:r>
        <w:r w:rsidR="006A7E4B">
          <w:rPr>
            <w:noProof/>
            <w:color w:val="3494BA" w:themeColor="accent1"/>
            <w:lang w:bidi="nl-NL"/>
          </w:rPr>
          <w:t>3</w:t>
        </w:r>
        <w:r w:rsidRPr="005D120C">
          <w:rPr>
            <w:noProof/>
            <w:color w:val="3494BA" w:themeColor="accent1"/>
            <w:lang w:bidi="nl-NL"/>
          </w:rPr>
          <w:fldChar w:fldCharType="end"/>
        </w:r>
      </w:p>
    </w:sdtContent>
  </w:sdt>
  <w:p w14:paraId="107914E2" w14:textId="77777777" w:rsidR="00172D10" w:rsidRDefault="00172D10" w:rsidP="005D12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CC914" w14:textId="77777777" w:rsidR="009526FB" w:rsidRDefault="009526FB">
      <w:pPr>
        <w:spacing w:after="0" w:line="240" w:lineRule="auto"/>
      </w:pPr>
      <w:r>
        <w:separator/>
      </w:r>
    </w:p>
  </w:footnote>
  <w:footnote w:type="continuationSeparator" w:id="0">
    <w:p w14:paraId="21AC1AB4" w14:textId="77777777" w:rsidR="009526FB" w:rsidRDefault="009526FB">
      <w:pPr>
        <w:spacing w:after="0" w:line="240" w:lineRule="auto"/>
      </w:pPr>
      <w:r>
        <w:continuationSeparator/>
      </w:r>
    </w:p>
  </w:footnote>
  <w:footnote w:type="continuationNotice" w:id="1">
    <w:p w14:paraId="4662C36B" w14:textId="77777777" w:rsidR="009526FB" w:rsidRDefault="009526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494BA" w:themeColor="accent1"/>
      </w:rPr>
      <w:alias w:val="Titel"/>
      <w:tag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Content>
      <w:p w14:paraId="2808707D" w14:textId="3FBF359C" w:rsidR="00172D10" w:rsidRDefault="001912A7">
        <w:pPr>
          <w:spacing w:after="0"/>
          <w:jc w:val="center"/>
          <w:rPr>
            <w:color w:val="CEDBE6" w:themeColor="background2"/>
          </w:rPr>
        </w:pPr>
        <w:r>
          <w:rPr>
            <w:color w:val="3494BA" w:themeColor="accent1"/>
          </w:rPr>
          <w:t>PoA</w:t>
        </w:r>
      </w:p>
    </w:sdtContent>
  </w:sdt>
  <w:p w14:paraId="66D03570" w14:textId="77777777" w:rsidR="00172D10" w:rsidRPr="005D120C" w:rsidRDefault="001C62C8">
    <w:pPr>
      <w:jc w:val="center"/>
      <w:rPr>
        <w:color w:val="373545" w:themeColor="text2"/>
      </w:rPr>
    </w:pPr>
    <w:r w:rsidRPr="005D120C">
      <w:rPr>
        <w:rFonts w:ascii="Symbol" w:eastAsia="Symbol" w:hAnsi="Symbol" w:cs="Symbol"/>
        <w:color w:val="373545" w:themeColor="text2"/>
        <w:lang w:bidi="nl-NL"/>
      </w:rPr>
      <w:t></w:t>
    </w:r>
    <w:r w:rsidRPr="005D120C">
      <w:rPr>
        <w:color w:val="373545" w:themeColor="text2"/>
        <w:lang w:bidi="nl-NL"/>
      </w:rPr>
      <w:t xml:space="preserve"> </w:t>
    </w:r>
    <w:r w:rsidRPr="005D120C">
      <w:rPr>
        <w:rFonts w:ascii="Symbol" w:eastAsia="Symbol" w:hAnsi="Symbol" w:cs="Symbol"/>
        <w:color w:val="373545" w:themeColor="text2"/>
        <w:lang w:bidi="nl-NL"/>
      </w:rPr>
      <w:t></w:t>
    </w:r>
    <w:r w:rsidRPr="005D120C">
      <w:rPr>
        <w:color w:val="373545" w:themeColor="text2"/>
        <w:lang w:bidi="nl-NL"/>
      </w:rPr>
      <w:t xml:space="preserve"> </w:t>
    </w:r>
    <w:r w:rsidRPr="005D120C">
      <w:rPr>
        <w:rFonts w:ascii="Symbol" w:eastAsia="Symbol" w:hAnsi="Symbol" w:cs="Symbol"/>
        <w:color w:val="373545" w:themeColor="text2"/>
        <w:lang w:bidi="nl-NL"/>
      </w:rPr>
      <w:t>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6W8gX4QDSZjfL" int2:id="0HWfkTk7">
      <int2:state int2:value="Rejected" int2:type="LegacyProofing"/>
    </int2:textHash>
    <int2:textHash int2:hashCode="e0dMsLOcF3PXGS" int2:id="1WeKq27M">
      <int2:state int2:value="Rejected" int2:type="AugLoop_Text_Critique"/>
    </int2:textHash>
    <int2:textHash int2:hashCode="+bxIn5LKT1s7Jy" int2:id="2nlI60Wz">
      <int2:state int2:value="Rejected" int2:type="AugLoop_Text_Critique"/>
    </int2:textHash>
    <int2:textHash int2:hashCode="/YVKChVe8iipJ9" int2:id="3ktt7zrf">
      <int2:state int2:value="Rejected" int2:type="LegacyProofing"/>
    </int2:textHash>
    <int2:textHash int2:hashCode="9LciznXnqs5W6t" int2:id="84VizUE0">
      <int2:state int2:value="Rejected" int2:type="LegacyProofing"/>
    </int2:textHash>
    <int2:textHash int2:hashCode="NZyFr9UBPaHvBg" int2:id="9kpYonr2">
      <int2:state int2:value="Rejected" int2:type="AugLoop_Text_Critique"/>
    </int2:textHash>
    <int2:textHash int2:hashCode="SPW0sFXDTAtd5h" int2:id="FP87Ontl">
      <int2:state int2:value="Rejected" int2:type="AugLoop_Text_Critique"/>
    </int2:textHash>
    <int2:textHash int2:hashCode="FJFFbcyPsS/TJG" int2:id="eQyiPYKy">
      <int2:state int2:value="Rejected" int2:type="LegacyProofing"/>
    </int2:textHash>
    <int2:textHash int2:hashCode="g+jO+NhPAhOSkP" int2:id="ehNpy1Xh">
      <int2:state int2:value="Rejected" int2:type="LegacyProofing"/>
    </int2:textHash>
    <int2:textHash int2:hashCode="rAsHGyXpjVaiDe" int2:id="iUt11ouu">
      <int2:state int2:value="Rejected" int2:type="AugLoop_Text_Critique"/>
    </int2:textHash>
    <int2:textHash int2:hashCode="Upu5LoM7KAFYGA" int2:id="mHlQOSau">
      <int2:state int2:value="Rejected" int2:type="AugLoop_Text_Critique"/>
    </int2:textHash>
    <int2:textHash int2:hashCode="gTWtAz7voYSpWf" int2:id="mn3xbgV1">
      <int2:state int2:value="Rejected" int2:type="AugLoop_Text_Critique"/>
    </int2:textHash>
    <int2:textHash int2:hashCode="jfpAO8K6FuujRi" int2:id="nsqCZQ2j">
      <int2:state int2:value="Rejected" int2:type="AugLoop_Text_Critique"/>
    </int2:textHash>
    <int2:textHash int2:hashCode="7v2SlHt0oBxlE8" int2:id="sXkXyYHg">
      <int2:state int2:value="Rejected" int2:type="AugLoop_Text_Critique"/>
    </int2:textHash>
    <int2:textHash int2:hashCode="VKpO+vK+Rlb1n3" int2:id="xsru6Vf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2F8A"/>
    <w:multiLevelType w:val="hybridMultilevel"/>
    <w:tmpl w:val="7A44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90F98"/>
    <w:multiLevelType w:val="multilevel"/>
    <w:tmpl w:val="CB60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F4478B"/>
    <w:multiLevelType w:val="multilevel"/>
    <w:tmpl w:val="E294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015973"/>
    <w:multiLevelType w:val="multilevel"/>
    <w:tmpl w:val="B60EDD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E6FEC"/>
    <w:multiLevelType w:val="hybridMultilevel"/>
    <w:tmpl w:val="F744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F0276"/>
    <w:multiLevelType w:val="hybridMultilevel"/>
    <w:tmpl w:val="2ABE21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938F6"/>
    <w:multiLevelType w:val="multilevel"/>
    <w:tmpl w:val="D9B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D72805"/>
    <w:multiLevelType w:val="multilevel"/>
    <w:tmpl w:val="DF4C21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00934"/>
    <w:multiLevelType w:val="multilevel"/>
    <w:tmpl w:val="884EB8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37537"/>
    <w:multiLevelType w:val="multilevel"/>
    <w:tmpl w:val="42B0C5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9A0F1A"/>
    <w:multiLevelType w:val="multilevel"/>
    <w:tmpl w:val="29F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482E87"/>
    <w:multiLevelType w:val="hybridMultilevel"/>
    <w:tmpl w:val="654A3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660A62"/>
    <w:multiLevelType w:val="hybridMultilevel"/>
    <w:tmpl w:val="2918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54E80"/>
    <w:multiLevelType w:val="multilevel"/>
    <w:tmpl w:val="8E0A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562BAA"/>
    <w:multiLevelType w:val="hybridMultilevel"/>
    <w:tmpl w:val="83746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17372"/>
    <w:multiLevelType w:val="multilevel"/>
    <w:tmpl w:val="4A0052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DE0BB5"/>
    <w:multiLevelType w:val="multilevel"/>
    <w:tmpl w:val="9270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6069EE"/>
    <w:multiLevelType w:val="multilevel"/>
    <w:tmpl w:val="3CCE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B957D2"/>
    <w:multiLevelType w:val="hybridMultilevel"/>
    <w:tmpl w:val="6D08344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27D04"/>
    <w:multiLevelType w:val="multilevel"/>
    <w:tmpl w:val="AAD2D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6331FF"/>
    <w:multiLevelType w:val="hybridMultilevel"/>
    <w:tmpl w:val="7B1C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41099"/>
    <w:multiLevelType w:val="multilevel"/>
    <w:tmpl w:val="BCA0DF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BB1F8B"/>
    <w:multiLevelType w:val="multilevel"/>
    <w:tmpl w:val="C396E9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C82E44"/>
    <w:multiLevelType w:val="hybridMultilevel"/>
    <w:tmpl w:val="250C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4665E"/>
    <w:multiLevelType w:val="hybridMultilevel"/>
    <w:tmpl w:val="E34E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748A3"/>
    <w:multiLevelType w:val="hybridMultilevel"/>
    <w:tmpl w:val="A95260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40610"/>
    <w:multiLevelType w:val="hybridMultilevel"/>
    <w:tmpl w:val="27B24686"/>
    <w:lvl w:ilvl="0" w:tplc="9EBAD95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663B0"/>
    <w:multiLevelType w:val="multilevel"/>
    <w:tmpl w:val="5404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3533737">
    <w:abstractNumId w:val="19"/>
  </w:num>
  <w:num w:numId="2" w16cid:durableId="87895816">
    <w:abstractNumId w:val="17"/>
  </w:num>
  <w:num w:numId="3" w16cid:durableId="901910708">
    <w:abstractNumId w:val="6"/>
  </w:num>
  <w:num w:numId="4" w16cid:durableId="2078703161">
    <w:abstractNumId w:val="15"/>
  </w:num>
  <w:num w:numId="5" w16cid:durableId="24648119">
    <w:abstractNumId w:val="7"/>
  </w:num>
  <w:num w:numId="6" w16cid:durableId="434637694">
    <w:abstractNumId w:val="2"/>
  </w:num>
  <w:num w:numId="7" w16cid:durableId="510608469">
    <w:abstractNumId w:val="16"/>
  </w:num>
  <w:num w:numId="8" w16cid:durableId="1225992179">
    <w:abstractNumId w:val="21"/>
  </w:num>
  <w:num w:numId="9" w16cid:durableId="505562194">
    <w:abstractNumId w:val="9"/>
  </w:num>
  <w:num w:numId="10" w16cid:durableId="973757517">
    <w:abstractNumId w:val="3"/>
  </w:num>
  <w:num w:numId="11" w16cid:durableId="882866083">
    <w:abstractNumId w:val="22"/>
  </w:num>
  <w:num w:numId="12" w16cid:durableId="126893282">
    <w:abstractNumId w:val="8"/>
  </w:num>
  <w:num w:numId="13" w16cid:durableId="2032486624">
    <w:abstractNumId w:val="10"/>
  </w:num>
  <w:num w:numId="14" w16cid:durableId="2000814982">
    <w:abstractNumId w:val="27"/>
  </w:num>
  <w:num w:numId="15" w16cid:durableId="18510693">
    <w:abstractNumId w:val="1"/>
  </w:num>
  <w:num w:numId="16" w16cid:durableId="1844321827">
    <w:abstractNumId w:val="13"/>
  </w:num>
  <w:num w:numId="17" w16cid:durableId="2115902094">
    <w:abstractNumId w:val="26"/>
  </w:num>
  <w:num w:numId="18" w16cid:durableId="342435186">
    <w:abstractNumId w:val="12"/>
  </w:num>
  <w:num w:numId="19" w16cid:durableId="1683630535">
    <w:abstractNumId w:val="4"/>
  </w:num>
  <w:num w:numId="20" w16cid:durableId="1981184768">
    <w:abstractNumId w:val="11"/>
  </w:num>
  <w:num w:numId="21" w16cid:durableId="158621205">
    <w:abstractNumId w:val="23"/>
  </w:num>
  <w:num w:numId="22" w16cid:durableId="353305583">
    <w:abstractNumId w:val="0"/>
  </w:num>
  <w:num w:numId="23" w16cid:durableId="1680541103">
    <w:abstractNumId w:val="24"/>
  </w:num>
  <w:num w:numId="24" w16cid:durableId="1333486239">
    <w:abstractNumId w:val="20"/>
  </w:num>
  <w:num w:numId="25" w16cid:durableId="1315986337">
    <w:abstractNumId w:val="5"/>
  </w:num>
  <w:num w:numId="26" w16cid:durableId="1917398923">
    <w:abstractNumId w:val="25"/>
  </w:num>
  <w:num w:numId="27" w16cid:durableId="1259367479">
    <w:abstractNumId w:val="18"/>
  </w:num>
  <w:num w:numId="28" w16cid:durableId="195455868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rstjens,Randy R.">
    <w15:presenceInfo w15:providerId="AD" w15:userId="S-1-5-21-11087255-1466054374-1897138802-1092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2A7"/>
    <w:rsid w:val="00000E8E"/>
    <w:rsid w:val="00001186"/>
    <w:rsid w:val="000011A2"/>
    <w:rsid w:val="00001D12"/>
    <w:rsid w:val="00001DAC"/>
    <w:rsid w:val="0000583E"/>
    <w:rsid w:val="00005CFE"/>
    <w:rsid w:val="00006424"/>
    <w:rsid w:val="00006A6E"/>
    <w:rsid w:val="00006C62"/>
    <w:rsid w:val="00006F1E"/>
    <w:rsid w:val="000117D8"/>
    <w:rsid w:val="00012335"/>
    <w:rsid w:val="000123F0"/>
    <w:rsid w:val="00012ACC"/>
    <w:rsid w:val="00012BD2"/>
    <w:rsid w:val="00013710"/>
    <w:rsid w:val="00013E52"/>
    <w:rsid w:val="00014F11"/>
    <w:rsid w:val="00015235"/>
    <w:rsid w:val="00015301"/>
    <w:rsid w:val="00016C4C"/>
    <w:rsid w:val="000176EE"/>
    <w:rsid w:val="00017878"/>
    <w:rsid w:val="0002086D"/>
    <w:rsid w:val="00021DF5"/>
    <w:rsid w:val="00023D29"/>
    <w:rsid w:val="0002421C"/>
    <w:rsid w:val="0002549A"/>
    <w:rsid w:val="0002565A"/>
    <w:rsid w:val="00025B00"/>
    <w:rsid w:val="00025BEB"/>
    <w:rsid w:val="00026053"/>
    <w:rsid w:val="00026702"/>
    <w:rsid w:val="000270C0"/>
    <w:rsid w:val="000271CF"/>
    <w:rsid w:val="000277BC"/>
    <w:rsid w:val="00030A5F"/>
    <w:rsid w:val="0003133D"/>
    <w:rsid w:val="00031B75"/>
    <w:rsid w:val="0003275D"/>
    <w:rsid w:val="00033982"/>
    <w:rsid w:val="00033CD8"/>
    <w:rsid w:val="00034332"/>
    <w:rsid w:val="0003445C"/>
    <w:rsid w:val="000347D6"/>
    <w:rsid w:val="00034956"/>
    <w:rsid w:val="00034F37"/>
    <w:rsid w:val="00037D3B"/>
    <w:rsid w:val="00040BAC"/>
    <w:rsid w:val="00040D7C"/>
    <w:rsid w:val="00041C1B"/>
    <w:rsid w:val="0004215B"/>
    <w:rsid w:val="00042602"/>
    <w:rsid w:val="00042CDE"/>
    <w:rsid w:val="00042D61"/>
    <w:rsid w:val="0004357B"/>
    <w:rsid w:val="00044E2B"/>
    <w:rsid w:val="000457AB"/>
    <w:rsid w:val="00045E7C"/>
    <w:rsid w:val="000476FA"/>
    <w:rsid w:val="000501F9"/>
    <w:rsid w:val="000508B4"/>
    <w:rsid w:val="000526E9"/>
    <w:rsid w:val="00052870"/>
    <w:rsid w:val="000532CF"/>
    <w:rsid w:val="00053600"/>
    <w:rsid w:val="00053B31"/>
    <w:rsid w:val="00054DE1"/>
    <w:rsid w:val="00055172"/>
    <w:rsid w:val="00055B4D"/>
    <w:rsid w:val="00056BB3"/>
    <w:rsid w:val="00057183"/>
    <w:rsid w:val="00057A6D"/>
    <w:rsid w:val="000608D8"/>
    <w:rsid w:val="0006244B"/>
    <w:rsid w:val="000631CF"/>
    <w:rsid w:val="00063BE0"/>
    <w:rsid w:val="00063D2B"/>
    <w:rsid w:val="00063E77"/>
    <w:rsid w:val="00063F62"/>
    <w:rsid w:val="00064A9A"/>
    <w:rsid w:val="00065138"/>
    <w:rsid w:val="00065D3E"/>
    <w:rsid w:val="00065DC0"/>
    <w:rsid w:val="0006695D"/>
    <w:rsid w:val="00066A4F"/>
    <w:rsid w:val="00066B10"/>
    <w:rsid w:val="00067327"/>
    <w:rsid w:val="00067706"/>
    <w:rsid w:val="0006795D"/>
    <w:rsid w:val="00070049"/>
    <w:rsid w:val="00070AB6"/>
    <w:rsid w:val="0007200F"/>
    <w:rsid w:val="000721B3"/>
    <w:rsid w:val="00072203"/>
    <w:rsid w:val="000726B9"/>
    <w:rsid w:val="00072BFC"/>
    <w:rsid w:val="00072D22"/>
    <w:rsid w:val="00073456"/>
    <w:rsid w:val="0007381D"/>
    <w:rsid w:val="00073845"/>
    <w:rsid w:val="00074020"/>
    <w:rsid w:val="00074971"/>
    <w:rsid w:val="00075C71"/>
    <w:rsid w:val="00075F3D"/>
    <w:rsid w:val="00076571"/>
    <w:rsid w:val="00076FDB"/>
    <w:rsid w:val="000776E9"/>
    <w:rsid w:val="00077CA5"/>
    <w:rsid w:val="00080555"/>
    <w:rsid w:val="00080BF8"/>
    <w:rsid w:val="00081FD7"/>
    <w:rsid w:val="00082256"/>
    <w:rsid w:val="00083126"/>
    <w:rsid w:val="00083650"/>
    <w:rsid w:val="00083FDB"/>
    <w:rsid w:val="00084321"/>
    <w:rsid w:val="000846DB"/>
    <w:rsid w:val="00084962"/>
    <w:rsid w:val="00085E19"/>
    <w:rsid w:val="00086310"/>
    <w:rsid w:val="000866FF"/>
    <w:rsid w:val="0008757D"/>
    <w:rsid w:val="00090538"/>
    <w:rsid w:val="00091BF4"/>
    <w:rsid w:val="00092A14"/>
    <w:rsid w:val="00093608"/>
    <w:rsid w:val="00094385"/>
    <w:rsid w:val="00094524"/>
    <w:rsid w:val="000955E6"/>
    <w:rsid w:val="00095CA2"/>
    <w:rsid w:val="00097873"/>
    <w:rsid w:val="00097A70"/>
    <w:rsid w:val="000A0613"/>
    <w:rsid w:val="000A0906"/>
    <w:rsid w:val="000A166D"/>
    <w:rsid w:val="000A1E5D"/>
    <w:rsid w:val="000A20C6"/>
    <w:rsid w:val="000A27B5"/>
    <w:rsid w:val="000A2910"/>
    <w:rsid w:val="000A2FC9"/>
    <w:rsid w:val="000A3F6C"/>
    <w:rsid w:val="000A6D39"/>
    <w:rsid w:val="000A6DCC"/>
    <w:rsid w:val="000A6E36"/>
    <w:rsid w:val="000B0008"/>
    <w:rsid w:val="000B021A"/>
    <w:rsid w:val="000B03D8"/>
    <w:rsid w:val="000B105D"/>
    <w:rsid w:val="000B1542"/>
    <w:rsid w:val="000B1B30"/>
    <w:rsid w:val="000B2211"/>
    <w:rsid w:val="000B226E"/>
    <w:rsid w:val="000B2A65"/>
    <w:rsid w:val="000B65A9"/>
    <w:rsid w:val="000B7AEC"/>
    <w:rsid w:val="000C041D"/>
    <w:rsid w:val="000C05C4"/>
    <w:rsid w:val="000C0977"/>
    <w:rsid w:val="000C12A6"/>
    <w:rsid w:val="000C1682"/>
    <w:rsid w:val="000C195A"/>
    <w:rsid w:val="000C2B86"/>
    <w:rsid w:val="000C3AB5"/>
    <w:rsid w:val="000C3B29"/>
    <w:rsid w:val="000C5E53"/>
    <w:rsid w:val="000D01ED"/>
    <w:rsid w:val="000D0B88"/>
    <w:rsid w:val="000D10CA"/>
    <w:rsid w:val="000D26B9"/>
    <w:rsid w:val="000D3B5C"/>
    <w:rsid w:val="000D4864"/>
    <w:rsid w:val="000D50CC"/>
    <w:rsid w:val="000D53D2"/>
    <w:rsid w:val="000D59B0"/>
    <w:rsid w:val="000D6188"/>
    <w:rsid w:val="000D6CB8"/>
    <w:rsid w:val="000D71D6"/>
    <w:rsid w:val="000D78BF"/>
    <w:rsid w:val="000E00EE"/>
    <w:rsid w:val="000E0A7F"/>
    <w:rsid w:val="000E1ABC"/>
    <w:rsid w:val="000E1DE0"/>
    <w:rsid w:val="000E1E4C"/>
    <w:rsid w:val="000E2178"/>
    <w:rsid w:val="000E2BB1"/>
    <w:rsid w:val="000E3DFA"/>
    <w:rsid w:val="000E5C78"/>
    <w:rsid w:val="000E5D5E"/>
    <w:rsid w:val="000E6616"/>
    <w:rsid w:val="000E6788"/>
    <w:rsid w:val="000E6838"/>
    <w:rsid w:val="000E6B73"/>
    <w:rsid w:val="000E6E5B"/>
    <w:rsid w:val="000E711E"/>
    <w:rsid w:val="000E7322"/>
    <w:rsid w:val="000E74A0"/>
    <w:rsid w:val="000F029C"/>
    <w:rsid w:val="000F0949"/>
    <w:rsid w:val="000F0A13"/>
    <w:rsid w:val="000F18AA"/>
    <w:rsid w:val="000F1AC5"/>
    <w:rsid w:val="000F209B"/>
    <w:rsid w:val="000F2B3F"/>
    <w:rsid w:val="000F3479"/>
    <w:rsid w:val="000F355D"/>
    <w:rsid w:val="000F4457"/>
    <w:rsid w:val="000F6027"/>
    <w:rsid w:val="000F6527"/>
    <w:rsid w:val="000F7675"/>
    <w:rsid w:val="000F7887"/>
    <w:rsid w:val="001002BA"/>
    <w:rsid w:val="00100360"/>
    <w:rsid w:val="00100A7D"/>
    <w:rsid w:val="00101080"/>
    <w:rsid w:val="001012BA"/>
    <w:rsid w:val="00101AFB"/>
    <w:rsid w:val="00102179"/>
    <w:rsid w:val="001022E9"/>
    <w:rsid w:val="00102D55"/>
    <w:rsid w:val="00102F74"/>
    <w:rsid w:val="00103D47"/>
    <w:rsid w:val="0010491B"/>
    <w:rsid w:val="00104F06"/>
    <w:rsid w:val="00105311"/>
    <w:rsid w:val="00105633"/>
    <w:rsid w:val="00105652"/>
    <w:rsid w:val="0010575A"/>
    <w:rsid w:val="00106A3B"/>
    <w:rsid w:val="00106EF1"/>
    <w:rsid w:val="001073F7"/>
    <w:rsid w:val="00110254"/>
    <w:rsid w:val="00112EB6"/>
    <w:rsid w:val="001131D1"/>
    <w:rsid w:val="00113973"/>
    <w:rsid w:val="0011439E"/>
    <w:rsid w:val="00114D8C"/>
    <w:rsid w:val="00115B55"/>
    <w:rsid w:val="00115C61"/>
    <w:rsid w:val="001160F4"/>
    <w:rsid w:val="001178E4"/>
    <w:rsid w:val="00117A66"/>
    <w:rsid w:val="00120295"/>
    <w:rsid w:val="001209CE"/>
    <w:rsid w:val="00120B3A"/>
    <w:rsid w:val="0012139B"/>
    <w:rsid w:val="0012193A"/>
    <w:rsid w:val="001229F6"/>
    <w:rsid w:val="00122E79"/>
    <w:rsid w:val="00123019"/>
    <w:rsid w:val="001232C1"/>
    <w:rsid w:val="001232F0"/>
    <w:rsid w:val="0012347C"/>
    <w:rsid w:val="00123609"/>
    <w:rsid w:val="00123938"/>
    <w:rsid w:val="001245A6"/>
    <w:rsid w:val="0012536C"/>
    <w:rsid w:val="00126780"/>
    <w:rsid w:val="00126E5B"/>
    <w:rsid w:val="00127FE4"/>
    <w:rsid w:val="001308F0"/>
    <w:rsid w:val="001310E9"/>
    <w:rsid w:val="0013204D"/>
    <w:rsid w:val="001329AF"/>
    <w:rsid w:val="00133258"/>
    <w:rsid w:val="001338E5"/>
    <w:rsid w:val="001355A8"/>
    <w:rsid w:val="0013595F"/>
    <w:rsid w:val="00135983"/>
    <w:rsid w:val="00135D03"/>
    <w:rsid w:val="00136BBE"/>
    <w:rsid w:val="00140B22"/>
    <w:rsid w:val="00141617"/>
    <w:rsid w:val="00142188"/>
    <w:rsid w:val="00142484"/>
    <w:rsid w:val="00142706"/>
    <w:rsid w:val="0014383F"/>
    <w:rsid w:val="00143845"/>
    <w:rsid w:val="00144E96"/>
    <w:rsid w:val="00145713"/>
    <w:rsid w:val="001457D3"/>
    <w:rsid w:val="001466BE"/>
    <w:rsid w:val="001474A3"/>
    <w:rsid w:val="00147646"/>
    <w:rsid w:val="00151506"/>
    <w:rsid w:val="00152AF8"/>
    <w:rsid w:val="00153B4A"/>
    <w:rsid w:val="00155270"/>
    <w:rsid w:val="00155B4E"/>
    <w:rsid w:val="001600A4"/>
    <w:rsid w:val="001603B1"/>
    <w:rsid w:val="00160C87"/>
    <w:rsid w:val="00162045"/>
    <w:rsid w:val="001624C3"/>
    <w:rsid w:val="001627BA"/>
    <w:rsid w:val="00162F80"/>
    <w:rsid w:val="00163444"/>
    <w:rsid w:val="00163B2D"/>
    <w:rsid w:val="0016450A"/>
    <w:rsid w:val="00164672"/>
    <w:rsid w:val="00164A39"/>
    <w:rsid w:val="00165251"/>
    <w:rsid w:val="00165402"/>
    <w:rsid w:val="00165432"/>
    <w:rsid w:val="00165717"/>
    <w:rsid w:val="0016592C"/>
    <w:rsid w:val="00165B41"/>
    <w:rsid w:val="00165E57"/>
    <w:rsid w:val="00166C1E"/>
    <w:rsid w:val="00170780"/>
    <w:rsid w:val="00170EDE"/>
    <w:rsid w:val="001712EB"/>
    <w:rsid w:val="0017204D"/>
    <w:rsid w:val="00172AC5"/>
    <w:rsid w:val="00172D10"/>
    <w:rsid w:val="00173009"/>
    <w:rsid w:val="00174194"/>
    <w:rsid w:val="0017490A"/>
    <w:rsid w:val="001754C8"/>
    <w:rsid w:val="00175814"/>
    <w:rsid w:val="00175BF0"/>
    <w:rsid w:val="00177F05"/>
    <w:rsid w:val="00181038"/>
    <w:rsid w:val="00181055"/>
    <w:rsid w:val="00181305"/>
    <w:rsid w:val="00182002"/>
    <w:rsid w:val="00182AE5"/>
    <w:rsid w:val="00182F86"/>
    <w:rsid w:val="001833F9"/>
    <w:rsid w:val="00183488"/>
    <w:rsid w:val="00184C1F"/>
    <w:rsid w:val="00184DFA"/>
    <w:rsid w:val="00185BF5"/>
    <w:rsid w:val="00185C57"/>
    <w:rsid w:val="00186427"/>
    <w:rsid w:val="001912A7"/>
    <w:rsid w:val="001920DA"/>
    <w:rsid w:val="0019222F"/>
    <w:rsid w:val="00192722"/>
    <w:rsid w:val="00192E19"/>
    <w:rsid w:val="00193000"/>
    <w:rsid w:val="00193164"/>
    <w:rsid w:val="00193213"/>
    <w:rsid w:val="00193D0A"/>
    <w:rsid w:val="00194AA1"/>
    <w:rsid w:val="00195C6B"/>
    <w:rsid w:val="00195E34"/>
    <w:rsid w:val="00196068"/>
    <w:rsid w:val="001962D0"/>
    <w:rsid w:val="001966ED"/>
    <w:rsid w:val="00196C77"/>
    <w:rsid w:val="001977A5"/>
    <w:rsid w:val="00197B64"/>
    <w:rsid w:val="001A0400"/>
    <w:rsid w:val="001A122A"/>
    <w:rsid w:val="001A1BFF"/>
    <w:rsid w:val="001A2155"/>
    <w:rsid w:val="001A2236"/>
    <w:rsid w:val="001A26FE"/>
    <w:rsid w:val="001A2B27"/>
    <w:rsid w:val="001A4288"/>
    <w:rsid w:val="001A4B94"/>
    <w:rsid w:val="001A5CE9"/>
    <w:rsid w:val="001A5F0A"/>
    <w:rsid w:val="001A78BE"/>
    <w:rsid w:val="001B01D7"/>
    <w:rsid w:val="001B0984"/>
    <w:rsid w:val="001B10F6"/>
    <w:rsid w:val="001B1343"/>
    <w:rsid w:val="001B2F9E"/>
    <w:rsid w:val="001B34F4"/>
    <w:rsid w:val="001B4622"/>
    <w:rsid w:val="001B5A44"/>
    <w:rsid w:val="001B6DE0"/>
    <w:rsid w:val="001B7585"/>
    <w:rsid w:val="001B7B95"/>
    <w:rsid w:val="001C35E0"/>
    <w:rsid w:val="001C368B"/>
    <w:rsid w:val="001C5942"/>
    <w:rsid w:val="001C62C8"/>
    <w:rsid w:val="001C643A"/>
    <w:rsid w:val="001C6B2C"/>
    <w:rsid w:val="001C6E10"/>
    <w:rsid w:val="001C6EEC"/>
    <w:rsid w:val="001C7538"/>
    <w:rsid w:val="001C79B0"/>
    <w:rsid w:val="001C7B8C"/>
    <w:rsid w:val="001C7D6E"/>
    <w:rsid w:val="001C7E5F"/>
    <w:rsid w:val="001D0194"/>
    <w:rsid w:val="001D0665"/>
    <w:rsid w:val="001D06E8"/>
    <w:rsid w:val="001D0F82"/>
    <w:rsid w:val="001D1E46"/>
    <w:rsid w:val="001D2F17"/>
    <w:rsid w:val="001D5D90"/>
    <w:rsid w:val="001E06E4"/>
    <w:rsid w:val="001E0959"/>
    <w:rsid w:val="001E12FA"/>
    <w:rsid w:val="001E4007"/>
    <w:rsid w:val="001E464F"/>
    <w:rsid w:val="001E55BA"/>
    <w:rsid w:val="001E5CEA"/>
    <w:rsid w:val="001E70DC"/>
    <w:rsid w:val="001E73E8"/>
    <w:rsid w:val="001F02A4"/>
    <w:rsid w:val="001F149A"/>
    <w:rsid w:val="001F1528"/>
    <w:rsid w:val="001F202C"/>
    <w:rsid w:val="001F35C7"/>
    <w:rsid w:val="001F62DF"/>
    <w:rsid w:val="001F639A"/>
    <w:rsid w:val="001F6586"/>
    <w:rsid w:val="001F702F"/>
    <w:rsid w:val="001F7391"/>
    <w:rsid w:val="001F7CEE"/>
    <w:rsid w:val="0020010F"/>
    <w:rsid w:val="002037C4"/>
    <w:rsid w:val="00203A65"/>
    <w:rsid w:val="00203D05"/>
    <w:rsid w:val="002042A0"/>
    <w:rsid w:val="00204423"/>
    <w:rsid w:val="00204850"/>
    <w:rsid w:val="002048A6"/>
    <w:rsid w:val="0020578D"/>
    <w:rsid w:val="00206541"/>
    <w:rsid w:val="0020694A"/>
    <w:rsid w:val="002069D4"/>
    <w:rsid w:val="00206DFE"/>
    <w:rsid w:val="00206F57"/>
    <w:rsid w:val="0020726B"/>
    <w:rsid w:val="00210050"/>
    <w:rsid w:val="00210065"/>
    <w:rsid w:val="00212640"/>
    <w:rsid w:val="00212D95"/>
    <w:rsid w:val="002134D2"/>
    <w:rsid w:val="00213849"/>
    <w:rsid w:val="002140B4"/>
    <w:rsid w:val="00215200"/>
    <w:rsid w:val="002159DA"/>
    <w:rsid w:val="00215FAE"/>
    <w:rsid w:val="00216F21"/>
    <w:rsid w:val="002171B2"/>
    <w:rsid w:val="00217359"/>
    <w:rsid w:val="0022095B"/>
    <w:rsid w:val="00221C5E"/>
    <w:rsid w:val="0022305C"/>
    <w:rsid w:val="00223901"/>
    <w:rsid w:val="0022433D"/>
    <w:rsid w:val="00224746"/>
    <w:rsid w:val="00224829"/>
    <w:rsid w:val="002250A3"/>
    <w:rsid w:val="00225926"/>
    <w:rsid w:val="0022596A"/>
    <w:rsid w:val="00226991"/>
    <w:rsid w:val="00226A02"/>
    <w:rsid w:val="0022777A"/>
    <w:rsid w:val="00227D44"/>
    <w:rsid w:val="00227E45"/>
    <w:rsid w:val="00230B8F"/>
    <w:rsid w:val="00230D1D"/>
    <w:rsid w:val="00230D77"/>
    <w:rsid w:val="0023120E"/>
    <w:rsid w:val="00231CE6"/>
    <w:rsid w:val="00234DE9"/>
    <w:rsid w:val="002368B9"/>
    <w:rsid w:val="00236F4C"/>
    <w:rsid w:val="00240029"/>
    <w:rsid w:val="00240AC6"/>
    <w:rsid w:val="002431FC"/>
    <w:rsid w:val="00244B56"/>
    <w:rsid w:val="00245367"/>
    <w:rsid w:val="0024544E"/>
    <w:rsid w:val="00245AC5"/>
    <w:rsid w:val="00245DAA"/>
    <w:rsid w:val="00246272"/>
    <w:rsid w:val="00247393"/>
    <w:rsid w:val="00250FB2"/>
    <w:rsid w:val="002510C6"/>
    <w:rsid w:val="002510E3"/>
    <w:rsid w:val="0025184D"/>
    <w:rsid w:val="00252BEA"/>
    <w:rsid w:val="00253257"/>
    <w:rsid w:val="00253752"/>
    <w:rsid w:val="0025454D"/>
    <w:rsid w:val="00254677"/>
    <w:rsid w:val="0025567D"/>
    <w:rsid w:val="002562B3"/>
    <w:rsid w:val="00256858"/>
    <w:rsid w:val="00257A60"/>
    <w:rsid w:val="00260622"/>
    <w:rsid w:val="00260E5B"/>
    <w:rsid w:val="00261498"/>
    <w:rsid w:val="00262DEE"/>
    <w:rsid w:val="002632B4"/>
    <w:rsid w:val="00263BF0"/>
    <w:rsid w:val="00264BCF"/>
    <w:rsid w:val="00264C72"/>
    <w:rsid w:val="00264DCA"/>
    <w:rsid w:val="002656BE"/>
    <w:rsid w:val="0026600A"/>
    <w:rsid w:val="00272616"/>
    <w:rsid w:val="00272E01"/>
    <w:rsid w:val="002745BE"/>
    <w:rsid w:val="002750D2"/>
    <w:rsid w:val="002765A7"/>
    <w:rsid w:val="00276968"/>
    <w:rsid w:val="00277E7F"/>
    <w:rsid w:val="00280B3C"/>
    <w:rsid w:val="00280E84"/>
    <w:rsid w:val="00281C13"/>
    <w:rsid w:val="00283C48"/>
    <w:rsid w:val="002845EC"/>
    <w:rsid w:val="00284F37"/>
    <w:rsid w:val="0028526E"/>
    <w:rsid w:val="00287D7D"/>
    <w:rsid w:val="002901D7"/>
    <w:rsid w:val="002925D1"/>
    <w:rsid w:val="002930C2"/>
    <w:rsid w:val="0029387B"/>
    <w:rsid w:val="00294070"/>
    <w:rsid w:val="002941BA"/>
    <w:rsid w:val="0029475C"/>
    <w:rsid w:val="00294813"/>
    <w:rsid w:val="0029699D"/>
    <w:rsid w:val="00296DEE"/>
    <w:rsid w:val="00297008"/>
    <w:rsid w:val="00297188"/>
    <w:rsid w:val="00297C62"/>
    <w:rsid w:val="002A0BC3"/>
    <w:rsid w:val="002A173A"/>
    <w:rsid w:val="002A1C94"/>
    <w:rsid w:val="002A2A9E"/>
    <w:rsid w:val="002A2E02"/>
    <w:rsid w:val="002A3B2F"/>
    <w:rsid w:val="002A3C2D"/>
    <w:rsid w:val="002A4B5A"/>
    <w:rsid w:val="002A59D4"/>
    <w:rsid w:val="002A6396"/>
    <w:rsid w:val="002A7AD0"/>
    <w:rsid w:val="002B03EB"/>
    <w:rsid w:val="002B088A"/>
    <w:rsid w:val="002B0CDD"/>
    <w:rsid w:val="002B1713"/>
    <w:rsid w:val="002B1B0E"/>
    <w:rsid w:val="002B1C41"/>
    <w:rsid w:val="002B1E20"/>
    <w:rsid w:val="002B2255"/>
    <w:rsid w:val="002B2597"/>
    <w:rsid w:val="002B3258"/>
    <w:rsid w:val="002B33EF"/>
    <w:rsid w:val="002B3E17"/>
    <w:rsid w:val="002B3EC2"/>
    <w:rsid w:val="002B4048"/>
    <w:rsid w:val="002B6174"/>
    <w:rsid w:val="002B6572"/>
    <w:rsid w:val="002B6CBD"/>
    <w:rsid w:val="002B7085"/>
    <w:rsid w:val="002B7A7B"/>
    <w:rsid w:val="002C0D6B"/>
    <w:rsid w:val="002C232D"/>
    <w:rsid w:val="002C269A"/>
    <w:rsid w:val="002C2791"/>
    <w:rsid w:val="002C3446"/>
    <w:rsid w:val="002C4005"/>
    <w:rsid w:val="002C44AA"/>
    <w:rsid w:val="002C53AE"/>
    <w:rsid w:val="002C5834"/>
    <w:rsid w:val="002C5B18"/>
    <w:rsid w:val="002C62F0"/>
    <w:rsid w:val="002C66EC"/>
    <w:rsid w:val="002C733C"/>
    <w:rsid w:val="002C7591"/>
    <w:rsid w:val="002C7A56"/>
    <w:rsid w:val="002D1E62"/>
    <w:rsid w:val="002D2336"/>
    <w:rsid w:val="002D33D0"/>
    <w:rsid w:val="002D35B1"/>
    <w:rsid w:val="002D455C"/>
    <w:rsid w:val="002D475B"/>
    <w:rsid w:val="002D520B"/>
    <w:rsid w:val="002D6238"/>
    <w:rsid w:val="002D63E1"/>
    <w:rsid w:val="002D7736"/>
    <w:rsid w:val="002E1C70"/>
    <w:rsid w:val="002E27E8"/>
    <w:rsid w:val="002E2FE5"/>
    <w:rsid w:val="002E3264"/>
    <w:rsid w:val="002E53CE"/>
    <w:rsid w:val="002E63EC"/>
    <w:rsid w:val="002E64A5"/>
    <w:rsid w:val="002E701B"/>
    <w:rsid w:val="002E771C"/>
    <w:rsid w:val="002F01C1"/>
    <w:rsid w:val="002F08D0"/>
    <w:rsid w:val="002F2BE6"/>
    <w:rsid w:val="002F3059"/>
    <w:rsid w:val="002F36CA"/>
    <w:rsid w:val="002F3D7D"/>
    <w:rsid w:val="002F43DB"/>
    <w:rsid w:val="002F4CD0"/>
    <w:rsid w:val="002F61E4"/>
    <w:rsid w:val="002F7210"/>
    <w:rsid w:val="002F7D46"/>
    <w:rsid w:val="002F7E2C"/>
    <w:rsid w:val="002F7E44"/>
    <w:rsid w:val="003008C9"/>
    <w:rsid w:val="003011D4"/>
    <w:rsid w:val="003012D0"/>
    <w:rsid w:val="00301C35"/>
    <w:rsid w:val="00301CFC"/>
    <w:rsid w:val="003023F6"/>
    <w:rsid w:val="00302AAA"/>
    <w:rsid w:val="0030381B"/>
    <w:rsid w:val="00303A43"/>
    <w:rsid w:val="00303B93"/>
    <w:rsid w:val="0030476C"/>
    <w:rsid w:val="0030501F"/>
    <w:rsid w:val="00306408"/>
    <w:rsid w:val="0031026C"/>
    <w:rsid w:val="00310E9A"/>
    <w:rsid w:val="00311CDF"/>
    <w:rsid w:val="00311FD2"/>
    <w:rsid w:val="003140BE"/>
    <w:rsid w:val="00314BAC"/>
    <w:rsid w:val="00317052"/>
    <w:rsid w:val="00320378"/>
    <w:rsid w:val="00320CAE"/>
    <w:rsid w:val="00321155"/>
    <w:rsid w:val="00322E31"/>
    <w:rsid w:val="00324014"/>
    <w:rsid w:val="00324BDD"/>
    <w:rsid w:val="003256B2"/>
    <w:rsid w:val="003259B2"/>
    <w:rsid w:val="00325B12"/>
    <w:rsid w:val="00326781"/>
    <w:rsid w:val="00326C8F"/>
    <w:rsid w:val="00326D2F"/>
    <w:rsid w:val="00327372"/>
    <w:rsid w:val="00333008"/>
    <w:rsid w:val="00333401"/>
    <w:rsid w:val="00334945"/>
    <w:rsid w:val="00334F15"/>
    <w:rsid w:val="003361C7"/>
    <w:rsid w:val="00336610"/>
    <w:rsid w:val="003406E6"/>
    <w:rsid w:val="00340F1A"/>
    <w:rsid w:val="00342318"/>
    <w:rsid w:val="00343795"/>
    <w:rsid w:val="00346B45"/>
    <w:rsid w:val="003473AC"/>
    <w:rsid w:val="00347F60"/>
    <w:rsid w:val="003504B3"/>
    <w:rsid w:val="00351710"/>
    <w:rsid w:val="003517A8"/>
    <w:rsid w:val="00351819"/>
    <w:rsid w:val="00355B61"/>
    <w:rsid w:val="00355CC4"/>
    <w:rsid w:val="00355E91"/>
    <w:rsid w:val="00356114"/>
    <w:rsid w:val="0035664B"/>
    <w:rsid w:val="00356E03"/>
    <w:rsid w:val="00360123"/>
    <w:rsid w:val="00360223"/>
    <w:rsid w:val="003606F8"/>
    <w:rsid w:val="00360947"/>
    <w:rsid w:val="003610D0"/>
    <w:rsid w:val="0036112B"/>
    <w:rsid w:val="003615B7"/>
    <w:rsid w:val="0036280A"/>
    <w:rsid w:val="0036347E"/>
    <w:rsid w:val="00363B50"/>
    <w:rsid w:val="0036505D"/>
    <w:rsid w:val="00366805"/>
    <w:rsid w:val="00367E3B"/>
    <w:rsid w:val="003711E7"/>
    <w:rsid w:val="00372BC8"/>
    <w:rsid w:val="00373AFD"/>
    <w:rsid w:val="0037459B"/>
    <w:rsid w:val="003749C6"/>
    <w:rsid w:val="00374C02"/>
    <w:rsid w:val="003752F0"/>
    <w:rsid w:val="00375781"/>
    <w:rsid w:val="00375BA0"/>
    <w:rsid w:val="00376383"/>
    <w:rsid w:val="0037718D"/>
    <w:rsid w:val="00380113"/>
    <w:rsid w:val="003804D8"/>
    <w:rsid w:val="00380FFE"/>
    <w:rsid w:val="003828A0"/>
    <w:rsid w:val="00382960"/>
    <w:rsid w:val="00384017"/>
    <w:rsid w:val="00384F04"/>
    <w:rsid w:val="00386212"/>
    <w:rsid w:val="0038669D"/>
    <w:rsid w:val="00386F59"/>
    <w:rsid w:val="00387963"/>
    <w:rsid w:val="00390C04"/>
    <w:rsid w:val="003926ED"/>
    <w:rsid w:val="003928A3"/>
    <w:rsid w:val="003929BB"/>
    <w:rsid w:val="00392CE9"/>
    <w:rsid w:val="00393D7E"/>
    <w:rsid w:val="00393EF3"/>
    <w:rsid w:val="0039528A"/>
    <w:rsid w:val="003959C6"/>
    <w:rsid w:val="00396709"/>
    <w:rsid w:val="00397073"/>
    <w:rsid w:val="00397076"/>
    <w:rsid w:val="003970F7"/>
    <w:rsid w:val="00397362"/>
    <w:rsid w:val="00397C88"/>
    <w:rsid w:val="003A0687"/>
    <w:rsid w:val="003A1048"/>
    <w:rsid w:val="003A2241"/>
    <w:rsid w:val="003A22B5"/>
    <w:rsid w:val="003A317A"/>
    <w:rsid w:val="003A3C01"/>
    <w:rsid w:val="003A53CB"/>
    <w:rsid w:val="003A647E"/>
    <w:rsid w:val="003A7499"/>
    <w:rsid w:val="003A74E5"/>
    <w:rsid w:val="003B0102"/>
    <w:rsid w:val="003B0310"/>
    <w:rsid w:val="003B0568"/>
    <w:rsid w:val="003B2B6A"/>
    <w:rsid w:val="003B3B24"/>
    <w:rsid w:val="003B43AF"/>
    <w:rsid w:val="003B43D7"/>
    <w:rsid w:val="003B48CC"/>
    <w:rsid w:val="003B6B39"/>
    <w:rsid w:val="003B6F78"/>
    <w:rsid w:val="003B7BD8"/>
    <w:rsid w:val="003C0F00"/>
    <w:rsid w:val="003C22A2"/>
    <w:rsid w:val="003C2427"/>
    <w:rsid w:val="003C3910"/>
    <w:rsid w:val="003C3FB9"/>
    <w:rsid w:val="003C4987"/>
    <w:rsid w:val="003C5AB7"/>
    <w:rsid w:val="003C5AF5"/>
    <w:rsid w:val="003C673C"/>
    <w:rsid w:val="003C68CC"/>
    <w:rsid w:val="003C68EC"/>
    <w:rsid w:val="003C702E"/>
    <w:rsid w:val="003D06C6"/>
    <w:rsid w:val="003D142E"/>
    <w:rsid w:val="003D16A7"/>
    <w:rsid w:val="003D1FB2"/>
    <w:rsid w:val="003D492C"/>
    <w:rsid w:val="003D5952"/>
    <w:rsid w:val="003D5CF5"/>
    <w:rsid w:val="003D66E2"/>
    <w:rsid w:val="003E02BA"/>
    <w:rsid w:val="003E166A"/>
    <w:rsid w:val="003E1EF5"/>
    <w:rsid w:val="003E2596"/>
    <w:rsid w:val="003E3CCA"/>
    <w:rsid w:val="003E567B"/>
    <w:rsid w:val="003E570B"/>
    <w:rsid w:val="003E6310"/>
    <w:rsid w:val="003E7ED0"/>
    <w:rsid w:val="003F06F7"/>
    <w:rsid w:val="003F0846"/>
    <w:rsid w:val="003F1AED"/>
    <w:rsid w:val="003F26DF"/>
    <w:rsid w:val="003F3F11"/>
    <w:rsid w:val="003F4CA2"/>
    <w:rsid w:val="003F4D51"/>
    <w:rsid w:val="003F5C24"/>
    <w:rsid w:val="003F6242"/>
    <w:rsid w:val="003F77BF"/>
    <w:rsid w:val="003F7D42"/>
    <w:rsid w:val="00400154"/>
    <w:rsid w:val="0040236A"/>
    <w:rsid w:val="00402A29"/>
    <w:rsid w:val="00403C96"/>
    <w:rsid w:val="00403DF6"/>
    <w:rsid w:val="0040423D"/>
    <w:rsid w:val="004052E3"/>
    <w:rsid w:val="0040567A"/>
    <w:rsid w:val="004056C8"/>
    <w:rsid w:val="004057F7"/>
    <w:rsid w:val="0040668E"/>
    <w:rsid w:val="00406CAC"/>
    <w:rsid w:val="00406DD5"/>
    <w:rsid w:val="00407942"/>
    <w:rsid w:val="00407BB1"/>
    <w:rsid w:val="00407C97"/>
    <w:rsid w:val="004112B6"/>
    <w:rsid w:val="00411CAB"/>
    <w:rsid w:val="00411F93"/>
    <w:rsid w:val="00412388"/>
    <w:rsid w:val="00413F1A"/>
    <w:rsid w:val="0041402F"/>
    <w:rsid w:val="004146E4"/>
    <w:rsid w:val="00414CB0"/>
    <w:rsid w:val="004153BF"/>
    <w:rsid w:val="00416864"/>
    <w:rsid w:val="004178F8"/>
    <w:rsid w:val="004207D8"/>
    <w:rsid w:val="00420B25"/>
    <w:rsid w:val="004214D7"/>
    <w:rsid w:val="004215CB"/>
    <w:rsid w:val="004216B6"/>
    <w:rsid w:val="004221E7"/>
    <w:rsid w:val="00422F0B"/>
    <w:rsid w:val="004230E2"/>
    <w:rsid w:val="00425B34"/>
    <w:rsid w:val="00426160"/>
    <w:rsid w:val="004265D9"/>
    <w:rsid w:val="004265E5"/>
    <w:rsid w:val="00426E1B"/>
    <w:rsid w:val="00426F60"/>
    <w:rsid w:val="004274A6"/>
    <w:rsid w:val="0043003D"/>
    <w:rsid w:val="004303F9"/>
    <w:rsid w:val="00430B34"/>
    <w:rsid w:val="00430C7D"/>
    <w:rsid w:val="0043221C"/>
    <w:rsid w:val="00432E8B"/>
    <w:rsid w:val="00433222"/>
    <w:rsid w:val="004337A6"/>
    <w:rsid w:val="004369E8"/>
    <w:rsid w:val="004369FE"/>
    <w:rsid w:val="00436AC5"/>
    <w:rsid w:val="00436C1E"/>
    <w:rsid w:val="0043703C"/>
    <w:rsid w:val="00437A52"/>
    <w:rsid w:val="00441565"/>
    <w:rsid w:val="00441E2D"/>
    <w:rsid w:val="00441E3D"/>
    <w:rsid w:val="0044263D"/>
    <w:rsid w:val="00443011"/>
    <w:rsid w:val="004435D4"/>
    <w:rsid w:val="004436A9"/>
    <w:rsid w:val="0044412F"/>
    <w:rsid w:val="004447A5"/>
    <w:rsid w:val="004470C0"/>
    <w:rsid w:val="00447B72"/>
    <w:rsid w:val="00447EA4"/>
    <w:rsid w:val="00450098"/>
    <w:rsid w:val="0045142A"/>
    <w:rsid w:val="00451843"/>
    <w:rsid w:val="00451DD1"/>
    <w:rsid w:val="004526FC"/>
    <w:rsid w:val="00452B80"/>
    <w:rsid w:val="0045301B"/>
    <w:rsid w:val="00453EC6"/>
    <w:rsid w:val="00455E9A"/>
    <w:rsid w:val="00455F04"/>
    <w:rsid w:val="004565EA"/>
    <w:rsid w:val="00456672"/>
    <w:rsid w:val="00456EF4"/>
    <w:rsid w:val="00457096"/>
    <w:rsid w:val="004572AC"/>
    <w:rsid w:val="004579DE"/>
    <w:rsid w:val="00457E6D"/>
    <w:rsid w:val="004606CA"/>
    <w:rsid w:val="00460861"/>
    <w:rsid w:val="004609FB"/>
    <w:rsid w:val="004613BF"/>
    <w:rsid w:val="00461A57"/>
    <w:rsid w:val="00461E5B"/>
    <w:rsid w:val="00462515"/>
    <w:rsid w:val="004628B1"/>
    <w:rsid w:val="00462B7A"/>
    <w:rsid w:val="00462C62"/>
    <w:rsid w:val="00462D6D"/>
    <w:rsid w:val="00463853"/>
    <w:rsid w:val="00463B63"/>
    <w:rsid w:val="004640AC"/>
    <w:rsid w:val="00464B64"/>
    <w:rsid w:val="00465A74"/>
    <w:rsid w:val="004664FF"/>
    <w:rsid w:val="00466612"/>
    <w:rsid w:val="00470931"/>
    <w:rsid w:val="00471684"/>
    <w:rsid w:val="0047210E"/>
    <w:rsid w:val="004738BB"/>
    <w:rsid w:val="00474974"/>
    <w:rsid w:val="00476015"/>
    <w:rsid w:val="00476284"/>
    <w:rsid w:val="0048018C"/>
    <w:rsid w:val="00481E0A"/>
    <w:rsid w:val="00481FAD"/>
    <w:rsid w:val="00482053"/>
    <w:rsid w:val="00483640"/>
    <w:rsid w:val="00483725"/>
    <w:rsid w:val="00483F8A"/>
    <w:rsid w:val="0048422D"/>
    <w:rsid w:val="00485CE1"/>
    <w:rsid w:val="00486002"/>
    <w:rsid w:val="00486A7A"/>
    <w:rsid w:val="00487DFE"/>
    <w:rsid w:val="00487E85"/>
    <w:rsid w:val="004901D2"/>
    <w:rsid w:val="00491DE2"/>
    <w:rsid w:val="00492449"/>
    <w:rsid w:val="00492E0E"/>
    <w:rsid w:val="004934F2"/>
    <w:rsid w:val="004937A2"/>
    <w:rsid w:val="00493857"/>
    <w:rsid w:val="00494011"/>
    <w:rsid w:val="004944E2"/>
    <w:rsid w:val="00494EA8"/>
    <w:rsid w:val="00497410"/>
    <w:rsid w:val="0049777B"/>
    <w:rsid w:val="00497795"/>
    <w:rsid w:val="004A12DF"/>
    <w:rsid w:val="004A14A3"/>
    <w:rsid w:val="004A17B2"/>
    <w:rsid w:val="004A2315"/>
    <w:rsid w:val="004A2DFB"/>
    <w:rsid w:val="004A36FD"/>
    <w:rsid w:val="004A3A2C"/>
    <w:rsid w:val="004A5F0F"/>
    <w:rsid w:val="004A6920"/>
    <w:rsid w:val="004A747B"/>
    <w:rsid w:val="004A78BB"/>
    <w:rsid w:val="004B02E1"/>
    <w:rsid w:val="004B0308"/>
    <w:rsid w:val="004B08B5"/>
    <w:rsid w:val="004B10EB"/>
    <w:rsid w:val="004B2609"/>
    <w:rsid w:val="004B2C2B"/>
    <w:rsid w:val="004B2F8C"/>
    <w:rsid w:val="004B30F8"/>
    <w:rsid w:val="004B3B71"/>
    <w:rsid w:val="004B3CB5"/>
    <w:rsid w:val="004B4788"/>
    <w:rsid w:val="004B6184"/>
    <w:rsid w:val="004C00F5"/>
    <w:rsid w:val="004C10C1"/>
    <w:rsid w:val="004C1C9D"/>
    <w:rsid w:val="004C2A33"/>
    <w:rsid w:val="004C31D6"/>
    <w:rsid w:val="004C38AA"/>
    <w:rsid w:val="004C38C3"/>
    <w:rsid w:val="004C3C63"/>
    <w:rsid w:val="004C450D"/>
    <w:rsid w:val="004C5243"/>
    <w:rsid w:val="004C5380"/>
    <w:rsid w:val="004C5BF9"/>
    <w:rsid w:val="004C6342"/>
    <w:rsid w:val="004C67BC"/>
    <w:rsid w:val="004C6CE3"/>
    <w:rsid w:val="004C766B"/>
    <w:rsid w:val="004C7949"/>
    <w:rsid w:val="004D0420"/>
    <w:rsid w:val="004D0792"/>
    <w:rsid w:val="004D080B"/>
    <w:rsid w:val="004D16E8"/>
    <w:rsid w:val="004D306E"/>
    <w:rsid w:val="004D55A5"/>
    <w:rsid w:val="004D6302"/>
    <w:rsid w:val="004D634D"/>
    <w:rsid w:val="004D6DC2"/>
    <w:rsid w:val="004D7F08"/>
    <w:rsid w:val="004E0F1F"/>
    <w:rsid w:val="004E1719"/>
    <w:rsid w:val="004E2E40"/>
    <w:rsid w:val="004E459E"/>
    <w:rsid w:val="004E4D21"/>
    <w:rsid w:val="004E4E5D"/>
    <w:rsid w:val="004E56AA"/>
    <w:rsid w:val="004E7798"/>
    <w:rsid w:val="004E7C7A"/>
    <w:rsid w:val="004F08B8"/>
    <w:rsid w:val="004F0CD9"/>
    <w:rsid w:val="004F102B"/>
    <w:rsid w:val="004F1DDC"/>
    <w:rsid w:val="004F21E3"/>
    <w:rsid w:val="004F2581"/>
    <w:rsid w:val="004F2DF0"/>
    <w:rsid w:val="004F4E91"/>
    <w:rsid w:val="004F4F75"/>
    <w:rsid w:val="004F5310"/>
    <w:rsid w:val="004F53E9"/>
    <w:rsid w:val="004F545C"/>
    <w:rsid w:val="004F63C3"/>
    <w:rsid w:val="0050078A"/>
    <w:rsid w:val="00500996"/>
    <w:rsid w:val="00500F04"/>
    <w:rsid w:val="00500F68"/>
    <w:rsid w:val="00501439"/>
    <w:rsid w:val="00501B27"/>
    <w:rsid w:val="00501F0F"/>
    <w:rsid w:val="005036EB"/>
    <w:rsid w:val="00503ECC"/>
    <w:rsid w:val="0050437C"/>
    <w:rsid w:val="00505F2F"/>
    <w:rsid w:val="0050645C"/>
    <w:rsid w:val="00507613"/>
    <w:rsid w:val="005076A4"/>
    <w:rsid w:val="00510B0D"/>
    <w:rsid w:val="00511F6D"/>
    <w:rsid w:val="005126B3"/>
    <w:rsid w:val="005140C9"/>
    <w:rsid w:val="00515ACB"/>
    <w:rsid w:val="00515F3F"/>
    <w:rsid w:val="00516220"/>
    <w:rsid w:val="00516597"/>
    <w:rsid w:val="00516B4C"/>
    <w:rsid w:val="005170F9"/>
    <w:rsid w:val="00517436"/>
    <w:rsid w:val="00520ADC"/>
    <w:rsid w:val="00520B01"/>
    <w:rsid w:val="00520EAE"/>
    <w:rsid w:val="0052146A"/>
    <w:rsid w:val="00523B4D"/>
    <w:rsid w:val="00523CF6"/>
    <w:rsid w:val="00525181"/>
    <w:rsid w:val="00525386"/>
    <w:rsid w:val="00525C62"/>
    <w:rsid w:val="00525DD4"/>
    <w:rsid w:val="00526D25"/>
    <w:rsid w:val="00527C98"/>
    <w:rsid w:val="0053164E"/>
    <w:rsid w:val="00532272"/>
    <w:rsid w:val="0053240B"/>
    <w:rsid w:val="00532734"/>
    <w:rsid w:val="005329A4"/>
    <w:rsid w:val="005349B9"/>
    <w:rsid w:val="00535638"/>
    <w:rsid w:val="00535E52"/>
    <w:rsid w:val="0053667A"/>
    <w:rsid w:val="00536F14"/>
    <w:rsid w:val="00536F1B"/>
    <w:rsid w:val="0053747D"/>
    <w:rsid w:val="005400ED"/>
    <w:rsid w:val="00540232"/>
    <w:rsid w:val="00540AF1"/>
    <w:rsid w:val="00540E81"/>
    <w:rsid w:val="0054127C"/>
    <w:rsid w:val="00541670"/>
    <w:rsid w:val="00542BCD"/>
    <w:rsid w:val="00543045"/>
    <w:rsid w:val="00543561"/>
    <w:rsid w:val="005435E1"/>
    <w:rsid w:val="005437A8"/>
    <w:rsid w:val="00543AEE"/>
    <w:rsid w:val="0054500E"/>
    <w:rsid w:val="00545100"/>
    <w:rsid w:val="00545E98"/>
    <w:rsid w:val="00545FCE"/>
    <w:rsid w:val="005500B2"/>
    <w:rsid w:val="005503A4"/>
    <w:rsid w:val="00550402"/>
    <w:rsid w:val="0055328C"/>
    <w:rsid w:val="0055385F"/>
    <w:rsid w:val="005547AA"/>
    <w:rsid w:val="00554BAE"/>
    <w:rsid w:val="00554E76"/>
    <w:rsid w:val="005553CC"/>
    <w:rsid w:val="00556118"/>
    <w:rsid w:val="00556282"/>
    <w:rsid w:val="0055706A"/>
    <w:rsid w:val="00557CE9"/>
    <w:rsid w:val="00560F36"/>
    <w:rsid w:val="00561607"/>
    <w:rsid w:val="0056266D"/>
    <w:rsid w:val="00563ED5"/>
    <w:rsid w:val="005649A2"/>
    <w:rsid w:val="00565CCB"/>
    <w:rsid w:val="00566642"/>
    <w:rsid w:val="0056711A"/>
    <w:rsid w:val="00567D6E"/>
    <w:rsid w:val="005709DA"/>
    <w:rsid w:val="00572136"/>
    <w:rsid w:val="00572153"/>
    <w:rsid w:val="00572276"/>
    <w:rsid w:val="00572B2B"/>
    <w:rsid w:val="00572FB2"/>
    <w:rsid w:val="0057329F"/>
    <w:rsid w:val="00573303"/>
    <w:rsid w:val="00574159"/>
    <w:rsid w:val="005743E4"/>
    <w:rsid w:val="00574B0C"/>
    <w:rsid w:val="00575134"/>
    <w:rsid w:val="0057539F"/>
    <w:rsid w:val="0057545D"/>
    <w:rsid w:val="00575D33"/>
    <w:rsid w:val="00575D49"/>
    <w:rsid w:val="005760AB"/>
    <w:rsid w:val="00576EC2"/>
    <w:rsid w:val="0057781B"/>
    <w:rsid w:val="005820F2"/>
    <w:rsid w:val="005820FA"/>
    <w:rsid w:val="005824C3"/>
    <w:rsid w:val="005836AE"/>
    <w:rsid w:val="00583F6D"/>
    <w:rsid w:val="00584267"/>
    <w:rsid w:val="00584CF5"/>
    <w:rsid w:val="005868C7"/>
    <w:rsid w:val="00586984"/>
    <w:rsid w:val="005902D4"/>
    <w:rsid w:val="005904AD"/>
    <w:rsid w:val="0059074E"/>
    <w:rsid w:val="005921B7"/>
    <w:rsid w:val="00592FFE"/>
    <w:rsid w:val="00593A91"/>
    <w:rsid w:val="00594F83"/>
    <w:rsid w:val="00594F95"/>
    <w:rsid w:val="00595E63"/>
    <w:rsid w:val="0059608D"/>
    <w:rsid w:val="00596555"/>
    <w:rsid w:val="00597ACE"/>
    <w:rsid w:val="00597D52"/>
    <w:rsid w:val="00597DAD"/>
    <w:rsid w:val="005A00D0"/>
    <w:rsid w:val="005A06CA"/>
    <w:rsid w:val="005A0AFA"/>
    <w:rsid w:val="005A0BAF"/>
    <w:rsid w:val="005A169E"/>
    <w:rsid w:val="005A1846"/>
    <w:rsid w:val="005A18DA"/>
    <w:rsid w:val="005A3504"/>
    <w:rsid w:val="005A5BA4"/>
    <w:rsid w:val="005A5F00"/>
    <w:rsid w:val="005A668F"/>
    <w:rsid w:val="005B0856"/>
    <w:rsid w:val="005B1B3A"/>
    <w:rsid w:val="005B1E81"/>
    <w:rsid w:val="005B2A70"/>
    <w:rsid w:val="005B2B9B"/>
    <w:rsid w:val="005B2C2D"/>
    <w:rsid w:val="005B38BB"/>
    <w:rsid w:val="005B3C28"/>
    <w:rsid w:val="005B3E8A"/>
    <w:rsid w:val="005B55EA"/>
    <w:rsid w:val="005B7D16"/>
    <w:rsid w:val="005B7FF4"/>
    <w:rsid w:val="005C114C"/>
    <w:rsid w:val="005C24E6"/>
    <w:rsid w:val="005C54F2"/>
    <w:rsid w:val="005C57A3"/>
    <w:rsid w:val="005C5872"/>
    <w:rsid w:val="005C61A5"/>
    <w:rsid w:val="005D01E5"/>
    <w:rsid w:val="005D02AC"/>
    <w:rsid w:val="005D0344"/>
    <w:rsid w:val="005D0413"/>
    <w:rsid w:val="005D0500"/>
    <w:rsid w:val="005D069D"/>
    <w:rsid w:val="005D0ACE"/>
    <w:rsid w:val="005D0B79"/>
    <w:rsid w:val="005D120C"/>
    <w:rsid w:val="005D14E1"/>
    <w:rsid w:val="005D1FD5"/>
    <w:rsid w:val="005D2336"/>
    <w:rsid w:val="005D262B"/>
    <w:rsid w:val="005D3E29"/>
    <w:rsid w:val="005D5258"/>
    <w:rsid w:val="005D5A80"/>
    <w:rsid w:val="005D5C29"/>
    <w:rsid w:val="005D634A"/>
    <w:rsid w:val="005D753B"/>
    <w:rsid w:val="005D7D12"/>
    <w:rsid w:val="005D7E93"/>
    <w:rsid w:val="005E01F6"/>
    <w:rsid w:val="005E0412"/>
    <w:rsid w:val="005E0619"/>
    <w:rsid w:val="005E0A98"/>
    <w:rsid w:val="005E0C37"/>
    <w:rsid w:val="005E2A48"/>
    <w:rsid w:val="005E2DB4"/>
    <w:rsid w:val="005E3D66"/>
    <w:rsid w:val="005E4611"/>
    <w:rsid w:val="005E470E"/>
    <w:rsid w:val="005E4951"/>
    <w:rsid w:val="005E4E16"/>
    <w:rsid w:val="005E5304"/>
    <w:rsid w:val="005E54DA"/>
    <w:rsid w:val="005E5959"/>
    <w:rsid w:val="005E5E47"/>
    <w:rsid w:val="005E69E5"/>
    <w:rsid w:val="005E7139"/>
    <w:rsid w:val="005E7251"/>
    <w:rsid w:val="005E7607"/>
    <w:rsid w:val="005E7C2B"/>
    <w:rsid w:val="005E7D48"/>
    <w:rsid w:val="005F1571"/>
    <w:rsid w:val="005F3BBF"/>
    <w:rsid w:val="005F3E6B"/>
    <w:rsid w:val="005F426C"/>
    <w:rsid w:val="005F4C01"/>
    <w:rsid w:val="005F4D83"/>
    <w:rsid w:val="005F4EF4"/>
    <w:rsid w:val="005F5195"/>
    <w:rsid w:val="005F55FE"/>
    <w:rsid w:val="005F619E"/>
    <w:rsid w:val="005F62FC"/>
    <w:rsid w:val="005F71A8"/>
    <w:rsid w:val="005F72EA"/>
    <w:rsid w:val="005F7F38"/>
    <w:rsid w:val="006003A1"/>
    <w:rsid w:val="006018DE"/>
    <w:rsid w:val="00602643"/>
    <w:rsid w:val="00602C1B"/>
    <w:rsid w:val="00603044"/>
    <w:rsid w:val="006039F5"/>
    <w:rsid w:val="00603FF1"/>
    <w:rsid w:val="006041E9"/>
    <w:rsid w:val="006057E1"/>
    <w:rsid w:val="0060612E"/>
    <w:rsid w:val="00607E2E"/>
    <w:rsid w:val="00610A1C"/>
    <w:rsid w:val="00611795"/>
    <w:rsid w:val="00612BC6"/>
    <w:rsid w:val="00612C76"/>
    <w:rsid w:val="00613A91"/>
    <w:rsid w:val="00613CA9"/>
    <w:rsid w:val="00615F31"/>
    <w:rsid w:val="00616A96"/>
    <w:rsid w:val="00616B30"/>
    <w:rsid w:val="00617096"/>
    <w:rsid w:val="0061798D"/>
    <w:rsid w:val="00617A52"/>
    <w:rsid w:val="006200CC"/>
    <w:rsid w:val="00620329"/>
    <w:rsid w:val="00620C3C"/>
    <w:rsid w:val="006224DD"/>
    <w:rsid w:val="006229A4"/>
    <w:rsid w:val="0062347B"/>
    <w:rsid w:val="00623A40"/>
    <w:rsid w:val="00623C64"/>
    <w:rsid w:val="00623CC1"/>
    <w:rsid w:val="00623F9F"/>
    <w:rsid w:val="0062553C"/>
    <w:rsid w:val="00625B28"/>
    <w:rsid w:val="00630129"/>
    <w:rsid w:val="00630F61"/>
    <w:rsid w:val="0063207B"/>
    <w:rsid w:val="00632D9E"/>
    <w:rsid w:val="0063317C"/>
    <w:rsid w:val="00633723"/>
    <w:rsid w:val="00633A2B"/>
    <w:rsid w:val="006346AC"/>
    <w:rsid w:val="00636006"/>
    <w:rsid w:val="00636609"/>
    <w:rsid w:val="006370EB"/>
    <w:rsid w:val="00637237"/>
    <w:rsid w:val="0064114B"/>
    <w:rsid w:val="00641EC6"/>
    <w:rsid w:val="0064380A"/>
    <w:rsid w:val="00644236"/>
    <w:rsid w:val="00644C4C"/>
    <w:rsid w:val="00646184"/>
    <w:rsid w:val="00647673"/>
    <w:rsid w:val="006507CE"/>
    <w:rsid w:val="006516A5"/>
    <w:rsid w:val="006522EE"/>
    <w:rsid w:val="006524E9"/>
    <w:rsid w:val="0065331F"/>
    <w:rsid w:val="006538D0"/>
    <w:rsid w:val="00654707"/>
    <w:rsid w:val="00654932"/>
    <w:rsid w:val="00656270"/>
    <w:rsid w:val="00657D60"/>
    <w:rsid w:val="00661E84"/>
    <w:rsid w:val="006640C5"/>
    <w:rsid w:val="00664380"/>
    <w:rsid w:val="00664441"/>
    <w:rsid w:val="00664E99"/>
    <w:rsid w:val="0066522C"/>
    <w:rsid w:val="00665301"/>
    <w:rsid w:val="006655C9"/>
    <w:rsid w:val="00665941"/>
    <w:rsid w:val="00667738"/>
    <w:rsid w:val="00667C4A"/>
    <w:rsid w:val="00670359"/>
    <w:rsid w:val="0067051A"/>
    <w:rsid w:val="0067162F"/>
    <w:rsid w:val="00672D6B"/>
    <w:rsid w:val="00673033"/>
    <w:rsid w:val="006740FB"/>
    <w:rsid w:val="006759FF"/>
    <w:rsid w:val="00676484"/>
    <w:rsid w:val="00677086"/>
    <w:rsid w:val="006779C6"/>
    <w:rsid w:val="006779F7"/>
    <w:rsid w:val="00677B22"/>
    <w:rsid w:val="00681E33"/>
    <w:rsid w:val="00682533"/>
    <w:rsid w:val="00685D8A"/>
    <w:rsid w:val="006874E0"/>
    <w:rsid w:val="006877F3"/>
    <w:rsid w:val="006879BC"/>
    <w:rsid w:val="006880E4"/>
    <w:rsid w:val="00690BA9"/>
    <w:rsid w:val="00691229"/>
    <w:rsid w:val="0069213F"/>
    <w:rsid w:val="00692584"/>
    <w:rsid w:val="006947F7"/>
    <w:rsid w:val="006956F0"/>
    <w:rsid w:val="006957C2"/>
    <w:rsid w:val="00695C3A"/>
    <w:rsid w:val="006A2032"/>
    <w:rsid w:val="006A2118"/>
    <w:rsid w:val="006A301F"/>
    <w:rsid w:val="006A35E5"/>
    <w:rsid w:val="006A36FA"/>
    <w:rsid w:val="006A3BA6"/>
    <w:rsid w:val="006A3C8B"/>
    <w:rsid w:val="006A3CFA"/>
    <w:rsid w:val="006A595C"/>
    <w:rsid w:val="006A7E4B"/>
    <w:rsid w:val="006B028F"/>
    <w:rsid w:val="006B0C5F"/>
    <w:rsid w:val="006B0CEE"/>
    <w:rsid w:val="006B0D70"/>
    <w:rsid w:val="006B0EF4"/>
    <w:rsid w:val="006B105A"/>
    <w:rsid w:val="006B147C"/>
    <w:rsid w:val="006B1716"/>
    <w:rsid w:val="006B1AEF"/>
    <w:rsid w:val="006B1DD8"/>
    <w:rsid w:val="006B27CC"/>
    <w:rsid w:val="006B3091"/>
    <w:rsid w:val="006B492D"/>
    <w:rsid w:val="006B6525"/>
    <w:rsid w:val="006B7F4C"/>
    <w:rsid w:val="006C0159"/>
    <w:rsid w:val="006C05E5"/>
    <w:rsid w:val="006C0782"/>
    <w:rsid w:val="006C1095"/>
    <w:rsid w:val="006C2372"/>
    <w:rsid w:val="006C2D2F"/>
    <w:rsid w:val="006C4BCD"/>
    <w:rsid w:val="006C5150"/>
    <w:rsid w:val="006C5563"/>
    <w:rsid w:val="006C55A7"/>
    <w:rsid w:val="006C6193"/>
    <w:rsid w:val="006C6AF0"/>
    <w:rsid w:val="006C71FA"/>
    <w:rsid w:val="006C78FF"/>
    <w:rsid w:val="006C7901"/>
    <w:rsid w:val="006D16E3"/>
    <w:rsid w:val="006D1F20"/>
    <w:rsid w:val="006D281C"/>
    <w:rsid w:val="006D4D0F"/>
    <w:rsid w:val="006D52CB"/>
    <w:rsid w:val="006D5883"/>
    <w:rsid w:val="006D5A11"/>
    <w:rsid w:val="006D5E20"/>
    <w:rsid w:val="006D70C1"/>
    <w:rsid w:val="006D7DA1"/>
    <w:rsid w:val="006E0D0E"/>
    <w:rsid w:val="006E13C0"/>
    <w:rsid w:val="006E2871"/>
    <w:rsid w:val="006E2AA0"/>
    <w:rsid w:val="006E3008"/>
    <w:rsid w:val="006E305A"/>
    <w:rsid w:val="006E35F9"/>
    <w:rsid w:val="006E3C83"/>
    <w:rsid w:val="006E4178"/>
    <w:rsid w:val="006E46C6"/>
    <w:rsid w:val="006E58C5"/>
    <w:rsid w:val="006E653D"/>
    <w:rsid w:val="006E6898"/>
    <w:rsid w:val="006E75AC"/>
    <w:rsid w:val="006E7614"/>
    <w:rsid w:val="006E79C1"/>
    <w:rsid w:val="006E7FB1"/>
    <w:rsid w:val="006F2C37"/>
    <w:rsid w:val="006F4275"/>
    <w:rsid w:val="006F437D"/>
    <w:rsid w:val="006F501E"/>
    <w:rsid w:val="006F5CA1"/>
    <w:rsid w:val="006F5F32"/>
    <w:rsid w:val="006F6015"/>
    <w:rsid w:val="006F70BF"/>
    <w:rsid w:val="006F7A16"/>
    <w:rsid w:val="007026A0"/>
    <w:rsid w:val="007026B9"/>
    <w:rsid w:val="007037E0"/>
    <w:rsid w:val="00705BAD"/>
    <w:rsid w:val="00711CD8"/>
    <w:rsid w:val="00713792"/>
    <w:rsid w:val="00713CC4"/>
    <w:rsid w:val="007163B7"/>
    <w:rsid w:val="00716EBA"/>
    <w:rsid w:val="00717B9F"/>
    <w:rsid w:val="007203F9"/>
    <w:rsid w:val="0072147E"/>
    <w:rsid w:val="00721DBF"/>
    <w:rsid w:val="00722DB0"/>
    <w:rsid w:val="00722EE1"/>
    <w:rsid w:val="00722FB1"/>
    <w:rsid w:val="0072323A"/>
    <w:rsid w:val="007248D8"/>
    <w:rsid w:val="00725590"/>
    <w:rsid w:val="00725A37"/>
    <w:rsid w:val="00725B0E"/>
    <w:rsid w:val="0073010A"/>
    <w:rsid w:val="00730212"/>
    <w:rsid w:val="007304DB"/>
    <w:rsid w:val="007305CC"/>
    <w:rsid w:val="0073099A"/>
    <w:rsid w:val="00730CF7"/>
    <w:rsid w:val="00730D4A"/>
    <w:rsid w:val="00730E9B"/>
    <w:rsid w:val="00731251"/>
    <w:rsid w:val="007314CE"/>
    <w:rsid w:val="007316CA"/>
    <w:rsid w:val="00731C9E"/>
    <w:rsid w:val="00732598"/>
    <w:rsid w:val="00732AEC"/>
    <w:rsid w:val="007331EB"/>
    <w:rsid w:val="00733549"/>
    <w:rsid w:val="00735427"/>
    <w:rsid w:val="007408DC"/>
    <w:rsid w:val="007416DA"/>
    <w:rsid w:val="00742B88"/>
    <w:rsid w:val="00742C8D"/>
    <w:rsid w:val="00744BDD"/>
    <w:rsid w:val="00747C3A"/>
    <w:rsid w:val="00750D12"/>
    <w:rsid w:val="00750E05"/>
    <w:rsid w:val="00751035"/>
    <w:rsid w:val="00751E85"/>
    <w:rsid w:val="00752FC8"/>
    <w:rsid w:val="007531C6"/>
    <w:rsid w:val="00753A5D"/>
    <w:rsid w:val="00753B02"/>
    <w:rsid w:val="00754C3F"/>
    <w:rsid w:val="0075551B"/>
    <w:rsid w:val="0075556B"/>
    <w:rsid w:val="00755A32"/>
    <w:rsid w:val="007570AE"/>
    <w:rsid w:val="007574F2"/>
    <w:rsid w:val="007577DE"/>
    <w:rsid w:val="00757E79"/>
    <w:rsid w:val="00760138"/>
    <w:rsid w:val="0076060F"/>
    <w:rsid w:val="00761FC2"/>
    <w:rsid w:val="0076202B"/>
    <w:rsid w:val="00763A30"/>
    <w:rsid w:val="00764671"/>
    <w:rsid w:val="007646BD"/>
    <w:rsid w:val="0076537C"/>
    <w:rsid w:val="00766486"/>
    <w:rsid w:val="00767AC2"/>
    <w:rsid w:val="00767B3D"/>
    <w:rsid w:val="00770226"/>
    <w:rsid w:val="007707A6"/>
    <w:rsid w:val="0077141B"/>
    <w:rsid w:val="00771CA7"/>
    <w:rsid w:val="007725B7"/>
    <w:rsid w:val="0077284D"/>
    <w:rsid w:val="00773405"/>
    <w:rsid w:val="00773AB2"/>
    <w:rsid w:val="00774140"/>
    <w:rsid w:val="00774F0A"/>
    <w:rsid w:val="00775061"/>
    <w:rsid w:val="00777281"/>
    <w:rsid w:val="00777E1F"/>
    <w:rsid w:val="00780891"/>
    <w:rsid w:val="0078090D"/>
    <w:rsid w:val="00780E31"/>
    <w:rsid w:val="0078170B"/>
    <w:rsid w:val="00782229"/>
    <w:rsid w:val="0078371D"/>
    <w:rsid w:val="0078442F"/>
    <w:rsid w:val="00784A19"/>
    <w:rsid w:val="00785D86"/>
    <w:rsid w:val="00790516"/>
    <w:rsid w:val="00790EC2"/>
    <w:rsid w:val="00790EE9"/>
    <w:rsid w:val="0079214E"/>
    <w:rsid w:val="007937B5"/>
    <w:rsid w:val="007950EC"/>
    <w:rsid w:val="00795789"/>
    <w:rsid w:val="00795792"/>
    <w:rsid w:val="007966A4"/>
    <w:rsid w:val="00796C56"/>
    <w:rsid w:val="00796E79"/>
    <w:rsid w:val="007972D5"/>
    <w:rsid w:val="007973F8"/>
    <w:rsid w:val="00797465"/>
    <w:rsid w:val="007A12D5"/>
    <w:rsid w:val="007A1901"/>
    <w:rsid w:val="007A211B"/>
    <w:rsid w:val="007A2488"/>
    <w:rsid w:val="007A3753"/>
    <w:rsid w:val="007A4B70"/>
    <w:rsid w:val="007A4BAF"/>
    <w:rsid w:val="007A5159"/>
    <w:rsid w:val="007A5462"/>
    <w:rsid w:val="007A5654"/>
    <w:rsid w:val="007A5F30"/>
    <w:rsid w:val="007A648B"/>
    <w:rsid w:val="007A6764"/>
    <w:rsid w:val="007B19CE"/>
    <w:rsid w:val="007B1D1C"/>
    <w:rsid w:val="007B25B4"/>
    <w:rsid w:val="007B31AA"/>
    <w:rsid w:val="007B5A2B"/>
    <w:rsid w:val="007B5D97"/>
    <w:rsid w:val="007B6A1D"/>
    <w:rsid w:val="007B6FD3"/>
    <w:rsid w:val="007B748D"/>
    <w:rsid w:val="007B75DD"/>
    <w:rsid w:val="007B7DAF"/>
    <w:rsid w:val="007C03BC"/>
    <w:rsid w:val="007C1C36"/>
    <w:rsid w:val="007C1C59"/>
    <w:rsid w:val="007C1D0E"/>
    <w:rsid w:val="007C2805"/>
    <w:rsid w:val="007C2CB1"/>
    <w:rsid w:val="007C2F2D"/>
    <w:rsid w:val="007C3808"/>
    <w:rsid w:val="007C3AFC"/>
    <w:rsid w:val="007C3C61"/>
    <w:rsid w:val="007C3DF5"/>
    <w:rsid w:val="007C4172"/>
    <w:rsid w:val="007C4182"/>
    <w:rsid w:val="007C471A"/>
    <w:rsid w:val="007C5016"/>
    <w:rsid w:val="007C51D4"/>
    <w:rsid w:val="007C5EF5"/>
    <w:rsid w:val="007C61FA"/>
    <w:rsid w:val="007C6A44"/>
    <w:rsid w:val="007C7349"/>
    <w:rsid w:val="007C7D03"/>
    <w:rsid w:val="007C7D98"/>
    <w:rsid w:val="007D1592"/>
    <w:rsid w:val="007D2C23"/>
    <w:rsid w:val="007D2C7A"/>
    <w:rsid w:val="007D339E"/>
    <w:rsid w:val="007D3C95"/>
    <w:rsid w:val="007D47C5"/>
    <w:rsid w:val="007D5DFB"/>
    <w:rsid w:val="007D6787"/>
    <w:rsid w:val="007E0059"/>
    <w:rsid w:val="007E20A7"/>
    <w:rsid w:val="007E2894"/>
    <w:rsid w:val="007E356B"/>
    <w:rsid w:val="007E4820"/>
    <w:rsid w:val="007E5685"/>
    <w:rsid w:val="007E5C29"/>
    <w:rsid w:val="007E7786"/>
    <w:rsid w:val="007E78C4"/>
    <w:rsid w:val="007E7D3F"/>
    <w:rsid w:val="007F0B9B"/>
    <w:rsid w:val="007F1E10"/>
    <w:rsid w:val="007F2413"/>
    <w:rsid w:val="007F4DF9"/>
    <w:rsid w:val="007F598D"/>
    <w:rsid w:val="007F5DA9"/>
    <w:rsid w:val="007F7BEC"/>
    <w:rsid w:val="007F7E0F"/>
    <w:rsid w:val="008000AC"/>
    <w:rsid w:val="0080065D"/>
    <w:rsid w:val="00800702"/>
    <w:rsid w:val="00800E6E"/>
    <w:rsid w:val="00800F5E"/>
    <w:rsid w:val="0080144D"/>
    <w:rsid w:val="00801E30"/>
    <w:rsid w:val="00802CAF"/>
    <w:rsid w:val="00803077"/>
    <w:rsid w:val="00803F3C"/>
    <w:rsid w:val="00804170"/>
    <w:rsid w:val="00806C87"/>
    <w:rsid w:val="00807128"/>
    <w:rsid w:val="008076D1"/>
    <w:rsid w:val="0081058E"/>
    <w:rsid w:val="0081145D"/>
    <w:rsid w:val="008114C2"/>
    <w:rsid w:val="00811A07"/>
    <w:rsid w:val="00812D4B"/>
    <w:rsid w:val="00812D63"/>
    <w:rsid w:val="00813AEC"/>
    <w:rsid w:val="00814E4A"/>
    <w:rsid w:val="00816272"/>
    <w:rsid w:val="0081758D"/>
    <w:rsid w:val="008175F3"/>
    <w:rsid w:val="00817FCF"/>
    <w:rsid w:val="00817FDC"/>
    <w:rsid w:val="008206D3"/>
    <w:rsid w:val="008207D8"/>
    <w:rsid w:val="008216C5"/>
    <w:rsid w:val="00821C2C"/>
    <w:rsid w:val="00822647"/>
    <w:rsid w:val="00822E52"/>
    <w:rsid w:val="00823432"/>
    <w:rsid w:val="00823612"/>
    <w:rsid w:val="0082391D"/>
    <w:rsid w:val="00824081"/>
    <w:rsid w:val="00824F66"/>
    <w:rsid w:val="00825F4B"/>
    <w:rsid w:val="00825FE9"/>
    <w:rsid w:val="0082670A"/>
    <w:rsid w:val="00826A76"/>
    <w:rsid w:val="00827973"/>
    <w:rsid w:val="00827C03"/>
    <w:rsid w:val="00831257"/>
    <w:rsid w:val="00831425"/>
    <w:rsid w:val="00831528"/>
    <w:rsid w:val="00832383"/>
    <w:rsid w:val="00832F0F"/>
    <w:rsid w:val="00833078"/>
    <w:rsid w:val="00833714"/>
    <w:rsid w:val="00834305"/>
    <w:rsid w:val="0083512F"/>
    <w:rsid w:val="00835609"/>
    <w:rsid w:val="00835804"/>
    <w:rsid w:val="00837E3B"/>
    <w:rsid w:val="0084086F"/>
    <w:rsid w:val="00840BDB"/>
    <w:rsid w:val="00841175"/>
    <w:rsid w:val="008423F3"/>
    <w:rsid w:val="00843CFF"/>
    <w:rsid w:val="00844929"/>
    <w:rsid w:val="00844F61"/>
    <w:rsid w:val="00844F65"/>
    <w:rsid w:val="0084549D"/>
    <w:rsid w:val="00846510"/>
    <w:rsid w:val="0084761E"/>
    <w:rsid w:val="00847BA4"/>
    <w:rsid w:val="00847F29"/>
    <w:rsid w:val="008500DA"/>
    <w:rsid w:val="0085041E"/>
    <w:rsid w:val="00850B2A"/>
    <w:rsid w:val="00850FE9"/>
    <w:rsid w:val="00851AB0"/>
    <w:rsid w:val="00851CC6"/>
    <w:rsid w:val="00851D02"/>
    <w:rsid w:val="0085311D"/>
    <w:rsid w:val="008538E6"/>
    <w:rsid w:val="00853F91"/>
    <w:rsid w:val="00854125"/>
    <w:rsid w:val="00857264"/>
    <w:rsid w:val="0085790A"/>
    <w:rsid w:val="00860198"/>
    <w:rsid w:val="00860D60"/>
    <w:rsid w:val="00860E85"/>
    <w:rsid w:val="008639DE"/>
    <w:rsid w:val="00863EFF"/>
    <w:rsid w:val="00864252"/>
    <w:rsid w:val="008647AF"/>
    <w:rsid w:val="00865042"/>
    <w:rsid w:val="00865242"/>
    <w:rsid w:val="00865BF2"/>
    <w:rsid w:val="00865DFA"/>
    <w:rsid w:val="008702EF"/>
    <w:rsid w:val="008710E0"/>
    <w:rsid w:val="00871CC4"/>
    <w:rsid w:val="00873054"/>
    <w:rsid w:val="00873488"/>
    <w:rsid w:val="00875A07"/>
    <w:rsid w:val="00875B10"/>
    <w:rsid w:val="00875C18"/>
    <w:rsid w:val="00876F5F"/>
    <w:rsid w:val="00877FE6"/>
    <w:rsid w:val="0088053B"/>
    <w:rsid w:val="00881456"/>
    <w:rsid w:val="008815E4"/>
    <w:rsid w:val="00881B7C"/>
    <w:rsid w:val="00881D28"/>
    <w:rsid w:val="00882EFC"/>
    <w:rsid w:val="00883530"/>
    <w:rsid w:val="00883B15"/>
    <w:rsid w:val="00884044"/>
    <w:rsid w:val="00884B2E"/>
    <w:rsid w:val="00885E01"/>
    <w:rsid w:val="00886F73"/>
    <w:rsid w:val="008902B7"/>
    <w:rsid w:val="00892DF9"/>
    <w:rsid w:val="0089330F"/>
    <w:rsid w:val="008946BF"/>
    <w:rsid w:val="00895C40"/>
    <w:rsid w:val="00895DB6"/>
    <w:rsid w:val="00896093"/>
    <w:rsid w:val="00896192"/>
    <w:rsid w:val="00896E8D"/>
    <w:rsid w:val="0089730A"/>
    <w:rsid w:val="008A09D9"/>
    <w:rsid w:val="008A137A"/>
    <w:rsid w:val="008A1E2A"/>
    <w:rsid w:val="008A1F8C"/>
    <w:rsid w:val="008A25CD"/>
    <w:rsid w:val="008A2F3A"/>
    <w:rsid w:val="008A2FE2"/>
    <w:rsid w:val="008A3DE4"/>
    <w:rsid w:val="008A4BB3"/>
    <w:rsid w:val="008A56E9"/>
    <w:rsid w:val="008A592D"/>
    <w:rsid w:val="008A6208"/>
    <w:rsid w:val="008A6448"/>
    <w:rsid w:val="008A741F"/>
    <w:rsid w:val="008A7501"/>
    <w:rsid w:val="008B2B36"/>
    <w:rsid w:val="008B2CC5"/>
    <w:rsid w:val="008B30C6"/>
    <w:rsid w:val="008B3525"/>
    <w:rsid w:val="008B36FB"/>
    <w:rsid w:val="008B3E91"/>
    <w:rsid w:val="008B5076"/>
    <w:rsid w:val="008B59FE"/>
    <w:rsid w:val="008B5CD2"/>
    <w:rsid w:val="008B6235"/>
    <w:rsid w:val="008B6526"/>
    <w:rsid w:val="008B6925"/>
    <w:rsid w:val="008B7C29"/>
    <w:rsid w:val="008B7D21"/>
    <w:rsid w:val="008C01E7"/>
    <w:rsid w:val="008C0DEA"/>
    <w:rsid w:val="008C0E87"/>
    <w:rsid w:val="008C11DE"/>
    <w:rsid w:val="008C2615"/>
    <w:rsid w:val="008C37B0"/>
    <w:rsid w:val="008C4F43"/>
    <w:rsid w:val="008C5173"/>
    <w:rsid w:val="008C55B7"/>
    <w:rsid w:val="008C55BD"/>
    <w:rsid w:val="008C5D4C"/>
    <w:rsid w:val="008C7E90"/>
    <w:rsid w:val="008D01F8"/>
    <w:rsid w:val="008D070B"/>
    <w:rsid w:val="008D14EE"/>
    <w:rsid w:val="008D2212"/>
    <w:rsid w:val="008D275B"/>
    <w:rsid w:val="008D41C6"/>
    <w:rsid w:val="008D5D54"/>
    <w:rsid w:val="008D62D5"/>
    <w:rsid w:val="008E0070"/>
    <w:rsid w:val="008E1E07"/>
    <w:rsid w:val="008E21AE"/>
    <w:rsid w:val="008E24B6"/>
    <w:rsid w:val="008E2819"/>
    <w:rsid w:val="008E2C02"/>
    <w:rsid w:val="008E3480"/>
    <w:rsid w:val="008E370D"/>
    <w:rsid w:val="008E3724"/>
    <w:rsid w:val="008E41A1"/>
    <w:rsid w:val="008E455F"/>
    <w:rsid w:val="008E4595"/>
    <w:rsid w:val="008E4832"/>
    <w:rsid w:val="008E5104"/>
    <w:rsid w:val="008E5ADB"/>
    <w:rsid w:val="008E5C1F"/>
    <w:rsid w:val="008E673B"/>
    <w:rsid w:val="008E7532"/>
    <w:rsid w:val="008E754E"/>
    <w:rsid w:val="008E7F65"/>
    <w:rsid w:val="008F08CD"/>
    <w:rsid w:val="008F15A2"/>
    <w:rsid w:val="008F256B"/>
    <w:rsid w:val="008F3431"/>
    <w:rsid w:val="008F40C3"/>
    <w:rsid w:val="008F4D07"/>
    <w:rsid w:val="008F4F22"/>
    <w:rsid w:val="008F528B"/>
    <w:rsid w:val="008F694D"/>
    <w:rsid w:val="00901939"/>
    <w:rsid w:val="00901D7A"/>
    <w:rsid w:val="009026BF"/>
    <w:rsid w:val="00903D7F"/>
    <w:rsid w:val="00904207"/>
    <w:rsid w:val="0090430D"/>
    <w:rsid w:val="009051A0"/>
    <w:rsid w:val="00905B2F"/>
    <w:rsid w:val="00905ECE"/>
    <w:rsid w:val="0090611F"/>
    <w:rsid w:val="009062CB"/>
    <w:rsid w:val="009068EE"/>
    <w:rsid w:val="00907199"/>
    <w:rsid w:val="0090764F"/>
    <w:rsid w:val="009079A4"/>
    <w:rsid w:val="00907FB9"/>
    <w:rsid w:val="00911AA6"/>
    <w:rsid w:val="00912EBB"/>
    <w:rsid w:val="009130D4"/>
    <w:rsid w:val="00913A37"/>
    <w:rsid w:val="00914C27"/>
    <w:rsid w:val="00914F60"/>
    <w:rsid w:val="0091506B"/>
    <w:rsid w:val="009158E9"/>
    <w:rsid w:val="00915E2F"/>
    <w:rsid w:val="00915E49"/>
    <w:rsid w:val="00915F56"/>
    <w:rsid w:val="00917AC5"/>
    <w:rsid w:val="009203C8"/>
    <w:rsid w:val="009212CB"/>
    <w:rsid w:val="0092200F"/>
    <w:rsid w:val="0092210E"/>
    <w:rsid w:val="00922358"/>
    <w:rsid w:val="00923AE2"/>
    <w:rsid w:val="00923B63"/>
    <w:rsid w:val="00925304"/>
    <w:rsid w:val="00925743"/>
    <w:rsid w:val="00925785"/>
    <w:rsid w:val="00925B6D"/>
    <w:rsid w:val="0092607F"/>
    <w:rsid w:val="009269D5"/>
    <w:rsid w:val="00926CB1"/>
    <w:rsid w:val="00927027"/>
    <w:rsid w:val="00927A94"/>
    <w:rsid w:val="00927D68"/>
    <w:rsid w:val="0092D094"/>
    <w:rsid w:val="00930776"/>
    <w:rsid w:val="00930A6E"/>
    <w:rsid w:val="00930C21"/>
    <w:rsid w:val="00930F37"/>
    <w:rsid w:val="00930FB9"/>
    <w:rsid w:val="00931999"/>
    <w:rsid w:val="00931F3C"/>
    <w:rsid w:val="00932BD6"/>
    <w:rsid w:val="00932C67"/>
    <w:rsid w:val="009344F3"/>
    <w:rsid w:val="0093518A"/>
    <w:rsid w:val="0093597B"/>
    <w:rsid w:val="00935C23"/>
    <w:rsid w:val="00935FEA"/>
    <w:rsid w:val="009367B7"/>
    <w:rsid w:val="00936AE0"/>
    <w:rsid w:val="009377BC"/>
    <w:rsid w:val="00937B64"/>
    <w:rsid w:val="009406DB"/>
    <w:rsid w:val="009408B8"/>
    <w:rsid w:val="00940AC4"/>
    <w:rsid w:val="00943326"/>
    <w:rsid w:val="00943DCA"/>
    <w:rsid w:val="00943DFD"/>
    <w:rsid w:val="00943E9C"/>
    <w:rsid w:val="009445ED"/>
    <w:rsid w:val="00944A76"/>
    <w:rsid w:val="0094528F"/>
    <w:rsid w:val="0094670F"/>
    <w:rsid w:val="00947160"/>
    <w:rsid w:val="009526FB"/>
    <w:rsid w:val="00952B1D"/>
    <w:rsid w:val="00953B36"/>
    <w:rsid w:val="00953BF6"/>
    <w:rsid w:val="0095498B"/>
    <w:rsid w:val="009561A8"/>
    <w:rsid w:val="00956657"/>
    <w:rsid w:val="00960913"/>
    <w:rsid w:val="0096164A"/>
    <w:rsid w:val="009617EF"/>
    <w:rsid w:val="00963299"/>
    <w:rsid w:val="00964513"/>
    <w:rsid w:val="009655F8"/>
    <w:rsid w:val="00966E7C"/>
    <w:rsid w:val="00967291"/>
    <w:rsid w:val="00970556"/>
    <w:rsid w:val="00971D49"/>
    <w:rsid w:val="00972856"/>
    <w:rsid w:val="009741A3"/>
    <w:rsid w:val="0097447C"/>
    <w:rsid w:val="0097665F"/>
    <w:rsid w:val="009817D7"/>
    <w:rsid w:val="00981D9B"/>
    <w:rsid w:val="009823B0"/>
    <w:rsid w:val="0098272D"/>
    <w:rsid w:val="00982A4E"/>
    <w:rsid w:val="00982ED3"/>
    <w:rsid w:val="0098451A"/>
    <w:rsid w:val="00985302"/>
    <w:rsid w:val="0098543B"/>
    <w:rsid w:val="00985788"/>
    <w:rsid w:val="00985CFF"/>
    <w:rsid w:val="00986E29"/>
    <w:rsid w:val="009877C7"/>
    <w:rsid w:val="00987E6D"/>
    <w:rsid w:val="009901ED"/>
    <w:rsid w:val="009919E5"/>
    <w:rsid w:val="00991E37"/>
    <w:rsid w:val="009925C7"/>
    <w:rsid w:val="009929BD"/>
    <w:rsid w:val="0099390D"/>
    <w:rsid w:val="00993E3E"/>
    <w:rsid w:val="00993F08"/>
    <w:rsid w:val="00994455"/>
    <w:rsid w:val="009952C9"/>
    <w:rsid w:val="0099655B"/>
    <w:rsid w:val="009A0371"/>
    <w:rsid w:val="009A0905"/>
    <w:rsid w:val="009A0B6F"/>
    <w:rsid w:val="009A0D67"/>
    <w:rsid w:val="009A1A48"/>
    <w:rsid w:val="009A1E9A"/>
    <w:rsid w:val="009A3282"/>
    <w:rsid w:val="009A3FED"/>
    <w:rsid w:val="009A4131"/>
    <w:rsid w:val="009A5451"/>
    <w:rsid w:val="009A5744"/>
    <w:rsid w:val="009A5988"/>
    <w:rsid w:val="009B07E3"/>
    <w:rsid w:val="009B0950"/>
    <w:rsid w:val="009B21D6"/>
    <w:rsid w:val="009B224B"/>
    <w:rsid w:val="009B34D6"/>
    <w:rsid w:val="009B4B28"/>
    <w:rsid w:val="009B5064"/>
    <w:rsid w:val="009B5380"/>
    <w:rsid w:val="009B5824"/>
    <w:rsid w:val="009B5DB6"/>
    <w:rsid w:val="009B612C"/>
    <w:rsid w:val="009B66A1"/>
    <w:rsid w:val="009B7671"/>
    <w:rsid w:val="009B7A08"/>
    <w:rsid w:val="009B7CE8"/>
    <w:rsid w:val="009C11DC"/>
    <w:rsid w:val="009C1C7D"/>
    <w:rsid w:val="009C291E"/>
    <w:rsid w:val="009C3322"/>
    <w:rsid w:val="009C4684"/>
    <w:rsid w:val="009C4B63"/>
    <w:rsid w:val="009C5574"/>
    <w:rsid w:val="009C5AA6"/>
    <w:rsid w:val="009C608D"/>
    <w:rsid w:val="009D07A7"/>
    <w:rsid w:val="009D08FB"/>
    <w:rsid w:val="009D10F0"/>
    <w:rsid w:val="009D150D"/>
    <w:rsid w:val="009D1960"/>
    <w:rsid w:val="009D1C2F"/>
    <w:rsid w:val="009D2FEA"/>
    <w:rsid w:val="009D3410"/>
    <w:rsid w:val="009D4820"/>
    <w:rsid w:val="009D4EE7"/>
    <w:rsid w:val="009D4F79"/>
    <w:rsid w:val="009D54AB"/>
    <w:rsid w:val="009D6D2B"/>
    <w:rsid w:val="009E14D7"/>
    <w:rsid w:val="009E26B3"/>
    <w:rsid w:val="009E2DE5"/>
    <w:rsid w:val="009E4AA1"/>
    <w:rsid w:val="009E5E9C"/>
    <w:rsid w:val="009E668B"/>
    <w:rsid w:val="009F134A"/>
    <w:rsid w:val="009F1DE2"/>
    <w:rsid w:val="009F2DD8"/>
    <w:rsid w:val="009F2E54"/>
    <w:rsid w:val="009F3B52"/>
    <w:rsid w:val="009F4DA8"/>
    <w:rsid w:val="009F50DA"/>
    <w:rsid w:val="009F7C2A"/>
    <w:rsid w:val="00A0021C"/>
    <w:rsid w:val="00A007DE"/>
    <w:rsid w:val="00A00CDA"/>
    <w:rsid w:val="00A02688"/>
    <w:rsid w:val="00A028F0"/>
    <w:rsid w:val="00A02E08"/>
    <w:rsid w:val="00A037B7"/>
    <w:rsid w:val="00A05460"/>
    <w:rsid w:val="00A057E7"/>
    <w:rsid w:val="00A05E24"/>
    <w:rsid w:val="00A0654D"/>
    <w:rsid w:val="00A066E1"/>
    <w:rsid w:val="00A0728E"/>
    <w:rsid w:val="00A10618"/>
    <w:rsid w:val="00A10736"/>
    <w:rsid w:val="00A10BD9"/>
    <w:rsid w:val="00A11A94"/>
    <w:rsid w:val="00A13EEC"/>
    <w:rsid w:val="00A15851"/>
    <w:rsid w:val="00A16B36"/>
    <w:rsid w:val="00A17639"/>
    <w:rsid w:val="00A1799A"/>
    <w:rsid w:val="00A17CCC"/>
    <w:rsid w:val="00A20678"/>
    <w:rsid w:val="00A21288"/>
    <w:rsid w:val="00A215BA"/>
    <w:rsid w:val="00A21BCF"/>
    <w:rsid w:val="00A21F09"/>
    <w:rsid w:val="00A22579"/>
    <w:rsid w:val="00A2343E"/>
    <w:rsid w:val="00A23A35"/>
    <w:rsid w:val="00A23E71"/>
    <w:rsid w:val="00A23F5E"/>
    <w:rsid w:val="00A25897"/>
    <w:rsid w:val="00A25A9D"/>
    <w:rsid w:val="00A25EEA"/>
    <w:rsid w:val="00A2608B"/>
    <w:rsid w:val="00A26748"/>
    <w:rsid w:val="00A272E4"/>
    <w:rsid w:val="00A3010E"/>
    <w:rsid w:val="00A319AD"/>
    <w:rsid w:val="00A31F7A"/>
    <w:rsid w:val="00A32576"/>
    <w:rsid w:val="00A325B5"/>
    <w:rsid w:val="00A3359A"/>
    <w:rsid w:val="00A33FA7"/>
    <w:rsid w:val="00A3415E"/>
    <w:rsid w:val="00A34758"/>
    <w:rsid w:val="00A34BDE"/>
    <w:rsid w:val="00A35F27"/>
    <w:rsid w:val="00A36CC6"/>
    <w:rsid w:val="00A379FB"/>
    <w:rsid w:val="00A40D92"/>
    <w:rsid w:val="00A40DF0"/>
    <w:rsid w:val="00A418E8"/>
    <w:rsid w:val="00A43031"/>
    <w:rsid w:val="00A43B98"/>
    <w:rsid w:val="00A43D0B"/>
    <w:rsid w:val="00A44287"/>
    <w:rsid w:val="00A44334"/>
    <w:rsid w:val="00A4485F"/>
    <w:rsid w:val="00A464EC"/>
    <w:rsid w:val="00A473DB"/>
    <w:rsid w:val="00A4793E"/>
    <w:rsid w:val="00A479F8"/>
    <w:rsid w:val="00A50C78"/>
    <w:rsid w:val="00A50E0C"/>
    <w:rsid w:val="00A5117C"/>
    <w:rsid w:val="00A53457"/>
    <w:rsid w:val="00A536FA"/>
    <w:rsid w:val="00A53E73"/>
    <w:rsid w:val="00A5415B"/>
    <w:rsid w:val="00A54315"/>
    <w:rsid w:val="00A544AD"/>
    <w:rsid w:val="00A54BC0"/>
    <w:rsid w:val="00A55C66"/>
    <w:rsid w:val="00A57F60"/>
    <w:rsid w:val="00A6076E"/>
    <w:rsid w:val="00A609E9"/>
    <w:rsid w:val="00A60CBA"/>
    <w:rsid w:val="00A6113A"/>
    <w:rsid w:val="00A612AF"/>
    <w:rsid w:val="00A61FEB"/>
    <w:rsid w:val="00A62C67"/>
    <w:rsid w:val="00A62F27"/>
    <w:rsid w:val="00A64980"/>
    <w:rsid w:val="00A64C88"/>
    <w:rsid w:val="00A66223"/>
    <w:rsid w:val="00A66695"/>
    <w:rsid w:val="00A668B8"/>
    <w:rsid w:val="00A674DF"/>
    <w:rsid w:val="00A6759A"/>
    <w:rsid w:val="00A67D8F"/>
    <w:rsid w:val="00A71538"/>
    <w:rsid w:val="00A726F3"/>
    <w:rsid w:val="00A72973"/>
    <w:rsid w:val="00A738F1"/>
    <w:rsid w:val="00A74E4D"/>
    <w:rsid w:val="00A74E82"/>
    <w:rsid w:val="00A7507C"/>
    <w:rsid w:val="00A80B8B"/>
    <w:rsid w:val="00A8215E"/>
    <w:rsid w:val="00A83593"/>
    <w:rsid w:val="00A83DF4"/>
    <w:rsid w:val="00A84737"/>
    <w:rsid w:val="00A84D52"/>
    <w:rsid w:val="00A851A6"/>
    <w:rsid w:val="00A857A2"/>
    <w:rsid w:val="00A85F4E"/>
    <w:rsid w:val="00A8608B"/>
    <w:rsid w:val="00A86B73"/>
    <w:rsid w:val="00A871D9"/>
    <w:rsid w:val="00A875FC"/>
    <w:rsid w:val="00A87695"/>
    <w:rsid w:val="00A90755"/>
    <w:rsid w:val="00A90AD3"/>
    <w:rsid w:val="00A91FE7"/>
    <w:rsid w:val="00A920D9"/>
    <w:rsid w:val="00A92474"/>
    <w:rsid w:val="00A92875"/>
    <w:rsid w:val="00A9295C"/>
    <w:rsid w:val="00A9335F"/>
    <w:rsid w:val="00A93689"/>
    <w:rsid w:val="00A9380A"/>
    <w:rsid w:val="00A94129"/>
    <w:rsid w:val="00A94914"/>
    <w:rsid w:val="00A94A10"/>
    <w:rsid w:val="00A95AA7"/>
    <w:rsid w:val="00A95D39"/>
    <w:rsid w:val="00A96683"/>
    <w:rsid w:val="00A974E2"/>
    <w:rsid w:val="00A97B1B"/>
    <w:rsid w:val="00A97EF1"/>
    <w:rsid w:val="00AA0137"/>
    <w:rsid w:val="00AA04CD"/>
    <w:rsid w:val="00AA165A"/>
    <w:rsid w:val="00AA23FB"/>
    <w:rsid w:val="00AA2923"/>
    <w:rsid w:val="00AA430D"/>
    <w:rsid w:val="00AA52D8"/>
    <w:rsid w:val="00AA59E4"/>
    <w:rsid w:val="00AA73A8"/>
    <w:rsid w:val="00AA7933"/>
    <w:rsid w:val="00AA7BF3"/>
    <w:rsid w:val="00AA7CA7"/>
    <w:rsid w:val="00AB0262"/>
    <w:rsid w:val="00AB08CD"/>
    <w:rsid w:val="00AB0AD7"/>
    <w:rsid w:val="00AB0AEE"/>
    <w:rsid w:val="00AB17A0"/>
    <w:rsid w:val="00AB225F"/>
    <w:rsid w:val="00AB2D22"/>
    <w:rsid w:val="00AB380C"/>
    <w:rsid w:val="00AB3E0E"/>
    <w:rsid w:val="00AB3E96"/>
    <w:rsid w:val="00AB474C"/>
    <w:rsid w:val="00AB54FB"/>
    <w:rsid w:val="00AB5813"/>
    <w:rsid w:val="00AB5969"/>
    <w:rsid w:val="00AB61F3"/>
    <w:rsid w:val="00AB6F69"/>
    <w:rsid w:val="00AB709A"/>
    <w:rsid w:val="00AB7F56"/>
    <w:rsid w:val="00AC01C6"/>
    <w:rsid w:val="00AC1146"/>
    <w:rsid w:val="00AC3E1C"/>
    <w:rsid w:val="00AC3E64"/>
    <w:rsid w:val="00AC407E"/>
    <w:rsid w:val="00AC4755"/>
    <w:rsid w:val="00AC4A91"/>
    <w:rsid w:val="00AC795E"/>
    <w:rsid w:val="00AC7D32"/>
    <w:rsid w:val="00AD0122"/>
    <w:rsid w:val="00AD0BCD"/>
    <w:rsid w:val="00AD1129"/>
    <w:rsid w:val="00AD3795"/>
    <w:rsid w:val="00AD6455"/>
    <w:rsid w:val="00AD6529"/>
    <w:rsid w:val="00AD75C5"/>
    <w:rsid w:val="00AD79B3"/>
    <w:rsid w:val="00AE00E1"/>
    <w:rsid w:val="00AE0753"/>
    <w:rsid w:val="00AE1717"/>
    <w:rsid w:val="00AE335F"/>
    <w:rsid w:val="00AE3AF2"/>
    <w:rsid w:val="00AE3D2C"/>
    <w:rsid w:val="00AE5412"/>
    <w:rsid w:val="00AE5F5C"/>
    <w:rsid w:val="00AE7BED"/>
    <w:rsid w:val="00AF2125"/>
    <w:rsid w:val="00AF3061"/>
    <w:rsid w:val="00AF325E"/>
    <w:rsid w:val="00AF3339"/>
    <w:rsid w:val="00AF42EE"/>
    <w:rsid w:val="00AF534D"/>
    <w:rsid w:val="00AF6AB3"/>
    <w:rsid w:val="00AF6B7C"/>
    <w:rsid w:val="00AF7248"/>
    <w:rsid w:val="00AF7349"/>
    <w:rsid w:val="00AF759B"/>
    <w:rsid w:val="00B0014B"/>
    <w:rsid w:val="00B014C7"/>
    <w:rsid w:val="00B01A08"/>
    <w:rsid w:val="00B03649"/>
    <w:rsid w:val="00B0567C"/>
    <w:rsid w:val="00B0575D"/>
    <w:rsid w:val="00B0659D"/>
    <w:rsid w:val="00B069AB"/>
    <w:rsid w:val="00B075F9"/>
    <w:rsid w:val="00B07C0C"/>
    <w:rsid w:val="00B113D1"/>
    <w:rsid w:val="00B11CA4"/>
    <w:rsid w:val="00B12271"/>
    <w:rsid w:val="00B12537"/>
    <w:rsid w:val="00B1300D"/>
    <w:rsid w:val="00B13DCD"/>
    <w:rsid w:val="00B163DE"/>
    <w:rsid w:val="00B16F07"/>
    <w:rsid w:val="00B21C48"/>
    <w:rsid w:val="00B229C8"/>
    <w:rsid w:val="00B23DAD"/>
    <w:rsid w:val="00B24055"/>
    <w:rsid w:val="00B25AC6"/>
    <w:rsid w:val="00B25B1A"/>
    <w:rsid w:val="00B25B30"/>
    <w:rsid w:val="00B25BD5"/>
    <w:rsid w:val="00B263AC"/>
    <w:rsid w:val="00B26D44"/>
    <w:rsid w:val="00B26EF9"/>
    <w:rsid w:val="00B278E2"/>
    <w:rsid w:val="00B27A53"/>
    <w:rsid w:val="00B307C3"/>
    <w:rsid w:val="00B32A8D"/>
    <w:rsid w:val="00B3425B"/>
    <w:rsid w:val="00B34F5B"/>
    <w:rsid w:val="00B35A53"/>
    <w:rsid w:val="00B35B42"/>
    <w:rsid w:val="00B35BB0"/>
    <w:rsid w:val="00B35C95"/>
    <w:rsid w:val="00B367F9"/>
    <w:rsid w:val="00B410D1"/>
    <w:rsid w:val="00B417DD"/>
    <w:rsid w:val="00B42A40"/>
    <w:rsid w:val="00B43155"/>
    <w:rsid w:val="00B437F7"/>
    <w:rsid w:val="00B43984"/>
    <w:rsid w:val="00B439B0"/>
    <w:rsid w:val="00B43AF3"/>
    <w:rsid w:val="00B44C8A"/>
    <w:rsid w:val="00B44D55"/>
    <w:rsid w:val="00B45035"/>
    <w:rsid w:val="00B45419"/>
    <w:rsid w:val="00B461AE"/>
    <w:rsid w:val="00B469E9"/>
    <w:rsid w:val="00B46F42"/>
    <w:rsid w:val="00B472AA"/>
    <w:rsid w:val="00B47DE9"/>
    <w:rsid w:val="00B47E17"/>
    <w:rsid w:val="00B50099"/>
    <w:rsid w:val="00B50783"/>
    <w:rsid w:val="00B507AD"/>
    <w:rsid w:val="00B51B2E"/>
    <w:rsid w:val="00B52864"/>
    <w:rsid w:val="00B530CA"/>
    <w:rsid w:val="00B53919"/>
    <w:rsid w:val="00B53A2C"/>
    <w:rsid w:val="00B54573"/>
    <w:rsid w:val="00B54FDB"/>
    <w:rsid w:val="00B56C62"/>
    <w:rsid w:val="00B57D53"/>
    <w:rsid w:val="00B608B6"/>
    <w:rsid w:val="00B60F92"/>
    <w:rsid w:val="00B61863"/>
    <w:rsid w:val="00B626D4"/>
    <w:rsid w:val="00B63C5F"/>
    <w:rsid w:val="00B63CD6"/>
    <w:rsid w:val="00B65A15"/>
    <w:rsid w:val="00B65BA3"/>
    <w:rsid w:val="00B70D75"/>
    <w:rsid w:val="00B71313"/>
    <w:rsid w:val="00B71656"/>
    <w:rsid w:val="00B71A70"/>
    <w:rsid w:val="00B71F21"/>
    <w:rsid w:val="00B725E7"/>
    <w:rsid w:val="00B72BF8"/>
    <w:rsid w:val="00B733E4"/>
    <w:rsid w:val="00B738AA"/>
    <w:rsid w:val="00B74CF5"/>
    <w:rsid w:val="00B75739"/>
    <w:rsid w:val="00B7660F"/>
    <w:rsid w:val="00B76B9C"/>
    <w:rsid w:val="00B77D87"/>
    <w:rsid w:val="00B77DFF"/>
    <w:rsid w:val="00B8078E"/>
    <w:rsid w:val="00B81A37"/>
    <w:rsid w:val="00B81ACE"/>
    <w:rsid w:val="00B81CB4"/>
    <w:rsid w:val="00B81F09"/>
    <w:rsid w:val="00B83C25"/>
    <w:rsid w:val="00B84A5C"/>
    <w:rsid w:val="00B85FDC"/>
    <w:rsid w:val="00B86CC6"/>
    <w:rsid w:val="00B87085"/>
    <w:rsid w:val="00B9002F"/>
    <w:rsid w:val="00B903A7"/>
    <w:rsid w:val="00B90CF1"/>
    <w:rsid w:val="00B90F1B"/>
    <w:rsid w:val="00B912DB"/>
    <w:rsid w:val="00B91543"/>
    <w:rsid w:val="00B92CDF"/>
    <w:rsid w:val="00B92D56"/>
    <w:rsid w:val="00B934BB"/>
    <w:rsid w:val="00B94776"/>
    <w:rsid w:val="00B947E7"/>
    <w:rsid w:val="00B94B61"/>
    <w:rsid w:val="00B95A0F"/>
    <w:rsid w:val="00B9663C"/>
    <w:rsid w:val="00BA07BA"/>
    <w:rsid w:val="00BA0DA3"/>
    <w:rsid w:val="00BA21C4"/>
    <w:rsid w:val="00BA2A5D"/>
    <w:rsid w:val="00BA36F2"/>
    <w:rsid w:val="00BA476E"/>
    <w:rsid w:val="00BA4817"/>
    <w:rsid w:val="00BA4F68"/>
    <w:rsid w:val="00BA5E6D"/>
    <w:rsid w:val="00BA5F68"/>
    <w:rsid w:val="00BA61AA"/>
    <w:rsid w:val="00BA629A"/>
    <w:rsid w:val="00BA704A"/>
    <w:rsid w:val="00BA7C1F"/>
    <w:rsid w:val="00BB002F"/>
    <w:rsid w:val="00BB27A6"/>
    <w:rsid w:val="00BB33D2"/>
    <w:rsid w:val="00BB4BE0"/>
    <w:rsid w:val="00BB584D"/>
    <w:rsid w:val="00BB7B44"/>
    <w:rsid w:val="00BC013D"/>
    <w:rsid w:val="00BC04F8"/>
    <w:rsid w:val="00BC1347"/>
    <w:rsid w:val="00BC141A"/>
    <w:rsid w:val="00BC1D00"/>
    <w:rsid w:val="00BC354D"/>
    <w:rsid w:val="00BC35D7"/>
    <w:rsid w:val="00BC3864"/>
    <w:rsid w:val="00BC3DE5"/>
    <w:rsid w:val="00BC4F8A"/>
    <w:rsid w:val="00BC579A"/>
    <w:rsid w:val="00BC6A11"/>
    <w:rsid w:val="00BC741A"/>
    <w:rsid w:val="00BD0101"/>
    <w:rsid w:val="00BD0D30"/>
    <w:rsid w:val="00BD1060"/>
    <w:rsid w:val="00BD17B5"/>
    <w:rsid w:val="00BD233A"/>
    <w:rsid w:val="00BD2BDC"/>
    <w:rsid w:val="00BD3551"/>
    <w:rsid w:val="00BD39A4"/>
    <w:rsid w:val="00BD3A9F"/>
    <w:rsid w:val="00BD430D"/>
    <w:rsid w:val="00BD44B0"/>
    <w:rsid w:val="00BD4AFF"/>
    <w:rsid w:val="00BD4FE2"/>
    <w:rsid w:val="00BD508C"/>
    <w:rsid w:val="00BD5194"/>
    <w:rsid w:val="00BD6004"/>
    <w:rsid w:val="00BD7B03"/>
    <w:rsid w:val="00BD7C86"/>
    <w:rsid w:val="00BD7E07"/>
    <w:rsid w:val="00BE07BE"/>
    <w:rsid w:val="00BE0D63"/>
    <w:rsid w:val="00BE2845"/>
    <w:rsid w:val="00BE2ADB"/>
    <w:rsid w:val="00BE2BFC"/>
    <w:rsid w:val="00BE4B31"/>
    <w:rsid w:val="00BE4C76"/>
    <w:rsid w:val="00BE5F70"/>
    <w:rsid w:val="00BE62D6"/>
    <w:rsid w:val="00BE6A1B"/>
    <w:rsid w:val="00BE71BD"/>
    <w:rsid w:val="00BE7758"/>
    <w:rsid w:val="00BF0DA9"/>
    <w:rsid w:val="00BF1427"/>
    <w:rsid w:val="00BF1D5F"/>
    <w:rsid w:val="00BF29F3"/>
    <w:rsid w:val="00BF4D26"/>
    <w:rsid w:val="00BF53F9"/>
    <w:rsid w:val="00BF5EA5"/>
    <w:rsid w:val="00BF69F8"/>
    <w:rsid w:val="00C0024E"/>
    <w:rsid w:val="00C00A61"/>
    <w:rsid w:val="00C00BDC"/>
    <w:rsid w:val="00C010D4"/>
    <w:rsid w:val="00C01121"/>
    <w:rsid w:val="00C04993"/>
    <w:rsid w:val="00C05718"/>
    <w:rsid w:val="00C05FFB"/>
    <w:rsid w:val="00C06D91"/>
    <w:rsid w:val="00C06E9F"/>
    <w:rsid w:val="00C10F0A"/>
    <w:rsid w:val="00C10FC7"/>
    <w:rsid w:val="00C115BE"/>
    <w:rsid w:val="00C11B17"/>
    <w:rsid w:val="00C12CA3"/>
    <w:rsid w:val="00C12F0D"/>
    <w:rsid w:val="00C14264"/>
    <w:rsid w:val="00C1448C"/>
    <w:rsid w:val="00C15725"/>
    <w:rsid w:val="00C15B6B"/>
    <w:rsid w:val="00C16112"/>
    <w:rsid w:val="00C1739B"/>
    <w:rsid w:val="00C17732"/>
    <w:rsid w:val="00C1793D"/>
    <w:rsid w:val="00C21125"/>
    <w:rsid w:val="00C216BA"/>
    <w:rsid w:val="00C21FA5"/>
    <w:rsid w:val="00C22AE7"/>
    <w:rsid w:val="00C22DC2"/>
    <w:rsid w:val="00C235C6"/>
    <w:rsid w:val="00C24935"/>
    <w:rsid w:val="00C24BA8"/>
    <w:rsid w:val="00C266AD"/>
    <w:rsid w:val="00C26A76"/>
    <w:rsid w:val="00C27044"/>
    <w:rsid w:val="00C27BA8"/>
    <w:rsid w:val="00C300B0"/>
    <w:rsid w:val="00C30757"/>
    <w:rsid w:val="00C30FE6"/>
    <w:rsid w:val="00C32751"/>
    <w:rsid w:val="00C329EB"/>
    <w:rsid w:val="00C32B83"/>
    <w:rsid w:val="00C3374E"/>
    <w:rsid w:val="00C33B8C"/>
    <w:rsid w:val="00C34504"/>
    <w:rsid w:val="00C34DAA"/>
    <w:rsid w:val="00C35F86"/>
    <w:rsid w:val="00C362F1"/>
    <w:rsid w:val="00C37285"/>
    <w:rsid w:val="00C37CED"/>
    <w:rsid w:val="00C40E98"/>
    <w:rsid w:val="00C41663"/>
    <w:rsid w:val="00C42E0C"/>
    <w:rsid w:val="00C45671"/>
    <w:rsid w:val="00C45A4F"/>
    <w:rsid w:val="00C45B27"/>
    <w:rsid w:val="00C46CB5"/>
    <w:rsid w:val="00C4700E"/>
    <w:rsid w:val="00C47214"/>
    <w:rsid w:val="00C47A05"/>
    <w:rsid w:val="00C47BFA"/>
    <w:rsid w:val="00C51FB9"/>
    <w:rsid w:val="00C52D4D"/>
    <w:rsid w:val="00C53578"/>
    <w:rsid w:val="00C55CB2"/>
    <w:rsid w:val="00C55D6B"/>
    <w:rsid w:val="00C56276"/>
    <w:rsid w:val="00C56E51"/>
    <w:rsid w:val="00C571F1"/>
    <w:rsid w:val="00C574BA"/>
    <w:rsid w:val="00C57B26"/>
    <w:rsid w:val="00C601BE"/>
    <w:rsid w:val="00C60518"/>
    <w:rsid w:val="00C60C2A"/>
    <w:rsid w:val="00C61583"/>
    <w:rsid w:val="00C62452"/>
    <w:rsid w:val="00C6271F"/>
    <w:rsid w:val="00C62EF0"/>
    <w:rsid w:val="00C62F3D"/>
    <w:rsid w:val="00C6320B"/>
    <w:rsid w:val="00C65497"/>
    <w:rsid w:val="00C65EDF"/>
    <w:rsid w:val="00C66392"/>
    <w:rsid w:val="00C67BA1"/>
    <w:rsid w:val="00C71B05"/>
    <w:rsid w:val="00C721CE"/>
    <w:rsid w:val="00C73086"/>
    <w:rsid w:val="00C7361D"/>
    <w:rsid w:val="00C74E9D"/>
    <w:rsid w:val="00C74EBB"/>
    <w:rsid w:val="00C771DE"/>
    <w:rsid w:val="00C771FE"/>
    <w:rsid w:val="00C77CED"/>
    <w:rsid w:val="00C77F33"/>
    <w:rsid w:val="00C77F6B"/>
    <w:rsid w:val="00C80792"/>
    <w:rsid w:val="00C80C41"/>
    <w:rsid w:val="00C80CDE"/>
    <w:rsid w:val="00C8309C"/>
    <w:rsid w:val="00C83986"/>
    <w:rsid w:val="00C83EDB"/>
    <w:rsid w:val="00C84E55"/>
    <w:rsid w:val="00C8752F"/>
    <w:rsid w:val="00C87D3C"/>
    <w:rsid w:val="00C909B8"/>
    <w:rsid w:val="00C93DFE"/>
    <w:rsid w:val="00C946E3"/>
    <w:rsid w:val="00C95E75"/>
    <w:rsid w:val="00C96202"/>
    <w:rsid w:val="00CA05F2"/>
    <w:rsid w:val="00CA0762"/>
    <w:rsid w:val="00CA0D6F"/>
    <w:rsid w:val="00CA10AF"/>
    <w:rsid w:val="00CA14FE"/>
    <w:rsid w:val="00CA29C9"/>
    <w:rsid w:val="00CA2EFC"/>
    <w:rsid w:val="00CA3F61"/>
    <w:rsid w:val="00CA5905"/>
    <w:rsid w:val="00CA614F"/>
    <w:rsid w:val="00CA6DB2"/>
    <w:rsid w:val="00CA6E52"/>
    <w:rsid w:val="00CA75CD"/>
    <w:rsid w:val="00CA7D73"/>
    <w:rsid w:val="00CB0657"/>
    <w:rsid w:val="00CB0697"/>
    <w:rsid w:val="00CB263C"/>
    <w:rsid w:val="00CB5882"/>
    <w:rsid w:val="00CB652D"/>
    <w:rsid w:val="00CC1842"/>
    <w:rsid w:val="00CC1EFA"/>
    <w:rsid w:val="00CC2FEB"/>
    <w:rsid w:val="00CC3CA0"/>
    <w:rsid w:val="00CC5689"/>
    <w:rsid w:val="00CC5AAE"/>
    <w:rsid w:val="00CC6832"/>
    <w:rsid w:val="00CC6D0E"/>
    <w:rsid w:val="00CD09A3"/>
    <w:rsid w:val="00CD1736"/>
    <w:rsid w:val="00CD2981"/>
    <w:rsid w:val="00CD4987"/>
    <w:rsid w:val="00CD4DA1"/>
    <w:rsid w:val="00CD5298"/>
    <w:rsid w:val="00CD532D"/>
    <w:rsid w:val="00CD5C82"/>
    <w:rsid w:val="00CD5D0F"/>
    <w:rsid w:val="00CD6E36"/>
    <w:rsid w:val="00CE06FF"/>
    <w:rsid w:val="00CE07CF"/>
    <w:rsid w:val="00CE0C7F"/>
    <w:rsid w:val="00CE0D41"/>
    <w:rsid w:val="00CE2514"/>
    <w:rsid w:val="00CE2B75"/>
    <w:rsid w:val="00CE4101"/>
    <w:rsid w:val="00CE4335"/>
    <w:rsid w:val="00CE520A"/>
    <w:rsid w:val="00CE53B7"/>
    <w:rsid w:val="00CE5780"/>
    <w:rsid w:val="00CE5A88"/>
    <w:rsid w:val="00CE5FA6"/>
    <w:rsid w:val="00CE6E30"/>
    <w:rsid w:val="00CF020B"/>
    <w:rsid w:val="00CF0338"/>
    <w:rsid w:val="00CF03A1"/>
    <w:rsid w:val="00CF1C35"/>
    <w:rsid w:val="00CF2CB6"/>
    <w:rsid w:val="00CF3014"/>
    <w:rsid w:val="00CF304B"/>
    <w:rsid w:val="00CF4885"/>
    <w:rsid w:val="00CF57D3"/>
    <w:rsid w:val="00CF5EE7"/>
    <w:rsid w:val="00CF5F22"/>
    <w:rsid w:val="00CF6B11"/>
    <w:rsid w:val="00D00E10"/>
    <w:rsid w:val="00D0126D"/>
    <w:rsid w:val="00D01D31"/>
    <w:rsid w:val="00D01D81"/>
    <w:rsid w:val="00D03A14"/>
    <w:rsid w:val="00D03D63"/>
    <w:rsid w:val="00D043C9"/>
    <w:rsid w:val="00D04761"/>
    <w:rsid w:val="00D05794"/>
    <w:rsid w:val="00D06242"/>
    <w:rsid w:val="00D073F6"/>
    <w:rsid w:val="00D07836"/>
    <w:rsid w:val="00D10BD9"/>
    <w:rsid w:val="00D11906"/>
    <w:rsid w:val="00D11CDB"/>
    <w:rsid w:val="00D11FA7"/>
    <w:rsid w:val="00D12120"/>
    <w:rsid w:val="00D12E1B"/>
    <w:rsid w:val="00D1361A"/>
    <w:rsid w:val="00D1367B"/>
    <w:rsid w:val="00D157C8"/>
    <w:rsid w:val="00D1583D"/>
    <w:rsid w:val="00D16236"/>
    <w:rsid w:val="00D1641C"/>
    <w:rsid w:val="00D16CB6"/>
    <w:rsid w:val="00D170E5"/>
    <w:rsid w:val="00D171C8"/>
    <w:rsid w:val="00D175A1"/>
    <w:rsid w:val="00D17641"/>
    <w:rsid w:val="00D21436"/>
    <w:rsid w:val="00D21552"/>
    <w:rsid w:val="00D21A2D"/>
    <w:rsid w:val="00D220DA"/>
    <w:rsid w:val="00D22D52"/>
    <w:rsid w:val="00D233D5"/>
    <w:rsid w:val="00D23DD6"/>
    <w:rsid w:val="00D243EF"/>
    <w:rsid w:val="00D2442E"/>
    <w:rsid w:val="00D2560A"/>
    <w:rsid w:val="00D25DE5"/>
    <w:rsid w:val="00D3059C"/>
    <w:rsid w:val="00D306C4"/>
    <w:rsid w:val="00D317A2"/>
    <w:rsid w:val="00D31838"/>
    <w:rsid w:val="00D32D07"/>
    <w:rsid w:val="00D32E01"/>
    <w:rsid w:val="00D330D4"/>
    <w:rsid w:val="00D34344"/>
    <w:rsid w:val="00D3438C"/>
    <w:rsid w:val="00D3482E"/>
    <w:rsid w:val="00D34E93"/>
    <w:rsid w:val="00D35495"/>
    <w:rsid w:val="00D3643C"/>
    <w:rsid w:val="00D36F98"/>
    <w:rsid w:val="00D372E5"/>
    <w:rsid w:val="00D3756B"/>
    <w:rsid w:val="00D37BF7"/>
    <w:rsid w:val="00D37F98"/>
    <w:rsid w:val="00D4071F"/>
    <w:rsid w:val="00D408B8"/>
    <w:rsid w:val="00D417C2"/>
    <w:rsid w:val="00D4216E"/>
    <w:rsid w:val="00D422E2"/>
    <w:rsid w:val="00D42755"/>
    <w:rsid w:val="00D433C7"/>
    <w:rsid w:val="00D4699B"/>
    <w:rsid w:val="00D4CDC5"/>
    <w:rsid w:val="00D51C65"/>
    <w:rsid w:val="00D521AF"/>
    <w:rsid w:val="00D528C2"/>
    <w:rsid w:val="00D52EDF"/>
    <w:rsid w:val="00D52FB1"/>
    <w:rsid w:val="00D53FC2"/>
    <w:rsid w:val="00D5433F"/>
    <w:rsid w:val="00D55D9F"/>
    <w:rsid w:val="00D560CB"/>
    <w:rsid w:val="00D6058B"/>
    <w:rsid w:val="00D613C4"/>
    <w:rsid w:val="00D62A90"/>
    <w:rsid w:val="00D63825"/>
    <w:rsid w:val="00D64B60"/>
    <w:rsid w:val="00D64C62"/>
    <w:rsid w:val="00D65EA5"/>
    <w:rsid w:val="00D66F60"/>
    <w:rsid w:val="00D706E7"/>
    <w:rsid w:val="00D70AE3"/>
    <w:rsid w:val="00D71255"/>
    <w:rsid w:val="00D71602"/>
    <w:rsid w:val="00D71CF1"/>
    <w:rsid w:val="00D7265E"/>
    <w:rsid w:val="00D7320C"/>
    <w:rsid w:val="00D73551"/>
    <w:rsid w:val="00D73554"/>
    <w:rsid w:val="00D7418D"/>
    <w:rsid w:val="00D7482D"/>
    <w:rsid w:val="00D74B71"/>
    <w:rsid w:val="00D75E9A"/>
    <w:rsid w:val="00D763F7"/>
    <w:rsid w:val="00D765EB"/>
    <w:rsid w:val="00D76CF9"/>
    <w:rsid w:val="00D76E88"/>
    <w:rsid w:val="00D77102"/>
    <w:rsid w:val="00D77D0B"/>
    <w:rsid w:val="00D80AB0"/>
    <w:rsid w:val="00D81492"/>
    <w:rsid w:val="00D8196B"/>
    <w:rsid w:val="00D82DCA"/>
    <w:rsid w:val="00D82F74"/>
    <w:rsid w:val="00D83F2B"/>
    <w:rsid w:val="00D8439B"/>
    <w:rsid w:val="00D84E24"/>
    <w:rsid w:val="00D84F8E"/>
    <w:rsid w:val="00D85B0A"/>
    <w:rsid w:val="00D86B74"/>
    <w:rsid w:val="00D86F2B"/>
    <w:rsid w:val="00D870A8"/>
    <w:rsid w:val="00D87301"/>
    <w:rsid w:val="00D87945"/>
    <w:rsid w:val="00D903E9"/>
    <w:rsid w:val="00D91021"/>
    <w:rsid w:val="00D91052"/>
    <w:rsid w:val="00D91DD0"/>
    <w:rsid w:val="00D91F18"/>
    <w:rsid w:val="00D93E8D"/>
    <w:rsid w:val="00D94FA2"/>
    <w:rsid w:val="00D96426"/>
    <w:rsid w:val="00D9653B"/>
    <w:rsid w:val="00D96CA8"/>
    <w:rsid w:val="00D96D28"/>
    <w:rsid w:val="00D9729F"/>
    <w:rsid w:val="00D972F3"/>
    <w:rsid w:val="00D97842"/>
    <w:rsid w:val="00D97F51"/>
    <w:rsid w:val="00DA1151"/>
    <w:rsid w:val="00DA13C0"/>
    <w:rsid w:val="00DA2161"/>
    <w:rsid w:val="00DA22E8"/>
    <w:rsid w:val="00DA323F"/>
    <w:rsid w:val="00DA3658"/>
    <w:rsid w:val="00DA3AFE"/>
    <w:rsid w:val="00DA416E"/>
    <w:rsid w:val="00DA4650"/>
    <w:rsid w:val="00DA51B7"/>
    <w:rsid w:val="00DA5990"/>
    <w:rsid w:val="00DA5BC9"/>
    <w:rsid w:val="00DA608C"/>
    <w:rsid w:val="00DA6325"/>
    <w:rsid w:val="00DA6F0A"/>
    <w:rsid w:val="00DA7313"/>
    <w:rsid w:val="00DA7AA5"/>
    <w:rsid w:val="00DA7BF3"/>
    <w:rsid w:val="00DB03C0"/>
    <w:rsid w:val="00DB105D"/>
    <w:rsid w:val="00DB13DA"/>
    <w:rsid w:val="00DB25EF"/>
    <w:rsid w:val="00DB392C"/>
    <w:rsid w:val="00DB3B46"/>
    <w:rsid w:val="00DB52A7"/>
    <w:rsid w:val="00DB53D5"/>
    <w:rsid w:val="00DB59F7"/>
    <w:rsid w:val="00DB5AA0"/>
    <w:rsid w:val="00DB5FB2"/>
    <w:rsid w:val="00DB74DF"/>
    <w:rsid w:val="00DB7914"/>
    <w:rsid w:val="00DC076E"/>
    <w:rsid w:val="00DC124F"/>
    <w:rsid w:val="00DC1717"/>
    <w:rsid w:val="00DC253D"/>
    <w:rsid w:val="00DC2A80"/>
    <w:rsid w:val="00DC47FB"/>
    <w:rsid w:val="00DC4BB0"/>
    <w:rsid w:val="00DC546E"/>
    <w:rsid w:val="00DC61D6"/>
    <w:rsid w:val="00DC7AC9"/>
    <w:rsid w:val="00DD0D30"/>
    <w:rsid w:val="00DD13C8"/>
    <w:rsid w:val="00DD418E"/>
    <w:rsid w:val="00DD476B"/>
    <w:rsid w:val="00DD5E36"/>
    <w:rsid w:val="00DD5F76"/>
    <w:rsid w:val="00DD65C2"/>
    <w:rsid w:val="00DD69FA"/>
    <w:rsid w:val="00DD6A6E"/>
    <w:rsid w:val="00DD7132"/>
    <w:rsid w:val="00DD7CE7"/>
    <w:rsid w:val="00DE06AF"/>
    <w:rsid w:val="00DE1D07"/>
    <w:rsid w:val="00DE29D0"/>
    <w:rsid w:val="00DE2BA8"/>
    <w:rsid w:val="00DE37A3"/>
    <w:rsid w:val="00DE3976"/>
    <w:rsid w:val="00DE3D90"/>
    <w:rsid w:val="00DE4270"/>
    <w:rsid w:val="00DE6139"/>
    <w:rsid w:val="00DE6194"/>
    <w:rsid w:val="00DE66AB"/>
    <w:rsid w:val="00DE6B7A"/>
    <w:rsid w:val="00DE7004"/>
    <w:rsid w:val="00DE7F01"/>
    <w:rsid w:val="00DF1D3B"/>
    <w:rsid w:val="00DF2210"/>
    <w:rsid w:val="00DF2B4E"/>
    <w:rsid w:val="00DF2E38"/>
    <w:rsid w:val="00DF37D4"/>
    <w:rsid w:val="00DF4DEC"/>
    <w:rsid w:val="00DF4E29"/>
    <w:rsid w:val="00DF534B"/>
    <w:rsid w:val="00DF5823"/>
    <w:rsid w:val="00DF5A2C"/>
    <w:rsid w:val="00DF717B"/>
    <w:rsid w:val="00DF770A"/>
    <w:rsid w:val="00DF79EC"/>
    <w:rsid w:val="00E0022F"/>
    <w:rsid w:val="00E00405"/>
    <w:rsid w:val="00E01926"/>
    <w:rsid w:val="00E01ED9"/>
    <w:rsid w:val="00E029AD"/>
    <w:rsid w:val="00E03255"/>
    <w:rsid w:val="00E0364B"/>
    <w:rsid w:val="00E0408C"/>
    <w:rsid w:val="00E043D7"/>
    <w:rsid w:val="00E0460E"/>
    <w:rsid w:val="00E055A1"/>
    <w:rsid w:val="00E06DBD"/>
    <w:rsid w:val="00E06F30"/>
    <w:rsid w:val="00E0789A"/>
    <w:rsid w:val="00E07DCD"/>
    <w:rsid w:val="00E07DFA"/>
    <w:rsid w:val="00E1031E"/>
    <w:rsid w:val="00E104FF"/>
    <w:rsid w:val="00E10DA7"/>
    <w:rsid w:val="00E116CB"/>
    <w:rsid w:val="00E12BF5"/>
    <w:rsid w:val="00E12FD2"/>
    <w:rsid w:val="00E1336F"/>
    <w:rsid w:val="00E138EC"/>
    <w:rsid w:val="00E13967"/>
    <w:rsid w:val="00E147A9"/>
    <w:rsid w:val="00E14BC1"/>
    <w:rsid w:val="00E16031"/>
    <w:rsid w:val="00E16853"/>
    <w:rsid w:val="00E17859"/>
    <w:rsid w:val="00E17ABC"/>
    <w:rsid w:val="00E202A1"/>
    <w:rsid w:val="00E206B9"/>
    <w:rsid w:val="00E22F9F"/>
    <w:rsid w:val="00E23A54"/>
    <w:rsid w:val="00E23EDA"/>
    <w:rsid w:val="00E25BE6"/>
    <w:rsid w:val="00E264AD"/>
    <w:rsid w:val="00E26665"/>
    <w:rsid w:val="00E27C15"/>
    <w:rsid w:val="00E30060"/>
    <w:rsid w:val="00E30785"/>
    <w:rsid w:val="00E32B4F"/>
    <w:rsid w:val="00E32BB2"/>
    <w:rsid w:val="00E32E41"/>
    <w:rsid w:val="00E337C0"/>
    <w:rsid w:val="00E33B92"/>
    <w:rsid w:val="00E34645"/>
    <w:rsid w:val="00E34B41"/>
    <w:rsid w:val="00E34EFC"/>
    <w:rsid w:val="00E35919"/>
    <w:rsid w:val="00E3594A"/>
    <w:rsid w:val="00E35B10"/>
    <w:rsid w:val="00E35B3F"/>
    <w:rsid w:val="00E36EE1"/>
    <w:rsid w:val="00E36EED"/>
    <w:rsid w:val="00E373FC"/>
    <w:rsid w:val="00E37547"/>
    <w:rsid w:val="00E40278"/>
    <w:rsid w:val="00E403BF"/>
    <w:rsid w:val="00E408DC"/>
    <w:rsid w:val="00E4223E"/>
    <w:rsid w:val="00E4371E"/>
    <w:rsid w:val="00E43AB1"/>
    <w:rsid w:val="00E45096"/>
    <w:rsid w:val="00E45280"/>
    <w:rsid w:val="00E45AF5"/>
    <w:rsid w:val="00E45E04"/>
    <w:rsid w:val="00E45E67"/>
    <w:rsid w:val="00E45EAC"/>
    <w:rsid w:val="00E46D25"/>
    <w:rsid w:val="00E47602"/>
    <w:rsid w:val="00E477F2"/>
    <w:rsid w:val="00E4789E"/>
    <w:rsid w:val="00E509FD"/>
    <w:rsid w:val="00E51382"/>
    <w:rsid w:val="00E51392"/>
    <w:rsid w:val="00E519F4"/>
    <w:rsid w:val="00E51C46"/>
    <w:rsid w:val="00E52969"/>
    <w:rsid w:val="00E54040"/>
    <w:rsid w:val="00E5468A"/>
    <w:rsid w:val="00E5521D"/>
    <w:rsid w:val="00E55868"/>
    <w:rsid w:val="00E55A19"/>
    <w:rsid w:val="00E56AE2"/>
    <w:rsid w:val="00E57024"/>
    <w:rsid w:val="00E579C2"/>
    <w:rsid w:val="00E57A7C"/>
    <w:rsid w:val="00E619D7"/>
    <w:rsid w:val="00E62205"/>
    <w:rsid w:val="00E637A1"/>
    <w:rsid w:val="00E637F2"/>
    <w:rsid w:val="00E63C5B"/>
    <w:rsid w:val="00E63D8B"/>
    <w:rsid w:val="00E63E25"/>
    <w:rsid w:val="00E6407D"/>
    <w:rsid w:val="00E6486E"/>
    <w:rsid w:val="00E65545"/>
    <w:rsid w:val="00E655A4"/>
    <w:rsid w:val="00E65D1D"/>
    <w:rsid w:val="00E662D8"/>
    <w:rsid w:val="00E66440"/>
    <w:rsid w:val="00E664A7"/>
    <w:rsid w:val="00E6669F"/>
    <w:rsid w:val="00E66C40"/>
    <w:rsid w:val="00E67095"/>
    <w:rsid w:val="00E67276"/>
    <w:rsid w:val="00E679F8"/>
    <w:rsid w:val="00E67D32"/>
    <w:rsid w:val="00E709DB"/>
    <w:rsid w:val="00E70E12"/>
    <w:rsid w:val="00E72688"/>
    <w:rsid w:val="00E72B62"/>
    <w:rsid w:val="00E72B77"/>
    <w:rsid w:val="00E72CEE"/>
    <w:rsid w:val="00E73D1B"/>
    <w:rsid w:val="00E740D2"/>
    <w:rsid w:val="00E74E62"/>
    <w:rsid w:val="00E76BD5"/>
    <w:rsid w:val="00E7748E"/>
    <w:rsid w:val="00E775E8"/>
    <w:rsid w:val="00E801AA"/>
    <w:rsid w:val="00E806D6"/>
    <w:rsid w:val="00E80FF9"/>
    <w:rsid w:val="00E81215"/>
    <w:rsid w:val="00E83A1B"/>
    <w:rsid w:val="00E83AED"/>
    <w:rsid w:val="00E83DCF"/>
    <w:rsid w:val="00E86560"/>
    <w:rsid w:val="00E86876"/>
    <w:rsid w:val="00E9123C"/>
    <w:rsid w:val="00E92437"/>
    <w:rsid w:val="00E929CD"/>
    <w:rsid w:val="00E94DD4"/>
    <w:rsid w:val="00E956D4"/>
    <w:rsid w:val="00E97E39"/>
    <w:rsid w:val="00EA09E4"/>
    <w:rsid w:val="00EA1614"/>
    <w:rsid w:val="00EA1A6F"/>
    <w:rsid w:val="00EA1BEB"/>
    <w:rsid w:val="00EA205A"/>
    <w:rsid w:val="00EA2A88"/>
    <w:rsid w:val="00EA30EB"/>
    <w:rsid w:val="00EA3366"/>
    <w:rsid w:val="00EA416C"/>
    <w:rsid w:val="00EA521E"/>
    <w:rsid w:val="00EA6429"/>
    <w:rsid w:val="00EA7228"/>
    <w:rsid w:val="00EB0113"/>
    <w:rsid w:val="00EB05AC"/>
    <w:rsid w:val="00EB1464"/>
    <w:rsid w:val="00EB1D6D"/>
    <w:rsid w:val="00EB2B9F"/>
    <w:rsid w:val="00EB359B"/>
    <w:rsid w:val="00EB419E"/>
    <w:rsid w:val="00EB551C"/>
    <w:rsid w:val="00EB5BAE"/>
    <w:rsid w:val="00EB5E5B"/>
    <w:rsid w:val="00EB631A"/>
    <w:rsid w:val="00EB6D18"/>
    <w:rsid w:val="00EB75BF"/>
    <w:rsid w:val="00EB7A40"/>
    <w:rsid w:val="00EC0055"/>
    <w:rsid w:val="00EC0783"/>
    <w:rsid w:val="00EC1B37"/>
    <w:rsid w:val="00EC21CE"/>
    <w:rsid w:val="00EC3F7B"/>
    <w:rsid w:val="00EC4767"/>
    <w:rsid w:val="00EC5B21"/>
    <w:rsid w:val="00EC5DA6"/>
    <w:rsid w:val="00EC645F"/>
    <w:rsid w:val="00EC64F7"/>
    <w:rsid w:val="00EC689A"/>
    <w:rsid w:val="00EC710A"/>
    <w:rsid w:val="00EC7935"/>
    <w:rsid w:val="00EC7C16"/>
    <w:rsid w:val="00ED15F9"/>
    <w:rsid w:val="00ED18FC"/>
    <w:rsid w:val="00ED21F1"/>
    <w:rsid w:val="00ED2BBE"/>
    <w:rsid w:val="00ED5EB5"/>
    <w:rsid w:val="00ED6313"/>
    <w:rsid w:val="00EE15EB"/>
    <w:rsid w:val="00EE2501"/>
    <w:rsid w:val="00EE2E6E"/>
    <w:rsid w:val="00EE39C2"/>
    <w:rsid w:val="00EE3B85"/>
    <w:rsid w:val="00EE77D0"/>
    <w:rsid w:val="00EE7EF6"/>
    <w:rsid w:val="00EF1AA9"/>
    <w:rsid w:val="00EF1B89"/>
    <w:rsid w:val="00EF1FE5"/>
    <w:rsid w:val="00EF2C61"/>
    <w:rsid w:val="00EF2E6B"/>
    <w:rsid w:val="00EF2EF3"/>
    <w:rsid w:val="00EF3E84"/>
    <w:rsid w:val="00EF4436"/>
    <w:rsid w:val="00EF53AF"/>
    <w:rsid w:val="00EF576D"/>
    <w:rsid w:val="00EF5C68"/>
    <w:rsid w:val="00EF6BD2"/>
    <w:rsid w:val="00EF6E48"/>
    <w:rsid w:val="00EF73D6"/>
    <w:rsid w:val="00F00496"/>
    <w:rsid w:val="00F0102C"/>
    <w:rsid w:val="00F01132"/>
    <w:rsid w:val="00F0158E"/>
    <w:rsid w:val="00F0164F"/>
    <w:rsid w:val="00F026A9"/>
    <w:rsid w:val="00F02D22"/>
    <w:rsid w:val="00F057F2"/>
    <w:rsid w:val="00F0597E"/>
    <w:rsid w:val="00F05D65"/>
    <w:rsid w:val="00F06576"/>
    <w:rsid w:val="00F07EB0"/>
    <w:rsid w:val="00F10638"/>
    <w:rsid w:val="00F11083"/>
    <w:rsid w:val="00F12ACD"/>
    <w:rsid w:val="00F12EF3"/>
    <w:rsid w:val="00F13F6C"/>
    <w:rsid w:val="00F146EB"/>
    <w:rsid w:val="00F1555B"/>
    <w:rsid w:val="00F158D2"/>
    <w:rsid w:val="00F16515"/>
    <w:rsid w:val="00F16EF3"/>
    <w:rsid w:val="00F173C5"/>
    <w:rsid w:val="00F17BDD"/>
    <w:rsid w:val="00F17E14"/>
    <w:rsid w:val="00F17EDD"/>
    <w:rsid w:val="00F21092"/>
    <w:rsid w:val="00F21D5C"/>
    <w:rsid w:val="00F22A50"/>
    <w:rsid w:val="00F22E01"/>
    <w:rsid w:val="00F238DC"/>
    <w:rsid w:val="00F23C48"/>
    <w:rsid w:val="00F2540E"/>
    <w:rsid w:val="00F25BAB"/>
    <w:rsid w:val="00F25E09"/>
    <w:rsid w:val="00F26C92"/>
    <w:rsid w:val="00F32354"/>
    <w:rsid w:val="00F327C6"/>
    <w:rsid w:val="00F327E5"/>
    <w:rsid w:val="00F3365C"/>
    <w:rsid w:val="00F34755"/>
    <w:rsid w:val="00F34A1C"/>
    <w:rsid w:val="00F363DE"/>
    <w:rsid w:val="00F3698D"/>
    <w:rsid w:val="00F36EC0"/>
    <w:rsid w:val="00F37EFB"/>
    <w:rsid w:val="00F405D6"/>
    <w:rsid w:val="00F40B78"/>
    <w:rsid w:val="00F41166"/>
    <w:rsid w:val="00F413A7"/>
    <w:rsid w:val="00F41D59"/>
    <w:rsid w:val="00F41DCA"/>
    <w:rsid w:val="00F434C1"/>
    <w:rsid w:val="00F43982"/>
    <w:rsid w:val="00F43C0E"/>
    <w:rsid w:val="00F449BB"/>
    <w:rsid w:val="00F457FB"/>
    <w:rsid w:val="00F46E4C"/>
    <w:rsid w:val="00F50E9E"/>
    <w:rsid w:val="00F523AF"/>
    <w:rsid w:val="00F52736"/>
    <w:rsid w:val="00F52B15"/>
    <w:rsid w:val="00F537AC"/>
    <w:rsid w:val="00F537B8"/>
    <w:rsid w:val="00F53ADF"/>
    <w:rsid w:val="00F53C63"/>
    <w:rsid w:val="00F543D6"/>
    <w:rsid w:val="00F54B47"/>
    <w:rsid w:val="00F54F0F"/>
    <w:rsid w:val="00F550D8"/>
    <w:rsid w:val="00F57E51"/>
    <w:rsid w:val="00F61110"/>
    <w:rsid w:val="00F61BB8"/>
    <w:rsid w:val="00F61EB0"/>
    <w:rsid w:val="00F61FC7"/>
    <w:rsid w:val="00F622EC"/>
    <w:rsid w:val="00F624B7"/>
    <w:rsid w:val="00F624C2"/>
    <w:rsid w:val="00F63408"/>
    <w:rsid w:val="00F6376B"/>
    <w:rsid w:val="00F63BBB"/>
    <w:rsid w:val="00F63E22"/>
    <w:rsid w:val="00F6445E"/>
    <w:rsid w:val="00F64E75"/>
    <w:rsid w:val="00F657C2"/>
    <w:rsid w:val="00F65B17"/>
    <w:rsid w:val="00F66B7B"/>
    <w:rsid w:val="00F6738E"/>
    <w:rsid w:val="00F673FA"/>
    <w:rsid w:val="00F675C0"/>
    <w:rsid w:val="00F6785A"/>
    <w:rsid w:val="00F67B34"/>
    <w:rsid w:val="00F7025D"/>
    <w:rsid w:val="00F711B4"/>
    <w:rsid w:val="00F7158D"/>
    <w:rsid w:val="00F7195A"/>
    <w:rsid w:val="00F71E84"/>
    <w:rsid w:val="00F73668"/>
    <w:rsid w:val="00F73F16"/>
    <w:rsid w:val="00F74363"/>
    <w:rsid w:val="00F7682F"/>
    <w:rsid w:val="00F77222"/>
    <w:rsid w:val="00F77551"/>
    <w:rsid w:val="00F77AFD"/>
    <w:rsid w:val="00F809D2"/>
    <w:rsid w:val="00F809F0"/>
    <w:rsid w:val="00F81430"/>
    <w:rsid w:val="00F81BA8"/>
    <w:rsid w:val="00F82812"/>
    <w:rsid w:val="00F84888"/>
    <w:rsid w:val="00F852D5"/>
    <w:rsid w:val="00F85688"/>
    <w:rsid w:val="00F858BA"/>
    <w:rsid w:val="00F86558"/>
    <w:rsid w:val="00F86818"/>
    <w:rsid w:val="00F87A9F"/>
    <w:rsid w:val="00F90544"/>
    <w:rsid w:val="00F91AE6"/>
    <w:rsid w:val="00F91BF6"/>
    <w:rsid w:val="00F9247D"/>
    <w:rsid w:val="00F92AB4"/>
    <w:rsid w:val="00F92BFA"/>
    <w:rsid w:val="00F94C1D"/>
    <w:rsid w:val="00F94D09"/>
    <w:rsid w:val="00F9525A"/>
    <w:rsid w:val="00F95785"/>
    <w:rsid w:val="00F96F08"/>
    <w:rsid w:val="00F9795C"/>
    <w:rsid w:val="00F97993"/>
    <w:rsid w:val="00F97D86"/>
    <w:rsid w:val="00FA0761"/>
    <w:rsid w:val="00FA0BC2"/>
    <w:rsid w:val="00FA1ABB"/>
    <w:rsid w:val="00FA1D0B"/>
    <w:rsid w:val="00FA1EE3"/>
    <w:rsid w:val="00FA2494"/>
    <w:rsid w:val="00FA2902"/>
    <w:rsid w:val="00FA3234"/>
    <w:rsid w:val="00FA38EA"/>
    <w:rsid w:val="00FA5630"/>
    <w:rsid w:val="00FA5FD6"/>
    <w:rsid w:val="00FB0C6D"/>
    <w:rsid w:val="00FB2B91"/>
    <w:rsid w:val="00FB30FE"/>
    <w:rsid w:val="00FB317F"/>
    <w:rsid w:val="00FB3C9D"/>
    <w:rsid w:val="00FB4A1C"/>
    <w:rsid w:val="00FB4CCC"/>
    <w:rsid w:val="00FB4F19"/>
    <w:rsid w:val="00FB7CE0"/>
    <w:rsid w:val="00FC0FB9"/>
    <w:rsid w:val="00FC36C4"/>
    <w:rsid w:val="00FC46F3"/>
    <w:rsid w:val="00FC4935"/>
    <w:rsid w:val="00FC539A"/>
    <w:rsid w:val="00FC58A0"/>
    <w:rsid w:val="00FC6409"/>
    <w:rsid w:val="00FC6440"/>
    <w:rsid w:val="00FC64F9"/>
    <w:rsid w:val="00FC6592"/>
    <w:rsid w:val="00FC69F2"/>
    <w:rsid w:val="00FC72D5"/>
    <w:rsid w:val="00FC76DE"/>
    <w:rsid w:val="00FD05EF"/>
    <w:rsid w:val="00FD0DEF"/>
    <w:rsid w:val="00FD248B"/>
    <w:rsid w:val="00FD2FA9"/>
    <w:rsid w:val="00FD36C0"/>
    <w:rsid w:val="00FD53AE"/>
    <w:rsid w:val="00FD6D17"/>
    <w:rsid w:val="00FE05E5"/>
    <w:rsid w:val="00FE20BD"/>
    <w:rsid w:val="00FE286B"/>
    <w:rsid w:val="00FE28A5"/>
    <w:rsid w:val="00FE3266"/>
    <w:rsid w:val="00FE34D6"/>
    <w:rsid w:val="00FE4003"/>
    <w:rsid w:val="00FE623E"/>
    <w:rsid w:val="00FE62D9"/>
    <w:rsid w:val="00FE6986"/>
    <w:rsid w:val="00FE6EFC"/>
    <w:rsid w:val="00FF0A5D"/>
    <w:rsid w:val="00FF0D8D"/>
    <w:rsid w:val="00FF11BF"/>
    <w:rsid w:val="00FF1D60"/>
    <w:rsid w:val="00FF2080"/>
    <w:rsid w:val="00FF22CD"/>
    <w:rsid w:val="00FF27F0"/>
    <w:rsid w:val="00FF28C2"/>
    <w:rsid w:val="00FF3242"/>
    <w:rsid w:val="00FF51AF"/>
    <w:rsid w:val="00FF5BF4"/>
    <w:rsid w:val="00FF61C5"/>
    <w:rsid w:val="00FF63DA"/>
    <w:rsid w:val="00FF647F"/>
    <w:rsid w:val="00FF6498"/>
    <w:rsid w:val="013EF331"/>
    <w:rsid w:val="0142B6D3"/>
    <w:rsid w:val="01507FC1"/>
    <w:rsid w:val="0151CB57"/>
    <w:rsid w:val="0154E876"/>
    <w:rsid w:val="01C29C59"/>
    <w:rsid w:val="0200F746"/>
    <w:rsid w:val="0204B099"/>
    <w:rsid w:val="0233F2D0"/>
    <w:rsid w:val="029EED1A"/>
    <w:rsid w:val="02E2ECA6"/>
    <w:rsid w:val="03097B92"/>
    <w:rsid w:val="0327E395"/>
    <w:rsid w:val="0343909E"/>
    <w:rsid w:val="03C95B2F"/>
    <w:rsid w:val="03D8105F"/>
    <w:rsid w:val="03F2F96D"/>
    <w:rsid w:val="0408523E"/>
    <w:rsid w:val="04248F32"/>
    <w:rsid w:val="04B1CC05"/>
    <w:rsid w:val="04C3CA21"/>
    <w:rsid w:val="04E882C8"/>
    <w:rsid w:val="04FDBF2F"/>
    <w:rsid w:val="050B68B0"/>
    <w:rsid w:val="05240CED"/>
    <w:rsid w:val="052EB7FB"/>
    <w:rsid w:val="0535BE92"/>
    <w:rsid w:val="05380588"/>
    <w:rsid w:val="05811008"/>
    <w:rsid w:val="05B80357"/>
    <w:rsid w:val="05FB8DED"/>
    <w:rsid w:val="06060B29"/>
    <w:rsid w:val="0628BDA4"/>
    <w:rsid w:val="064DCF37"/>
    <w:rsid w:val="0662D955"/>
    <w:rsid w:val="0669655F"/>
    <w:rsid w:val="06746444"/>
    <w:rsid w:val="067600EE"/>
    <w:rsid w:val="067E36A3"/>
    <w:rsid w:val="06852BCB"/>
    <w:rsid w:val="068AD19C"/>
    <w:rsid w:val="069F5729"/>
    <w:rsid w:val="06B0A641"/>
    <w:rsid w:val="06FA6499"/>
    <w:rsid w:val="071C57AE"/>
    <w:rsid w:val="071D6023"/>
    <w:rsid w:val="071E46A0"/>
    <w:rsid w:val="0723451C"/>
    <w:rsid w:val="07352203"/>
    <w:rsid w:val="073CA9E7"/>
    <w:rsid w:val="0742DAC0"/>
    <w:rsid w:val="074859E8"/>
    <w:rsid w:val="07633D8F"/>
    <w:rsid w:val="0791DA3B"/>
    <w:rsid w:val="07F32A52"/>
    <w:rsid w:val="07FD7B0B"/>
    <w:rsid w:val="0834F5C9"/>
    <w:rsid w:val="08370186"/>
    <w:rsid w:val="08576529"/>
    <w:rsid w:val="08651EC3"/>
    <w:rsid w:val="086757D7"/>
    <w:rsid w:val="0876C48F"/>
    <w:rsid w:val="087E8400"/>
    <w:rsid w:val="08953C6F"/>
    <w:rsid w:val="08C7115C"/>
    <w:rsid w:val="08C9188C"/>
    <w:rsid w:val="08D62623"/>
    <w:rsid w:val="08F37F65"/>
    <w:rsid w:val="08FCE92F"/>
    <w:rsid w:val="090DC5CA"/>
    <w:rsid w:val="09343661"/>
    <w:rsid w:val="093B305D"/>
    <w:rsid w:val="0943B5DA"/>
    <w:rsid w:val="095CC79A"/>
    <w:rsid w:val="09924DAE"/>
    <w:rsid w:val="09A48BA8"/>
    <w:rsid w:val="09D8DF38"/>
    <w:rsid w:val="09F69D99"/>
    <w:rsid w:val="0A000CC1"/>
    <w:rsid w:val="0A0F727E"/>
    <w:rsid w:val="0A1E07FD"/>
    <w:rsid w:val="0A2CE5EF"/>
    <w:rsid w:val="0A3EF5A7"/>
    <w:rsid w:val="0A44CCC5"/>
    <w:rsid w:val="0A569209"/>
    <w:rsid w:val="0A6CA043"/>
    <w:rsid w:val="0A994E9B"/>
    <w:rsid w:val="0AAA9677"/>
    <w:rsid w:val="0AC7772C"/>
    <w:rsid w:val="0AF474AE"/>
    <w:rsid w:val="0B2B9F6C"/>
    <w:rsid w:val="0B31E3B9"/>
    <w:rsid w:val="0B425FDA"/>
    <w:rsid w:val="0B5EDA37"/>
    <w:rsid w:val="0B98FC95"/>
    <w:rsid w:val="0B995AEE"/>
    <w:rsid w:val="0BA45273"/>
    <w:rsid w:val="0BD14FF5"/>
    <w:rsid w:val="0BDC2D1C"/>
    <w:rsid w:val="0C1646E4"/>
    <w:rsid w:val="0C2AD0B0"/>
    <w:rsid w:val="0C2F099F"/>
    <w:rsid w:val="0C4ED9F5"/>
    <w:rsid w:val="0C7ABF24"/>
    <w:rsid w:val="0C94D192"/>
    <w:rsid w:val="0CBC4672"/>
    <w:rsid w:val="0CBC7170"/>
    <w:rsid w:val="0CCD3743"/>
    <w:rsid w:val="0CCF2F81"/>
    <w:rsid w:val="0D05437F"/>
    <w:rsid w:val="0D310802"/>
    <w:rsid w:val="0D4070A2"/>
    <w:rsid w:val="0D5EA806"/>
    <w:rsid w:val="0D83E11B"/>
    <w:rsid w:val="0DBF1F7B"/>
    <w:rsid w:val="0DC8D80A"/>
    <w:rsid w:val="0DCB88D8"/>
    <w:rsid w:val="0DD299B4"/>
    <w:rsid w:val="0DE68709"/>
    <w:rsid w:val="0DFA954D"/>
    <w:rsid w:val="0E191A7F"/>
    <w:rsid w:val="0E347235"/>
    <w:rsid w:val="0E461801"/>
    <w:rsid w:val="0E734D10"/>
    <w:rsid w:val="0E77FCCB"/>
    <w:rsid w:val="0E8080CE"/>
    <w:rsid w:val="0EA01305"/>
    <w:rsid w:val="0EB00D4D"/>
    <w:rsid w:val="0EB12BD8"/>
    <w:rsid w:val="0EDB9926"/>
    <w:rsid w:val="0EE9F13C"/>
    <w:rsid w:val="0F487324"/>
    <w:rsid w:val="0F4D08B6"/>
    <w:rsid w:val="0F5DB7FF"/>
    <w:rsid w:val="0F7A52AF"/>
    <w:rsid w:val="0F826850"/>
    <w:rsid w:val="0F99CF01"/>
    <w:rsid w:val="0FB125EC"/>
    <w:rsid w:val="0FB7C1BA"/>
    <w:rsid w:val="0FBB6953"/>
    <w:rsid w:val="0FCFAC70"/>
    <w:rsid w:val="0FE9A46E"/>
    <w:rsid w:val="10006D94"/>
    <w:rsid w:val="102AC376"/>
    <w:rsid w:val="103033D6"/>
    <w:rsid w:val="10324B5A"/>
    <w:rsid w:val="108B0642"/>
    <w:rsid w:val="108F6513"/>
    <w:rsid w:val="10A2FFAF"/>
    <w:rsid w:val="10D8B405"/>
    <w:rsid w:val="10E12198"/>
    <w:rsid w:val="10F65B96"/>
    <w:rsid w:val="1111B34C"/>
    <w:rsid w:val="11382A5C"/>
    <w:rsid w:val="114FBF22"/>
    <w:rsid w:val="11632508"/>
    <w:rsid w:val="1170EE03"/>
    <w:rsid w:val="1177648B"/>
    <w:rsid w:val="11994659"/>
    <w:rsid w:val="11A8A830"/>
    <w:rsid w:val="11DA3726"/>
    <w:rsid w:val="11E2201D"/>
    <w:rsid w:val="11E91B21"/>
    <w:rsid w:val="11FB84E8"/>
    <w:rsid w:val="124727D6"/>
    <w:rsid w:val="124C0326"/>
    <w:rsid w:val="12578EC7"/>
    <w:rsid w:val="126E5D48"/>
    <w:rsid w:val="12771018"/>
    <w:rsid w:val="12838520"/>
    <w:rsid w:val="1298B7BC"/>
    <w:rsid w:val="12B28AE9"/>
    <w:rsid w:val="12E34C99"/>
    <w:rsid w:val="12FA3F60"/>
    <w:rsid w:val="12FA6D75"/>
    <w:rsid w:val="135BDF77"/>
    <w:rsid w:val="137162D4"/>
    <w:rsid w:val="13A1EC34"/>
    <w:rsid w:val="13A3D55B"/>
    <w:rsid w:val="13B5DA7B"/>
    <w:rsid w:val="13FE18F1"/>
    <w:rsid w:val="14474E57"/>
    <w:rsid w:val="144DBED3"/>
    <w:rsid w:val="145A6262"/>
    <w:rsid w:val="1499F609"/>
    <w:rsid w:val="14C1D3F7"/>
    <w:rsid w:val="1579392A"/>
    <w:rsid w:val="159EFFE2"/>
    <w:rsid w:val="15A36E54"/>
    <w:rsid w:val="15A49D44"/>
    <w:rsid w:val="15BF1CAC"/>
    <w:rsid w:val="15C5B8C0"/>
    <w:rsid w:val="15C6A94C"/>
    <w:rsid w:val="15CE31F3"/>
    <w:rsid w:val="15F6C3ED"/>
    <w:rsid w:val="15FA16E8"/>
    <w:rsid w:val="15FB7EB2"/>
    <w:rsid w:val="16168E19"/>
    <w:rsid w:val="164C68D3"/>
    <w:rsid w:val="16704042"/>
    <w:rsid w:val="16854F61"/>
    <w:rsid w:val="16947EF8"/>
    <w:rsid w:val="169F50A3"/>
    <w:rsid w:val="16B685BF"/>
    <w:rsid w:val="16B8FC25"/>
    <w:rsid w:val="16BB20E6"/>
    <w:rsid w:val="16DE8BAF"/>
    <w:rsid w:val="16EBBB23"/>
    <w:rsid w:val="16F3525B"/>
    <w:rsid w:val="1712278D"/>
    <w:rsid w:val="175A5042"/>
    <w:rsid w:val="178971FD"/>
    <w:rsid w:val="1794C9F5"/>
    <w:rsid w:val="179ABE42"/>
    <w:rsid w:val="17B22B03"/>
    <w:rsid w:val="17CA4CCC"/>
    <w:rsid w:val="17D6052B"/>
    <w:rsid w:val="17F87B02"/>
    <w:rsid w:val="17FB52F8"/>
    <w:rsid w:val="180352CB"/>
    <w:rsid w:val="180629B4"/>
    <w:rsid w:val="183DB0BA"/>
    <w:rsid w:val="1860E6F6"/>
    <w:rsid w:val="18728BB9"/>
    <w:rsid w:val="18BF7581"/>
    <w:rsid w:val="18E154B2"/>
    <w:rsid w:val="18E1B30B"/>
    <w:rsid w:val="18ECE7F9"/>
    <w:rsid w:val="18F658C7"/>
    <w:rsid w:val="19264BA1"/>
    <w:rsid w:val="192DA0B4"/>
    <w:rsid w:val="1948EA36"/>
    <w:rsid w:val="194A647B"/>
    <w:rsid w:val="195E9F01"/>
    <w:rsid w:val="1962529D"/>
    <w:rsid w:val="19672461"/>
    <w:rsid w:val="1972CA74"/>
    <w:rsid w:val="19879BB8"/>
    <w:rsid w:val="199DC96A"/>
    <w:rsid w:val="19A2F36E"/>
    <w:rsid w:val="19E1CE49"/>
    <w:rsid w:val="19E9562D"/>
    <w:rsid w:val="1A350BB2"/>
    <w:rsid w:val="1A3C1249"/>
    <w:rsid w:val="1A79601F"/>
    <w:rsid w:val="1AA65DA1"/>
    <w:rsid w:val="1ABB89EF"/>
    <w:rsid w:val="1ACD8F0F"/>
    <w:rsid w:val="1B077798"/>
    <w:rsid w:val="1B08503A"/>
    <w:rsid w:val="1B27256C"/>
    <w:rsid w:val="1B2DCAD7"/>
    <w:rsid w:val="1B3E2DA9"/>
    <w:rsid w:val="1B6B39E2"/>
    <w:rsid w:val="1B709D4B"/>
    <w:rsid w:val="1B73F0B6"/>
    <w:rsid w:val="1B7A9637"/>
    <w:rsid w:val="1B7CCA52"/>
    <w:rsid w:val="1B9944AF"/>
    <w:rsid w:val="1BA0D397"/>
    <w:rsid w:val="1BB11BE4"/>
    <w:rsid w:val="1C0EAB09"/>
    <w:rsid w:val="1C215318"/>
    <w:rsid w:val="1C3BEAB0"/>
    <w:rsid w:val="1C64DCCF"/>
    <w:rsid w:val="1C8EE9B5"/>
    <w:rsid w:val="1C9560D3"/>
    <w:rsid w:val="1CBB0E95"/>
    <w:rsid w:val="1CD1A641"/>
    <w:rsid w:val="1CF228F6"/>
    <w:rsid w:val="1D07A1BB"/>
    <w:rsid w:val="1D271E0D"/>
    <w:rsid w:val="1D2E24A4"/>
    <w:rsid w:val="1D338ECB"/>
    <w:rsid w:val="1D5B0B8E"/>
    <w:rsid w:val="1D95AE35"/>
    <w:rsid w:val="1DD2A63D"/>
    <w:rsid w:val="1DE881ED"/>
    <w:rsid w:val="1E007B71"/>
    <w:rsid w:val="1E18D55F"/>
    <w:rsid w:val="1E24AA9E"/>
    <w:rsid w:val="1E2E3BDC"/>
    <w:rsid w:val="1E34DEA1"/>
    <w:rsid w:val="1E62AFA6"/>
    <w:rsid w:val="1E97C1E8"/>
    <w:rsid w:val="1EB26743"/>
    <w:rsid w:val="1EBBFE02"/>
    <w:rsid w:val="1F06A719"/>
    <w:rsid w:val="1F378FC4"/>
    <w:rsid w:val="1F6F6F29"/>
    <w:rsid w:val="1F9C01DD"/>
    <w:rsid w:val="1FA38F5E"/>
    <w:rsid w:val="1FB4B828"/>
    <w:rsid w:val="1FB5D176"/>
    <w:rsid w:val="1FD6BF20"/>
    <w:rsid w:val="1FE4DDD3"/>
    <w:rsid w:val="1FEC704F"/>
    <w:rsid w:val="1FFAD903"/>
    <w:rsid w:val="201BB60F"/>
    <w:rsid w:val="2048B391"/>
    <w:rsid w:val="207FC1A9"/>
    <w:rsid w:val="208C3E27"/>
    <w:rsid w:val="20931A5B"/>
    <w:rsid w:val="20A3E794"/>
    <w:rsid w:val="20E7A584"/>
    <w:rsid w:val="20F02FD5"/>
    <w:rsid w:val="2102F272"/>
    <w:rsid w:val="210B7CF3"/>
    <w:rsid w:val="2121AAAB"/>
    <w:rsid w:val="21840076"/>
    <w:rsid w:val="21AA58BB"/>
    <w:rsid w:val="21ADD37D"/>
    <w:rsid w:val="21AE105D"/>
    <w:rsid w:val="21AEF6DA"/>
    <w:rsid w:val="22019CCB"/>
    <w:rsid w:val="223026E2"/>
    <w:rsid w:val="2252C8CB"/>
    <w:rsid w:val="2259988D"/>
    <w:rsid w:val="226CAB95"/>
    <w:rsid w:val="229E8F7C"/>
    <w:rsid w:val="22D8ED6B"/>
    <w:rsid w:val="22E5FFF6"/>
    <w:rsid w:val="22ECF561"/>
    <w:rsid w:val="22F5CEFD"/>
    <w:rsid w:val="230DC86A"/>
    <w:rsid w:val="2357C196"/>
    <w:rsid w:val="23759FFC"/>
    <w:rsid w:val="238D9F05"/>
    <w:rsid w:val="23B5AE11"/>
    <w:rsid w:val="23C9A6B3"/>
    <w:rsid w:val="23D9B7DF"/>
    <w:rsid w:val="23F9E64A"/>
    <w:rsid w:val="23FF9376"/>
    <w:rsid w:val="24126B9C"/>
    <w:rsid w:val="2419F380"/>
    <w:rsid w:val="2454E81A"/>
    <w:rsid w:val="245E1C65"/>
    <w:rsid w:val="246739B5"/>
    <w:rsid w:val="24680229"/>
    <w:rsid w:val="246B2957"/>
    <w:rsid w:val="247D0AFA"/>
    <w:rsid w:val="248FA1DB"/>
    <w:rsid w:val="24B4054F"/>
    <w:rsid w:val="24D3FBFF"/>
    <w:rsid w:val="24E16205"/>
    <w:rsid w:val="2513F132"/>
    <w:rsid w:val="251BB47A"/>
    <w:rsid w:val="2524FFE6"/>
    <w:rsid w:val="252AF713"/>
    <w:rsid w:val="2556C6A0"/>
    <w:rsid w:val="255DBD5A"/>
    <w:rsid w:val="255F6C20"/>
    <w:rsid w:val="256775E9"/>
    <w:rsid w:val="2577CF15"/>
    <w:rsid w:val="258C4121"/>
    <w:rsid w:val="25A38CEB"/>
    <w:rsid w:val="25A74B91"/>
    <w:rsid w:val="25BAE3D6"/>
    <w:rsid w:val="25BF39F4"/>
    <w:rsid w:val="25CDC078"/>
    <w:rsid w:val="25D76632"/>
    <w:rsid w:val="25EF8A71"/>
    <w:rsid w:val="26180703"/>
    <w:rsid w:val="261F1EAD"/>
    <w:rsid w:val="26348160"/>
    <w:rsid w:val="263B8B98"/>
    <w:rsid w:val="263FB666"/>
    <w:rsid w:val="265713B4"/>
    <w:rsid w:val="268544EC"/>
    <w:rsid w:val="268DD692"/>
    <w:rsid w:val="26CFF3D5"/>
    <w:rsid w:val="26EB4B8B"/>
    <w:rsid w:val="2746EA2F"/>
    <w:rsid w:val="277AD405"/>
    <w:rsid w:val="27E1A482"/>
    <w:rsid w:val="2816BDF2"/>
    <w:rsid w:val="28298FCE"/>
    <w:rsid w:val="2833ACAD"/>
    <w:rsid w:val="284C43E0"/>
    <w:rsid w:val="2860AA2F"/>
    <w:rsid w:val="286F7E3F"/>
    <w:rsid w:val="289824ED"/>
    <w:rsid w:val="28BF065B"/>
    <w:rsid w:val="28EDFCBE"/>
    <w:rsid w:val="28EF483A"/>
    <w:rsid w:val="28F87911"/>
    <w:rsid w:val="28FDEC57"/>
    <w:rsid w:val="2920A672"/>
    <w:rsid w:val="292E22A3"/>
    <w:rsid w:val="292FEB23"/>
    <w:rsid w:val="29343F29"/>
    <w:rsid w:val="29507C1D"/>
    <w:rsid w:val="29582130"/>
    <w:rsid w:val="298180C4"/>
    <w:rsid w:val="298442CD"/>
    <w:rsid w:val="299830D7"/>
    <w:rsid w:val="29C07C54"/>
    <w:rsid w:val="29D04CAA"/>
    <w:rsid w:val="29DDB8F0"/>
    <w:rsid w:val="29E8D03D"/>
    <w:rsid w:val="2A072FF0"/>
    <w:rsid w:val="2A1F295D"/>
    <w:rsid w:val="2A6A8E74"/>
    <w:rsid w:val="2A705CA7"/>
    <w:rsid w:val="2A83B042"/>
    <w:rsid w:val="2AA55399"/>
    <w:rsid w:val="2AA5BD3C"/>
    <w:rsid w:val="2AE17533"/>
    <w:rsid w:val="2B035CF4"/>
    <w:rsid w:val="2BAA238E"/>
    <w:rsid w:val="2BD09A07"/>
    <w:rsid w:val="2BD3B62B"/>
    <w:rsid w:val="2C215DEA"/>
    <w:rsid w:val="2C4EFF36"/>
    <w:rsid w:val="2C6612AC"/>
    <w:rsid w:val="2C6CB3D1"/>
    <w:rsid w:val="2C8A4332"/>
    <w:rsid w:val="2CB11996"/>
    <w:rsid w:val="2CD4043A"/>
    <w:rsid w:val="2CF3BF98"/>
    <w:rsid w:val="2D18FB29"/>
    <w:rsid w:val="2D257183"/>
    <w:rsid w:val="2D395774"/>
    <w:rsid w:val="2D526F05"/>
    <w:rsid w:val="2D6C7030"/>
    <w:rsid w:val="2D701E04"/>
    <w:rsid w:val="2D79BF5B"/>
    <w:rsid w:val="2D8B0BCE"/>
    <w:rsid w:val="2D9E87DF"/>
    <w:rsid w:val="2DD49644"/>
    <w:rsid w:val="2E182C6D"/>
    <w:rsid w:val="2E225511"/>
    <w:rsid w:val="2E5F4D30"/>
    <w:rsid w:val="2E670825"/>
    <w:rsid w:val="2E988DC1"/>
    <w:rsid w:val="2E9C35E9"/>
    <w:rsid w:val="2E9D04EE"/>
    <w:rsid w:val="2EB6F627"/>
    <w:rsid w:val="2EC7DC60"/>
    <w:rsid w:val="2EEB129C"/>
    <w:rsid w:val="2EEB70F5"/>
    <w:rsid w:val="2F645C20"/>
    <w:rsid w:val="2F7C885E"/>
    <w:rsid w:val="2F860880"/>
    <w:rsid w:val="2FA0EFFC"/>
    <w:rsid w:val="2FC33E6C"/>
    <w:rsid w:val="3002B29A"/>
    <w:rsid w:val="30427D38"/>
    <w:rsid w:val="305640C1"/>
    <w:rsid w:val="305A76A5"/>
    <w:rsid w:val="3074A70B"/>
    <w:rsid w:val="307E592C"/>
    <w:rsid w:val="30831E09"/>
    <w:rsid w:val="3094C3D5"/>
    <w:rsid w:val="311AEE11"/>
    <w:rsid w:val="311BE9D9"/>
    <w:rsid w:val="311D54AE"/>
    <w:rsid w:val="31220FFC"/>
    <w:rsid w:val="3132D9DC"/>
    <w:rsid w:val="313788C1"/>
    <w:rsid w:val="3145E76B"/>
    <w:rsid w:val="3147EB93"/>
    <w:rsid w:val="31A67482"/>
    <w:rsid w:val="31BE2B51"/>
    <w:rsid w:val="31CDAF96"/>
    <w:rsid w:val="31D296D5"/>
    <w:rsid w:val="31F78F9C"/>
    <w:rsid w:val="3202D909"/>
    <w:rsid w:val="322DAF2D"/>
    <w:rsid w:val="3231633B"/>
    <w:rsid w:val="323C0743"/>
    <w:rsid w:val="327E16E4"/>
    <w:rsid w:val="329B983B"/>
    <w:rsid w:val="329F70CD"/>
    <w:rsid w:val="32AFCE06"/>
    <w:rsid w:val="32C895BD"/>
    <w:rsid w:val="32DB642B"/>
    <w:rsid w:val="32E99437"/>
    <w:rsid w:val="32EBE508"/>
    <w:rsid w:val="32EFA3AE"/>
    <w:rsid w:val="32F2EB9F"/>
    <w:rsid w:val="32FBE6E0"/>
    <w:rsid w:val="33033BF3"/>
    <w:rsid w:val="335DE411"/>
    <w:rsid w:val="33605F20"/>
    <w:rsid w:val="337204EC"/>
    <w:rsid w:val="339B3930"/>
    <w:rsid w:val="33A2DB00"/>
    <w:rsid w:val="33BE50EE"/>
    <w:rsid w:val="33EF4F3B"/>
    <w:rsid w:val="342ACA0C"/>
    <w:rsid w:val="3437F9C6"/>
    <w:rsid w:val="34614E44"/>
    <w:rsid w:val="34A26CA1"/>
    <w:rsid w:val="34E193C7"/>
    <w:rsid w:val="34ED2EC7"/>
    <w:rsid w:val="3540904A"/>
    <w:rsid w:val="35526942"/>
    <w:rsid w:val="35557A32"/>
    <w:rsid w:val="3573AE53"/>
    <w:rsid w:val="3613D4D2"/>
    <w:rsid w:val="3623D4CF"/>
    <w:rsid w:val="3626ACF8"/>
    <w:rsid w:val="363CCDAE"/>
    <w:rsid w:val="36464474"/>
    <w:rsid w:val="366B7450"/>
    <w:rsid w:val="368F11F3"/>
    <w:rsid w:val="36C1E045"/>
    <w:rsid w:val="36D9923A"/>
    <w:rsid w:val="36DAF300"/>
    <w:rsid w:val="36F5EB62"/>
    <w:rsid w:val="36FD19A9"/>
    <w:rsid w:val="3706DC33"/>
    <w:rsid w:val="3707F082"/>
    <w:rsid w:val="371E6BFA"/>
    <w:rsid w:val="3726110D"/>
    <w:rsid w:val="3732CB6F"/>
    <w:rsid w:val="37984CF6"/>
    <w:rsid w:val="37A25C5B"/>
    <w:rsid w:val="37ACD6C2"/>
    <w:rsid w:val="37ACDC01"/>
    <w:rsid w:val="37B17126"/>
    <w:rsid w:val="37B8B4C4"/>
    <w:rsid w:val="37DE0D33"/>
    <w:rsid w:val="37EDABB6"/>
    <w:rsid w:val="380078D2"/>
    <w:rsid w:val="38192705"/>
    <w:rsid w:val="3832A2A5"/>
    <w:rsid w:val="38635677"/>
    <w:rsid w:val="389D4FBF"/>
    <w:rsid w:val="38AAB79D"/>
    <w:rsid w:val="38E0B317"/>
    <w:rsid w:val="392D3783"/>
    <w:rsid w:val="393856CF"/>
    <w:rsid w:val="393BAA3A"/>
    <w:rsid w:val="3943177D"/>
    <w:rsid w:val="394D94B9"/>
    <w:rsid w:val="395AAC35"/>
    <w:rsid w:val="39B50BEE"/>
    <w:rsid w:val="39C25649"/>
    <w:rsid w:val="39D25B2C"/>
    <w:rsid w:val="39E53199"/>
    <w:rsid w:val="39F735BE"/>
    <w:rsid w:val="3A3850D8"/>
    <w:rsid w:val="3A3DD12A"/>
    <w:rsid w:val="3A456862"/>
    <w:rsid w:val="3A573C49"/>
    <w:rsid w:val="3A60C9EF"/>
    <w:rsid w:val="3A646866"/>
    <w:rsid w:val="3A68DB2A"/>
    <w:rsid w:val="3A71C013"/>
    <w:rsid w:val="3AAFC59B"/>
    <w:rsid w:val="3AD4929C"/>
    <w:rsid w:val="3AD6DE24"/>
    <w:rsid w:val="3AE6DFFC"/>
    <w:rsid w:val="3B124273"/>
    <w:rsid w:val="3B1FF663"/>
    <w:rsid w:val="3B271B9D"/>
    <w:rsid w:val="3B3497CE"/>
    <w:rsid w:val="3B36CC61"/>
    <w:rsid w:val="3B89FB8A"/>
    <w:rsid w:val="3BABD133"/>
    <w:rsid w:val="3BBD2D78"/>
    <w:rsid w:val="3BD2C572"/>
    <w:rsid w:val="3C026A56"/>
    <w:rsid w:val="3C16464D"/>
    <w:rsid w:val="3C17BC61"/>
    <w:rsid w:val="3C3FA714"/>
    <w:rsid w:val="3C63CEA6"/>
    <w:rsid w:val="3C681450"/>
    <w:rsid w:val="3CC4E07B"/>
    <w:rsid w:val="3CD9B1BF"/>
    <w:rsid w:val="3D33B894"/>
    <w:rsid w:val="3D33E450"/>
    <w:rsid w:val="3D608A9E"/>
    <w:rsid w:val="3D699DA5"/>
    <w:rsid w:val="3D71167B"/>
    <w:rsid w:val="3DAE9494"/>
    <w:rsid w:val="3DE1F272"/>
    <w:rsid w:val="3DF920C2"/>
    <w:rsid w:val="3E02B37B"/>
    <w:rsid w:val="3E1E4F3F"/>
    <w:rsid w:val="3E6173DC"/>
    <w:rsid w:val="3E6A6819"/>
    <w:rsid w:val="3EAF5F08"/>
    <w:rsid w:val="3F09BA69"/>
    <w:rsid w:val="3F37D989"/>
    <w:rsid w:val="3F4AE560"/>
    <w:rsid w:val="3F5761DE"/>
    <w:rsid w:val="3F60C110"/>
    <w:rsid w:val="3F845F60"/>
    <w:rsid w:val="3F8E00B7"/>
    <w:rsid w:val="3F9176EA"/>
    <w:rsid w:val="3F9B0239"/>
    <w:rsid w:val="3FB6F2D6"/>
    <w:rsid w:val="3FD24A8C"/>
    <w:rsid w:val="3FEBAFC9"/>
    <w:rsid w:val="3FEF839F"/>
    <w:rsid w:val="3FF82623"/>
    <w:rsid w:val="409B2F79"/>
    <w:rsid w:val="40A0A6EF"/>
    <w:rsid w:val="40C62C8A"/>
    <w:rsid w:val="4103EB40"/>
    <w:rsid w:val="410A706F"/>
    <w:rsid w:val="412BBA02"/>
    <w:rsid w:val="413138C2"/>
    <w:rsid w:val="41594EFC"/>
    <w:rsid w:val="415F1A33"/>
    <w:rsid w:val="41952E31"/>
    <w:rsid w:val="41B91038"/>
    <w:rsid w:val="41D29880"/>
    <w:rsid w:val="41FBCCC4"/>
    <w:rsid w:val="421325D0"/>
    <w:rsid w:val="42497439"/>
    <w:rsid w:val="42530AF8"/>
    <w:rsid w:val="427671BB"/>
    <w:rsid w:val="4290EFCF"/>
    <w:rsid w:val="429BB583"/>
    <w:rsid w:val="42A69766"/>
    <w:rsid w:val="42C50A01"/>
    <w:rsid w:val="42CC8550"/>
    <w:rsid w:val="433325E0"/>
    <w:rsid w:val="43342FFB"/>
    <w:rsid w:val="4359A35F"/>
    <w:rsid w:val="43678ECD"/>
    <w:rsid w:val="439F3C5C"/>
    <w:rsid w:val="43D2E8FB"/>
    <w:rsid w:val="43F1C4AC"/>
    <w:rsid w:val="44066A68"/>
    <w:rsid w:val="440DD7FF"/>
    <w:rsid w:val="441CCB42"/>
    <w:rsid w:val="44261469"/>
    <w:rsid w:val="443E437F"/>
    <w:rsid w:val="4450489F"/>
    <w:rsid w:val="4458BAA1"/>
    <w:rsid w:val="448DFDB3"/>
    <w:rsid w:val="448E969A"/>
    <w:rsid w:val="44A6C2D8"/>
    <w:rsid w:val="44EFA587"/>
    <w:rsid w:val="44F52EDF"/>
    <w:rsid w:val="450F3B2B"/>
    <w:rsid w:val="455FE7E3"/>
    <w:rsid w:val="457BB826"/>
    <w:rsid w:val="45A4DED2"/>
    <w:rsid w:val="45AAADE6"/>
    <w:rsid w:val="46039097"/>
    <w:rsid w:val="461AE782"/>
    <w:rsid w:val="462A1F83"/>
    <w:rsid w:val="46840257"/>
    <w:rsid w:val="46A6BC56"/>
    <w:rsid w:val="46D9FD48"/>
    <w:rsid w:val="46DFF195"/>
    <w:rsid w:val="472BCDE6"/>
    <w:rsid w:val="472E6DA5"/>
    <w:rsid w:val="474E0726"/>
    <w:rsid w:val="4751A97D"/>
    <w:rsid w:val="478484CA"/>
    <w:rsid w:val="47A6D33A"/>
    <w:rsid w:val="47B0326C"/>
    <w:rsid w:val="47EBCA29"/>
    <w:rsid w:val="47F62A36"/>
    <w:rsid w:val="4807C2C5"/>
    <w:rsid w:val="4818E24C"/>
    <w:rsid w:val="4839B555"/>
    <w:rsid w:val="484C33C3"/>
    <w:rsid w:val="4878B6FC"/>
    <w:rsid w:val="48A55625"/>
    <w:rsid w:val="48B98BF0"/>
    <w:rsid w:val="48E69829"/>
    <w:rsid w:val="4902E702"/>
    <w:rsid w:val="4905A4CA"/>
    <w:rsid w:val="490CF9DD"/>
    <w:rsid w:val="49114FFB"/>
    <w:rsid w:val="491395AB"/>
    <w:rsid w:val="4959BA6F"/>
    <w:rsid w:val="4980AA1E"/>
    <w:rsid w:val="498F92A8"/>
    <w:rsid w:val="49ADA7A0"/>
    <w:rsid w:val="4A0D5E17"/>
    <w:rsid w:val="4A2209DC"/>
    <w:rsid w:val="4A4713F3"/>
    <w:rsid w:val="4A5693FE"/>
    <w:rsid w:val="4A6D873D"/>
    <w:rsid w:val="4A7EFA38"/>
    <w:rsid w:val="4A7F2D09"/>
    <w:rsid w:val="4A8AC050"/>
    <w:rsid w:val="4AAC2A8B"/>
    <w:rsid w:val="4AF3A3DE"/>
    <w:rsid w:val="4B0ADA06"/>
    <w:rsid w:val="4B106FFA"/>
    <w:rsid w:val="4B25740F"/>
    <w:rsid w:val="4B33BA89"/>
    <w:rsid w:val="4B36C339"/>
    <w:rsid w:val="4B4B0B98"/>
    <w:rsid w:val="4B84D66F"/>
    <w:rsid w:val="4BB38A7F"/>
    <w:rsid w:val="4BD2E409"/>
    <w:rsid w:val="4BD7230E"/>
    <w:rsid w:val="4C173876"/>
    <w:rsid w:val="4C2D9BD4"/>
    <w:rsid w:val="4C3B3AB7"/>
    <w:rsid w:val="4C415E41"/>
    <w:rsid w:val="4C872916"/>
    <w:rsid w:val="4C9662A1"/>
    <w:rsid w:val="4CA29224"/>
    <w:rsid w:val="4CA50FCC"/>
    <w:rsid w:val="4D109A1D"/>
    <w:rsid w:val="4D2262B1"/>
    <w:rsid w:val="4D2FCEF7"/>
    <w:rsid w:val="4D41B22C"/>
    <w:rsid w:val="4D55910C"/>
    <w:rsid w:val="4D574321"/>
    <w:rsid w:val="4D5945F7"/>
    <w:rsid w:val="4D5F9998"/>
    <w:rsid w:val="4D6677B8"/>
    <w:rsid w:val="4D6E9EC8"/>
    <w:rsid w:val="4DC54AD7"/>
    <w:rsid w:val="4DDD393A"/>
    <w:rsid w:val="4DF769A0"/>
    <w:rsid w:val="4E0C3548"/>
    <w:rsid w:val="4E287E85"/>
    <w:rsid w:val="4E480A6E"/>
    <w:rsid w:val="4E4C935D"/>
    <w:rsid w:val="4E975660"/>
    <w:rsid w:val="4E993283"/>
    <w:rsid w:val="4EE9A008"/>
    <w:rsid w:val="4EEB8550"/>
    <w:rsid w:val="4F007135"/>
    <w:rsid w:val="4F08D48E"/>
    <w:rsid w:val="4F094AD1"/>
    <w:rsid w:val="4F5752A3"/>
    <w:rsid w:val="4F891BD0"/>
    <w:rsid w:val="4FAEB359"/>
    <w:rsid w:val="4FDC1916"/>
    <w:rsid w:val="5000F3A8"/>
    <w:rsid w:val="5016F4D7"/>
    <w:rsid w:val="505BEBC6"/>
    <w:rsid w:val="507F4BF7"/>
    <w:rsid w:val="50B62433"/>
    <w:rsid w:val="50BA7A51"/>
    <w:rsid w:val="50F4DDD9"/>
    <w:rsid w:val="5110CC51"/>
    <w:rsid w:val="514EC285"/>
    <w:rsid w:val="518213A8"/>
    <w:rsid w:val="51A5EB17"/>
    <w:rsid w:val="51E09CEE"/>
    <w:rsid w:val="51E1EFA7"/>
    <w:rsid w:val="51E2242E"/>
    <w:rsid w:val="51E68BE8"/>
    <w:rsid w:val="51EF1AF5"/>
    <w:rsid w:val="51F28390"/>
    <w:rsid w:val="51FAF39C"/>
    <w:rsid w:val="5219F267"/>
    <w:rsid w:val="52329A81"/>
    <w:rsid w:val="524E72CE"/>
    <w:rsid w:val="528F371C"/>
    <w:rsid w:val="52CE9E65"/>
    <w:rsid w:val="52D72D5C"/>
    <w:rsid w:val="52FF7479"/>
    <w:rsid w:val="5326D272"/>
    <w:rsid w:val="53716351"/>
    <w:rsid w:val="53876385"/>
    <w:rsid w:val="5393558D"/>
    <w:rsid w:val="53A9A25E"/>
    <w:rsid w:val="53C6BD12"/>
    <w:rsid w:val="53CAAF9C"/>
    <w:rsid w:val="53D53410"/>
    <w:rsid w:val="5402DEAC"/>
    <w:rsid w:val="545C54CF"/>
    <w:rsid w:val="5470FA8B"/>
    <w:rsid w:val="54742603"/>
    <w:rsid w:val="5497FD72"/>
    <w:rsid w:val="54BA9DEF"/>
    <w:rsid w:val="54C70DD3"/>
    <w:rsid w:val="54CC713C"/>
    <w:rsid w:val="54CFF164"/>
    <w:rsid w:val="54D2822F"/>
    <w:rsid w:val="54E918EC"/>
    <w:rsid w:val="54EE02B5"/>
    <w:rsid w:val="54F6F1F6"/>
    <w:rsid w:val="5522976F"/>
    <w:rsid w:val="55443F13"/>
    <w:rsid w:val="5587F198"/>
    <w:rsid w:val="558E1D4A"/>
    <w:rsid w:val="55A6B28B"/>
    <w:rsid w:val="55B36112"/>
    <w:rsid w:val="55F134C4"/>
    <w:rsid w:val="55F36CED"/>
    <w:rsid w:val="5601E40D"/>
    <w:rsid w:val="561B76A4"/>
    <w:rsid w:val="565BEDC8"/>
    <w:rsid w:val="5686A59A"/>
    <w:rsid w:val="5689F895"/>
    <w:rsid w:val="569E9F07"/>
    <w:rsid w:val="56AFFA18"/>
    <w:rsid w:val="56B27527"/>
    <w:rsid w:val="56D67E6C"/>
    <w:rsid w:val="57088781"/>
    <w:rsid w:val="571066F5"/>
    <w:rsid w:val="571B9595"/>
    <w:rsid w:val="571DE326"/>
    <w:rsid w:val="57430BF9"/>
    <w:rsid w:val="574E44C0"/>
    <w:rsid w:val="57824F1E"/>
    <w:rsid w:val="57D3186D"/>
    <w:rsid w:val="57DBBAF1"/>
    <w:rsid w:val="57DC566A"/>
    <w:rsid w:val="57E13DB2"/>
    <w:rsid w:val="57F850A2"/>
    <w:rsid w:val="5824A8B5"/>
    <w:rsid w:val="5840F0D5"/>
    <w:rsid w:val="587558CC"/>
    <w:rsid w:val="58822F15"/>
    <w:rsid w:val="58A5736D"/>
    <w:rsid w:val="58C41245"/>
    <w:rsid w:val="58D178C9"/>
    <w:rsid w:val="58D8ED88"/>
    <w:rsid w:val="58DFC09D"/>
    <w:rsid w:val="590ABB49"/>
    <w:rsid w:val="593CE3CA"/>
    <w:rsid w:val="5963E6B1"/>
    <w:rsid w:val="5978C2FF"/>
    <w:rsid w:val="59B07F2A"/>
    <w:rsid w:val="59B62D4E"/>
    <w:rsid w:val="59F28F54"/>
    <w:rsid w:val="5A01B4BE"/>
    <w:rsid w:val="5A208C89"/>
    <w:rsid w:val="5A296CFF"/>
    <w:rsid w:val="5A480169"/>
    <w:rsid w:val="5A58F23A"/>
    <w:rsid w:val="5A6750E4"/>
    <w:rsid w:val="5A6ABACE"/>
    <w:rsid w:val="5A7C6003"/>
    <w:rsid w:val="5A8033D9"/>
    <w:rsid w:val="5A9DE929"/>
    <w:rsid w:val="5AA89ECF"/>
    <w:rsid w:val="5AC46C12"/>
    <w:rsid w:val="5B09E44E"/>
    <w:rsid w:val="5B1FD93F"/>
    <w:rsid w:val="5B54C036"/>
    <w:rsid w:val="5B676B27"/>
    <w:rsid w:val="5B751A29"/>
    <w:rsid w:val="5B90628B"/>
    <w:rsid w:val="5B94B8A9"/>
    <w:rsid w:val="5BB624A0"/>
    <w:rsid w:val="5C48C952"/>
    <w:rsid w:val="5C4CAB6A"/>
    <w:rsid w:val="5C85096D"/>
    <w:rsid w:val="5C952D84"/>
    <w:rsid w:val="5C980503"/>
    <w:rsid w:val="5CA282E9"/>
    <w:rsid w:val="5CC5532F"/>
    <w:rsid w:val="5CE810DE"/>
    <w:rsid w:val="5CE972F6"/>
    <w:rsid w:val="5CE9AF7F"/>
    <w:rsid w:val="5CEC4B3C"/>
    <w:rsid w:val="5D10B8B4"/>
    <w:rsid w:val="5D146C50"/>
    <w:rsid w:val="5D1F1B62"/>
    <w:rsid w:val="5D2AACD4"/>
    <w:rsid w:val="5D3747A0"/>
    <w:rsid w:val="5D70E1DA"/>
    <w:rsid w:val="5D9AB12A"/>
    <w:rsid w:val="5DBC8DF9"/>
    <w:rsid w:val="5DC3D61A"/>
    <w:rsid w:val="5DD54B63"/>
    <w:rsid w:val="5DDB9668"/>
    <w:rsid w:val="5E22A036"/>
    <w:rsid w:val="5E4E4413"/>
    <w:rsid w:val="5E7B029C"/>
    <w:rsid w:val="5E9E1B5D"/>
    <w:rsid w:val="5EAF8408"/>
    <w:rsid w:val="5EB29A91"/>
    <w:rsid w:val="5EBC016C"/>
    <w:rsid w:val="5EC349DA"/>
    <w:rsid w:val="5F031478"/>
    <w:rsid w:val="5F8580C0"/>
    <w:rsid w:val="5F88AC38"/>
    <w:rsid w:val="5F9BBA09"/>
    <w:rsid w:val="6021F2D9"/>
    <w:rsid w:val="60774527"/>
    <w:rsid w:val="609B4768"/>
    <w:rsid w:val="60B82C34"/>
    <w:rsid w:val="60D536F5"/>
    <w:rsid w:val="60F4E4C9"/>
    <w:rsid w:val="6154C982"/>
    <w:rsid w:val="61B389E3"/>
    <w:rsid w:val="61B952A8"/>
    <w:rsid w:val="61BC7E20"/>
    <w:rsid w:val="6220F660"/>
    <w:rsid w:val="62417EDA"/>
    <w:rsid w:val="625BD070"/>
    <w:rsid w:val="62B1FBE8"/>
    <w:rsid w:val="62B8C0CC"/>
    <w:rsid w:val="6310957D"/>
    <w:rsid w:val="631A5807"/>
    <w:rsid w:val="6324BC6B"/>
    <w:rsid w:val="634199A6"/>
    <w:rsid w:val="634A3C2A"/>
    <w:rsid w:val="634DAA54"/>
    <w:rsid w:val="636303E1"/>
    <w:rsid w:val="63762A79"/>
    <w:rsid w:val="638F3319"/>
    <w:rsid w:val="639DAEF4"/>
    <w:rsid w:val="6401E4EE"/>
    <w:rsid w:val="6413F4A6"/>
    <w:rsid w:val="64B04C4B"/>
    <w:rsid w:val="64C40940"/>
    <w:rsid w:val="64D267EA"/>
    <w:rsid w:val="64D5BAE5"/>
    <w:rsid w:val="65054F21"/>
    <w:rsid w:val="6524AE87"/>
    <w:rsid w:val="65391187"/>
    <w:rsid w:val="653EA032"/>
    <w:rsid w:val="654DB246"/>
    <w:rsid w:val="654DE2CB"/>
    <w:rsid w:val="655FA8C3"/>
    <w:rsid w:val="65C46AC3"/>
    <w:rsid w:val="65C4B578"/>
    <w:rsid w:val="65E22059"/>
    <w:rsid w:val="65E5D700"/>
    <w:rsid w:val="65E61723"/>
    <w:rsid w:val="661056DA"/>
    <w:rsid w:val="66172008"/>
    <w:rsid w:val="6621B978"/>
    <w:rsid w:val="66225BFA"/>
    <w:rsid w:val="66468A37"/>
    <w:rsid w:val="66B9A4D4"/>
    <w:rsid w:val="66DFCE63"/>
    <w:rsid w:val="66E6DFBF"/>
    <w:rsid w:val="66ECDF9F"/>
    <w:rsid w:val="66FE856B"/>
    <w:rsid w:val="6716553D"/>
    <w:rsid w:val="67905986"/>
    <w:rsid w:val="679D775E"/>
    <w:rsid w:val="67BA5813"/>
    <w:rsid w:val="67D0705D"/>
    <w:rsid w:val="67F4E576"/>
    <w:rsid w:val="67F8D8DF"/>
    <w:rsid w:val="688819DA"/>
    <w:rsid w:val="68A5C8D9"/>
    <w:rsid w:val="68D85C4F"/>
    <w:rsid w:val="68D8BAA8"/>
    <w:rsid w:val="68DCF397"/>
    <w:rsid w:val="68F6F4D9"/>
    <w:rsid w:val="69026935"/>
    <w:rsid w:val="69093263"/>
    <w:rsid w:val="69111544"/>
    <w:rsid w:val="691D206D"/>
    <w:rsid w:val="691D533E"/>
    <w:rsid w:val="697B213B"/>
    <w:rsid w:val="699D3E57"/>
    <w:rsid w:val="699E5C33"/>
    <w:rsid w:val="69D07AFC"/>
    <w:rsid w:val="69F097C6"/>
    <w:rsid w:val="6A1C032F"/>
    <w:rsid w:val="6A211BCA"/>
    <w:rsid w:val="6A8BD4CE"/>
    <w:rsid w:val="6A947101"/>
    <w:rsid w:val="6AA3BF84"/>
    <w:rsid w:val="6AB4E7B9"/>
    <w:rsid w:val="6AF00097"/>
    <w:rsid w:val="6B024873"/>
    <w:rsid w:val="6B1622B9"/>
    <w:rsid w:val="6B97DB34"/>
    <w:rsid w:val="6BE5C660"/>
    <w:rsid w:val="6BFAF2AE"/>
    <w:rsid w:val="6C2A34E5"/>
    <w:rsid w:val="6C7B9240"/>
    <w:rsid w:val="6C9332FF"/>
    <w:rsid w:val="6C93B67F"/>
    <w:rsid w:val="6CD68F93"/>
    <w:rsid w:val="6CFEA459"/>
    <w:rsid w:val="6D15B773"/>
    <w:rsid w:val="6D1A4286"/>
    <w:rsid w:val="6D4BBB78"/>
    <w:rsid w:val="6D786756"/>
    <w:rsid w:val="6D7D2F07"/>
    <w:rsid w:val="6DE61454"/>
    <w:rsid w:val="6DEAFB9C"/>
    <w:rsid w:val="6DFE4092"/>
    <w:rsid w:val="6E254E83"/>
    <w:rsid w:val="6E2F49C7"/>
    <w:rsid w:val="6E3191B5"/>
    <w:rsid w:val="6E628601"/>
    <w:rsid w:val="6E6A3A68"/>
    <w:rsid w:val="6E7B9579"/>
    <w:rsid w:val="6EA1915F"/>
    <w:rsid w:val="6EA96EE0"/>
    <w:rsid w:val="6EE2188E"/>
    <w:rsid w:val="6F0578BF"/>
    <w:rsid w:val="6F06C2AA"/>
    <w:rsid w:val="6F5AD77F"/>
    <w:rsid w:val="6F6074E1"/>
    <w:rsid w:val="6F6DA49B"/>
    <w:rsid w:val="6FB55D16"/>
    <w:rsid w:val="6FFC4D3E"/>
    <w:rsid w:val="7023D6D0"/>
    <w:rsid w:val="703050CE"/>
    <w:rsid w:val="7078B058"/>
    <w:rsid w:val="707B6DE0"/>
    <w:rsid w:val="70861DED"/>
    <w:rsid w:val="70ABAFBF"/>
    <w:rsid w:val="70DB4369"/>
    <w:rsid w:val="70EDB251"/>
    <w:rsid w:val="71436798"/>
    <w:rsid w:val="715E4B4F"/>
    <w:rsid w:val="71672EA6"/>
    <w:rsid w:val="71881C50"/>
    <w:rsid w:val="719A2075"/>
    <w:rsid w:val="719E7693"/>
    <w:rsid w:val="723B2CC4"/>
    <w:rsid w:val="724E4F9C"/>
    <w:rsid w:val="72952DEE"/>
    <w:rsid w:val="72A968AA"/>
    <w:rsid w:val="72DB31D7"/>
    <w:rsid w:val="72DC751A"/>
    <w:rsid w:val="72ED791C"/>
    <w:rsid w:val="73115F27"/>
    <w:rsid w:val="7323568B"/>
    <w:rsid w:val="732A7876"/>
    <w:rsid w:val="7341058A"/>
    <w:rsid w:val="73675A18"/>
    <w:rsid w:val="737B1A96"/>
    <w:rsid w:val="737EB751"/>
    <w:rsid w:val="73AE01CD"/>
    <w:rsid w:val="73C4CACB"/>
    <w:rsid w:val="73E06272"/>
    <w:rsid w:val="74056D1B"/>
    <w:rsid w:val="740C9058"/>
    <w:rsid w:val="742C5E20"/>
    <w:rsid w:val="743E04E4"/>
    <w:rsid w:val="74434392"/>
    <w:rsid w:val="74525196"/>
    <w:rsid w:val="7460ED91"/>
    <w:rsid w:val="749B6AD1"/>
    <w:rsid w:val="74B508BB"/>
    <w:rsid w:val="74E5CF7B"/>
    <w:rsid w:val="74F8011E"/>
    <w:rsid w:val="7521559C"/>
    <w:rsid w:val="752FADB2"/>
    <w:rsid w:val="754061F7"/>
    <w:rsid w:val="758F9D03"/>
    <w:rsid w:val="75C9A777"/>
    <w:rsid w:val="75CA4FD5"/>
    <w:rsid w:val="7620B46C"/>
    <w:rsid w:val="76451C0A"/>
    <w:rsid w:val="76518A80"/>
    <w:rsid w:val="7674F61B"/>
    <w:rsid w:val="76C37958"/>
    <w:rsid w:val="76D9798C"/>
    <w:rsid w:val="76E27345"/>
    <w:rsid w:val="76E9FC41"/>
    <w:rsid w:val="77124C50"/>
    <w:rsid w:val="7712B0F7"/>
    <w:rsid w:val="77274A17"/>
    <w:rsid w:val="7754F4B3"/>
    <w:rsid w:val="775E876C"/>
    <w:rsid w:val="776129BD"/>
    <w:rsid w:val="77622427"/>
    <w:rsid w:val="7765ED65"/>
    <w:rsid w:val="77C5D82E"/>
    <w:rsid w:val="77D42CEB"/>
    <w:rsid w:val="77E8754A"/>
    <w:rsid w:val="77ED61C6"/>
    <w:rsid w:val="77F90525"/>
    <w:rsid w:val="780645D5"/>
    <w:rsid w:val="781923DA"/>
    <w:rsid w:val="78249836"/>
    <w:rsid w:val="7873DCE3"/>
    <w:rsid w:val="7876C2E3"/>
    <w:rsid w:val="788CA6E3"/>
    <w:rsid w:val="7899D104"/>
    <w:rsid w:val="78B60DF8"/>
    <w:rsid w:val="78B9F465"/>
    <w:rsid w:val="78C169B2"/>
    <w:rsid w:val="78C27EB6"/>
    <w:rsid w:val="791A1BDA"/>
    <w:rsid w:val="793A994A"/>
    <w:rsid w:val="793CD3AD"/>
    <w:rsid w:val="79434ACB"/>
    <w:rsid w:val="7953FA14"/>
    <w:rsid w:val="7968F88D"/>
    <w:rsid w:val="79A012EE"/>
    <w:rsid w:val="79A3731F"/>
    <w:rsid w:val="79C5EE85"/>
    <w:rsid w:val="79F2FABE"/>
    <w:rsid w:val="7A0AE574"/>
    <w:rsid w:val="7A0D4C11"/>
    <w:rsid w:val="7A1DB290"/>
    <w:rsid w:val="7A239271"/>
    <w:rsid w:val="7A289473"/>
    <w:rsid w:val="7ADC25D4"/>
    <w:rsid w:val="7AFF0124"/>
    <w:rsid w:val="7B2E6C71"/>
    <w:rsid w:val="7B38414F"/>
    <w:rsid w:val="7B53CDFC"/>
    <w:rsid w:val="7B56BECB"/>
    <w:rsid w:val="7B59671D"/>
    <w:rsid w:val="7B674D3A"/>
    <w:rsid w:val="7B72C7E7"/>
    <w:rsid w:val="7B736D2C"/>
    <w:rsid w:val="7BA94A87"/>
    <w:rsid w:val="7BDDC29B"/>
    <w:rsid w:val="7BE579BC"/>
    <w:rsid w:val="7BF78974"/>
    <w:rsid w:val="7C026B57"/>
    <w:rsid w:val="7C2A70AB"/>
    <w:rsid w:val="7C399615"/>
    <w:rsid w:val="7CB5FCB8"/>
    <w:rsid w:val="7D084355"/>
    <w:rsid w:val="7D0D2A9D"/>
    <w:rsid w:val="7D2D3A32"/>
    <w:rsid w:val="7D7DBE48"/>
    <w:rsid w:val="7D958F7C"/>
    <w:rsid w:val="7DAB0841"/>
    <w:rsid w:val="7DC3C5FD"/>
    <w:rsid w:val="7DC4F031"/>
    <w:rsid w:val="7DDECAE4"/>
    <w:rsid w:val="7E0A4260"/>
    <w:rsid w:val="7E0E62BD"/>
    <w:rsid w:val="7E17B80D"/>
    <w:rsid w:val="7E1BE5F2"/>
    <w:rsid w:val="7E1E1101"/>
    <w:rsid w:val="7E4B7978"/>
    <w:rsid w:val="7E5102D0"/>
    <w:rsid w:val="7E543AE4"/>
    <w:rsid w:val="7E5B25FD"/>
    <w:rsid w:val="7E6F4A99"/>
    <w:rsid w:val="7E907067"/>
    <w:rsid w:val="7E9C371A"/>
    <w:rsid w:val="7EAF86C3"/>
    <w:rsid w:val="7EB51CB7"/>
    <w:rsid w:val="7EDA1300"/>
    <w:rsid w:val="7EFFE428"/>
    <w:rsid w:val="7F06AC4F"/>
    <w:rsid w:val="7F84DF25"/>
    <w:rsid w:val="7F86D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37559"/>
  <w15:docId w15:val="{51A75D9E-E1D8-4F66-96D1-602812C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7BE"/>
    <w:pPr>
      <w:keepNext/>
      <w:keepLines/>
      <w:shd w:val="clear" w:color="auto" w:fill="3494BA" w:themeFill="accent1"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373545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373545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7BE"/>
    <w:rPr>
      <w:rFonts w:asciiTheme="majorHAnsi" w:eastAsiaTheme="majorEastAsia" w:hAnsiTheme="majorHAnsi" w:cstheme="majorBidi"/>
      <w:bCs/>
      <w:color w:val="FFFFFF" w:themeColor="background1"/>
      <w:sz w:val="24"/>
      <w:szCs w:val="3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76B9C"/>
    <w:rPr>
      <w:rFonts w:asciiTheme="majorHAnsi" w:eastAsiaTheme="majorEastAsia" w:hAnsiTheme="majorHAnsi" w:cstheme="majorBidi"/>
      <w:b/>
      <w:bCs/>
      <w:color w:val="3494B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373545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25CD"/>
    <w:rPr>
      <w:rFonts w:asciiTheme="majorHAnsi" w:eastAsiaTheme="majorEastAsia" w:hAnsiTheme="majorHAnsi" w:cstheme="majorBidi"/>
      <w:b/>
      <w:color w:val="373545" w:themeColor="text2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75BDA7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B9C"/>
    <w:rPr>
      <w:rFonts w:eastAsiaTheme="majorEastAsia" w:cstheme="majorBidi"/>
      <w:b/>
      <w:iCs/>
      <w:color w:val="75BDA7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A43031"/>
    <w:pPr>
      <w:spacing w:after="0" w:line="240" w:lineRule="auto"/>
      <w:jc w:val="both"/>
    </w:pPr>
  </w:style>
  <w:style w:type="character" w:customStyle="1" w:styleId="NoSpacingChar">
    <w:name w:val="No Spacing Char"/>
    <w:basedOn w:val="DefaultParagraphFont"/>
    <w:link w:val="NoSpacing"/>
    <w:uiPriority w:val="1"/>
    <w:rsid w:val="00A4303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373545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aliases w:val="Bullets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494B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3494BA" w:themeColor="accent1"/>
        <w:left w:val="single" w:sz="36" w:space="8" w:color="3494BA" w:themeColor="accent1"/>
        <w:bottom w:val="single" w:sz="36" w:space="8" w:color="3494BA" w:themeColor="accent1"/>
        <w:right w:val="single" w:sz="36" w:space="8" w:color="3494BA" w:themeColor="accent1"/>
      </w:pBdr>
      <w:shd w:val="clear" w:color="auto" w:fill="3494B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494B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ijl1">
    <w:name w:val="Stijl1"/>
    <w:basedOn w:val="Title"/>
    <w:link w:val="Tekensvoorstijl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Tekensvoorstijl1">
    <w:name w:val="Tekens voor stijl 1"/>
    <w:basedOn w:val="TitleChar"/>
    <w:link w:val="Stijl1"/>
    <w:rsid w:val="002A2E02"/>
    <w:rPr>
      <w:rFonts w:asciiTheme="majorHAnsi" w:eastAsiaTheme="majorEastAsia" w:hAnsiTheme="majorHAnsi" w:cstheme="majorBidi"/>
      <w:b w:val="0"/>
      <w:color w:val="373545" w:themeColor="text2"/>
      <w:spacing w:val="5"/>
      <w:kern w:val="28"/>
      <w:sz w:val="60"/>
      <w:szCs w:val="56"/>
      <w14:ligatures w14:val="standardContextual"/>
      <w14:cntxtAlts/>
    </w:rPr>
  </w:style>
  <w:style w:type="paragraph" w:styleId="TOC1">
    <w:name w:val="toc 1"/>
    <w:basedOn w:val="Normal"/>
    <w:next w:val="Normal"/>
    <w:autoRedefine/>
    <w:uiPriority w:val="39"/>
    <w:unhideWhenUsed/>
    <w:rsid w:val="001912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12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12A7"/>
    <w:rPr>
      <w:color w:val="6B9F25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84F8E"/>
    <w:pPr>
      <w:spacing w:after="0"/>
    </w:pPr>
  </w:style>
  <w:style w:type="table" w:styleId="GridTable1Light-Accent1">
    <w:name w:val="Grid Table 1 Light Accent 1"/>
    <w:basedOn w:val="TableNormal"/>
    <w:uiPriority w:val="46"/>
    <w:rsid w:val="00835609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92210E"/>
  </w:style>
  <w:style w:type="character" w:customStyle="1" w:styleId="eop">
    <w:name w:val="eop"/>
    <w:basedOn w:val="DefaultParagraphFont"/>
    <w:rsid w:val="0092210E"/>
  </w:style>
  <w:style w:type="character" w:styleId="CommentReference">
    <w:name w:val="annotation reference"/>
    <w:basedOn w:val="DefaultParagraphFont"/>
    <w:uiPriority w:val="99"/>
    <w:semiHidden/>
    <w:unhideWhenUsed/>
    <w:rsid w:val="00930C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0C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0C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C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C21"/>
    <w:rPr>
      <w:b/>
      <w:bCs/>
      <w:sz w:val="20"/>
      <w:szCs w:val="20"/>
    </w:rPr>
  </w:style>
  <w:style w:type="paragraph" w:customStyle="1" w:styleId="remove">
    <w:name w:val="remove"/>
    <w:basedOn w:val="Normal"/>
    <w:next w:val="Normal"/>
    <w:qFormat/>
    <w:rsid w:val="00AC3E64"/>
    <w:rPr>
      <w:strike/>
      <w:color w:val="FF0000"/>
      <w:lang w:val="en-GB"/>
    </w:rPr>
  </w:style>
  <w:style w:type="paragraph" w:styleId="Revision">
    <w:name w:val="Revision"/>
    <w:hidden/>
    <w:uiPriority w:val="99"/>
    <w:semiHidden/>
    <w:rsid w:val="00EE3B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microsoft.com/office/2016/09/relationships/commentsIds" Target="commentsIds.xml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commentsExtended" Target="commentsExtended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comments" Target="comments.xm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i\AppData\Roaming\Microsoft\Templates\Rapport%20(zakelijk%20ontwerp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Blauwgro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EF71636FB878418F982DB9A7373950" ma:contentTypeVersion="15" ma:contentTypeDescription="Een nieuw document maken." ma:contentTypeScope="" ma:versionID="444018b4f0b1312a03be733b8f46200b">
  <xsd:schema xmlns:xsd="http://www.w3.org/2001/XMLSchema" xmlns:xs="http://www.w3.org/2001/XMLSchema" xmlns:p="http://schemas.microsoft.com/office/2006/metadata/properties" xmlns:ns2="bbd803d0-dca4-4c97-9075-c3b659cffa8a" xmlns:ns3="b6bb138d-39dd-4c70-9ace-4a41e4b71e05" targetNamespace="http://schemas.microsoft.com/office/2006/metadata/properties" ma:root="true" ma:fieldsID="faaa54af7da5732069097b7a139024fa" ns2:_="" ns3:_="">
    <xsd:import namespace="bbd803d0-dca4-4c97-9075-c3b659cffa8a"/>
    <xsd:import namespace="b6bb138d-39dd-4c70-9ace-4a41e4b71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803d0-dca4-4c97-9075-c3b659cff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b138d-39dd-4c70-9ace-4a41e4b71e0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dc758b9-ce74-4d46-b02f-c805d3864200}" ma:internalName="TaxCatchAll" ma:showField="CatchAllData" ma:web="b6bb138d-39dd-4c70-9ace-4a41e4b71e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bb138d-39dd-4c70-9ace-4a41e4b71e05" xsi:nil="true"/>
    <lcf76f155ced4ddcb4097134ff3c332f xmlns="bbd803d0-dca4-4c97-9075-c3b659cffa8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CE2DA2-50BB-47B4-8F23-3C282E92E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803d0-dca4-4c97-9075-c3b659cffa8a"/>
    <ds:schemaRef ds:uri="b6bb138d-39dd-4c70-9ace-4a41e4b71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7C9C0A-49BF-4F9F-88C1-CBF762C8CD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9F42E9-8790-40BF-AC50-4FCF4A1F070B}">
  <ds:schemaRefs>
    <ds:schemaRef ds:uri="http://schemas.microsoft.com/office/2006/metadata/properties"/>
    <ds:schemaRef ds:uri="http://schemas.microsoft.com/office/infopath/2007/PartnerControls"/>
    <ds:schemaRef ds:uri="b6bb138d-39dd-4c70-9ace-4a41e4b71e05"/>
    <ds:schemaRef ds:uri="bbd803d0-dca4-4c97-9075-c3b659cffa8a"/>
  </ds:schemaRefs>
</ds:datastoreItem>
</file>

<file path=customXml/itemProps4.xml><?xml version="1.0" encoding="utf-8"?>
<ds:datastoreItem xmlns:ds="http://schemas.openxmlformats.org/officeDocument/2006/customXml" ds:itemID="{37704513-306D-4CF6-8C32-45B248F4E7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(zakelijk ontwerp).dotx</Template>
  <TotalTime>27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PoA</vt:lpstr>
      <vt:lpstr>PoA</vt:lpstr>
    </vt:vector>
  </TitlesOfParts>
  <Company/>
  <LinksUpToDate>false</LinksUpToDate>
  <CharactersWithSpaces>1514</CharactersWithSpaces>
  <SharedDoc>false</SharedDoc>
  <HLinks>
    <vt:vector size="132" baseType="variant"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_Toc100664374</vt:lpwstr>
      </vt:variant>
      <vt:variant>
        <vt:i4>7012357</vt:i4>
      </vt:variant>
      <vt:variant>
        <vt:i4>128</vt:i4>
      </vt:variant>
      <vt:variant>
        <vt:i4>0</vt:i4>
      </vt:variant>
      <vt:variant>
        <vt:i4>5</vt:i4>
      </vt:variant>
      <vt:variant>
        <vt:lpwstr>https://stichtingfontys.sharepoint.com/sites/FLUFFY905/Gedeelde documenten/General/01. Deliverables/2204 Plan of Approach Fluffy Feedback.docx</vt:lpwstr>
      </vt:variant>
      <vt:variant>
        <vt:lpwstr>_Toc100664373</vt:lpwstr>
      </vt:variant>
      <vt:variant>
        <vt:i4>7012357</vt:i4>
      </vt:variant>
      <vt:variant>
        <vt:i4>122</vt:i4>
      </vt:variant>
      <vt:variant>
        <vt:i4>0</vt:i4>
      </vt:variant>
      <vt:variant>
        <vt:i4>5</vt:i4>
      </vt:variant>
      <vt:variant>
        <vt:lpwstr>https://stichtingfontys.sharepoint.com/sites/FLUFFY905/Gedeelde documenten/General/01. Deliverables/2204 Plan of Approach Fluffy Feedback.docx</vt:lpwstr>
      </vt:variant>
      <vt:variant>
        <vt:lpwstr>_Toc100664372</vt:lpwstr>
      </vt:variant>
      <vt:variant>
        <vt:i4>1638463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_Toc65488053</vt:lpwstr>
      </vt:variant>
      <vt:variant>
        <vt:i4>1572927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_Toc65488052</vt:lpwstr>
      </vt:variant>
      <vt:variant>
        <vt:i4>1769535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_Toc65488051</vt:lpwstr>
      </vt:variant>
      <vt:variant>
        <vt:i4>1703999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_Toc65488050</vt:lpwstr>
      </vt:variant>
      <vt:variant>
        <vt:i4>1179702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_Toc100664177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_Toc100664176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_Toc100664175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_Toc100664174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_Toc100664173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_Toc100664172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_Toc100664171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_Toc100664170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_Toc100664169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_Toc100664168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_Toc100664167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_Toc100664166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_Toc100664165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_Toc100664164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_Toc100664163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PoA</dc:title>
  <dc:subject/>
  <dc:creator>Pauline Soeterbroek</dc:creator>
  <cp:keywords/>
  <cp:lastModifiedBy>Boris Ivanov</cp:lastModifiedBy>
  <cp:revision>859</cp:revision>
  <cp:lastPrinted>2009-08-08T02:41:00Z</cp:lastPrinted>
  <dcterms:created xsi:type="dcterms:W3CDTF">2021-02-25T01:13:00Z</dcterms:created>
  <dcterms:modified xsi:type="dcterms:W3CDTF">2022-10-04T20:50:00Z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0x0101003FEF71636FB878418F982DB9A7373950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