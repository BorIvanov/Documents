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3F58" w14:textId="77777777" w:rsidR="00324E99" w:rsidRDefault="00324E99" w:rsidP="00645C82">
      <w:pPr>
        <w:jc w:val="right"/>
        <w:rPr>
          <w:sz w:val="32"/>
          <w:szCs w:val="32"/>
          <w:lang w:val="en-GB"/>
        </w:rPr>
      </w:pPr>
      <w:bookmarkStart w:id="0" w:name="_Toc374010366"/>
    </w:p>
    <w:p w14:paraId="0D84EF35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3FD98EBC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18458AE8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3EEE9A22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629BD880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0FCD91A7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5C595D67" w14:textId="77777777" w:rsidR="00324E99" w:rsidRDefault="00324E99" w:rsidP="00645C82">
      <w:pPr>
        <w:jc w:val="right"/>
        <w:rPr>
          <w:sz w:val="32"/>
          <w:szCs w:val="32"/>
          <w:lang w:val="en-GB"/>
        </w:rPr>
      </w:pPr>
    </w:p>
    <w:p w14:paraId="6B6118EC" w14:textId="77777777" w:rsidR="00645C82" w:rsidRPr="00C21F36" w:rsidRDefault="00000000" w:rsidP="00645C82">
      <w:pPr>
        <w:jc w:val="right"/>
        <w:rPr>
          <w:sz w:val="32"/>
          <w:szCs w:val="32"/>
          <w:lang w:val="en-GB"/>
        </w:rPr>
      </w:pPr>
      <w:sdt>
        <w:sdtPr>
          <w:rPr>
            <w:sz w:val="32"/>
            <w:szCs w:val="32"/>
            <w:lang w:val="en-GB"/>
          </w:rPr>
          <w:alias w:val="Title"/>
          <w:tag w:val=""/>
          <w:id w:val="1160739282"/>
          <w:placeholder>
            <w:docPart w:val="2F38BD2643F24F1A9BD90B429BD336D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95151" w:rsidRPr="00FD4390">
            <w:rPr>
              <w:sz w:val="32"/>
              <w:szCs w:val="32"/>
              <w:lang w:val="en-GB"/>
            </w:rPr>
            <w:t>System Design Documentation -</w:t>
          </w:r>
        </w:sdtContent>
      </w:sdt>
      <w:r w:rsidR="00645C82" w:rsidRPr="00C21F36">
        <w:rPr>
          <w:sz w:val="32"/>
          <w:szCs w:val="32"/>
          <w:lang w:val="en-GB"/>
        </w:rPr>
        <w:t xml:space="preserve"> </w:t>
      </w:r>
    </w:p>
    <w:p w14:paraId="07061424" w14:textId="560275D3" w:rsidR="00645C82" w:rsidRPr="00C21F36" w:rsidRDefault="00000000" w:rsidP="00645C82">
      <w:pPr>
        <w:jc w:val="right"/>
        <w:rPr>
          <w:lang w:val="en-GB"/>
        </w:rPr>
      </w:pPr>
      <w:sdt>
        <w:sdtPr>
          <w:rPr>
            <w:b/>
            <w:sz w:val="48"/>
            <w:szCs w:val="48"/>
            <w:lang w:val="en-GB"/>
          </w:rPr>
          <w:alias w:val="Subject"/>
          <w:tag w:val=""/>
          <w:id w:val="-1765299646"/>
          <w:placeholder>
            <w:docPart w:val="2EE5A5ED298449D8B08829980A6FA2A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7C2B52">
            <w:rPr>
              <w:b/>
              <w:sz w:val="48"/>
              <w:szCs w:val="48"/>
              <w:lang w:val="en-GB"/>
            </w:rPr>
            <w:t>&lt;</w:t>
          </w:r>
          <w:r w:rsidR="00F360BB">
            <w:rPr>
              <w:b/>
              <w:sz w:val="48"/>
              <w:szCs w:val="48"/>
              <w:lang w:val="en-GB"/>
            </w:rPr>
            <w:t>Connect-4</w:t>
          </w:r>
          <w:r w:rsidR="007C2B52">
            <w:rPr>
              <w:b/>
              <w:sz w:val="48"/>
              <w:szCs w:val="48"/>
              <w:lang w:val="en-GB"/>
            </w:rPr>
            <w:t>&gt;</w:t>
          </w:r>
        </w:sdtContent>
      </w:sdt>
    </w:p>
    <w:p w14:paraId="0F3F6D0B" w14:textId="77777777" w:rsidR="007C2B52" w:rsidRDefault="007C2B52" w:rsidP="00645C82">
      <w:pPr>
        <w:jc w:val="right"/>
        <w:rPr>
          <w:i/>
          <w:lang w:val="en-GB"/>
        </w:rPr>
      </w:pPr>
    </w:p>
    <w:p w14:paraId="0F46E8CF" w14:textId="77777777" w:rsidR="007C2B52" w:rsidRDefault="007C2B52" w:rsidP="00645C82">
      <w:pPr>
        <w:jc w:val="right"/>
        <w:rPr>
          <w:i/>
          <w:lang w:val="en-GB"/>
        </w:rPr>
      </w:pPr>
    </w:p>
    <w:p w14:paraId="2E5E0E50" w14:textId="77777777" w:rsidR="007C2B52" w:rsidRDefault="007C2B52" w:rsidP="00645C82">
      <w:pPr>
        <w:jc w:val="right"/>
        <w:rPr>
          <w:i/>
          <w:lang w:val="en-GB"/>
        </w:rPr>
      </w:pPr>
    </w:p>
    <w:p w14:paraId="6957E6FB" w14:textId="77777777" w:rsidR="007C2B52" w:rsidRDefault="007C2B52" w:rsidP="00645C82">
      <w:pPr>
        <w:jc w:val="right"/>
        <w:rPr>
          <w:i/>
          <w:lang w:val="en-GB"/>
        </w:rPr>
      </w:pPr>
    </w:p>
    <w:p w14:paraId="6C4515CE" w14:textId="77777777" w:rsidR="00645C82" w:rsidRPr="00CA03BA" w:rsidRDefault="00645C82" w:rsidP="00CA03BA">
      <w:pPr>
        <w:jc w:val="right"/>
        <w:rPr>
          <w:b/>
        </w:rPr>
      </w:pPr>
      <w:r w:rsidRPr="00CA03BA">
        <w:t xml:space="preserve">Version </w:t>
      </w:r>
      <w:sdt>
        <w:sdtPr>
          <w:alias w:val="Manager"/>
          <w:tag w:val=""/>
          <w:id w:val="822550294"/>
          <w:placeholder>
            <w:docPart w:val="EA514A62293749B0A0AE85FA91EBCCC6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="00395151" w:rsidRPr="00CA03BA">
            <w:t>01</w:t>
          </w:r>
        </w:sdtContent>
      </w:sdt>
      <w:r w:rsidRPr="00CA03BA">
        <w:t xml:space="preserve"> </w:t>
      </w:r>
    </w:p>
    <w:p w14:paraId="31626BE2" w14:textId="77777777" w:rsidR="007C2B52" w:rsidRPr="00CA03BA" w:rsidRDefault="002A2BFE" w:rsidP="00CA03BA">
      <w:pPr>
        <w:jc w:val="right"/>
      </w:pPr>
      <w:r w:rsidRPr="00CA03BA">
        <w:t xml:space="preserve">Date: </w:t>
      </w:r>
      <w:sdt>
        <w:sdtPr>
          <w:alias w:val="Publish Date"/>
          <w:tag w:val=""/>
          <w:id w:val="-1506437132"/>
          <w:placeholder>
            <w:docPart w:val="82E223A5C3254DD29C018F2EC9B9085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2-09T00:00:00Z">
            <w:dateFormat w:val="d-M-yyyy"/>
            <w:lid w:val="nl-NL"/>
            <w:storeMappedDataAs w:val="dateTime"/>
            <w:calendar w:val="gregorian"/>
          </w:date>
        </w:sdtPr>
        <w:sdtContent>
          <w:r w:rsidR="00395151" w:rsidRPr="00CA03BA">
            <w:t>9-2-2016</w:t>
          </w:r>
        </w:sdtContent>
      </w:sdt>
    </w:p>
    <w:p w14:paraId="27D1943F" w14:textId="77777777" w:rsidR="00645C82" w:rsidRPr="00CA03BA" w:rsidRDefault="00645C82" w:rsidP="00CA03BA">
      <w:pPr>
        <w:jc w:val="right"/>
      </w:pPr>
    </w:p>
    <w:p w14:paraId="2E30F1E1" w14:textId="77777777" w:rsidR="00645C82" w:rsidRPr="00CA03BA" w:rsidRDefault="00645C82" w:rsidP="00CA03BA">
      <w:pPr>
        <w:jc w:val="right"/>
      </w:pPr>
    </w:p>
    <w:p w14:paraId="26BC1909" w14:textId="77777777" w:rsidR="007C2B52" w:rsidRPr="00CA03BA" w:rsidRDefault="007C2B52" w:rsidP="00CA03BA">
      <w:pPr>
        <w:jc w:val="right"/>
      </w:pPr>
    </w:p>
    <w:p w14:paraId="19192F03" w14:textId="77777777" w:rsidR="007C2B52" w:rsidRPr="00CA03BA" w:rsidRDefault="0093293C" w:rsidP="00CA03BA">
      <w:pPr>
        <w:jc w:val="right"/>
      </w:pPr>
      <w:r w:rsidRPr="00CA03BA">
        <w:t>ALTEN</w:t>
      </w:r>
    </w:p>
    <w:p w14:paraId="762D372A" w14:textId="77777777" w:rsidR="00CB63FF" w:rsidRPr="00CA03BA" w:rsidRDefault="00000000" w:rsidP="00CA03BA">
      <w:pPr>
        <w:jc w:val="right"/>
        <w:rPr>
          <w:sz w:val="24"/>
          <w:szCs w:val="24"/>
        </w:rPr>
      </w:pPr>
      <w:sdt>
        <w:sdtPr>
          <w:rPr>
            <w:sz w:val="24"/>
            <w:szCs w:val="24"/>
          </w:rPr>
          <w:alias w:val="Author"/>
          <w:tag w:val=""/>
          <w:id w:val="1901316680"/>
          <w:placeholder>
            <w:docPart w:val="B85B350562714BE09F084FDE0AB7F7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360BB">
            <w:rPr>
              <w:sz w:val="24"/>
              <w:szCs w:val="24"/>
            </w:rPr>
            <w:t>Boris Ivanov</w:t>
          </w:r>
        </w:sdtContent>
      </w:sdt>
    </w:p>
    <w:p w14:paraId="3FAA457D" w14:textId="77777777" w:rsidR="00CB63FF" w:rsidRPr="00CA03BA" w:rsidRDefault="00CB63FF" w:rsidP="00CA03BA">
      <w:pPr>
        <w:jc w:val="right"/>
      </w:pPr>
    </w:p>
    <w:p w14:paraId="02389060" w14:textId="77777777" w:rsidR="00645C82" w:rsidRPr="00CA03BA" w:rsidRDefault="00645C82" w:rsidP="00CA03BA">
      <w:pPr>
        <w:jc w:val="right"/>
      </w:pPr>
    </w:p>
    <w:p w14:paraId="4F075CAF" w14:textId="77777777" w:rsidR="00645C82" w:rsidRPr="00CA03BA" w:rsidRDefault="00645C82" w:rsidP="00CA03BA">
      <w:pPr>
        <w:jc w:val="right"/>
      </w:pPr>
    </w:p>
    <w:p w14:paraId="687B8D0D" w14:textId="77777777" w:rsidR="007C2B52" w:rsidRPr="00CA03BA" w:rsidRDefault="007C2B52" w:rsidP="00CA03BA">
      <w:pPr>
        <w:jc w:val="right"/>
      </w:pPr>
    </w:p>
    <w:p w14:paraId="66DF16A5" w14:textId="77777777" w:rsidR="007C2B52" w:rsidRPr="00CA03BA" w:rsidRDefault="007C2B52" w:rsidP="00CA03BA">
      <w:pPr>
        <w:jc w:val="right"/>
      </w:pPr>
    </w:p>
    <w:p w14:paraId="17749980" w14:textId="77777777" w:rsidR="007C2B52" w:rsidRPr="00CA03BA" w:rsidRDefault="007C2B52" w:rsidP="00CA03BA">
      <w:pPr>
        <w:jc w:val="right"/>
      </w:pPr>
    </w:p>
    <w:p w14:paraId="6F318A01" w14:textId="77777777" w:rsidR="00645C82" w:rsidRPr="005F449F" w:rsidRDefault="00645C82" w:rsidP="00CA03BA">
      <w:pPr>
        <w:jc w:val="right"/>
        <w:rPr>
          <w:sz w:val="36"/>
          <w:szCs w:val="36"/>
        </w:rPr>
      </w:pPr>
    </w:p>
    <w:sdt>
      <w:sdtPr>
        <w:rPr>
          <w:lang w:val="en-US"/>
        </w:rPr>
        <w:alias w:val="Category"/>
        <w:tag w:val=""/>
        <w:id w:val="312138699"/>
        <w:placeholder>
          <w:docPart w:val="395C082C52D043C592F6C5E0A3F08C3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5A8845A4" w14:textId="77777777" w:rsidR="007C2B52" w:rsidRPr="00CD634A" w:rsidRDefault="007C2B52" w:rsidP="00CA03BA">
          <w:pPr>
            <w:jc w:val="right"/>
            <w:rPr>
              <w:lang w:val="en-US"/>
            </w:rPr>
          </w:pPr>
          <w:r w:rsidRPr="007C2B52">
            <w:rPr>
              <w:lang w:val="en-US"/>
            </w:rPr>
            <w:t>&lt; Confidential, Restricted</w:t>
          </w:r>
          <w:r>
            <w:rPr>
              <w:lang w:val="en-US"/>
            </w:rPr>
            <w:t>, Internal</w:t>
          </w:r>
          <w:r w:rsidRPr="007C2B52">
            <w:rPr>
              <w:lang w:val="en-US"/>
            </w:rPr>
            <w:t>&gt;</w:t>
          </w:r>
        </w:p>
      </w:sdtContent>
    </w:sdt>
    <w:p w14:paraId="38E49964" w14:textId="2AB0A7C6" w:rsidR="007C2B52" w:rsidRPr="00CD634A" w:rsidRDefault="00000000" w:rsidP="00CA03BA">
      <w:pPr>
        <w:jc w:val="right"/>
        <w:rPr>
          <w:lang w:val="en-US"/>
        </w:rPr>
      </w:pPr>
      <w:sdt>
        <w:sdtPr>
          <w:rPr>
            <w:lang w:val="en-US"/>
          </w:rPr>
          <w:alias w:val="Status"/>
          <w:tag w:val=""/>
          <w:id w:val="-64342368"/>
          <w:placeholder>
            <w:docPart w:val="EE659A7032FF4E69BED61323BB41EC7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7C2B52">
            <w:rPr>
              <w:lang w:val="en-US"/>
            </w:rPr>
            <w:t>&lt;</w:t>
          </w:r>
          <w:r w:rsidR="007C2B52" w:rsidRPr="007C2B52">
            <w:rPr>
              <w:lang w:val="en-US"/>
            </w:rPr>
            <w:t>Draft</w:t>
          </w:r>
          <w:r w:rsidR="007C2B52">
            <w:rPr>
              <w:lang w:val="en-US"/>
            </w:rPr>
            <w:t>&gt;</w:t>
          </w:r>
        </w:sdtContent>
      </w:sdt>
    </w:p>
    <w:p w14:paraId="34DD71FD" w14:textId="77777777" w:rsidR="00645C82" w:rsidRPr="00CD634A" w:rsidRDefault="00645C82" w:rsidP="00645C82">
      <w:pPr>
        <w:rPr>
          <w:lang w:val="en-US"/>
        </w:rPr>
        <w:sectPr w:rsidR="00645C82" w:rsidRPr="00CD634A" w:rsidSect="00CA03BA">
          <w:headerReference w:type="default" r:id="rId9"/>
          <w:footerReference w:type="even" r:id="rId10"/>
          <w:pgSz w:w="11906" w:h="16838" w:code="9"/>
          <w:pgMar w:top="1440" w:right="1440" w:bottom="1440" w:left="1440" w:header="708" w:footer="708" w:gutter="0"/>
          <w:cols w:space="708"/>
          <w:vAlign w:val="center"/>
          <w:docGrid w:linePitch="272"/>
        </w:sectPr>
      </w:pPr>
    </w:p>
    <w:p w14:paraId="62EE156B" w14:textId="77777777" w:rsidR="00645C82" w:rsidRPr="00CD634A" w:rsidRDefault="00645C82" w:rsidP="00645C82">
      <w:pPr>
        <w:pStyle w:val="Title"/>
        <w:rPr>
          <w:lang w:val="en-US"/>
        </w:rPr>
      </w:pPr>
      <w:r w:rsidRPr="00CD634A">
        <w:rPr>
          <w:lang w:val="en-US"/>
        </w:rPr>
        <w:lastRenderedPageBreak/>
        <w:t>Version History</w:t>
      </w:r>
    </w:p>
    <w:p w14:paraId="62B88A14" w14:textId="77777777" w:rsidR="00645C82" w:rsidRPr="00CD634A" w:rsidRDefault="00645C82" w:rsidP="00645C82">
      <w:pPr>
        <w:widowControl/>
        <w:spacing w:line="240" w:lineRule="auto"/>
        <w:rPr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957"/>
        <w:gridCol w:w="1440"/>
        <w:gridCol w:w="1164"/>
        <w:gridCol w:w="1940"/>
        <w:gridCol w:w="3505"/>
      </w:tblGrid>
      <w:tr w:rsidR="00FE31C4" w:rsidRPr="002A302F" w14:paraId="11C00A73" w14:textId="77777777" w:rsidTr="00300F84">
        <w:tc>
          <w:tcPr>
            <w:tcW w:w="958" w:type="dxa"/>
            <w:tcBorders>
              <w:top w:val="single" w:sz="8" w:space="0" w:color="000000"/>
              <w:bottom w:val="single" w:sz="4" w:space="0" w:color="auto"/>
            </w:tcBorders>
            <w:shd w:val="clear" w:color="auto" w:fill="000000"/>
          </w:tcPr>
          <w:p w14:paraId="5C9603CB" w14:textId="77777777" w:rsidR="00645C82" w:rsidRPr="00CD634A" w:rsidRDefault="00645C82" w:rsidP="00C5395A">
            <w:pPr>
              <w:widowControl/>
              <w:spacing w:line="240" w:lineRule="auto"/>
              <w:rPr>
                <w:b/>
                <w:bCs/>
                <w:color w:val="FFFFFF"/>
                <w:lang w:val="en-US"/>
              </w:rPr>
            </w:pPr>
            <w:r w:rsidRPr="00CD634A"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494" w:type="dxa"/>
            <w:tcBorders>
              <w:top w:val="single" w:sz="8" w:space="0" w:color="000000"/>
              <w:bottom w:val="single" w:sz="4" w:space="0" w:color="auto"/>
            </w:tcBorders>
            <w:shd w:val="clear" w:color="auto" w:fill="000000"/>
          </w:tcPr>
          <w:p w14:paraId="021C7D7C" w14:textId="77777777" w:rsidR="00645C82" w:rsidRPr="00CD634A" w:rsidRDefault="00645C82" w:rsidP="00C5395A">
            <w:pPr>
              <w:widowControl/>
              <w:spacing w:line="240" w:lineRule="auto"/>
              <w:rPr>
                <w:b/>
                <w:bCs/>
                <w:color w:val="FFFFFF"/>
                <w:lang w:val="en-US"/>
              </w:rPr>
            </w:pPr>
            <w:r w:rsidRPr="00CD634A">
              <w:rPr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4" w:space="0" w:color="auto"/>
            </w:tcBorders>
            <w:shd w:val="clear" w:color="auto" w:fill="000000"/>
          </w:tcPr>
          <w:p w14:paraId="1A069F65" w14:textId="77777777" w:rsidR="00645C82" w:rsidRPr="00CD634A" w:rsidRDefault="00645C82" w:rsidP="00C5395A">
            <w:pPr>
              <w:widowControl/>
              <w:spacing w:line="240" w:lineRule="auto"/>
              <w:rPr>
                <w:b/>
                <w:bCs/>
                <w:color w:val="FFFFFF"/>
                <w:lang w:val="en-US"/>
              </w:rPr>
            </w:pPr>
            <w:r w:rsidRPr="00CD634A">
              <w:rPr>
                <w:b/>
                <w:bCs/>
                <w:color w:val="FFFFFF"/>
                <w:lang w:val="en-US"/>
              </w:rPr>
              <w:t>State</w:t>
            </w:r>
          </w:p>
        </w:tc>
        <w:tc>
          <w:tcPr>
            <w:tcW w:w="2013" w:type="dxa"/>
            <w:tcBorders>
              <w:top w:val="single" w:sz="8" w:space="0" w:color="000000"/>
              <w:bottom w:val="single" w:sz="4" w:space="0" w:color="auto"/>
            </w:tcBorders>
            <w:shd w:val="clear" w:color="auto" w:fill="000000"/>
          </w:tcPr>
          <w:p w14:paraId="0B1D92A7" w14:textId="77777777" w:rsidR="00645C82" w:rsidRPr="00CD634A" w:rsidRDefault="00645C82" w:rsidP="00C5395A">
            <w:pPr>
              <w:widowControl/>
              <w:spacing w:line="240" w:lineRule="auto"/>
              <w:rPr>
                <w:b/>
                <w:bCs/>
                <w:color w:val="FFFFFF"/>
                <w:lang w:val="en-US"/>
              </w:rPr>
            </w:pPr>
            <w:r w:rsidRPr="00CD634A">
              <w:rPr>
                <w:b/>
                <w:bCs/>
                <w:color w:val="FFFFFF"/>
                <w:lang w:val="en-US"/>
              </w:rPr>
              <w:t>Author</w:t>
            </w:r>
          </w:p>
        </w:tc>
        <w:tc>
          <w:tcPr>
            <w:tcW w:w="368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000000"/>
          </w:tcPr>
          <w:p w14:paraId="088FDA8D" w14:textId="77777777" w:rsidR="00645C82" w:rsidRPr="00CD634A" w:rsidRDefault="00645C82" w:rsidP="00C5395A">
            <w:pPr>
              <w:widowControl/>
              <w:spacing w:line="240" w:lineRule="auto"/>
              <w:rPr>
                <w:b/>
                <w:bCs/>
                <w:color w:val="FFFFFF"/>
                <w:lang w:val="en-US"/>
              </w:rPr>
            </w:pPr>
            <w:r w:rsidRPr="00CD634A">
              <w:rPr>
                <w:b/>
                <w:bCs/>
                <w:color w:val="FFFFFF"/>
                <w:lang w:val="en-US"/>
              </w:rPr>
              <w:t>Remark</w:t>
            </w:r>
          </w:p>
        </w:tc>
      </w:tr>
      <w:tr w:rsidR="00FD4390" w:rsidRPr="00324E99" w14:paraId="1611A774" w14:textId="77777777" w:rsidTr="00300F84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8C3C" w14:textId="77777777" w:rsidR="00FD4390" w:rsidRPr="00CD634A" w:rsidRDefault="00FD4390" w:rsidP="00CA03BA">
            <w:pPr>
              <w:rPr>
                <w:bCs/>
                <w:lang w:val="en-US"/>
              </w:rPr>
            </w:pPr>
            <w:r>
              <w:t>01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4F4" w14:textId="77777777" w:rsidR="00FD4390" w:rsidRPr="00CD634A" w:rsidRDefault="00FD4390" w:rsidP="00CA03BA">
            <w:pPr>
              <w:rPr>
                <w:lang w:val="en-US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DF3C" w14:textId="77777777" w:rsidR="00FD4390" w:rsidRPr="00CD634A" w:rsidRDefault="00FD4390" w:rsidP="00CA03BA">
            <w:pPr>
              <w:rPr>
                <w:lang w:val="en-US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DC49" w14:textId="77777777" w:rsidR="00FD4390" w:rsidRPr="004C0DB8" w:rsidRDefault="00FD4390" w:rsidP="00CA03BA">
            <w:pPr>
              <w:rPr>
                <w:lang w:val="en-US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AE0A" w14:textId="77777777" w:rsidR="00FD4390" w:rsidRPr="00CD634A" w:rsidRDefault="00FD4390" w:rsidP="00CA03BA">
            <w:pPr>
              <w:rPr>
                <w:lang w:val="en-US"/>
              </w:rPr>
            </w:pPr>
          </w:p>
        </w:tc>
      </w:tr>
    </w:tbl>
    <w:p w14:paraId="3E51BD52" w14:textId="77777777" w:rsidR="00645C82" w:rsidRPr="00C9148C" w:rsidRDefault="00645C82" w:rsidP="00645C82">
      <w:pPr>
        <w:widowControl/>
        <w:spacing w:line="240" w:lineRule="auto"/>
        <w:rPr>
          <w:lang w:val="en-GB"/>
        </w:rPr>
      </w:pPr>
    </w:p>
    <w:p w14:paraId="60D8C4C2" w14:textId="77777777" w:rsidR="00645C82" w:rsidRPr="00C9148C" w:rsidRDefault="00645C82" w:rsidP="00645C82">
      <w:pPr>
        <w:widowControl/>
        <w:spacing w:line="240" w:lineRule="auto"/>
        <w:rPr>
          <w:lang w:val="en-GB"/>
        </w:rPr>
      </w:pPr>
    </w:p>
    <w:p w14:paraId="77013BBC" w14:textId="77777777" w:rsidR="00645C82" w:rsidRPr="00CD634A" w:rsidRDefault="00645C82" w:rsidP="00645C82">
      <w:pPr>
        <w:pStyle w:val="Title"/>
        <w:rPr>
          <w:lang w:val="en-US"/>
        </w:rPr>
      </w:pPr>
      <w:r w:rsidRPr="00CD634A">
        <w:rPr>
          <w:lang w:val="en-US"/>
        </w:rPr>
        <w:t>Acronyms and Abbreviations</w:t>
      </w:r>
    </w:p>
    <w:p w14:paraId="055DA5C5" w14:textId="77777777" w:rsidR="005F449F" w:rsidRDefault="005F449F" w:rsidP="005F449F">
      <w:pPr>
        <w:rPr>
          <w:lang w:val="en-GB"/>
        </w:rPr>
      </w:pPr>
    </w:p>
    <w:tbl>
      <w:tblPr>
        <w:tblStyle w:val="TableProfessional"/>
        <w:tblW w:w="0" w:type="auto"/>
        <w:tblLook w:val="00A0" w:firstRow="1" w:lastRow="0" w:firstColumn="1" w:lastColumn="0" w:noHBand="0" w:noVBand="0"/>
      </w:tblPr>
      <w:tblGrid>
        <w:gridCol w:w="1885"/>
        <w:gridCol w:w="7125"/>
      </w:tblGrid>
      <w:tr w:rsidR="005F449F" w14:paraId="00D43108" w14:textId="77777777" w:rsidTr="005F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D1D74" w14:textId="77777777" w:rsidR="005F449F" w:rsidRDefault="005F449F">
            <w:pPr>
              <w:widowControl/>
              <w:spacing w:line="240" w:lineRule="auto"/>
              <w:rPr>
                <w:b w:val="0"/>
                <w:bCs w:val="0"/>
                <w:color w:val="FFFFFF"/>
                <w:lang w:val="en-GB"/>
              </w:rPr>
            </w:pPr>
            <w:r>
              <w:rPr>
                <w:b w:val="0"/>
                <w:bCs w:val="0"/>
                <w:color w:val="FFFFFF"/>
                <w:lang w:val="en-GB"/>
              </w:rPr>
              <w:t>Term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4FCF65" w14:textId="77777777" w:rsidR="005F449F" w:rsidRDefault="005F449F">
            <w:pPr>
              <w:widowControl/>
              <w:spacing w:line="240" w:lineRule="auto"/>
              <w:rPr>
                <w:b w:val="0"/>
                <w:bCs w:val="0"/>
                <w:color w:val="FFFFFF"/>
                <w:lang w:val="en-GB"/>
              </w:rPr>
            </w:pPr>
            <w:r>
              <w:rPr>
                <w:b w:val="0"/>
                <w:bCs w:val="0"/>
                <w:color w:val="FFFFFF"/>
                <w:lang w:val="en-GB"/>
              </w:rPr>
              <w:t>Explanation</w:t>
            </w:r>
          </w:p>
        </w:tc>
      </w:tr>
      <w:tr w:rsidR="005F449F" w:rsidRPr="00580B21" w14:paraId="6E82B8C6" w14:textId="77777777" w:rsidTr="005F449F"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9C37D" w14:textId="77777777" w:rsidR="005F449F" w:rsidRDefault="005F449F">
            <w:pPr>
              <w:widowControl/>
              <w:spacing w:line="240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&lt;ABC&gt;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D8C78" w14:textId="77777777" w:rsidR="005F449F" w:rsidRDefault="005F449F">
            <w:pPr>
              <w:widowControl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&lt;First three letters of the alphabet&gt;</w:t>
            </w:r>
          </w:p>
        </w:tc>
      </w:tr>
    </w:tbl>
    <w:p w14:paraId="27F77453" w14:textId="77777777" w:rsidR="005B7B34" w:rsidRDefault="005B7B34" w:rsidP="005B7B34">
      <w:pPr>
        <w:widowControl/>
        <w:spacing w:line="240" w:lineRule="auto"/>
        <w:rPr>
          <w:lang w:val="en-US"/>
        </w:rPr>
      </w:pPr>
    </w:p>
    <w:p w14:paraId="5B36594F" w14:textId="77777777" w:rsidR="00402E53" w:rsidRPr="0039100C" w:rsidRDefault="00402E53" w:rsidP="00402E53">
      <w:pPr>
        <w:widowControl/>
        <w:spacing w:line="240" w:lineRule="auto"/>
        <w:rPr>
          <w:lang w:val="en-GB"/>
        </w:rPr>
      </w:pPr>
    </w:p>
    <w:p w14:paraId="4F0D1EA3" w14:textId="77777777" w:rsidR="00402E53" w:rsidRPr="007B0484" w:rsidRDefault="00402E53" w:rsidP="00402E53">
      <w:pPr>
        <w:pStyle w:val="Title"/>
        <w:rPr>
          <w:lang w:val="en-GB"/>
        </w:rPr>
      </w:pPr>
      <w:r w:rsidRPr="007B0484">
        <w:rPr>
          <w:lang w:val="en-GB"/>
        </w:rPr>
        <w:t>Referenced documents</w:t>
      </w:r>
    </w:p>
    <w:p w14:paraId="455D457B" w14:textId="77777777" w:rsidR="00402E53" w:rsidRPr="0039100C" w:rsidRDefault="00402E53" w:rsidP="00402E53">
      <w:pPr>
        <w:rPr>
          <w:i/>
          <w:sz w:val="16"/>
          <w:szCs w:val="16"/>
          <w:lang w:val="en-GB" w:eastAsia="nl-NL"/>
        </w:rPr>
      </w:pPr>
      <w:r w:rsidRPr="0039100C">
        <w:rPr>
          <w:i/>
          <w:sz w:val="16"/>
          <w:szCs w:val="16"/>
          <w:lang w:val="en-GB" w:eastAsia="nl-NL"/>
        </w:rPr>
        <w:t>&lt;</w:t>
      </w:r>
      <w:r w:rsidRPr="0039100C">
        <w:rPr>
          <w:i/>
          <w:color w:val="000000"/>
          <w:sz w:val="16"/>
          <w:szCs w:val="16"/>
          <w:lang w:val="en-GB"/>
        </w:rPr>
        <w:t xml:space="preserve"> This table shall list the number, title, revision, and date of all leading documents referenced in this document.</w:t>
      </w:r>
      <w:r w:rsidRPr="0039100C">
        <w:rPr>
          <w:i/>
          <w:sz w:val="16"/>
          <w:szCs w:val="16"/>
          <w:lang w:val="en-GB" w:eastAsia="nl-NL"/>
        </w:rPr>
        <w:t xml:space="preserve"> &gt;</w:t>
      </w:r>
    </w:p>
    <w:p w14:paraId="263F5999" w14:textId="77777777" w:rsidR="00402E53" w:rsidRPr="0039100C" w:rsidRDefault="00402E53" w:rsidP="00402E53">
      <w:pPr>
        <w:widowControl/>
        <w:spacing w:line="240" w:lineRule="auto"/>
        <w:rPr>
          <w:lang w:val="en-GB"/>
        </w:rPr>
      </w:pPr>
    </w:p>
    <w:p w14:paraId="675D1B38" w14:textId="77777777" w:rsidR="00402E53" w:rsidRPr="0039100C" w:rsidRDefault="00402E53" w:rsidP="00402E53">
      <w:pPr>
        <w:widowControl/>
        <w:spacing w:line="240" w:lineRule="auto"/>
        <w:rPr>
          <w:lang w:val="en-GB"/>
        </w:rPr>
      </w:pPr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469"/>
        <w:gridCol w:w="2022"/>
        <w:gridCol w:w="3366"/>
        <w:gridCol w:w="1637"/>
        <w:gridCol w:w="1516"/>
      </w:tblGrid>
      <w:tr w:rsidR="00402E53" w:rsidRPr="0039100C" w14:paraId="111EDC9A" w14:textId="77777777" w:rsidTr="005F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1" w:type="dxa"/>
          </w:tcPr>
          <w:p w14:paraId="79EA2EF9" w14:textId="77777777" w:rsidR="00402E53" w:rsidRPr="0039100C" w:rsidRDefault="00402E53" w:rsidP="005F449F">
            <w:pPr>
              <w:pStyle w:val="BodyText"/>
              <w:spacing w:after="0" w:line="240" w:lineRule="auto"/>
              <w:ind w:left="0"/>
              <w:jc w:val="center"/>
              <w:rPr>
                <w:lang w:val="en-GB"/>
              </w:rPr>
            </w:pPr>
            <w:r w:rsidRPr="0039100C">
              <w:rPr>
                <w:lang w:val="en-GB"/>
              </w:rPr>
              <w:t>Id</w:t>
            </w:r>
          </w:p>
        </w:tc>
        <w:tc>
          <w:tcPr>
            <w:tcW w:w="2075" w:type="dxa"/>
          </w:tcPr>
          <w:p w14:paraId="2818FB6C" w14:textId="77777777" w:rsidR="00402E53" w:rsidRPr="0039100C" w:rsidRDefault="00402E53" w:rsidP="005F449F">
            <w:pPr>
              <w:pStyle w:val="BodyText"/>
              <w:spacing w:after="0" w:line="240" w:lineRule="auto"/>
              <w:ind w:left="0"/>
              <w:jc w:val="center"/>
              <w:rPr>
                <w:lang w:val="en-GB"/>
              </w:rPr>
            </w:pPr>
            <w:r w:rsidRPr="0039100C">
              <w:rPr>
                <w:lang w:val="en-GB"/>
              </w:rPr>
              <w:t>Reference</w:t>
            </w:r>
          </w:p>
        </w:tc>
        <w:tc>
          <w:tcPr>
            <w:tcW w:w="3541" w:type="dxa"/>
          </w:tcPr>
          <w:p w14:paraId="6172268A" w14:textId="77777777" w:rsidR="00402E53" w:rsidRPr="0039100C" w:rsidRDefault="00402E53" w:rsidP="005F449F">
            <w:pPr>
              <w:pStyle w:val="BodyText"/>
              <w:spacing w:after="0" w:line="240" w:lineRule="auto"/>
              <w:ind w:left="0"/>
              <w:jc w:val="center"/>
              <w:rPr>
                <w:lang w:val="en-GB"/>
              </w:rPr>
            </w:pPr>
            <w:r w:rsidRPr="0039100C">
              <w:rPr>
                <w:lang w:val="en-GB"/>
              </w:rPr>
              <w:t>Title</w:t>
            </w:r>
          </w:p>
        </w:tc>
        <w:tc>
          <w:tcPr>
            <w:tcW w:w="1700" w:type="dxa"/>
          </w:tcPr>
          <w:p w14:paraId="733D60D5" w14:textId="77777777" w:rsidR="00402E53" w:rsidRPr="0039100C" w:rsidRDefault="00402E53" w:rsidP="005F449F">
            <w:pPr>
              <w:pStyle w:val="BodyText"/>
              <w:spacing w:after="0" w:line="240" w:lineRule="auto"/>
              <w:ind w:left="0"/>
              <w:jc w:val="center"/>
              <w:rPr>
                <w:lang w:val="en-GB"/>
              </w:rPr>
            </w:pPr>
            <w:r w:rsidRPr="0039100C">
              <w:rPr>
                <w:lang w:val="en-GB"/>
              </w:rPr>
              <w:t>Date</w:t>
            </w:r>
          </w:p>
        </w:tc>
        <w:tc>
          <w:tcPr>
            <w:tcW w:w="1557" w:type="dxa"/>
          </w:tcPr>
          <w:p w14:paraId="14B8D061" w14:textId="77777777" w:rsidR="00402E53" w:rsidRPr="0039100C" w:rsidRDefault="00402E53" w:rsidP="005F449F">
            <w:pPr>
              <w:pStyle w:val="BodyText"/>
              <w:spacing w:after="0" w:line="240" w:lineRule="auto"/>
              <w:ind w:left="0"/>
              <w:jc w:val="center"/>
              <w:rPr>
                <w:lang w:val="en-GB"/>
              </w:rPr>
            </w:pPr>
            <w:r w:rsidRPr="0039100C">
              <w:rPr>
                <w:lang w:val="en-GB"/>
              </w:rPr>
              <w:t>Author</w:t>
            </w:r>
          </w:p>
        </w:tc>
      </w:tr>
      <w:tr w:rsidR="00402E53" w:rsidRPr="0039100C" w14:paraId="7A6BD6DC" w14:textId="77777777" w:rsidTr="00323611">
        <w:trPr>
          <w:trHeight w:val="217"/>
        </w:trPr>
        <w:tc>
          <w:tcPr>
            <w:tcW w:w="471" w:type="dxa"/>
          </w:tcPr>
          <w:p w14:paraId="6801BEBC" w14:textId="77777777" w:rsidR="00402E53" w:rsidRPr="0039100C" w:rsidRDefault="00402E53" w:rsidP="00CA03BA">
            <w:pPr>
              <w:pStyle w:val="BodyText"/>
              <w:spacing w:after="0"/>
              <w:ind w:left="0"/>
              <w:rPr>
                <w:lang w:val="en-GB"/>
              </w:rPr>
            </w:pPr>
            <w:r w:rsidRPr="0039100C">
              <w:rPr>
                <w:lang w:val="en-GB"/>
              </w:rPr>
              <w:t>01</w:t>
            </w:r>
          </w:p>
        </w:tc>
        <w:tc>
          <w:tcPr>
            <w:tcW w:w="2075" w:type="dxa"/>
          </w:tcPr>
          <w:p w14:paraId="25FF1461" w14:textId="77777777" w:rsidR="00402E53" w:rsidRPr="0039100C" w:rsidRDefault="00402E53" w:rsidP="00CA03BA">
            <w:pPr>
              <w:pStyle w:val="BodyText"/>
              <w:spacing w:after="0"/>
              <w:ind w:left="0"/>
              <w:rPr>
                <w:i/>
                <w:sz w:val="16"/>
                <w:szCs w:val="16"/>
                <w:lang w:val="en-GB"/>
              </w:rPr>
            </w:pPr>
          </w:p>
        </w:tc>
        <w:tc>
          <w:tcPr>
            <w:tcW w:w="3541" w:type="dxa"/>
          </w:tcPr>
          <w:p w14:paraId="45BD9E29" w14:textId="77777777" w:rsidR="00402E53" w:rsidRPr="0039100C" w:rsidRDefault="00402E53" w:rsidP="00CA03BA">
            <w:pPr>
              <w:pStyle w:val="BodyText"/>
              <w:spacing w:after="0"/>
              <w:ind w:left="0"/>
              <w:rPr>
                <w:i/>
                <w:sz w:val="16"/>
                <w:szCs w:val="16"/>
                <w:lang w:val="en-GB"/>
              </w:rPr>
            </w:pPr>
          </w:p>
        </w:tc>
        <w:tc>
          <w:tcPr>
            <w:tcW w:w="1700" w:type="dxa"/>
          </w:tcPr>
          <w:p w14:paraId="16696B55" w14:textId="77777777" w:rsidR="00402E53" w:rsidRPr="0039100C" w:rsidRDefault="00402E53" w:rsidP="00CA03BA">
            <w:pPr>
              <w:pStyle w:val="BodyText"/>
              <w:spacing w:after="0"/>
              <w:ind w:left="0"/>
              <w:rPr>
                <w:i/>
                <w:sz w:val="16"/>
                <w:szCs w:val="16"/>
                <w:lang w:val="en-GB"/>
              </w:rPr>
            </w:pPr>
          </w:p>
        </w:tc>
        <w:tc>
          <w:tcPr>
            <w:tcW w:w="1557" w:type="dxa"/>
          </w:tcPr>
          <w:p w14:paraId="65474696" w14:textId="77777777" w:rsidR="00402E53" w:rsidRPr="0039100C" w:rsidRDefault="00402E53" w:rsidP="00CA03BA">
            <w:pPr>
              <w:pStyle w:val="BodyText"/>
              <w:spacing w:after="0"/>
              <w:ind w:left="0"/>
              <w:rPr>
                <w:i/>
                <w:sz w:val="16"/>
                <w:szCs w:val="16"/>
                <w:lang w:val="en-GB"/>
              </w:rPr>
            </w:pPr>
          </w:p>
        </w:tc>
      </w:tr>
    </w:tbl>
    <w:p w14:paraId="161EA51E" w14:textId="77777777" w:rsidR="00402E53" w:rsidRPr="0039100C" w:rsidRDefault="00402E53" w:rsidP="00402E53">
      <w:pPr>
        <w:widowControl/>
        <w:spacing w:line="240" w:lineRule="auto"/>
        <w:rPr>
          <w:sz w:val="22"/>
          <w:szCs w:val="22"/>
          <w:lang w:val="en-GB" w:eastAsia="nl-NL"/>
        </w:rPr>
      </w:pPr>
      <w:r w:rsidRPr="0039100C">
        <w:rPr>
          <w:lang w:val="en-GB"/>
        </w:rPr>
        <w:br w:type="page"/>
      </w:r>
    </w:p>
    <w:p w14:paraId="30B138A8" w14:textId="77777777" w:rsidR="00645C82" w:rsidRPr="00CD634A" w:rsidRDefault="00645C82" w:rsidP="00645C82">
      <w:pPr>
        <w:pStyle w:val="Title"/>
        <w:rPr>
          <w:lang w:val="en-US"/>
        </w:rPr>
      </w:pPr>
      <w:r w:rsidRPr="00CD634A">
        <w:rPr>
          <w:lang w:val="en-US"/>
        </w:rPr>
        <w:lastRenderedPageBreak/>
        <w:t>Contents</w:t>
      </w:r>
    </w:p>
    <w:p w14:paraId="6CF809D5" w14:textId="218221E6" w:rsidR="00515B0D" w:rsidRDefault="00645C8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CD634A">
        <w:rPr>
          <w:b/>
          <w:lang w:val="en-US"/>
        </w:rPr>
        <w:fldChar w:fldCharType="begin"/>
      </w:r>
      <w:r w:rsidRPr="00CD634A">
        <w:rPr>
          <w:b/>
          <w:lang w:val="en-US"/>
        </w:rPr>
        <w:instrText xml:space="preserve"> TOC \o "1-3" </w:instrText>
      </w:r>
      <w:r w:rsidRPr="00CD634A">
        <w:rPr>
          <w:b/>
          <w:lang w:val="en-US"/>
        </w:rPr>
        <w:fldChar w:fldCharType="separate"/>
      </w:r>
      <w:r w:rsidR="00515B0D" w:rsidRPr="00FF129D">
        <w:rPr>
          <w:noProof/>
          <w:lang w:val="en-US" w:eastAsia="nl-NL"/>
        </w:rPr>
        <w:t>1</w:t>
      </w:r>
      <w:r w:rsidR="00515B0D"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="00515B0D" w:rsidRPr="00FF129D">
        <w:rPr>
          <w:noProof/>
          <w:lang w:val="en-US" w:eastAsia="nl-NL"/>
        </w:rPr>
        <w:t>Software architecture</w:t>
      </w:r>
      <w:r w:rsidR="00515B0D">
        <w:rPr>
          <w:noProof/>
        </w:rPr>
        <w:tab/>
      </w:r>
      <w:r w:rsidR="00515B0D">
        <w:rPr>
          <w:noProof/>
        </w:rPr>
        <w:fldChar w:fldCharType="begin"/>
      </w:r>
      <w:r w:rsidR="00515B0D">
        <w:rPr>
          <w:noProof/>
        </w:rPr>
        <w:instrText xml:space="preserve"> PAGEREF _Toc134610691 \h </w:instrText>
      </w:r>
      <w:r w:rsidR="00515B0D">
        <w:rPr>
          <w:noProof/>
        </w:rPr>
      </w:r>
      <w:r w:rsidR="00515B0D">
        <w:rPr>
          <w:noProof/>
        </w:rPr>
        <w:fldChar w:fldCharType="separate"/>
      </w:r>
      <w:r w:rsidR="00515B0D">
        <w:rPr>
          <w:noProof/>
        </w:rPr>
        <w:t>5</w:t>
      </w:r>
      <w:r w:rsidR="00515B0D">
        <w:rPr>
          <w:noProof/>
        </w:rPr>
        <w:fldChar w:fldCharType="end"/>
      </w:r>
    </w:p>
    <w:p w14:paraId="029E1071" w14:textId="25A5EC5C" w:rsidR="00515B0D" w:rsidRDefault="00515B0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FF129D">
        <w:rPr>
          <w:noProof/>
          <w:lang w:val="en-US" w:eastAsia="nl-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FF129D">
        <w:rPr>
          <w:noProof/>
          <w:lang w:val="en-US" w:eastAsia="nl-NL"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_Toc134610692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E96D6F" w14:textId="2546FC8E" w:rsidR="00515B0D" w:rsidRDefault="00515B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FF129D">
        <w:rPr>
          <w:noProof/>
          <w:lang w:val="en-US"/>
        </w:rPr>
        <w:t>Appendix A: Decision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_Toc134610693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17FF84" w14:textId="02552E2C" w:rsidR="00515B0D" w:rsidRDefault="00515B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FF129D">
        <w:rPr>
          <w:noProof/>
          <w:lang w:val="en-US"/>
        </w:rPr>
        <w:t>Appendix B: Requirement</w:t>
      </w:r>
      <w:r w:rsidRPr="00FF129D">
        <w:rPr>
          <w:noProof/>
          <w:lang w:val="en-GB"/>
        </w:rPr>
        <w:t xml:space="preserve"> Traceability Matrix (RTM)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_Toc134610694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B21A4C" w14:textId="5D8F4F13" w:rsidR="00515B0D" w:rsidRDefault="00515B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FF129D">
        <w:rPr>
          <w:noProof/>
          <w:lang w:val="en-US"/>
        </w:rPr>
        <w:t>Appendix X: TODO list for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_Toc134610695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8D32CE" w14:textId="2CA7BEC3" w:rsidR="00645C82" w:rsidRPr="00CD634A" w:rsidRDefault="00645C82" w:rsidP="00645C82">
      <w:pPr>
        <w:pStyle w:val="Title"/>
        <w:rPr>
          <w:sz w:val="20"/>
          <w:lang w:val="en-US"/>
        </w:rPr>
      </w:pPr>
      <w:r w:rsidRPr="00CD634A">
        <w:rPr>
          <w:b w:val="0"/>
          <w:lang w:val="en-US"/>
        </w:rPr>
        <w:fldChar w:fldCharType="end"/>
      </w:r>
    </w:p>
    <w:p w14:paraId="49E2CBAC" w14:textId="77777777" w:rsidR="00CB63FF" w:rsidRDefault="00CB63FF" w:rsidP="00645C82">
      <w:pPr>
        <w:rPr>
          <w:lang w:val="en-US"/>
        </w:rPr>
      </w:pPr>
    </w:p>
    <w:p w14:paraId="1CAC603A" w14:textId="77777777" w:rsidR="00CB63FF" w:rsidRPr="00CB63FF" w:rsidRDefault="00CB63FF" w:rsidP="00CB63FF">
      <w:pPr>
        <w:rPr>
          <w:lang w:val="en-US"/>
        </w:rPr>
      </w:pPr>
    </w:p>
    <w:p w14:paraId="1BF44346" w14:textId="77777777" w:rsidR="00CB63FF" w:rsidRPr="00CB63FF" w:rsidRDefault="00CB63FF" w:rsidP="00CB63FF">
      <w:pPr>
        <w:rPr>
          <w:lang w:val="en-US"/>
        </w:rPr>
      </w:pPr>
    </w:p>
    <w:p w14:paraId="04C5A2BC" w14:textId="77777777" w:rsidR="00CB63FF" w:rsidRDefault="00CB63FF" w:rsidP="00CB63FF">
      <w:pPr>
        <w:rPr>
          <w:lang w:val="en-US"/>
        </w:rPr>
      </w:pPr>
    </w:p>
    <w:p w14:paraId="2D00B2A8" w14:textId="77777777" w:rsidR="00645C82" w:rsidRPr="00CB63FF" w:rsidRDefault="00645C82" w:rsidP="00CB63FF">
      <w:pPr>
        <w:jc w:val="center"/>
        <w:rPr>
          <w:lang w:val="en-US"/>
        </w:rPr>
      </w:pPr>
    </w:p>
    <w:p w14:paraId="0ED29EE4" w14:textId="77777777" w:rsidR="00151588" w:rsidRPr="00EC3BD4" w:rsidRDefault="00151588" w:rsidP="00151588">
      <w:pPr>
        <w:rPr>
          <w:lang w:val="en-US" w:eastAsia="nl-NL"/>
        </w:rPr>
      </w:pPr>
    </w:p>
    <w:bookmarkEnd w:id="0"/>
    <w:p w14:paraId="41264BB9" w14:textId="77777777" w:rsidR="00875E31" w:rsidRPr="00650782" w:rsidRDefault="00875E31" w:rsidP="0094067F">
      <w:pPr>
        <w:rPr>
          <w:color w:val="C0504D" w:themeColor="accent2"/>
          <w:lang w:val="en-GB" w:eastAsia="nl-NL"/>
        </w:rPr>
      </w:pPr>
    </w:p>
    <w:p w14:paraId="42739A6B" w14:textId="77777777" w:rsidR="00515B0D" w:rsidRPr="00E05784" w:rsidRDefault="00515B0D" w:rsidP="00515B0D">
      <w:pPr>
        <w:pStyle w:val="Heading1"/>
        <w:rPr>
          <w:lang w:val="en-US" w:eastAsia="nl-NL"/>
        </w:rPr>
      </w:pPr>
      <w:bookmarkStart w:id="1" w:name="_Toc392857380"/>
      <w:bookmarkStart w:id="2" w:name="_Toc134610691"/>
      <w:r>
        <w:rPr>
          <w:lang w:val="en-US" w:eastAsia="nl-NL"/>
        </w:rPr>
        <w:lastRenderedPageBreak/>
        <w:t>Software architecture</w:t>
      </w:r>
      <w:bookmarkEnd w:id="1"/>
      <w:bookmarkEnd w:id="2"/>
    </w:p>
    <w:p w14:paraId="5EBAB74A" w14:textId="03E9B94D" w:rsidR="004518B8" w:rsidRDefault="004518B8" w:rsidP="004518B8">
      <w:pPr>
        <w:rPr>
          <w:lang w:val="en-US" w:eastAsia="nl-NL"/>
        </w:rPr>
      </w:pPr>
    </w:p>
    <w:p w14:paraId="38766231" w14:textId="77777777" w:rsidR="00515B0D" w:rsidRDefault="00515B0D" w:rsidP="004518B8">
      <w:pPr>
        <w:rPr>
          <w:lang w:val="en-US" w:eastAsia="nl-NL"/>
        </w:rPr>
      </w:pPr>
    </w:p>
    <w:p w14:paraId="61C28714" w14:textId="77777777" w:rsidR="00DA0DE9" w:rsidRPr="00DA0DE9" w:rsidRDefault="00DA0DE9" w:rsidP="00DA0DE9">
      <w:pPr>
        <w:rPr>
          <w:lang w:val="en-US"/>
        </w:rPr>
      </w:pPr>
    </w:p>
    <w:p w14:paraId="66860267" w14:textId="77777777" w:rsidR="0035289D" w:rsidRDefault="0035289D" w:rsidP="00CA6E80">
      <w:pPr>
        <w:pStyle w:val="Default"/>
        <w:spacing w:after="50"/>
        <w:rPr>
          <w:sz w:val="20"/>
          <w:szCs w:val="20"/>
          <w:lang w:val="en-GB"/>
        </w:rPr>
      </w:pPr>
    </w:p>
    <w:p w14:paraId="757A95CA" w14:textId="77777777" w:rsidR="004518B8" w:rsidRPr="00DA0DE9" w:rsidRDefault="004518B8" w:rsidP="004518B8">
      <w:pPr>
        <w:rPr>
          <w:lang w:val="en-US"/>
        </w:rPr>
      </w:pPr>
    </w:p>
    <w:p w14:paraId="7AD15A38" w14:textId="77777777" w:rsidR="004518B8" w:rsidRDefault="004518B8" w:rsidP="004518B8">
      <w:pPr>
        <w:rPr>
          <w:lang w:val="en-GB"/>
        </w:rPr>
      </w:pPr>
    </w:p>
    <w:p w14:paraId="4C7F0FA7" w14:textId="77777777" w:rsidR="00536018" w:rsidRPr="00E05784" w:rsidRDefault="00536018" w:rsidP="0019480E">
      <w:pPr>
        <w:pStyle w:val="Heading1"/>
        <w:rPr>
          <w:lang w:val="en-US" w:eastAsia="nl-NL"/>
        </w:rPr>
      </w:pPr>
      <w:bookmarkStart w:id="3" w:name="_Toc374010378"/>
      <w:bookmarkStart w:id="4" w:name="_Toc436134706"/>
      <w:bookmarkStart w:id="5" w:name="_Toc134610692"/>
      <w:r w:rsidRPr="00E05784">
        <w:rPr>
          <w:lang w:val="en-US" w:eastAsia="nl-NL"/>
        </w:rPr>
        <w:lastRenderedPageBreak/>
        <w:t>Notes</w:t>
      </w:r>
      <w:bookmarkEnd w:id="3"/>
      <w:bookmarkEnd w:id="4"/>
      <w:bookmarkEnd w:id="5"/>
    </w:p>
    <w:p w14:paraId="41885681" w14:textId="77777777" w:rsidR="00DA0DE9" w:rsidRPr="00DA0DE9" w:rsidRDefault="00DA0DE9" w:rsidP="00DA0DE9">
      <w:pPr>
        <w:rPr>
          <w:i/>
          <w:sz w:val="16"/>
          <w:szCs w:val="16"/>
          <w:lang w:val="en-US" w:eastAsia="nl-NL"/>
        </w:rPr>
      </w:pPr>
      <w:bookmarkStart w:id="6" w:name="_Toc374010379"/>
      <w:bookmarkStart w:id="7" w:name="_Toc436134707"/>
      <w:r w:rsidRPr="00DA0DE9">
        <w:rPr>
          <w:i/>
          <w:sz w:val="16"/>
          <w:szCs w:val="16"/>
          <w:lang w:val="en-US" w:eastAsia="nl-NL"/>
        </w:rPr>
        <w:t>&lt;This section contains any general information that aids in understanding this document (e.g., background information, glossary, rationale).&gt;</w:t>
      </w:r>
    </w:p>
    <w:bookmarkEnd w:id="6"/>
    <w:bookmarkEnd w:id="7"/>
    <w:p w14:paraId="3A44B0BA" w14:textId="77777777" w:rsidR="001C5E27" w:rsidRPr="00DA0DE9" w:rsidRDefault="001C5E27" w:rsidP="00FC5601">
      <w:pPr>
        <w:rPr>
          <w:lang w:val="en-GB" w:eastAsia="nl-NL"/>
        </w:rPr>
      </w:pPr>
    </w:p>
    <w:sectPr w:rsidR="001C5E27" w:rsidRPr="00DA0DE9" w:rsidSect="00CA03B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4898A" w14:textId="77777777" w:rsidR="00926B91" w:rsidRDefault="00926B91" w:rsidP="001E0F03">
      <w:r>
        <w:separator/>
      </w:r>
    </w:p>
    <w:p w14:paraId="4A5D695F" w14:textId="77777777" w:rsidR="00926B91" w:rsidRDefault="00926B91" w:rsidP="001E0F03"/>
  </w:endnote>
  <w:endnote w:type="continuationSeparator" w:id="0">
    <w:p w14:paraId="27F555AF" w14:textId="77777777" w:rsidR="00926B91" w:rsidRDefault="00926B91" w:rsidP="001E0F03">
      <w:r>
        <w:continuationSeparator/>
      </w:r>
    </w:p>
    <w:p w14:paraId="09E4D53F" w14:textId="77777777" w:rsidR="00926B91" w:rsidRDefault="00926B91" w:rsidP="001E0F03"/>
  </w:endnote>
  <w:endnote w:type="continuationNotice" w:id="1">
    <w:p w14:paraId="5DB4A395" w14:textId="77777777" w:rsidR="00926B91" w:rsidRDefault="00926B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154E" w14:textId="77777777" w:rsidR="007C2B52" w:rsidRDefault="007C2B52" w:rsidP="001E0F0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E0C60" w14:textId="77777777" w:rsidR="007C2B52" w:rsidRDefault="007C2B52" w:rsidP="001E0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4ED2" w14:textId="77777777" w:rsidR="00CB63FF" w:rsidRDefault="000E5E4A" w:rsidP="00CB63FF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627DFD" wp14:editId="128813E0">
              <wp:simplePos x="0" y="0"/>
              <wp:positionH relativeFrom="page">
                <wp:align>left</wp:align>
              </wp:positionH>
              <wp:positionV relativeFrom="paragraph">
                <wp:posOffset>-19685</wp:posOffset>
              </wp:positionV>
              <wp:extent cx="6659880" cy="143510"/>
              <wp:effectExtent l="0" t="0" r="7620" b="889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35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A75"/>
                          </a:gs>
                          <a:gs pos="99000">
                            <a:srgbClr val="0D92D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A12BCD" id="Rectangle 6" o:spid="_x0000_s1026" style="position:absolute;margin-left:0;margin-top:-1.55pt;width:524.4pt;height:11.3pt;z-index:25166643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" fillcolor="#004a75" stroked="f">
              <v:fill color2="#0d92d2" angle="90" colors="0 #004a75;64881f #0d92d2" focus="100%" type="gradient">
                <o:fill v:ext="view" type="gradientUnscaled"/>
              </v:fill>
              <w10:wrap anchorx="page"/>
            </v:rect>
          </w:pict>
        </mc:Fallback>
      </mc:AlternateContent>
    </w:r>
  </w:p>
  <w:tbl>
    <w:tblPr>
      <w:tblW w:w="11034" w:type="dxa"/>
      <w:tblInd w:w="-82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78"/>
      <w:gridCol w:w="3678"/>
      <w:gridCol w:w="3678"/>
    </w:tblGrid>
    <w:tr w:rsidR="007C2B52" w:rsidRPr="00AE3022" w14:paraId="2A7863B6" w14:textId="77777777" w:rsidTr="00CB63FF">
      <w:trPr>
        <w:trHeight w:val="550"/>
      </w:trPr>
      <w:tc>
        <w:tcPr>
          <w:tcW w:w="3678" w:type="dxa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lang w:val="en-US"/>
            </w:rPr>
            <w:alias w:val="Category"/>
            <w:tag w:val=""/>
            <w:id w:val="-1777555073"/>
            <w:placeholder>
              <w:docPart w:val="BD735ED44A21441896A3FA3FE113B95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58299F10" w14:textId="77777777" w:rsidR="007C2B52" w:rsidRPr="007678D5" w:rsidRDefault="007C2B52" w:rsidP="00CB63FF">
              <w:pPr>
                <w:pStyle w:val="BodyText"/>
                <w:ind w:left="0"/>
                <w:rPr>
                  <w:lang w:val="en-US"/>
                </w:rPr>
              </w:pPr>
              <w:r>
                <w:t>&lt; Confidential, Restricted, Internal&gt;</w:t>
              </w:r>
            </w:p>
          </w:sdtContent>
        </w:sdt>
      </w:tc>
      <w:tc>
        <w:tcPr>
          <w:tcW w:w="3678" w:type="dxa"/>
          <w:tcBorders>
            <w:top w:val="nil"/>
            <w:left w:val="nil"/>
            <w:bottom w:val="nil"/>
            <w:right w:val="nil"/>
          </w:tcBorders>
        </w:tcPr>
        <w:p w14:paraId="4FC7FB4F" w14:textId="38DCCF1E" w:rsidR="007C2B52" w:rsidRPr="00CB63FF" w:rsidRDefault="007C2B52" w:rsidP="00324E99">
          <w:pPr>
            <w:jc w:val="center"/>
          </w:pPr>
          <w:r w:rsidRPr="00AE3022">
            <w:sym w:font="Symbol" w:char="F0D3"/>
          </w:r>
          <w:r w:rsidR="0093293C">
            <w:t>ALTEN</w:t>
          </w:r>
          <w:r>
            <w:t xml:space="preserve"> Nederland</w:t>
          </w:r>
          <w:r w:rsidR="00CB63FF">
            <w:t xml:space="preserve"> B.V.</w:t>
          </w:r>
          <w:r w:rsidRPr="00CB63FF"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20A7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678" w:type="dxa"/>
          <w:tcBorders>
            <w:top w:val="nil"/>
            <w:left w:val="nil"/>
            <w:bottom w:val="nil"/>
            <w:right w:val="nil"/>
          </w:tcBorders>
        </w:tcPr>
        <w:p w14:paraId="4600DF04" w14:textId="77777777" w:rsidR="007C2B52" w:rsidRPr="00AE3022" w:rsidRDefault="007C2B52" w:rsidP="00324E99">
          <w:pPr>
            <w:jc w:val="right"/>
          </w:pPr>
          <w:r w:rsidRPr="00AE3022">
            <w:t xml:space="preserve">Page </w:t>
          </w:r>
          <w:r w:rsidRPr="00AE3022">
            <w:rPr>
              <w:rStyle w:val="PageNumber"/>
              <w:rFonts w:cs="Arial"/>
            </w:rPr>
            <w:fldChar w:fldCharType="begin"/>
          </w:r>
          <w:r w:rsidRPr="00AE3022">
            <w:rPr>
              <w:rStyle w:val="PageNumber"/>
              <w:rFonts w:cs="Arial"/>
            </w:rPr>
            <w:instrText xml:space="preserve"> PAGE </w:instrText>
          </w:r>
          <w:r w:rsidRPr="00AE3022">
            <w:rPr>
              <w:rStyle w:val="PageNumber"/>
              <w:rFonts w:cs="Arial"/>
            </w:rPr>
            <w:fldChar w:fldCharType="separate"/>
          </w:r>
          <w:r w:rsidR="0093293C">
            <w:rPr>
              <w:rStyle w:val="PageNumber"/>
              <w:rFonts w:cs="Arial"/>
              <w:noProof/>
            </w:rPr>
            <w:t>10</w:t>
          </w:r>
          <w:r w:rsidRPr="00AE3022">
            <w:rPr>
              <w:rStyle w:val="PageNumber"/>
              <w:rFonts w:cs="Arial"/>
            </w:rPr>
            <w:fldChar w:fldCharType="end"/>
          </w:r>
          <w:r w:rsidRPr="00AE3022">
            <w:rPr>
              <w:rStyle w:val="PageNumber"/>
              <w:rFonts w:cs="Arial"/>
            </w:rPr>
            <w:t xml:space="preserve"> of </w:t>
          </w:r>
          <w:r w:rsidR="00F679B7">
            <w:rPr>
              <w:rStyle w:val="PageNumber"/>
              <w:rFonts w:cs="Arial"/>
              <w:noProof/>
            </w:rPr>
            <w:fldChar w:fldCharType="begin"/>
          </w:r>
          <w:r w:rsidR="00F679B7">
            <w:rPr>
              <w:rStyle w:val="PageNumber"/>
              <w:rFonts w:cs="Arial"/>
              <w:noProof/>
            </w:rPr>
            <w:instrText xml:space="preserve"> NUMPAGES  \* MERGEFORMAT </w:instrText>
          </w:r>
          <w:r w:rsidR="00F679B7">
            <w:rPr>
              <w:rStyle w:val="PageNumber"/>
              <w:rFonts w:cs="Arial"/>
              <w:noProof/>
            </w:rPr>
            <w:fldChar w:fldCharType="separate"/>
          </w:r>
          <w:r w:rsidR="0093293C" w:rsidRPr="0093293C">
            <w:rPr>
              <w:rStyle w:val="PageNumber"/>
              <w:rFonts w:cs="Arial"/>
              <w:noProof/>
            </w:rPr>
            <w:t>10</w:t>
          </w:r>
          <w:r w:rsidR="00F679B7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67960CFD" w14:textId="77777777" w:rsidR="007C2B52" w:rsidRDefault="00CB63FF" w:rsidP="00CB63FF">
    <w:pPr>
      <w:tabs>
        <w:tab w:val="left" w:pos="52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D2A4" w14:textId="77777777" w:rsidR="007C2B52" w:rsidRDefault="007C2B52" w:rsidP="001E0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8915" w14:textId="77777777" w:rsidR="00926B91" w:rsidRDefault="00926B91" w:rsidP="001E0F03">
      <w:r>
        <w:separator/>
      </w:r>
    </w:p>
    <w:p w14:paraId="4AE5EFED" w14:textId="77777777" w:rsidR="00926B91" w:rsidRDefault="00926B91" w:rsidP="001E0F03"/>
  </w:footnote>
  <w:footnote w:type="continuationSeparator" w:id="0">
    <w:p w14:paraId="0B5B2F8D" w14:textId="77777777" w:rsidR="00926B91" w:rsidRDefault="00926B91" w:rsidP="001E0F03">
      <w:r>
        <w:continuationSeparator/>
      </w:r>
    </w:p>
    <w:p w14:paraId="443BF197" w14:textId="77777777" w:rsidR="00926B91" w:rsidRDefault="00926B91" w:rsidP="001E0F03"/>
  </w:footnote>
  <w:footnote w:type="continuationNotice" w:id="1">
    <w:p w14:paraId="5CC838FC" w14:textId="77777777" w:rsidR="00926B91" w:rsidRDefault="00926B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F460" w14:textId="77777777" w:rsidR="007C2B52" w:rsidRDefault="007C2B52" w:rsidP="00C5395A">
    <w:pPr>
      <w:jc w:val="center"/>
    </w:pPr>
  </w:p>
  <w:p w14:paraId="6E2BA811" w14:textId="77777777" w:rsidR="007C2B52" w:rsidRDefault="007C2B52" w:rsidP="00C5395A">
    <w:pPr>
      <w:jc w:val="center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573501FB" wp14:editId="2799CFAE">
          <wp:simplePos x="0" y="0"/>
          <wp:positionH relativeFrom="column">
            <wp:posOffset>180975</wp:posOffset>
          </wp:positionH>
          <wp:positionV relativeFrom="paragraph">
            <wp:posOffset>45720</wp:posOffset>
          </wp:positionV>
          <wp:extent cx="748800" cy="1260000"/>
          <wp:effectExtent l="0" t="0" r="0" b="0"/>
          <wp:wrapThrough wrapText="bothSides">
            <wp:wrapPolygon edited="0">
              <wp:start x="0" y="0"/>
              <wp:lineTo x="0" y="21230"/>
              <wp:lineTo x="20885" y="21230"/>
              <wp:lineTo x="2088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lt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800" cy="12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DB7FED" w14:textId="77777777" w:rsidR="007C2B52" w:rsidRDefault="000E5E4A" w:rsidP="00C5395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C1035A" wp14:editId="51AA75ED">
              <wp:simplePos x="0" y="0"/>
              <wp:positionH relativeFrom="column">
                <wp:posOffset>-908050</wp:posOffset>
              </wp:positionH>
              <wp:positionV relativeFrom="paragraph">
                <wp:posOffset>1283970</wp:posOffset>
              </wp:positionV>
              <wp:extent cx="6659880" cy="143510"/>
              <wp:effectExtent l="0" t="0" r="7620" b="889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35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A75"/>
                          </a:gs>
                          <a:gs pos="99000">
                            <a:srgbClr val="0D92D2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42FF51" id="Rectangle 6" o:spid="_x0000_s1026" style="position:absolute;margin-left:-71.5pt;margin-top:101.1pt;width:524.4pt;height:11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" fillcolor="#004a75" stroked="f">
              <v:fill color2="#0d92d2" angle="90" colors="0 #004a75;64881f #0d92d2" focus="100%" type="gradient">
                <o:fill v:ext="view" type="gradientUnscaled"/>
              </v:fill>
            </v:rect>
          </w:pict>
        </mc:Fallback>
      </mc:AlternateContent>
    </w:r>
  </w:p>
  <w:p w14:paraId="4EC76DC1" w14:textId="77777777" w:rsidR="007C2B52" w:rsidRPr="00180379" w:rsidRDefault="007C2B52" w:rsidP="00C53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AB37" w14:textId="38D33806" w:rsidR="007C2B52" w:rsidRPr="00B73CF0" w:rsidRDefault="00000000" w:rsidP="00074312">
    <w:pPr>
      <w:pStyle w:val="BodyText"/>
      <w:ind w:left="0"/>
      <w:jc w:val="center"/>
      <w:rPr>
        <w:lang w:val="en-US"/>
      </w:rPr>
    </w:pPr>
    <w:sdt>
      <w:sdtPr>
        <w:rPr>
          <w:lang w:val="en-GB"/>
        </w:rPr>
        <w:alias w:val="Title"/>
        <w:tag w:val=""/>
        <w:id w:val="-541360981"/>
        <w:placeholder>
          <w:docPart w:val="1D153BC8EBDC41B184694A03537D97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95151">
          <w:rPr>
            <w:lang w:val="en-GB"/>
          </w:rPr>
          <w:t>System Design Documentation -</w:t>
        </w:r>
      </w:sdtContent>
    </w:sdt>
    <w:r w:rsidR="002A2BFE"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137AE3F6" wp14:editId="6C880631">
          <wp:simplePos x="0" y="0"/>
          <wp:positionH relativeFrom="leftMargin">
            <wp:posOffset>257175</wp:posOffset>
          </wp:positionH>
          <wp:positionV relativeFrom="paragraph">
            <wp:posOffset>-220980</wp:posOffset>
          </wp:positionV>
          <wp:extent cx="298800" cy="504000"/>
          <wp:effectExtent l="0" t="0" r="6350" b="0"/>
          <wp:wrapNone/>
          <wp:docPr id="39" name="Afbeelding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learbg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8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2BFE" w:rsidRPr="00D56E8B">
      <w:rPr>
        <w:lang w:val="en-US"/>
      </w:rPr>
      <w:t xml:space="preserve"> </w:t>
    </w:r>
    <w:sdt>
      <w:sdtPr>
        <w:rPr>
          <w:lang w:val="en-GB"/>
        </w:rPr>
        <w:alias w:val="Subject"/>
        <w:tag w:val=""/>
        <w:id w:val="242141921"/>
        <w:placeholder>
          <w:docPart w:val="6E585F3001A5422C813CCE2E4573AE1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F360BB">
          <w:rPr>
            <w:lang w:val="en-GB"/>
          </w:rPr>
          <w:t>&lt;Connect-4&gt;</w:t>
        </w:r>
      </w:sdtContent>
    </w:sdt>
    <w:r w:rsidR="00395151">
      <w:rPr>
        <w:lang w:val="en-GB"/>
      </w:rPr>
      <w:tab/>
    </w:r>
    <w:r w:rsidR="00395151">
      <w:rPr>
        <w:lang w:val="en-GB"/>
      </w:rPr>
      <w:tab/>
    </w:r>
    <w:r w:rsidR="00074312">
      <w:rPr>
        <w:noProof/>
        <w:lang w:val="en-GB" w:eastAsia="nl-NL"/>
      </w:rPr>
      <w:tab/>
    </w:r>
    <w:r w:rsidR="002A2BFE" w:rsidRPr="00D56E8B">
      <w:rPr>
        <w:lang w:val="en-US"/>
      </w:rPr>
      <w:t xml:space="preserve">Version: </w:t>
    </w:r>
    <w:sdt>
      <w:sdtPr>
        <w:rPr>
          <w:lang w:val="en-GB"/>
        </w:rPr>
        <w:alias w:val="Manager"/>
        <w:tag w:val=""/>
        <w:id w:val="-2088841199"/>
        <w:placeholder>
          <w:docPart w:val="4C0F251B77FE45A1ACA3B6865D0C70FF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r w:rsidR="00395151" w:rsidRPr="00395151">
          <w:rPr>
            <w:lang w:val="en-GB"/>
          </w:rPr>
          <w:t>01</w:t>
        </w:r>
      </w:sdtContent>
    </w:sdt>
    <w:r w:rsidR="002A2BFE">
      <w:rPr>
        <w:noProof/>
        <w:lang w:val="en-GB" w:eastAsia="nl-NL"/>
      </w:rPr>
      <w:t xml:space="preserve">, </w:t>
    </w:r>
    <w:r w:rsidR="002A2BFE" w:rsidRPr="00CA03BA">
      <w:rPr>
        <w:lang w:val="en-GB"/>
      </w:rPr>
      <w:t>Date</w:t>
    </w:r>
    <w:r w:rsidR="002A2BFE">
      <w:rPr>
        <w:lang w:val="en-GB"/>
      </w:rPr>
      <w:t xml:space="preserve">: </w:t>
    </w:r>
    <w:sdt>
      <w:sdtPr>
        <w:rPr>
          <w:lang w:val="en-GB"/>
        </w:rPr>
        <w:alias w:val="Publish Date"/>
        <w:tag w:val=""/>
        <w:id w:val="-413393206"/>
        <w:placeholder>
          <w:docPart w:val="F389C24EA82F4B4683A807F4793BC59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2-09T00:00:00Z">
          <w:dateFormat w:val="d-M-yyyy"/>
          <w:lid w:val="nl-NL"/>
          <w:storeMappedDataAs w:val="dateTime"/>
          <w:calendar w:val="gregorian"/>
        </w:date>
      </w:sdtPr>
      <w:sdtContent>
        <w:r w:rsidR="00395151" w:rsidRPr="00395151">
          <w:rPr>
            <w:lang w:val="en-GB"/>
          </w:rPr>
          <w:t>9-2-2016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570C8" w14:textId="77777777" w:rsidR="007C2B52" w:rsidRDefault="007C2B52" w:rsidP="001E0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  <w:rPr>
        <w:rFonts w:cs="Times New Roman"/>
      </w:rPr>
    </w:lvl>
  </w:abstractNum>
  <w:abstractNum w:abstractNumId="1" w15:restartNumberingAfterBreak="0">
    <w:nsid w:val="089A2530"/>
    <w:multiLevelType w:val="hybridMultilevel"/>
    <w:tmpl w:val="9640BDC8"/>
    <w:lvl w:ilvl="0" w:tplc="31A2884A">
      <w:start w:val="1"/>
      <w:numFmt w:val="decimal"/>
      <w:pStyle w:val="TODO"/>
      <w:lvlText w:val="TODO %1: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6029"/>
    <w:multiLevelType w:val="hybridMultilevel"/>
    <w:tmpl w:val="8908801C"/>
    <w:lvl w:ilvl="0" w:tplc="6566957A">
      <w:start w:val="1"/>
      <w:numFmt w:val="decimal"/>
      <w:lvlText w:val="TODO %1: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7D3662"/>
    <w:multiLevelType w:val="hybridMultilevel"/>
    <w:tmpl w:val="BF80396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83126D5"/>
    <w:multiLevelType w:val="hybridMultilevel"/>
    <w:tmpl w:val="CEC844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9D0E71"/>
    <w:multiLevelType w:val="hybridMultilevel"/>
    <w:tmpl w:val="AAB2F52E"/>
    <w:lvl w:ilvl="0" w:tplc="9A1CA536">
      <w:start w:val="1"/>
      <w:numFmt w:val="decimal"/>
      <w:pStyle w:val="TODO0"/>
      <w:lvlText w:val="TODO %1: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A37B8"/>
    <w:multiLevelType w:val="hybridMultilevel"/>
    <w:tmpl w:val="6F2C4ABE"/>
    <w:lvl w:ilvl="0" w:tplc="5016D754">
      <w:start w:val="1"/>
      <w:numFmt w:val="decimal"/>
      <w:pStyle w:val="designDecisions"/>
      <w:lvlText w:val="Design decision %1."/>
      <w:lvlJc w:val="left"/>
      <w:pPr>
        <w:ind w:left="36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E3073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26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2393453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793865210">
    <w:abstractNumId w:val="3"/>
  </w:num>
  <w:num w:numId="3" w16cid:durableId="1316908951">
    <w:abstractNumId w:val="7"/>
  </w:num>
  <w:num w:numId="4" w16cid:durableId="542987116">
    <w:abstractNumId w:val="1"/>
  </w:num>
  <w:num w:numId="5" w16cid:durableId="1631589326">
    <w:abstractNumId w:val="5"/>
  </w:num>
  <w:num w:numId="6" w16cid:durableId="1825855626">
    <w:abstractNumId w:val="2"/>
  </w:num>
  <w:num w:numId="7" w16cid:durableId="933051189">
    <w:abstractNumId w:val="4"/>
  </w:num>
  <w:num w:numId="8" w16cid:durableId="1776175120">
    <w:abstractNumId w:val="6"/>
  </w:num>
  <w:num w:numId="9" w16cid:durableId="214036825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BB"/>
    <w:rsid w:val="00000E0D"/>
    <w:rsid w:val="0000274A"/>
    <w:rsid w:val="0000356A"/>
    <w:rsid w:val="00003E0F"/>
    <w:rsid w:val="00012131"/>
    <w:rsid w:val="0001252D"/>
    <w:rsid w:val="000140B7"/>
    <w:rsid w:val="0001568F"/>
    <w:rsid w:val="00015951"/>
    <w:rsid w:val="00016613"/>
    <w:rsid w:val="0002130A"/>
    <w:rsid w:val="00023308"/>
    <w:rsid w:val="00024454"/>
    <w:rsid w:val="0002482B"/>
    <w:rsid w:val="00025A65"/>
    <w:rsid w:val="00027536"/>
    <w:rsid w:val="00031B45"/>
    <w:rsid w:val="00031DA5"/>
    <w:rsid w:val="0003207D"/>
    <w:rsid w:val="00033263"/>
    <w:rsid w:val="0003355F"/>
    <w:rsid w:val="00033D3D"/>
    <w:rsid w:val="00033E8B"/>
    <w:rsid w:val="00040288"/>
    <w:rsid w:val="00040924"/>
    <w:rsid w:val="0004485C"/>
    <w:rsid w:val="00046973"/>
    <w:rsid w:val="00046AD6"/>
    <w:rsid w:val="00052D26"/>
    <w:rsid w:val="0005361B"/>
    <w:rsid w:val="00053FAE"/>
    <w:rsid w:val="00060AEC"/>
    <w:rsid w:val="00062115"/>
    <w:rsid w:val="000626A8"/>
    <w:rsid w:val="0006725E"/>
    <w:rsid w:val="00067C25"/>
    <w:rsid w:val="000707F5"/>
    <w:rsid w:val="00071195"/>
    <w:rsid w:val="0007278F"/>
    <w:rsid w:val="00072BCC"/>
    <w:rsid w:val="00073116"/>
    <w:rsid w:val="00074312"/>
    <w:rsid w:val="0007718E"/>
    <w:rsid w:val="00077A25"/>
    <w:rsid w:val="000814AB"/>
    <w:rsid w:val="00082015"/>
    <w:rsid w:val="00084DF2"/>
    <w:rsid w:val="0008524E"/>
    <w:rsid w:val="000854C1"/>
    <w:rsid w:val="00086938"/>
    <w:rsid w:val="0009018A"/>
    <w:rsid w:val="0009117D"/>
    <w:rsid w:val="0009171A"/>
    <w:rsid w:val="00092B54"/>
    <w:rsid w:val="00094AED"/>
    <w:rsid w:val="00097B3F"/>
    <w:rsid w:val="000A004B"/>
    <w:rsid w:val="000A031F"/>
    <w:rsid w:val="000A0853"/>
    <w:rsid w:val="000A29A0"/>
    <w:rsid w:val="000A4016"/>
    <w:rsid w:val="000A4F51"/>
    <w:rsid w:val="000A5ACE"/>
    <w:rsid w:val="000B1AB4"/>
    <w:rsid w:val="000B3F9E"/>
    <w:rsid w:val="000B3FA5"/>
    <w:rsid w:val="000B5BE7"/>
    <w:rsid w:val="000C101F"/>
    <w:rsid w:val="000C5D83"/>
    <w:rsid w:val="000C6071"/>
    <w:rsid w:val="000C6CCE"/>
    <w:rsid w:val="000C74BD"/>
    <w:rsid w:val="000D0494"/>
    <w:rsid w:val="000D0880"/>
    <w:rsid w:val="000D0FBA"/>
    <w:rsid w:val="000D1381"/>
    <w:rsid w:val="000D1884"/>
    <w:rsid w:val="000D29A4"/>
    <w:rsid w:val="000D2B6E"/>
    <w:rsid w:val="000D2DCD"/>
    <w:rsid w:val="000D32C7"/>
    <w:rsid w:val="000D3854"/>
    <w:rsid w:val="000D394F"/>
    <w:rsid w:val="000E03E4"/>
    <w:rsid w:val="000E333C"/>
    <w:rsid w:val="000E4D84"/>
    <w:rsid w:val="000E5E4A"/>
    <w:rsid w:val="000E651B"/>
    <w:rsid w:val="000E65D1"/>
    <w:rsid w:val="000E6C41"/>
    <w:rsid w:val="000E6FA5"/>
    <w:rsid w:val="000F2025"/>
    <w:rsid w:val="000F2094"/>
    <w:rsid w:val="000F2746"/>
    <w:rsid w:val="000F2D66"/>
    <w:rsid w:val="000F52A1"/>
    <w:rsid w:val="000F6628"/>
    <w:rsid w:val="000F688C"/>
    <w:rsid w:val="000F7E85"/>
    <w:rsid w:val="001002CE"/>
    <w:rsid w:val="001007BD"/>
    <w:rsid w:val="0010394F"/>
    <w:rsid w:val="001067ED"/>
    <w:rsid w:val="00106A84"/>
    <w:rsid w:val="00110551"/>
    <w:rsid w:val="001109CE"/>
    <w:rsid w:val="00113F27"/>
    <w:rsid w:val="001151FE"/>
    <w:rsid w:val="00115DDB"/>
    <w:rsid w:val="00122977"/>
    <w:rsid w:val="00123047"/>
    <w:rsid w:val="00123E44"/>
    <w:rsid w:val="00124BC8"/>
    <w:rsid w:val="0012766A"/>
    <w:rsid w:val="00132FC3"/>
    <w:rsid w:val="0013468D"/>
    <w:rsid w:val="00134740"/>
    <w:rsid w:val="00135412"/>
    <w:rsid w:val="0013687C"/>
    <w:rsid w:val="00137912"/>
    <w:rsid w:val="00140F9D"/>
    <w:rsid w:val="00142049"/>
    <w:rsid w:val="00144581"/>
    <w:rsid w:val="0014588F"/>
    <w:rsid w:val="001474CD"/>
    <w:rsid w:val="00150CAA"/>
    <w:rsid w:val="00151588"/>
    <w:rsid w:val="001517D3"/>
    <w:rsid w:val="00151994"/>
    <w:rsid w:val="0015256A"/>
    <w:rsid w:val="00152A33"/>
    <w:rsid w:val="00153D1E"/>
    <w:rsid w:val="001558C5"/>
    <w:rsid w:val="001560E3"/>
    <w:rsid w:val="001563ED"/>
    <w:rsid w:val="0016047A"/>
    <w:rsid w:val="00160AAA"/>
    <w:rsid w:val="00160AEB"/>
    <w:rsid w:val="0016176C"/>
    <w:rsid w:val="001635BF"/>
    <w:rsid w:val="00163FAA"/>
    <w:rsid w:val="001641CD"/>
    <w:rsid w:val="00165153"/>
    <w:rsid w:val="00165D15"/>
    <w:rsid w:val="00165DE5"/>
    <w:rsid w:val="00166F71"/>
    <w:rsid w:val="0017061B"/>
    <w:rsid w:val="00171185"/>
    <w:rsid w:val="001712E3"/>
    <w:rsid w:val="0017234B"/>
    <w:rsid w:val="00175472"/>
    <w:rsid w:val="00177C42"/>
    <w:rsid w:val="00180C7E"/>
    <w:rsid w:val="0018276A"/>
    <w:rsid w:val="00183BB9"/>
    <w:rsid w:val="001844E6"/>
    <w:rsid w:val="00184529"/>
    <w:rsid w:val="00184687"/>
    <w:rsid w:val="001909F8"/>
    <w:rsid w:val="00190DC3"/>
    <w:rsid w:val="0019233D"/>
    <w:rsid w:val="001930A4"/>
    <w:rsid w:val="0019480E"/>
    <w:rsid w:val="00194D9F"/>
    <w:rsid w:val="00195BE3"/>
    <w:rsid w:val="001A0262"/>
    <w:rsid w:val="001A08BA"/>
    <w:rsid w:val="001A2E69"/>
    <w:rsid w:val="001A36EC"/>
    <w:rsid w:val="001A59E7"/>
    <w:rsid w:val="001B53A5"/>
    <w:rsid w:val="001B5E7C"/>
    <w:rsid w:val="001B7C2D"/>
    <w:rsid w:val="001C0525"/>
    <w:rsid w:val="001C13BA"/>
    <w:rsid w:val="001C2710"/>
    <w:rsid w:val="001C280B"/>
    <w:rsid w:val="001C4028"/>
    <w:rsid w:val="001C5C0D"/>
    <w:rsid w:val="001C5D43"/>
    <w:rsid w:val="001C5E27"/>
    <w:rsid w:val="001C5F02"/>
    <w:rsid w:val="001C7627"/>
    <w:rsid w:val="001D2CD6"/>
    <w:rsid w:val="001D4F95"/>
    <w:rsid w:val="001D5616"/>
    <w:rsid w:val="001E054B"/>
    <w:rsid w:val="001E05F3"/>
    <w:rsid w:val="001E0F03"/>
    <w:rsid w:val="001E174B"/>
    <w:rsid w:val="001E4E65"/>
    <w:rsid w:val="001F11A2"/>
    <w:rsid w:val="001F2E51"/>
    <w:rsid w:val="001F3F67"/>
    <w:rsid w:val="00205E3C"/>
    <w:rsid w:val="00205E75"/>
    <w:rsid w:val="0021029D"/>
    <w:rsid w:val="00211818"/>
    <w:rsid w:val="00213B10"/>
    <w:rsid w:val="002237D9"/>
    <w:rsid w:val="0022505A"/>
    <w:rsid w:val="0023097B"/>
    <w:rsid w:val="00230A13"/>
    <w:rsid w:val="00231594"/>
    <w:rsid w:val="00232760"/>
    <w:rsid w:val="002344E0"/>
    <w:rsid w:val="00234733"/>
    <w:rsid w:val="00237632"/>
    <w:rsid w:val="00237717"/>
    <w:rsid w:val="00240A1D"/>
    <w:rsid w:val="0024202D"/>
    <w:rsid w:val="002423DA"/>
    <w:rsid w:val="00242DF1"/>
    <w:rsid w:val="00243437"/>
    <w:rsid w:val="0024498C"/>
    <w:rsid w:val="00245A17"/>
    <w:rsid w:val="002464ED"/>
    <w:rsid w:val="0025210A"/>
    <w:rsid w:val="00252D4D"/>
    <w:rsid w:val="00255F5D"/>
    <w:rsid w:val="002568C5"/>
    <w:rsid w:val="0025711D"/>
    <w:rsid w:val="00257ED3"/>
    <w:rsid w:val="00261B54"/>
    <w:rsid w:val="0026309E"/>
    <w:rsid w:val="00263F72"/>
    <w:rsid w:val="0026458C"/>
    <w:rsid w:val="002648DE"/>
    <w:rsid w:val="002656B4"/>
    <w:rsid w:val="00265EEC"/>
    <w:rsid w:val="00266CF8"/>
    <w:rsid w:val="00267588"/>
    <w:rsid w:val="00270153"/>
    <w:rsid w:val="00270719"/>
    <w:rsid w:val="002724AB"/>
    <w:rsid w:val="00272A67"/>
    <w:rsid w:val="00273243"/>
    <w:rsid w:val="002748D9"/>
    <w:rsid w:val="00274981"/>
    <w:rsid w:val="00275981"/>
    <w:rsid w:val="0027695E"/>
    <w:rsid w:val="002807DC"/>
    <w:rsid w:val="0028277A"/>
    <w:rsid w:val="00283E8B"/>
    <w:rsid w:val="00285F72"/>
    <w:rsid w:val="002873E3"/>
    <w:rsid w:val="00287544"/>
    <w:rsid w:val="00287927"/>
    <w:rsid w:val="00290663"/>
    <w:rsid w:val="00290AF4"/>
    <w:rsid w:val="00291FED"/>
    <w:rsid w:val="00297CBC"/>
    <w:rsid w:val="002A0375"/>
    <w:rsid w:val="002A2BFE"/>
    <w:rsid w:val="002A673F"/>
    <w:rsid w:val="002A7605"/>
    <w:rsid w:val="002B0522"/>
    <w:rsid w:val="002B409E"/>
    <w:rsid w:val="002B4262"/>
    <w:rsid w:val="002B4DB2"/>
    <w:rsid w:val="002B6A07"/>
    <w:rsid w:val="002B77C4"/>
    <w:rsid w:val="002C16EE"/>
    <w:rsid w:val="002C17FF"/>
    <w:rsid w:val="002C1CEC"/>
    <w:rsid w:val="002C38AF"/>
    <w:rsid w:val="002C539C"/>
    <w:rsid w:val="002C5921"/>
    <w:rsid w:val="002C5A05"/>
    <w:rsid w:val="002D0705"/>
    <w:rsid w:val="002D0C37"/>
    <w:rsid w:val="002D128D"/>
    <w:rsid w:val="002D1FB7"/>
    <w:rsid w:val="002D1FDB"/>
    <w:rsid w:val="002D73E5"/>
    <w:rsid w:val="002E2F32"/>
    <w:rsid w:val="002E3A1D"/>
    <w:rsid w:val="002E61E3"/>
    <w:rsid w:val="002E62B9"/>
    <w:rsid w:val="002F2D4D"/>
    <w:rsid w:val="002F2DD5"/>
    <w:rsid w:val="002F3394"/>
    <w:rsid w:val="002F3730"/>
    <w:rsid w:val="002F39B7"/>
    <w:rsid w:val="002F405E"/>
    <w:rsid w:val="002F5393"/>
    <w:rsid w:val="002F5C2F"/>
    <w:rsid w:val="002F602C"/>
    <w:rsid w:val="002F62B7"/>
    <w:rsid w:val="0030028A"/>
    <w:rsid w:val="00300399"/>
    <w:rsid w:val="00300F84"/>
    <w:rsid w:val="00303580"/>
    <w:rsid w:val="00303DB5"/>
    <w:rsid w:val="0030445D"/>
    <w:rsid w:val="00306CA0"/>
    <w:rsid w:val="00306EE3"/>
    <w:rsid w:val="00307FBE"/>
    <w:rsid w:val="0031011D"/>
    <w:rsid w:val="00310D2B"/>
    <w:rsid w:val="00310F57"/>
    <w:rsid w:val="003118AE"/>
    <w:rsid w:val="003127FB"/>
    <w:rsid w:val="003145F8"/>
    <w:rsid w:val="00315B85"/>
    <w:rsid w:val="00320C6A"/>
    <w:rsid w:val="00321236"/>
    <w:rsid w:val="00323CAA"/>
    <w:rsid w:val="00324E99"/>
    <w:rsid w:val="00324F9C"/>
    <w:rsid w:val="003261EE"/>
    <w:rsid w:val="003264BF"/>
    <w:rsid w:val="00336067"/>
    <w:rsid w:val="00336078"/>
    <w:rsid w:val="0033702D"/>
    <w:rsid w:val="00337C89"/>
    <w:rsid w:val="00341A66"/>
    <w:rsid w:val="00343DDD"/>
    <w:rsid w:val="00344CC9"/>
    <w:rsid w:val="00344F61"/>
    <w:rsid w:val="00345152"/>
    <w:rsid w:val="00346272"/>
    <w:rsid w:val="00347E7D"/>
    <w:rsid w:val="003501E4"/>
    <w:rsid w:val="00350753"/>
    <w:rsid w:val="0035289D"/>
    <w:rsid w:val="00353557"/>
    <w:rsid w:val="003538DF"/>
    <w:rsid w:val="00354A66"/>
    <w:rsid w:val="00355EE7"/>
    <w:rsid w:val="00356520"/>
    <w:rsid w:val="00361744"/>
    <w:rsid w:val="0036239F"/>
    <w:rsid w:val="003641D7"/>
    <w:rsid w:val="00364660"/>
    <w:rsid w:val="00364AE2"/>
    <w:rsid w:val="00364DE4"/>
    <w:rsid w:val="0036541B"/>
    <w:rsid w:val="0036640C"/>
    <w:rsid w:val="00370292"/>
    <w:rsid w:val="0037465F"/>
    <w:rsid w:val="00374F16"/>
    <w:rsid w:val="00376463"/>
    <w:rsid w:val="00376557"/>
    <w:rsid w:val="003773C2"/>
    <w:rsid w:val="003779F8"/>
    <w:rsid w:val="00382630"/>
    <w:rsid w:val="00382669"/>
    <w:rsid w:val="00382A1D"/>
    <w:rsid w:val="00384E11"/>
    <w:rsid w:val="00385AAA"/>
    <w:rsid w:val="00385E82"/>
    <w:rsid w:val="00386B26"/>
    <w:rsid w:val="00386F17"/>
    <w:rsid w:val="00387B5B"/>
    <w:rsid w:val="0039128B"/>
    <w:rsid w:val="00391FA1"/>
    <w:rsid w:val="00393693"/>
    <w:rsid w:val="00393F56"/>
    <w:rsid w:val="00394CF5"/>
    <w:rsid w:val="00395151"/>
    <w:rsid w:val="003A04EF"/>
    <w:rsid w:val="003A1620"/>
    <w:rsid w:val="003A35C1"/>
    <w:rsid w:val="003A35C4"/>
    <w:rsid w:val="003A63BF"/>
    <w:rsid w:val="003A6455"/>
    <w:rsid w:val="003A65A9"/>
    <w:rsid w:val="003A692F"/>
    <w:rsid w:val="003A788C"/>
    <w:rsid w:val="003B122F"/>
    <w:rsid w:val="003B1823"/>
    <w:rsid w:val="003B217F"/>
    <w:rsid w:val="003B35FC"/>
    <w:rsid w:val="003B4F7D"/>
    <w:rsid w:val="003B5FEA"/>
    <w:rsid w:val="003B6C39"/>
    <w:rsid w:val="003B7F9B"/>
    <w:rsid w:val="003C0796"/>
    <w:rsid w:val="003C13F3"/>
    <w:rsid w:val="003C1A05"/>
    <w:rsid w:val="003C283A"/>
    <w:rsid w:val="003C336C"/>
    <w:rsid w:val="003C3AE8"/>
    <w:rsid w:val="003C43DC"/>
    <w:rsid w:val="003C4BE9"/>
    <w:rsid w:val="003C5755"/>
    <w:rsid w:val="003D0BB1"/>
    <w:rsid w:val="003D200C"/>
    <w:rsid w:val="003D2CE3"/>
    <w:rsid w:val="003D3793"/>
    <w:rsid w:val="003D6BE1"/>
    <w:rsid w:val="003D7033"/>
    <w:rsid w:val="003D7254"/>
    <w:rsid w:val="003E2045"/>
    <w:rsid w:val="003E251D"/>
    <w:rsid w:val="003E2770"/>
    <w:rsid w:val="003E40F1"/>
    <w:rsid w:val="003E77D7"/>
    <w:rsid w:val="003F11CA"/>
    <w:rsid w:val="003F145E"/>
    <w:rsid w:val="003F4015"/>
    <w:rsid w:val="003F54F6"/>
    <w:rsid w:val="003F568D"/>
    <w:rsid w:val="003F79C7"/>
    <w:rsid w:val="003F7DAE"/>
    <w:rsid w:val="0040143A"/>
    <w:rsid w:val="0040169A"/>
    <w:rsid w:val="004016F1"/>
    <w:rsid w:val="00402E53"/>
    <w:rsid w:val="00403995"/>
    <w:rsid w:val="00403C28"/>
    <w:rsid w:val="00404225"/>
    <w:rsid w:val="00406465"/>
    <w:rsid w:val="00411DB0"/>
    <w:rsid w:val="00412A79"/>
    <w:rsid w:val="00416C9A"/>
    <w:rsid w:val="00421CE1"/>
    <w:rsid w:val="0042247C"/>
    <w:rsid w:val="00426B4A"/>
    <w:rsid w:val="00426B5D"/>
    <w:rsid w:val="004279E7"/>
    <w:rsid w:val="00427AD1"/>
    <w:rsid w:val="00430DD2"/>
    <w:rsid w:val="004311E9"/>
    <w:rsid w:val="00436013"/>
    <w:rsid w:val="00436A48"/>
    <w:rsid w:val="00437237"/>
    <w:rsid w:val="004374A5"/>
    <w:rsid w:val="00440890"/>
    <w:rsid w:val="0044159E"/>
    <w:rsid w:val="00441B10"/>
    <w:rsid w:val="00443431"/>
    <w:rsid w:val="00444EF3"/>
    <w:rsid w:val="00445557"/>
    <w:rsid w:val="00446D46"/>
    <w:rsid w:val="00447729"/>
    <w:rsid w:val="00447FE7"/>
    <w:rsid w:val="00450D0F"/>
    <w:rsid w:val="004518B8"/>
    <w:rsid w:val="004574C0"/>
    <w:rsid w:val="004579E1"/>
    <w:rsid w:val="004628CE"/>
    <w:rsid w:val="00462C69"/>
    <w:rsid w:val="00462CCE"/>
    <w:rsid w:val="00464F0A"/>
    <w:rsid w:val="0046501C"/>
    <w:rsid w:val="00465AFD"/>
    <w:rsid w:val="00466594"/>
    <w:rsid w:val="00470942"/>
    <w:rsid w:val="00470E50"/>
    <w:rsid w:val="0047304A"/>
    <w:rsid w:val="004755F3"/>
    <w:rsid w:val="004756CD"/>
    <w:rsid w:val="00475B34"/>
    <w:rsid w:val="00476A00"/>
    <w:rsid w:val="00477CA9"/>
    <w:rsid w:val="00481BE4"/>
    <w:rsid w:val="004852AE"/>
    <w:rsid w:val="00486BB0"/>
    <w:rsid w:val="0049084F"/>
    <w:rsid w:val="00490AE9"/>
    <w:rsid w:val="00493A23"/>
    <w:rsid w:val="00495BB8"/>
    <w:rsid w:val="004965C9"/>
    <w:rsid w:val="004A01A8"/>
    <w:rsid w:val="004A0EFA"/>
    <w:rsid w:val="004A1491"/>
    <w:rsid w:val="004A1E44"/>
    <w:rsid w:val="004A296B"/>
    <w:rsid w:val="004A2E8F"/>
    <w:rsid w:val="004A36CA"/>
    <w:rsid w:val="004A3F84"/>
    <w:rsid w:val="004A4DF1"/>
    <w:rsid w:val="004A5FA1"/>
    <w:rsid w:val="004B4902"/>
    <w:rsid w:val="004B6FBE"/>
    <w:rsid w:val="004C0931"/>
    <w:rsid w:val="004C0DB8"/>
    <w:rsid w:val="004C130A"/>
    <w:rsid w:val="004C1807"/>
    <w:rsid w:val="004C25F6"/>
    <w:rsid w:val="004C2DF7"/>
    <w:rsid w:val="004C3BB6"/>
    <w:rsid w:val="004C4ED8"/>
    <w:rsid w:val="004C5A37"/>
    <w:rsid w:val="004C5F38"/>
    <w:rsid w:val="004C750B"/>
    <w:rsid w:val="004C7D92"/>
    <w:rsid w:val="004D1FC9"/>
    <w:rsid w:val="004D274D"/>
    <w:rsid w:val="004D3E85"/>
    <w:rsid w:val="004D4154"/>
    <w:rsid w:val="004D5476"/>
    <w:rsid w:val="004E0B80"/>
    <w:rsid w:val="004E14E8"/>
    <w:rsid w:val="004E22C8"/>
    <w:rsid w:val="004E56D5"/>
    <w:rsid w:val="004E5805"/>
    <w:rsid w:val="004F1EFC"/>
    <w:rsid w:val="004F2F7C"/>
    <w:rsid w:val="004F422C"/>
    <w:rsid w:val="004F6D73"/>
    <w:rsid w:val="004F7E37"/>
    <w:rsid w:val="0050002F"/>
    <w:rsid w:val="00500694"/>
    <w:rsid w:val="0050283B"/>
    <w:rsid w:val="00503E66"/>
    <w:rsid w:val="005042DE"/>
    <w:rsid w:val="005043C6"/>
    <w:rsid w:val="00504852"/>
    <w:rsid w:val="00506174"/>
    <w:rsid w:val="0051019A"/>
    <w:rsid w:val="005108C8"/>
    <w:rsid w:val="00510F00"/>
    <w:rsid w:val="00511C12"/>
    <w:rsid w:val="0051220B"/>
    <w:rsid w:val="00512F33"/>
    <w:rsid w:val="00515B0D"/>
    <w:rsid w:val="00516FEC"/>
    <w:rsid w:val="00517891"/>
    <w:rsid w:val="00517EFC"/>
    <w:rsid w:val="00520071"/>
    <w:rsid w:val="005224A3"/>
    <w:rsid w:val="00522C4B"/>
    <w:rsid w:val="005235C0"/>
    <w:rsid w:val="00524483"/>
    <w:rsid w:val="00524925"/>
    <w:rsid w:val="00527321"/>
    <w:rsid w:val="00527839"/>
    <w:rsid w:val="00530990"/>
    <w:rsid w:val="00534F57"/>
    <w:rsid w:val="00536018"/>
    <w:rsid w:val="005364BD"/>
    <w:rsid w:val="00537394"/>
    <w:rsid w:val="005408A9"/>
    <w:rsid w:val="00540ADE"/>
    <w:rsid w:val="005414BF"/>
    <w:rsid w:val="005420A7"/>
    <w:rsid w:val="005426AA"/>
    <w:rsid w:val="00542A8E"/>
    <w:rsid w:val="0054477D"/>
    <w:rsid w:val="00546BDB"/>
    <w:rsid w:val="00547AB8"/>
    <w:rsid w:val="00550038"/>
    <w:rsid w:val="005505C3"/>
    <w:rsid w:val="00552063"/>
    <w:rsid w:val="0055539A"/>
    <w:rsid w:val="00555A4B"/>
    <w:rsid w:val="005568E5"/>
    <w:rsid w:val="005603E8"/>
    <w:rsid w:val="00560EBC"/>
    <w:rsid w:val="00563576"/>
    <w:rsid w:val="00563848"/>
    <w:rsid w:val="0057210E"/>
    <w:rsid w:val="00574A14"/>
    <w:rsid w:val="0058041A"/>
    <w:rsid w:val="00580836"/>
    <w:rsid w:val="00580B21"/>
    <w:rsid w:val="00580C65"/>
    <w:rsid w:val="005837A6"/>
    <w:rsid w:val="00585462"/>
    <w:rsid w:val="005854B2"/>
    <w:rsid w:val="005905A0"/>
    <w:rsid w:val="00590BED"/>
    <w:rsid w:val="0059160B"/>
    <w:rsid w:val="0059260E"/>
    <w:rsid w:val="00593CE0"/>
    <w:rsid w:val="005957D0"/>
    <w:rsid w:val="00595B3E"/>
    <w:rsid w:val="00596969"/>
    <w:rsid w:val="00597054"/>
    <w:rsid w:val="00597239"/>
    <w:rsid w:val="00597465"/>
    <w:rsid w:val="005A06B9"/>
    <w:rsid w:val="005A0C99"/>
    <w:rsid w:val="005A2182"/>
    <w:rsid w:val="005A24AD"/>
    <w:rsid w:val="005A29E1"/>
    <w:rsid w:val="005A2B7C"/>
    <w:rsid w:val="005A7025"/>
    <w:rsid w:val="005A78B7"/>
    <w:rsid w:val="005B2A19"/>
    <w:rsid w:val="005B5639"/>
    <w:rsid w:val="005B6A82"/>
    <w:rsid w:val="005B6CE4"/>
    <w:rsid w:val="005B7440"/>
    <w:rsid w:val="005B7B34"/>
    <w:rsid w:val="005C04A3"/>
    <w:rsid w:val="005C1218"/>
    <w:rsid w:val="005C1726"/>
    <w:rsid w:val="005C2AA3"/>
    <w:rsid w:val="005C2EA7"/>
    <w:rsid w:val="005C2F1D"/>
    <w:rsid w:val="005C5EB8"/>
    <w:rsid w:val="005D120C"/>
    <w:rsid w:val="005D30DF"/>
    <w:rsid w:val="005D5B16"/>
    <w:rsid w:val="005D7DAF"/>
    <w:rsid w:val="005E07D1"/>
    <w:rsid w:val="005E15BB"/>
    <w:rsid w:val="005E1A04"/>
    <w:rsid w:val="005E1F78"/>
    <w:rsid w:val="005E298E"/>
    <w:rsid w:val="005E357E"/>
    <w:rsid w:val="005E3A73"/>
    <w:rsid w:val="005E5F57"/>
    <w:rsid w:val="005E60F4"/>
    <w:rsid w:val="005E624E"/>
    <w:rsid w:val="005E6450"/>
    <w:rsid w:val="005E70F2"/>
    <w:rsid w:val="005F0382"/>
    <w:rsid w:val="005F055F"/>
    <w:rsid w:val="005F0583"/>
    <w:rsid w:val="005F3F5D"/>
    <w:rsid w:val="005F449F"/>
    <w:rsid w:val="005F52F0"/>
    <w:rsid w:val="005F66BB"/>
    <w:rsid w:val="00600ACC"/>
    <w:rsid w:val="006026A0"/>
    <w:rsid w:val="006034B7"/>
    <w:rsid w:val="006037D7"/>
    <w:rsid w:val="00604070"/>
    <w:rsid w:val="00604266"/>
    <w:rsid w:val="00604D8A"/>
    <w:rsid w:val="00604DE7"/>
    <w:rsid w:val="00605027"/>
    <w:rsid w:val="006077A3"/>
    <w:rsid w:val="00611EC7"/>
    <w:rsid w:val="00612711"/>
    <w:rsid w:val="00613B10"/>
    <w:rsid w:val="00614C51"/>
    <w:rsid w:val="006175B8"/>
    <w:rsid w:val="006178A5"/>
    <w:rsid w:val="00620540"/>
    <w:rsid w:val="00620F3C"/>
    <w:rsid w:val="006212C7"/>
    <w:rsid w:val="00623956"/>
    <w:rsid w:val="006273E9"/>
    <w:rsid w:val="0063250A"/>
    <w:rsid w:val="00632AF6"/>
    <w:rsid w:val="00632C1D"/>
    <w:rsid w:val="006336FC"/>
    <w:rsid w:val="00633E7C"/>
    <w:rsid w:val="0063425E"/>
    <w:rsid w:val="00634A69"/>
    <w:rsid w:val="00634FB1"/>
    <w:rsid w:val="0063517F"/>
    <w:rsid w:val="00635D4B"/>
    <w:rsid w:val="00636186"/>
    <w:rsid w:val="00637D8A"/>
    <w:rsid w:val="00640113"/>
    <w:rsid w:val="00641B7B"/>
    <w:rsid w:val="00642BCA"/>
    <w:rsid w:val="00645921"/>
    <w:rsid w:val="00645C82"/>
    <w:rsid w:val="00646266"/>
    <w:rsid w:val="00650782"/>
    <w:rsid w:val="006522D5"/>
    <w:rsid w:val="006527FB"/>
    <w:rsid w:val="006529BB"/>
    <w:rsid w:val="00655900"/>
    <w:rsid w:val="006564B2"/>
    <w:rsid w:val="0065663C"/>
    <w:rsid w:val="00657FD3"/>
    <w:rsid w:val="00662E84"/>
    <w:rsid w:val="00663B89"/>
    <w:rsid w:val="0066449A"/>
    <w:rsid w:val="006665E7"/>
    <w:rsid w:val="00667F5B"/>
    <w:rsid w:val="006707ED"/>
    <w:rsid w:val="0067155F"/>
    <w:rsid w:val="00671CCC"/>
    <w:rsid w:val="00673DB5"/>
    <w:rsid w:val="006776B3"/>
    <w:rsid w:val="00680949"/>
    <w:rsid w:val="00683A12"/>
    <w:rsid w:val="00683CA4"/>
    <w:rsid w:val="00683EB3"/>
    <w:rsid w:val="00684FA8"/>
    <w:rsid w:val="006869F2"/>
    <w:rsid w:val="00690747"/>
    <w:rsid w:val="00690E1C"/>
    <w:rsid w:val="00693CD6"/>
    <w:rsid w:val="00694546"/>
    <w:rsid w:val="006A013D"/>
    <w:rsid w:val="006A093F"/>
    <w:rsid w:val="006A35FC"/>
    <w:rsid w:val="006A74AA"/>
    <w:rsid w:val="006B0199"/>
    <w:rsid w:val="006B0A11"/>
    <w:rsid w:val="006B0ACB"/>
    <w:rsid w:val="006B11EA"/>
    <w:rsid w:val="006B19C7"/>
    <w:rsid w:val="006B2617"/>
    <w:rsid w:val="006B36BA"/>
    <w:rsid w:val="006C0DDD"/>
    <w:rsid w:val="006C0E4C"/>
    <w:rsid w:val="006C3060"/>
    <w:rsid w:val="006C320D"/>
    <w:rsid w:val="006C5DB9"/>
    <w:rsid w:val="006D4A08"/>
    <w:rsid w:val="006D6F5F"/>
    <w:rsid w:val="006E044E"/>
    <w:rsid w:val="006E3329"/>
    <w:rsid w:val="006E698D"/>
    <w:rsid w:val="006E724C"/>
    <w:rsid w:val="006E7DF0"/>
    <w:rsid w:val="006F074F"/>
    <w:rsid w:val="006F0846"/>
    <w:rsid w:val="006F1561"/>
    <w:rsid w:val="006F1A28"/>
    <w:rsid w:val="006F2382"/>
    <w:rsid w:val="006F43E6"/>
    <w:rsid w:val="006F4462"/>
    <w:rsid w:val="006F45B9"/>
    <w:rsid w:val="006F7C00"/>
    <w:rsid w:val="0070116F"/>
    <w:rsid w:val="00701D32"/>
    <w:rsid w:val="00703021"/>
    <w:rsid w:val="00705045"/>
    <w:rsid w:val="00705469"/>
    <w:rsid w:val="007054EE"/>
    <w:rsid w:val="00705713"/>
    <w:rsid w:val="00713155"/>
    <w:rsid w:val="00714956"/>
    <w:rsid w:val="00715441"/>
    <w:rsid w:val="00716520"/>
    <w:rsid w:val="00720080"/>
    <w:rsid w:val="00720813"/>
    <w:rsid w:val="00720D99"/>
    <w:rsid w:val="00721F5F"/>
    <w:rsid w:val="00722E4E"/>
    <w:rsid w:val="00723284"/>
    <w:rsid w:val="00723320"/>
    <w:rsid w:val="00725D17"/>
    <w:rsid w:val="00726066"/>
    <w:rsid w:val="00726B80"/>
    <w:rsid w:val="00730EF2"/>
    <w:rsid w:val="007312D6"/>
    <w:rsid w:val="007328AF"/>
    <w:rsid w:val="0073394A"/>
    <w:rsid w:val="007345D5"/>
    <w:rsid w:val="00734A21"/>
    <w:rsid w:val="007350AC"/>
    <w:rsid w:val="00735BB0"/>
    <w:rsid w:val="007379B2"/>
    <w:rsid w:val="00737BED"/>
    <w:rsid w:val="007475A1"/>
    <w:rsid w:val="007508A8"/>
    <w:rsid w:val="00750C45"/>
    <w:rsid w:val="00752E4E"/>
    <w:rsid w:val="00753889"/>
    <w:rsid w:val="00755F22"/>
    <w:rsid w:val="00756051"/>
    <w:rsid w:val="00757195"/>
    <w:rsid w:val="00762A17"/>
    <w:rsid w:val="0076321D"/>
    <w:rsid w:val="00763BFD"/>
    <w:rsid w:val="00763E15"/>
    <w:rsid w:val="007646C9"/>
    <w:rsid w:val="00766014"/>
    <w:rsid w:val="007665B1"/>
    <w:rsid w:val="0076668C"/>
    <w:rsid w:val="00766763"/>
    <w:rsid w:val="007678D5"/>
    <w:rsid w:val="00773245"/>
    <w:rsid w:val="007736FE"/>
    <w:rsid w:val="007738B6"/>
    <w:rsid w:val="007739B5"/>
    <w:rsid w:val="007747F4"/>
    <w:rsid w:val="00774BE8"/>
    <w:rsid w:val="00774C43"/>
    <w:rsid w:val="00781496"/>
    <w:rsid w:val="0078665E"/>
    <w:rsid w:val="00786D46"/>
    <w:rsid w:val="00787618"/>
    <w:rsid w:val="00787FE5"/>
    <w:rsid w:val="00790D1E"/>
    <w:rsid w:val="00791A3D"/>
    <w:rsid w:val="00791DCE"/>
    <w:rsid w:val="00792E4F"/>
    <w:rsid w:val="0079361A"/>
    <w:rsid w:val="00793735"/>
    <w:rsid w:val="00795BC9"/>
    <w:rsid w:val="00795D6F"/>
    <w:rsid w:val="00797E0F"/>
    <w:rsid w:val="007A03F7"/>
    <w:rsid w:val="007A1551"/>
    <w:rsid w:val="007A2218"/>
    <w:rsid w:val="007A669C"/>
    <w:rsid w:val="007B079A"/>
    <w:rsid w:val="007B1371"/>
    <w:rsid w:val="007B30B1"/>
    <w:rsid w:val="007B4D97"/>
    <w:rsid w:val="007B52C4"/>
    <w:rsid w:val="007B6A72"/>
    <w:rsid w:val="007B7A72"/>
    <w:rsid w:val="007C15AE"/>
    <w:rsid w:val="007C1A53"/>
    <w:rsid w:val="007C2B52"/>
    <w:rsid w:val="007C38B3"/>
    <w:rsid w:val="007C503D"/>
    <w:rsid w:val="007C5739"/>
    <w:rsid w:val="007C5BF6"/>
    <w:rsid w:val="007C5D92"/>
    <w:rsid w:val="007C6832"/>
    <w:rsid w:val="007C6A0D"/>
    <w:rsid w:val="007D2B16"/>
    <w:rsid w:val="007D4D6B"/>
    <w:rsid w:val="007D55A7"/>
    <w:rsid w:val="007D6BD4"/>
    <w:rsid w:val="007D6BD6"/>
    <w:rsid w:val="007E1F6E"/>
    <w:rsid w:val="007E4F2F"/>
    <w:rsid w:val="007E5770"/>
    <w:rsid w:val="007E6482"/>
    <w:rsid w:val="007E6981"/>
    <w:rsid w:val="007F05E8"/>
    <w:rsid w:val="007F168E"/>
    <w:rsid w:val="007F38A0"/>
    <w:rsid w:val="007F74AB"/>
    <w:rsid w:val="00800506"/>
    <w:rsid w:val="00801528"/>
    <w:rsid w:val="00801E76"/>
    <w:rsid w:val="0080422D"/>
    <w:rsid w:val="008079A4"/>
    <w:rsid w:val="00811BFC"/>
    <w:rsid w:val="00812EC5"/>
    <w:rsid w:val="00815DAC"/>
    <w:rsid w:val="008161D6"/>
    <w:rsid w:val="00816512"/>
    <w:rsid w:val="008219C7"/>
    <w:rsid w:val="00823D38"/>
    <w:rsid w:val="008246C0"/>
    <w:rsid w:val="008270C0"/>
    <w:rsid w:val="00832673"/>
    <w:rsid w:val="00832949"/>
    <w:rsid w:val="008346D6"/>
    <w:rsid w:val="00834F69"/>
    <w:rsid w:val="0083701F"/>
    <w:rsid w:val="008379BD"/>
    <w:rsid w:val="00837E47"/>
    <w:rsid w:val="008430C3"/>
    <w:rsid w:val="00844637"/>
    <w:rsid w:val="00844E63"/>
    <w:rsid w:val="0084574E"/>
    <w:rsid w:val="00846402"/>
    <w:rsid w:val="00846862"/>
    <w:rsid w:val="00847AE6"/>
    <w:rsid w:val="00850647"/>
    <w:rsid w:val="00850819"/>
    <w:rsid w:val="008524EA"/>
    <w:rsid w:val="00852793"/>
    <w:rsid w:val="00854B78"/>
    <w:rsid w:val="00857A82"/>
    <w:rsid w:val="008603F7"/>
    <w:rsid w:val="008610E0"/>
    <w:rsid w:val="0086341A"/>
    <w:rsid w:val="00863C0D"/>
    <w:rsid w:val="00865898"/>
    <w:rsid w:val="0086751A"/>
    <w:rsid w:val="00871475"/>
    <w:rsid w:val="00871BB3"/>
    <w:rsid w:val="00873070"/>
    <w:rsid w:val="00875E31"/>
    <w:rsid w:val="0087746D"/>
    <w:rsid w:val="00877654"/>
    <w:rsid w:val="00877C7D"/>
    <w:rsid w:val="00884787"/>
    <w:rsid w:val="00885FCB"/>
    <w:rsid w:val="00886DB7"/>
    <w:rsid w:val="00890F08"/>
    <w:rsid w:val="008926DA"/>
    <w:rsid w:val="0089326C"/>
    <w:rsid w:val="00894E6B"/>
    <w:rsid w:val="00897AA7"/>
    <w:rsid w:val="00897E5B"/>
    <w:rsid w:val="008A25BD"/>
    <w:rsid w:val="008A2BDA"/>
    <w:rsid w:val="008A2C43"/>
    <w:rsid w:val="008A2E48"/>
    <w:rsid w:val="008A4143"/>
    <w:rsid w:val="008A79AD"/>
    <w:rsid w:val="008A7A08"/>
    <w:rsid w:val="008B07FD"/>
    <w:rsid w:val="008B1B9E"/>
    <w:rsid w:val="008B3159"/>
    <w:rsid w:val="008B7114"/>
    <w:rsid w:val="008B7D55"/>
    <w:rsid w:val="008C2F25"/>
    <w:rsid w:val="008C42CE"/>
    <w:rsid w:val="008C6C82"/>
    <w:rsid w:val="008D1396"/>
    <w:rsid w:val="008D1760"/>
    <w:rsid w:val="008D3A24"/>
    <w:rsid w:val="008D491F"/>
    <w:rsid w:val="008D5624"/>
    <w:rsid w:val="008D7E9E"/>
    <w:rsid w:val="008E008B"/>
    <w:rsid w:val="008E0DDE"/>
    <w:rsid w:val="008E10D0"/>
    <w:rsid w:val="008E23F5"/>
    <w:rsid w:val="008E3775"/>
    <w:rsid w:val="008E4BEC"/>
    <w:rsid w:val="008E5172"/>
    <w:rsid w:val="008E7222"/>
    <w:rsid w:val="008F025F"/>
    <w:rsid w:val="008F0712"/>
    <w:rsid w:val="008F21F6"/>
    <w:rsid w:val="008F2273"/>
    <w:rsid w:val="008F2397"/>
    <w:rsid w:val="008F2B73"/>
    <w:rsid w:val="008F4459"/>
    <w:rsid w:val="008F5757"/>
    <w:rsid w:val="00901F1A"/>
    <w:rsid w:val="00902FD5"/>
    <w:rsid w:val="009040B1"/>
    <w:rsid w:val="00905F52"/>
    <w:rsid w:val="0090652B"/>
    <w:rsid w:val="00912C64"/>
    <w:rsid w:val="00913E68"/>
    <w:rsid w:val="00916052"/>
    <w:rsid w:val="009161A0"/>
    <w:rsid w:val="00916A15"/>
    <w:rsid w:val="009174DB"/>
    <w:rsid w:val="00917647"/>
    <w:rsid w:val="0092051E"/>
    <w:rsid w:val="00920F8F"/>
    <w:rsid w:val="00921991"/>
    <w:rsid w:val="009220A5"/>
    <w:rsid w:val="00922493"/>
    <w:rsid w:val="009230F0"/>
    <w:rsid w:val="0092479A"/>
    <w:rsid w:val="00926B4A"/>
    <w:rsid w:val="00926B91"/>
    <w:rsid w:val="009305B7"/>
    <w:rsid w:val="00930F0D"/>
    <w:rsid w:val="0093293C"/>
    <w:rsid w:val="00932A2D"/>
    <w:rsid w:val="00933059"/>
    <w:rsid w:val="0093398A"/>
    <w:rsid w:val="009348A3"/>
    <w:rsid w:val="00937849"/>
    <w:rsid w:val="0094067F"/>
    <w:rsid w:val="009406E1"/>
    <w:rsid w:val="00940732"/>
    <w:rsid w:val="00942122"/>
    <w:rsid w:val="00946E0A"/>
    <w:rsid w:val="00947F92"/>
    <w:rsid w:val="00957B66"/>
    <w:rsid w:val="0096159C"/>
    <w:rsid w:val="0096332D"/>
    <w:rsid w:val="00963AA2"/>
    <w:rsid w:val="0096567C"/>
    <w:rsid w:val="00965B52"/>
    <w:rsid w:val="009660A8"/>
    <w:rsid w:val="00971CBE"/>
    <w:rsid w:val="00973587"/>
    <w:rsid w:val="0097451B"/>
    <w:rsid w:val="009752BF"/>
    <w:rsid w:val="009807EA"/>
    <w:rsid w:val="00980E87"/>
    <w:rsid w:val="00981238"/>
    <w:rsid w:val="00981A3E"/>
    <w:rsid w:val="0098228B"/>
    <w:rsid w:val="0098266C"/>
    <w:rsid w:val="00985489"/>
    <w:rsid w:val="00990A37"/>
    <w:rsid w:val="0099181E"/>
    <w:rsid w:val="00992250"/>
    <w:rsid w:val="009957DF"/>
    <w:rsid w:val="0099624F"/>
    <w:rsid w:val="00996A43"/>
    <w:rsid w:val="00997C65"/>
    <w:rsid w:val="009A2980"/>
    <w:rsid w:val="009A37AA"/>
    <w:rsid w:val="009A5366"/>
    <w:rsid w:val="009A5BFB"/>
    <w:rsid w:val="009A6339"/>
    <w:rsid w:val="009A6508"/>
    <w:rsid w:val="009B109C"/>
    <w:rsid w:val="009B1450"/>
    <w:rsid w:val="009B1828"/>
    <w:rsid w:val="009B27C2"/>
    <w:rsid w:val="009B2B7F"/>
    <w:rsid w:val="009B3ABE"/>
    <w:rsid w:val="009B3AEC"/>
    <w:rsid w:val="009B51B9"/>
    <w:rsid w:val="009B61CB"/>
    <w:rsid w:val="009B65AD"/>
    <w:rsid w:val="009B6A9C"/>
    <w:rsid w:val="009C0BDB"/>
    <w:rsid w:val="009C152A"/>
    <w:rsid w:val="009C1953"/>
    <w:rsid w:val="009C31DB"/>
    <w:rsid w:val="009C4465"/>
    <w:rsid w:val="009C4676"/>
    <w:rsid w:val="009C4FFE"/>
    <w:rsid w:val="009C61B3"/>
    <w:rsid w:val="009C63F2"/>
    <w:rsid w:val="009D0C59"/>
    <w:rsid w:val="009D38A1"/>
    <w:rsid w:val="009D40EC"/>
    <w:rsid w:val="009D44CF"/>
    <w:rsid w:val="009D7B22"/>
    <w:rsid w:val="009E1C6B"/>
    <w:rsid w:val="009E21B5"/>
    <w:rsid w:val="009E3079"/>
    <w:rsid w:val="009E46A6"/>
    <w:rsid w:val="009E50D3"/>
    <w:rsid w:val="009E70F6"/>
    <w:rsid w:val="009F01EA"/>
    <w:rsid w:val="009F0FB2"/>
    <w:rsid w:val="009F1DF2"/>
    <w:rsid w:val="009F2525"/>
    <w:rsid w:val="009F4F58"/>
    <w:rsid w:val="009F50F4"/>
    <w:rsid w:val="00A00EE7"/>
    <w:rsid w:val="00A03D06"/>
    <w:rsid w:val="00A03D7E"/>
    <w:rsid w:val="00A04DCE"/>
    <w:rsid w:val="00A07815"/>
    <w:rsid w:val="00A07B92"/>
    <w:rsid w:val="00A12271"/>
    <w:rsid w:val="00A13868"/>
    <w:rsid w:val="00A14646"/>
    <w:rsid w:val="00A1495E"/>
    <w:rsid w:val="00A164E1"/>
    <w:rsid w:val="00A16ADE"/>
    <w:rsid w:val="00A16C78"/>
    <w:rsid w:val="00A17B2A"/>
    <w:rsid w:val="00A212D0"/>
    <w:rsid w:val="00A21DBA"/>
    <w:rsid w:val="00A224FA"/>
    <w:rsid w:val="00A22833"/>
    <w:rsid w:val="00A23372"/>
    <w:rsid w:val="00A2511B"/>
    <w:rsid w:val="00A252A6"/>
    <w:rsid w:val="00A254D7"/>
    <w:rsid w:val="00A25A6F"/>
    <w:rsid w:val="00A25C4A"/>
    <w:rsid w:val="00A264AC"/>
    <w:rsid w:val="00A352C0"/>
    <w:rsid w:val="00A36139"/>
    <w:rsid w:val="00A420AF"/>
    <w:rsid w:val="00A42F0F"/>
    <w:rsid w:val="00A438F8"/>
    <w:rsid w:val="00A43AA6"/>
    <w:rsid w:val="00A43F59"/>
    <w:rsid w:val="00A44028"/>
    <w:rsid w:val="00A44AF8"/>
    <w:rsid w:val="00A451FE"/>
    <w:rsid w:val="00A46FF8"/>
    <w:rsid w:val="00A473F0"/>
    <w:rsid w:val="00A50380"/>
    <w:rsid w:val="00A52F3B"/>
    <w:rsid w:val="00A52F3D"/>
    <w:rsid w:val="00A57543"/>
    <w:rsid w:val="00A6113C"/>
    <w:rsid w:val="00A66674"/>
    <w:rsid w:val="00A718D8"/>
    <w:rsid w:val="00A731A6"/>
    <w:rsid w:val="00A7344C"/>
    <w:rsid w:val="00A734CC"/>
    <w:rsid w:val="00A741B9"/>
    <w:rsid w:val="00A74A4A"/>
    <w:rsid w:val="00A805B4"/>
    <w:rsid w:val="00A80F5A"/>
    <w:rsid w:val="00A8230D"/>
    <w:rsid w:val="00A825A9"/>
    <w:rsid w:val="00A82815"/>
    <w:rsid w:val="00A82EB8"/>
    <w:rsid w:val="00A90157"/>
    <w:rsid w:val="00A90B8A"/>
    <w:rsid w:val="00A912EC"/>
    <w:rsid w:val="00A93BF1"/>
    <w:rsid w:val="00A94DE9"/>
    <w:rsid w:val="00A96468"/>
    <w:rsid w:val="00A969DE"/>
    <w:rsid w:val="00AA097B"/>
    <w:rsid w:val="00AA1513"/>
    <w:rsid w:val="00AA1FCD"/>
    <w:rsid w:val="00AA2D5F"/>
    <w:rsid w:val="00AA37EA"/>
    <w:rsid w:val="00AA469E"/>
    <w:rsid w:val="00AA50A1"/>
    <w:rsid w:val="00AA70F8"/>
    <w:rsid w:val="00AB0D15"/>
    <w:rsid w:val="00AB31D1"/>
    <w:rsid w:val="00AB31ED"/>
    <w:rsid w:val="00AB43CE"/>
    <w:rsid w:val="00AB4449"/>
    <w:rsid w:val="00AB62C5"/>
    <w:rsid w:val="00AB634F"/>
    <w:rsid w:val="00AC0EE3"/>
    <w:rsid w:val="00AC1416"/>
    <w:rsid w:val="00AC224A"/>
    <w:rsid w:val="00AC2CA2"/>
    <w:rsid w:val="00AC5A7A"/>
    <w:rsid w:val="00AC5D58"/>
    <w:rsid w:val="00AC5EBF"/>
    <w:rsid w:val="00AC7A5F"/>
    <w:rsid w:val="00AD3487"/>
    <w:rsid w:val="00AD34A2"/>
    <w:rsid w:val="00AD42FB"/>
    <w:rsid w:val="00AD43B9"/>
    <w:rsid w:val="00AD45A7"/>
    <w:rsid w:val="00AD6ED7"/>
    <w:rsid w:val="00AD74C3"/>
    <w:rsid w:val="00AD74D5"/>
    <w:rsid w:val="00AD769E"/>
    <w:rsid w:val="00AE2E68"/>
    <w:rsid w:val="00AE2F44"/>
    <w:rsid w:val="00AE3022"/>
    <w:rsid w:val="00AE6EC6"/>
    <w:rsid w:val="00AE78C0"/>
    <w:rsid w:val="00AF0F94"/>
    <w:rsid w:val="00AF22C9"/>
    <w:rsid w:val="00AF5445"/>
    <w:rsid w:val="00B006B0"/>
    <w:rsid w:val="00B009E7"/>
    <w:rsid w:val="00B00B81"/>
    <w:rsid w:val="00B01594"/>
    <w:rsid w:val="00B02D04"/>
    <w:rsid w:val="00B0342B"/>
    <w:rsid w:val="00B03825"/>
    <w:rsid w:val="00B04CF7"/>
    <w:rsid w:val="00B051D6"/>
    <w:rsid w:val="00B05724"/>
    <w:rsid w:val="00B07C84"/>
    <w:rsid w:val="00B102CD"/>
    <w:rsid w:val="00B144DE"/>
    <w:rsid w:val="00B16AA0"/>
    <w:rsid w:val="00B16F5C"/>
    <w:rsid w:val="00B21CE7"/>
    <w:rsid w:val="00B24138"/>
    <w:rsid w:val="00B25674"/>
    <w:rsid w:val="00B25AC3"/>
    <w:rsid w:val="00B27CE7"/>
    <w:rsid w:val="00B30661"/>
    <w:rsid w:val="00B30BC9"/>
    <w:rsid w:val="00B315B1"/>
    <w:rsid w:val="00B31DF3"/>
    <w:rsid w:val="00B31F49"/>
    <w:rsid w:val="00B329AB"/>
    <w:rsid w:val="00B34DD8"/>
    <w:rsid w:val="00B34EE2"/>
    <w:rsid w:val="00B352E1"/>
    <w:rsid w:val="00B3686F"/>
    <w:rsid w:val="00B36DAA"/>
    <w:rsid w:val="00B36E1E"/>
    <w:rsid w:val="00B37D59"/>
    <w:rsid w:val="00B37E67"/>
    <w:rsid w:val="00B37F13"/>
    <w:rsid w:val="00B4001E"/>
    <w:rsid w:val="00B41393"/>
    <w:rsid w:val="00B41AF4"/>
    <w:rsid w:val="00B42667"/>
    <w:rsid w:val="00B43C70"/>
    <w:rsid w:val="00B440B0"/>
    <w:rsid w:val="00B46710"/>
    <w:rsid w:val="00B46B3D"/>
    <w:rsid w:val="00B50AF8"/>
    <w:rsid w:val="00B50F63"/>
    <w:rsid w:val="00B515AB"/>
    <w:rsid w:val="00B52163"/>
    <w:rsid w:val="00B533B3"/>
    <w:rsid w:val="00B53CC1"/>
    <w:rsid w:val="00B53F25"/>
    <w:rsid w:val="00B55558"/>
    <w:rsid w:val="00B562C0"/>
    <w:rsid w:val="00B57B0F"/>
    <w:rsid w:val="00B60672"/>
    <w:rsid w:val="00B62223"/>
    <w:rsid w:val="00B6636F"/>
    <w:rsid w:val="00B720A1"/>
    <w:rsid w:val="00B7220A"/>
    <w:rsid w:val="00B72E27"/>
    <w:rsid w:val="00B73CF0"/>
    <w:rsid w:val="00B74903"/>
    <w:rsid w:val="00B75936"/>
    <w:rsid w:val="00B77DAF"/>
    <w:rsid w:val="00B77DE9"/>
    <w:rsid w:val="00B813ED"/>
    <w:rsid w:val="00B81ADC"/>
    <w:rsid w:val="00B81ED1"/>
    <w:rsid w:val="00B82060"/>
    <w:rsid w:val="00B86E60"/>
    <w:rsid w:val="00B879B9"/>
    <w:rsid w:val="00B87E41"/>
    <w:rsid w:val="00B9060D"/>
    <w:rsid w:val="00B90968"/>
    <w:rsid w:val="00B91768"/>
    <w:rsid w:val="00B918A3"/>
    <w:rsid w:val="00B91977"/>
    <w:rsid w:val="00B91B78"/>
    <w:rsid w:val="00B976B1"/>
    <w:rsid w:val="00BA0E03"/>
    <w:rsid w:val="00BA1851"/>
    <w:rsid w:val="00BA18BA"/>
    <w:rsid w:val="00BA1D8C"/>
    <w:rsid w:val="00BA28B8"/>
    <w:rsid w:val="00BA310B"/>
    <w:rsid w:val="00BA436B"/>
    <w:rsid w:val="00BA563E"/>
    <w:rsid w:val="00BA59BC"/>
    <w:rsid w:val="00BA643C"/>
    <w:rsid w:val="00BA7935"/>
    <w:rsid w:val="00BB0846"/>
    <w:rsid w:val="00BB08FB"/>
    <w:rsid w:val="00BB11FA"/>
    <w:rsid w:val="00BB2B91"/>
    <w:rsid w:val="00BB2EAF"/>
    <w:rsid w:val="00BB34BD"/>
    <w:rsid w:val="00BB499F"/>
    <w:rsid w:val="00BB61AD"/>
    <w:rsid w:val="00BB6F3E"/>
    <w:rsid w:val="00BB79FE"/>
    <w:rsid w:val="00BC076B"/>
    <w:rsid w:val="00BC5581"/>
    <w:rsid w:val="00BC5809"/>
    <w:rsid w:val="00BD075F"/>
    <w:rsid w:val="00BD0F8D"/>
    <w:rsid w:val="00BD2CDC"/>
    <w:rsid w:val="00BD47D7"/>
    <w:rsid w:val="00BD5B7B"/>
    <w:rsid w:val="00BD6BC4"/>
    <w:rsid w:val="00BE31EC"/>
    <w:rsid w:val="00BE492E"/>
    <w:rsid w:val="00BE7E75"/>
    <w:rsid w:val="00BF0202"/>
    <w:rsid w:val="00BF1994"/>
    <w:rsid w:val="00BF339F"/>
    <w:rsid w:val="00BF3DF8"/>
    <w:rsid w:val="00BF5FC4"/>
    <w:rsid w:val="00BF715A"/>
    <w:rsid w:val="00C02842"/>
    <w:rsid w:val="00C0395A"/>
    <w:rsid w:val="00C06983"/>
    <w:rsid w:val="00C073EC"/>
    <w:rsid w:val="00C07825"/>
    <w:rsid w:val="00C11494"/>
    <w:rsid w:val="00C117AE"/>
    <w:rsid w:val="00C12741"/>
    <w:rsid w:val="00C143ED"/>
    <w:rsid w:val="00C1643E"/>
    <w:rsid w:val="00C178B4"/>
    <w:rsid w:val="00C21F36"/>
    <w:rsid w:val="00C267D8"/>
    <w:rsid w:val="00C269A4"/>
    <w:rsid w:val="00C269A7"/>
    <w:rsid w:val="00C270CA"/>
    <w:rsid w:val="00C30BBA"/>
    <w:rsid w:val="00C317FA"/>
    <w:rsid w:val="00C33718"/>
    <w:rsid w:val="00C33D32"/>
    <w:rsid w:val="00C344D7"/>
    <w:rsid w:val="00C35D57"/>
    <w:rsid w:val="00C365BE"/>
    <w:rsid w:val="00C374F3"/>
    <w:rsid w:val="00C41EB5"/>
    <w:rsid w:val="00C4311F"/>
    <w:rsid w:val="00C43FA2"/>
    <w:rsid w:val="00C446E8"/>
    <w:rsid w:val="00C46B0E"/>
    <w:rsid w:val="00C472C6"/>
    <w:rsid w:val="00C522E4"/>
    <w:rsid w:val="00C52DAB"/>
    <w:rsid w:val="00C5395A"/>
    <w:rsid w:val="00C55995"/>
    <w:rsid w:val="00C562C5"/>
    <w:rsid w:val="00C56F58"/>
    <w:rsid w:val="00C571E6"/>
    <w:rsid w:val="00C60D80"/>
    <w:rsid w:val="00C628CF"/>
    <w:rsid w:val="00C64034"/>
    <w:rsid w:val="00C64F3A"/>
    <w:rsid w:val="00C65B16"/>
    <w:rsid w:val="00C700C0"/>
    <w:rsid w:val="00C71226"/>
    <w:rsid w:val="00C71FCE"/>
    <w:rsid w:val="00C7631F"/>
    <w:rsid w:val="00C768EB"/>
    <w:rsid w:val="00C76B34"/>
    <w:rsid w:val="00C777C2"/>
    <w:rsid w:val="00C80306"/>
    <w:rsid w:val="00C806D2"/>
    <w:rsid w:val="00C80E76"/>
    <w:rsid w:val="00C819BC"/>
    <w:rsid w:val="00C81C7A"/>
    <w:rsid w:val="00C824B1"/>
    <w:rsid w:val="00C824C7"/>
    <w:rsid w:val="00C8268C"/>
    <w:rsid w:val="00C85474"/>
    <w:rsid w:val="00C8719F"/>
    <w:rsid w:val="00C87DB9"/>
    <w:rsid w:val="00C9113C"/>
    <w:rsid w:val="00C912C8"/>
    <w:rsid w:val="00C9148C"/>
    <w:rsid w:val="00C940BD"/>
    <w:rsid w:val="00C94D15"/>
    <w:rsid w:val="00C96A09"/>
    <w:rsid w:val="00C97173"/>
    <w:rsid w:val="00C972AA"/>
    <w:rsid w:val="00C97E6D"/>
    <w:rsid w:val="00CA03BA"/>
    <w:rsid w:val="00CA049D"/>
    <w:rsid w:val="00CA060A"/>
    <w:rsid w:val="00CA2344"/>
    <w:rsid w:val="00CA4536"/>
    <w:rsid w:val="00CA5948"/>
    <w:rsid w:val="00CA60FC"/>
    <w:rsid w:val="00CA67C8"/>
    <w:rsid w:val="00CA6E80"/>
    <w:rsid w:val="00CA72D3"/>
    <w:rsid w:val="00CB164E"/>
    <w:rsid w:val="00CB42BA"/>
    <w:rsid w:val="00CB63FF"/>
    <w:rsid w:val="00CC03DC"/>
    <w:rsid w:val="00CC20DD"/>
    <w:rsid w:val="00CC4050"/>
    <w:rsid w:val="00CD16BE"/>
    <w:rsid w:val="00CD19CA"/>
    <w:rsid w:val="00CD1B0C"/>
    <w:rsid w:val="00CD3877"/>
    <w:rsid w:val="00CD5632"/>
    <w:rsid w:val="00CE0D4E"/>
    <w:rsid w:val="00CE1AEB"/>
    <w:rsid w:val="00CE4180"/>
    <w:rsid w:val="00CE434C"/>
    <w:rsid w:val="00CE5A22"/>
    <w:rsid w:val="00CF091D"/>
    <w:rsid w:val="00CF1A8B"/>
    <w:rsid w:val="00CF31DA"/>
    <w:rsid w:val="00CF3D9D"/>
    <w:rsid w:val="00CF422C"/>
    <w:rsid w:val="00CF4387"/>
    <w:rsid w:val="00CF523E"/>
    <w:rsid w:val="00CF61A0"/>
    <w:rsid w:val="00D02D0C"/>
    <w:rsid w:val="00D040AD"/>
    <w:rsid w:val="00D07133"/>
    <w:rsid w:val="00D07E39"/>
    <w:rsid w:val="00D131E8"/>
    <w:rsid w:val="00D150D5"/>
    <w:rsid w:val="00D16B35"/>
    <w:rsid w:val="00D20609"/>
    <w:rsid w:val="00D21C16"/>
    <w:rsid w:val="00D23092"/>
    <w:rsid w:val="00D23553"/>
    <w:rsid w:val="00D25E91"/>
    <w:rsid w:val="00D27277"/>
    <w:rsid w:val="00D31088"/>
    <w:rsid w:val="00D314A5"/>
    <w:rsid w:val="00D31764"/>
    <w:rsid w:val="00D3553F"/>
    <w:rsid w:val="00D407E6"/>
    <w:rsid w:val="00D40FAF"/>
    <w:rsid w:val="00D41DE4"/>
    <w:rsid w:val="00D446E6"/>
    <w:rsid w:val="00D452B1"/>
    <w:rsid w:val="00D45557"/>
    <w:rsid w:val="00D45A49"/>
    <w:rsid w:val="00D46068"/>
    <w:rsid w:val="00D54275"/>
    <w:rsid w:val="00D55268"/>
    <w:rsid w:val="00D5643D"/>
    <w:rsid w:val="00D56E8B"/>
    <w:rsid w:val="00D57D03"/>
    <w:rsid w:val="00D57F5B"/>
    <w:rsid w:val="00D6064B"/>
    <w:rsid w:val="00D60910"/>
    <w:rsid w:val="00D61FDC"/>
    <w:rsid w:val="00D623B7"/>
    <w:rsid w:val="00D637BB"/>
    <w:rsid w:val="00D64CD8"/>
    <w:rsid w:val="00D668C0"/>
    <w:rsid w:val="00D673EF"/>
    <w:rsid w:val="00D707E6"/>
    <w:rsid w:val="00D70A0B"/>
    <w:rsid w:val="00D70DA5"/>
    <w:rsid w:val="00D7116D"/>
    <w:rsid w:val="00D72984"/>
    <w:rsid w:val="00D73613"/>
    <w:rsid w:val="00D73F86"/>
    <w:rsid w:val="00D804A7"/>
    <w:rsid w:val="00D8113F"/>
    <w:rsid w:val="00D8256F"/>
    <w:rsid w:val="00D83FAD"/>
    <w:rsid w:val="00D84D8E"/>
    <w:rsid w:val="00D84E3F"/>
    <w:rsid w:val="00D854CC"/>
    <w:rsid w:val="00D908F9"/>
    <w:rsid w:val="00D90A05"/>
    <w:rsid w:val="00D90B58"/>
    <w:rsid w:val="00D91E72"/>
    <w:rsid w:val="00D92A52"/>
    <w:rsid w:val="00D92D21"/>
    <w:rsid w:val="00D93F69"/>
    <w:rsid w:val="00DA0DE9"/>
    <w:rsid w:val="00DA3942"/>
    <w:rsid w:val="00DA4F05"/>
    <w:rsid w:val="00DA4F8D"/>
    <w:rsid w:val="00DA55F2"/>
    <w:rsid w:val="00DA6778"/>
    <w:rsid w:val="00DA6DB4"/>
    <w:rsid w:val="00DA7802"/>
    <w:rsid w:val="00DB1379"/>
    <w:rsid w:val="00DB4AF5"/>
    <w:rsid w:val="00DB6631"/>
    <w:rsid w:val="00DB7994"/>
    <w:rsid w:val="00DC0450"/>
    <w:rsid w:val="00DC07E6"/>
    <w:rsid w:val="00DC15AE"/>
    <w:rsid w:val="00DC26AF"/>
    <w:rsid w:val="00DC33E0"/>
    <w:rsid w:val="00DC3599"/>
    <w:rsid w:val="00DC37A2"/>
    <w:rsid w:val="00DC3A1B"/>
    <w:rsid w:val="00DC518C"/>
    <w:rsid w:val="00DC68B9"/>
    <w:rsid w:val="00DC6E5A"/>
    <w:rsid w:val="00DC712F"/>
    <w:rsid w:val="00DC762E"/>
    <w:rsid w:val="00DD00D4"/>
    <w:rsid w:val="00DD3818"/>
    <w:rsid w:val="00DD4D02"/>
    <w:rsid w:val="00DE08D7"/>
    <w:rsid w:val="00DE1700"/>
    <w:rsid w:val="00DE185A"/>
    <w:rsid w:val="00DE23B7"/>
    <w:rsid w:val="00DE3CDD"/>
    <w:rsid w:val="00DE4422"/>
    <w:rsid w:val="00DE748C"/>
    <w:rsid w:val="00DE7BB9"/>
    <w:rsid w:val="00DE7C33"/>
    <w:rsid w:val="00DF0D89"/>
    <w:rsid w:val="00DF1A24"/>
    <w:rsid w:val="00DF208B"/>
    <w:rsid w:val="00DF3010"/>
    <w:rsid w:val="00DF390E"/>
    <w:rsid w:val="00DF3AC5"/>
    <w:rsid w:val="00DF77BF"/>
    <w:rsid w:val="00DF7C1D"/>
    <w:rsid w:val="00E03204"/>
    <w:rsid w:val="00E037B6"/>
    <w:rsid w:val="00E04698"/>
    <w:rsid w:val="00E04CF4"/>
    <w:rsid w:val="00E05784"/>
    <w:rsid w:val="00E07A37"/>
    <w:rsid w:val="00E10612"/>
    <w:rsid w:val="00E108F7"/>
    <w:rsid w:val="00E1159C"/>
    <w:rsid w:val="00E11F80"/>
    <w:rsid w:val="00E12A52"/>
    <w:rsid w:val="00E13DCC"/>
    <w:rsid w:val="00E14770"/>
    <w:rsid w:val="00E147F0"/>
    <w:rsid w:val="00E14E0E"/>
    <w:rsid w:val="00E15CAC"/>
    <w:rsid w:val="00E15D90"/>
    <w:rsid w:val="00E27446"/>
    <w:rsid w:val="00E312CE"/>
    <w:rsid w:val="00E32F80"/>
    <w:rsid w:val="00E35602"/>
    <w:rsid w:val="00E37460"/>
    <w:rsid w:val="00E37EBA"/>
    <w:rsid w:val="00E4067B"/>
    <w:rsid w:val="00E41E75"/>
    <w:rsid w:val="00E41E76"/>
    <w:rsid w:val="00E42BC2"/>
    <w:rsid w:val="00E43E33"/>
    <w:rsid w:val="00E46D12"/>
    <w:rsid w:val="00E500C9"/>
    <w:rsid w:val="00E50D74"/>
    <w:rsid w:val="00E525D2"/>
    <w:rsid w:val="00E52F92"/>
    <w:rsid w:val="00E5399E"/>
    <w:rsid w:val="00E53D42"/>
    <w:rsid w:val="00E5566B"/>
    <w:rsid w:val="00E57E57"/>
    <w:rsid w:val="00E62A02"/>
    <w:rsid w:val="00E647AA"/>
    <w:rsid w:val="00E65F97"/>
    <w:rsid w:val="00E664EE"/>
    <w:rsid w:val="00E66631"/>
    <w:rsid w:val="00E714C5"/>
    <w:rsid w:val="00E7248D"/>
    <w:rsid w:val="00E72915"/>
    <w:rsid w:val="00E73965"/>
    <w:rsid w:val="00E73B69"/>
    <w:rsid w:val="00E759C5"/>
    <w:rsid w:val="00E77B86"/>
    <w:rsid w:val="00E81F99"/>
    <w:rsid w:val="00E832E3"/>
    <w:rsid w:val="00E84120"/>
    <w:rsid w:val="00E848AA"/>
    <w:rsid w:val="00E876CB"/>
    <w:rsid w:val="00E910B0"/>
    <w:rsid w:val="00E9330C"/>
    <w:rsid w:val="00E95CF2"/>
    <w:rsid w:val="00EA14F4"/>
    <w:rsid w:val="00EA22CD"/>
    <w:rsid w:val="00EA23DF"/>
    <w:rsid w:val="00EA2FE0"/>
    <w:rsid w:val="00EA4996"/>
    <w:rsid w:val="00EA4B3C"/>
    <w:rsid w:val="00EB0971"/>
    <w:rsid w:val="00EB0991"/>
    <w:rsid w:val="00EB10BA"/>
    <w:rsid w:val="00EB3AC8"/>
    <w:rsid w:val="00EB59C2"/>
    <w:rsid w:val="00EB5FBD"/>
    <w:rsid w:val="00EB64D2"/>
    <w:rsid w:val="00EC05B9"/>
    <w:rsid w:val="00EC2FD4"/>
    <w:rsid w:val="00EC39FD"/>
    <w:rsid w:val="00EC44FA"/>
    <w:rsid w:val="00EC4546"/>
    <w:rsid w:val="00EC50E4"/>
    <w:rsid w:val="00EC7D36"/>
    <w:rsid w:val="00ED30D5"/>
    <w:rsid w:val="00ED38B6"/>
    <w:rsid w:val="00ED65F5"/>
    <w:rsid w:val="00ED67F6"/>
    <w:rsid w:val="00EE0B84"/>
    <w:rsid w:val="00EE25EF"/>
    <w:rsid w:val="00EE2769"/>
    <w:rsid w:val="00EE311C"/>
    <w:rsid w:val="00EE5929"/>
    <w:rsid w:val="00EE7CA4"/>
    <w:rsid w:val="00EF3189"/>
    <w:rsid w:val="00EF3EE6"/>
    <w:rsid w:val="00EF5F04"/>
    <w:rsid w:val="00EF7665"/>
    <w:rsid w:val="00F01E14"/>
    <w:rsid w:val="00F02273"/>
    <w:rsid w:val="00F04B5A"/>
    <w:rsid w:val="00F057C1"/>
    <w:rsid w:val="00F066CD"/>
    <w:rsid w:val="00F06CDD"/>
    <w:rsid w:val="00F10936"/>
    <w:rsid w:val="00F12967"/>
    <w:rsid w:val="00F129CC"/>
    <w:rsid w:val="00F1415C"/>
    <w:rsid w:val="00F14C0D"/>
    <w:rsid w:val="00F14D73"/>
    <w:rsid w:val="00F15539"/>
    <w:rsid w:val="00F2050F"/>
    <w:rsid w:val="00F22525"/>
    <w:rsid w:val="00F2619C"/>
    <w:rsid w:val="00F26E0F"/>
    <w:rsid w:val="00F27CD2"/>
    <w:rsid w:val="00F27E81"/>
    <w:rsid w:val="00F27FE1"/>
    <w:rsid w:val="00F30498"/>
    <w:rsid w:val="00F3062A"/>
    <w:rsid w:val="00F3123B"/>
    <w:rsid w:val="00F31B58"/>
    <w:rsid w:val="00F337AE"/>
    <w:rsid w:val="00F3524C"/>
    <w:rsid w:val="00F352CA"/>
    <w:rsid w:val="00F35527"/>
    <w:rsid w:val="00F3577E"/>
    <w:rsid w:val="00F35CD2"/>
    <w:rsid w:val="00F360BB"/>
    <w:rsid w:val="00F401CF"/>
    <w:rsid w:val="00F41414"/>
    <w:rsid w:val="00F44DC7"/>
    <w:rsid w:val="00F466BA"/>
    <w:rsid w:val="00F4750C"/>
    <w:rsid w:val="00F47B22"/>
    <w:rsid w:val="00F50175"/>
    <w:rsid w:val="00F5153E"/>
    <w:rsid w:val="00F56FA5"/>
    <w:rsid w:val="00F618FE"/>
    <w:rsid w:val="00F61E98"/>
    <w:rsid w:val="00F65BB0"/>
    <w:rsid w:val="00F65E72"/>
    <w:rsid w:val="00F66A03"/>
    <w:rsid w:val="00F679B7"/>
    <w:rsid w:val="00F72CD6"/>
    <w:rsid w:val="00F778FB"/>
    <w:rsid w:val="00F8029A"/>
    <w:rsid w:val="00F80E3A"/>
    <w:rsid w:val="00F823CE"/>
    <w:rsid w:val="00F845FC"/>
    <w:rsid w:val="00F84F78"/>
    <w:rsid w:val="00F85F6B"/>
    <w:rsid w:val="00F9001C"/>
    <w:rsid w:val="00F9051D"/>
    <w:rsid w:val="00F9099F"/>
    <w:rsid w:val="00F909B4"/>
    <w:rsid w:val="00F92290"/>
    <w:rsid w:val="00F9290E"/>
    <w:rsid w:val="00F93BF9"/>
    <w:rsid w:val="00F93BFC"/>
    <w:rsid w:val="00F941BE"/>
    <w:rsid w:val="00F943AD"/>
    <w:rsid w:val="00F967F7"/>
    <w:rsid w:val="00FA366F"/>
    <w:rsid w:val="00FA56C5"/>
    <w:rsid w:val="00FA5EE1"/>
    <w:rsid w:val="00FA7360"/>
    <w:rsid w:val="00FA7772"/>
    <w:rsid w:val="00FA7BEA"/>
    <w:rsid w:val="00FB03DF"/>
    <w:rsid w:val="00FB1DD0"/>
    <w:rsid w:val="00FB2F67"/>
    <w:rsid w:val="00FB4F43"/>
    <w:rsid w:val="00FC2A73"/>
    <w:rsid w:val="00FC30A9"/>
    <w:rsid w:val="00FC45E5"/>
    <w:rsid w:val="00FC5601"/>
    <w:rsid w:val="00FC5F9C"/>
    <w:rsid w:val="00FC6198"/>
    <w:rsid w:val="00FC679F"/>
    <w:rsid w:val="00FD0865"/>
    <w:rsid w:val="00FD0D59"/>
    <w:rsid w:val="00FD2CE0"/>
    <w:rsid w:val="00FD4390"/>
    <w:rsid w:val="00FD43E5"/>
    <w:rsid w:val="00FD4B28"/>
    <w:rsid w:val="00FD6E99"/>
    <w:rsid w:val="00FD77D5"/>
    <w:rsid w:val="00FE31C4"/>
    <w:rsid w:val="00FE4ADA"/>
    <w:rsid w:val="00FE574A"/>
    <w:rsid w:val="00FE5B02"/>
    <w:rsid w:val="00FE673A"/>
    <w:rsid w:val="00FE6A48"/>
    <w:rsid w:val="00FE7704"/>
    <w:rsid w:val="00FF0257"/>
    <w:rsid w:val="00FF08F6"/>
    <w:rsid w:val="00FF1318"/>
    <w:rsid w:val="00FF459C"/>
    <w:rsid w:val="00FF552A"/>
    <w:rsid w:val="00FF6079"/>
    <w:rsid w:val="00FF6F56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B81BED"/>
  <w15:docId w15:val="{02981BD9-4E98-437A-8E61-77EBCE26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1E"/>
    <w:pPr>
      <w:widowControl w:val="0"/>
      <w:spacing w:line="240" w:lineRule="atLeast"/>
    </w:pPr>
    <w:rPr>
      <w:rFonts w:ascii="Arial" w:hAnsi="Arial" w:cs="Arial"/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0F03"/>
    <w:pPr>
      <w:keepNext/>
      <w:pageBreakBefore/>
      <w:numPr>
        <w:numId w:val="3"/>
      </w:numPr>
      <w:spacing w:before="120" w:after="120"/>
      <w:ind w:left="432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B352E1"/>
    <w:pPr>
      <w:pageBreakBefore w:val="0"/>
      <w:widowControl/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7A1551"/>
    <w:pPr>
      <w:pageBreakBefore w:val="0"/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C9148C"/>
    <w:pPr>
      <w:keepLines/>
      <w:pageBreakBefore w:val="0"/>
      <w:widowControl/>
      <w:numPr>
        <w:ilvl w:val="3"/>
      </w:numPr>
      <w:ind w:left="862" w:hanging="862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1EC7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11EC7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11EC7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11EC7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611EC7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0F03"/>
    <w:rPr>
      <w:rFonts w:ascii="Arial" w:hAnsi="Arial" w:cs="Arial"/>
      <w:b/>
      <w:sz w:val="28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52E1"/>
    <w:rPr>
      <w:rFonts w:ascii="Arial" w:hAnsi="Arial" w:cs="Arial"/>
      <w:b/>
      <w:sz w:val="24"/>
      <w:szCs w:val="20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A1551"/>
    <w:rPr>
      <w:rFonts w:ascii="Arial" w:hAnsi="Arial" w:cs="Arial"/>
      <w:b/>
      <w:sz w:val="20"/>
      <w:szCs w:val="20"/>
      <w:lang w:val="nl-NL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46E6"/>
    <w:rPr>
      <w:rFonts w:ascii="Arial" w:hAnsi="Arial" w:cs="Arial"/>
      <w:sz w:val="20"/>
      <w:szCs w:val="20"/>
      <w:lang w:val="nl-NL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63848"/>
    <w:rPr>
      <w:rFonts w:ascii="Arial" w:hAnsi="Arial" w:cs="Arial"/>
      <w:szCs w:val="20"/>
      <w:lang w:val="nl-NL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63848"/>
    <w:rPr>
      <w:rFonts w:ascii="Arial" w:hAnsi="Arial" w:cs="Arial"/>
      <w:i/>
      <w:szCs w:val="20"/>
      <w:lang w:val="nl-NL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63848"/>
    <w:rPr>
      <w:rFonts w:ascii="Arial" w:hAnsi="Arial" w:cs="Arial"/>
      <w:sz w:val="20"/>
      <w:szCs w:val="20"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63848"/>
    <w:rPr>
      <w:rFonts w:ascii="Arial" w:hAnsi="Arial" w:cs="Arial"/>
      <w:i/>
      <w:sz w:val="20"/>
      <w:szCs w:val="20"/>
      <w:lang w:val="nl-NL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63848"/>
    <w:rPr>
      <w:rFonts w:ascii="Arial" w:hAnsi="Arial" w:cs="Arial"/>
      <w:b/>
      <w:i/>
      <w:sz w:val="18"/>
      <w:szCs w:val="20"/>
      <w:lang w:val="nl-NL"/>
    </w:rPr>
  </w:style>
  <w:style w:type="paragraph" w:customStyle="1" w:styleId="Paragraph2">
    <w:name w:val="Paragraph2"/>
    <w:basedOn w:val="Normal"/>
    <w:uiPriority w:val="99"/>
    <w:rsid w:val="00611EC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611EC7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563848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611EC7"/>
    <w:pPr>
      <w:spacing w:after="60"/>
      <w:jc w:val="center"/>
    </w:pPr>
    <w:rPr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63848"/>
    <w:rPr>
      <w:rFonts w:ascii="Cambria" w:hAnsi="Cambria" w:cs="Times New Roman"/>
      <w:sz w:val="24"/>
      <w:szCs w:val="24"/>
      <w:lang w:eastAsia="en-US"/>
    </w:rPr>
  </w:style>
  <w:style w:type="paragraph" w:styleId="NormalIndent">
    <w:name w:val="Normal Indent"/>
    <w:basedOn w:val="Normal"/>
    <w:uiPriority w:val="99"/>
    <w:rsid w:val="00611EC7"/>
    <w:pPr>
      <w:ind w:left="900" w:hanging="900"/>
    </w:pPr>
  </w:style>
  <w:style w:type="paragraph" w:styleId="TOC1">
    <w:name w:val="toc 1"/>
    <w:basedOn w:val="Normal"/>
    <w:next w:val="Normal"/>
    <w:uiPriority w:val="39"/>
    <w:rsid w:val="00632C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link w:val="TOC2Char"/>
    <w:uiPriority w:val="39"/>
    <w:rsid w:val="00632C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632C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611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611E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3848"/>
    <w:rPr>
      <w:rFonts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611EC7"/>
    <w:rPr>
      <w:rFonts w:cs="Times New Roman"/>
    </w:rPr>
  </w:style>
  <w:style w:type="paragraph" w:customStyle="1" w:styleId="Bullet1">
    <w:name w:val="Bullet1"/>
    <w:basedOn w:val="Normal"/>
    <w:uiPriority w:val="99"/>
    <w:rsid w:val="00611EC7"/>
    <w:pPr>
      <w:ind w:left="720" w:hanging="432"/>
    </w:pPr>
  </w:style>
  <w:style w:type="paragraph" w:customStyle="1" w:styleId="Bullet2">
    <w:name w:val="Bullet2"/>
    <w:basedOn w:val="Normal"/>
    <w:uiPriority w:val="99"/>
    <w:rsid w:val="00611EC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611EC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611EC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611EC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3848"/>
    <w:rPr>
      <w:rFonts w:cs="Times New Roman"/>
      <w:sz w:val="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611EC7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11EC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customStyle="1" w:styleId="MainTitle">
    <w:name w:val="Main Title"/>
    <w:basedOn w:val="Normal"/>
    <w:uiPriority w:val="99"/>
    <w:rsid w:val="00611EC7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611EC7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611EC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611EC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rsid w:val="00632C1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611EC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611EC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611EC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611EC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611EC7"/>
    <w:pPr>
      <w:ind w:left="1600"/>
    </w:pPr>
  </w:style>
  <w:style w:type="paragraph" w:styleId="BodyText2">
    <w:name w:val="Body Text 2"/>
    <w:basedOn w:val="Normal"/>
    <w:link w:val="BodyText2Char"/>
    <w:uiPriority w:val="99"/>
    <w:rsid w:val="00611EC7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611EC7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611EC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611EC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611EC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611EC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611EC7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rsid w:val="00611EC7"/>
    <w:rPr>
      <w:rFonts w:cs="Times New Roman"/>
      <w:color w:val="800080"/>
      <w:u w:val="single"/>
    </w:rPr>
  </w:style>
  <w:style w:type="table" w:styleId="TableProfessional">
    <w:name w:val="Table Professional"/>
    <w:basedOn w:val="TableNormal"/>
    <w:uiPriority w:val="99"/>
    <w:rsid w:val="00323CAA"/>
    <w:pPr>
      <w:widowControl w:val="0"/>
      <w:spacing w:line="240" w:lineRule="atLeast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ption">
    <w:name w:val="caption"/>
    <w:basedOn w:val="Normal"/>
    <w:next w:val="Normal"/>
    <w:uiPriority w:val="99"/>
    <w:qFormat/>
    <w:rsid w:val="00FC6198"/>
    <w:pPr>
      <w:widowControl/>
      <w:spacing w:line="240" w:lineRule="auto"/>
    </w:pPr>
    <w:rPr>
      <w:bCs/>
      <w:i/>
      <w:sz w:val="16"/>
      <w:szCs w:val="16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652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3848"/>
    <w:rPr>
      <w:rFonts w:cs="Times New Roman"/>
      <w:sz w:val="2"/>
      <w:lang w:eastAsia="en-US"/>
    </w:rPr>
  </w:style>
  <w:style w:type="character" w:customStyle="1" w:styleId="apple-style-span">
    <w:name w:val="apple-style-span"/>
    <w:uiPriority w:val="99"/>
    <w:rsid w:val="00EE311C"/>
  </w:style>
  <w:style w:type="character" w:customStyle="1" w:styleId="apple-converted-space">
    <w:name w:val="apple-converted-space"/>
    <w:uiPriority w:val="99"/>
    <w:rsid w:val="00EE311C"/>
  </w:style>
  <w:style w:type="character" w:styleId="CommentReference">
    <w:name w:val="annotation reference"/>
    <w:basedOn w:val="DefaultParagraphFont"/>
    <w:uiPriority w:val="99"/>
    <w:semiHidden/>
    <w:rsid w:val="006665E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665E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66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63848"/>
    <w:rPr>
      <w:rFonts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92B54"/>
    <w:pPr>
      <w:ind w:left="720"/>
      <w:contextualSpacing/>
    </w:pPr>
  </w:style>
  <w:style w:type="paragraph" w:styleId="NormalWeb">
    <w:name w:val="Normal (Web)"/>
    <w:basedOn w:val="Normal"/>
    <w:uiPriority w:val="99"/>
    <w:rsid w:val="00A16C78"/>
    <w:pPr>
      <w:widowControl/>
      <w:spacing w:before="100" w:beforeAutospacing="1" w:after="100" w:afterAutospacing="1" w:line="240" w:lineRule="auto"/>
    </w:pPr>
    <w:rPr>
      <w:sz w:val="24"/>
      <w:szCs w:val="24"/>
      <w:lang w:eastAsia="nl-NL"/>
    </w:rPr>
  </w:style>
  <w:style w:type="paragraph" w:styleId="Revision">
    <w:name w:val="Revision"/>
    <w:hidden/>
    <w:uiPriority w:val="99"/>
    <w:semiHidden/>
    <w:rsid w:val="00632C1D"/>
    <w:rPr>
      <w:sz w:val="20"/>
      <w:szCs w:val="20"/>
      <w:lang w:val="nl-NL"/>
    </w:rPr>
  </w:style>
  <w:style w:type="table" w:styleId="TableGrid">
    <w:name w:val="Table Grid"/>
    <w:basedOn w:val="TableNormal"/>
    <w:uiPriority w:val="99"/>
    <w:rsid w:val="00FA3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99"/>
    <w:qFormat/>
    <w:rsid w:val="00FA366F"/>
    <w:rPr>
      <w:rFonts w:cs="Times New Roman"/>
      <w:i/>
    </w:rPr>
  </w:style>
  <w:style w:type="paragraph" w:styleId="ListBullet">
    <w:name w:val="List Bullet"/>
    <w:basedOn w:val="List"/>
    <w:uiPriority w:val="99"/>
    <w:rsid w:val="00345152"/>
    <w:pPr>
      <w:widowControl/>
      <w:numPr>
        <w:numId w:val="1"/>
      </w:numPr>
      <w:spacing w:after="220" w:line="220" w:lineRule="atLeast"/>
      <w:ind w:left="283" w:right="720" w:hanging="283"/>
      <w:contextualSpacing w:val="0"/>
    </w:pPr>
  </w:style>
  <w:style w:type="paragraph" w:styleId="List">
    <w:name w:val="List"/>
    <w:basedOn w:val="Normal"/>
    <w:uiPriority w:val="99"/>
    <w:rsid w:val="00345152"/>
    <w:pPr>
      <w:ind w:left="283" w:hanging="283"/>
      <w:contextualSpacing/>
    </w:pPr>
  </w:style>
  <w:style w:type="table" w:styleId="LightList">
    <w:name w:val="Light List"/>
    <w:basedOn w:val="TableNormal"/>
    <w:uiPriority w:val="99"/>
    <w:rsid w:val="003B1823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B499F"/>
    <w:rPr>
      <w:color w:val="808080"/>
    </w:rPr>
  </w:style>
  <w:style w:type="character" w:customStyle="1" w:styleId="TOC2Char">
    <w:name w:val="TOC 2 Char"/>
    <w:basedOn w:val="DefaultParagraphFont"/>
    <w:link w:val="TOC2"/>
    <w:uiPriority w:val="39"/>
    <w:locked/>
    <w:rsid w:val="00645C82"/>
    <w:rPr>
      <w:rFonts w:ascii="Arial" w:hAnsi="Arial" w:cs="Arial"/>
      <w:sz w:val="20"/>
      <w:szCs w:val="20"/>
      <w:lang w:val="nl-NL"/>
    </w:rPr>
  </w:style>
  <w:style w:type="character" w:customStyle="1" w:styleId="wordentry1">
    <w:name w:val="wordentry1"/>
    <w:basedOn w:val="DefaultParagraphFont"/>
    <w:rsid w:val="00F04B5A"/>
  </w:style>
  <w:style w:type="character" w:styleId="SubtleEmphasis">
    <w:name w:val="Subtle Emphasis"/>
    <w:basedOn w:val="DefaultParagraphFont"/>
    <w:uiPriority w:val="19"/>
    <w:qFormat/>
    <w:rsid w:val="007D6BD6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locked/>
    <w:rsid w:val="00500694"/>
  </w:style>
  <w:style w:type="paragraph" w:customStyle="1" w:styleId="Default">
    <w:name w:val="Default"/>
    <w:rsid w:val="001E174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/>
    </w:rPr>
  </w:style>
  <w:style w:type="character" w:customStyle="1" w:styleId="hps">
    <w:name w:val="hps"/>
    <w:basedOn w:val="DefaultParagraphFont"/>
    <w:rsid w:val="000F2094"/>
  </w:style>
  <w:style w:type="character" w:customStyle="1" w:styleId="shorttext">
    <w:name w:val="short_text"/>
    <w:basedOn w:val="DefaultParagraphFont"/>
    <w:rsid w:val="000F2094"/>
  </w:style>
  <w:style w:type="paragraph" w:customStyle="1" w:styleId="TODO">
    <w:name w:val="TODO"/>
    <w:basedOn w:val="Normal"/>
    <w:rsid w:val="00441B10"/>
    <w:pPr>
      <w:numPr>
        <w:numId w:val="4"/>
      </w:numPr>
    </w:pPr>
  </w:style>
  <w:style w:type="paragraph" w:customStyle="1" w:styleId="Todo1">
    <w:name w:val="Todo"/>
    <w:basedOn w:val="Normal"/>
    <w:link w:val="TodoChar"/>
    <w:qFormat/>
    <w:rsid w:val="00F50175"/>
    <w:rPr>
      <w:lang w:val="en-US" w:eastAsia="nl-NL"/>
    </w:rPr>
  </w:style>
  <w:style w:type="character" w:customStyle="1" w:styleId="TodoChar">
    <w:name w:val="Todo Char"/>
    <w:basedOn w:val="DefaultParagraphFont"/>
    <w:link w:val="Todo1"/>
    <w:rsid w:val="00F50175"/>
    <w:rPr>
      <w:rFonts w:ascii="Arial" w:hAnsi="Arial" w:cs="Arial"/>
      <w:sz w:val="20"/>
      <w:szCs w:val="20"/>
      <w:lang w:eastAsia="nl-NL"/>
    </w:rPr>
  </w:style>
  <w:style w:type="paragraph" w:customStyle="1" w:styleId="TODO0">
    <w:name w:val="TODO."/>
    <w:basedOn w:val="ListParagraph"/>
    <w:link w:val="TODOChar0"/>
    <w:qFormat/>
    <w:rsid w:val="00C768EB"/>
    <w:pPr>
      <w:numPr>
        <w:numId w:val="5"/>
      </w:numPr>
    </w:pPr>
    <w:rPr>
      <w:color w:val="C00000"/>
      <w:lang w:val="en-US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68EB"/>
    <w:rPr>
      <w:rFonts w:ascii="Arial" w:hAnsi="Arial" w:cs="Arial"/>
      <w:sz w:val="20"/>
      <w:szCs w:val="20"/>
      <w:lang w:val="nl-NL"/>
    </w:rPr>
  </w:style>
  <w:style w:type="character" w:customStyle="1" w:styleId="TODOChar0">
    <w:name w:val="TODO. Char"/>
    <w:basedOn w:val="ListParagraphChar"/>
    <w:link w:val="TODO0"/>
    <w:rsid w:val="00C768EB"/>
    <w:rPr>
      <w:rFonts w:ascii="Arial" w:hAnsi="Arial" w:cs="Arial"/>
      <w:color w:val="C00000"/>
      <w:sz w:val="20"/>
      <w:szCs w:val="20"/>
      <w:lang w:val="nl-NL" w:eastAsia="nl-NL"/>
    </w:r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C768EB"/>
  </w:style>
  <w:style w:type="paragraph" w:styleId="NoSpacing">
    <w:name w:val="No Spacing"/>
    <w:uiPriority w:val="1"/>
    <w:qFormat/>
    <w:rsid w:val="00753889"/>
    <w:pPr>
      <w:widowControl w:val="0"/>
    </w:pPr>
    <w:rPr>
      <w:rFonts w:ascii="Arial" w:hAnsi="Arial" w:cs="Arial"/>
      <w:sz w:val="20"/>
      <w:szCs w:val="20"/>
      <w:lang w:val="nl-NL"/>
    </w:rPr>
  </w:style>
  <w:style w:type="paragraph" w:customStyle="1" w:styleId="designDecisions">
    <w:name w:val="designDecisions"/>
    <w:basedOn w:val="NoSpacing"/>
    <w:next w:val="NoSpacing"/>
    <w:qFormat/>
    <w:rsid w:val="00D452B1"/>
    <w:pPr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Fontys\Year5\Internship\Documents\2.%20Documents\2.%20SRD-SDD\SD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38BD2643F24F1A9BD90B429BD33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06061-869C-4789-9B11-9A58AAE1CFDF}"/>
      </w:docPartPr>
      <w:docPartBody>
        <w:p w:rsidR="00BB631A" w:rsidRDefault="00000000">
          <w:pPr>
            <w:pStyle w:val="2F38BD2643F24F1A9BD90B429BD336DB"/>
          </w:pPr>
          <w:r w:rsidRPr="00226CDB">
            <w:rPr>
              <w:rStyle w:val="PlaceholderText"/>
            </w:rPr>
            <w:t>[Title]</w:t>
          </w:r>
        </w:p>
      </w:docPartBody>
    </w:docPart>
    <w:docPart>
      <w:docPartPr>
        <w:name w:val="2EE5A5ED298449D8B08829980A6F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E6C9-8FAB-4433-B066-AF1075198D3C}"/>
      </w:docPartPr>
      <w:docPartBody>
        <w:p w:rsidR="00BB631A" w:rsidRDefault="00000000">
          <w:pPr>
            <w:pStyle w:val="2EE5A5ED298449D8B08829980A6FA2AA"/>
          </w:pPr>
          <w:r w:rsidRPr="00226CDB">
            <w:rPr>
              <w:rStyle w:val="PlaceholderText"/>
            </w:rPr>
            <w:t>[Subject]</w:t>
          </w:r>
        </w:p>
      </w:docPartBody>
    </w:docPart>
    <w:docPart>
      <w:docPartPr>
        <w:name w:val="EA514A62293749B0A0AE85FA91EBC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B2D7-BC95-4034-A3F8-53DF99E58289}"/>
      </w:docPartPr>
      <w:docPartBody>
        <w:p w:rsidR="00BB631A" w:rsidRDefault="00000000">
          <w:pPr>
            <w:pStyle w:val="EA514A62293749B0A0AE85FA91EBCCC6"/>
          </w:pPr>
          <w:r w:rsidRPr="00226CDB">
            <w:rPr>
              <w:rStyle w:val="PlaceholderText"/>
            </w:rPr>
            <w:t>[Manager]</w:t>
          </w:r>
        </w:p>
      </w:docPartBody>
    </w:docPart>
    <w:docPart>
      <w:docPartPr>
        <w:name w:val="82E223A5C3254DD29C018F2EC9B90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1B66-7CCD-4D32-8649-25ADCA3E3D77}"/>
      </w:docPartPr>
      <w:docPartBody>
        <w:p w:rsidR="00BB631A" w:rsidRDefault="00000000">
          <w:pPr>
            <w:pStyle w:val="82E223A5C3254DD29C018F2EC9B90858"/>
          </w:pPr>
          <w:r w:rsidRPr="00750D30">
            <w:rPr>
              <w:rStyle w:val="PlaceholderText"/>
            </w:rPr>
            <w:t>[Publish Date]</w:t>
          </w:r>
        </w:p>
      </w:docPartBody>
    </w:docPart>
    <w:docPart>
      <w:docPartPr>
        <w:name w:val="B85B350562714BE09F084FDE0AB7F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4747-811E-4C60-A15A-0F1BE7D86A4D}"/>
      </w:docPartPr>
      <w:docPartBody>
        <w:p w:rsidR="00BB631A" w:rsidRDefault="00000000">
          <w:pPr>
            <w:pStyle w:val="B85B350562714BE09F084FDE0AB7F773"/>
          </w:pPr>
          <w:r w:rsidRPr="00226CDB">
            <w:rPr>
              <w:rStyle w:val="PlaceholderText"/>
            </w:rPr>
            <w:t>[Author]</w:t>
          </w:r>
        </w:p>
      </w:docPartBody>
    </w:docPart>
    <w:docPart>
      <w:docPartPr>
        <w:name w:val="395C082C52D043C592F6C5E0A3F08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2744-2E36-4FB6-93CE-0D0522BC1D24}"/>
      </w:docPartPr>
      <w:docPartBody>
        <w:p w:rsidR="00BB631A" w:rsidRDefault="00000000">
          <w:pPr>
            <w:pStyle w:val="395C082C52D043C592F6C5E0A3F08C36"/>
          </w:pPr>
          <w:r w:rsidRPr="00C604F2">
            <w:rPr>
              <w:rStyle w:val="PlaceholderText"/>
            </w:rPr>
            <w:t>[Category]</w:t>
          </w:r>
        </w:p>
      </w:docPartBody>
    </w:docPart>
    <w:docPart>
      <w:docPartPr>
        <w:name w:val="EE659A7032FF4E69BED61323BB41E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8DBA-9B9C-409F-91EC-2795715E1677}"/>
      </w:docPartPr>
      <w:docPartBody>
        <w:p w:rsidR="00BB631A" w:rsidRDefault="00000000">
          <w:pPr>
            <w:pStyle w:val="EE659A7032FF4E69BED61323BB41EC72"/>
          </w:pPr>
          <w:r w:rsidRPr="00750D30">
            <w:rPr>
              <w:rStyle w:val="PlaceholderText"/>
            </w:rPr>
            <w:t>[Status]</w:t>
          </w:r>
        </w:p>
      </w:docPartBody>
    </w:docPart>
    <w:docPart>
      <w:docPartPr>
        <w:name w:val="1D153BC8EBDC41B184694A03537D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6015-8437-47D4-92E8-34CC7E8385B5}"/>
      </w:docPartPr>
      <w:docPartBody>
        <w:p w:rsidR="00BB631A" w:rsidRDefault="00000000">
          <w:pPr>
            <w:pStyle w:val="1D153BC8EBDC41B184694A03537D973C"/>
          </w:pPr>
          <w:r w:rsidRPr="00750D30">
            <w:rPr>
              <w:rStyle w:val="PlaceholderText"/>
            </w:rPr>
            <w:t>[Publish Date]</w:t>
          </w:r>
        </w:p>
      </w:docPartBody>
    </w:docPart>
    <w:docPart>
      <w:docPartPr>
        <w:name w:val="6E585F3001A5422C813CCE2E4573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78AA-A697-4C68-8D84-CE578347FDF3}"/>
      </w:docPartPr>
      <w:docPartBody>
        <w:p w:rsidR="00BB631A" w:rsidRDefault="00000000">
          <w:pPr>
            <w:pStyle w:val="6E585F3001A5422C813CCE2E4573AE15"/>
          </w:pPr>
          <w:r w:rsidRPr="00226CDB">
            <w:rPr>
              <w:rStyle w:val="PlaceholderText"/>
            </w:rPr>
            <w:t>[Manager]</w:t>
          </w:r>
        </w:p>
      </w:docPartBody>
    </w:docPart>
    <w:docPart>
      <w:docPartPr>
        <w:name w:val="4C0F251B77FE45A1ACA3B6865D0C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C173E-B27A-4FE6-A662-7A3D2088FE01}"/>
      </w:docPartPr>
      <w:docPartBody>
        <w:p w:rsidR="00BB631A" w:rsidRDefault="00000000">
          <w:pPr>
            <w:pStyle w:val="4C0F251B77FE45A1ACA3B6865D0C70FF"/>
          </w:pPr>
          <w:r w:rsidRPr="00750D30">
            <w:rPr>
              <w:rStyle w:val="PlaceholderText"/>
            </w:rPr>
            <w:t>[Publish Date]</w:t>
          </w:r>
        </w:p>
      </w:docPartBody>
    </w:docPart>
    <w:docPart>
      <w:docPartPr>
        <w:name w:val="F389C24EA82F4B4683A807F4793B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2878-7EF8-4086-9A06-27193E6A3057}"/>
      </w:docPartPr>
      <w:docPartBody>
        <w:p w:rsidR="00BB631A" w:rsidRDefault="00000000">
          <w:pPr>
            <w:pStyle w:val="F389C24EA82F4B4683A807F4793BC599"/>
          </w:pPr>
          <w:r w:rsidRPr="00750D30">
            <w:rPr>
              <w:rStyle w:val="PlaceholderText"/>
            </w:rPr>
            <w:t>[Publish Date]</w:t>
          </w:r>
        </w:p>
      </w:docPartBody>
    </w:docPart>
    <w:docPart>
      <w:docPartPr>
        <w:name w:val="BD735ED44A21441896A3FA3FE113B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08DF4-BCD1-4C2F-9C99-D9878972F06D}"/>
      </w:docPartPr>
      <w:docPartBody>
        <w:p w:rsidR="00BB631A" w:rsidRDefault="00000000">
          <w:pPr>
            <w:pStyle w:val="BD735ED44A21441896A3FA3FE113B95E"/>
          </w:pPr>
          <w:r w:rsidRPr="00C604F2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43"/>
    <w:rsid w:val="00390543"/>
    <w:rsid w:val="00BB631A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38BD2643F24F1A9BD90B429BD336DB">
    <w:name w:val="2F38BD2643F24F1A9BD90B429BD336DB"/>
  </w:style>
  <w:style w:type="paragraph" w:customStyle="1" w:styleId="2EE5A5ED298449D8B08829980A6FA2AA">
    <w:name w:val="2EE5A5ED298449D8B08829980A6FA2AA"/>
  </w:style>
  <w:style w:type="paragraph" w:customStyle="1" w:styleId="EA514A62293749B0A0AE85FA91EBCCC6">
    <w:name w:val="EA514A62293749B0A0AE85FA91EBCCC6"/>
  </w:style>
  <w:style w:type="paragraph" w:customStyle="1" w:styleId="82E223A5C3254DD29C018F2EC9B90858">
    <w:name w:val="82E223A5C3254DD29C018F2EC9B90858"/>
  </w:style>
  <w:style w:type="paragraph" w:customStyle="1" w:styleId="B85B350562714BE09F084FDE0AB7F773">
    <w:name w:val="B85B350562714BE09F084FDE0AB7F773"/>
  </w:style>
  <w:style w:type="paragraph" w:customStyle="1" w:styleId="395C082C52D043C592F6C5E0A3F08C36">
    <w:name w:val="395C082C52D043C592F6C5E0A3F08C36"/>
  </w:style>
  <w:style w:type="paragraph" w:customStyle="1" w:styleId="EE659A7032FF4E69BED61323BB41EC72">
    <w:name w:val="EE659A7032FF4E69BED61323BB41EC72"/>
  </w:style>
  <w:style w:type="paragraph" w:customStyle="1" w:styleId="1D153BC8EBDC41B184694A03537D973C">
    <w:name w:val="1D153BC8EBDC41B184694A03537D973C"/>
  </w:style>
  <w:style w:type="paragraph" w:customStyle="1" w:styleId="6E585F3001A5422C813CCE2E4573AE15">
    <w:name w:val="6E585F3001A5422C813CCE2E4573AE15"/>
  </w:style>
  <w:style w:type="paragraph" w:customStyle="1" w:styleId="4C0F251B77FE45A1ACA3B6865D0C70FF">
    <w:name w:val="4C0F251B77FE45A1ACA3B6865D0C70FF"/>
  </w:style>
  <w:style w:type="paragraph" w:customStyle="1" w:styleId="F389C24EA82F4B4683A807F4793BC599">
    <w:name w:val="F389C24EA82F4B4683A807F4793BC599"/>
  </w:style>
  <w:style w:type="paragraph" w:customStyle="1" w:styleId="BD735ED44A21441896A3FA3FE113B95E">
    <w:name w:val="BD735ED44A21441896A3FA3FE113B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5FA0D-BA04-4255-B19C-2C0C660B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SDD.dotx</Template>
  <TotalTime>4</TotalTime>
  <Pages>5</Pages>
  <Words>153</Words>
  <Characters>875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System Design Documentation -</vt:lpstr>
      <vt:lpstr>System overview and architecture</vt:lpstr>
      <vt:lpstr>    System high level architecture</vt:lpstr>
      <vt:lpstr>    Process flow (Concept of execution)</vt:lpstr>
      <vt:lpstr>Disciplinary architecture</vt:lpstr>
      <vt:lpstr>    Mechanical architecture</vt:lpstr>
      <vt:lpstr>    Control architecture</vt:lpstr>
      <vt:lpstr>    Electrical architecture</vt:lpstr>
      <vt:lpstr>    Software architecture</vt:lpstr>
      <vt:lpstr>Notes</vt:lpstr>
      <vt:lpstr>Appendix A: Decision list</vt:lpstr>
      <vt:lpstr>Appendix B: Requirement Traceability Matrix (RTM)</vt:lpstr>
      <vt:lpstr>Appendix X: TODO list for this document</vt:lpstr>
      <vt:lpstr>System Design Documentation -</vt:lpstr>
    </vt:vector>
  </TitlesOfParts>
  <Manager>01</Manager>
  <Company>Alten Mechatronics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Documentation -</dc:title>
  <dc:subject>&lt;Connect-4&gt;</dc:subject>
  <dc:creator>Boris Ivanov</dc:creator>
  <cp:keywords>SDD</cp:keywords>
  <cp:lastModifiedBy>Ivanov,Boris B.N.</cp:lastModifiedBy>
  <cp:revision>9</cp:revision>
  <cp:lastPrinted>2015-11-30T07:40:00Z</cp:lastPrinted>
  <dcterms:created xsi:type="dcterms:W3CDTF">2023-05-10T09:27:00Z</dcterms:created>
  <dcterms:modified xsi:type="dcterms:W3CDTF">2023-05-10T09:31:00Z</dcterms:modified>
  <cp:category>&lt; Confidential, Restricted, Internal&gt;</cp:category>
  <cp:contentStatus>&lt;Draft&gt;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Document Number">
    <vt:lpwstr>&lt;Document Number&gt;</vt:lpwstr>
  </property>
  <property fmtid="{D5CDD505-2E9C-101B-9397-08002B2CF9AE}" pid="4" name="Version">
    <vt:lpwstr>&lt;Version Number&gt;</vt:lpwstr>
  </property>
  <property fmtid="{D5CDD505-2E9C-101B-9397-08002B2CF9AE}" pid="5" name="Project">
    <vt:lpwstr>&lt;Project&gt;</vt:lpwstr>
  </property>
</Properties>
</file>