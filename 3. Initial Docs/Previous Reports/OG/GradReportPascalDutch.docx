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i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B404792" w14:textId="206005A6" w:rsidR="00C76712" w:rsidRDefault="00C76712" w:rsidP="001F14D1">
      <w:pPr>
        <w:rPr>
          <w:sz w:val="32"/>
          <w:szCs w:val="32"/>
        </w:rPr>
      </w:pPr>
      <w:bookmarkStart w:id="0" w:name="_Toc374010366"/>
    </w:p>
    <w:p w14:paraId="1EC5624F" w14:textId="77777777" w:rsidR="001B4135" w:rsidRPr="00B31061" w:rsidRDefault="001B4135" w:rsidP="001F14D1">
      <w:pPr>
        <w:rPr>
          <w:sz w:val="32"/>
          <w:szCs w:val="32"/>
        </w:rPr>
      </w:pPr>
    </w:p>
    <w:p w14:paraId="2765EA20" w14:textId="0BD3933D" w:rsidR="00C76712" w:rsidRPr="00B31061" w:rsidRDefault="00C76712" w:rsidP="001F14D1">
      <w:pPr>
        <w:rPr>
          <w:sz w:val="32"/>
          <w:szCs w:val="32"/>
        </w:rPr>
      </w:pPr>
    </w:p>
    <w:p w14:paraId="4EC434D2" w14:textId="582B35D4" w:rsidR="00C76712" w:rsidRPr="00B31061" w:rsidRDefault="00C76712" w:rsidP="001F14D1">
      <w:pPr>
        <w:rPr>
          <w:sz w:val="32"/>
          <w:szCs w:val="32"/>
        </w:rPr>
      </w:pPr>
    </w:p>
    <w:p w14:paraId="0CBCE22E" w14:textId="453DC239" w:rsidR="00C76712" w:rsidRPr="00B31061" w:rsidRDefault="00C76712" w:rsidP="001F14D1">
      <w:pPr>
        <w:rPr>
          <w:sz w:val="32"/>
          <w:szCs w:val="32"/>
        </w:rPr>
      </w:pPr>
    </w:p>
    <w:p w14:paraId="6D50D16E" w14:textId="21010F4D" w:rsidR="00C76712" w:rsidRPr="00B31061" w:rsidRDefault="00C76712" w:rsidP="001F14D1">
      <w:pPr>
        <w:rPr>
          <w:sz w:val="32"/>
          <w:szCs w:val="32"/>
        </w:rPr>
      </w:pPr>
    </w:p>
    <w:p w14:paraId="19FDBEA7" w14:textId="77777777" w:rsidR="005F3E83" w:rsidRDefault="005F3E83" w:rsidP="001F14D1">
      <w:pPr>
        <w:rPr>
          <w:sz w:val="32"/>
          <w:szCs w:val="32"/>
        </w:rPr>
      </w:pPr>
    </w:p>
    <w:p w14:paraId="2C068F52" w14:textId="420A236C" w:rsidR="00C76712" w:rsidRPr="00B31061" w:rsidRDefault="008A673D" w:rsidP="001F14D1">
      <w:pPr>
        <w:rPr>
          <w:sz w:val="32"/>
          <w:szCs w:val="32"/>
        </w:rPr>
      </w:pPr>
      <w:sdt>
        <w:sdtPr>
          <w:rPr>
            <w:sz w:val="32"/>
            <w:szCs w:val="32"/>
          </w:rPr>
          <w:alias w:val="Title"/>
          <w:tag w:val=""/>
          <w:id w:val="-16323981"/>
          <w:placeholder>
            <w:docPart w:val="C4302F12E8504EAE9AB7FDEC491D3F33"/>
          </w:placeholder>
          <w:dataBinding w:prefixMappings="xmlns:ns0='http://purl.org/dc/elements/1.1/' xmlns:ns1='http://schemas.openxmlformats.org/package/2006/metadata/core-properties' " w:xpath="/ns1:coreProperties[1]/ns0:title[1]" w:storeItemID="{6C3C8BC8-F283-45AE-878A-BAB7291924A1}"/>
          <w:text/>
        </w:sdtPr>
        <w:sdtEndPr/>
        <w:sdtContent>
          <w:r w:rsidR="00C76712" w:rsidRPr="00B31061">
            <w:rPr>
              <w:sz w:val="32"/>
              <w:szCs w:val="32"/>
            </w:rPr>
            <w:t>4-op-1-rij robot -</w:t>
          </w:r>
        </w:sdtContent>
      </w:sdt>
      <w:r w:rsidR="00C76712" w:rsidRPr="00B31061">
        <w:rPr>
          <w:sz w:val="32"/>
          <w:szCs w:val="32"/>
        </w:rPr>
        <w:t xml:space="preserve"> </w:t>
      </w:r>
    </w:p>
    <w:bookmarkStart w:id="1" w:name="_Hlk105410086"/>
    <w:p w14:paraId="12B50A1E" w14:textId="06D758D4" w:rsidR="00C76712" w:rsidRPr="00B31061" w:rsidRDefault="008A673D" w:rsidP="001F14D1">
      <w:sdt>
        <w:sdtPr>
          <w:rPr>
            <w:b/>
            <w:sz w:val="48"/>
            <w:szCs w:val="48"/>
          </w:rPr>
          <w:alias w:val="Subject"/>
          <w:tag w:val=""/>
          <w:id w:val="-1604721141"/>
          <w:placeholder>
            <w:docPart w:val="0783C523B9064B59B102E41C3FB68AED"/>
          </w:placeholder>
          <w:dataBinding w:prefixMappings="xmlns:ns0='http://purl.org/dc/elements/1.1/' xmlns:ns1='http://schemas.openxmlformats.org/package/2006/metadata/core-properties' " w:xpath="/ns1:coreProperties[1]/ns0:subject[1]" w:storeItemID="{6C3C8BC8-F283-45AE-878A-BAB7291924A1}"/>
          <w:text/>
        </w:sdtPr>
        <w:sdtEndPr/>
        <w:sdtContent>
          <w:r w:rsidR="004D6C69">
            <w:rPr>
              <w:b/>
              <w:sz w:val="48"/>
              <w:szCs w:val="48"/>
            </w:rPr>
            <w:t>Het o</w:t>
          </w:r>
          <w:r w:rsidR="00C76712" w:rsidRPr="00B31061">
            <w:rPr>
              <w:b/>
              <w:sz w:val="48"/>
              <w:szCs w:val="48"/>
            </w:rPr>
            <w:t>ntwerpen van een gestructureerde en modulaire software architectuur</w:t>
          </w:r>
        </w:sdtContent>
      </w:sdt>
      <w:bookmarkEnd w:id="1"/>
    </w:p>
    <w:p w14:paraId="4651E5C2" w14:textId="7035C8F9" w:rsidR="00C76712" w:rsidRPr="00B31061" w:rsidRDefault="00C76712" w:rsidP="001F14D1">
      <w:pPr>
        <w:rPr>
          <w:i/>
        </w:rPr>
      </w:pPr>
    </w:p>
    <w:p w14:paraId="4EE81A8B" w14:textId="56E5C779" w:rsidR="00C76712" w:rsidRDefault="00C76712" w:rsidP="001F14D1">
      <w:pPr>
        <w:rPr>
          <w:iCs/>
        </w:rPr>
      </w:pPr>
    </w:p>
    <w:p w14:paraId="48224D3D" w14:textId="66FA06A8" w:rsidR="00345FFC" w:rsidRDefault="00345FFC" w:rsidP="001F14D1">
      <w:pPr>
        <w:rPr>
          <w:iCs/>
        </w:rPr>
      </w:pPr>
    </w:p>
    <w:p w14:paraId="20DE51A5" w14:textId="77777777" w:rsidR="00345FFC" w:rsidRDefault="00345FFC" w:rsidP="001F14D1">
      <w:pPr>
        <w:rPr>
          <w:iCs/>
        </w:rPr>
      </w:pPr>
    </w:p>
    <w:p w14:paraId="6BA69453" w14:textId="3614CC13" w:rsidR="004731DD" w:rsidRDefault="004731DD" w:rsidP="001F14D1">
      <w:pPr>
        <w:rPr>
          <w:iCs/>
        </w:rPr>
      </w:pPr>
    </w:p>
    <w:p w14:paraId="24BBF331" w14:textId="70F8B2C0" w:rsidR="004731DD" w:rsidRDefault="00DC76CE" w:rsidP="001F14D1">
      <w:pPr>
        <w:rPr>
          <w:iCs/>
        </w:rPr>
      </w:pPr>
      <w:r>
        <w:rPr>
          <w:noProof/>
        </w:rPr>
        <w:drawing>
          <wp:anchor distT="0" distB="0" distL="114300" distR="114300" simplePos="0" relativeHeight="251704320" behindDoc="1" locked="0" layoutInCell="1" allowOverlap="1" wp14:anchorId="0C09A8F7" wp14:editId="3ADCD9C9">
            <wp:simplePos x="0" y="0"/>
            <wp:positionH relativeFrom="margin">
              <wp:align>right</wp:align>
            </wp:positionH>
            <wp:positionV relativeFrom="paragraph">
              <wp:posOffset>22324</wp:posOffset>
            </wp:positionV>
            <wp:extent cx="4865370" cy="3648710"/>
            <wp:effectExtent l="0" t="1270" r="0" b="0"/>
            <wp:wrapNone/>
            <wp:docPr id="35" name="Afbeelding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fbeelding 1"/>
                    <pic:cNvPicPr/>
                  </pic:nvPicPr>
                  <pic:blipFill>
                    <a:blip r:embed="rId9">
                      <a:extLst>
                        <a:ext uri="{28A0092B-C50C-407E-A947-70E740481C1C}">
                          <a14:useLocalDpi xmlns:a14="http://schemas.microsoft.com/office/drawing/2010/main" val="0"/>
                        </a:ext>
                      </a:extLst>
                    </a:blip>
                    <a:stretch>
                      <a:fillRect/>
                    </a:stretch>
                  </pic:blipFill>
                  <pic:spPr>
                    <a:xfrm rot="5400000">
                      <a:off x="0" y="0"/>
                      <a:ext cx="4865370" cy="3648710"/>
                    </a:xfrm>
                    <a:prstGeom prst="rect">
                      <a:avLst/>
                    </a:prstGeom>
                  </pic:spPr>
                </pic:pic>
              </a:graphicData>
            </a:graphic>
            <wp14:sizeRelH relativeFrom="margin">
              <wp14:pctWidth>0</wp14:pctWidth>
            </wp14:sizeRelH>
            <wp14:sizeRelV relativeFrom="margin">
              <wp14:pctHeight>0</wp14:pctHeight>
            </wp14:sizeRelV>
          </wp:anchor>
        </w:drawing>
      </w:r>
    </w:p>
    <w:p w14:paraId="5278B9C6" w14:textId="1F289BD0" w:rsidR="004731DD" w:rsidRDefault="004731DD" w:rsidP="001F14D1">
      <w:pPr>
        <w:rPr>
          <w:iCs/>
        </w:rPr>
      </w:pPr>
    </w:p>
    <w:p w14:paraId="333A17E9" w14:textId="382EA83B" w:rsidR="004731DD" w:rsidRDefault="004731DD" w:rsidP="001F14D1">
      <w:pPr>
        <w:rPr>
          <w:iCs/>
        </w:rPr>
      </w:pPr>
    </w:p>
    <w:p w14:paraId="54D2C49E" w14:textId="0C132E17" w:rsidR="004731DD" w:rsidRDefault="004731DD" w:rsidP="001F14D1">
      <w:pPr>
        <w:rPr>
          <w:iCs/>
        </w:rPr>
      </w:pPr>
    </w:p>
    <w:p w14:paraId="56DBDE9A" w14:textId="4BF7A744" w:rsidR="005E2813" w:rsidRDefault="005E2813" w:rsidP="001F14D1">
      <w:pPr>
        <w:rPr>
          <w:iCs/>
        </w:rPr>
      </w:pPr>
    </w:p>
    <w:p w14:paraId="76D8B610" w14:textId="72CD8643" w:rsidR="005E2813" w:rsidRDefault="005E2813" w:rsidP="001F14D1">
      <w:pPr>
        <w:rPr>
          <w:iCs/>
        </w:rPr>
      </w:pPr>
    </w:p>
    <w:p w14:paraId="51A49B52" w14:textId="77777777" w:rsidR="005E2813" w:rsidRDefault="005E2813" w:rsidP="001F14D1">
      <w:pPr>
        <w:rPr>
          <w:iCs/>
        </w:rPr>
      </w:pPr>
    </w:p>
    <w:p w14:paraId="557D8ED8" w14:textId="4CDDEA2E" w:rsidR="004731DD" w:rsidRDefault="004731DD" w:rsidP="001F14D1">
      <w:pPr>
        <w:rPr>
          <w:iCs/>
        </w:rPr>
      </w:pPr>
    </w:p>
    <w:p w14:paraId="786DCE42" w14:textId="278EBB3B" w:rsidR="004731DD" w:rsidRDefault="004731DD" w:rsidP="001F14D1">
      <w:pPr>
        <w:rPr>
          <w:iCs/>
        </w:rPr>
      </w:pPr>
    </w:p>
    <w:p w14:paraId="29B186A6" w14:textId="176F3120" w:rsidR="004731DD" w:rsidRDefault="004731DD" w:rsidP="001F14D1">
      <w:pPr>
        <w:rPr>
          <w:iCs/>
        </w:rPr>
      </w:pPr>
    </w:p>
    <w:p w14:paraId="55C79B3A" w14:textId="659AE79F" w:rsidR="004731DD" w:rsidRDefault="004731DD" w:rsidP="001F14D1">
      <w:pPr>
        <w:rPr>
          <w:iCs/>
        </w:rPr>
      </w:pPr>
    </w:p>
    <w:p w14:paraId="02B499A7" w14:textId="65775BCE" w:rsidR="004731DD" w:rsidRDefault="004731DD" w:rsidP="001F14D1">
      <w:pPr>
        <w:rPr>
          <w:iCs/>
        </w:rPr>
      </w:pPr>
    </w:p>
    <w:p w14:paraId="2F09DA43" w14:textId="28070074" w:rsidR="004731DD" w:rsidRDefault="004731DD" w:rsidP="001F14D1">
      <w:pPr>
        <w:rPr>
          <w:iCs/>
        </w:rPr>
      </w:pPr>
    </w:p>
    <w:p w14:paraId="2FA919E3" w14:textId="77777777" w:rsidR="004731DD" w:rsidRPr="004731DD" w:rsidRDefault="004731DD" w:rsidP="001F14D1">
      <w:pPr>
        <w:rPr>
          <w:iCs/>
        </w:rPr>
      </w:pPr>
    </w:p>
    <w:p w14:paraId="394F22E2" w14:textId="1CB820F0" w:rsidR="00C76712" w:rsidRPr="00B31061" w:rsidRDefault="00C76712" w:rsidP="001F14D1">
      <w:pPr>
        <w:rPr>
          <w:i/>
        </w:rPr>
      </w:pPr>
    </w:p>
    <w:p w14:paraId="2BFA1085" w14:textId="0BEEEF07" w:rsidR="00C76712" w:rsidRDefault="00C76712" w:rsidP="001F14D1">
      <w:pPr>
        <w:rPr>
          <w:i/>
        </w:rPr>
      </w:pPr>
    </w:p>
    <w:p w14:paraId="685488FA" w14:textId="0E17C9D2" w:rsidR="00345FFC" w:rsidRDefault="00345FFC" w:rsidP="001F14D1">
      <w:pPr>
        <w:rPr>
          <w:i/>
        </w:rPr>
      </w:pPr>
    </w:p>
    <w:p w14:paraId="41A63F73" w14:textId="21DD0787" w:rsidR="00345FFC" w:rsidRDefault="00345FFC" w:rsidP="001F14D1">
      <w:pPr>
        <w:rPr>
          <w:i/>
        </w:rPr>
      </w:pPr>
    </w:p>
    <w:p w14:paraId="37769D56" w14:textId="5C7EB72B" w:rsidR="00345FFC" w:rsidRDefault="00345FFC" w:rsidP="001F14D1">
      <w:pPr>
        <w:rPr>
          <w:i/>
        </w:rPr>
      </w:pPr>
    </w:p>
    <w:p w14:paraId="0445DF0A" w14:textId="078A4420" w:rsidR="00345FFC" w:rsidRDefault="00345FFC" w:rsidP="001F14D1">
      <w:pPr>
        <w:rPr>
          <w:i/>
        </w:rPr>
      </w:pPr>
    </w:p>
    <w:p w14:paraId="5E6429A9" w14:textId="110A1583" w:rsidR="00345FFC" w:rsidRDefault="00345FFC" w:rsidP="001F14D1">
      <w:pPr>
        <w:rPr>
          <w:i/>
        </w:rPr>
      </w:pPr>
    </w:p>
    <w:p w14:paraId="4AE7EE46" w14:textId="3EACC94C" w:rsidR="00DC76CE" w:rsidRDefault="00DC76CE" w:rsidP="001F14D1">
      <w:pPr>
        <w:rPr>
          <w:i/>
        </w:rPr>
      </w:pPr>
    </w:p>
    <w:p w14:paraId="05B34899" w14:textId="49F4BCD8" w:rsidR="00DC76CE" w:rsidRDefault="00DC76CE" w:rsidP="001F14D1">
      <w:pPr>
        <w:rPr>
          <w:i/>
        </w:rPr>
      </w:pPr>
    </w:p>
    <w:p w14:paraId="56CECFD7" w14:textId="57085BCC" w:rsidR="00DC76CE" w:rsidRDefault="00DC76CE" w:rsidP="001F14D1">
      <w:pPr>
        <w:rPr>
          <w:i/>
        </w:rPr>
      </w:pPr>
    </w:p>
    <w:p w14:paraId="76B68223" w14:textId="52AB8188" w:rsidR="00DC76CE" w:rsidRDefault="00DC76CE" w:rsidP="001F14D1">
      <w:pPr>
        <w:rPr>
          <w:i/>
        </w:rPr>
      </w:pPr>
    </w:p>
    <w:p w14:paraId="18953253" w14:textId="77777777" w:rsidR="00DC76CE" w:rsidRPr="00B31061" w:rsidRDefault="00DC76CE" w:rsidP="001F14D1">
      <w:pPr>
        <w:rPr>
          <w:i/>
        </w:rPr>
      </w:pPr>
    </w:p>
    <w:p w14:paraId="33587EAE" w14:textId="35959EB6" w:rsidR="00C76712" w:rsidRPr="00E47E4D" w:rsidRDefault="00C76712" w:rsidP="001F14D1">
      <w:pPr>
        <w:rPr>
          <w:b/>
          <w:sz w:val="24"/>
          <w:szCs w:val="24"/>
        </w:rPr>
      </w:pPr>
      <w:r w:rsidRPr="00E47E4D">
        <w:rPr>
          <w:sz w:val="24"/>
          <w:szCs w:val="24"/>
        </w:rPr>
        <w:t>Versi</w:t>
      </w:r>
      <w:r w:rsidR="00FA29E2" w:rsidRPr="00E47E4D">
        <w:rPr>
          <w:sz w:val="24"/>
          <w:szCs w:val="24"/>
        </w:rPr>
        <w:t>e</w:t>
      </w:r>
      <w:r w:rsidR="00346ABE" w:rsidRPr="00E47E4D">
        <w:rPr>
          <w:sz w:val="24"/>
          <w:szCs w:val="24"/>
        </w:rPr>
        <w:t>:</w:t>
      </w:r>
      <w:r w:rsidRPr="00E47E4D">
        <w:rPr>
          <w:sz w:val="24"/>
          <w:szCs w:val="24"/>
        </w:rPr>
        <w:t xml:space="preserve"> </w:t>
      </w:r>
      <w:sdt>
        <w:sdtPr>
          <w:rPr>
            <w:sz w:val="24"/>
            <w:szCs w:val="24"/>
          </w:rPr>
          <w:alias w:val="Manager"/>
          <w:tag w:val=""/>
          <w:id w:val="-1933351603"/>
          <w:placeholder>
            <w:docPart w:val="2FA839C3E55D4075A81A52240BC1A2F8"/>
          </w:placeholder>
          <w:dataBinding w:prefixMappings="xmlns:ns0='http://schemas.openxmlformats.org/officeDocument/2006/extended-properties' " w:xpath="/ns0:Properties[1]/ns0:Manager[1]" w:storeItemID="{6668398D-A668-4E3E-A5EB-62B293D839F1}"/>
          <w:text/>
        </w:sdtPr>
        <w:sdtEndPr/>
        <w:sdtContent>
          <w:r w:rsidR="00CC3C2F" w:rsidRPr="00E47E4D">
            <w:rPr>
              <w:sz w:val="24"/>
              <w:szCs w:val="24"/>
            </w:rPr>
            <w:t>v</w:t>
          </w:r>
          <w:r w:rsidR="003569BF" w:rsidRPr="00E47E4D">
            <w:rPr>
              <w:sz w:val="24"/>
              <w:szCs w:val="24"/>
            </w:rPr>
            <w:t>1</w:t>
          </w:r>
          <w:r w:rsidR="00CC3C2F" w:rsidRPr="00E47E4D">
            <w:rPr>
              <w:sz w:val="24"/>
              <w:szCs w:val="24"/>
            </w:rPr>
            <w:t>.0</w:t>
          </w:r>
        </w:sdtContent>
      </w:sdt>
      <w:r w:rsidRPr="00E47E4D">
        <w:rPr>
          <w:sz w:val="24"/>
          <w:szCs w:val="24"/>
        </w:rPr>
        <w:t xml:space="preserve"> </w:t>
      </w:r>
    </w:p>
    <w:p w14:paraId="6500B42C" w14:textId="7986A11F" w:rsidR="00C76712" w:rsidRPr="00E47E4D" w:rsidRDefault="00C76712" w:rsidP="001F14D1">
      <w:pPr>
        <w:rPr>
          <w:sz w:val="24"/>
          <w:szCs w:val="24"/>
        </w:rPr>
      </w:pPr>
      <w:r w:rsidRPr="00E47E4D">
        <w:rPr>
          <w:sz w:val="24"/>
          <w:szCs w:val="24"/>
        </w:rPr>
        <w:t>Dat</w:t>
      </w:r>
      <w:r w:rsidR="00FA29E2" w:rsidRPr="00E47E4D">
        <w:rPr>
          <w:sz w:val="24"/>
          <w:szCs w:val="24"/>
        </w:rPr>
        <w:t>um</w:t>
      </w:r>
      <w:r w:rsidRPr="00E47E4D">
        <w:rPr>
          <w:sz w:val="24"/>
          <w:szCs w:val="24"/>
        </w:rPr>
        <w:t xml:space="preserve">: </w:t>
      </w:r>
      <w:sdt>
        <w:sdtPr>
          <w:rPr>
            <w:sz w:val="24"/>
            <w:szCs w:val="24"/>
          </w:rPr>
          <w:alias w:val="Publish Date"/>
          <w:tag w:val=""/>
          <w:id w:val="-1877544623"/>
          <w:placeholder>
            <w:docPart w:val="A601C229B85B431DA1EDDBBAC1FAE244"/>
          </w:placeholder>
          <w:dataBinding w:prefixMappings="xmlns:ns0='http://schemas.microsoft.com/office/2006/coverPageProps' " w:xpath="/ns0:CoverPageProperties[1]/ns0:PublishDate[1]" w:storeItemID="{55AF091B-3C7A-41E3-B477-F2FDAA23CFDA}"/>
          <w:date w:fullDate="2022-06-07T00:00:00Z">
            <w:dateFormat w:val="d-M-yyyy"/>
            <w:lid w:val="nl-NL"/>
            <w:storeMappedDataAs w:val="dateTime"/>
            <w:calendar w:val="gregorian"/>
          </w:date>
        </w:sdtPr>
        <w:sdtEndPr/>
        <w:sdtContent>
          <w:r w:rsidR="002346F9" w:rsidRPr="00E47E4D">
            <w:rPr>
              <w:sz w:val="24"/>
              <w:szCs w:val="24"/>
            </w:rPr>
            <w:t>7</w:t>
          </w:r>
          <w:r w:rsidRPr="00E47E4D">
            <w:rPr>
              <w:sz w:val="24"/>
              <w:szCs w:val="24"/>
            </w:rPr>
            <w:t>-</w:t>
          </w:r>
          <w:r w:rsidR="002346F9" w:rsidRPr="00E47E4D">
            <w:rPr>
              <w:sz w:val="24"/>
              <w:szCs w:val="24"/>
            </w:rPr>
            <w:t>6</w:t>
          </w:r>
          <w:r w:rsidRPr="00E47E4D">
            <w:rPr>
              <w:sz w:val="24"/>
              <w:szCs w:val="24"/>
            </w:rPr>
            <w:t>-2022</w:t>
          </w:r>
        </w:sdtContent>
      </w:sdt>
    </w:p>
    <w:p w14:paraId="3C4295E5" w14:textId="77777777" w:rsidR="00C76712" w:rsidRPr="00E47E4D" w:rsidRDefault="00C76712" w:rsidP="001F14D1"/>
    <w:p w14:paraId="16F0ED31" w14:textId="77777777" w:rsidR="00E47E4D" w:rsidRPr="00E47E4D" w:rsidRDefault="005E2813" w:rsidP="001F14D1">
      <w:pPr>
        <w:rPr>
          <w:sz w:val="24"/>
          <w:szCs w:val="24"/>
        </w:rPr>
      </w:pPr>
      <w:r w:rsidRPr="00E47E4D">
        <w:rPr>
          <w:sz w:val="24"/>
          <w:szCs w:val="24"/>
        </w:rPr>
        <w:t xml:space="preserve">Auteur: </w:t>
      </w:r>
      <w:sdt>
        <w:sdtPr>
          <w:rPr>
            <w:sz w:val="24"/>
            <w:szCs w:val="24"/>
          </w:rPr>
          <w:alias w:val="Author"/>
          <w:tag w:val=""/>
          <w:id w:val="469866831"/>
          <w:placeholder>
            <w:docPart w:val="77321439F88B4A66B8D129519622C3F7"/>
          </w:placeholder>
          <w:dataBinding w:prefixMappings="xmlns:ns0='http://purl.org/dc/elements/1.1/' xmlns:ns1='http://schemas.openxmlformats.org/package/2006/metadata/core-properties' " w:xpath="/ns1:coreProperties[1]/ns0:creator[1]" w:storeItemID="{6C3C8BC8-F283-45AE-878A-BAB7291924A1}"/>
          <w:text/>
        </w:sdtPr>
        <w:sdtEndPr/>
        <w:sdtContent>
          <w:r w:rsidR="00C76712" w:rsidRPr="00E47E4D">
            <w:rPr>
              <w:sz w:val="24"/>
              <w:szCs w:val="24"/>
            </w:rPr>
            <w:t>Pascal Faatz</w:t>
          </w:r>
        </w:sdtContent>
      </w:sdt>
    </w:p>
    <w:p w14:paraId="20560F82" w14:textId="3B1C26A3" w:rsidR="00C76712" w:rsidRPr="00E47E4D" w:rsidRDefault="00C76712" w:rsidP="001F14D1">
      <w:pPr>
        <w:rPr>
          <w:sz w:val="24"/>
          <w:szCs w:val="24"/>
        </w:rPr>
      </w:pPr>
    </w:p>
    <w:p w14:paraId="55B1096A" w14:textId="37CE7627" w:rsidR="00DC76CE" w:rsidRPr="00D97CD1" w:rsidRDefault="00DC76CE">
      <w:pPr>
        <w:widowControl/>
        <w:spacing w:line="240" w:lineRule="auto"/>
      </w:pPr>
      <w:r w:rsidRPr="00D97CD1">
        <w:br w:type="page"/>
      </w:r>
    </w:p>
    <w:p w14:paraId="18A55EAE" w14:textId="07D97A1C" w:rsidR="00F11B00" w:rsidRPr="00F11B00" w:rsidRDefault="00F11B00" w:rsidP="00F11B00">
      <w:pPr>
        <w:pStyle w:val="Titel"/>
        <w:jc w:val="left"/>
        <w:rPr>
          <w:sz w:val="32"/>
          <w:szCs w:val="32"/>
        </w:rPr>
      </w:pPr>
      <w:r w:rsidRPr="00F11B00">
        <w:rPr>
          <w:sz w:val="32"/>
          <w:szCs w:val="32"/>
        </w:rPr>
        <w:lastRenderedPageBreak/>
        <w:t>Algemene informatie</w:t>
      </w:r>
    </w:p>
    <w:p w14:paraId="647AF0CF" w14:textId="77777777" w:rsidR="00D97CD1" w:rsidRDefault="00D97CD1" w:rsidP="00DC2445">
      <w:pPr>
        <w:widowControl/>
        <w:spacing w:after="240" w:line="240" w:lineRule="auto"/>
      </w:pPr>
    </w:p>
    <w:p w14:paraId="311FF4B7" w14:textId="77777777" w:rsidR="00D97CD1" w:rsidRPr="00992030" w:rsidRDefault="00D97CD1" w:rsidP="00917A85">
      <w:pPr>
        <w:widowControl/>
        <w:spacing w:after="160" w:line="240" w:lineRule="auto"/>
      </w:pPr>
      <w:r w:rsidRPr="00992030">
        <w:t>Student:</w:t>
      </w:r>
      <w:r w:rsidRPr="00992030">
        <w:tab/>
      </w:r>
      <w:r w:rsidRPr="00992030">
        <w:tab/>
      </w:r>
      <w:r w:rsidRPr="00992030">
        <w:tab/>
        <w:t>Pascal Faatz</w:t>
      </w:r>
    </w:p>
    <w:p w14:paraId="0D6DC3F4" w14:textId="77777777" w:rsidR="00D97CD1" w:rsidRPr="00992030" w:rsidRDefault="00D97CD1" w:rsidP="00917A85">
      <w:pPr>
        <w:widowControl/>
        <w:spacing w:after="160" w:line="240" w:lineRule="auto"/>
      </w:pPr>
      <w:r w:rsidRPr="00992030">
        <w:tab/>
      </w:r>
      <w:r w:rsidRPr="00992030">
        <w:tab/>
      </w:r>
      <w:r w:rsidRPr="00992030">
        <w:tab/>
      </w:r>
      <w:r w:rsidRPr="00992030">
        <w:tab/>
        <w:t xml:space="preserve">La </w:t>
      </w:r>
      <w:proofErr w:type="spellStart"/>
      <w:r w:rsidRPr="00992030">
        <w:t>Traviata</w:t>
      </w:r>
      <w:proofErr w:type="spellEnd"/>
      <w:r w:rsidRPr="00992030">
        <w:t xml:space="preserve"> 16</w:t>
      </w:r>
    </w:p>
    <w:p w14:paraId="78990780" w14:textId="77777777" w:rsidR="00D97CD1" w:rsidRPr="00992030" w:rsidRDefault="00D97CD1" w:rsidP="00917A85">
      <w:pPr>
        <w:widowControl/>
        <w:spacing w:after="160" w:line="240" w:lineRule="auto"/>
      </w:pPr>
      <w:r w:rsidRPr="00992030">
        <w:tab/>
      </w:r>
      <w:r w:rsidRPr="00992030">
        <w:tab/>
      </w:r>
      <w:r w:rsidRPr="00992030">
        <w:tab/>
      </w:r>
      <w:r w:rsidRPr="00992030">
        <w:tab/>
        <w:t>5629NN, Eindhoven</w:t>
      </w:r>
    </w:p>
    <w:p w14:paraId="2B273637" w14:textId="01EB69D5" w:rsidR="00D97CD1" w:rsidRDefault="00D97CD1" w:rsidP="00917A85">
      <w:pPr>
        <w:widowControl/>
        <w:spacing w:after="160" w:line="240" w:lineRule="auto"/>
      </w:pPr>
      <w:r w:rsidRPr="00992030">
        <w:tab/>
      </w:r>
      <w:r w:rsidRPr="00992030">
        <w:tab/>
      </w:r>
      <w:r w:rsidRPr="00992030">
        <w:tab/>
      </w:r>
      <w:r w:rsidR="00D47391" w:rsidRPr="00992030">
        <w:tab/>
      </w:r>
      <w:hyperlink r:id="rId10" w:history="1">
        <w:r w:rsidR="00DA3125" w:rsidRPr="00DA3125">
          <w:rPr>
            <w:rStyle w:val="Hyperlink"/>
            <w:rFonts w:cs="Arial"/>
          </w:rPr>
          <w:t>p.faatz@student.fontys.nl</w:t>
        </w:r>
      </w:hyperlink>
      <w:r w:rsidR="00DA3125" w:rsidRPr="00DA3125">
        <w:t xml:space="preserve"> / </w:t>
      </w:r>
      <w:hyperlink r:id="rId11" w:history="1">
        <w:r w:rsidR="002926BF" w:rsidRPr="00BC3FA4">
          <w:rPr>
            <w:rStyle w:val="Hyperlink"/>
            <w:rFonts w:cs="Arial"/>
          </w:rPr>
          <w:t>pascal.faatz@alten.nl</w:t>
        </w:r>
      </w:hyperlink>
    </w:p>
    <w:p w14:paraId="118D5BAB" w14:textId="53DEE0BD" w:rsidR="00D97CD1" w:rsidRPr="002E381A" w:rsidRDefault="00D97CD1" w:rsidP="00917A85">
      <w:pPr>
        <w:widowControl/>
        <w:spacing w:after="160" w:line="240" w:lineRule="auto"/>
        <w:ind w:left="2160" w:firstLine="720"/>
      </w:pPr>
      <w:r w:rsidRPr="002E381A">
        <w:t>+31 (0)6 43 169 199</w:t>
      </w:r>
    </w:p>
    <w:p w14:paraId="0DE67406" w14:textId="77777777" w:rsidR="00DC2445" w:rsidRPr="00992030" w:rsidRDefault="00DC2445" w:rsidP="00917A85">
      <w:pPr>
        <w:widowControl/>
        <w:spacing w:after="160" w:line="240" w:lineRule="auto"/>
      </w:pPr>
      <w:r w:rsidRPr="002E381A">
        <w:tab/>
      </w:r>
      <w:r w:rsidRPr="002E381A">
        <w:tab/>
      </w:r>
      <w:r w:rsidRPr="002E381A">
        <w:tab/>
      </w:r>
      <w:r w:rsidRPr="002E381A">
        <w:tab/>
      </w:r>
      <w:r w:rsidRPr="00992030">
        <w:t>Studentnummer : 2491281</w:t>
      </w:r>
    </w:p>
    <w:p w14:paraId="067CECE6" w14:textId="77777777" w:rsidR="00DC2445" w:rsidRPr="00992030" w:rsidRDefault="00DC2445" w:rsidP="00917A85">
      <w:pPr>
        <w:widowControl/>
        <w:spacing w:after="160" w:line="240" w:lineRule="auto"/>
      </w:pPr>
      <w:r w:rsidRPr="00992030">
        <w:tab/>
      </w:r>
      <w:r w:rsidRPr="00992030">
        <w:tab/>
      </w:r>
      <w:r w:rsidRPr="00992030">
        <w:tab/>
      </w:r>
      <w:r w:rsidRPr="00992030">
        <w:tab/>
        <w:t>Klas: 43_E4AFST</w:t>
      </w:r>
    </w:p>
    <w:p w14:paraId="641A3619" w14:textId="741E3116" w:rsidR="00DC2445" w:rsidRPr="00992030" w:rsidRDefault="00DC2445" w:rsidP="00917A85">
      <w:pPr>
        <w:widowControl/>
        <w:spacing w:after="160" w:line="240" w:lineRule="auto"/>
      </w:pPr>
    </w:p>
    <w:p w14:paraId="454E0BEF" w14:textId="04E20C9D" w:rsidR="00DC2445" w:rsidRPr="00992030" w:rsidRDefault="00DC2445" w:rsidP="00917A85">
      <w:pPr>
        <w:widowControl/>
        <w:spacing w:after="160" w:line="240" w:lineRule="auto"/>
      </w:pPr>
      <w:r w:rsidRPr="00992030">
        <w:t>Bedrijf:</w:t>
      </w:r>
      <w:r w:rsidRPr="00992030">
        <w:tab/>
      </w:r>
      <w:r w:rsidRPr="00992030">
        <w:tab/>
      </w:r>
      <w:r w:rsidRPr="00992030">
        <w:tab/>
      </w:r>
      <w:r w:rsidRPr="00992030">
        <w:tab/>
      </w:r>
      <w:r w:rsidR="00BA79E8" w:rsidRPr="00992030">
        <w:t>ALTEN Nederland B.V.</w:t>
      </w:r>
    </w:p>
    <w:p w14:paraId="6F0A9589" w14:textId="47717F91" w:rsidR="00BA79E8" w:rsidRPr="00992030" w:rsidRDefault="00BA79E8" w:rsidP="00917A85">
      <w:pPr>
        <w:widowControl/>
        <w:spacing w:after="160" w:line="240" w:lineRule="auto"/>
      </w:pPr>
      <w:r w:rsidRPr="00992030">
        <w:tab/>
      </w:r>
      <w:r w:rsidRPr="00992030">
        <w:tab/>
      </w:r>
      <w:r w:rsidRPr="00992030">
        <w:tab/>
      </w:r>
      <w:r w:rsidRPr="00992030">
        <w:tab/>
      </w:r>
      <w:proofErr w:type="spellStart"/>
      <w:r w:rsidRPr="00992030">
        <w:t>Hurksestraat</w:t>
      </w:r>
      <w:proofErr w:type="spellEnd"/>
      <w:r w:rsidRPr="00992030">
        <w:t xml:space="preserve"> 45</w:t>
      </w:r>
    </w:p>
    <w:p w14:paraId="6837B557" w14:textId="33CD5980" w:rsidR="00BA79E8" w:rsidRPr="00992030" w:rsidRDefault="00BA79E8" w:rsidP="00917A85">
      <w:pPr>
        <w:widowControl/>
        <w:spacing w:after="160" w:line="240" w:lineRule="auto"/>
      </w:pPr>
      <w:r w:rsidRPr="00992030">
        <w:tab/>
      </w:r>
      <w:r w:rsidRPr="00992030">
        <w:tab/>
      </w:r>
      <w:r w:rsidRPr="00992030">
        <w:tab/>
      </w:r>
      <w:r w:rsidRPr="00992030">
        <w:tab/>
        <w:t>5652 AH, Eindhoven</w:t>
      </w:r>
    </w:p>
    <w:p w14:paraId="67EF4835" w14:textId="61B208BF" w:rsidR="00BA79E8" w:rsidRPr="00992030" w:rsidRDefault="00BA79E8" w:rsidP="00917A85">
      <w:pPr>
        <w:widowControl/>
        <w:spacing w:after="160" w:line="240" w:lineRule="auto"/>
      </w:pPr>
    </w:p>
    <w:p w14:paraId="06066C05" w14:textId="70570450" w:rsidR="00BA79E8" w:rsidRPr="00992030" w:rsidRDefault="00BA79E8" w:rsidP="00917A85">
      <w:pPr>
        <w:widowControl/>
        <w:spacing w:after="160" w:line="240" w:lineRule="auto"/>
      </w:pPr>
      <w:r w:rsidRPr="00992030">
        <w:t>Technisch begeleider</w:t>
      </w:r>
      <w:r w:rsidRPr="00992030">
        <w:tab/>
      </w:r>
      <w:r w:rsidRPr="00992030">
        <w:tab/>
      </w:r>
      <w:proofErr w:type="spellStart"/>
      <w:r w:rsidRPr="00992030">
        <w:t>Aniel</w:t>
      </w:r>
      <w:proofErr w:type="spellEnd"/>
      <w:r w:rsidRPr="00992030">
        <w:t xml:space="preserve"> </w:t>
      </w:r>
      <w:proofErr w:type="spellStart"/>
      <w:r w:rsidRPr="00992030">
        <w:t>Shri</w:t>
      </w:r>
      <w:proofErr w:type="spellEnd"/>
    </w:p>
    <w:p w14:paraId="554D63C7" w14:textId="15517287" w:rsidR="00BA79E8" w:rsidRPr="002E381A" w:rsidRDefault="00BA79E8" w:rsidP="00917A85">
      <w:pPr>
        <w:widowControl/>
        <w:spacing w:after="160" w:line="240" w:lineRule="auto"/>
        <w:rPr>
          <w:lang w:val="en-GB"/>
        </w:rPr>
      </w:pPr>
      <w:r w:rsidRPr="00992030">
        <w:tab/>
      </w:r>
      <w:r w:rsidRPr="00992030">
        <w:tab/>
      </w:r>
      <w:r w:rsidRPr="00992030">
        <w:tab/>
      </w:r>
      <w:r w:rsidRPr="00992030">
        <w:tab/>
      </w:r>
      <w:hyperlink r:id="rId12" w:history="1">
        <w:r w:rsidR="00D47391" w:rsidRPr="002E381A">
          <w:rPr>
            <w:rStyle w:val="Hyperlink"/>
            <w:rFonts w:cs="Arial"/>
            <w:lang w:val="en-GB"/>
          </w:rPr>
          <w:t>Aniel.shri@alten.nl</w:t>
        </w:r>
      </w:hyperlink>
    </w:p>
    <w:p w14:paraId="60DE6CBD" w14:textId="328C90D0" w:rsidR="00D47391" w:rsidRPr="002E381A" w:rsidRDefault="00D47391" w:rsidP="00917A85">
      <w:pPr>
        <w:widowControl/>
        <w:spacing w:after="160" w:line="240" w:lineRule="auto"/>
        <w:rPr>
          <w:lang w:val="en-GB"/>
        </w:rPr>
      </w:pPr>
      <w:r w:rsidRPr="002E381A">
        <w:rPr>
          <w:lang w:val="en-GB"/>
        </w:rPr>
        <w:tab/>
      </w:r>
      <w:r w:rsidRPr="002E381A">
        <w:rPr>
          <w:lang w:val="en-GB"/>
        </w:rPr>
        <w:tab/>
      </w:r>
      <w:r w:rsidRPr="002E381A">
        <w:rPr>
          <w:lang w:val="en-GB"/>
        </w:rPr>
        <w:tab/>
      </w:r>
      <w:r w:rsidRPr="002E381A">
        <w:rPr>
          <w:lang w:val="en-GB"/>
        </w:rPr>
        <w:tab/>
        <w:t>+31 (0)6 37 162 867</w:t>
      </w:r>
    </w:p>
    <w:p w14:paraId="559C5AA5" w14:textId="6A4E5909" w:rsidR="00D47391" w:rsidRPr="002E381A" w:rsidRDefault="00D47391" w:rsidP="00917A85">
      <w:pPr>
        <w:widowControl/>
        <w:spacing w:after="160" w:line="240" w:lineRule="auto"/>
        <w:rPr>
          <w:lang w:val="en-GB"/>
        </w:rPr>
      </w:pPr>
    </w:p>
    <w:p w14:paraId="5ABA9A17" w14:textId="64888717" w:rsidR="00D47391" w:rsidRPr="002E381A" w:rsidRDefault="00D47391" w:rsidP="00917A85">
      <w:pPr>
        <w:widowControl/>
        <w:spacing w:after="160" w:line="240" w:lineRule="auto"/>
        <w:rPr>
          <w:lang w:val="en-GB"/>
        </w:rPr>
      </w:pPr>
      <w:r w:rsidRPr="002E381A">
        <w:rPr>
          <w:lang w:val="en-GB"/>
        </w:rPr>
        <w:t>Business manager</w:t>
      </w:r>
      <w:r w:rsidRPr="002E381A">
        <w:rPr>
          <w:lang w:val="en-GB"/>
        </w:rPr>
        <w:tab/>
      </w:r>
      <w:r w:rsidRPr="002E381A">
        <w:rPr>
          <w:lang w:val="en-GB"/>
        </w:rPr>
        <w:tab/>
        <w:t xml:space="preserve">Gijs </w:t>
      </w:r>
      <w:proofErr w:type="spellStart"/>
      <w:r w:rsidRPr="002E381A">
        <w:rPr>
          <w:lang w:val="en-GB"/>
        </w:rPr>
        <w:t>Haans</w:t>
      </w:r>
      <w:proofErr w:type="spellEnd"/>
    </w:p>
    <w:p w14:paraId="64B359F7" w14:textId="147341B3" w:rsidR="00D47391" w:rsidRPr="002E381A" w:rsidRDefault="00D47391" w:rsidP="00917A85">
      <w:pPr>
        <w:widowControl/>
        <w:spacing w:after="160" w:line="240" w:lineRule="auto"/>
        <w:rPr>
          <w:lang w:val="en-GB"/>
        </w:rPr>
      </w:pPr>
      <w:r w:rsidRPr="002E381A">
        <w:rPr>
          <w:lang w:val="en-GB"/>
        </w:rPr>
        <w:tab/>
      </w:r>
      <w:r w:rsidRPr="002E381A">
        <w:rPr>
          <w:lang w:val="en-GB"/>
        </w:rPr>
        <w:tab/>
      </w:r>
      <w:r w:rsidRPr="002E381A">
        <w:rPr>
          <w:lang w:val="en-GB"/>
        </w:rPr>
        <w:tab/>
      </w:r>
      <w:r w:rsidRPr="002E381A">
        <w:rPr>
          <w:lang w:val="en-GB"/>
        </w:rPr>
        <w:tab/>
      </w:r>
      <w:hyperlink r:id="rId13" w:history="1">
        <w:r w:rsidRPr="002E381A">
          <w:rPr>
            <w:rStyle w:val="Hyperlink"/>
            <w:rFonts w:cs="Arial"/>
            <w:lang w:val="en-GB"/>
          </w:rPr>
          <w:t>Gijs.haans@alten.nl</w:t>
        </w:r>
      </w:hyperlink>
    </w:p>
    <w:p w14:paraId="548F6E70" w14:textId="3DA23E5C" w:rsidR="00D47391" w:rsidRPr="002E381A" w:rsidRDefault="00D47391" w:rsidP="00917A85">
      <w:pPr>
        <w:widowControl/>
        <w:spacing w:after="160" w:line="240" w:lineRule="auto"/>
        <w:rPr>
          <w:lang w:val="en-GB"/>
        </w:rPr>
      </w:pPr>
      <w:r w:rsidRPr="002E381A">
        <w:rPr>
          <w:lang w:val="en-GB"/>
        </w:rPr>
        <w:tab/>
      </w:r>
      <w:r w:rsidRPr="002E381A">
        <w:rPr>
          <w:lang w:val="en-GB"/>
        </w:rPr>
        <w:tab/>
      </w:r>
      <w:r w:rsidRPr="002E381A">
        <w:rPr>
          <w:lang w:val="en-GB"/>
        </w:rPr>
        <w:tab/>
      </w:r>
      <w:r w:rsidRPr="002E381A">
        <w:rPr>
          <w:lang w:val="en-GB"/>
        </w:rPr>
        <w:tab/>
        <w:t>+31 (0)6 27 025 966</w:t>
      </w:r>
    </w:p>
    <w:p w14:paraId="143F225F" w14:textId="55164CE9" w:rsidR="00D47391" w:rsidRPr="002E381A" w:rsidRDefault="00D47391" w:rsidP="00917A85">
      <w:pPr>
        <w:widowControl/>
        <w:spacing w:after="160" w:line="240" w:lineRule="auto"/>
        <w:rPr>
          <w:lang w:val="en-GB"/>
        </w:rPr>
      </w:pPr>
    </w:p>
    <w:p w14:paraId="53915B8A" w14:textId="65740D75" w:rsidR="00D47391" w:rsidRPr="002E381A" w:rsidRDefault="00992030" w:rsidP="00917A85">
      <w:pPr>
        <w:widowControl/>
        <w:spacing w:after="160" w:line="240" w:lineRule="auto"/>
        <w:rPr>
          <w:lang w:val="en-GB"/>
        </w:rPr>
      </w:pPr>
      <w:r w:rsidRPr="002E381A">
        <w:rPr>
          <w:lang w:val="en-GB"/>
        </w:rPr>
        <w:t>School:</w:t>
      </w:r>
      <w:r w:rsidRPr="002E381A">
        <w:rPr>
          <w:lang w:val="en-GB"/>
        </w:rPr>
        <w:tab/>
      </w:r>
      <w:r w:rsidRPr="002E381A">
        <w:rPr>
          <w:lang w:val="en-GB"/>
        </w:rPr>
        <w:tab/>
      </w:r>
      <w:r w:rsidRPr="002E381A">
        <w:rPr>
          <w:lang w:val="en-GB"/>
        </w:rPr>
        <w:tab/>
      </w:r>
      <w:r w:rsidRPr="002E381A">
        <w:rPr>
          <w:lang w:val="en-GB"/>
        </w:rPr>
        <w:tab/>
        <w:t>Fontys University of Applied Sciences</w:t>
      </w:r>
    </w:p>
    <w:p w14:paraId="30351C65" w14:textId="4616F869" w:rsidR="00992030" w:rsidRPr="00992030" w:rsidRDefault="00992030" w:rsidP="00917A85">
      <w:pPr>
        <w:widowControl/>
        <w:spacing w:after="160" w:line="240" w:lineRule="auto"/>
      </w:pPr>
      <w:r w:rsidRPr="002E381A">
        <w:rPr>
          <w:lang w:val="en-GB"/>
        </w:rPr>
        <w:tab/>
      </w:r>
      <w:r w:rsidRPr="002E381A">
        <w:rPr>
          <w:lang w:val="en-GB"/>
        </w:rPr>
        <w:tab/>
      </w:r>
      <w:r w:rsidRPr="002E381A">
        <w:rPr>
          <w:lang w:val="en-GB"/>
        </w:rPr>
        <w:tab/>
      </w:r>
      <w:r w:rsidRPr="002E381A">
        <w:rPr>
          <w:lang w:val="en-GB"/>
        </w:rPr>
        <w:tab/>
      </w:r>
      <w:r w:rsidRPr="00992030">
        <w:t>De rondom 1</w:t>
      </w:r>
    </w:p>
    <w:p w14:paraId="7A44B21A" w14:textId="7EB3697F" w:rsidR="00992030" w:rsidRPr="00992030" w:rsidRDefault="00992030" w:rsidP="00917A85">
      <w:pPr>
        <w:widowControl/>
        <w:spacing w:after="160" w:line="240" w:lineRule="auto"/>
      </w:pPr>
      <w:r w:rsidRPr="00992030">
        <w:tab/>
      </w:r>
      <w:r w:rsidRPr="00992030">
        <w:tab/>
      </w:r>
      <w:r w:rsidRPr="00992030">
        <w:tab/>
      </w:r>
      <w:r w:rsidRPr="00992030">
        <w:tab/>
        <w:t>5612 AP, Eindhoven</w:t>
      </w:r>
    </w:p>
    <w:p w14:paraId="43E339B4" w14:textId="7F297EEF" w:rsidR="00992030" w:rsidRPr="00992030" w:rsidRDefault="00992030" w:rsidP="00917A85">
      <w:pPr>
        <w:widowControl/>
        <w:spacing w:after="160" w:line="240" w:lineRule="auto"/>
      </w:pPr>
    </w:p>
    <w:p w14:paraId="7D92EF53" w14:textId="77777777" w:rsidR="00992030" w:rsidRDefault="00992030" w:rsidP="00917A85">
      <w:pPr>
        <w:widowControl/>
        <w:spacing w:after="160" w:line="240" w:lineRule="auto"/>
      </w:pPr>
      <w:r w:rsidRPr="00992030">
        <w:t>School begeleider:</w:t>
      </w:r>
      <w:r w:rsidRPr="00992030">
        <w:tab/>
      </w:r>
      <w:r>
        <w:tab/>
      </w:r>
      <w:proofErr w:type="spellStart"/>
      <w:r>
        <w:t>Jeedella</w:t>
      </w:r>
      <w:proofErr w:type="spellEnd"/>
      <w:r>
        <w:t xml:space="preserve"> S.Y. </w:t>
      </w:r>
      <w:proofErr w:type="spellStart"/>
      <w:r>
        <w:t>Jeedella</w:t>
      </w:r>
      <w:proofErr w:type="spellEnd"/>
    </w:p>
    <w:p w14:paraId="5E3202ED" w14:textId="7E4A45EC" w:rsidR="00992030" w:rsidRDefault="00992030" w:rsidP="00917A85">
      <w:pPr>
        <w:widowControl/>
        <w:spacing w:after="160" w:line="240" w:lineRule="auto"/>
      </w:pPr>
      <w:r>
        <w:tab/>
      </w:r>
      <w:r>
        <w:tab/>
      </w:r>
      <w:r>
        <w:tab/>
      </w:r>
      <w:r>
        <w:tab/>
      </w:r>
      <w:hyperlink r:id="rId14" w:history="1">
        <w:r w:rsidRPr="00BC3FA4">
          <w:rPr>
            <w:rStyle w:val="Hyperlink"/>
            <w:rFonts w:cs="Arial"/>
          </w:rPr>
          <w:t>j.jeedella@fontys.nl</w:t>
        </w:r>
      </w:hyperlink>
    </w:p>
    <w:p w14:paraId="75F7A124" w14:textId="507F4776" w:rsidR="00992030" w:rsidRPr="002E381A" w:rsidRDefault="00992030" w:rsidP="00917A85">
      <w:pPr>
        <w:widowControl/>
        <w:spacing w:after="160" w:line="240" w:lineRule="auto"/>
      </w:pPr>
      <w:r w:rsidRPr="002E381A">
        <w:tab/>
      </w:r>
      <w:r w:rsidRPr="002E381A">
        <w:tab/>
      </w:r>
      <w:r w:rsidRPr="002E381A">
        <w:tab/>
      </w:r>
      <w:r w:rsidRPr="002E381A">
        <w:tab/>
        <w:t>+31 088</w:t>
      </w:r>
      <w:r w:rsidR="00D04504" w:rsidRPr="002E381A">
        <w:t xml:space="preserve"> 507 81 48</w:t>
      </w:r>
    </w:p>
    <w:p w14:paraId="75512044" w14:textId="77777777" w:rsidR="00D47391" w:rsidRPr="002E381A" w:rsidRDefault="00D47391" w:rsidP="00DC2445">
      <w:pPr>
        <w:widowControl/>
        <w:spacing w:line="240" w:lineRule="auto"/>
      </w:pPr>
    </w:p>
    <w:p w14:paraId="3148F213" w14:textId="77777777" w:rsidR="00D97CD1" w:rsidRPr="002E381A" w:rsidRDefault="00D97CD1" w:rsidP="00DC2445">
      <w:pPr>
        <w:widowControl/>
        <w:spacing w:line="240" w:lineRule="auto"/>
      </w:pPr>
      <w:r w:rsidRPr="002E381A">
        <w:br w:type="page"/>
      </w:r>
    </w:p>
    <w:p w14:paraId="55496B97" w14:textId="1A57B1B3" w:rsidR="00DA6C56" w:rsidRPr="00D97CD1" w:rsidRDefault="00DA6C56" w:rsidP="00D97CD1">
      <w:pPr>
        <w:widowControl/>
        <w:spacing w:line="240" w:lineRule="auto"/>
        <w:rPr>
          <w:b/>
          <w:bCs/>
          <w:sz w:val="32"/>
          <w:szCs w:val="32"/>
        </w:rPr>
      </w:pPr>
      <w:r w:rsidRPr="00D97CD1">
        <w:rPr>
          <w:b/>
          <w:bCs/>
          <w:sz w:val="32"/>
          <w:szCs w:val="32"/>
        </w:rPr>
        <w:lastRenderedPageBreak/>
        <w:t>Gerefereerde documenten</w:t>
      </w:r>
    </w:p>
    <w:p w14:paraId="7CB1624F" w14:textId="77777777" w:rsidR="00DA6C56" w:rsidRPr="00B31061" w:rsidRDefault="00DA6C56" w:rsidP="00DA6C56">
      <w:pPr>
        <w:widowControl/>
        <w:spacing w:line="240" w:lineRule="auto"/>
      </w:pPr>
    </w:p>
    <w:tbl>
      <w:tblPr>
        <w:tblStyle w:val="Rastertabel4-Accent1"/>
        <w:tblW w:w="9067" w:type="dxa"/>
        <w:tblLook w:val="0420" w:firstRow="1" w:lastRow="0" w:firstColumn="0" w:lastColumn="0" w:noHBand="0" w:noVBand="1"/>
      </w:tblPr>
      <w:tblGrid>
        <w:gridCol w:w="704"/>
        <w:gridCol w:w="3402"/>
        <w:gridCol w:w="2977"/>
        <w:gridCol w:w="1984"/>
      </w:tblGrid>
      <w:tr w:rsidR="00771C2E" w:rsidRPr="00B31061" w14:paraId="347293E9" w14:textId="77777777" w:rsidTr="00771C2E">
        <w:trPr>
          <w:cnfStyle w:val="100000000000" w:firstRow="1" w:lastRow="0" w:firstColumn="0" w:lastColumn="0" w:oddVBand="0" w:evenVBand="0" w:oddHBand="0" w:evenHBand="0" w:firstRowFirstColumn="0" w:firstRowLastColumn="0" w:lastRowFirstColumn="0" w:lastRowLastColumn="0"/>
        </w:trPr>
        <w:tc>
          <w:tcPr>
            <w:tcW w:w="704" w:type="dxa"/>
          </w:tcPr>
          <w:p w14:paraId="3C156477" w14:textId="77777777" w:rsidR="00771C2E" w:rsidRPr="00B31061" w:rsidRDefault="00771C2E" w:rsidP="007C5B1F">
            <w:pPr>
              <w:pStyle w:val="Plattetekst"/>
              <w:spacing w:after="0" w:line="240" w:lineRule="auto"/>
              <w:ind w:left="0"/>
            </w:pPr>
            <w:proofErr w:type="spellStart"/>
            <w:r w:rsidRPr="00B31061">
              <w:t>Id</w:t>
            </w:r>
            <w:proofErr w:type="spellEnd"/>
          </w:p>
        </w:tc>
        <w:tc>
          <w:tcPr>
            <w:tcW w:w="3402" w:type="dxa"/>
          </w:tcPr>
          <w:p w14:paraId="1BBBF523" w14:textId="77777777" w:rsidR="00771C2E" w:rsidRPr="00B31061" w:rsidRDefault="00771C2E" w:rsidP="007C5B1F">
            <w:pPr>
              <w:pStyle w:val="Plattetekst"/>
              <w:spacing w:after="0" w:line="240" w:lineRule="auto"/>
              <w:ind w:left="0"/>
            </w:pPr>
            <w:r w:rsidRPr="00B31061">
              <w:t>Referentie</w:t>
            </w:r>
          </w:p>
        </w:tc>
        <w:tc>
          <w:tcPr>
            <w:tcW w:w="2977" w:type="dxa"/>
          </w:tcPr>
          <w:p w14:paraId="14B7F345" w14:textId="77777777" w:rsidR="00771C2E" w:rsidRPr="00B31061" w:rsidRDefault="00771C2E" w:rsidP="007C5B1F">
            <w:pPr>
              <w:pStyle w:val="Plattetekst"/>
              <w:spacing w:after="0" w:line="240" w:lineRule="auto"/>
              <w:ind w:left="0"/>
            </w:pPr>
            <w:r w:rsidRPr="00B31061">
              <w:t>Titel</w:t>
            </w:r>
          </w:p>
        </w:tc>
        <w:tc>
          <w:tcPr>
            <w:tcW w:w="1984" w:type="dxa"/>
          </w:tcPr>
          <w:p w14:paraId="3DA3153D" w14:textId="77777777" w:rsidR="00771C2E" w:rsidRPr="00B31061" w:rsidRDefault="00771C2E" w:rsidP="007C5B1F">
            <w:pPr>
              <w:pStyle w:val="Plattetekst"/>
              <w:spacing w:after="0" w:line="240" w:lineRule="auto"/>
              <w:ind w:left="0"/>
            </w:pPr>
            <w:r w:rsidRPr="00B31061">
              <w:t>Schrijver</w:t>
            </w:r>
          </w:p>
        </w:tc>
      </w:tr>
      <w:tr w:rsidR="00771C2E" w:rsidRPr="00B31061" w14:paraId="5F357862" w14:textId="77777777" w:rsidTr="00771C2E">
        <w:trPr>
          <w:cnfStyle w:val="000000100000" w:firstRow="0" w:lastRow="0" w:firstColumn="0" w:lastColumn="0" w:oddVBand="0" w:evenVBand="0" w:oddHBand="1" w:evenHBand="0" w:firstRowFirstColumn="0" w:firstRowLastColumn="0" w:lastRowFirstColumn="0" w:lastRowLastColumn="0"/>
          <w:trHeight w:val="217"/>
        </w:trPr>
        <w:tc>
          <w:tcPr>
            <w:tcW w:w="704" w:type="dxa"/>
          </w:tcPr>
          <w:p w14:paraId="2AA127D0" w14:textId="68A48145" w:rsidR="00771C2E" w:rsidRPr="00B31061" w:rsidRDefault="00771C2E" w:rsidP="00C54C86">
            <w:pPr>
              <w:pStyle w:val="Plattetekst"/>
              <w:numPr>
                <w:ilvl w:val="0"/>
                <w:numId w:val="37"/>
              </w:numPr>
              <w:spacing w:after="0"/>
              <w:rPr>
                <w:sz w:val="18"/>
                <w:szCs w:val="18"/>
              </w:rPr>
            </w:pPr>
            <w:bookmarkStart w:id="2" w:name="_Ref104999797"/>
          </w:p>
        </w:tc>
        <w:bookmarkEnd w:id="2"/>
        <w:tc>
          <w:tcPr>
            <w:tcW w:w="3402" w:type="dxa"/>
          </w:tcPr>
          <w:p w14:paraId="03812C0F" w14:textId="302C7131" w:rsidR="00771C2E" w:rsidRPr="00B31061" w:rsidRDefault="00771C2E" w:rsidP="007C5B1F">
            <w:pPr>
              <w:pStyle w:val="Plattetekst"/>
              <w:spacing w:after="0"/>
              <w:ind w:left="0"/>
              <w:rPr>
                <w:sz w:val="18"/>
                <w:szCs w:val="18"/>
              </w:rPr>
            </w:pPr>
            <w:r>
              <w:rPr>
                <w:sz w:val="18"/>
                <w:szCs w:val="18"/>
              </w:rPr>
              <w:t xml:space="preserve">Motor driver datasheet </w:t>
            </w:r>
            <w:sdt>
              <w:sdtPr>
                <w:rPr>
                  <w:sz w:val="18"/>
                  <w:szCs w:val="18"/>
                </w:rPr>
                <w:id w:val="-1091393376"/>
                <w:citation/>
              </w:sdtPr>
              <w:sdtEndPr/>
              <w:sdtContent>
                <w:r>
                  <w:rPr>
                    <w:sz w:val="18"/>
                    <w:szCs w:val="18"/>
                  </w:rPr>
                  <w:fldChar w:fldCharType="begin"/>
                </w:r>
                <w:r>
                  <w:rPr>
                    <w:sz w:val="18"/>
                    <w:szCs w:val="18"/>
                  </w:rPr>
                  <w:instrText xml:space="preserve">CITATION max12 \l 1043 </w:instrText>
                </w:r>
                <w:r>
                  <w:rPr>
                    <w:sz w:val="18"/>
                    <w:szCs w:val="18"/>
                  </w:rPr>
                  <w:fldChar w:fldCharType="separate"/>
                </w:r>
                <w:r w:rsidRPr="002E5907">
                  <w:rPr>
                    <w:noProof/>
                    <w:sz w:val="18"/>
                    <w:szCs w:val="18"/>
                  </w:rPr>
                  <w:t>[1]</w:t>
                </w:r>
                <w:r>
                  <w:rPr>
                    <w:sz w:val="18"/>
                    <w:szCs w:val="18"/>
                  </w:rPr>
                  <w:fldChar w:fldCharType="end"/>
                </w:r>
              </w:sdtContent>
            </w:sdt>
          </w:p>
        </w:tc>
        <w:tc>
          <w:tcPr>
            <w:tcW w:w="2977" w:type="dxa"/>
          </w:tcPr>
          <w:p w14:paraId="0D83F898" w14:textId="66300CE4" w:rsidR="00771C2E" w:rsidRPr="00B31061" w:rsidRDefault="00771C2E" w:rsidP="00272FF8">
            <w:pPr>
              <w:pStyle w:val="Plattetekst"/>
              <w:ind w:left="0"/>
              <w:rPr>
                <w:sz w:val="18"/>
                <w:szCs w:val="18"/>
              </w:rPr>
            </w:pPr>
            <w:r w:rsidRPr="00272FF8">
              <w:rPr>
                <w:sz w:val="18"/>
                <w:szCs w:val="18"/>
              </w:rPr>
              <w:t>ESCON 36/3 EC</w:t>
            </w:r>
            <w:r>
              <w:rPr>
                <w:sz w:val="18"/>
                <w:szCs w:val="18"/>
              </w:rPr>
              <w:t xml:space="preserve"> </w:t>
            </w:r>
            <w:proofErr w:type="spellStart"/>
            <w:r w:rsidRPr="00272FF8">
              <w:rPr>
                <w:sz w:val="18"/>
                <w:szCs w:val="18"/>
              </w:rPr>
              <w:t>Servo</w:t>
            </w:r>
            <w:proofErr w:type="spellEnd"/>
            <w:r w:rsidRPr="00272FF8">
              <w:rPr>
                <w:sz w:val="18"/>
                <w:szCs w:val="18"/>
              </w:rPr>
              <w:t xml:space="preserve"> Controller</w:t>
            </w:r>
          </w:p>
        </w:tc>
        <w:tc>
          <w:tcPr>
            <w:tcW w:w="1984" w:type="dxa"/>
          </w:tcPr>
          <w:p w14:paraId="4F1E79DA" w14:textId="4B8A80A7" w:rsidR="00771C2E" w:rsidRPr="00B31061" w:rsidRDefault="00771C2E" w:rsidP="007C5B1F">
            <w:pPr>
              <w:pStyle w:val="Plattetekst"/>
              <w:spacing w:after="0"/>
              <w:ind w:left="0"/>
              <w:rPr>
                <w:sz w:val="18"/>
                <w:szCs w:val="18"/>
              </w:rPr>
            </w:pPr>
            <w:proofErr w:type="spellStart"/>
            <w:r>
              <w:rPr>
                <w:sz w:val="18"/>
                <w:szCs w:val="18"/>
              </w:rPr>
              <w:t>Maxon</w:t>
            </w:r>
            <w:proofErr w:type="spellEnd"/>
            <w:r>
              <w:rPr>
                <w:sz w:val="18"/>
                <w:szCs w:val="18"/>
              </w:rPr>
              <w:t xml:space="preserve"> </w:t>
            </w:r>
            <w:proofErr w:type="spellStart"/>
            <w:r>
              <w:rPr>
                <w:sz w:val="18"/>
                <w:szCs w:val="18"/>
              </w:rPr>
              <w:t>group</w:t>
            </w:r>
            <w:proofErr w:type="spellEnd"/>
          </w:p>
        </w:tc>
      </w:tr>
      <w:tr w:rsidR="00771C2E" w:rsidRPr="00B31061" w14:paraId="33FE4F8E" w14:textId="77777777" w:rsidTr="00771C2E">
        <w:trPr>
          <w:trHeight w:val="353"/>
        </w:trPr>
        <w:tc>
          <w:tcPr>
            <w:tcW w:w="704" w:type="dxa"/>
          </w:tcPr>
          <w:p w14:paraId="7E2F2417" w14:textId="77777777" w:rsidR="00771C2E" w:rsidRPr="00B31061" w:rsidRDefault="00771C2E" w:rsidP="00C54C86">
            <w:pPr>
              <w:pStyle w:val="Plattetekst"/>
              <w:numPr>
                <w:ilvl w:val="0"/>
                <w:numId w:val="37"/>
              </w:numPr>
              <w:spacing w:after="0"/>
              <w:rPr>
                <w:sz w:val="18"/>
                <w:szCs w:val="18"/>
              </w:rPr>
            </w:pPr>
            <w:bookmarkStart w:id="3" w:name="_Ref104999896"/>
          </w:p>
        </w:tc>
        <w:bookmarkEnd w:id="3"/>
        <w:tc>
          <w:tcPr>
            <w:tcW w:w="3402" w:type="dxa"/>
          </w:tcPr>
          <w:p w14:paraId="718890AC" w14:textId="19650B6F" w:rsidR="00771C2E" w:rsidRPr="00B31061" w:rsidRDefault="00771C2E" w:rsidP="007C5B1F">
            <w:pPr>
              <w:pStyle w:val="Plattetekst"/>
              <w:spacing w:after="0"/>
              <w:ind w:left="0"/>
              <w:rPr>
                <w:sz w:val="18"/>
                <w:szCs w:val="18"/>
              </w:rPr>
            </w:pPr>
            <w:r>
              <w:rPr>
                <w:sz w:val="18"/>
                <w:szCs w:val="18"/>
              </w:rPr>
              <w:t xml:space="preserve">Encoder datasheet </w:t>
            </w:r>
            <w:sdt>
              <w:sdtPr>
                <w:rPr>
                  <w:sz w:val="18"/>
                  <w:szCs w:val="18"/>
                </w:rPr>
                <w:id w:val="148412602"/>
                <w:citation/>
              </w:sdtPr>
              <w:sdtEndPr/>
              <w:sdtContent>
                <w:r>
                  <w:rPr>
                    <w:sz w:val="18"/>
                    <w:szCs w:val="18"/>
                  </w:rPr>
                  <w:fldChar w:fldCharType="begin"/>
                </w:r>
                <w:r>
                  <w:rPr>
                    <w:sz w:val="18"/>
                    <w:szCs w:val="18"/>
                  </w:rPr>
                  <w:instrText xml:space="preserve"> CITATION max21 \l 1043 </w:instrText>
                </w:r>
                <w:r>
                  <w:rPr>
                    <w:sz w:val="18"/>
                    <w:szCs w:val="18"/>
                  </w:rPr>
                  <w:fldChar w:fldCharType="separate"/>
                </w:r>
                <w:r w:rsidRPr="002E5907">
                  <w:rPr>
                    <w:noProof/>
                    <w:sz w:val="18"/>
                    <w:szCs w:val="18"/>
                  </w:rPr>
                  <w:t>[2]</w:t>
                </w:r>
                <w:r>
                  <w:rPr>
                    <w:sz w:val="18"/>
                    <w:szCs w:val="18"/>
                  </w:rPr>
                  <w:fldChar w:fldCharType="end"/>
                </w:r>
              </w:sdtContent>
            </w:sdt>
          </w:p>
        </w:tc>
        <w:tc>
          <w:tcPr>
            <w:tcW w:w="2977" w:type="dxa"/>
          </w:tcPr>
          <w:p w14:paraId="1F22FC50" w14:textId="06B40C73" w:rsidR="00771C2E" w:rsidRPr="00B31061" w:rsidRDefault="00771C2E" w:rsidP="007C5B1F">
            <w:pPr>
              <w:pStyle w:val="Plattetekst"/>
              <w:spacing w:after="0"/>
              <w:ind w:left="0"/>
              <w:rPr>
                <w:sz w:val="18"/>
                <w:szCs w:val="18"/>
              </w:rPr>
            </w:pPr>
            <w:r>
              <w:rPr>
                <w:sz w:val="18"/>
                <w:szCs w:val="18"/>
              </w:rPr>
              <w:t>Encoder HEDL 5540</w:t>
            </w:r>
          </w:p>
        </w:tc>
        <w:tc>
          <w:tcPr>
            <w:tcW w:w="1984" w:type="dxa"/>
          </w:tcPr>
          <w:p w14:paraId="6CA2936B" w14:textId="2B5DCCF5" w:rsidR="00771C2E" w:rsidRPr="00B31061" w:rsidRDefault="00771C2E" w:rsidP="007C5B1F">
            <w:pPr>
              <w:pStyle w:val="Plattetekst"/>
              <w:spacing w:after="0"/>
              <w:ind w:left="0"/>
              <w:rPr>
                <w:sz w:val="18"/>
                <w:szCs w:val="18"/>
              </w:rPr>
            </w:pPr>
            <w:proofErr w:type="spellStart"/>
            <w:r>
              <w:rPr>
                <w:sz w:val="18"/>
                <w:szCs w:val="18"/>
              </w:rPr>
              <w:t>Maxon</w:t>
            </w:r>
            <w:proofErr w:type="spellEnd"/>
            <w:r>
              <w:rPr>
                <w:sz w:val="18"/>
                <w:szCs w:val="18"/>
              </w:rPr>
              <w:t xml:space="preserve"> </w:t>
            </w:r>
            <w:proofErr w:type="spellStart"/>
            <w:r>
              <w:rPr>
                <w:sz w:val="18"/>
                <w:szCs w:val="18"/>
              </w:rPr>
              <w:t>group</w:t>
            </w:r>
            <w:proofErr w:type="spellEnd"/>
          </w:p>
        </w:tc>
      </w:tr>
      <w:tr w:rsidR="00771C2E" w:rsidRPr="00B31061" w14:paraId="3733D80A" w14:textId="77777777" w:rsidTr="00771C2E">
        <w:trPr>
          <w:cnfStyle w:val="000000100000" w:firstRow="0" w:lastRow="0" w:firstColumn="0" w:lastColumn="0" w:oddVBand="0" w:evenVBand="0" w:oddHBand="1" w:evenHBand="0" w:firstRowFirstColumn="0" w:firstRowLastColumn="0" w:lastRowFirstColumn="0" w:lastRowLastColumn="0"/>
          <w:trHeight w:val="343"/>
        </w:trPr>
        <w:tc>
          <w:tcPr>
            <w:tcW w:w="704" w:type="dxa"/>
          </w:tcPr>
          <w:p w14:paraId="32314887" w14:textId="77777777" w:rsidR="00771C2E" w:rsidRPr="00B31061" w:rsidRDefault="00771C2E" w:rsidP="00C54C86">
            <w:pPr>
              <w:pStyle w:val="Plattetekst"/>
              <w:numPr>
                <w:ilvl w:val="0"/>
                <w:numId w:val="37"/>
              </w:numPr>
              <w:spacing w:after="0"/>
              <w:rPr>
                <w:sz w:val="18"/>
                <w:szCs w:val="18"/>
              </w:rPr>
            </w:pPr>
            <w:bookmarkStart w:id="4" w:name="_Ref105000056"/>
          </w:p>
        </w:tc>
        <w:bookmarkEnd w:id="4"/>
        <w:tc>
          <w:tcPr>
            <w:tcW w:w="3402" w:type="dxa"/>
          </w:tcPr>
          <w:p w14:paraId="27B82DD3" w14:textId="632919A6" w:rsidR="00771C2E" w:rsidRDefault="00771C2E" w:rsidP="007C5B1F">
            <w:pPr>
              <w:pStyle w:val="Plattetekst"/>
              <w:spacing w:after="0"/>
              <w:ind w:left="0"/>
              <w:rPr>
                <w:sz w:val="18"/>
                <w:szCs w:val="18"/>
              </w:rPr>
            </w:pPr>
            <w:r>
              <w:rPr>
                <w:sz w:val="18"/>
                <w:szCs w:val="18"/>
              </w:rPr>
              <w:t xml:space="preserve">Motor datasheet </w:t>
            </w:r>
            <w:sdt>
              <w:sdtPr>
                <w:rPr>
                  <w:sz w:val="18"/>
                  <w:szCs w:val="18"/>
                </w:rPr>
                <w:id w:val="-11915331"/>
                <w:citation/>
              </w:sdtPr>
              <w:sdtEndPr/>
              <w:sdtContent>
                <w:r>
                  <w:rPr>
                    <w:sz w:val="18"/>
                    <w:szCs w:val="18"/>
                  </w:rPr>
                  <w:fldChar w:fldCharType="begin"/>
                </w:r>
                <w:r>
                  <w:rPr>
                    <w:sz w:val="18"/>
                    <w:szCs w:val="18"/>
                  </w:rPr>
                  <w:instrText xml:space="preserve"> CITATION Mot13 \l 1043 </w:instrText>
                </w:r>
                <w:r>
                  <w:rPr>
                    <w:sz w:val="18"/>
                    <w:szCs w:val="18"/>
                  </w:rPr>
                  <w:fldChar w:fldCharType="separate"/>
                </w:r>
                <w:r w:rsidRPr="002E5907">
                  <w:rPr>
                    <w:noProof/>
                    <w:sz w:val="18"/>
                    <w:szCs w:val="18"/>
                  </w:rPr>
                  <w:t>[3]</w:t>
                </w:r>
                <w:r>
                  <w:rPr>
                    <w:sz w:val="18"/>
                    <w:szCs w:val="18"/>
                  </w:rPr>
                  <w:fldChar w:fldCharType="end"/>
                </w:r>
              </w:sdtContent>
            </w:sdt>
          </w:p>
        </w:tc>
        <w:tc>
          <w:tcPr>
            <w:tcW w:w="2977" w:type="dxa"/>
          </w:tcPr>
          <w:p w14:paraId="5FC2B5C4" w14:textId="53D09181" w:rsidR="00771C2E" w:rsidRDefault="00771C2E" w:rsidP="007C5B1F">
            <w:pPr>
              <w:pStyle w:val="Plattetekst"/>
              <w:spacing w:after="0"/>
              <w:ind w:left="0"/>
              <w:rPr>
                <w:sz w:val="18"/>
                <w:szCs w:val="18"/>
              </w:rPr>
            </w:pPr>
            <w:proofErr w:type="spellStart"/>
            <w:r>
              <w:rPr>
                <w:sz w:val="18"/>
                <w:szCs w:val="18"/>
              </w:rPr>
              <w:t>Maxon</w:t>
            </w:r>
            <w:proofErr w:type="spellEnd"/>
            <w:r>
              <w:rPr>
                <w:sz w:val="18"/>
                <w:szCs w:val="18"/>
              </w:rPr>
              <w:t xml:space="preserve"> motor </w:t>
            </w:r>
            <w:proofErr w:type="spellStart"/>
            <w:r>
              <w:rPr>
                <w:sz w:val="18"/>
                <w:szCs w:val="18"/>
              </w:rPr>
              <w:t>EC-i</w:t>
            </w:r>
            <w:proofErr w:type="spellEnd"/>
            <w:r>
              <w:rPr>
                <w:sz w:val="18"/>
                <w:szCs w:val="18"/>
              </w:rPr>
              <w:t xml:space="preserve"> 40</w:t>
            </w:r>
          </w:p>
        </w:tc>
        <w:tc>
          <w:tcPr>
            <w:tcW w:w="1984" w:type="dxa"/>
          </w:tcPr>
          <w:p w14:paraId="3BB20342" w14:textId="4C498FCA" w:rsidR="00771C2E" w:rsidRDefault="00771C2E" w:rsidP="007C5B1F">
            <w:pPr>
              <w:pStyle w:val="Plattetekst"/>
              <w:spacing w:after="0"/>
              <w:ind w:left="0"/>
              <w:rPr>
                <w:sz w:val="18"/>
                <w:szCs w:val="18"/>
              </w:rPr>
            </w:pPr>
            <w:proofErr w:type="spellStart"/>
            <w:r>
              <w:rPr>
                <w:sz w:val="18"/>
                <w:szCs w:val="18"/>
              </w:rPr>
              <w:t>Maxon</w:t>
            </w:r>
            <w:proofErr w:type="spellEnd"/>
            <w:r>
              <w:rPr>
                <w:sz w:val="18"/>
                <w:szCs w:val="18"/>
              </w:rPr>
              <w:t xml:space="preserve"> </w:t>
            </w:r>
            <w:proofErr w:type="spellStart"/>
            <w:r>
              <w:rPr>
                <w:sz w:val="18"/>
                <w:szCs w:val="18"/>
              </w:rPr>
              <w:t>group</w:t>
            </w:r>
            <w:proofErr w:type="spellEnd"/>
          </w:p>
        </w:tc>
      </w:tr>
      <w:tr w:rsidR="00771C2E" w:rsidRPr="00B31061" w14:paraId="26ECF681" w14:textId="77777777" w:rsidTr="00771C2E">
        <w:trPr>
          <w:trHeight w:val="319"/>
        </w:trPr>
        <w:tc>
          <w:tcPr>
            <w:tcW w:w="704" w:type="dxa"/>
          </w:tcPr>
          <w:p w14:paraId="77D2E9F8" w14:textId="77777777" w:rsidR="00771C2E" w:rsidRPr="00B31061" w:rsidRDefault="00771C2E" w:rsidP="00C54C86">
            <w:pPr>
              <w:pStyle w:val="Plattetekst"/>
              <w:numPr>
                <w:ilvl w:val="0"/>
                <w:numId w:val="37"/>
              </w:numPr>
              <w:spacing w:after="0"/>
              <w:rPr>
                <w:sz w:val="18"/>
                <w:szCs w:val="18"/>
              </w:rPr>
            </w:pPr>
            <w:bookmarkStart w:id="5" w:name="_Ref104999632"/>
          </w:p>
        </w:tc>
        <w:bookmarkEnd w:id="5"/>
        <w:tc>
          <w:tcPr>
            <w:tcW w:w="3402" w:type="dxa"/>
          </w:tcPr>
          <w:p w14:paraId="7166D37D" w14:textId="1C651E63" w:rsidR="00771C2E" w:rsidRPr="00B31061" w:rsidRDefault="00771C2E" w:rsidP="007C5B1F">
            <w:pPr>
              <w:pStyle w:val="Plattetekst"/>
              <w:spacing w:after="0"/>
              <w:ind w:left="0"/>
              <w:rPr>
                <w:sz w:val="18"/>
                <w:szCs w:val="18"/>
              </w:rPr>
            </w:pPr>
            <w:proofErr w:type="spellStart"/>
            <w:r>
              <w:rPr>
                <w:sz w:val="18"/>
                <w:szCs w:val="18"/>
              </w:rPr>
              <w:t>Servo</w:t>
            </w:r>
            <w:proofErr w:type="spellEnd"/>
            <w:r>
              <w:rPr>
                <w:sz w:val="18"/>
                <w:szCs w:val="18"/>
              </w:rPr>
              <w:t xml:space="preserve"> datasheet </w:t>
            </w:r>
            <w:sdt>
              <w:sdtPr>
                <w:rPr>
                  <w:sz w:val="18"/>
                  <w:szCs w:val="18"/>
                </w:rPr>
                <w:id w:val="1843666931"/>
                <w:citation/>
              </w:sdtPr>
              <w:sdtEndPr/>
              <w:sdtContent>
                <w:r>
                  <w:rPr>
                    <w:sz w:val="18"/>
                    <w:szCs w:val="18"/>
                  </w:rPr>
                  <w:fldChar w:fldCharType="begin"/>
                </w:r>
                <w:r>
                  <w:rPr>
                    <w:sz w:val="18"/>
                    <w:szCs w:val="18"/>
                  </w:rPr>
                  <w:instrText xml:space="preserve"> CITATION Ser17 \l 1043 </w:instrText>
                </w:r>
                <w:r>
                  <w:rPr>
                    <w:sz w:val="18"/>
                    <w:szCs w:val="18"/>
                  </w:rPr>
                  <w:fldChar w:fldCharType="separate"/>
                </w:r>
                <w:r w:rsidRPr="002E5907">
                  <w:rPr>
                    <w:noProof/>
                    <w:sz w:val="18"/>
                    <w:szCs w:val="18"/>
                  </w:rPr>
                  <w:t>[4]</w:t>
                </w:r>
                <w:r>
                  <w:rPr>
                    <w:sz w:val="18"/>
                    <w:szCs w:val="18"/>
                  </w:rPr>
                  <w:fldChar w:fldCharType="end"/>
                </w:r>
              </w:sdtContent>
            </w:sdt>
          </w:p>
        </w:tc>
        <w:tc>
          <w:tcPr>
            <w:tcW w:w="2977" w:type="dxa"/>
          </w:tcPr>
          <w:p w14:paraId="10CC611E" w14:textId="021C4A39" w:rsidR="00771C2E" w:rsidRPr="00B31061" w:rsidRDefault="00771C2E" w:rsidP="007C5B1F">
            <w:pPr>
              <w:pStyle w:val="Plattetekst"/>
              <w:spacing w:after="0"/>
              <w:ind w:left="0"/>
              <w:rPr>
                <w:sz w:val="18"/>
                <w:szCs w:val="18"/>
              </w:rPr>
            </w:pPr>
            <w:r>
              <w:rPr>
                <w:sz w:val="18"/>
                <w:szCs w:val="18"/>
              </w:rPr>
              <w:t xml:space="preserve">Parallax </w:t>
            </w:r>
            <w:proofErr w:type="spellStart"/>
            <w:r>
              <w:rPr>
                <w:sz w:val="18"/>
                <w:szCs w:val="18"/>
              </w:rPr>
              <w:t>Servo</w:t>
            </w:r>
            <w:proofErr w:type="spellEnd"/>
          </w:p>
        </w:tc>
        <w:tc>
          <w:tcPr>
            <w:tcW w:w="1984" w:type="dxa"/>
          </w:tcPr>
          <w:p w14:paraId="71C17D33" w14:textId="0C67BA61" w:rsidR="00771C2E" w:rsidRPr="00B31061" w:rsidRDefault="00771C2E" w:rsidP="007C5B1F">
            <w:pPr>
              <w:pStyle w:val="Plattetekst"/>
              <w:spacing w:after="0"/>
              <w:ind w:left="0"/>
              <w:rPr>
                <w:sz w:val="18"/>
                <w:szCs w:val="18"/>
              </w:rPr>
            </w:pPr>
            <w:r>
              <w:rPr>
                <w:sz w:val="18"/>
                <w:szCs w:val="18"/>
              </w:rPr>
              <w:t>Parallax</w:t>
            </w:r>
          </w:p>
        </w:tc>
      </w:tr>
      <w:tr w:rsidR="00771C2E" w:rsidRPr="00B31061" w14:paraId="2B1EB13C" w14:textId="77777777" w:rsidTr="00771C2E">
        <w:trPr>
          <w:cnfStyle w:val="000000100000" w:firstRow="0" w:lastRow="0" w:firstColumn="0" w:lastColumn="0" w:oddVBand="0" w:evenVBand="0" w:oddHBand="1" w:evenHBand="0" w:firstRowFirstColumn="0" w:firstRowLastColumn="0" w:lastRowFirstColumn="0" w:lastRowLastColumn="0"/>
          <w:trHeight w:val="322"/>
        </w:trPr>
        <w:tc>
          <w:tcPr>
            <w:tcW w:w="704" w:type="dxa"/>
          </w:tcPr>
          <w:p w14:paraId="778DE287" w14:textId="77777777" w:rsidR="00771C2E" w:rsidRPr="00B31061" w:rsidRDefault="00771C2E" w:rsidP="00C54C86">
            <w:pPr>
              <w:pStyle w:val="Plattetekst"/>
              <w:numPr>
                <w:ilvl w:val="0"/>
                <w:numId w:val="37"/>
              </w:numPr>
              <w:spacing w:after="0"/>
              <w:rPr>
                <w:sz w:val="18"/>
                <w:szCs w:val="18"/>
              </w:rPr>
            </w:pPr>
            <w:bookmarkStart w:id="6" w:name="_Ref105084946"/>
          </w:p>
        </w:tc>
        <w:bookmarkEnd w:id="6"/>
        <w:tc>
          <w:tcPr>
            <w:tcW w:w="3402" w:type="dxa"/>
          </w:tcPr>
          <w:p w14:paraId="19385CBE" w14:textId="6DDFE984" w:rsidR="00771C2E" w:rsidRPr="00B31061" w:rsidRDefault="00771C2E" w:rsidP="007C5B1F">
            <w:pPr>
              <w:pStyle w:val="Plattetekst"/>
              <w:spacing w:after="0"/>
              <w:ind w:left="0"/>
              <w:rPr>
                <w:sz w:val="18"/>
                <w:szCs w:val="18"/>
              </w:rPr>
            </w:pPr>
            <w:proofErr w:type="spellStart"/>
            <w:r>
              <w:rPr>
                <w:sz w:val="18"/>
                <w:szCs w:val="18"/>
              </w:rPr>
              <w:t>Powersupply</w:t>
            </w:r>
            <w:proofErr w:type="spellEnd"/>
            <w:r>
              <w:rPr>
                <w:sz w:val="18"/>
                <w:szCs w:val="18"/>
              </w:rPr>
              <w:t xml:space="preserve"> datasheet </w:t>
            </w:r>
            <w:sdt>
              <w:sdtPr>
                <w:rPr>
                  <w:sz w:val="18"/>
                  <w:szCs w:val="18"/>
                </w:rPr>
                <w:id w:val="-1770848323"/>
                <w:citation/>
              </w:sdtPr>
              <w:sdtEndPr/>
              <w:sdtContent>
                <w:r>
                  <w:rPr>
                    <w:sz w:val="18"/>
                    <w:szCs w:val="18"/>
                  </w:rPr>
                  <w:fldChar w:fldCharType="begin"/>
                </w:r>
                <w:r>
                  <w:rPr>
                    <w:sz w:val="18"/>
                    <w:szCs w:val="18"/>
                  </w:rPr>
                  <w:instrText xml:space="preserve"> CITATION Pow20 \l 1043 </w:instrText>
                </w:r>
                <w:r>
                  <w:rPr>
                    <w:sz w:val="18"/>
                    <w:szCs w:val="18"/>
                  </w:rPr>
                  <w:fldChar w:fldCharType="separate"/>
                </w:r>
                <w:r w:rsidRPr="002E5907">
                  <w:rPr>
                    <w:noProof/>
                    <w:sz w:val="18"/>
                    <w:szCs w:val="18"/>
                  </w:rPr>
                  <w:t>[5]</w:t>
                </w:r>
                <w:r>
                  <w:rPr>
                    <w:sz w:val="18"/>
                    <w:szCs w:val="18"/>
                  </w:rPr>
                  <w:fldChar w:fldCharType="end"/>
                </w:r>
              </w:sdtContent>
            </w:sdt>
          </w:p>
        </w:tc>
        <w:tc>
          <w:tcPr>
            <w:tcW w:w="2977" w:type="dxa"/>
          </w:tcPr>
          <w:p w14:paraId="224A96B4" w14:textId="4078D379" w:rsidR="00771C2E" w:rsidRPr="00B31061" w:rsidRDefault="00771C2E" w:rsidP="007C5B1F">
            <w:pPr>
              <w:pStyle w:val="Plattetekst"/>
              <w:spacing w:after="0"/>
              <w:ind w:left="0"/>
              <w:rPr>
                <w:sz w:val="18"/>
                <w:szCs w:val="18"/>
              </w:rPr>
            </w:pPr>
            <w:proofErr w:type="spellStart"/>
            <w:r>
              <w:rPr>
                <w:sz w:val="18"/>
                <w:szCs w:val="18"/>
              </w:rPr>
              <w:t>Mean</w:t>
            </w:r>
            <w:proofErr w:type="spellEnd"/>
            <w:r>
              <w:rPr>
                <w:sz w:val="18"/>
                <w:szCs w:val="18"/>
              </w:rPr>
              <w:t xml:space="preserve"> Well LRS-150</w:t>
            </w:r>
          </w:p>
        </w:tc>
        <w:tc>
          <w:tcPr>
            <w:tcW w:w="1984" w:type="dxa"/>
          </w:tcPr>
          <w:p w14:paraId="45E2DBFF" w14:textId="4EACD85D" w:rsidR="00771C2E" w:rsidRPr="00B31061" w:rsidRDefault="00771C2E" w:rsidP="007C5B1F">
            <w:pPr>
              <w:pStyle w:val="Plattetekst"/>
              <w:spacing w:after="0"/>
              <w:ind w:left="0"/>
              <w:rPr>
                <w:sz w:val="18"/>
                <w:szCs w:val="18"/>
              </w:rPr>
            </w:pPr>
            <w:proofErr w:type="spellStart"/>
            <w:r>
              <w:rPr>
                <w:sz w:val="18"/>
                <w:szCs w:val="18"/>
              </w:rPr>
              <w:t>Mean</w:t>
            </w:r>
            <w:proofErr w:type="spellEnd"/>
            <w:r>
              <w:rPr>
                <w:sz w:val="18"/>
                <w:szCs w:val="18"/>
              </w:rPr>
              <w:t xml:space="preserve"> Well</w:t>
            </w:r>
          </w:p>
        </w:tc>
      </w:tr>
      <w:tr w:rsidR="00771C2E" w:rsidRPr="00B31061" w14:paraId="7387D9F3" w14:textId="77777777" w:rsidTr="00771C2E">
        <w:trPr>
          <w:trHeight w:val="313"/>
        </w:trPr>
        <w:tc>
          <w:tcPr>
            <w:tcW w:w="704" w:type="dxa"/>
          </w:tcPr>
          <w:p w14:paraId="134512A4" w14:textId="77777777" w:rsidR="00771C2E" w:rsidRPr="00B31061" w:rsidRDefault="00771C2E" w:rsidP="00C54C86">
            <w:pPr>
              <w:pStyle w:val="Plattetekst"/>
              <w:numPr>
                <w:ilvl w:val="0"/>
                <w:numId w:val="37"/>
              </w:numPr>
              <w:spacing w:after="0"/>
              <w:rPr>
                <w:sz w:val="18"/>
                <w:szCs w:val="18"/>
              </w:rPr>
            </w:pPr>
            <w:bookmarkStart w:id="7" w:name="_Ref105084886"/>
          </w:p>
        </w:tc>
        <w:bookmarkEnd w:id="7"/>
        <w:tc>
          <w:tcPr>
            <w:tcW w:w="3402" w:type="dxa"/>
          </w:tcPr>
          <w:p w14:paraId="5BE8CE94" w14:textId="1C4783AC" w:rsidR="00771C2E" w:rsidRDefault="00771C2E" w:rsidP="007C5B1F">
            <w:pPr>
              <w:pStyle w:val="Plattetekst"/>
              <w:spacing w:after="0"/>
              <w:ind w:left="0"/>
              <w:rPr>
                <w:sz w:val="18"/>
                <w:szCs w:val="18"/>
              </w:rPr>
            </w:pPr>
            <w:r>
              <w:rPr>
                <w:sz w:val="18"/>
                <w:szCs w:val="18"/>
              </w:rPr>
              <w:t xml:space="preserve">Vacuüm pomp datasheet </w:t>
            </w:r>
            <w:sdt>
              <w:sdtPr>
                <w:rPr>
                  <w:sz w:val="18"/>
                  <w:szCs w:val="18"/>
                </w:rPr>
                <w:id w:val="-2025695875"/>
                <w:citation/>
              </w:sdtPr>
              <w:sdtEndPr/>
              <w:sdtContent>
                <w:r>
                  <w:rPr>
                    <w:sz w:val="18"/>
                    <w:szCs w:val="18"/>
                  </w:rPr>
                  <w:fldChar w:fldCharType="begin"/>
                </w:r>
                <w:r>
                  <w:rPr>
                    <w:sz w:val="18"/>
                    <w:szCs w:val="18"/>
                  </w:rPr>
                  <w:instrText xml:space="preserve"> CITATION Vac \l 1043 </w:instrText>
                </w:r>
                <w:r>
                  <w:rPr>
                    <w:sz w:val="18"/>
                    <w:szCs w:val="18"/>
                  </w:rPr>
                  <w:fldChar w:fldCharType="separate"/>
                </w:r>
                <w:r w:rsidRPr="002E5907">
                  <w:rPr>
                    <w:noProof/>
                    <w:sz w:val="18"/>
                    <w:szCs w:val="18"/>
                  </w:rPr>
                  <w:t>[6]</w:t>
                </w:r>
                <w:r>
                  <w:rPr>
                    <w:sz w:val="18"/>
                    <w:szCs w:val="18"/>
                  </w:rPr>
                  <w:fldChar w:fldCharType="end"/>
                </w:r>
              </w:sdtContent>
            </w:sdt>
          </w:p>
        </w:tc>
        <w:tc>
          <w:tcPr>
            <w:tcW w:w="2977" w:type="dxa"/>
          </w:tcPr>
          <w:p w14:paraId="0D49FC07" w14:textId="5F2F9071" w:rsidR="00771C2E" w:rsidRDefault="00771C2E" w:rsidP="007C5B1F">
            <w:pPr>
              <w:pStyle w:val="Plattetekst"/>
              <w:spacing w:after="0"/>
              <w:ind w:left="0"/>
              <w:rPr>
                <w:sz w:val="18"/>
                <w:szCs w:val="18"/>
              </w:rPr>
            </w:pPr>
            <w:proofErr w:type="spellStart"/>
            <w:r>
              <w:rPr>
                <w:sz w:val="18"/>
                <w:szCs w:val="18"/>
              </w:rPr>
              <w:t>SparkFun</w:t>
            </w:r>
            <w:proofErr w:type="spellEnd"/>
            <w:r>
              <w:rPr>
                <w:sz w:val="18"/>
                <w:szCs w:val="18"/>
              </w:rPr>
              <w:t xml:space="preserve"> D2028 pump</w:t>
            </w:r>
          </w:p>
        </w:tc>
        <w:tc>
          <w:tcPr>
            <w:tcW w:w="1984" w:type="dxa"/>
          </w:tcPr>
          <w:p w14:paraId="0EBFEA30" w14:textId="1AD48DF7" w:rsidR="00771C2E" w:rsidRDefault="00771C2E" w:rsidP="007C5B1F">
            <w:pPr>
              <w:pStyle w:val="Plattetekst"/>
              <w:spacing w:after="0"/>
              <w:ind w:left="0"/>
              <w:rPr>
                <w:sz w:val="18"/>
                <w:szCs w:val="18"/>
              </w:rPr>
            </w:pPr>
            <w:proofErr w:type="spellStart"/>
            <w:r>
              <w:rPr>
                <w:sz w:val="18"/>
                <w:szCs w:val="18"/>
              </w:rPr>
              <w:t>SparkFun</w:t>
            </w:r>
            <w:proofErr w:type="spellEnd"/>
          </w:p>
        </w:tc>
      </w:tr>
      <w:tr w:rsidR="00771C2E" w:rsidRPr="00B31061" w14:paraId="66B9EF41" w14:textId="77777777" w:rsidTr="00771C2E">
        <w:trPr>
          <w:cnfStyle w:val="000000100000" w:firstRow="0" w:lastRow="0" w:firstColumn="0" w:lastColumn="0" w:oddVBand="0" w:evenVBand="0" w:oddHBand="1" w:evenHBand="0" w:firstRowFirstColumn="0" w:firstRowLastColumn="0" w:lastRowFirstColumn="0" w:lastRowLastColumn="0"/>
          <w:trHeight w:val="387"/>
        </w:trPr>
        <w:tc>
          <w:tcPr>
            <w:tcW w:w="704" w:type="dxa"/>
          </w:tcPr>
          <w:p w14:paraId="0F25D621" w14:textId="77777777" w:rsidR="00771C2E" w:rsidRPr="00B31061" w:rsidRDefault="00771C2E" w:rsidP="00C54C86">
            <w:pPr>
              <w:pStyle w:val="Plattetekst"/>
              <w:numPr>
                <w:ilvl w:val="0"/>
                <w:numId w:val="37"/>
              </w:numPr>
              <w:spacing w:after="0"/>
              <w:rPr>
                <w:sz w:val="18"/>
                <w:szCs w:val="18"/>
              </w:rPr>
            </w:pPr>
            <w:bookmarkStart w:id="8" w:name="_Ref105084918"/>
          </w:p>
        </w:tc>
        <w:bookmarkEnd w:id="8"/>
        <w:tc>
          <w:tcPr>
            <w:tcW w:w="3402" w:type="dxa"/>
          </w:tcPr>
          <w:p w14:paraId="399479DE" w14:textId="2A80F653" w:rsidR="00771C2E" w:rsidRDefault="00771C2E" w:rsidP="007C5B1F">
            <w:pPr>
              <w:pStyle w:val="Plattetekst"/>
              <w:spacing w:after="0"/>
              <w:ind w:left="0"/>
              <w:rPr>
                <w:sz w:val="18"/>
                <w:szCs w:val="18"/>
              </w:rPr>
            </w:pPr>
            <w:proofErr w:type="spellStart"/>
            <w:r>
              <w:rPr>
                <w:sz w:val="18"/>
                <w:szCs w:val="18"/>
              </w:rPr>
              <w:t>Solenoid</w:t>
            </w:r>
            <w:proofErr w:type="spellEnd"/>
            <w:r>
              <w:rPr>
                <w:sz w:val="18"/>
                <w:szCs w:val="18"/>
              </w:rPr>
              <w:t xml:space="preserve"> datasheet </w:t>
            </w:r>
            <w:sdt>
              <w:sdtPr>
                <w:rPr>
                  <w:sz w:val="18"/>
                  <w:szCs w:val="18"/>
                </w:rPr>
                <w:id w:val="568929908"/>
                <w:citation/>
              </w:sdtPr>
              <w:sdtEndPr/>
              <w:sdtContent>
                <w:r>
                  <w:rPr>
                    <w:sz w:val="18"/>
                    <w:szCs w:val="18"/>
                  </w:rPr>
                  <w:fldChar w:fldCharType="begin"/>
                </w:r>
                <w:r>
                  <w:rPr>
                    <w:sz w:val="18"/>
                    <w:szCs w:val="18"/>
                  </w:rPr>
                  <w:instrText xml:space="preserve"> CITATION Sol18 \l 1043 </w:instrText>
                </w:r>
                <w:r>
                  <w:rPr>
                    <w:sz w:val="18"/>
                    <w:szCs w:val="18"/>
                  </w:rPr>
                  <w:fldChar w:fldCharType="separate"/>
                </w:r>
                <w:r w:rsidRPr="002E5907">
                  <w:rPr>
                    <w:noProof/>
                    <w:sz w:val="18"/>
                    <w:szCs w:val="18"/>
                  </w:rPr>
                  <w:t>[7]</w:t>
                </w:r>
                <w:r>
                  <w:rPr>
                    <w:sz w:val="18"/>
                    <w:szCs w:val="18"/>
                  </w:rPr>
                  <w:fldChar w:fldCharType="end"/>
                </w:r>
              </w:sdtContent>
            </w:sdt>
          </w:p>
        </w:tc>
        <w:tc>
          <w:tcPr>
            <w:tcW w:w="2977" w:type="dxa"/>
          </w:tcPr>
          <w:p w14:paraId="1014173D" w14:textId="12DDC29E" w:rsidR="00771C2E" w:rsidRDefault="00771C2E" w:rsidP="007C5B1F">
            <w:pPr>
              <w:pStyle w:val="Plattetekst"/>
              <w:spacing w:after="0"/>
              <w:ind w:left="0"/>
              <w:rPr>
                <w:sz w:val="18"/>
                <w:szCs w:val="18"/>
              </w:rPr>
            </w:pPr>
            <w:r>
              <w:rPr>
                <w:sz w:val="18"/>
                <w:szCs w:val="18"/>
              </w:rPr>
              <w:t xml:space="preserve">Adafruit 413 </w:t>
            </w:r>
            <w:proofErr w:type="spellStart"/>
            <w:r>
              <w:rPr>
                <w:sz w:val="18"/>
                <w:szCs w:val="18"/>
              </w:rPr>
              <w:t>solenoid</w:t>
            </w:r>
            <w:proofErr w:type="spellEnd"/>
          </w:p>
        </w:tc>
        <w:tc>
          <w:tcPr>
            <w:tcW w:w="1984" w:type="dxa"/>
          </w:tcPr>
          <w:p w14:paraId="4CFED18D" w14:textId="2BEACDEE" w:rsidR="00771C2E" w:rsidRDefault="00771C2E" w:rsidP="007C5B1F">
            <w:pPr>
              <w:pStyle w:val="Plattetekst"/>
              <w:spacing w:after="0"/>
              <w:ind w:left="0"/>
              <w:rPr>
                <w:sz w:val="18"/>
                <w:szCs w:val="18"/>
              </w:rPr>
            </w:pPr>
            <w:r>
              <w:rPr>
                <w:sz w:val="18"/>
                <w:szCs w:val="18"/>
              </w:rPr>
              <w:t>Adafruit</w:t>
            </w:r>
          </w:p>
        </w:tc>
      </w:tr>
      <w:tr w:rsidR="00771C2E" w:rsidRPr="00B31061" w14:paraId="6AB8AC92" w14:textId="77777777" w:rsidTr="00771C2E">
        <w:trPr>
          <w:trHeight w:val="393"/>
        </w:trPr>
        <w:tc>
          <w:tcPr>
            <w:tcW w:w="704" w:type="dxa"/>
          </w:tcPr>
          <w:p w14:paraId="21619CF2" w14:textId="77777777" w:rsidR="00771C2E" w:rsidRPr="00B31061" w:rsidRDefault="00771C2E" w:rsidP="00C54C86">
            <w:pPr>
              <w:pStyle w:val="Plattetekst"/>
              <w:numPr>
                <w:ilvl w:val="0"/>
                <w:numId w:val="37"/>
              </w:numPr>
              <w:spacing w:after="0"/>
              <w:rPr>
                <w:sz w:val="18"/>
                <w:szCs w:val="18"/>
              </w:rPr>
            </w:pPr>
            <w:bookmarkStart w:id="9" w:name="_Ref105085055"/>
          </w:p>
        </w:tc>
        <w:bookmarkEnd w:id="9"/>
        <w:tc>
          <w:tcPr>
            <w:tcW w:w="3402" w:type="dxa"/>
          </w:tcPr>
          <w:p w14:paraId="38CEC123" w14:textId="6122502B" w:rsidR="00771C2E" w:rsidRDefault="00771C2E" w:rsidP="007C5B1F">
            <w:pPr>
              <w:pStyle w:val="Plattetekst"/>
              <w:spacing w:after="0"/>
              <w:ind w:left="0"/>
              <w:rPr>
                <w:sz w:val="18"/>
                <w:szCs w:val="18"/>
              </w:rPr>
            </w:pPr>
            <w:r>
              <w:rPr>
                <w:sz w:val="18"/>
                <w:szCs w:val="18"/>
              </w:rPr>
              <w:t xml:space="preserve">RBG sensor datasheet </w:t>
            </w:r>
            <w:sdt>
              <w:sdtPr>
                <w:rPr>
                  <w:sz w:val="18"/>
                  <w:szCs w:val="18"/>
                </w:rPr>
                <w:id w:val="1151336450"/>
                <w:citation/>
              </w:sdtPr>
              <w:sdtEndPr/>
              <w:sdtContent>
                <w:r>
                  <w:rPr>
                    <w:sz w:val="18"/>
                    <w:szCs w:val="18"/>
                  </w:rPr>
                  <w:fldChar w:fldCharType="begin"/>
                </w:r>
                <w:r>
                  <w:rPr>
                    <w:sz w:val="18"/>
                    <w:szCs w:val="18"/>
                  </w:rPr>
                  <w:instrText xml:space="preserve"> CITATION RGB12 \l 1043 </w:instrText>
                </w:r>
                <w:r>
                  <w:rPr>
                    <w:sz w:val="18"/>
                    <w:szCs w:val="18"/>
                  </w:rPr>
                  <w:fldChar w:fldCharType="separate"/>
                </w:r>
                <w:r w:rsidRPr="002E5907">
                  <w:rPr>
                    <w:noProof/>
                    <w:sz w:val="18"/>
                    <w:szCs w:val="18"/>
                  </w:rPr>
                  <w:t>[8]</w:t>
                </w:r>
                <w:r>
                  <w:rPr>
                    <w:sz w:val="18"/>
                    <w:szCs w:val="18"/>
                  </w:rPr>
                  <w:fldChar w:fldCharType="end"/>
                </w:r>
              </w:sdtContent>
            </w:sdt>
          </w:p>
        </w:tc>
        <w:tc>
          <w:tcPr>
            <w:tcW w:w="2977" w:type="dxa"/>
          </w:tcPr>
          <w:p w14:paraId="6ED431A8" w14:textId="33AE44B2" w:rsidR="00771C2E" w:rsidRDefault="00771C2E" w:rsidP="007C5B1F">
            <w:pPr>
              <w:pStyle w:val="Plattetekst"/>
              <w:spacing w:after="0"/>
              <w:ind w:left="0"/>
              <w:rPr>
                <w:sz w:val="18"/>
                <w:szCs w:val="18"/>
              </w:rPr>
            </w:pPr>
            <w:proofErr w:type="spellStart"/>
            <w:r>
              <w:rPr>
                <w:sz w:val="18"/>
                <w:szCs w:val="18"/>
              </w:rPr>
              <w:t>Taos</w:t>
            </w:r>
            <w:proofErr w:type="spellEnd"/>
            <w:r>
              <w:rPr>
                <w:sz w:val="18"/>
                <w:szCs w:val="18"/>
              </w:rPr>
              <w:t xml:space="preserve"> TCS3472</w:t>
            </w:r>
          </w:p>
        </w:tc>
        <w:tc>
          <w:tcPr>
            <w:tcW w:w="1984" w:type="dxa"/>
          </w:tcPr>
          <w:p w14:paraId="5AA0ED33" w14:textId="2453C3A0" w:rsidR="00771C2E" w:rsidRDefault="00771C2E" w:rsidP="007C5B1F">
            <w:pPr>
              <w:pStyle w:val="Plattetekst"/>
              <w:spacing w:after="0"/>
              <w:ind w:left="0"/>
              <w:rPr>
                <w:sz w:val="18"/>
                <w:szCs w:val="18"/>
              </w:rPr>
            </w:pPr>
            <w:proofErr w:type="spellStart"/>
            <w:r>
              <w:rPr>
                <w:sz w:val="18"/>
                <w:szCs w:val="18"/>
              </w:rPr>
              <w:t>Taos</w:t>
            </w:r>
            <w:proofErr w:type="spellEnd"/>
          </w:p>
        </w:tc>
      </w:tr>
      <w:tr w:rsidR="00771C2E" w:rsidRPr="00B31061" w14:paraId="676247F1" w14:textId="77777777" w:rsidTr="00771C2E">
        <w:trPr>
          <w:cnfStyle w:val="000000100000" w:firstRow="0" w:lastRow="0" w:firstColumn="0" w:lastColumn="0" w:oddVBand="0" w:evenVBand="0" w:oddHBand="1" w:evenHBand="0" w:firstRowFirstColumn="0" w:firstRowLastColumn="0" w:lastRowFirstColumn="0" w:lastRowLastColumn="0"/>
          <w:trHeight w:val="393"/>
        </w:trPr>
        <w:tc>
          <w:tcPr>
            <w:tcW w:w="704" w:type="dxa"/>
          </w:tcPr>
          <w:p w14:paraId="55F2FD47" w14:textId="77777777" w:rsidR="00771C2E" w:rsidRPr="00B31061" w:rsidRDefault="00771C2E" w:rsidP="00C54C86">
            <w:pPr>
              <w:pStyle w:val="Plattetekst"/>
              <w:numPr>
                <w:ilvl w:val="0"/>
                <w:numId w:val="37"/>
              </w:numPr>
              <w:spacing w:after="0"/>
              <w:rPr>
                <w:sz w:val="18"/>
                <w:szCs w:val="18"/>
              </w:rPr>
            </w:pPr>
            <w:bookmarkStart w:id="10" w:name="_Ref105143230"/>
          </w:p>
        </w:tc>
        <w:bookmarkEnd w:id="10"/>
        <w:tc>
          <w:tcPr>
            <w:tcW w:w="3402" w:type="dxa"/>
          </w:tcPr>
          <w:p w14:paraId="65EB7983" w14:textId="66FCCA09" w:rsidR="00771C2E" w:rsidRDefault="00771C2E" w:rsidP="007C5B1F">
            <w:pPr>
              <w:pStyle w:val="Plattetekst"/>
              <w:spacing w:after="0"/>
              <w:ind w:left="0"/>
              <w:rPr>
                <w:sz w:val="18"/>
                <w:szCs w:val="18"/>
              </w:rPr>
            </w:pPr>
            <w:r>
              <w:rPr>
                <w:sz w:val="18"/>
                <w:szCs w:val="18"/>
              </w:rPr>
              <w:t>Lichtsluis design (intern document)</w:t>
            </w:r>
          </w:p>
        </w:tc>
        <w:tc>
          <w:tcPr>
            <w:tcW w:w="2977" w:type="dxa"/>
          </w:tcPr>
          <w:p w14:paraId="15A185F0" w14:textId="0B6EB78E" w:rsidR="00771C2E" w:rsidRDefault="00771C2E" w:rsidP="007C5B1F">
            <w:pPr>
              <w:pStyle w:val="Plattetekst"/>
              <w:spacing w:after="0"/>
              <w:ind w:left="0"/>
              <w:rPr>
                <w:sz w:val="18"/>
                <w:szCs w:val="18"/>
              </w:rPr>
            </w:pPr>
            <w:r w:rsidRPr="00F7103A">
              <w:rPr>
                <w:sz w:val="18"/>
                <w:szCs w:val="18"/>
              </w:rPr>
              <w:t>SDD_photodiodeboard.docx</w:t>
            </w:r>
          </w:p>
        </w:tc>
        <w:tc>
          <w:tcPr>
            <w:tcW w:w="1984" w:type="dxa"/>
          </w:tcPr>
          <w:p w14:paraId="2A99BFDD" w14:textId="690FD995" w:rsidR="00771C2E" w:rsidRDefault="00771C2E" w:rsidP="007C5B1F">
            <w:pPr>
              <w:pStyle w:val="Plattetekst"/>
              <w:spacing w:after="0"/>
              <w:ind w:left="0"/>
              <w:rPr>
                <w:sz w:val="18"/>
                <w:szCs w:val="18"/>
              </w:rPr>
            </w:pPr>
            <w:r w:rsidRPr="00F7103A">
              <w:rPr>
                <w:sz w:val="18"/>
                <w:szCs w:val="18"/>
              </w:rPr>
              <w:t xml:space="preserve">Arjan </w:t>
            </w:r>
            <w:proofErr w:type="spellStart"/>
            <w:r w:rsidRPr="00F7103A">
              <w:rPr>
                <w:sz w:val="18"/>
                <w:szCs w:val="18"/>
              </w:rPr>
              <w:t>Verboord</w:t>
            </w:r>
            <w:proofErr w:type="spellEnd"/>
          </w:p>
        </w:tc>
      </w:tr>
      <w:tr w:rsidR="00771C2E" w:rsidRPr="00B31061" w14:paraId="3D0C84E7" w14:textId="77777777" w:rsidTr="00771C2E">
        <w:trPr>
          <w:trHeight w:val="393"/>
        </w:trPr>
        <w:tc>
          <w:tcPr>
            <w:tcW w:w="704" w:type="dxa"/>
          </w:tcPr>
          <w:p w14:paraId="5106707F" w14:textId="77777777" w:rsidR="00771C2E" w:rsidRPr="00B31061" w:rsidRDefault="00771C2E" w:rsidP="00C54C86">
            <w:pPr>
              <w:pStyle w:val="Plattetekst"/>
              <w:numPr>
                <w:ilvl w:val="0"/>
                <w:numId w:val="37"/>
              </w:numPr>
              <w:spacing w:after="0"/>
              <w:rPr>
                <w:sz w:val="18"/>
                <w:szCs w:val="18"/>
              </w:rPr>
            </w:pPr>
            <w:bookmarkStart w:id="11" w:name="_Ref105144372"/>
          </w:p>
        </w:tc>
        <w:bookmarkEnd w:id="11"/>
        <w:tc>
          <w:tcPr>
            <w:tcW w:w="3402" w:type="dxa"/>
          </w:tcPr>
          <w:p w14:paraId="7F16A6BA" w14:textId="42C1DA1F" w:rsidR="00771C2E" w:rsidRPr="00F6548A" w:rsidRDefault="00771C2E" w:rsidP="007C5B1F">
            <w:pPr>
              <w:pStyle w:val="Plattetekst"/>
              <w:spacing w:after="0"/>
              <w:ind w:left="0"/>
              <w:rPr>
                <w:sz w:val="18"/>
                <w:szCs w:val="18"/>
                <w:lang w:val="en-GB"/>
              </w:rPr>
            </w:pPr>
            <w:r w:rsidRPr="00F6548A">
              <w:rPr>
                <w:sz w:val="18"/>
                <w:szCs w:val="18"/>
                <w:lang w:val="en-GB"/>
              </w:rPr>
              <w:t>Custom PCB design (intern document)</w:t>
            </w:r>
          </w:p>
        </w:tc>
        <w:tc>
          <w:tcPr>
            <w:tcW w:w="2977" w:type="dxa"/>
          </w:tcPr>
          <w:p w14:paraId="230731AC" w14:textId="60EEA078" w:rsidR="00771C2E" w:rsidRPr="00F7103A" w:rsidRDefault="00771C2E" w:rsidP="007C5B1F">
            <w:pPr>
              <w:pStyle w:val="Plattetekst"/>
              <w:spacing w:after="0"/>
              <w:ind w:left="0"/>
              <w:rPr>
                <w:sz w:val="18"/>
                <w:szCs w:val="18"/>
              </w:rPr>
            </w:pPr>
            <w:r w:rsidRPr="00F6548A">
              <w:rPr>
                <w:sz w:val="18"/>
                <w:szCs w:val="18"/>
              </w:rPr>
              <w:t>013-E-0001-D.brd</w:t>
            </w:r>
          </w:p>
        </w:tc>
        <w:tc>
          <w:tcPr>
            <w:tcW w:w="1984" w:type="dxa"/>
          </w:tcPr>
          <w:p w14:paraId="0E4D0D86" w14:textId="55D4D2BE" w:rsidR="00771C2E" w:rsidRPr="00F7103A" w:rsidRDefault="00771C2E" w:rsidP="007C5B1F">
            <w:pPr>
              <w:pStyle w:val="Plattetekst"/>
              <w:spacing w:after="0"/>
              <w:ind w:left="0"/>
              <w:rPr>
                <w:sz w:val="18"/>
                <w:szCs w:val="18"/>
              </w:rPr>
            </w:pPr>
            <w:r>
              <w:rPr>
                <w:sz w:val="18"/>
                <w:szCs w:val="18"/>
              </w:rPr>
              <w:t xml:space="preserve">Jeroen </w:t>
            </w:r>
            <w:proofErr w:type="spellStart"/>
            <w:r>
              <w:rPr>
                <w:sz w:val="18"/>
                <w:szCs w:val="18"/>
              </w:rPr>
              <w:t>Wilbers</w:t>
            </w:r>
            <w:proofErr w:type="spellEnd"/>
          </w:p>
        </w:tc>
      </w:tr>
    </w:tbl>
    <w:p w14:paraId="6D115A36" w14:textId="77777777" w:rsidR="00D003C9" w:rsidRDefault="00D003C9" w:rsidP="00645C82"/>
    <w:p w14:paraId="75E4147D" w14:textId="2C8E604E" w:rsidR="001B4135" w:rsidRPr="00B31061" w:rsidRDefault="001B4135" w:rsidP="00645C82">
      <w:pPr>
        <w:sectPr w:rsidR="001B4135" w:rsidRPr="00B31061" w:rsidSect="007314CD">
          <w:headerReference w:type="default" r:id="rId15"/>
          <w:footerReference w:type="even" r:id="rId16"/>
          <w:footerReference w:type="default" r:id="rId17"/>
          <w:headerReference w:type="first" r:id="rId18"/>
          <w:pgSz w:w="11906" w:h="16838" w:code="9"/>
          <w:pgMar w:top="1440" w:right="1440" w:bottom="1134" w:left="1440" w:header="709" w:footer="0" w:gutter="0"/>
          <w:cols w:space="708"/>
          <w:titlePg/>
          <w:docGrid w:linePitch="272"/>
        </w:sectPr>
      </w:pPr>
    </w:p>
    <w:p w14:paraId="2DFA3EB7" w14:textId="77777777" w:rsidR="004A3E0E" w:rsidRDefault="00ED3426" w:rsidP="004A3E0E">
      <w:pPr>
        <w:spacing w:after="240"/>
        <w:rPr>
          <w:b/>
          <w:bCs/>
          <w:sz w:val="28"/>
          <w:szCs w:val="28"/>
        </w:rPr>
      </w:pPr>
      <w:r w:rsidRPr="00B31061">
        <w:rPr>
          <w:b/>
          <w:bCs/>
          <w:sz w:val="28"/>
          <w:szCs w:val="28"/>
        </w:rPr>
        <w:lastRenderedPageBreak/>
        <w:t>Voorwoord</w:t>
      </w:r>
    </w:p>
    <w:p w14:paraId="003FB971" w14:textId="77777777" w:rsidR="00D756B5" w:rsidRDefault="006E3476" w:rsidP="004A3E0E">
      <w:r>
        <w:t xml:space="preserve">Voor u ligt het verslag van mijn afstudeeropdracht “4-op-1-rij robot - </w:t>
      </w:r>
      <w:r w:rsidRPr="006E3476">
        <w:t>Het ontwerpen van een gestructureerde en modulaire software architectuur</w:t>
      </w:r>
      <w:r>
        <w:t xml:space="preserve">”. </w:t>
      </w:r>
      <w:r w:rsidR="00523FF9">
        <w:t xml:space="preserve">Het verslag dient als afronding van de opleiding Elektrotechniek aan de </w:t>
      </w:r>
      <w:proofErr w:type="spellStart"/>
      <w:r w:rsidR="00523FF9">
        <w:t>Fo</w:t>
      </w:r>
      <w:r w:rsidR="00D756B5">
        <w:t>n</w:t>
      </w:r>
      <w:r w:rsidR="00523FF9">
        <w:t>tys</w:t>
      </w:r>
      <w:proofErr w:type="spellEnd"/>
      <w:r w:rsidR="00523FF9">
        <w:t xml:space="preserve"> Hogescholen Eindhoven. </w:t>
      </w:r>
    </w:p>
    <w:p w14:paraId="1C8EAA40" w14:textId="77777777" w:rsidR="00D756B5" w:rsidRDefault="00D756B5" w:rsidP="004A3E0E"/>
    <w:p w14:paraId="36A876F4" w14:textId="2B75C9C0" w:rsidR="00A54E58" w:rsidRDefault="00523FF9" w:rsidP="004A3E0E">
      <w:r>
        <w:t xml:space="preserve">Op het Meet &amp; Match event van </w:t>
      </w:r>
      <w:proofErr w:type="spellStart"/>
      <w:r>
        <w:t>Fontys</w:t>
      </w:r>
      <w:proofErr w:type="spellEnd"/>
      <w:r>
        <w:t xml:space="preserve"> </w:t>
      </w:r>
      <w:r w:rsidR="00F51C83">
        <w:t xml:space="preserve">in 2019 </w:t>
      </w:r>
      <w:r>
        <w:t xml:space="preserve">ben ik in contact gekomen met </w:t>
      </w:r>
      <w:r w:rsidR="00F51C83">
        <w:t xml:space="preserve">mevrouw </w:t>
      </w:r>
      <w:r>
        <w:t xml:space="preserve">Romy Wachtmeester van ALTEN Nederland. Bij een hernieuwede </w:t>
      </w:r>
      <w:r w:rsidR="00A54E58">
        <w:t xml:space="preserve">kennismaking in 2021 bleek ALTEN een mooie afstudeeropdracht </w:t>
      </w:r>
      <w:r w:rsidR="00F51C83">
        <w:t>beschikbaar te hebben</w:t>
      </w:r>
      <w:r w:rsidR="00A54E58">
        <w:t>. Ik ben dankbaar voor de mogelijkheid die zij mij hebben ge</w:t>
      </w:r>
      <w:r w:rsidR="00F51C83">
        <w:t xml:space="preserve">boden </w:t>
      </w:r>
      <w:r w:rsidR="00A54E58">
        <w:t xml:space="preserve">om in de professionele omgeving </w:t>
      </w:r>
      <w:r w:rsidR="00F51C83">
        <w:t xml:space="preserve">mijn studie </w:t>
      </w:r>
      <w:r w:rsidR="00A54E58">
        <w:t xml:space="preserve">af te </w:t>
      </w:r>
      <w:r w:rsidR="00F51C83">
        <w:t>ronden</w:t>
      </w:r>
      <w:r w:rsidR="00A54E58">
        <w:t xml:space="preserve">. </w:t>
      </w:r>
      <w:r w:rsidR="00FC5407">
        <w:t>Ik heb gedurende de afstudeerstage van 1 februari tot 1 juli 2022 gebruik mogen maken van alle faciliteiten op het kantoor van ALTEN in Eindhoven.</w:t>
      </w:r>
    </w:p>
    <w:p w14:paraId="234BB537" w14:textId="77777777" w:rsidR="00A54E58" w:rsidRDefault="00A54E58" w:rsidP="004A3E0E"/>
    <w:p w14:paraId="41995BEC" w14:textId="3E5E0FC9" w:rsidR="005928E2" w:rsidRDefault="00A54E58" w:rsidP="004A3E0E">
      <w:r>
        <w:t xml:space="preserve">Gedurende het afstuderen ben ik enorm op weg geholpen door </w:t>
      </w:r>
      <w:proofErr w:type="spellStart"/>
      <w:r>
        <w:t>Aniel</w:t>
      </w:r>
      <w:proofErr w:type="spellEnd"/>
      <w:r>
        <w:t xml:space="preserve"> </w:t>
      </w:r>
      <w:proofErr w:type="spellStart"/>
      <w:r>
        <w:t>Shri</w:t>
      </w:r>
      <w:proofErr w:type="spellEnd"/>
      <w:r>
        <w:t xml:space="preserve">, </w:t>
      </w:r>
      <w:proofErr w:type="spellStart"/>
      <w:r>
        <w:t>technical</w:t>
      </w:r>
      <w:proofErr w:type="spellEnd"/>
      <w:r>
        <w:t xml:space="preserve"> supervisor en Gijs Haans</w:t>
      </w:r>
      <w:r w:rsidR="00BE4CF5">
        <w:t>, businessmanager van uit ALTEN</w:t>
      </w:r>
      <w:r>
        <w:t>. Ik wil he</w:t>
      </w:r>
      <w:r w:rsidR="00BE4CF5">
        <w:t>n</w:t>
      </w:r>
      <w:r>
        <w:t xml:space="preserve"> hierbij bedanken voor alle informatie, </w:t>
      </w:r>
      <w:r w:rsidR="00BE4CF5">
        <w:t>begeleiding</w:t>
      </w:r>
      <w:r>
        <w:t xml:space="preserve"> en feedback die </w:t>
      </w:r>
      <w:r w:rsidR="005928E2">
        <w:t>z</w:t>
      </w:r>
      <w:r>
        <w:t xml:space="preserve">ij mij </w:t>
      </w:r>
      <w:r w:rsidR="005928E2">
        <w:t>hebben</w:t>
      </w:r>
      <w:r>
        <w:t xml:space="preserve"> gegeven. </w:t>
      </w:r>
      <w:r w:rsidR="005928E2">
        <w:t xml:space="preserve">Ook </w:t>
      </w:r>
      <w:proofErr w:type="spellStart"/>
      <w:r w:rsidR="005928E2">
        <w:t>Jeedella</w:t>
      </w:r>
      <w:proofErr w:type="spellEnd"/>
      <w:r w:rsidR="005928E2">
        <w:t xml:space="preserve"> S</w:t>
      </w:r>
      <w:r w:rsidR="009F1B64">
        <w:t>.</w:t>
      </w:r>
      <w:r w:rsidR="005928E2">
        <w:t>Y</w:t>
      </w:r>
      <w:r w:rsidR="009F1B64">
        <w:t>.</w:t>
      </w:r>
      <w:r w:rsidR="005928E2">
        <w:t xml:space="preserve"> </w:t>
      </w:r>
      <w:proofErr w:type="spellStart"/>
      <w:r w:rsidR="005928E2">
        <w:t>Jeedella</w:t>
      </w:r>
      <w:proofErr w:type="spellEnd"/>
      <w:r w:rsidR="005928E2">
        <w:t xml:space="preserve">, mijn begeleider vanuit </w:t>
      </w:r>
      <w:proofErr w:type="spellStart"/>
      <w:r w:rsidR="005928E2">
        <w:t>Fontys</w:t>
      </w:r>
      <w:proofErr w:type="spellEnd"/>
      <w:r w:rsidR="005928E2">
        <w:t xml:space="preserve"> elektrotechniek heeft bijgedragen aan de totstandkoming van de opdracht</w:t>
      </w:r>
      <w:r w:rsidR="00F51C83">
        <w:t>. D</w:t>
      </w:r>
      <w:r w:rsidR="005928E2">
        <w:t xml:space="preserve">ank hiervoor. </w:t>
      </w:r>
    </w:p>
    <w:p w14:paraId="415CF31A" w14:textId="77777777" w:rsidR="005928E2" w:rsidRDefault="005928E2" w:rsidP="004A3E0E"/>
    <w:p w14:paraId="34A6C86C" w14:textId="6734A675" w:rsidR="005928E2" w:rsidRDefault="005928E2" w:rsidP="004A3E0E">
      <w:r>
        <w:t>Tot slot bedank ik mijn collega stagiaires en de consultants van ALTEN voor hun tijd en medewerking in de beantwoording van mijn vragen en het delen van kennis.</w:t>
      </w:r>
      <w:r w:rsidR="00F51C83">
        <w:t xml:space="preserve"> </w:t>
      </w:r>
      <w:r>
        <w:t xml:space="preserve">Dit heeft mijn opdracht de diepgang gegeven waarna ik opzoek was. </w:t>
      </w:r>
      <w:r w:rsidR="00F51C83">
        <w:t>Ik kijk terug op een gezellige en leerzame tijd.</w:t>
      </w:r>
    </w:p>
    <w:p w14:paraId="72C3EC22" w14:textId="77777777" w:rsidR="005928E2" w:rsidRDefault="005928E2" w:rsidP="004A3E0E"/>
    <w:p w14:paraId="3C28565F" w14:textId="5110EA82" w:rsidR="00F51C83" w:rsidRDefault="005928E2" w:rsidP="004A3E0E">
      <w:r>
        <w:t xml:space="preserve">Dan rest </w:t>
      </w:r>
      <w:r w:rsidR="00D756B5">
        <w:t xml:space="preserve">er nog een </w:t>
      </w:r>
      <w:r w:rsidR="00F51C83">
        <w:t xml:space="preserve">woord van </w:t>
      </w:r>
      <w:r w:rsidR="00D756B5">
        <w:t xml:space="preserve">dank, voor u de lezer van dit rapport. </w:t>
      </w:r>
    </w:p>
    <w:p w14:paraId="1A563FC9" w14:textId="72864CC8" w:rsidR="00D756B5" w:rsidRDefault="00F51C83" w:rsidP="004A3E0E">
      <w:r>
        <w:t>I</w:t>
      </w:r>
      <w:r w:rsidR="00D756B5">
        <w:t>k wens u veel lees plezier.</w:t>
      </w:r>
    </w:p>
    <w:p w14:paraId="56CFB02C" w14:textId="03E19A1B" w:rsidR="00D756B5" w:rsidRDefault="00D756B5" w:rsidP="004A3E0E"/>
    <w:p w14:paraId="00E1AF1E" w14:textId="0475A05E" w:rsidR="00EB2E93" w:rsidRDefault="00EB2E93" w:rsidP="004A3E0E">
      <w:r>
        <w:t>Pascal Faatz</w:t>
      </w:r>
    </w:p>
    <w:p w14:paraId="2F95DC83" w14:textId="2339676E" w:rsidR="00EB2E93" w:rsidRDefault="00EB2E93" w:rsidP="004A3E0E"/>
    <w:p w14:paraId="6C41B8A1" w14:textId="120540BF" w:rsidR="00EB2E93" w:rsidRDefault="00EB2E93" w:rsidP="004A3E0E">
      <w:r>
        <w:t>Eindhoven, 7-6-2022</w:t>
      </w:r>
    </w:p>
    <w:p w14:paraId="308D5B05" w14:textId="77777777" w:rsidR="00D003C9" w:rsidRPr="00D756B5" w:rsidRDefault="00D003C9" w:rsidP="004A3E0E">
      <w:r w:rsidRPr="00B31061">
        <w:br w:type="page"/>
      </w:r>
    </w:p>
    <w:p w14:paraId="0DA08D6B" w14:textId="31DAD6B1" w:rsidR="00645C82" w:rsidRPr="00B31061" w:rsidRDefault="00C04BCE" w:rsidP="009C1E4A">
      <w:pPr>
        <w:pStyle w:val="Titel"/>
        <w:jc w:val="left"/>
      </w:pPr>
      <w:r w:rsidRPr="00B31061">
        <w:lastRenderedPageBreak/>
        <w:t>Inhoud</w:t>
      </w:r>
      <w:r w:rsidR="0009300B" w:rsidRPr="00B31061">
        <w:t>sopgave</w:t>
      </w:r>
    </w:p>
    <w:p w14:paraId="20C4F2A2" w14:textId="49BA4250" w:rsidR="00A7648F" w:rsidRDefault="00A7648F">
      <w:pPr>
        <w:pStyle w:val="Inhopg1"/>
        <w:tabs>
          <w:tab w:val="right" w:leader="dot" w:pos="9016"/>
        </w:tabs>
        <w:rPr>
          <w:rFonts w:asciiTheme="minorHAnsi" w:eastAsiaTheme="minorEastAsia" w:hAnsiTheme="minorHAnsi" w:cstheme="minorBidi"/>
          <w:bCs w:val="0"/>
          <w:caps w:val="0"/>
          <w:noProof/>
          <w:sz w:val="22"/>
          <w:szCs w:val="22"/>
          <w:lang w:eastAsia="nl-NL"/>
        </w:rPr>
      </w:pPr>
      <w:r>
        <w:rPr>
          <w:b/>
          <w:bCs w:val="0"/>
          <w:caps w:val="0"/>
        </w:rPr>
        <w:fldChar w:fldCharType="begin"/>
      </w:r>
      <w:r>
        <w:rPr>
          <w:b/>
          <w:bCs w:val="0"/>
          <w:caps w:val="0"/>
        </w:rPr>
        <w:instrText xml:space="preserve"> TOC \o "1-3" \h \z \u </w:instrText>
      </w:r>
      <w:r>
        <w:rPr>
          <w:b/>
          <w:bCs w:val="0"/>
          <w:caps w:val="0"/>
        </w:rPr>
        <w:fldChar w:fldCharType="separate"/>
      </w:r>
      <w:hyperlink w:anchor="_Toc105527361" w:history="1">
        <w:r w:rsidRPr="00284D4B">
          <w:rPr>
            <w:rStyle w:val="Hyperlink"/>
            <w:noProof/>
          </w:rPr>
          <w:t>Samenvatting</w:t>
        </w:r>
        <w:r>
          <w:rPr>
            <w:noProof/>
            <w:webHidden/>
          </w:rPr>
          <w:tab/>
        </w:r>
        <w:r>
          <w:rPr>
            <w:noProof/>
            <w:webHidden/>
          </w:rPr>
          <w:fldChar w:fldCharType="begin"/>
        </w:r>
        <w:r>
          <w:rPr>
            <w:noProof/>
            <w:webHidden/>
          </w:rPr>
          <w:instrText xml:space="preserve"> PAGEREF _Toc105527361 \h </w:instrText>
        </w:r>
        <w:r>
          <w:rPr>
            <w:noProof/>
            <w:webHidden/>
          </w:rPr>
        </w:r>
        <w:r>
          <w:rPr>
            <w:noProof/>
            <w:webHidden/>
          </w:rPr>
          <w:fldChar w:fldCharType="separate"/>
        </w:r>
        <w:r w:rsidR="00FC58D5">
          <w:rPr>
            <w:noProof/>
            <w:webHidden/>
          </w:rPr>
          <w:t>7</w:t>
        </w:r>
        <w:r>
          <w:rPr>
            <w:noProof/>
            <w:webHidden/>
          </w:rPr>
          <w:fldChar w:fldCharType="end"/>
        </w:r>
      </w:hyperlink>
    </w:p>
    <w:p w14:paraId="3E9D00F3" w14:textId="75F8C1A6" w:rsidR="00A7648F" w:rsidRDefault="00A7648F">
      <w:pPr>
        <w:pStyle w:val="Inhopg1"/>
        <w:tabs>
          <w:tab w:val="right" w:leader="dot" w:pos="9016"/>
        </w:tabs>
        <w:rPr>
          <w:rFonts w:asciiTheme="minorHAnsi" w:eastAsiaTheme="minorEastAsia" w:hAnsiTheme="minorHAnsi" w:cstheme="minorBidi"/>
          <w:bCs w:val="0"/>
          <w:caps w:val="0"/>
          <w:noProof/>
          <w:sz w:val="22"/>
          <w:szCs w:val="22"/>
          <w:lang w:eastAsia="nl-NL"/>
        </w:rPr>
      </w:pPr>
      <w:hyperlink w:anchor="_Toc105527362" w:history="1">
        <w:r w:rsidRPr="00284D4B">
          <w:rPr>
            <w:rStyle w:val="Hyperlink"/>
            <w:noProof/>
            <w:lang w:val="en-GB" w:eastAsia="nl-NL"/>
          </w:rPr>
          <w:t>Summary</w:t>
        </w:r>
        <w:r>
          <w:rPr>
            <w:noProof/>
            <w:webHidden/>
          </w:rPr>
          <w:tab/>
        </w:r>
        <w:r>
          <w:rPr>
            <w:noProof/>
            <w:webHidden/>
          </w:rPr>
          <w:fldChar w:fldCharType="begin"/>
        </w:r>
        <w:r>
          <w:rPr>
            <w:noProof/>
            <w:webHidden/>
          </w:rPr>
          <w:instrText xml:space="preserve"> PAGEREF _Toc105527362 \h </w:instrText>
        </w:r>
        <w:r>
          <w:rPr>
            <w:noProof/>
            <w:webHidden/>
          </w:rPr>
        </w:r>
        <w:r>
          <w:rPr>
            <w:noProof/>
            <w:webHidden/>
          </w:rPr>
          <w:fldChar w:fldCharType="separate"/>
        </w:r>
        <w:r w:rsidR="00FC58D5">
          <w:rPr>
            <w:noProof/>
            <w:webHidden/>
          </w:rPr>
          <w:t>8</w:t>
        </w:r>
        <w:r>
          <w:rPr>
            <w:noProof/>
            <w:webHidden/>
          </w:rPr>
          <w:fldChar w:fldCharType="end"/>
        </w:r>
      </w:hyperlink>
    </w:p>
    <w:p w14:paraId="283A4AC9" w14:textId="595FFF0B" w:rsidR="00A7648F" w:rsidRDefault="00A7648F">
      <w:pPr>
        <w:pStyle w:val="Inhopg1"/>
        <w:tabs>
          <w:tab w:val="right" w:leader="dot" w:pos="9016"/>
        </w:tabs>
        <w:rPr>
          <w:rFonts w:asciiTheme="minorHAnsi" w:eastAsiaTheme="minorEastAsia" w:hAnsiTheme="minorHAnsi" w:cstheme="minorBidi"/>
          <w:bCs w:val="0"/>
          <w:caps w:val="0"/>
          <w:noProof/>
          <w:sz w:val="22"/>
          <w:szCs w:val="22"/>
          <w:lang w:eastAsia="nl-NL"/>
        </w:rPr>
      </w:pPr>
      <w:hyperlink w:anchor="_Toc105527363" w:history="1">
        <w:r w:rsidRPr="00284D4B">
          <w:rPr>
            <w:rStyle w:val="Hyperlink"/>
            <w:noProof/>
          </w:rPr>
          <w:t>Afkortingen</w:t>
        </w:r>
        <w:r>
          <w:rPr>
            <w:noProof/>
            <w:webHidden/>
          </w:rPr>
          <w:tab/>
        </w:r>
        <w:r>
          <w:rPr>
            <w:noProof/>
            <w:webHidden/>
          </w:rPr>
          <w:fldChar w:fldCharType="begin"/>
        </w:r>
        <w:r>
          <w:rPr>
            <w:noProof/>
            <w:webHidden/>
          </w:rPr>
          <w:instrText xml:space="preserve"> PAGEREF _Toc105527363 \h </w:instrText>
        </w:r>
        <w:r>
          <w:rPr>
            <w:noProof/>
            <w:webHidden/>
          </w:rPr>
        </w:r>
        <w:r>
          <w:rPr>
            <w:noProof/>
            <w:webHidden/>
          </w:rPr>
          <w:fldChar w:fldCharType="separate"/>
        </w:r>
        <w:r w:rsidR="00FC58D5">
          <w:rPr>
            <w:noProof/>
            <w:webHidden/>
          </w:rPr>
          <w:t>9</w:t>
        </w:r>
        <w:r>
          <w:rPr>
            <w:noProof/>
            <w:webHidden/>
          </w:rPr>
          <w:fldChar w:fldCharType="end"/>
        </w:r>
      </w:hyperlink>
    </w:p>
    <w:p w14:paraId="5F53D90F" w14:textId="654042A4" w:rsidR="00A7648F" w:rsidRDefault="00A7648F">
      <w:pPr>
        <w:pStyle w:val="Inhopg1"/>
        <w:tabs>
          <w:tab w:val="left" w:pos="400"/>
          <w:tab w:val="right" w:leader="dot" w:pos="9016"/>
        </w:tabs>
        <w:rPr>
          <w:rFonts w:asciiTheme="minorHAnsi" w:eastAsiaTheme="minorEastAsia" w:hAnsiTheme="minorHAnsi" w:cstheme="minorBidi"/>
          <w:bCs w:val="0"/>
          <w:caps w:val="0"/>
          <w:noProof/>
          <w:sz w:val="22"/>
          <w:szCs w:val="22"/>
          <w:lang w:eastAsia="nl-NL"/>
        </w:rPr>
      </w:pPr>
      <w:hyperlink w:anchor="_Toc105527364" w:history="1">
        <w:r w:rsidRPr="00284D4B">
          <w:rPr>
            <w:rStyle w:val="Hyperlink"/>
            <w:noProof/>
          </w:rPr>
          <w:t>1</w:t>
        </w:r>
        <w:r>
          <w:rPr>
            <w:rFonts w:asciiTheme="minorHAnsi" w:eastAsiaTheme="minorEastAsia" w:hAnsiTheme="minorHAnsi" w:cstheme="minorBidi"/>
            <w:bCs w:val="0"/>
            <w:caps w:val="0"/>
            <w:noProof/>
            <w:sz w:val="22"/>
            <w:szCs w:val="22"/>
            <w:lang w:eastAsia="nl-NL"/>
          </w:rPr>
          <w:tab/>
        </w:r>
        <w:r w:rsidRPr="00284D4B">
          <w:rPr>
            <w:rStyle w:val="Hyperlink"/>
            <w:noProof/>
          </w:rPr>
          <w:t>Inleiding</w:t>
        </w:r>
        <w:r>
          <w:rPr>
            <w:noProof/>
            <w:webHidden/>
          </w:rPr>
          <w:tab/>
        </w:r>
        <w:r>
          <w:rPr>
            <w:noProof/>
            <w:webHidden/>
          </w:rPr>
          <w:fldChar w:fldCharType="begin"/>
        </w:r>
        <w:r>
          <w:rPr>
            <w:noProof/>
            <w:webHidden/>
          </w:rPr>
          <w:instrText xml:space="preserve"> PAGEREF _Toc105527364 \h </w:instrText>
        </w:r>
        <w:r>
          <w:rPr>
            <w:noProof/>
            <w:webHidden/>
          </w:rPr>
        </w:r>
        <w:r>
          <w:rPr>
            <w:noProof/>
            <w:webHidden/>
          </w:rPr>
          <w:fldChar w:fldCharType="separate"/>
        </w:r>
        <w:r w:rsidR="00FC58D5">
          <w:rPr>
            <w:noProof/>
            <w:webHidden/>
          </w:rPr>
          <w:t>10</w:t>
        </w:r>
        <w:r>
          <w:rPr>
            <w:noProof/>
            <w:webHidden/>
          </w:rPr>
          <w:fldChar w:fldCharType="end"/>
        </w:r>
      </w:hyperlink>
    </w:p>
    <w:p w14:paraId="2EBAFEB3" w14:textId="3863F3C1" w:rsidR="00A7648F" w:rsidRDefault="00A7648F">
      <w:pPr>
        <w:pStyle w:val="Inhopg1"/>
        <w:tabs>
          <w:tab w:val="left" w:pos="400"/>
          <w:tab w:val="right" w:leader="dot" w:pos="9016"/>
        </w:tabs>
        <w:rPr>
          <w:rFonts w:asciiTheme="minorHAnsi" w:eastAsiaTheme="minorEastAsia" w:hAnsiTheme="minorHAnsi" w:cstheme="minorBidi"/>
          <w:bCs w:val="0"/>
          <w:caps w:val="0"/>
          <w:noProof/>
          <w:sz w:val="22"/>
          <w:szCs w:val="22"/>
          <w:lang w:eastAsia="nl-NL"/>
        </w:rPr>
      </w:pPr>
      <w:hyperlink w:anchor="_Toc105527365" w:history="1">
        <w:r w:rsidRPr="00284D4B">
          <w:rPr>
            <w:rStyle w:val="Hyperlink"/>
            <w:noProof/>
          </w:rPr>
          <w:t>2</w:t>
        </w:r>
        <w:r>
          <w:rPr>
            <w:rFonts w:asciiTheme="minorHAnsi" w:eastAsiaTheme="minorEastAsia" w:hAnsiTheme="minorHAnsi" w:cstheme="minorBidi"/>
            <w:bCs w:val="0"/>
            <w:caps w:val="0"/>
            <w:noProof/>
            <w:sz w:val="22"/>
            <w:szCs w:val="22"/>
            <w:lang w:eastAsia="nl-NL"/>
          </w:rPr>
          <w:tab/>
        </w:r>
        <w:r w:rsidRPr="00284D4B">
          <w:rPr>
            <w:rStyle w:val="Hyperlink"/>
            <w:noProof/>
          </w:rPr>
          <w:t>ALTEN</w:t>
        </w:r>
        <w:r>
          <w:rPr>
            <w:noProof/>
            <w:webHidden/>
          </w:rPr>
          <w:tab/>
        </w:r>
        <w:r>
          <w:rPr>
            <w:noProof/>
            <w:webHidden/>
          </w:rPr>
          <w:fldChar w:fldCharType="begin"/>
        </w:r>
        <w:r>
          <w:rPr>
            <w:noProof/>
            <w:webHidden/>
          </w:rPr>
          <w:instrText xml:space="preserve"> PAGEREF _Toc105527365 \h </w:instrText>
        </w:r>
        <w:r>
          <w:rPr>
            <w:noProof/>
            <w:webHidden/>
          </w:rPr>
        </w:r>
        <w:r>
          <w:rPr>
            <w:noProof/>
            <w:webHidden/>
          </w:rPr>
          <w:fldChar w:fldCharType="separate"/>
        </w:r>
        <w:r w:rsidR="00FC58D5">
          <w:rPr>
            <w:noProof/>
            <w:webHidden/>
          </w:rPr>
          <w:t>11</w:t>
        </w:r>
        <w:r>
          <w:rPr>
            <w:noProof/>
            <w:webHidden/>
          </w:rPr>
          <w:fldChar w:fldCharType="end"/>
        </w:r>
      </w:hyperlink>
    </w:p>
    <w:p w14:paraId="56C9E23B" w14:textId="086056A1" w:rsidR="00A7648F" w:rsidRDefault="00A7648F">
      <w:pPr>
        <w:pStyle w:val="Inhopg1"/>
        <w:tabs>
          <w:tab w:val="left" w:pos="400"/>
          <w:tab w:val="right" w:leader="dot" w:pos="9016"/>
        </w:tabs>
        <w:rPr>
          <w:rFonts w:asciiTheme="minorHAnsi" w:eastAsiaTheme="minorEastAsia" w:hAnsiTheme="minorHAnsi" w:cstheme="minorBidi"/>
          <w:bCs w:val="0"/>
          <w:caps w:val="0"/>
          <w:noProof/>
          <w:sz w:val="22"/>
          <w:szCs w:val="22"/>
          <w:lang w:eastAsia="nl-NL"/>
        </w:rPr>
      </w:pPr>
      <w:hyperlink w:anchor="_Toc105527366" w:history="1">
        <w:r w:rsidRPr="00284D4B">
          <w:rPr>
            <w:rStyle w:val="Hyperlink"/>
            <w:noProof/>
          </w:rPr>
          <w:t>3</w:t>
        </w:r>
        <w:r>
          <w:rPr>
            <w:rFonts w:asciiTheme="minorHAnsi" w:eastAsiaTheme="minorEastAsia" w:hAnsiTheme="minorHAnsi" w:cstheme="minorBidi"/>
            <w:bCs w:val="0"/>
            <w:caps w:val="0"/>
            <w:noProof/>
            <w:sz w:val="22"/>
            <w:szCs w:val="22"/>
            <w:lang w:eastAsia="nl-NL"/>
          </w:rPr>
          <w:tab/>
        </w:r>
        <w:r w:rsidRPr="00284D4B">
          <w:rPr>
            <w:rStyle w:val="Hyperlink"/>
            <w:noProof/>
          </w:rPr>
          <w:t>De opdracht</w:t>
        </w:r>
        <w:r>
          <w:rPr>
            <w:noProof/>
            <w:webHidden/>
          </w:rPr>
          <w:tab/>
        </w:r>
        <w:r>
          <w:rPr>
            <w:noProof/>
            <w:webHidden/>
          </w:rPr>
          <w:fldChar w:fldCharType="begin"/>
        </w:r>
        <w:r>
          <w:rPr>
            <w:noProof/>
            <w:webHidden/>
          </w:rPr>
          <w:instrText xml:space="preserve"> PAGEREF _Toc105527366 \h </w:instrText>
        </w:r>
        <w:r>
          <w:rPr>
            <w:noProof/>
            <w:webHidden/>
          </w:rPr>
        </w:r>
        <w:r>
          <w:rPr>
            <w:noProof/>
            <w:webHidden/>
          </w:rPr>
          <w:fldChar w:fldCharType="separate"/>
        </w:r>
        <w:r w:rsidR="00FC58D5">
          <w:rPr>
            <w:noProof/>
            <w:webHidden/>
          </w:rPr>
          <w:t>12</w:t>
        </w:r>
        <w:r>
          <w:rPr>
            <w:noProof/>
            <w:webHidden/>
          </w:rPr>
          <w:fldChar w:fldCharType="end"/>
        </w:r>
      </w:hyperlink>
    </w:p>
    <w:p w14:paraId="19F8DD09" w14:textId="4D19F5FD" w:rsidR="00A7648F" w:rsidRDefault="00A7648F">
      <w:pPr>
        <w:pStyle w:val="Inhopg2"/>
        <w:tabs>
          <w:tab w:val="left" w:pos="800"/>
          <w:tab w:val="right" w:leader="dot" w:pos="9016"/>
        </w:tabs>
        <w:rPr>
          <w:rFonts w:asciiTheme="minorHAnsi" w:eastAsiaTheme="minorEastAsia" w:hAnsiTheme="minorHAnsi" w:cstheme="minorBidi"/>
          <w:smallCaps w:val="0"/>
          <w:noProof/>
          <w:sz w:val="22"/>
          <w:szCs w:val="22"/>
          <w:lang w:eastAsia="nl-NL"/>
        </w:rPr>
      </w:pPr>
      <w:hyperlink w:anchor="_Toc105527367" w:history="1">
        <w:r w:rsidRPr="00284D4B">
          <w:rPr>
            <w:rStyle w:val="Hyperlink"/>
            <w:noProof/>
          </w:rPr>
          <w:t>3.1</w:t>
        </w:r>
        <w:r>
          <w:rPr>
            <w:rFonts w:asciiTheme="minorHAnsi" w:eastAsiaTheme="minorEastAsia" w:hAnsiTheme="minorHAnsi" w:cstheme="minorBidi"/>
            <w:smallCaps w:val="0"/>
            <w:noProof/>
            <w:sz w:val="22"/>
            <w:szCs w:val="22"/>
            <w:lang w:eastAsia="nl-NL"/>
          </w:rPr>
          <w:tab/>
        </w:r>
        <w:r w:rsidRPr="00284D4B">
          <w:rPr>
            <w:rStyle w:val="Hyperlink"/>
            <w:noProof/>
          </w:rPr>
          <w:t>Probleemstelling</w:t>
        </w:r>
        <w:r>
          <w:rPr>
            <w:noProof/>
            <w:webHidden/>
          </w:rPr>
          <w:tab/>
        </w:r>
        <w:r>
          <w:rPr>
            <w:noProof/>
            <w:webHidden/>
          </w:rPr>
          <w:fldChar w:fldCharType="begin"/>
        </w:r>
        <w:r>
          <w:rPr>
            <w:noProof/>
            <w:webHidden/>
          </w:rPr>
          <w:instrText xml:space="preserve"> PAGEREF _Toc105527367 \h </w:instrText>
        </w:r>
        <w:r>
          <w:rPr>
            <w:noProof/>
            <w:webHidden/>
          </w:rPr>
        </w:r>
        <w:r>
          <w:rPr>
            <w:noProof/>
            <w:webHidden/>
          </w:rPr>
          <w:fldChar w:fldCharType="separate"/>
        </w:r>
        <w:r w:rsidR="00FC58D5">
          <w:rPr>
            <w:noProof/>
            <w:webHidden/>
          </w:rPr>
          <w:t>12</w:t>
        </w:r>
        <w:r>
          <w:rPr>
            <w:noProof/>
            <w:webHidden/>
          </w:rPr>
          <w:fldChar w:fldCharType="end"/>
        </w:r>
      </w:hyperlink>
    </w:p>
    <w:p w14:paraId="7B444F73" w14:textId="01F760A3" w:rsidR="00A7648F" w:rsidRDefault="00A7648F">
      <w:pPr>
        <w:pStyle w:val="Inhopg2"/>
        <w:tabs>
          <w:tab w:val="left" w:pos="800"/>
          <w:tab w:val="right" w:leader="dot" w:pos="9016"/>
        </w:tabs>
        <w:rPr>
          <w:rFonts w:asciiTheme="minorHAnsi" w:eastAsiaTheme="minorEastAsia" w:hAnsiTheme="minorHAnsi" w:cstheme="minorBidi"/>
          <w:smallCaps w:val="0"/>
          <w:noProof/>
          <w:sz w:val="22"/>
          <w:szCs w:val="22"/>
          <w:lang w:eastAsia="nl-NL"/>
        </w:rPr>
      </w:pPr>
      <w:hyperlink w:anchor="_Toc105527368" w:history="1">
        <w:r w:rsidRPr="00284D4B">
          <w:rPr>
            <w:rStyle w:val="Hyperlink"/>
            <w:noProof/>
          </w:rPr>
          <w:t>3.2</w:t>
        </w:r>
        <w:r>
          <w:rPr>
            <w:rFonts w:asciiTheme="minorHAnsi" w:eastAsiaTheme="minorEastAsia" w:hAnsiTheme="minorHAnsi" w:cstheme="minorBidi"/>
            <w:smallCaps w:val="0"/>
            <w:noProof/>
            <w:sz w:val="22"/>
            <w:szCs w:val="22"/>
            <w:lang w:eastAsia="nl-NL"/>
          </w:rPr>
          <w:tab/>
        </w:r>
        <w:r w:rsidRPr="00284D4B">
          <w:rPr>
            <w:rStyle w:val="Hyperlink"/>
            <w:noProof/>
          </w:rPr>
          <w:t>Doelstelling</w:t>
        </w:r>
        <w:r>
          <w:rPr>
            <w:noProof/>
            <w:webHidden/>
          </w:rPr>
          <w:tab/>
        </w:r>
        <w:r>
          <w:rPr>
            <w:noProof/>
            <w:webHidden/>
          </w:rPr>
          <w:fldChar w:fldCharType="begin"/>
        </w:r>
        <w:r>
          <w:rPr>
            <w:noProof/>
            <w:webHidden/>
          </w:rPr>
          <w:instrText xml:space="preserve"> PAGEREF _Toc105527368 \h </w:instrText>
        </w:r>
        <w:r>
          <w:rPr>
            <w:noProof/>
            <w:webHidden/>
          </w:rPr>
        </w:r>
        <w:r>
          <w:rPr>
            <w:noProof/>
            <w:webHidden/>
          </w:rPr>
          <w:fldChar w:fldCharType="separate"/>
        </w:r>
        <w:r w:rsidR="00FC58D5">
          <w:rPr>
            <w:noProof/>
            <w:webHidden/>
          </w:rPr>
          <w:t>12</w:t>
        </w:r>
        <w:r>
          <w:rPr>
            <w:noProof/>
            <w:webHidden/>
          </w:rPr>
          <w:fldChar w:fldCharType="end"/>
        </w:r>
      </w:hyperlink>
    </w:p>
    <w:p w14:paraId="06A8DCED" w14:textId="453F71D7" w:rsidR="00A7648F" w:rsidRDefault="00A7648F">
      <w:pPr>
        <w:pStyle w:val="Inhopg2"/>
        <w:tabs>
          <w:tab w:val="left" w:pos="800"/>
          <w:tab w:val="right" w:leader="dot" w:pos="9016"/>
        </w:tabs>
        <w:rPr>
          <w:rFonts w:asciiTheme="minorHAnsi" w:eastAsiaTheme="minorEastAsia" w:hAnsiTheme="minorHAnsi" w:cstheme="minorBidi"/>
          <w:smallCaps w:val="0"/>
          <w:noProof/>
          <w:sz w:val="22"/>
          <w:szCs w:val="22"/>
          <w:lang w:eastAsia="nl-NL"/>
        </w:rPr>
      </w:pPr>
      <w:hyperlink w:anchor="_Toc105527369" w:history="1">
        <w:r w:rsidRPr="00284D4B">
          <w:rPr>
            <w:rStyle w:val="Hyperlink"/>
            <w:noProof/>
          </w:rPr>
          <w:t>3.3</w:t>
        </w:r>
        <w:r>
          <w:rPr>
            <w:rFonts w:asciiTheme="minorHAnsi" w:eastAsiaTheme="minorEastAsia" w:hAnsiTheme="minorHAnsi" w:cstheme="minorBidi"/>
            <w:smallCaps w:val="0"/>
            <w:noProof/>
            <w:sz w:val="22"/>
            <w:szCs w:val="22"/>
            <w:lang w:eastAsia="nl-NL"/>
          </w:rPr>
          <w:tab/>
        </w:r>
        <w:r w:rsidRPr="00284D4B">
          <w:rPr>
            <w:rStyle w:val="Hyperlink"/>
            <w:noProof/>
          </w:rPr>
          <w:t>Ontwerpopdracht</w:t>
        </w:r>
        <w:r>
          <w:rPr>
            <w:noProof/>
            <w:webHidden/>
          </w:rPr>
          <w:tab/>
        </w:r>
        <w:r>
          <w:rPr>
            <w:noProof/>
            <w:webHidden/>
          </w:rPr>
          <w:fldChar w:fldCharType="begin"/>
        </w:r>
        <w:r>
          <w:rPr>
            <w:noProof/>
            <w:webHidden/>
          </w:rPr>
          <w:instrText xml:space="preserve"> PAGEREF _Toc105527369 \h </w:instrText>
        </w:r>
        <w:r>
          <w:rPr>
            <w:noProof/>
            <w:webHidden/>
          </w:rPr>
        </w:r>
        <w:r>
          <w:rPr>
            <w:noProof/>
            <w:webHidden/>
          </w:rPr>
          <w:fldChar w:fldCharType="separate"/>
        </w:r>
        <w:r w:rsidR="00FC58D5">
          <w:rPr>
            <w:noProof/>
            <w:webHidden/>
          </w:rPr>
          <w:t>12</w:t>
        </w:r>
        <w:r>
          <w:rPr>
            <w:noProof/>
            <w:webHidden/>
          </w:rPr>
          <w:fldChar w:fldCharType="end"/>
        </w:r>
      </w:hyperlink>
    </w:p>
    <w:p w14:paraId="1730242D" w14:textId="2FBCFACA" w:rsidR="00A7648F" w:rsidRDefault="00A7648F">
      <w:pPr>
        <w:pStyle w:val="Inhopg2"/>
        <w:tabs>
          <w:tab w:val="left" w:pos="800"/>
          <w:tab w:val="right" w:leader="dot" w:pos="9016"/>
        </w:tabs>
        <w:rPr>
          <w:rFonts w:asciiTheme="minorHAnsi" w:eastAsiaTheme="minorEastAsia" w:hAnsiTheme="minorHAnsi" w:cstheme="minorBidi"/>
          <w:smallCaps w:val="0"/>
          <w:noProof/>
          <w:sz w:val="22"/>
          <w:szCs w:val="22"/>
          <w:lang w:eastAsia="nl-NL"/>
        </w:rPr>
      </w:pPr>
      <w:hyperlink w:anchor="_Toc105527370" w:history="1">
        <w:r w:rsidRPr="00284D4B">
          <w:rPr>
            <w:rStyle w:val="Hyperlink"/>
            <w:noProof/>
          </w:rPr>
          <w:t>3.4</w:t>
        </w:r>
        <w:r>
          <w:rPr>
            <w:rFonts w:asciiTheme="minorHAnsi" w:eastAsiaTheme="minorEastAsia" w:hAnsiTheme="minorHAnsi" w:cstheme="minorBidi"/>
            <w:smallCaps w:val="0"/>
            <w:noProof/>
            <w:sz w:val="22"/>
            <w:szCs w:val="22"/>
            <w:lang w:eastAsia="nl-NL"/>
          </w:rPr>
          <w:tab/>
        </w:r>
        <w:r w:rsidRPr="00284D4B">
          <w:rPr>
            <w:rStyle w:val="Hyperlink"/>
            <w:noProof/>
          </w:rPr>
          <w:t>Scope en afbakening</w:t>
        </w:r>
        <w:r>
          <w:rPr>
            <w:noProof/>
            <w:webHidden/>
          </w:rPr>
          <w:tab/>
        </w:r>
        <w:r>
          <w:rPr>
            <w:noProof/>
            <w:webHidden/>
          </w:rPr>
          <w:fldChar w:fldCharType="begin"/>
        </w:r>
        <w:r>
          <w:rPr>
            <w:noProof/>
            <w:webHidden/>
          </w:rPr>
          <w:instrText xml:space="preserve"> PAGEREF _Toc105527370 \h </w:instrText>
        </w:r>
        <w:r>
          <w:rPr>
            <w:noProof/>
            <w:webHidden/>
          </w:rPr>
        </w:r>
        <w:r>
          <w:rPr>
            <w:noProof/>
            <w:webHidden/>
          </w:rPr>
          <w:fldChar w:fldCharType="separate"/>
        </w:r>
        <w:r w:rsidR="00FC58D5">
          <w:rPr>
            <w:noProof/>
            <w:webHidden/>
          </w:rPr>
          <w:t>13</w:t>
        </w:r>
        <w:r>
          <w:rPr>
            <w:noProof/>
            <w:webHidden/>
          </w:rPr>
          <w:fldChar w:fldCharType="end"/>
        </w:r>
      </w:hyperlink>
    </w:p>
    <w:p w14:paraId="2CE88F0B" w14:textId="660F8C18" w:rsidR="00A7648F" w:rsidRDefault="00A7648F">
      <w:pPr>
        <w:pStyle w:val="Inhopg2"/>
        <w:tabs>
          <w:tab w:val="left" w:pos="800"/>
          <w:tab w:val="right" w:leader="dot" w:pos="9016"/>
        </w:tabs>
        <w:rPr>
          <w:rFonts w:asciiTheme="minorHAnsi" w:eastAsiaTheme="minorEastAsia" w:hAnsiTheme="minorHAnsi" w:cstheme="minorBidi"/>
          <w:smallCaps w:val="0"/>
          <w:noProof/>
          <w:sz w:val="22"/>
          <w:szCs w:val="22"/>
          <w:lang w:eastAsia="nl-NL"/>
        </w:rPr>
      </w:pPr>
      <w:hyperlink w:anchor="_Toc105527371" w:history="1">
        <w:r w:rsidRPr="00284D4B">
          <w:rPr>
            <w:rStyle w:val="Hyperlink"/>
            <w:noProof/>
          </w:rPr>
          <w:t>3.5</w:t>
        </w:r>
        <w:r>
          <w:rPr>
            <w:rFonts w:asciiTheme="minorHAnsi" w:eastAsiaTheme="minorEastAsia" w:hAnsiTheme="minorHAnsi" w:cstheme="minorBidi"/>
            <w:smallCaps w:val="0"/>
            <w:noProof/>
            <w:sz w:val="22"/>
            <w:szCs w:val="22"/>
            <w:lang w:eastAsia="nl-NL"/>
          </w:rPr>
          <w:tab/>
        </w:r>
        <w:r w:rsidRPr="00284D4B">
          <w:rPr>
            <w:rStyle w:val="Hyperlink"/>
            <w:noProof/>
          </w:rPr>
          <w:t>Requirements</w:t>
        </w:r>
        <w:r>
          <w:rPr>
            <w:noProof/>
            <w:webHidden/>
          </w:rPr>
          <w:tab/>
        </w:r>
        <w:r>
          <w:rPr>
            <w:noProof/>
            <w:webHidden/>
          </w:rPr>
          <w:fldChar w:fldCharType="begin"/>
        </w:r>
        <w:r>
          <w:rPr>
            <w:noProof/>
            <w:webHidden/>
          </w:rPr>
          <w:instrText xml:space="preserve"> PAGEREF _Toc105527371 \h </w:instrText>
        </w:r>
        <w:r>
          <w:rPr>
            <w:noProof/>
            <w:webHidden/>
          </w:rPr>
        </w:r>
        <w:r>
          <w:rPr>
            <w:noProof/>
            <w:webHidden/>
          </w:rPr>
          <w:fldChar w:fldCharType="separate"/>
        </w:r>
        <w:r w:rsidR="00FC58D5">
          <w:rPr>
            <w:noProof/>
            <w:webHidden/>
          </w:rPr>
          <w:t>13</w:t>
        </w:r>
        <w:r>
          <w:rPr>
            <w:noProof/>
            <w:webHidden/>
          </w:rPr>
          <w:fldChar w:fldCharType="end"/>
        </w:r>
      </w:hyperlink>
    </w:p>
    <w:p w14:paraId="70C4516A" w14:textId="7302C553" w:rsidR="00A7648F" w:rsidRDefault="00A7648F">
      <w:pPr>
        <w:pStyle w:val="Inhopg2"/>
        <w:tabs>
          <w:tab w:val="left" w:pos="800"/>
          <w:tab w:val="right" w:leader="dot" w:pos="9016"/>
        </w:tabs>
        <w:rPr>
          <w:rFonts w:asciiTheme="minorHAnsi" w:eastAsiaTheme="minorEastAsia" w:hAnsiTheme="minorHAnsi" w:cstheme="minorBidi"/>
          <w:smallCaps w:val="0"/>
          <w:noProof/>
          <w:sz w:val="22"/>
          <w:szCs w:val="22"/>
          <w:lang w:eastAsia="nl-NL"/>
        </w:rPr>
      </w:pPr>
      <w:hyperlink w:anchor="_Toc105527372" w:history="1">
        <w:r w:rsidRPr="00284D4B">
          <w:rPr>
            <w:rStyle w:val="Hyperlink"/>
            <w:noProof/>
          </w:rPr>
          <w:t>3.6</w:t>
        </w:r>
        <w:r>
          <w:rPr>
            <w:rFonts w:asciiTheme="minorHAnsi" w:eastAsiaTheme="minorEastAsia" w:hAnsiTheme="minorHAnsi" w:cstheme="minorBidi"/>
            <w:smallCaps w:val="0"/>
            <w:noProof/>
            <w:sz w:val="22"/>
            <w:szCs w:val="22"/>
            <w:lang w:eastAsia="nl-NL"/>
          </w:rPr>
          <w:tab/>
        </w:r>
        <w:r w:rsidRPr="00284D4B">
          <w:rPr>
            <w:rStyle w:val="Hyperlink"/>
            <w:noProof/>
          </w:rPr>
          <w:t>Project aanpak</w:t>
        </w:r>
        <w:r>
          <w:rPr>
            <w:noProof/>
            <w:webHidden/>
          </w:rPr>
          <w:tab/>
        </w:r>
        <w:r>
          <w:rPr>
            <w:noProof/>
            <w:webHidden/>
          </w:rPr>
          <w:fldChar w:fldCharType="begin"/>
        </w:r>
        <w:r>
          <w:rPr>
            <w:noProof/>
            <w:webHidden/>
          </w:rPr>
          <w:instrText xml:space="preserve"> PAGEREF _Toc105527372 \h </w:instrText>
        </w:r>
        <w:r>
          <w:rPr>
            <w:noProof/>
            <w:webHidden/>
          </w:rPr>
        </w:r>
        <w:r>
          <w:rPr>
            <w:noProof/>
            <w:webHidden/>
          </w:rPr>
          <w:fldChar w:fldCharType="separate"/>
        </w:r>
        <w:r w:rsidR="00FC58D5">
          <w:rPr>
            <w:noProof/>
            <w:webHidden/>
          </w:rPr>
          <w:t>14</w:t>
        </w:r>
        <w:r>
          <w:rPr>
            <w:noProof/>
            <w:webHidden/>
          </w:rPr>
          <w:fldChar w:fldCharType="end"/>
        </w:r>
      </w:hyperlink>
    </w:p>
    <w:p w14:paraId="36744718" w14:textId="0A70F605" w:rsidR="00A7648F" w:rsidRDefault="00A7648F">
      <w:pPr>
        <w:pStyle w:val="Inhopg1"/>
        <w:tabs>
          <w:tab w:val="left" w:pos="400"/>
          <w:tab w:val="right" w:leader="dot" w:pos="9016"/>
        </w:tabs>
        <w:rPr>
          <w:rFonts w:asciiTheme="minorHAnsi" w:eastAsiaTheme="minorEastAsia" w:hAnsiTheme="minorHAnsi" w:cstheme="minorBidi"/>
          <w:bCs w:val="0"/>
          <w:caps w:val="0"/>
          <w:noProof/>
          <w:sz w:val="22"/>
          <w:szCs w:val="22"/>
          <w:lang w:eastAsia="nl-NL"/>
        </w:rPr>
      </w:pPr>
      <w:hyperlink w:anchor="_Toc105527373" w:history="1">
        <w:r w:rsidRPr="00284D4B">
          <w:rPr>
            <w:rStyle w:val="Hyperlink"/>
            <w:noProof/>
          </w:rPr>
          <w:t>4</w:t>
        </w:r>
        <w:r>
          <w:rPr>
            <w:rFonts w:asciiTheme="minorHAnsi" w:eastAsiaTheme="minorEastAsia" w:hAnsiTheme="minorHAnsi" w:cstheme="minorBidi"/>
            <w:bCs w:val="0"/>
            <w:caps w:val="0"/>
            <w:noProof/>
            <w:sz w:val="22"/>
            <w:szCs w:val="22"/>
            <w:lang w:eastAsia="nl-NL"/>
          </w:rPr>
          <w:tab/>
        </w:r>
        <w:r w:rsidRPr="00284D4B">
          <w:rPr>
            <w:rStyle w:val="Hyperlink"/>
            <w:noProof/>
          </w:rPr>
          <w:t>Vooronderzoek</w:t>
        </w:r>
        <w:r>
          <w:rPr>
            <w:noProof/>
            <w:webHidden/>
          </w:rPr>
          <w:tab/>
        </w:r>
        <w:r>
          <w:rPr>
            <w:noProof/>
            <w:webHidden/>
          </w:rPr>
          <w:fldChar w:fldCharType="begin"/>
        </w:r>
        <w:r>
          <w:rPr>
            <w:noProof/>
            <w:webHidden/>
          </w:rPr>
          <w:instrText xml:space="preserve"> PAGEREF _Toc105527373 \h </w:instrText>
        </w:r>
        <w:r>
          <w:rPr>
            <w:noProof/>
            <w:webHidden/>
          </w:rPr>
        </w:r>
        <w:r>
          <w:rPr>
            <w:noProof/>
            <w:webHidden/>
          </w:rPr>
          <w:fldChar w:fldCharType="separate"/>
        </w:r>
        <w:r w:rsidR="00FC58D5">
          <w:rPr>
            <w:noProof/>
            <w:webHidden/>
          </w:rPr>
          <w:t>15</w:t>
        </w:r>
        <w:r>
          <w:rPr>
            <w:noProof/>
            <w:webHidden/>
          </w:rPr>
          <w:fldChar w:fldCharType="end"/>
        </w:r>
      </w:hyperlink>
    </w:p>
    <w:p w14:paraId="25D839AA" w14:textId="11C90B7F" w:rsidR="00A7648F" w:rsidRDefault="00A7648F">
      <w:pPr>
        <w:pStyle w:val="Inhopg2"/>
        <w:tabs>
          <w:tab w:val="left" w:pos="800"/>
          <w:tab w:val="right" w:leader="dot" w:pos="9016"/>
        </w:tabs>
        <w:rPr>
          <w:rFonts w:asciiTheme="minorHAnsi" w:eastAsiaTheme="minorEastAsia" w:hAnsiTheme="minorHAnsi" w:cstheme="minorBidi"/>
          <w:smallCaps w:val="0"/>
          <w:noProof/>
          <w:sz w:val="22"/>
          <w:szCs w:val="22"/>
          <w:lang w:eastAsia="nl-NL"/>
        </w:rPr>
      </w:pPr>
      <w:hyperlink w:anchor="_Toc105527374" w:history="1">
        <w:r w:rsidRPr="00284D4B">
          <w:rPr>
            <w:rStyle w:val="Hyperlink"/>
            <w:noProof/>
          </w:rPr>
          <w:t>4.1</w:t>
        </w:r>
        <w:r>
          <w:rPr>
            <w:rFonts w:asciiTheme="minorHAnsi" w:eastAsiaTheme="minorEastAsia" w:hAnsiTheme="minorHAnsi" w:cstheme="minorBidi"/>
            <w:smallCaps w:val="0"/>
            <w:noProof/>
            <w:sz w:val="22"/>
            <w:szCs w:val="22"/>
            <w:lang w:eastAsia="nl-NL"/>
          </w:rPr>
          <w:tab/>
        </w:r>
        <w:r w:rsidRPr="00284D4B">
          <w:rPr>
            <w:rStyle w:val="Hyperlink"/>
            <w:noProof/>
          </w:rPr>
          <w:t>De 4-op-1-rij robot</w:t>
        </w:r>
        <w:r>
          <w:rPr>
            <w:noProof/>
            <w:webHidden/>
          </w:rPr>
          <w:tab/>
        </w:r>
        <w:r>
          <w:rPr>
            <w:noProof/>
            <w:webHidden/>
          </w:rPr>
          <w:fldChar w:fldCharType="begin"/>
        </w:r>
        <w:r>
          <w:rPr>
            <w:noProof/>
            <w:webHidden/>
          </w:rPr>
          <w:instrText xml:space="preserve"> PAGEREF _Toc105527374 \h </w:instrText>
        </w:r>
        <w:r>
          <w:rPr>
            <w:noProof/>
            <w:webHidden/>
          </w:rPr>
        </w:r>
        <w:r>
          <w:rPr>
            <w:noProof/>
            <w:webHidden/>
          </w:rPr>
          <w:fldChar w:fldCharType="separate"/>
        </w:r>
        <w:r w:rsidR="00FC58D5">
          <w:rPr>
            <w:noProof/>
            <w:webHidden/>
          </w:rPr>
          <w:t>15</w:t>
        </w:r>
        <w:r>
          <w:rPr>
            <w:noProof/>
            <w:webHidden/>
          </w:rPr>
          <w:fldChar w:fldCharType="end"/>
        </w:r>
      </w:hyperlink>
    </w:p>
    <w:p w14:paraId="7328EF58" w14:textId="4662B3D1" w:rsidR="00A7648F" w:rsidRDefault="00A7648F">
      <w:pPr>
        <w:pStyle w:val="Inhopg3"/>
        <w:tabs>
          <w:tab w:val="left" w:pos="1200"/>
          <w:tab w:val="right" w:leader="dot" w:pos="9016"/>
        </w:tabs>
        <w:rPr>
          <w:rFonts w:asciiTheme="minorHAnsi" w:eastAsiaTheme="minorEastAsia" w:hAnsiTheme="minorHAnsi" w:cstheme="minorBidi"/>
          <w:iCs w:val="0"/>
          <w:noProof/>
          <w:sz w:val="22"/>
          <w:szCs w:val="22"/>
          <w:lang w:eastAsia="nl-NL"/>
        </w:rPr>
      </w:pPr>
      <w:hyperlink w:anchor="_Toc105527375" w:history="1">
        <w:r w:rsidRPr="00284D4B">
          <w:rPr>
            <w:rStyle w:val="Hyperlink"/>
            <w:noProof/>
          </w:rPr>
          <w:t>4.1.1</w:t>
        </w:r>
        <w:r>
          <w:rPr>
            <w:rFonts w:asciiTheme="minorHAnsi" w:eastAsiaTheme="minorEastAsia" w:hAnsiTheme="minorHAnsi" w:cstheme="minorBidi"/>
            <w:iCs w:val="0"/>
            <w:noProof/>
            <w:sz w:val="22"/>
            <w:szCs w:val="22"/>
            <w:lang w:eastAsia="nl-NL"/>
          </w:rPr>
          <w:tab/>
        </w:r>
        <w:r w:rsidRPr="00284D4B">
          <w:rPr>
            <w:rStyle w:val="Hyperlink"/>
            <w:noProof/>
          </w:rPr>
          <w:t>Spelverloop</w:t>
        </w:r>
        <w:r>
          <w:rPr>
            <w:noProof/>
            <w:webHidden/>
          </w:rPr>
          <w:tab/>
        </w:r>
        <w:r>
          <w:rPr>
            <w:noProof/>
            <w:webHidden/>
          </w:rPr>
          <w:fldChar w:fldCharType="begin"/>
        </w:r>
        <w:r>
          <w:rPr>
            <w:noProof/>
            <w:webHidden/>
          </w:rPr>
          <w:instrText xml:space="preserve"> PAGEREF _Toc105527375 \h </w:instrText>
        </w:r>
        <w:r>
          <w:rPr>
            <w:noProof/>
            <w:webHidden/>
          </w:rPr>
        </w:r>
        <w:r>
          <w:rPr>
            <w:noProof/>
            <w:webHidden/>
          </w:rPr>
          <w:fldChar w:fldCharType="separate"/>
        </w:r>
        <w:r w:rsidR="00FC58D5">
          <w:rPr>
            <w:noProof/>
            <w:webHidden/>
          </w:rPr>
          <w:t>15</w:t>
        </w:r>
        <w:r>
          <w:rPr>
            <w:noProof/>
            <w:webHidden/>
          </w:rPr>
          <w:fldChar w:fldCharType="end"/>
        </w:r>
      </w:hyperlink>
    </w:p>
    <w:p w14:paraId="0472F2D7" w14:textId="3717FC8F" w:rsidR="00A7648F" w:rsidRDefault="00A7648F">
      <w:pPr>
        <w:pStyle w:val="Inhopg3"/>
        <w:tabs>
          <w:tab w:val="left" w:pos="1200"/>
          <w:tab w:val="right" w:leader="dot" w:pos="9016"/>
        </w:tabs>
        <w:rPr>
          <w:rFonts w:asciiTheme="minorHAnsi" w:eastAsiaTheme="minorEastAsia" w:hAnsiTheme="minorHAnsi" w:cstheme="minorBidi"/>
          <w:iCs w:val="0"/>
          <w:noProof/>
          <w:sz w:val="22"/>
          <w:szCs w:val="22"/>
          <w:lang w:eastAsia="nl-NL"/>
        </w:rPr>
      </w:pPr>
      <w:hyperlink w:anchor="_Toc105527376" w:history="1">
        <w:r w:rsidRPr="00284D4B">
          <w:rPr>
            <w:rStyle w:val="Hyperlink"/>
            <w:noProof/>
          </w:rPr>
          <w:t>4.1.2</w:t>
        </w:r>
        <w:r>
          <w:rPr>
            <w:rFonts w:asciiTheme="minorHAnsi" w:eastAsiaTheme="minorEastAsia" w:hAnsiTheme="minorHAnsi" w:cstheme="minorBidi"/>
            <w:iCs w:val="0"/>
            <w:noProof/>
            <w:sz w:val="22"/>
            <w:szCs w:val="22"/>
            <w:lang w:eastAsia="nl-NL"/>
          </w:rPr>
          <w:tab/>
        </w:r>
        <w:r w:rsidRPr="00284D4B">
          <w:rPr>
            <w:rStyle w:val="Hyperlink"/>
            <w:noProof/>
          </w:rPr>
          <w:t>Hardware identificatie</w:t>
        </w:r>
        <w:r>
          <w:rPr>
            <w:noProof/>
            <w:webHidden/>
          </w:rPr>
          <w:tab/>
        </w:r>
        <w:r>
          <w:rPr>
            <w:noProof/>
            <w:webHidden/>
          </w:rPr>
          <w:fldChar w:fldCharType="begin"/>
        </w:r>
        <w:r>
          <w:rPr>
            <w:noProof/>
            <w:webHidden/>
          </w:rPr>
          <w:instrText xml:space="preserve"> PAGEREF _Toc105527376 \h </w:instrText>
        </w:r>
        <w:r>
          <w:rPr>
            <w:noProof/>
            <w:webHidden/>
          </w:rPr>
        </w:r>
        <w:r>
          <w:rPr>
            <w:noProof/>
            <w:webHidden/>
          </w:rPr>
          <w:fldChar w:fldCharType="separate"/>
        </w:r>
        <w:r w:rsidR="00FC58D5">
          <w:rPr>
            <w:noProof/>
            <w:webHidden/>
          </w:rPr>
          <w:t>15</w:t>
        </w:r>
        <w:r>
          <w:rPr>
            <w:noProof/>
            <w:webHidden/>
          </w:rPr>
          <w:fldChar w:fldCharType="end"/>
        </w:r>
      </w:hyperlink>
    </w:p>
    <w:p w14:paraId="48DADCED" w14:textId="048046CC" w:rsidR="00A7648F" w:rsidRDefault="00A7648F">
      <w:pPr>
        <w:pStyle w:val="Inhopg2"/>
        <w:tabs>
          <w:tab w:val="left" w:pos="800"/>
          <w:tab w:val="right" w:leader="dot" w:pos="9016"/>
        </w:tabs>
        <w:rPr>
          <w:rFonts w:asciiTheme="minorHAnsi" w:eastAsiaTheme="minorEastAsia" w:hAnsiTheme="minorHAnsi" w:cstheme="minorBidi"/>
          <w:smallCaps w:val="0"/>
          <w:noProof/>
          <w:sz w:val="22"/>
          <w:szCs w:val="22"/>
          <w:lang w:eastAsia="nl-NL"/>
        </w:rPr>
      </w:pPr>
      <w:hyperlink w:anchor="_Toc105527377" w:history="1">
        <w:r w:rsidRPr="00284D4B">
          <w:rPr>
            <w:rStyle w:val="Hyperlink"/>
            <w:noProof/>
          </w:rPr>
          <w:t>4.2</w:t>
        </w:r>
        <w:r>
          <w:rPr>
            <w:rFonts w:asciiTheme="minorHAnsi" w:eastAsiaTheme="minorEastAsia" w:hAnsiTheme="minorHAnsi" w:cstheme="minorBidi"/>
            <w:smallCaps w:val="0"/>
            <w:noProof/>
            <w:sz w:val="22"/>
            <w:szCs w:val="22"/>
            <w:lang w:eastAsia="nl-NL"/>
          </w:rPr>
          <w:tab/>
        </w:r>
        <w:r w:rsidRPr="00284D4B">
          <w:rPr>
            <w:rStyle w:val="Hyperlink"/>
            <w:noProof/>
          </w:rPr>
          <w:t>arc42</w:t>
        </w:r>
        <w:r>
          <w:rPr>
            <w:noProof/>
            <w:webHidden/>
          </w:rPr>
          <w:tab/>
        </w:r>
        <w:r>
          <w:rPr>
            <w:noProof/>
            <w:webHidden/>
          </w:rPr>
          <w:fldChar w:fldCharType="begin"/>
        </w:r>
        <w:r>
          <w:rPr>
            <w:noProof/>
            <w:webHidden/>
          </w:rPr>
          <w:instrText xml:space="preserve"> PAGEREF _Toc105527377 \h </w:instrText>
        </w:r>
        <w:r>
          <w:rPr>
            <w:noProof/>
            <w:webHidden/>
          </w:rPr>
        </w:r>
        <w:r>
          <w:rPr>
            <w:noProof/>
            <w:webHidden/>
          </w:rPr>
          <w:fldChar w:fldCharType="separate"/>
        </w:r>
        <w:r w:rsidR="00FC58D5">
          <w:rPr>
            <w:noProof/>
            <w:webHidden/>
          </w:rPr>
          <w:t>17</w:t>
        </w:r>
        <w:r>
          <w:rPr>
            <w:noProof/>
            <w:webHidden/>
          </w:rPr>
          <w:fldChar w:fldCharType="end"/>
        </w:r>
      </w:hyperlink>
    </w:p>
    <w:p w14:paraId="0F5A3A21" w14:textId="5B7E7EAC" w:rsidR="00A7648F" w:rsidRDefault="00A7648F">
      <w:pPr>
        <w:pStyle w:val="Inhopg2"/>
        <w:tabs>
          <w:tab w:val="left" w:pos="800"/>
          <w:tab w:val="right" w:leader="dot" w:pos="9016"/>
        </w:tabs>
        <w:rPr>
          <w:rFonts w:asciiTheme="minorHAnsi" w:eastAsiaTheme="minorEastAsia" w:hAnsiTheme="minorHAnsi" w:cstheme="minorBidi"/>
          <w:smallCaps w:val="0"/>
          <w:noProof/>
          <w:sz w:val="22"/>
          <w:szCs w:val="22"/>
          <w:lang w:eastAsia="nl-NL"/>
        </w:rPr>
      </w:pPr>
      <w:hyperlink w:anchor="_Toc105527378" w:history="1">
        <w:r w:rsidRPr="00284D4B">
          <w:rPr>
            <w:rStyle w:val="Hyperlink"/>
            <w:noProof/>
          </w:rPr>
          <w:t>4.3</w:t>
        </w:r>
        <w:r>
          <w:rPr>
            <w:rFonts w:asciiTheme="minorHAnsi" w:eastAsiaTheme="minorEastAsia" w:hAnsiTheme="minorHAnsi" w:cstheme="minorBidi"/>
            <w:smallCaps w:val="0"/>
            <w:noProof/>
            <w:sz w:val="22"/>
            <w:szCs w:val="22"/>
            <w:lang w:eastAsia="nl-NL"/>
          </w:rPr>
          <w:tab/>
        </w:r>
        <w:r w:rsidRPr="00284D4B">
          <w:rPr>
            <w:rStyle w:val="Hyperlink"/>
            <w:noProof/>
          </w:rPr>
          <w:t>Modulariteit</w:t>
        </w:r>
        <w:r>
          <w:rPr>
            <w:noProof/>
            <w:webHidden/>
          </w:rPr>
          <w:tab/>
        </w:r>
        <w:r>
          <w:rPr>
            <w:noProof/>
            <w:webHidden/>
          </w:rPr>
          <w:fldChar w:fldCharType="begin"/>
        </w:r>
        <w:r>
          <w:rPr>
            <w:noProof/>
            <w:webHidden/>
          </w:rPr>
          <w:instrText xml:space="preserve"> PAGEREF _Toc105527378 \h </w:instrText>
        </w:r>
        <w:r>
          <w:rPr>
            <w:noProof/>
            <w:webHidden/>
          </w:rPr>
        </w:r>
        <w:r>
          <w:rPr>
            <w:noProof/>
            <w:webHidden/>
          </w:rPr>
          <w:fldChar w:fldCharType="separate"/>
        </w:r>
        <w:r w:rsidR="00FC58D5">
          <w:rPr>
            <w:noProof/>
            <w:webHidden/>
          </w:rPr>
          <w:t>18</w:t>
        </w:r>
        <w:r>
          <w:rPr>
            <w:noProof/>
            <w:webHidden/>
          </w:rPr>
          <w:fldChar w:fldCharType="end"/>
        </w:r>
      </w:hyperlink>
    </w:p>
    <w:p w14:paraId="1374C926" w14:textId="72600B7B" w:rsidR="00A7648F" w:rsidRDefault="00A7648F">
      <w:pPr>
        <w:pStyle w:val="Inhopg2"/>
        <w:tabs>
          <w:tab w:val="left" w:pos="800"/>
          <w:tab w:val="right" w:leader="dot" w:pos="9016"/>
        </w:tabs>
        <w:rPr>
          <w:rFonts w:asciiTheme="minorHAnsi" w:eastAsiaTheme="minorEastAsia" w:hAnsiTheme="minorHAnsi" w:cstheme="minorBidi"/>
          <w:smallCaps w:val="0"/>
          <w:noProof/>
          <w:sz w:val="22"/>
          <w:szCs w:val="22"/>
          <w:lang w:eastAsia="nl-NL"/>
        </w:rPr>
      </w:pPr>
      <w:hyperlink w:anchor="_Toc105527379" w:history="1">
        <w:r w:rsidRPr="00284D4B">
          <w:rPr>
            <w:rStyle w:val="Hyperlink"/>
            <w:noProof/>
          </w:rPr>
          <w:t>4.4</w:t>
        </w:r>
        <w:r>
          <w:rPr>
            <w:rFonts w:asciiTheme="minorHAnsi" w:eastAsiaTheme="minorEastAsia" w:hAnsiTheme="minorHAnsi" w:cstheme="minorBidi"/>
            <w:smallCaps w:val="0"/>
            <w:noProof/>
            <w:sz w:val="22"/>
            <w:szCs w:val="22"/>
            <w:lang w:eastAsia="nl-NL"/>
          </w:rPr>
          <w:tab/>
        </w:r>
        <w:r w:rsidRPr="00284D4B">
          <w:rPr>
            <w:rStyle w:val="Hyperlink"/>
            <w:noProof/>
          </w:rPr>
          <w:t>STM32H7 dual-core</w:t>
        </w:r>
        <w:r>
          <w:rPr>
            <w:noProof/>
            <w:webHidden/>
          </w:rPr>
          <w:tab/>
        </w:r>
        <w:r>
          <w:rPr>
            <w:noProof/>
            <w:webHidden/>
          </w:rPr>
          <w:fldChar w:fldCharType="begin"/>
        </w:r>
        <w:r>
          <w:rPr>
            <w:noProof/>
            <w:webHidden/>
          </w:rPr>
          <w:instrText xml:space="preserve"> PAGEREF _Toc105527379 \h </w:instrText>
        </w:r>
        <w:r>
          <w:rPr>
            <w:noProof/>
            <w:webHidden/>
          </w:rPr>
        </w:r>
        <w:r>
          <w:rPr>
            <w:noProof/>
            <w:webHidden/>
          </w:rPr>
          <w:fldChar w:fldCharType="separate"/>
        </w:r>
        <w:r w:rsidR="00FC58D5">
          <w:rPr>
            <w:noProof/>
            <w:webHidden/>
          </w:rPr>
          <w:t>19</w:t>
        </w:r>
        <w:r>
          <w:rPr>
            <w:noProof/>
            <w:webHidden/>
          </w:rPr>
          <w:fldChar w:fldCharType="end"/>
        </w:r>
      </w:hyperlink>
    </w:p>
    <w:p w14:paraId="02558363" w14:textId="09531C5A" w:rsidR="00A7648F" w:rsidRDefault="00A7648F">
      <w:pPr>
        <w:pStyle w:val="Inhopg2"/>
        <w:tabs>
          <w:tab w:val="left" w:pos="800"/>
          <w:tab w:val="right" w:leader="dot" w:pos="9016"/>
        </w:tabs>
        <w:rPr>
          <w:rFonts w:asciiTheme="minorHAnsi" w:eastAsiaTheme="minorEastAsia" w:hAnsiTheme="minorHAnsi" w:cstheme="minorBidi"/>
          <w:smallCaps w:val="0"/>
          <w:noProof/>
          <w:sz w:val="22"/>
          <w:szCs w:val="22"/>
          <w:lang w:eastAsia="nl-NL"/>
        </w:rPr>
      </w:pPr>
      <w:hyperlink w:anchor="_Toc105527380" w:history="1">
        <w:r w:rsidRPr="00284D4B">
          <w:rPr>
            <w:rStyle w:val="Hyperlink"/>
            <w:noProof/>
          </w:rPr>
          <w:t>4.5</w:t>
        </w:r>
        <w:r>
          <w:rPr>
            <w:rFonts w:asciiTheme="minorHAnsi" w:eastAsiaTheme="minorEastAsia" w:hAnsiTheme="minorHAnsi" w:cstheme="minorBidi"/>
            <w:smallCaps w:val="0"/>
            <w:noProof/>
            <w:sz w:val="22"/>
            <w:szCs w:val="22"/>
            <w:lang w:eastAsia="nl-NL"/>
          </w:rPr>
          <w:tab/>
        </w:r>
        <w:r w:rsidRPr="00284D4B">
          <w:rPr>
            <w:rStyle w:val="Hyperlink"/>
            <w:noProof/>
          </w:rPr>
          <w:t>Core verdeling</w:t>
        </w:r>
        <w:r>
          <w:rPr>
            <w:noProof/>
            <w:webHidden/>
          </w:rPr>
          <w:tab/>
        </w:r>
        <w:r>
          <w:rPr>
            <w:noProof/>
            <w:webHidden/>
          </w:rPr>
          <w:fldChar w:fldCharType="begin"/>
        </w:r>
        <w:r>
          <w:rPr>
            <w:noProof/>
            <w:webHidden/>
          </w:rPr>
          <w:instrText xml:space="preserve"> PAGEREF _Toc105527380 \h </w:instrText>
        </w:r>
        <w:r>
          <w:rPr>
            <w:noProof/>
            <w:webHidden/>
          </w:rPr>
        </w:r>
        <w:r>
          <w:rPr>
            <w:noProof/>
            <w:webHidden/>
          </w:rPr>
          <w:fldChar w:fldCharType="separate"/>
        </w:r>
        <w:r w:rsidR="00FC58D5">
          <w:rPr>
            <w:noProof/>
            <w:webHidden/>
          </w:rPr>
          <w:t>20</w:t>
        </w:r>
        <w:r>
          <w:rPr>
            <w:noProof/>
            <w:webHidden/>
          </w:rPr>
          <w:fldChar w:fldCharType="end"/>
        </w:r>
      </w:hyperlink>
    </w:p>
    <w:p w14:paraId="259E1282" w14:textId="69CBE855" w:rsidR="00A7648F" w:rsidRDefault="00A7648F">
      <w:pPr>
        <w:pStyle w:val="Inhopg2"/>
        <w:tabs>
          <w:tab w:val="left" w:pos="800"/>
          <w:tab w:val="right" w:leader="dot" w:pos="9016"/>
        </w:tabs>
        <w:rPr>
          <w:rFonts w:asciiTheme="minorHAnsi" w:eastAsiaTheme="minorEastAsia" w:hAnsiTheme="minorHAnsi" w:cstheme="minorBidi"/>
          <w:smallCaps w:val="0"/>
          <w:noProof/>
          <w:sz w:val="22"/>
          <w:szCs w:val="22"/>
          <w:lang w:eastAsia="nl-NL"/>
        </w:rPr>
      </w:pPr>
      <w:hyperlink w:anchor="_Toc105527381" w:history="1">
        <w:r w:rsidRPr="00284D4B">
          <w:rPr>
            <w:rStyle w:val="Hyperlink"/>
            <w:noProof/>
          </w:rPr>
          <w:t>4.6</w:t>
        </w:r>
        <w:r>
          <w:rPr>
            <w:rFonts w:asciiTheme="minorHAnsi" w:eastAsiaTheme="minorEastAsia" w:hAnsiTheme="minorHAnsi" w:cstheme="minorBidi"/>
            <w:smallCaps w:val="0"/>
            <w:noProof/>
            <w:sz w:val="22"/>
            <w:szCs w:val="22"/>
            <w:lang w:eastAsia="nl-NL"/>
          </w:rPr>
          <w:tab/>
        </w:r>
        <w:r w:rsidRPr="00284D4B">
          <w:rPr>
            <w:rStyle w:val="Hyperlink"/>
            <w:noProof/>
          </w:rPr>
          <w:t>STM32CubeIDE</w:t>
        </w:r>
        <w:r>
          <w:rPr>
            <w:noProof/>
            <w:webHidden/>
          </w:rPr>
          <w:tab/>
        </w:r>
        <w:r>
          <w:rPr>
            <w:noProof/>
            <w:webHidden/>
          </w:rPr>
          <w:fldChar w:fldCharType="begin"/>
        </w:r>
        <w:r>
          <w:rPr>
            <w:noProof/>
            <w:webHidden/>
          </w:rPr>
          <w:instrText xml:space="preserve"> PAGEREF _Toc105527381 \h </w:instrText>
        </w:r>
        <w:r>
          <w:rPr>
            <w:noProof/>
            <w:webHidden/>
          </w:rPr>
        </w:r>
        <w:r>
          <w:rPr>
            <w:noProof/>
            <w:webHidden/>
          </w:rPr>
          <w:fldChar w:fldCharType="separate"/>
        </w:r>
        <w:r w:rsidR="00FC58D5">
          <w:rPr>
            <w:noProof/>
            <w:webHidden/>
          </w:rPr>
          <w:t>20</w:t>
        </w:r>
        <w:r>
          <w:rPr>
            <w:noProof/>
            <w:webHidden/>
          </w:rPr>
          <w:fldChar w:fldCharType="end"/>
        </w:r>
      </w:hyperlink>
    </w:p>
    <w:p w14:paraId="3C38B8C8" w14:textId="7868AD57" w:rsidR="00A7648F" w:rsidRDefault="00A7648F">
      <w:pPr>
        <w:pStyle w:val="Inhopg2"/>
        <w:tabs>
          <w:tab w:val="left" w:pos="800"/>
          <w:tab w:val="right" w:leader="dot" w:pos="9016"/>
        </w:tabs>
        <w:rPr>
          <w:rFonts w:asciiTheme="minorHAnsi" w:eastAsiaTheme="minorEastAsia" w:hAnsiTheme="minorHAnsi" w:cstheme="minorBidi"/>
          <w:smallCaps w:val="0"/>
          <w:noProof/>
          <w:sz w:val="22"/>
          <w:szCs w:val="22"/>
          <w:lang w:eastAsia="nl-NL"/>
        </w:rPr>
      </w:pPr>
      <w:hyperlink w:anchor="_Toc105527382" w:history="1">
        <w:r w:rsidRPr="00284D4B">
          <w:rPr>
            <w:rStyle w:val="Hyperlink"/>
            <w:noProof/>
          </w:rPr>
          <w:t>4.7</w:t>
        </w:r>
        <w:r>
          <w:rPr>
            <w:rFonts w:asciiTheme="minorHAnsi" w:eastAsiaTheme="minorEastAsia" w:hAnsiTheme="minorHAnsi" w:cstheme="minorBidi"/>
            <w:smallCaps w:val="0"/>
            <w:noProof/>
            <w:sz w:val="22"/>
            <w:szCs w:val="22"/>
            <w:lang w:eastAsia="nl-NL"/>
          </w:rPr>
          <w:tab/>
        </w:r>
        <w:r w:rsidRPr="00284D4B">
          <w:rPr>
            <w:rStyle w:val="Hyperlink"/>
            <w:noProof/>
          </w:rPr>
          <w:t>Conclusie</w:t>
        </w:r>
        <w:r>
          <w:rPr>
            <w:noProof/>
            <w:webHidden/>
          </w:rPr>
          <w:tab/>
        </w:r>
        <w:r>
          <w:rPr>
            <w:noProof/>
            <w:webHidden/>
          </w:rPr>
          <w:fldChar w:fldCharType="begin"/>
        </w:r>
        <w:r>
          <w:rPr>
            <w:noProof/>
            <w:webHidden/>
          </w:rPr>
          <w:instrText xml:space="preserve"> PAGEREF _Toc105527382 \h </w:instrText>
        </w:r>
        <w:r>
          <w:rPr>
            <w:noProof/>
            <w:webHidden/>
          </w:rPr>
        </w:r>
        <w:r>
          <w:rPr>
            <w:noProof/>
            <w:webHidden/>
          </w:rPr>
          <w:fldChar w:fldCharType="separate"/>
        </w:r>
        <w:r w:rsidR="00FC58D5">
          <w:rPr>
            <w:noProof/>
            <w:webHidden/>
          </w:rPr>
          <w:t>21</w:t>
        </w:r>
        <w:r>
          <w:rPr>
            <w:noProof/>
            <w:webHidden/>
          </w:rPr>
          <w:fldChar w:fldCharType="end"/>
        </w:r>
      </w:hyperlink>
    </w:p>
    <w:p w14:paraId="671599EF" w14:textId="36E58541" w:rsidR="00A7648F" w:rsidRDefault="00A7648F">
      <w:pPr>
        <w:pStyle w:val="Inhopg1"/>
        <w:tabs>
          <w:tab w:val="left" w:pos="400"/>
          <w:tab w:val="right" w:leader="dot" w:pos="9016"/>
        </w:tabs>
        <w:rPr>
          <w:rFonts w:asciiTheme="minorHAnsi" w:eastAsiaTheme="minorEastAsia" w:hAnsiTheme="minorHAnsi" w:cstheme="minorBidi"/>
          <w:bCs w:val="0"/>
          <w:caps w:val="0"/>
          <w:noProof/>
          <w:sz w:val="22"/>
          <w:szCs w:val="22"/>
          <w:lang w:eastAsia="nl-NL"/>
        </w:rPr>
      </w:pPr>
      <w:hyperlink w:anchor="_Toc105527383" w:history="1">
        <w:r w:rsidRPr="00284D4B">
          <w:rPr>
            <w:rStyle w:val="Hyperlink"/>
            <w:noProof/>
          </w:rPr>
          <w:t>5</w:t>
        </w:r>
        <w:r>
          <w:rPr>
            <w:rFonts w:asciiTheme="minorHAnsi" w:eastAsiaTheme="minorEastAsia" w:hAnsiTheme="minorHAnsi" w:cstheme="minorBidi"/>
            <w:bCs w:val="0"/>
            <w:caps w:val="0"/>
            <w:noProof/>
            <w:sz w:val="22"/>
            <w:szCs w:val="22"/>
            <w:lang w:eastAsia="nl-NL"/>
          </w:rPr>
          <w:tab/>
        </w:r>
        <w:r w:rsidRPr="00284D4B">
          <w:rPr>
            <w:rStyle w:val="Hyperlink"/>
            <w:noProof/>
          </w:rPr>
          <w:t>Ontwerp software architectuur</w:t>
        </w:r>
        <w:r>
          <w:rPr>
            <w:noProof/>
            <w:webHidden/>
          </w:rPr>
          <w:tab/>
        </w:r>
        <w:r>
          <w:rPr>
            <w:noProof/>
            <w:webHidden/>
          </w:rPr>
          <w:fldChar w:fldCharType="begin"/>
        </w:r>
        <w:r>
          <w:rPr>
            <w:noProof/>
            <w:webHidden/>
          </w:rPr>
          <w:instrText xml:space="preserve"> PAGEREF _Toc105527383 \h </w:instrText>
        </w:r>
        <w:r>
          <w:rPr>
            <w:noProof/>
            <w:webHidden/>
          </w:rPr>
        </w:r>
        <w:r>
          <w:rPr>
            <w:noProof/>
            <w:webHidden/>
          </w:rPr>
          <w:fldChar w:fldCharType="separate"/>
        </w:r>
        <w:r w:rsidR="00FC58D5">
          <w:rPr>
            <w:noProof/>
            <w:webHidden/>
          </w:rPr>
          <w:t>22</w:t>
        </w:r>
        <w:r>
          <w:rPr>
            <w:noProof/>
            <w:webHidden/>
          </w:rPr>
          <w:fldChar w:fldCharType="end"/>
        </w:r>
      </w:hyperlink>
    </w:p>
    <w:p w14:paraId="42BF5864" w14:textId="12B3B7E1" w:rsidR="00A7648F" w:rsidRDefault="00A7648F">
      <w:pPr>
        <w:pStyle w:val="Inhopg2"/>
        <w:tabs>
          <w:tab w:val="left" w:pos="800"/>
          <w:tab w:val="right" w:leader="dot" w:pos="9016"/>
        </w:tabs>
        <w:rPr>
          <w:rFonts w:asciiTheme="minorHAnsi" w:eastAsiaTheme="minorEastAsia" w:hAnsiTheme="minorHAnsi" w:cstheme="minorBidi"/>
          <w:smallCaps w:val="0"/>
          <w:noProof/>
          <w:sz w:val="22"/>
          <w:szCs w:val="22"/>
          <w:lang w:eastAsia="nl-NL"/>
        </w:rPr>
      </w:pPr>
      <w:hyperlink w:anchor="_Toc105527384" w:history="1">
        <w:r w:rsidRPr="00284D4B">
          <w:rPr>
            <w:rStyle w:val="Hyperlink"/>
            <w:noProof/>
          </w:rPr>
          <w:t>5.1</w:t>
        </w:r>
        <w:r>
          <w:rPr>
            <w:rFonts w:asciiTheme="minorHAnsi" w:eastAsiaTheme="minorEastAsia" w:hAnsiTheme="minorHAnsi" w:cstheme="minorBidi"/>
            <w:smallCaps w:val="0"/>
            <w:noProof/>
            <w:sz w:val="22"/>
            <w:szCs w:val="22"/>
            <w:lang w:eastAsia="nl-NL"/>
          </w:rPr>
          <w:tab/>
        </w:r>
        <w:r w:rsidRPr="00284D4B">
          <w:rPr>
            <w:rStyle w:val="Hyperlink"/>
            <w:noProof/>
          </w:rPr>
          <w:t>Systeem context SAD</w:t>
        </w:r>
        <w:r>
          <w:rPr>
            <w:noProof/>
            <w:webHidden/>
          </w:rPr>
          <w:tab/>
        </w:r>
        <w:r>
          <w:rPr>
            <w:noProof/>
            <w:webHidden/>
          </w:rPr>
          <w:fldChar w:fldCharType="begin"/>
        </w:r>
        <w:r>
          <w:rPr>
            <w:noProof/>
            <w:webHidden/>
          </w:rPr>
          <w:instrText xml:space="preserve"> PAGEREF _Toc105527384 \h </w:instrText>
        </w:r>
        <w:r>
          <w:rPr>
            <w:noProof/>
            <w:webHidden/>
          </w:rPr>
        </w:r>
        <w:r>
          <w:rPr>
            <w:noProof/>
            <w:webHidden/>
          </w:rPr>
          <w:fldChar w:fldCharType="separate"/>
        </w:r>
        <w:r w:rsidR="00FC58D5">
          <w:rPr>
            <w:noProof/>
            <w:webHidden/>
          </w:rPr>
          <w:t>22</w:t>
        </w:r>
        <w:r>
          <w:rPr>
            <w:noProof/>
            <w:webHidden/>
          </w:rPr>
          <w:fldChar w:fldCharType="end"/>
        </w:r>
      </w:hyperlink>
    </w:p>
    <w:p w14:paraId="41AEC3C1" w14:textId="46C169DE" w:rsidR="00A7648F" w:rsidRDefault="00A7648F">
      <w:pPr>
        <w:pStyle w:val="Inhopg2"/>
        <w:tabs>
          <w:tab w:val="left" w:pos="800"/>
          <w:tab w:val="right" w:leader="dot" w:pos="9016"/>
        </w:tabs>
        <w:rPr>
          <w:rFonts w:asciiTheme="minorHAnsi" w:eastAsiaTheme="minorEastAsia" w:hAnsiTheme="minorHAnsi" w:cstheme="minorBidi"/>
          <w:smallCaps w:val="0"/>
          <w:noProof/>
          <w:sz w:val="22"/>
          <w:szCs w:val="22"/>
          <w:lang w:eastAsia="nl-NL"/>
        </w:rPr>
      </w:pPr>
      <w:hyperlink w:anchor="_Toc105527385" w:history="1">
        <w:r w:rsidRPr="00284D4B">
          <w:rPr>
            <w:rStyle w:val="Hyperlink"/>
            <w:noProof/>
          </w:rPr>
          <w:t>5.2</w:t>
        </w:r>
        <w:r>
          <w:rPr>
            <w:rFonts w:asciiTheme="minorHAnsi" w:eastAsiaTheme="minorEastAsia" w:hAnsiTheme="minorHAnsi" w:cstheme="minorBidi"/>
            <w:smallCaps w:val="0"/>
            <w:noProof/>
            <w:sz w:val="22"/>
            <w:szCs w:val="22"/>
            <w:lang w:eastAsia="nl-NL"/>
          </w:rPr>
          <w:tab/>
        </w:r>
        <w:r w:rsidRPr="00284D4B">
          <w:rPr>
            <w:rStyle w:val="Hyperlink"/>
            <w:noProof/>
          </w:rPr>
          <w:t>Building block view SAD</w:t>
        </w:r>
        <w:r>
          <w:rPr>
            <w:noProof/>
            <w:webHidden/>
          </w:rPr>
          <w:tab/>
        </w:r>
        <w:r>
          <w:rPr>
            <w:noProof/>
            <w:webHidden/>
          </w:rPr>
          <w:fldChar w:fldCharType="begin"/>
        </w:r>
        <w:r>
          <w:rPr>
            <w:noProof/>
            <w:webHidden/>
          </w:rPr>
          <w:instrText xml:space="preserve"> PAGEREF _Toc105527385 \h </w:instrText>
        </w:r>
        <w:r>
          <w:rPr>
            <w:noProof/>
            <w:webHidden/>
          </w:rPr>
        </w:r>
        <w:r>
          <w:rPr>
            <w:noProof/>
            <w:webHidden/>
          </w:rPr>
          <w:fldChar w:fldCharType="separate"/>
        </w:r>
        <w:r w:rsidR="00FC58D5">
          <w:rPr>
            <w:noProof/>
            <w:webHidden/>
          </w:rPr>
          <w:t>23</w:t>
        </w:r>
        <w:r>
          <w:rPr>
            <w:noProof/>
            <w:webHidden/>
          </w:rPr>
          <w:fldChar w:fldCharType="end"/>
        </w:r>
      </w:hyperlink>
    </w:p>
    <w:p w14:paraId="68988B44" w14:textId="0022A1B4" w:rsidR="00A7648F" w:rsidRDefault="00A7648F">
      <w:pPr>
        <w:pStyle w:val="Inhopg2"/>
        <w:tabs>
          <w:tab w:val="left" w:pos="800"/>
          <w:tab w:val="right" w:leader="dot" w:pos="9016"/>
        </w:tabs>
        <w:rPr>
          <w:rFonts w:asciiTheme="minorHAnsi" w:eastAsiaTheme="minorEastAsia" w:hAnsiTheme="minorHAnsi" w:cstheme="minorBidi"/>
          <w:smallCaps w:val="0"/>
          <w:noProof/>
          <w:sz w:val="22"/>
          <w:szCs w:val="22"/>
          <w:lang w:eastAsia="nl-NL"/>
        </w:rPr>
      </w:pPr>
      <w:hyperlink w:anchor="_Toc105527386" w:history="1">
        <w:r w:rsidRPr="00284D4B">
          <w:rPr>
            <w:rStyle w:val="Hyperlink"/>
            <w:noProof/>
          </w:rPr>
          <w:t>5.3</w:t>
        </w:r>
        <w:r>
          <w:rPr>
            <w:rFonts w:asciiTheme="minorHAnsi" w:eastAsiaTheme="minorEastAsia" w:hAnsiTheme="minorHAnsi" w:cstheme="minorBidi"/>
            <w:smallCaps w:val="0"/>
            <w:noProof/>
            <w:sz w:val="22"/>
            <w:szCs w:val="22"/>
            <w:lang w:eastAsia="nl-NL"/>
          </w:rPr>
          <w:tab/>
        </w:r>
        <w:r w:rsidRPr="00284D4B">
          <w:rPr>
            <w:rStyle w:val="Hyperlink"/>
            <w:noProof/>
          </w:rPr>
          <w:t>Runtime view SAD</w:t>
        </w:r>
        <w:r>
          <w:rPr>
            <w:noProof/>
            <w:webHidden/>
          </w:rPr>
          <w:tab/>
        </w:r>
        <w:r>
          <w:rPr>
            <w:noProof/>
            <w:webHidden/>
          </w:rPr>
          <w:fldChar w:fldCharType="begin"/>
        </w:r>
        <w:r>
          <w:rPr>
            <w:noProof/>
            <w:webHidden/>
          </w:rPr>
          <w:instrText xml:space="preserve"> PAGEREF _Toc105527386 \h </w:instrText>
        </w:r>
        <w:r>
          <w:rPr>
            <w:noProof/>
            <w:webHidden/>
          </w:rPr>
        </w:r>
        <w:r>
          <w:rPr>
            <w:noProof/>
            <w:webHidden/>
          </w:rPr>
          <w:fldChar w:fldCharType="separate"/>
        </w:r>
        <w:r w:rsidR="00FC58D5">
          <w:rPr>
            <w:noProof/>
            <w:webHidden/>
          </w:rPr>
          <w:t>27</w:t>
        </w:r>
        <w:r>
          <w:rPr>
            <w:noProof/>
            <w:webHidden/>
          </w:rPr>
          <w:fldChar w:fldCharType="end"/>
        </w:r>
      </w:hyperlink>
    </w:p>
    <w:p w14:paraId="3F23ACD5" w14:textId="24CE769D" w:rsidR="00A7648F" w:rsidRDefault="00A7648F">
      <w:pPr>
        <w:pStyle w:val="Inhopg2"/>
        <w:tabs>
          <w:tab w:val="left" w:pos="800"/>
          <w:tab w:val="right" w:leader="dot" w:pos="9016"/>
        </w:tabs>
        <w:rPr>
          <w:rFonts w:asciiTheme="minorHAnsi" w:eastAsiaTheme="minorEastAsia" w:hAnsiTheme="minorHAnsi" w:cstheme="minorBidi"/>
          <w:smallCaps w:val="0"/>
          <w:noProof/>
          <w:sz w:val="22"/>
          <w:szCs w:val="22"/>
          <w:lang w:eastAsia="nl-NL"/>
        </w:rPr>
      </w:pPr>
      <w:hyperlink w:anchor="_Toc105527387" w:history="1">
        <w:r w:rsidRPr="00284D4B">
          <w:rPr>
            <w:rStyle w:val="Hyperlink"/>
            <w:noProof/>
          </w:rPr>
          <w:t>5.4</w:t>
        </w:r>
        <w:r>
          <w:rPr>
            <w:rFonts w:asciiTheme="minorHAnsi" w:eastAsiaTheme="minorEastAsia" w:hAnsiTheme="minorHAnsi" w:cstheme="minorBidi"/>
            <w:smallCaps w:val="0"/>
            <w:noProof/>
            <w:sz w:val="22"/>
            <w:szCs w:val="22"/>
            <w:lang w:eastAsia="nl-NL"/>
          </w:rPr>
          <w:tab/>
        </w:r>
        <w:r w:rsidRPr="00284D4B">
          <w:rPr>
            <w:rStyle w:val="Hyperlink"/>
            <w:noProof/>
          </w:rPr>
          <w:t>Deployment view SAD</w:t>
        </w:r>
        <w:r>
          <w:rPr>
            <w:noProof/>
            <w:webHidden/>
          </w:rPr>
          <w:tab/>
        </w:r>
        <w:r>
          <w:rPr>
            <w:noProof/>
            <w:webHidden/>
          </w:rPr>
          <w:fldChar w:fldCharType="begin"/>
        </w:r>
        <w:r>
          <w:rPr>
            <w:noProof/>
            <w:webHidden/>
          </w:rPr>
          <w:instrText xml:space="preserve"> PAGEREF _Toc105527387 \h </w:instrText>
        </w:r>
        <w:r>
          <w:rPr>
            <w:noProof/>
            <w:webHidden/>
          </w:rPr>
        </w:r>
        <w:r>
          <w:rPr>
            <w:noProof/>
            <w:webHidden/>
          </w:rPr>
          <w:fldChar w:fldCharType="separate"/>
        </w:r>
        <w:r w:rsidR="00FC58D5">
          <w:rPr>
            <w:noProof/>
            <w:webHidden/>
          </w:rPr>
          <w:t>30</w:t>
        </w:r>
        <w:r>
          <w:rPr>
            <w:noProof/>
            <w:webHidden/>
          </w:rPr>
          <w:fldChar w:fldCharType="end"/>
        </w:r>
      </w:hyperlink>
    </w:p>
    <w:p w14:paraId="56AA4E41" w14:textId="35494953" w:rsidR="00A7648F" w:rsidRDefault="00A7648F">
      <w:pPr>
        <w:pStyle w:val="Inhopg2"/>
        <w:tabs>
          <w:tab w:val="left" w:pos="800"/>
          <w:tab w:val="right" w:leader="dot" w:pos="9016"/>
        </w:tabs>
        <w:rPr>
          <w:rFonts w:asciiTheme="minorHAnsi" w:eastAsiaTheme="minorEastAsia" w:hAnsiTheme="minorHAnsi" w:cstheme="minorBidi"/>
          <w:smallCaps w:val="0"/>
          <w:noProof/>
          <w:sz w:val="22"/>
          <w:szCs w:val="22"/>
          <w:lang w:eastAsia="nl-NL"/>
        </w:rPr>
      </w:pPr>
      <w:hyperlink w:anchor="_Toc105527388" w:history="1">
        <w:r w:rsidRPr="00284D4B">
          <w:rPr>
            <w:rStyle w:val="Hyperlink"/>
            <w:noProof/>
          </w:rPr>
          <w:t>5.5</w:t>
        </w:r>
        <w:r>
          <w:rPr>
            <w:rFonts w:asciiTheme="minorHAnsi" w:eastAsiaTheme="minorEastAsia" w:hAnsiTheme="minorHAnsi" w:cstheme="minorBidi"/>
            <w:smallCaps w:val="0"/>
            <w:noProof/>
            <w:sz w:val="22"/>
            <w:szCs w:val="22"/>
            <w:lang w:eastAsia="nl-NL"/>
          </w:rPr>
          <w:tab/>
        </w:r>
        <w:r w:rsidRPr="00284D4B">
          <w:rPr>
            <w:rStyle w:val="Hyperlink"/>
            <w:noProof/>
          </w:rPr>
          <w:t>Modulaire software modules SAD</w:t>
        </w:r>
        <w:r>
          <w:rPr>
            <w:noProof/>
            <w:webHidden/>
          </w:rPr>
          <w:tab/>
        </w:r>
        <w:r>
          <w:rPr>
            <w:noProof/>
            <w:webHidden/>
          </w:rPr>
          <w:fldChar w:fldCharType="begin"/>
        </w:r>
        <w:r>
          <w:rPr>
            <w:noProof/>
            <w:webHidden/>
          </w:rPr>
          <w:instrText xml:space="preserve"> PAGEREF _Toc105527388 \h </w:instrText>
        </w:r>
        <w:r>
          <w:rPr>
            <w:noProof/>
            <w:webHidden/>
          </w:rPr>
        </w:r>
        <w:r>
          <w:rPr>
            <w:noProof/>
            <w:webHidden/>
          </w:rPr>
          <w:fldChar w:fldCharType="separate"/>
        </w:r>
        <w:r w:rsidR="00FC58D5">
          <w:rPr>
            <w:noProof/>
            <w:webHidden/>
          </w:rPr>
          <w:t>30</w:t>
        </w:r>
        <w:r>
          <w:rPr>
            <w:noProof/>
            <w:webHidden/>
          </w:rPr>
          <w:fldChar w:fldCharType="end"/>
        </w:r>
      </w:hyperlink>
    </w:p>
    <w:p w14:paraId="5E88FC83" w14:textId="1912C134" w:rsidR="00A7648F" w:rsidRDefault="00A7648F">
      <w:pPr>
        <w:pStyle w:val="Inhopg2"/>
        <w:tabs>
          <w:tab w:val="left" w:pos="800"/>
          <w:tab w:val="right" w:leader="dot" w:pos="9016"/>
        </w:tabs>
        <w:rPr>
          <w:rFonts w:asciiTheme="minorHAnsi" w:eastAsiaTheme="minorEastAsia" w:hAnsiTheme="minorHAnsi" w:cstheme="minorBidi"/>
          <w:smallCaps w:val="0"/>
          <w:noProof/>
          <w:sz w:val="22"/>
          <w:szCs w:val="22"/>
          <w:lang w:eastAsia="nl-NL"/>
        </w:rPr>
      </w:pPr>
      <w:hyperlink w:anchor="_Toc105527389" w:history="1">
        <w:r w:rsidRPr="00284D4B">
          <w:rPr>
            <w:rStyle w:val="Hyperlink"/>
            <w:noProof/>
          </w:rPr>
          <w:t>5.6</w:t>
        </w:r>
        <w:r>
          <w:rPr>
            <w:rFonts w:asciiTheme="minorHAnsi" w:eastAsiaTheme="minorEastAsia" w:hAnsiTheme="minorHAnsi" w:cstheme="minorBidi"/>
            <w:smallCaps w:val="0"/>
            <w:noProof/>
            <w:sz w:val="22"/>
            <w:szCs w:val="22"/>
            <w:lang w:eastAsia="nl-NL"/>
          </w:rPr>
          <w:tab/>
        </w:r>
        <w:r w:rsidRPr="00284D4B">
          <w:rPr>
            <w:rStyle w:val="Hyperlink"/>
            <w:noProof/>
          </w:rPr>
          <w:t>Conclusie</w:t>
        </w:r>
        <w:r>
          <w:rPr>
            <w:noProof/>
            <w:webHidden/>
          </w:rPr>
          <w:tab/>
        </w:r>
        <w:r>
          <w:rPr>
            <w:noProof/>
            <w:webHidden/>
          </w:rPr>
          <w:fldChar w:fldCharType="begin"/>
        </w:r>
        <w:r>
          <w:rPr>
            <w:noProof/>
            <w:webHidden/>
          </w:rPr>
          <w:instrText xml:space="preserve"> PAGEREF _Toc105527389 \h </w:instrText>
        </w:r>
        <w:r>
          <w:rPr>
            <w:noProof/>
            <w:webHidden/>
          </w:rPr>
        </w:r>
        <w:r>
          <w:rPr>
            <w:noProof/>
            <w:webHidden/>
          </w:rPr>
          <w:fldChar w:fldCharType="separate"/>
        </w:r>
        <w:r w:rsidR="00FC58D5">
          <w:rPr>
            <w:noProof/>
            <w:webHidden/>
          </w:rPr>
          <w:t>31</w:t>
        </w:r>
        <w:r>
          <w:rPr>
            <w:noProof/>
            <w:webHidden/>
          </w:rPr>
          <w:fldChar w:fldCharType="end"/>
        </w:r>
      </w:hyperlink>
    </w:p>
    <w:p w14:paraId="484C12D1" w14:textId="04EFC5E2" w:rsidR="00A7648F" w:rsidRDefault="00A7648F">
      <w:pPr>
        <w:pStyle w:val="Inhopg1"/>
        <w:tabs>
          <w:tab w:val="left" w:pos="400"/>
          <w:tab w:val="right" w:leader="dot" w:pos="9016"/>
        </w:tabs>
        <w:rPr>
          <w:rFonts w:asciiTheme="minorHAnsi" w:eastAsiaTheme="minorEastAsia" w:hAnsiTheme="minorHAnsi" w:cstheme="minorBidi"/>
          <w:bCs w:val="0"/>
          <w:caps w:val="0"/>
          <w:noProof/>
          <w:sz w:val="22"/>
          <w:szCs w:val="22"/>
          <w:lang w:eastAsia="nl-NL"/>
        </w:rPr>
      </w:pPr>
      <w:hyperlink w:anchor="_Toc105527390" w:history="1">
        <w:r w:rsidRPr="00284D4B">
          <w:rPr>
            <w:rStyle w:val="Hyperlink"/>
            <w:noProof/>
          </w:rPr>
          <w:t>6</w:t>
        </w:r>
        <w:r>
          <w:rPr>
            <w:rFonts w:asciiTheme="minorHAnsi" w:eastAsiaTheme="minorEastAsia" w:hAnsiTheme="minorHAnsi" w:cstheme="minorBidi"/>
            <w:bCs w:val="0"/>
            <w:caps w:val="0"/>
            <w:noProof/>
            <w:sz w:val="22"/>
            <w:szCs w:val="22"/>
            <w:lang w:eastAsia="nl-NL"/>
          </w:rPr>
          <w:tab/>
        </w:r>
        <w:r w:rsidRPr="00284D4B">
          <w:rPr>
            <w:rStyle w:val="Hyperlink"/>
            <w:noProof/>
          </w:rPr>
          <w:t>Implementatie en testen</w:t>
        </w:r>
        <w:r>
          <w:rPr>
            <w:noProof/>
            <w:webHidden/>
          </w:rPr>
          <w:tab/>
        </w:r>
        <w:r>
          <w:rPr>
            <w:noProof/>
            <w:webHidden/>
          </w:rPr>
          <w:fldChar w:fldCharType="begin"/>
        </w:r>
        <w:r>
          <w:rPr>
            <w:noProof/>
            <w:webHidden/>
          </w:rPr>
          <w:instrText xml:space="preserve"> PAGEREF _Toc105527390 \h </w:instrText>
        </w:r>
        <w:r>
          <w:rPr>
            <w:noProof/>
            <w:webHidden/>
          </w:rPr>
        </w:r>
        <w:r>
          <w:rPr>
            <w:noProof/>
            <w:webHidden/>
          </w:rPr>
          <w:fldChar w:fldCharType="separate"/>
        </w:r>
        <w:r w:rsidR="00FC58D5">
          <w:rPr>
            <w:noProof/>
            <w:webHidden/>
          </w:rPr>
          <w:t>32</w:t>
        </w:r>
        <w:r>
          <w:rPr>
            <w:noProof/>
            <w:webHidden/>
          </w:rPr>
          <w:fldChar w:fldCharType="end"/>
        </w:r>
      </w:hyperlink>
    </w:p>
    <w:p w14:paraId="297AC4FA" w14:textId="43CD9EDF" w:rsidR="00A7648F" w:rsidRDefault="00A7648F">
      <w:pPr>
        <w:pStyle w:val="Inhopg2"/>
        <w:tabs>
          <w:tab w:val="left" w:pos="800"/>
          <w:tab w:val="right" w:leader="dot" w:pos="9016"/>
        </w:tabs>
        <w:rPr>
          <w:rFonts w:asciiTheme="minorHAnsi" w:eastAsiaTheme="minorEastAsia" w:hAnsiTheme="minorHAnsi" w:cstheme="minorBidi"/>
          <w:smallCaps w:val="0"/>
          <w:noProof/>
          <w:sz w:val="22"/>
          <w:szCs w:val="22"/>
          <w:lang w:eastAsia="nl-NL"/>
        </w:rPr>
      </w:pPr>
      <w:hyperlink w:anchor="_Toc105527391" w:history="1">
        <w:r w:rsidRPr="00284D4B">
          <w:rPr>
            <w:rStyle w:val="Hyperlink"/>
            <w:noProof/>
          </w:rPr>
          <w:t>6.1</w:t>
        </w:r>
        <w:r>
          <w:rPr>
            <w:rFonts w:asciiTheme="minorHAnsi" w:eastAsiaTheme="minorEastAsia" w:hAnsiTheme="minorHAnsi" w:cstheme="minorBidi"/>
            <w:smallCaps w:val="0"/>
            <w:noProof/>
            <w:sz w:val="22"/>
            <w:szCs w:val="22"/>
            <w:lang w:eastAsia="nl-NL"/>
          </w:rPr>
          <w:tab/>
        </w:r>
        <w:r w:rsidRPr="00284D4B">
          <w:rPr>
            <w:rStyle w:val="Hyperlink"/>
            <w:noProof/>
          </w:rPr>
          <w:t>Implementatie methode</w:t>
        </w:r>
        <w:r>
          <w:rPr>
            <w:noProof/>
            <w:webHidden/>
          </w:rPr>
          <w:tab/>
        </w:r>
        <w:r>
          <w:rPr>
            <w:noProof/>
            <w:webHidden/>
          </w:rPr>
          <w:fldChar w:fldCharType="begin"/>
        </w:r>
        <w:r>
          <w:rPr>
            <w:noProof/>
            <w:webHidden/>
          </w:rPr>
          <w:instrText xml:space="preserve"> PAGEREF _Toc105527391 \h </w:instrText>
        </w:r>
        <w:r>
          <w:rPr>
            <w:noProof/>
            <w:webHidden/>
          </w:rPr>
        </w:r>
        <w:r>
          <w:rPr>
            <w:noProof/>
            <w:webHidden/>
          </w:rPr>
          <w:fldChar w:fldCharType="separate"/>
        </w:r>
        <w:r w:rsidR="00FC58D5">
          <w:rPr>
            <w:noProof/>
            <w:webHidden/>
          </w:rPr>
          <w:t>32</w:t>
        </w:r>
        <w:r>
          <w:rPr>
            <w:noProof/>
            <w:webHidden/>
          </w:rPr>
          <w:fldChar w:fldCharType="end"/>
        </w:r>
      </w:hyperlink>
    </w:p>
    <w:p w14:paraId="65E3779F" w14:textId="424B5FFA" w:rsidR="00A7648F" w:rsidRDefault="00A7648F">
      <w:pPr>
        <w:pStyle w:val="Inhopg2"/>
        <w:tabs>
          <w:tab w:val="left" w:pos="800"/>
          <w:tab w:val="right" w:leader="dot" w:pos="9016"/>
        </w:tabs>
        <w:rPr>
          <w:rFonts w:asciiTheme="minorHAnsi" w:eastAsiaTheme="minorEastAsia" w:hAnsiTheme="minorHAnsi" w:cstheme="minorBidi"/>
          <w:smallCaps w:val="0"/>
          <w:noProof/>
          <w:sz w:val="22"/>
          <w:szCs w:val="22"/>
          <w:lang w:eastAsia="nl-NL"/>
        </w:rPr>
      </w:pPr>
      <w:hyperlink w:anchor="_Toc105527392" w:history="1">
        <w:r w:rsidRPr="00284D4B">
          <w:rPr>
            <w:rStyle w:val="Hyperlink"/>
            <w:noProof/>
          </w:rPr>
          <w:t>6.2</w:t>
        </w:r>
        <w:r>
          <w:rPr>
            <w:rFonts w:asciiTheme="minorHAnsi" w:eastAsiaTheme="minorEastAsia" w:hAnsiTheme="minorHAnsi" w:cstheme="minorBidi"/>
            <w:smallCaps w:val="0"/>
            <w:noProof/>
            <w:sz w:val="22"/>
            <w:szCs w:val="22"/>
            <w:lang w:eastAsia="nl-NL"/>
          </w:rPr>
          <w:tab/>
        </w:r>
        <w:r w:rsidRPr="00284D4B">
          <w:rPr>
            <w:rStyle w:val="Hyperlink"/>
            <w:noProof/>
          </w:rPr>
          <w:t>Dual-core communicatie</w:t>
        </w:r>
        <w:r>
          <w:rPr>
            <w:noProof/>
            <w:webHidden/>
          </w:rPr>
          <w:tab/>
        </w:r>
        <w:r>
          <w:rPr>
            <w:noProof/>
            <w:webHidden/>
          </w:rPr>
          <w:fldChar w:fldCharType="begin"/>
        </w:r>
        <w:r>
          <w:rPr>
            <w:noProof/>
            <w:webHidden/>
          </w:rPr>
          <w:instrText xml:space="preserve"> PAGEREF _Toc105527392 \h </w:instrText>
        </w:r>
        <w:r>
          <w:rPr>
            <w:noProof/>
            <w:webHidden/>
          </w:rPr>
        </w:r>
        <w:r>
          <w:rPr>
            <w:noProof/>
            <w:webHidden/>
          </w:rPr>
          <w:fldChar w:fldCharType="separate"/>
        </w:r>
        <w:r w:rsidR="00FC58D5">
          <w:rPr>
            <w:noProof/>
            <w:webHidden/>
          </w:rPr>
          <w:t>32</w:t>
        </w:r>
        <w:r>
          <w:rPr>
            <w:noProof/>
            <w:webHidden/>
          </w:rPr>
          <w:fldChar w:fldCharType="end"/>
        </w:r>
      </w:hyperlink>
    </w:p>
    <w:p w14:paraId="6270EF91" w14:textId="04ACADF4" w:rsidR="00A7648F" w:rsidRDefault="00A7648F">
      <w:pPr>
        <w:pStyle w:val="Inhopg3"/>
        <w:tabs>
          <w:tab w:val="left" w:pos="1200"/>
          <w:tab w:val="right" w:leader="dot" w:pos="9016"/>
        </w:tabs>
        <w:rPr>
          <w:rFonts w:asciiTheme="minorHAnsi" w:eastAsiaTheme="minorEastAsia" w:hAnsiTheme="minorHAnsi" w:cstheme="minorBidi"/>
          <w:iCs w:val="0"/>
          <w:noProof/>
          <w:sz w:val="22"/>
          <w:szCs w:val="22"/>
          <w:lang w:eastAsia="nl-NL"/>
        </w:rPr>
      </w:pPr>
      <w:hyperlink w:anchor="_Toc105527393" w:history="1">
        <w:r w:rsidRPr="00284D4B">
          <w:rPr>
            <w:rStyle w:val="Hyperlink"/>
            <w:noProof/>
          </w:rPr>
          <w:t>6.2.1</w:t>
        </w:r>
        <w:r>
          <w:rPr>
            <w:rFonts w:asciiTheme="minorHAnsi" w:eastAsiaTheme="minorEastAsia" w:hAnsiTheme="minorHAnsi" w:cstheme="minorBidi"/>
            <w:iCs w:val="0"/>
            <w:noProof/>
            <w:sz w:val="22"/>
            <w:szCs w:val="22"/>
            <w:lang w:eastAsia="nl-NL"/>
          </w:rPr>
          <w:tab/>
        </w:r>
        <w:r w:rsidRPr="00284D4B">
          <w:rPr>
            <w:rStyle w:val="Hyperlink"/>
            <w:noProof/>
          </w:rPr>
          <w:t>Shared memory</w:t>
        </w:r>
        <w:r>
          <w:rPr>
            <w:noProof/>
            <w:webHidden/>
          </w:rPr>
          <w:tab/>
        </w:r>
        <w:r>
          <w:rPr>
            <w:noProof/>
            <w:webHidden/>
          </w:rPr>
          <w:fldChar w:fldCharType="begin"/>
        </w:r>
        <w:r>
          <w:rPr>
            <w:noProof/>
            <w:webHidden/>
          </w:rPr>
          <w:instrText xml:space="preserve"> PAGEREF _Toc105527393 \h </w:instrText>
        </w:r>
        <w:r>
          <w:rPr>
            <w:noProof/>
            <w:webHidden/>
          </w:rPr>
        </w:r>
        <w:r>
          <w:rPr>
            <w:noProof/>
            <w:webHidden/>
          </w:rPr>
          <w:fldChar w:fldCharType="separate"/>
        </w:r>
        <w:r w:rsidR="00FC58D5">
          <w:rPr>
            <w:noProof/>
            <w:webHidden/>
          </w:rPr>
          <w:t>33</w:t>
        </w:r>
        <w:r>
          <w:rPr>
            <w:noProof/>
            <w:webHidden/>
          </w:rPr>
          <w:fldChar w:fldCharType="end"/>
        </w:r>
      </w:hyperlink>
    </w:p>
    <w:p w14:paraId="21A38198" w14:textId="071F50C8" w:rsidR="00A7648F" w:rsidRDefault="00A7648F">
      <w:pPr>
        <w:pStyle w:val="Inhopg3"/>
        <w:tabs>
          <w:tab w:val="left" w:pos="1200"/>
          <w:tab w:val="right" w:leader="dot" w:pos="9016"/>
        </w:tabs>
        <w:rPr>
          <w:rFonts w:asciiTheme="minorHAnsi" w:eastAsiaTheme="minorEastAsia" w:hAnsiTheme="minorHAnsi" w:cstheme="minorBidi"/>
          <w:iCs w:val="0"/>
          <w:noProof/>
          <w:sz w:val="22"/>
          <w:szCs w:val="22"/>
          <w:lang w:eastAsia="nl-NL"/>
        </w:rPr>
      </w:pPr>
      <w:hyperlink w:anchor="_Toc105527394" w:history="1">
        <w:r w:rsidRPr="00284D4B">
          <w:rPr>
            <w:rStyle w:val="Hyperlink"/>
            <w:noProof/>
          </w:rPr>
          <w:t>6.2.2</w:t>
        </w:r>
        <w:r>
          <w:rPr>
            <w:rFonts w:asciiTheme="minorHAnsi" w:eastAsiaTheme="minorEastAsia" w:hAnsiTheme="minorHAnsi" w:cstheme="minorBidi"/>
            <w:iCs w:val="0"/>
            <w:noProof/>
            <w:sz w:val="22"/>
            <w:szCs w:val="22"/>
            <w:lang w:eastAsia="nl-NL"/>
          </w:rPr>
          <w:tab/>
        </w:r>
        <w:r w:rsidRPr="00284D4B">
          <w:rPr>
            <w:rStyle w:val="Hyperlink"/>
            <w:noProof/>
          </w:rPr>
          <w:t>Notificaties</w:t>
        </w:r>
        <w:r>
          <w:rPr>
            <w:noProof/>
            <w:webHidden/>
          </w:rPr>
          <w:tab/>
        </w:r>
        <w:r>
          <w:rPr>
            <w:noProof/>
            <w:webHidden/>
          </w:rPr>
          <w:fldChar w:fldCharType="begin"/>
        </w:r>
        <w:r>
          <w:rPr>
            <w:noProof/>
            <w:webHidden/>
          </w:rPr>
          <w:instrText xml:space="preserve"> PAGEREF _Toc105527394 \h </w:instrText>
        </w:r>
        <w:r>
          <w:rPr>
            <w:noProof/>
            <w:webHidden/>
          </w:rPr>
        </w:r>
        <w:r>
          <w:rPr>
            <w:noProof/>
            <w:webHidden/>
          </w:rPr>
          <w:fldChar w:fldCharType="separate"/>
        </w:r>
        <w:r w:rsidR="00FC58D5">
          <w:rPr>
            <w:noProof/>
            <w:webHidden/>
          </w:rPr>
          <w:t>33</w:t>
        </w:r>
        <w:r>
          <w:rPr>
            <w:noProof/>
            <w:webHidden/>
          </w:rPr>
          <w:fldChar w:fldCharType="end"/>
        </w:r>
      </w:hyperlink>
    </w:p>
    <w:p w14:paraId="18AF579F" w14:textId="32F44AB7" w:rsidR="00A7648F" w:rsidRDefault="00A7648F">
      <w:pPr>
        <w:pStyle w:val="Inhopg3"/>
        <w:tabs>
          <w:tab w:val="left" w:pos="1200"/>
          <w:tab w:val="right" w:leader="dot" w:pos="9016"/>
        </w:tabs>
        <w:rPr>
          <w:rFonts w:asciiTheme="minorHAnsi" w:eastAsiaTheme="minorEastAsia" w:hAnsiTheme="minorHAnsi" w:cstheme="minorBidi"/>
          <w:iCs w:val="0"/>
          <w:noProof/>
          <w:sz w:val="22"/>
          <w:szCs w:val="22"/>
          <w:lang w:eastAsia="nl-NL"/>
        </w:rPr>
      </w:pPr>
      <w:hyperlink w:anchor="_Toc105527395" w:history="1">
        <w:r w:rsidRPr="00284D4B">
          <w:rPr>
            <w:rStyle w:val="Hyperlink"/>
            <w:noProof/>
            <w:lang w:eastAsia="nl-NL"/>
          </w:rPr>
          <w:t>6.2.3</w:t>
        </w:r>
        <w:r>
          <w:rPr>
            <w:rFonts w:asciiTheme="minorHAnsi" w:eastAsiaTheme="minorEastAsia" w:hAnsiTheme="minorHAnsi" w:cstheme="minorBidi"/>
            <w:iCs w:val="0"/>
            <w:noProof/>
            <w:sz w:val="22"/>
            <w:szCs w:val="22"/>
            <w:lang w:eastAsia="nl-NL"/>
          </w:rPr>
          <w:tab/>
        </w:r>
        <w:r w:rsidRPr="00284D4B">
          <w:rPr>
            <w:rStyle w:val="Hyperlink"/>
            <w:noProof/>
            <w:lang w:eastAsia="nl-NL"/>
          </w:rPr>
          <w:t>Implementatie dual-core communicatie</w:t>
        </w:r>
        <w:r>
          <w:rPr>
            <w:noProof/>
            <w:webHidden/>
          </w:rPr>
          <w:tab/>
        </w:r>
        <w:r>
          <w:rPr>
            <w:noProof/>
            <w:webHidden/>
          </w:rPr>
          <w:fldChar w:fldCharType="begin"/>
        </w:r>
        <w:r>
          <w:rPr>
            <w:noProof/>
            <w:webHidden/>
          </w:rPr>
          <w:instrText xml:space="preserve"> PAGEREF _Toc105527395 \h </w:instrText>
        </w:r>
        <w:r>
          <w:rPr>
            <w:noProof/>
            <w:webHidden/>
          </w:rPr>
        </w:r>
        <w:r>
          <w:rPr>
            <w:noProof/>
            <w:webHidden/>
          </w:rPr>
          <w:fldChar w:fldCharType="separate"/>
        </w:r>
        <w:r w:rsidR="00FC58D5">
          <w:rPr>
            <w:noProof/>
            <w:webHidden/>
          </w:rPr>
          <w:t>35</w:t>
        </w:r>
        <w:r>
          <w:rPr>
            <w:noProof/>
            <w:webHidden/>
          </w:rPr>
          <w:fldChar w:fldCharType="end"/>
        </w:r>
      </w:hyperlink>
    </w:p>
    <w:p w14:paraId="19C13978" w14:textId="069157D3" w:rsidR="00A7648F" w:rsidRDefault="00A7648F">
      <w:pPr>
        <w:pStyle w:val="Inhopg2"/>
        <w:tabs>
          <w:tab w:val="left" w:pos="800"/>
          <w:tab w:val="right" w:leader="dot" w:pos="9016"/>
        </w:tabs>
        <w:rPr>
          <w:rFonts w:asciiTheme="minorHAnsi" w:eastAsiaTheme="minorEastAsia" w:hAnsiTheme="minorHAnsi" w:cstheme="minorBidi"/>
          <w:smallCaps w:val="0"/>
          <w:noProof/>
          <w:sz w:val="22"/>
          <w:szCs w:val="22"/>
          <w:lang w:eastAsia="nl-NL"/>
        </w:rPr>
      </w:pPr>
      <w:hyperlink w:anchor="_Toc105527396" w:history="1">
        <w:r w:rsidRPr="00284D4B">
          <w:rPr>
            <w:rStyle w:val="Hyperlink"/>
            <w:noProof/>
          </w:rPr>
          <w:t>6.3</w:t>
        </w:r>
        <w:r>
          <w:rPr>
            <w:rFonts w:asciiTheme="minorHAnsi" w:eastAsiaTheme="minorEastAsia" w:hAnsiTheme="minorHAnsi" w:cstheme="minorBidi"/>
            <w:smallCaps w:val="0"/>
            <w:noProof/>
            <w:sz w:val="22"/>
            <w:szCs w:val="22"/>
            <w:lang w:eastAsia="nl-NL"/>
          </w:rPr>
          <w:tab/>
        </w:r>
        <w:r w:rsidRPr="00284D4B">
          <w:rPr>
            <w:rStyle w:val="Hyperlink"/>
            <w:noProof/>
          </w:rPr>
          <w:t>BSP modules voor hardware</w:t>
        </w:r>
        <w:r>
          <w:rPr>
            <w:noProof/>
            <w:webHidden/>
          </w:rPr>
          <w:tab/>
        </w:r>
        <w:r>
          <w:rPr>
            <w:noProof/>
            <w:webHidden/>
          </w:rPr>
          <w:fldChar w:fldCharType="begin"/>
        </w:r>
        <w:r>
          <w:rPr>
            <w:noProof/>
            <w:webHidden/>
          </w:rPr>
          <w:instrText xml:space="preserve"> PAGEREF _Toc105527396 \h </w:instrText>
        </w:r>
        <w:r>
          <w:rPr>
            <w:noProof/>
            <w:webHidden/>
          </w:rPr>
        </w:r>
        <w:r>
          <w:rPr>
            <w:noProof/>
            <w:webHidden/>
          </w:rPr>
          <w:fldChar w:fldCharType="separate"/>
        </w:r>
        <w:r w:rsidR="00FC58D5">
          <w:rPr>
            <w:noProof/>
            <w:webHidden/>
          </w:rPr>
          <w:t>36</w:t>
        </w:r>
        <w:r>
          <w:rPr>
            <w:noProof/>
            <w:webHidden/>
          </w:rPr>
          <w:fldChar w:fldCharType="end"/>
        </w:r>
      </w:hyperlink>
    </w:p>
    <w:p w14:paraId="24C667BE" w14:textId="6E874773" w:rsidR="00A7648F" w:rsidRDefault="00A7648F">
      <w:pPr>
        <w:pStyle w:val="Inhopg3"/>
        <w:tabs>
          <w:tab w:val="left" w:pos="1200"/>
          <w:tab w:val="right" w:leader="dot" w:pos="9016"/>
        </w:tabs>
        <w:rPr>
          <w:rFonts w:asciiTheme="minorHAnsi" w:eastAsiaTheme="minorEastAsia" w:hAnsiTheme="minorHAnsi" w:cstheme="minorBidi"/>
          <w:iCs w:val="0"/>
          <w:noProof/>
          <w:sz w:val="22"/>
          <w:szCs w:val="22"/>
          <w:lang w:eastAsia="nl-NL"/>
        </w:rPr>
      </w:pPr>
      <w:hyperlink w:anchor="_Toc105527397" w:history="1">
        <w:r w:rsidRPr="00284D4B">
          <w:rPr>
            <w:rStyle w:val="Hyperlink"/>
            <w:noProof/>
            <w:lang w:val="en-GB"/>
          </w:rPr>
          <w:t>6.3.1</w:t>
        </w:r>
        <w:r>
          <w:rPr>
            <w:rFonts w:asciiTheme="minorHAnsi" w:eastAsiaTheme="minorEastAsia" w:hAnsiTheme="minorHAnsi" w:cstheme="minorBidi"/>
            <w:iCs w:val="0"/>
            <w:noProof/>
            <w:sz w:val="22"/>
            <w:szCs w:val="22"/>
            <w:lang w:eastAsia="nl-NL"/>
          </w:rPr>
          <w:tab/>
        </w:r>
        <w:r w:rsidRPr="00284D4B">
          <w:rPr>
            <w:rStyle w:val="Hyperlink"/>
            <w:noProof/>
            <w:lang w:val="en-GB"/>
          </w:rPr>
          <w:t>Dual-core i2c UART demo</w:t>
        </w:r>
        <w:r>
          <w:rPr>
            <w:noProof/>
            <w:webHidden/>
          </w:rPr>
          <w:tab/>
        </w:r>
        <w:r>
          <w:rPr>
            <w:noProof/>
            <w:webHidden/>
          </w:rPr>
          <w:fldChar w:fldCharType="begin"/>
        </w:r>
        <w:r>
          <w:rPr>
            <w:noProof/>
            <w:webHidden/>
          </w:rPr>
          <w:instrText xml:space="preserve"> PAGEREF _Toc105527397 \h </w:instrText>
        </w:r>
        <w:r>
          <w:rPr>
            <w:noProof/>
            <w:webHidden/>
          </w:rPr>
        </w:r>
        <w:r>
          <w:rPr>
            <w:noProof/>
            <w:webHidden/>
          </w:rPr>
          <w:fldChar w:fldCharType="separate"/>
        </w:r>
        <w:r w:rsidR="00FC58D5">
          <w:rPr>
            <w:noProof/>
            <w:webHidden/>
          </w:rPr>
          <w:t>36</w:t>
        </w:r>
        <w:r>
          <w:rPr>
            <w:noProof/>
            <w:webHidden/>
          </w:rPr>
          <w:fldChar w:fldCharType="end"/>
        </w:r>
      </w:hyperlink>
    </w:p>
    <w:p w14:paraId="6A86B1DF" w14:textId="0EF40694" w:rsidR="00A7648F" w:rsidRDefault="00A7648F">
      <w:pPr>
        <w:pStyle w:val="Inhopg3"/>
        <w:tabs>
          <w:tab w:val="left" w:pos="1200"/>
          <w:tab w:val="right" w:leader="dot" w:pos="9016"/>
        </w:tabs>
        <w:rPr>
          <w:rFonts w:asciiTheme="minorHAnsi" w:eastAsiaTheme="minorEastAsia" w:hAnsiTheme="minorHAnsi" w:cstheme="minorBidi"/>
          <w:iCs w:val="0"/>
          <w:noProof/>
          <w:sz w:val="22"/>
          <w:szCs w:val="22"/>
          <w:lang w:eastAsia="nl-NL"/>
        </w:rPr>
      </w:pPr>
      <w:hyperlink w:anchor="_Toc105527398" w:history="1">
        <w:r w:rsidRPr="00284D4B">
          <w:rPr>
            <w:rStyle w:val="Hyperlink"/>
            <w:noProof/>
            <w:lang w:val="en-GB"/>
          </w:rPr>
          <w:t>6.3.2</w:t>
        </w:r>
        <w:r>
          <w:rPr>
            <w:rFonts w:asciiTheme="minorHAnsi" w:eastAsiaTheme="minorEastAsia" w:hAnsiTheme="minorHAnsi" w:cstheme="minorBidi"/>
            <w:iCs w:val="0"/>
            <w:noProof/>
            <w:sz w:val="22"/>
            <w:szCs w:val="22"/>
            <w:lang w:eastAsia="nl-NL"/>
          </w:rPr>
          <w:tab/>
        </w:r>
        <w:r w:rsidRPr="00284D4B">
          <w:rPr>
            <w:rStyle w:val="Hyperlink"/>
            <w:noProof/>
            <w:lang w:val="en-GB"/>
          </w:rPr>
          <w:t>Dual-core i2c UART PWM demo</w:t>
        </w:r>
        <w:r>
          <w:rPr>
            <w:noProof/>
            <w:webHidden/>
          </w:rPr>
          <w:tab/>
        </w:r>
        <w:r>
          <w:rPr>
            <w:noProof/>
            <w:webHidden/>
          </w:rPr>
          <w:fldChar w:fldCharType="begin"/>
        </w:r>
        <w:r>
          <w:rPr>
            <w:noProof/>
            <w:webHidden/>
          </w:rPr>
          <w:instrText xml:space="preserve"> PAGEREF _Toc105527398 \h </w:instrText>
        </w:r>
        <w:r>
          <w:rPr>
            <w:noProof/>
            <w:webHidden/>
          </w:rPr>
        </w:r>
        <w:r>
          <w:rPr>
            <w:noProof/>
            <w:webHidden/>
          </w:rPr>
          <w:fldChar w:fldCharType="separate"/>
        </w:r>
        <w:r w:rsidR="00FC58D5">
          <w:rPr>
            <w:noProof/>
            <w:webHidden/>
          </w:rPr>
          <w:t>37</w:t>
        </w:r>
        <w:r>
          <w:rPr>
            <w:noProof/>
            <w:webHidden/>
          </w:rPr>
          <w:fldChar w:fldCharType="end"/>
        </w:r>
      </w:hyperlink>
    </w:p>
    <w:p w14:paraId="4C62ADA6" w14:textId="02CCFF1B" w:rsidR="00A7648F" w:rsidRDefault="00A7648F">
      <w:pPr>
        <w:pStyle w:val="Inhopg2"/>
        <w:tabs>
          <w:tab w:val="left" w:pos="800"/>
          <w:tab w:val="right" w:leader="dot" w:pos="9016"/>
        </w:tabs>
        <w:rPr>
          <w:rFonts w:asciiTheme="minorHAnsi" w:eastAsiaTheme="minorEastAsia" w:hAnsiTheme="minorHAnsi" w:cstheme="minorBidi"/>
          <w:smallCaps w:val="0"/>
          <w:noProof/>
          <w:sz w:val="22"/>
          <w:szCs w:val="22"/>
          <w:lang w:eastAsia="nl-NL"/>
        </w:rPr>
      </w:pPr>
      <w:hyperlink w:anchor="_Toc105527399" w:history="1">
        <w:r w:rsidRPr="00284D4B">
          <w:rPr>
            <w:rStyle w:val="Hyperlink"/>
            <w:noProof/>
          </w:rPr>
          <w:t>6.4</w:t>
        </w:r>
        <w:r>
          <w:rPr>
            <w:rFonts w:asciiTheme="minorHAnsi" w:eastAsiaTheme="minorEastAsia" w:hAnsiTheme="minorHAnsi" w:cstheme="minorBidi"/>
            <w:smallCaps w:val="0"/>
            <w:noProof/>
            <w:sz w:val="22"/>
            <w:szCs w:val="22"/>
            <w:lang w:eastAsia="nl-NL"/>
          </w:rPr>
          <w:tab/>
        </w:r>
        <w:r w:rsidRPr="00284D4B">
          <w:rPr>
            <w:rStyle w:val="Hyperlink"/>
            <w:noProof/>
          </w:rPr>
          <w:t>Conclusie</w:t>
        </w:r>
        <w:r>
          <w:rPr>
            <w:noProof/>
            <w:webHidden/>
          </w:rPr>
          <w:tab/>
        </w:r>
        <w:r>
          <w:rPr>
            <w:noProof/>
            <w:webHidden/>
          </w:rPr>
          <w:fldChar w:fldCharType="begin"/>
        </w:r>
        <w:r>
          <w:rPr>
            <w:noProof/>
            <w:webHidden/>
          </w:rPr>
          <w:instrText xml:space="preserve"> PAGEREF _Toc105527399 \h </w:instrText>
        </w:r>
        <w:r>
          <w:rPr>
            <w:noProof/>
            <w:webHidden/>
          </w:rPr>
        </w:r>
        <w:r>
          <w:rPr>
            <w:noProof/>
            <w:webHidden/>
          </w:rPr>
          <w:fldChar w:fldCharType="separate"/>
        </w:r>
        <w:r w:rsidR="00FC58D5">
          <w:rPr>
            <w:noProof/>
            <w:webHidden/>
          </w:rPr>
          <w:t>38</w:t>
        </w:r>
        <w:r>
          <w:rPr>
            <w:noProof/>
            <w:webHidden/>
          </w:rPr>
          <w:fldChar w:fldCharType="end"/>
        </w:r>
      </w:hyperlink>
    </w:p>
    <w:p w14:paraId="00AC99E4" w14:textId="39E66EE0" w:rsidR="00A7648F" w:rsidRDefault="00A7648F">
      <w:pPr>
        <w:pStyle w:val="Inhopg1"/>
        <w:tabs>
          <w:tab w:val="left" w:pos="400"/>
          <w:tab w:val="right" w:leader="dot" w:pos="9016"/>
        </w:tabs>
        <w:rPr>
          <w:rFonts w:asciiTheme="minorHAnsi" w:eastAsiaTheme="minorEastAsia" w:hAnsiTheme="minorHAnsi" w:cstheme="minorBidi"/>
          <w:bCs w:val="0"/>
          <w:caps w:val="0"/>
          <w:noProof/>
          <w:sz w:val="22"/>
          <w:szCs w:val="22"/>
          <w:lang w:eastAsia="nl-NL"/>
        </w:rPr>
      </w:pPr>
      <w:hyperlink w:anchor="_Toc105527400" w:history="1">
        <w:r w:rsidRPr="00284D4B">
          <w:rPr>
            <w:rStyle w:val="Hyperlink"/>
            <w:noProof/>
          </w:rPr>
          <w:t>7</w:t>
        </w:r>
        <w:r>
          <w:rPr>
            <w:rFonts w:asciiTheme="minorHAnsi" w:eastAsiaTheme="minorEastAsia" w:hAnsiTheme="minorHAnsi" w:cstheme="minorBidi"/>
            <w:bCs w:val="0"/>
            <w:caps w:val="0"/>
            <w:noProof/>
            <w:sz w:val="22"/>
            <w:szCs w:val="22"/>
            <w:lang w:eastAsia="nl-NL"/>
          </w:rPr>
          <w:tab/>
        </w:r>
        <w:r w:rsidRPr="00284D4B">
          <w:rPr>
            <w:rStyle w:val="Hyperlink"/>
            <w:noProof/>
          </w:rPr>
          <w:t>Validatie</w:t>
        </w:r>
        <w:r>
          <w:rPr>
            <w:noProof/>
            <w:webHidden/>
          </w:rPr>
          <w:tab/>
        </w:r>
        <w:r>
          <w:rPr>
            <w:noProof/>
            <w:webHidden/>
          </w:rPr>
          <w:fldChar w:fldCharType="begin"/>
        </w:r>
        <w:r>
          <w:rPr>
            <w:noProof/>
            <w:webHidden/>
          </w:rPr>
          <w:instrText xml:space="preserve"> PAGEREF _Toc105527400 \h </w:instrText>
        </w:r>
        <w:r>
          <w:rPr>
            <w:noProof/>
            <w:webHidden/>
          </w:rPr>
        </w:r>
        <w:r>
          <w:rPr>
            <w:noProof/>
            <w:webHidden/>
          </w:rPr>
          <w:fldChar w:fldCharType="separate"/>
        </w:r>
        <w:r w:rsidR="00FC58D5">
          <w:rPr>
            <w:noProof/>
            <w:webHidden/>
          </w:rPr>
          <w:t>39</w:t>
        </w:r>
        <w:r>
          <w:rPr>
            <w:noProof/>
            <w:webHidden/>
          </w:rPr>
          <w:fldChar w:fldCharType="end"/>
        </w:r>
      </w:hyperlink>
    </w:p>
    <w:p w14:paraId="78987879" w14:textId="0338EC36" w:rsidR="00A7648F" w:rsidRDefault="00A7648F">
      <w:pPr>
        <w:pStyle w:val="Inhopg1"/>
        <w:tabs>
          <w:tab w:val="left" w:pos="400"/>
          <w:tab w:val="right" w:leader="dot" w:pos="9016"/>
        </w:tabs>
        <w:rPr>
          <w:rFonts w:asciiTheme="minorHAnsi" w:eastAsiaTheme="minorEastAsia" w:hAnsiTheme="minorHAnsi" w:cstheme="minorBidi"/>
          <w:bCs w:val="0"/>
          <w:caps w:val="0"/>
          <w:noProof/>
          <w:sz w:val="22"/>
          <w:szCs w:val="22"/>
          <w:lang w:eastAsia="nl-NL"/>
        </w:rPr>
      </w:pPr>
      <w:hyperlink w:anchor="_Toc105527401" w:history="1">
        <w:r w:rsidRPr="00284D4B">
          <w:rPr>
            <w:rStyle w:val="Hyperlink"/>
            <w:noProof/>
          </w:rPr>
          <w:t>8</w:t>
        </w:r>
        <w:r>
          <w:rPr>
            <w:rFonts w:asciiTheme="minorHAnsi" w:eastAsiaTheme="minorEastAsia" w:hAnsiTheme="minorHAnsi" w:cstheme="minorBidi"/>
            <w:bCs w:val="0"/>
            <w:caps w:val="0"/>
            <w:noProof/>
            <w:sz w:val="22"/>
            <w:szCs w:val="22"/>
            <w:lang w:eastAsia="nl-NL"/>
          </w:rPr>
          <w:tab/>
        </w:r>
        <w:r w:rsidRPr="00284D4B">
          <w:rPr>
            <w:rStyle w:val="Hyperlink"/>
            <w:noProof/>
          </w:rPr>
          <w:t>Conclusie en aanbevelingen</w:t>
        </w:r>
        <w:r>
          <w:rPr>
            <w:noProof/>
            <w:webHidden/>
          </w:rPr>
          <w:tab/>
        </w:r>
        <w:r>
          <w:rPr>
            <w:noProof/>
            <w:webHidden/>
          </w:rPr>
          <w:fldChar w:fldCharType="begin"/>
        </w:r>
        <w:r>
          <w:rPr>
            <w:noProof/>
            <w:webHidden/>
          </w:rPr>
          <w:instrText xml:space="preserve"> PAGEREF _Toc105527401 \h </w:instrText>
        </w:r>
        <w:r>
          <w:rPr>
            <w:noProof/>
            <w:webHidden/>
          </w:rPr>
        </w:r>
        <w:r>
          <w:rPr>
            <w:noProof/>
            <w:webHidden/>
          </w:rPr>
          <w:fldChar w:fldCharType="separate"/>
        </w:r>
        <w:r w:rsidR="00FC58D5">
          <w:rPr>
            <w:noProof/>
            <w:webHidden/>
          </w:rPr>
          <w:t>41</w:t>
        </w:r>
        <w:r>
          <w:rPr>
            <w:noProof/>
            <w:webHidden/>
          </w:rPr>
          <w:fldChar w:fldCharType="end"/>
        </w:r>
      </w:hyperlink>
    </w:p>
    <w:p w14:paraId="0C52A017" w14:textId="2AD2A834" w:rsidR="00A7648F" w:rsidRDefault="00A7648F">
      <w:pPr>
        <w:pStyle w:val="Inhopg1"/>
        <w:tabs>
          <w:tab w:val="right" w:leader="dot" w:pos="9016"/>
        </w:tabs>
        <w:rPr>
          <w:rFonts w:asciiTheme="minorHAnsi" w:eastAsiaTheme="minorEastAsia" w:hAnsiTheme="minorHAnsi" w:cstheme="minorBidi"/>
          <w:bCs w:val="0"/>
          <w:caps w:val="0"/>
          <w:noProof/>
          <w:sz w:val="22"/>
          <w:szCs w:val="22"/>
          <w:lang w:eastAsia="nl-NL"/>
        </w:rPr>
      </w:pPr>
      <w:hyperlink w:anchor="_Toc105527402" w:history="1">
        <w:r w:rsidRPr="00284D4B">
          <w:rPr>
            <w:rStyle w:val="Hyperlink"/>
            <w:noProof/>
          </w:rPr>
          <w:t>Evaluatie</w:t>
        </w:r>
        <w:r>
          <w:rPr>
            <w:noProof/>
            <w:webHidden/>
          </w:rPr>
          <w:tab/>
        </w:r>
        <w:r>
          <w:rPr>
            <w:noProof/>
            <w:webHidden/>
          </w:rPr>
          <w:fldChar w:fldCharType="begin"/>
        </w:r>
        <w:r>
          <w:rPr>
            <w:noProof/>
            <w:webHidden/>
          </w:rPr>
          <w:instrText xml:space="preserve"> PAGEREF _Toc105527402 \h </w:instrText>
        </w:r>
        <w:r>
          <w:rPr>
            <w:noProof/>
            <w:webHidden/>
          </w:rPr>
        </w:r>
        <w:r>
          <w:rPr>
            <w:noProof/>
            <w:webHidden/>
          </w:rPr>
          <w:fldChar w:fldCharType="separate"/>
        </w:r>
        <w:r w:rsidR="00FC58D5">
          <w:rPr>
            <w:noProof/>
            <w:webHidden/>
          </w:rPr>
          <w:t>42</w:t>
        </w:r>
        <w:r>
          <w:rPr>
            <w:noProof/>
            <w:webHidden/>
          </w:rPr>
          <w:fldChar w:fldCharType="end"/>
        </w:r>
      </w:hyperlink>
    </w:p>
    <w:p w14:paraId="58D4412F" w14:textId="7D4F0C0B" w:rsidR="00A7648F" w:rsidRDefault="00A7648F">
      <w:pPr>
        <w:pStyle w:val="Inhopg1"/>
        <w:tabs>
          <w:tab w:val="right" w:leader="dot" w:pos="9016"/>
        </w:tabs>
        <w:rPr>
          <w:rFonts w:asciiTheme="minorHAnsi" w:eastAsiaTheme="minorEastAsia" w:hAnsiTheme="minorHAnsi" w:cstheme="minorBidi"/>
          <w:bCs w:val="0"/>
          <w:caps w:val="0"/>
          <w:noProof/>
          <w:sz w:val="22"/>
          <w:szCs w:val="22"/>
          <w:lang w:eastAsia="nl-NL"/>
        </w:rPr>
      </w:pPr>
      <w:hyperlink w:anchor="_Toc105527403" w:history="1">
        <w:r w:rsidRPr="00284D4B">
          <w:rPr>
            <w:rStyle w:val="Hyperlink"/>
            <w:noProof/>
          </w:rPr>
          <w:t>Bibliografie</w:t>
        </w:r>
        <w:r>
          <w:rPr>
            <w:noProof/>
            <w:webHidden/>
          </w:rPr>
          <w:tab/>
        </w:r>
        <w:r>
          <w:rPr>
            <w:noProof/>
            <w:webHidden/>
          </w:rPr>
          <w:fldChar w:fldCharType="begin"/>
        </w:r>
        <w:r>
          <w:rPr>
            <w:noProof/>
            <w:webHidden/>
          </w:rPr>
          <w:instrText xml:space="preserve"> PAGEREF _Toc105527403 \h </w:instrText>
        </w:r>
        <w:r>
          <w:rPr>
            <w:noProof/>
            <w:webHidden/>
          </w:rPr>
        </w:r>
        <w:r>
          <w:rPr>
            <w:noProof/>
            <w:webHidden/>
          </w:rPr>
          <w:fldChar w:fldCharType="separate"/>
        </w:r>
        <w:r w:rsidR="00FC58D5">
          <w:rPr>
            <w:noProof/>
            <w:webHidden/>
          </w:rPr>
          <w:t>43</w:t>
        </w:r>
        <w:r>
          <w:rPr>
            <w:noProof/>
            <w:webHidden/>
          </w:rPr>
          <w:fldChar w:fldCharType="end"/>
        </w:r>
      </w:hyperlink>
    </w:p>
    <w:p w14:paraId="61D59611" w14:textId="50A65CE0" w:rsidR="00A7648F" w:rsidRDefault="00A7648F">
      <w:pPr>
        <w:pStyle w:val="Inhopg1"/>
        <w:tabs>
          <w:tab w:val="right" w:leader="dot" w:pos="9016"/>
        </w:tabs>
        <w:rPr>
          <w:rFonts w:asciiTheme="minorHAnsi" w:eastAsiaTheme="minorEastAsia" w:hAnsiTheme="minorHAnsi" w:cstheme="minorBidi"/>
          <w:bCs w:val="0"/>
          <w:caps w:val="0"/>
          <w:noProof/>
          <w:sz w:val="22"/>
          <w:szCs w:val="22"/>
          <w:lang w:eastAsia="nl-NL"/>
        </w:rPr>
      </w:pPr>
      <w:hyperlink w:anchor="_Toc105527404" w:history="1">
        <w:r w:rsidRPr="00284D4B">
          <w:rPr>
            <w:rStyle w:val="Hyperlink"/>
            <w:noProof/>
          </w:rPr>
          <w:t>Bijlagen</w:t>
        </w:r>
        <w:r>
          <w:rPr>
            <w:noProof/>
            <w:webHidden/>
          </w:rPr>
          <w:tab/>
        </w:r>
        <w:r>
          <w:rPr>
            <w:noProof/>
            <w:webHidden/>
          </w:rPr>
          <w:fldChar w:fldCharType="begin"/>
        </w:r>
        <w:r>
          <w:rPr>
            <w:noProof/>
            <w:webHidden/>
          </w:rPr>
          <w:instrText xml:space="preserve"> PAGEREF _Toc105527404 \h </w:instrText>
        </w:r>
        <w:r>
          <w:rPr>
            <w:noProof/>
            <w:webHidden/>
          </w:rPr>
        </w:r>
        <w:r>
          <w:rPr>
            <w:noProof/>
            <w:webHidden/>
          </w:rPr>
          <w:fldChar w:fldCharType="separate"/>
        </w:r>
        <w:r w:rsidR="00FC58D5">
          <w:rPr>
            <w:noProof/>
            <w:webHidden/>
          </w:rPr>
          <w:t>44</w:t>
        </w:r>
        <w:r>
          <w:rPr>
            <w:noProof/>
            <w:webHidden/>
          </w:rPr>
          <w:fldChar w:fldCharType="end"/>
        </w:r>
      </w:hyperlink>
    </w:p>
    <w:p w14:paraId="59EAFCE4" w14:textId="27B186E7" w:rsidR="00A7648F" w:rsidRDefault="00A7648F">
      <w:pPr>
        <w:pStyle w:val="Inhopg2"/>
        <w:tabs>
          <w:tab w:val="left" w:pos="600"/>
          <w:tab w:val="right" w:leader="dot" w:pos="9016"/>
        </w:tabs>
        <w:rPr>
          <w:rFonts w:asciiTheme="minorHAnsi" w:eastAsiaTheme="minorEastAsia" w:hAnsiTheme="minorHAnsi" w:cstheme="minorBidi"/>
          <w:smallCaps w:val="0"/>
          <w:noProof/>
          <w:sz w:val="22"/>
          <w:szCs w:val="22"/>
          <w:lang w:eastAsia="nl-NL"/>
        </w:rPr>
      </w:pPr>
      <w:hyperlink w:anchor="_Toc105527405" w:history="1">
        <w:r w:rsidRPr="00284D4B">
          <w:rPr>
            <w:rStyle w:val="Hyperlink"/>
            <w:noProof/>
          </w:rPr>
          <w:t>I.</w:t>
        </w:r>
        <w:r>
          <w:rPr>
            <w:rFonts w:asciiTheme="minorHAnsi" w:eastAsiaTheme="minorEastAsia" w:hAnsiTheme="minorHAnsi" w:cstheme="minorBidi"/>
            <w:smallCaps w:val="0"/>
            <w:noProof/>
            <w:sz w:val="22"/>
            <w:szCs w:val="22"/>
            <w:lang w:eastAsia="nl-NL"/>
          </w:rPr>
          <w:tab/>
          <w:t xml:space="preserve">    </w:t>
        </w:r>
        <w:r w:rsidRPr="00284D4B">
          <w:rPr>
            <w:rStyle w:val="Hyperlink"/>
            <w:noProof/>
          </w:rPr>
          <w:t>Originaliteitsverklaring</w:t>
        </w:r>
        <w:r>
          <w:rPr>
            <w:noProof/>
            <w:webHidden/>
          </w:rPr>
          <w:tab/>
        </w:r>
        <w:r>
          <w:rPr>
            <w:noProof/>
            <w:webHidden/>
          </w:rPr>
          <w:fldChar w:fldCharType="begin"/>
        </w:r>
        <w:r>
          <w:rPr>
            <w:noProof/>
            <w:webHidden/>
          </w:rPr>
          <w:instrText xml:space="preserve"> PAGEREF _Toc105527405 \h </w:instrText>
        </w:r>
        <w:r>
          <w:rPr>
            <w:noProof/>
            <w:webHidden/>
          </w:rPr>
        </w:r>
        <w:r>
          <w:rPr>
            <w:noProof/>
            <w:webHidden/>
          </w:rPr>
          <w:fldChar w:fldCharType="separate"/>
        </w:r>
        <w:r w:rsidR="00FC58D5">
          <w:rPr>
            <w:noProof/>
            <w:webHidden/>
          </w:rPr>
          <w:t>44</w:t>
        </w:r>
        <w:r>
          <w:rPr>
            <w:noProof/>
            <w:webHidden/>
          </w:rPr>
          <w:fldChar w:fldCharType="end"/>
        </w:r>
      </w:hyperlink>
    </w:p>
    <w:p w14:paraId="26F49431" w14:textId="3AA77D8E" w:rsidR="00A7648F" w:rsidRDefault="00A7648F">
      <w:pPr>
        <w:pStyle w:val="Inhopg2"/>
        <w:tabs>
          <w:tab w:val="left" w:pos="600"/>
          <w:tab w:val="right" w:leader="dot" w:pos="9016"/>
        </w:tabs>
        <w:rPr>
          <w:rFonts w:asciiTheme="minorHAnsi" w:eastAsiaTheme="minorEastAsia" w:hAnsiTheme="minorHAnsi" w:cstheme="minorBidi"/>
          <w:smallCaps w:val="0"/>
          <w:noProof/>
          <w:sz w:val="22"/>
          <w:szCs w:val="22"/>
          <w:lang w:eastAsia="nl-NL"/>
        </w:rPr>
      </w:pPr>
      <w:hyperlink w:anchor="_Toc105527406" w:history="1">
        <w:r w:rsidRPr="00284D4B">
          <w:rPr>
            <w:rStyle w:val="Hyperlink"/>
            <w:noProof/>
          </w:rPr>
          <w:t>II.</w:t>
        </w:r>
        <w:r>
          <w:rPr>
            <w:rFonts w:asciiTheme="minorHAnsi" w:eastAsiaTheme="minorEastAsia" w:hAnsiTheme="minorHAnsi" w:cstheme="minorBidi"/>
            <w:smallCaps w:val="0"/>
            <w:noProof/>
            <w:sz w:val="22"/>
            <w:szCs w:val="22"/>
            <w:lang w:eastAsia="nl-NL"/>
          </w:rPr>
          <w:tab/>
          <w:t xml:space="preserve">    </w:t>
        </w:r>
        <w:r w:rsidRPr="00284D4B">
          <w:rPr>
            <w:rStyle w:val="Hyperlink"/>
            <w:noProof/>
          </w:rPr>
          <w:t>Plan van aanpak</w:t>
        </w:r>
        <w:r>
          <w:rPr>
            <w:noProof/>
            <w:webHidden/>
          </w:rPr>
          <w:tab/>
        </w:r>
        <w:r>
          <w:rPr>
            <w:noProof/>
            <w:webHidden/>
          </w:rPr>
          <w:fldChar w:fldCharType="begin"/>
        </w:r>
        <w:r>
          <w:rPr>
            <w:noProof/>
            <w:webHidden/>
          </w:rPr>
          <w:instrText xml:space="preserve"> PAGEREF _Toc105527406 \h </w:instrText>
        </w:r>
        <w:r>
          <w:rPr>
            <w:noProof/>
            <w:webHidden/>
          </w:rPr>
        </w:r>
        <w:r>
          <w:rPr>
            <w:noProof/>
            <w:webHidden/>
          </w:rPr>
          <w:fldChar w:fldCharType="separate"/>
        </w:r>
        <w:r w:rsidR="00FC58D5">
          <w:rPr>
            <w:noProof/>
            <w:webHidden/>
          </w:rPr>
          <w:t>45</w:t>
        </w:r>
        <w:r>
          <w:rPr>
            <w:noProof/>
            <w:webHidden/>
          </w:rPr>
          <w:fldChar w:fldCharType="end"/>
        </w:r>
      </w:hyperlink>
    </w:p>
    <w:p w14:paraId="0FE5DBB8" w14:textId="7F082B35" w:rsidR="00A7648F" w:rsidRDefault="00A7648F">
      <w:pPr>
        <w:pStyle w:val="Inhopg2"/>
        <w:tabs>
          <w:tab w:val="left" w:pos="800"/>
          <w:tab w:val="right" w:leader="dot" w:pos="9016"/>
        </w:tabs>
        <w:rPr>
          <w:rFonts w:asciiTheme="minorHAnsi" w:eastAsiaTheme="minorEastAsia" w:hAnsiTheme="minorHAnsi" w:cstheme="minorBidi"/>
          <w:smallCaps w:val="0"/>
          <w:noProof/>
          <w:sz w:val="22"/>
          <w:szCs w:val="22"/>
          <w:lang w:eastAsia="nl-NL"/>
        </w:rPr>
      </w:pPr>
      <w:hyperlink w:anchor="_Toc105527407" w:history="1">
        <w:r w:rsidRPr="00284D4B">
          <w:rPr>
            <w:rStyle w:val="Hyperlink"/>
            <w:noProof/>
          </w:rPr>
          <w:t>III.</w:t>
        </w:r>
        <w:r>
          <w:rPr>
            <w:rFonts w:asciiTheme="minorHAnsi" w:eastAsiaTheme="minorEastAsia" w:hAnsiTheme="minorHAnsi" w:cstheme="minorBidi"/>
            <w:smallCaps w:val="0"/>
            <w:noProof/>
            <w:sz w:val="22"/>
            <w:szCs w:val="22"/>
            <w:lang w:eastAsia="nl-NL"/>
          </w:rPr>
          <w:tab/>
        </w:r>
        <w:r w:rsidRPr="00284D4B">
          <w:rPr>
            <w:rStyle w:val="Hyperlink"/>
            <w:noProof/>
          </w:rPr>
          <w:t>Software Architecturale Document</w:t>
        </w:r>
        <w:r>
          <w:rPr>
            <w:noProof/>
            <w:webHidden/>
          </w:rPr>
          <w:tab/>
        </w:r>
        <w:r>
          <w:rPr>
            <w:noProof/>
            <w:webHidden/>
          </w:rPr>
          <w:fldChar w:fldCharType="begin"/>
        </w:r>
        <w:r>
          <w:rPr>
            <w:noProof/>
            <w:webHidden/>
          </w:rPr>
          <w:instrText xml:space="preserve"> PAGEREF _Toc105527407 \h </w:instrText>
        </w:r>
        <w:r>
          <w:rPr>
            <w:noProof/>
            <w:webHidden/>
          </w:rPr>
        </w:r>
        <w:r>
          <w:rPr>
            <w:noProof/>
            <w:webHidden/>
          </w:rPr>
          <w:fldChar w:fldCharType="separate"/>
        </w:r>
        <w:r w:rsidR="00FC58D5">
          <w:rPr>
            <w:noProof/>
            <w:webHidden/>
          </w:rPr>
          <w:t>59</w:t>
        </w:r>
        <w:r>
          <w:rPr>
            <w:noProof/>
            <w:webHidden/>
          </w:rPr>
          <w:fldChar w:fldCharType="end"/>
        </w:r>
      </w:hyperlink>
    </w:p>
    <w:p w14:paraId="002AD300" w14:textId="655B64D6" w:rsidR="00A7648F" w:rsidRDefault="00A7648F">
      <w:pPr>
        <w:pStyle w:val="Inhopg2"/>
        <w:tabs>
          <w:tab w:val="left" w:pos="800"/>
          <w:tab w:val="right" w:leader="dot" w:pos="9016"/>
        </w:tabs>
        <w:rPr>
          <w:rFonts w:asciiTheme="minorHAnsi" w:eastAsiaTheme="minorEastAsia" w:hAnsiTheme="minorHAnsi" w:cstheme="minorBidi"/>
          <w:smallCaps w:val="0"/>
          <w:noProof/>
          <w:sz w:val="22"/>
          <w:szCs w:val="22"/>
          <w:lang w:eastAsia="nl-NL"/>
        </w:rPr>
      </w:pPr>
      <w:hyperlink w:anchor="_Toc105527408" w:history="1">
        <w:r w:rsidRPr="00284D4B">
          <w:rPr>
            <w:rStyle w:val="Hyperlink"/>
            <w:noProof/>
            <w:lang w:val="en-GB"/>
          </w:rPr>
          <w:t>IV.</w:t>
        </w:r>
        <w:r>
          <w:rPr>
            <w:rFonts w:asciiTheme="minorHAnsi" w:eastAsiaTheme="minorEastAsia" w:hAnsiTheme="minorHAnsi" w:cstheme="minorBidi"/>
            <w:smallCaps w:val="0"/>
            <w:noProof/>
            <w:sz w:val="22"/>
            <w:szCs w:val="22"/>
            <w:lang w:eastAsia="nl-NL"/>
          </w:rPr>
          <w:tab/>
        </w:r>
        <w:r w:rsidRPr="00284D4B">
          <w:rPr>
            <w:rStyle w:val="Hyperlink"/>
            <w:noProof/>
            <w:lang w:val="en-GB"/>
          </w:rPr>
          <w:t>Memory en bus architectuur STM32H7 dual-core</w:t>
        </w:r>
        <w:r>
          <w:rPr>
            <w:noProof/>
            <w:webHidden/>
          </w:rPr>
          <w:tab/>
        </w:r>
        <w:r>
          <w:rPr>
            <w:noProof/>
            <w:webHidden/>
          </w:rPr>
          <w:fldChar w:fldCharType="begin"/>
        </w:r>
        <w:r>
          <w:rPr>
            <w:noProof/>
            <w:webHidden/>
          </w:rPr>
          <w:instrText xml:space="preserve"> PAGEREF _Toc105527408 \h </w:instrText>
        </w:r>
        <w:r>
          <w:rPr>
            <w:noProof/>
            <w:webHidden/>
          </w:rPr>
        </w:r>
        <w:r>
          <w:rPr>
            <w:noProof/>
            <w:webHidden/>
          </w:rPr>
          <w:fldChar w:fldCharType="separate"/>
        </w:r>
        <w:r w:rsidR="00FC58D5">
          <w:rPr>
            <w:noProof/>
            <w:webHidden/>
          </w:rPr>
          <w:t>93</w:t>
        </w:r>
        <w:r>
          <w:rPr>
            <w:noProof/>
            <w:webHidden/>
          </w:rPr>
          <w:fldChar w:fldCharType="end"/>
        </w:r>
      </w:hyperlink>
    </w:p>
    <w:p w14:paraId="05ED6079" w14:textId="5113EFF8" w:rsidR="00A7648F" w:rsidRDefault="00A7648F">
      <w:pPr>
        <w:pStyle w:val="Inhopg2"/>
        <w:tabs>
          <w:tab w:val="left" w:pos="800"/>
          <w:tab w:val="right" w:leader="dot" w:pos="9016"/>
        </w:tabs>
        <w:rPr>
          <w:rFonts w:asciiTheme="minorHAnsi" w:eastAsiaTheme="minorEastAsia" w:hAnsiTheme="minorHAnsi" w:cstheme="minorBidi"/>
          <w:smallCaps w:val="0"/>
          <w:noProof/>
          <w:sz w:val="22"/>
          <w:szCs w:val="22"/>
          <w:lang w:eastAsia="nl-NL"/>
        </w:rPr>
      </w:pPr>
      <w:hyperlink w:anchor="_Toc105527409" w:history="1">
        <w:r w:rsidRPr="00284D4B">
          <w:rPr>
            <w:rStyle w:val="Hyperlink"/>
            <w:noProof/>
          </w:rPr>
          <w:t>V.</w:t>
        </w:r>
        <w:r>
          <w:rPr>
            <w:rFonts w:asciiTheme="minorHAnsi" w:eastAsiaTheme="minorEastAsia" w:hAnsiTheme="minorHAnsi" w:cstheme="minorBidi"/>
            <w:smallCaps w:val="0"/>
            <w:noProof/>
            <w:sz w:val="22"/>
            <w:szCs w:val="22"/>
            <w:lang w:eastAsia="nl-NL"/>
          </w:rPr>
          <w:tab/>
        </w:r>
        <w:r w:rsidRPr="00284D4B">
          <w:rPr>
            <w:rStyle w:val="Hyperlink"/>
            <w:noProof/>
          </w:rPr>
          <w:t>Implementatie methodes voor een software loop</w:t>
        </w:r>
        <w:r>
          <w:rPr>
            <w:noProof/>
            <w:webHidden/>
          </w:rPr>
          <w:tab/>
        </w:r>
        <w:r>
          <w:rPr>
            <w:noProof/>
            <w:webHidden/>
          </w:rPr>
          <w:fldChar w:fldCharType="begin"/>
        </w:r>
        <w:r>
          <w:rPr>
            <w:noProof/>
            <w:webHidden/>
          </w:rPr>
          <w:instrText xml:space="preserve"> PAGEREF _Toc105527409 \h </w:instrText>
        </w:r>
        <w:r>
          <w:rPr>
            <w:noProof/>
            <w:webHidden/>
          </w:rPr>
        </w:r>
        <w:r>
          <w:rPr>
            <w:noProof/>
            <w:webHidden/>
          </w:rPr>
          <w:fldChar w:fldCharType="separate"/>
        </w:r>
        <w:r w:rsidR="00FC58D5">
          <w:rPr>
            <w:noProof/>
            <w:webHidden/>
          </w:rPr>
          <w:t>94</w:t>
        </w:r>
        <w:r>
          <w:rPr>
            <w:noProof/>
            <w:webHidden/>
          </w:rPr>
          <w:fldChar w:fldCharType="end"/>
        </w:r>
      </w:hyperlink>
    </w:p>
    <w:p w14:paraId="7E9AC1A5" w14:textId="1C03C82F" w:rsidR="00A7648F" w:rsidRDefault="00A7648F">
      <w:pPr>
        <w:pStyle w:val="Inhopg2"/>
        <w:tabs>
          <w:tab w:val="left" w:pos="800"/>
          <w:tab w:val="right" w:leader="dot" w:pos="9016"/>
        </w:tabs>
        <w:rPr>
          <w:rFonts w:asciiTheme="minorHAnsi" w:eastAsiaTheme="minorEastAsia" w:hAnsiTheme="minorHAnsi" w:cstheme="minorBidi"/>
          <w:smallCaps w:val="0"/>
          <w:noProof/>
          <w:sz w:val="22"/>
          <w:szCs w:val="22"/>
          <w:lang w:eastAsia="nl-NL"/>
        </w:rPr>
      </w:pPr>
      <w:hyperlink w:anchor="_Toc105527410" w:history="1">
        <w:r w:rsidRPr="00284D4B">
          <w:rPr>
            <w:rStyle w:val="Hyperlink"/>
            <w:noProof/>
            <w:lang w:val="en-GB"/>
          </w:rPr>
          <w:t>VI.</w:t>
        </w:r>
        <w:r>
          <w:rPr>
            <w:rFonts w:asciiTheme="minorHAnsi" w:eastAsiaTheme="minorEastAsia" w:hAnsiTheme="minorHAnsi" w:cstheme="minorBidi"/>
            <w:smallCaps w:val="0"/>
            <w:noProof/>
            <w:sz w:val="22"/>
            <w:szCs w:val="22"/>
            <w:lang w:eastAsia="nl-NL"/>
          </w:rPr>
          <w:tab/>
        </w:r>
        <w:r w:rsidRPr="00284D4B">
          <w:rPr>
            <w:rStyle w:val="Hyperlink"/>
            <w:noProof/>
            <w:lang w:val="en-GB"/>
          </w:rPr>
          <w:t>False data</w:t>
        </w:r>
        <w:r>
          <w:rPr>
            <w:noProof/>
            <w:webHidden/>
          </w:rPr>
          <w:tab/>
        </w:r>
        <w:r>
          <w:rPr>
            <w:noProof/>
            <w:webHidden/>
          </w:rPr>
          <w:fldChar w:fldCharType="begin"/>
        </w:r>
        <w:r>
          <w:rPr>
            <w:noProof/>
            <w:webHidden/>
          </w:rPr>
          <w:instrText xml:space="preserve"> PAGEREF _Toc105527410 \h </w:instrText>
        </w:r>
        <w:r>
          <w:rPr>
            <w:noProof/>
            <w:webHidden/>
          </w:rPr>
        </w:r>
        <w:r>
          <w:rPr>
            <w:noProof/>
            <w:webHidden/>
          </w:rPr>
          <w:fldChar w:fldCharType="separate"/>
        </w:r>
        <w:r w:rsidR="00FC58D5">
          <w:rPr>
            <w:noProof/>
            <w:webHidden/>
          </w:rPr>
          <w:t>96</w:t>
        </w:r>
        <w:r>
          <w:rPr>
            <w:noProof/>
            <w:webHidden/>
          </w:rPr>
          <w:fldChar w:fldCharType="end"/>
        </w:r>
      </w:hyperlink>
    </w:p>
    <w:p w14:paraId="1203CE4B" w14:textId="65B10C63" w:rsidR="00A7648F" w:rsidRDefault="00A7648F">
      <w:pPr>
        <w:pStyle w:val="Inhopg2"/>
        <w:tabs>
          <w:tab w:val="left" w:pos="800"/>
          <w:tab w:val="right" w:leader="dot" w:pos="9016"/>
        </w:tabs>
        <w:rPr>
          <w:rFonts w:asciiTheme="minorHAnsi" w:eastAsiaTheme="minorEastAsia" w:hAnsiTheme="minorHAnsi" w:cstheme="minorBidi"/>
          <w:smallCaps w:val="0"/>
          <w:noProof/>
          <w:sz w:val="22"/>
          <w:szCs w:val="22"/>
          <w:lang w:eastAsia="nl-NL"/>
        </w:rPr>
      </w:pPr>
      <w:hyperlink w:anchor="_Toc105527411" w:history="1">
        <w:r w:rsidRPr="00284D4B">
          <w:rPr>
            <w:rStyle w:val="Hyperlink"/>
            <w:noProof/>
          </w:rPr>
          <w:t>VII.</w:t>
        </w:r>
        <w:r>
          <w:rPr>
            <w:rFonts w:asciiTheme="minorHAnsi" w:eastAsiaTheme="minorEastAsia" w:hAnsiTheme="minorHAnsi" w:cstheme="minorBidi"/>
            <w:smallCaps w:val="0"/>
            <w:noProof/>
            <w:sz w:val="22"/>
            <w:szCs w:val="22"/>
            <w:lang w:eastAsia="nl-NL"/>
          </w:rPr>
          <w:tab/>
        </w:r>
        <w:r w:rsidRPr="00284D4B">
          <w:rPr>
            <w:rStyle w:val="Hyperlink"/>
            <w:noProof/>
          </w:rPr>
          <w:t>Complicatie dual-core communicatie</w:t>
        </w:r>
        <w:r>
          <w:rPr>
            <w:noProof/>
            <w:webHidden/>
          </w:rPr>
          <w:tab/>
        </w:r>
        <w:r>
          <w:rPr>
            <w:noProof/>
            <w:webHidden/>
          </w:rPr>
          <w:fldChar w:fldCharType="begin"/>
        </w:r>
        <w:r>
          <w:rPr>
            <w:noProof/>
            <w:webHidden/>
          </w:rPr>
          <w:instrText xml:space="preserve"> PAGEREF _Toc105527411 \h </w:instrText>
        </w:r>
        <w:r>
          <w:rPr>
            <w:noProof/>
            <w:webHidden/>
          </w:rPr>
        </w:r>
        <w:r>
          <w:rPr>
            <w:noProof/>
            <w:webHidden/>
          </w:rPr>
          <w:fldChar w:fldCharType="separate"/>
        </w:r>
        <w:r w:rsidR="00FC58D5">
          <w:rPr>
            <w:noProof/>
            <w:webHidden/>
          </w:rPr>
          <w:t>98</w:t>
        </w:r>
        <w:r>
          <w:rPr>
            <w:noProof/>
            <w:webHidden/>
          </w:rPr>
          <w:fldChar w:fldCharType="end"/>
        </w:r>
      </w:hyperlink>
    </w:p>
    <w:p w14:paraId="370DBD6E" w14:textId="143A96AE" w:rsidR="00A7648F" w:rsidRDefault="00A7648F">
      <w:pPr>
        <w:pStyle w:val="Inhopg2"/>
        <w:tabs>
          <w:tab w:val="left" w:pos="800"/>
          <w:tab w:val="right" w:leader="dot" w:pos="9016"/>
        </w:tabs>
        <w:rPr>
          <w:rFonts w:asciiTheme="minorHAnsi" w:eastAsiaTheme="minorEastAsia" w:hAnsiTheme="minorHAnsi" w:cstheme="minorBidi"/>
          <w:smallCaps w:val="0"/>
          <w:noProof/>
          <w:sz w:val="22"/>
          <w:szCs w:val="22"/>
          <w:lang w:eastAsia="nl-NL"/>
        </w:rPr>
      </w:pPr>
      <w:hyperlink w:anchor="_Toc105527412" w:history="1">
        <w:r w:rsidRPr="00284D4B">
          <w:rPr>
            <w:rStyle w:val="Hyperlink"/>
            <w:noProof/>
            <w:lang w:val="en-GB"/>
          </w:rPr>
          <w:t>VIII.</w:t>
        </w:r>
        <w:r>
          <w:rPr>
            <w:rFonts w:asciiTheme="minorHAnsi" w:eastAsiaTheme="minorEastAsia" w:hAnsiTheme="minorHAnsi" w:cstheme="minorBidi"/>
            <w:smallCaps w:val="0"/>
            <w:noProof/>
            <w:sz w:val="22"/>
            <w:szCs w:val="22"/>
            <w:lang w:eastAsia="nl-NL"/>
          </w:rPr>
          <w:tab/>
        </w:r>
        <w:r w:rsidRPr="00284D4B">
          <w:rPr>
            <w:rStyle w:val="Hyperlink"/>
            <w:noProof/>
            <w:lang w:val="en-GB"/>
          </w:rPr>
          <w:t>Code Dual-core communicatie task generator</w:t>
        </w:r>
        <w:r>
          <w:rPr>
            <w:noProof/>
            <w:webHidden/>
          </w:rPr>
          <w:tab/>
        </w:r>
        <w:r>
          <w:rPr>
            <w:noProof/>
            <w:webHidden/>
          </w:rPr>
          <w:fldChar w:fldCharType="begin"/>
        </w:r>
        <w:r>
          <w:rPr>
            <w:noProof/>
            <w:webHidden/>
          </w:rPr>
          <w:instrText xml:space="preserve"> PAGEREF _Toc105527412 \h </w:instrText>
        </w:r>
        <w:r>
          <w:rPr>
            <w:noProof/>
            <w:webHidden/>
          </w:rPr>
        </w:r>
        <w:r>
          <w:rPr>
            <w:noProof/>
            <w:webHidden/>
          </w:rPr>
          <w:fldChar w:fldCharType="separate"/>
        </w:r>
        <w:r w:rsidR="00FC58D5">
          <w:rPr>
            <w:noProof/>
            <w:webHidden/>
          </w:rPr>
          <w:t>100</w:t>
        </w:r>
        <w:r>
          <w:rPr>
            <w:noProof/>
            <w:webHidden/>
          </w:rPr>
          <w:fldChar w:fldCharType="end"/>
        </w:r>
      </w:hyperlink>
    </w:p>
    <w:p w14:paraId="252908EB" w14:textId="48758D8E" w:rsidR="00A7648F" w:rsidRDefault="00A7648F">
      <w:pPr>
        <w:pStyle w:val="Inhopg2"/>
        <w:tabs>
          <w:tab w:val="left" w:pos="800"/>
          <w:tab w:val="right" w:leader="dot" w:pos="9016"/>
        </w:tabs>
        <w:rPr>
          <w:rFonts w:asciiTheme="minorHAnsi" w:eastAsiaTheme="minorEastAsia" w:hAnsiTheme="minorHAnsi" w:cstheme="minorBidi"/>
          <w:smallCaps w:val="0"/>
          <w:noProof/>
          <w:sz w:val="22"/>
          <w:szCs w:val="22"/>
          <w:lang w:eastAsia="nl-NL"/>
        </w:rPr>
      </w:pPr>
      <w:hyperlink w:anchor="_Toc105527413" w:history="1">
        <w:r w:rsidRPr="00284D4B">
          <w:rPr>
            <w:rStyle w:val="Hyperlink"/>
            <w:noProof/>
          </w:rPr>
          <w:t>IX.</w:t>
        </w:r>
        <w:r>
          <w:rPr>
            <w:rFonts w:asciiTheme="minorHAnsi" w:eastAsiaTheme="minorEastAsia" w:hAnsiTheme="minorHAnsi" w:cstheme="minorBidi"/>
            <w:smallCaps w:val="0"/>
            <w:noProof/>
            <w:sz w:val="22"/>
            <w:szCs w:val="22"/>
            <w:lang w:eastAsia="nl-NL"/>
          </w:rPr>
          <w:tab/>
        </w:r>
        <w:r w:rsidRPr="00284D4B">
          <w:rPr>
            <w:rStyle w:val="Hyperlink"/>
            <w:noProof/>
          </w:rPr>
          <w:t>Code i2c module</w:t>
        </w:r>
        <w:r>
          <w:rPr>
            <w:noProof/>
            <w:webHidden/>
          </w:rPr>
          <w:tab/>
        </w:r>
        <w:r>
          <w:rPr>
            <w:noProof/>
            <w:webHidden/>
          </w:rPr>
          <w:fldChar w:fldCharType="begin"/>
        </w:r>
        <w:r>
          <w:rPr>
            <w:noProof/>
            <w:webHidden/>
          </w:rPr>
          <w:instrText xml:space="preserve"> PAGEREF _Toc105527413 \h </w:instrText>
        </w:r>
        <w:r>
          <w:rPr>
            <w:noProof/>
            <w:webHidden/>
          </w:rPr>
        </w:r>
        <w:r>
          <w:rPr>
            <w:noProof/>
            <w:webHidden/>
          </w:rPr>
          <w:fldChar w:fldCharType="separate"/>
        </w:r>
        <w:r w:rsidR="00FC58D5">
          <w:rPr>
            <w:noProof/>
            <w:webHidden/>
          </w:rPr>
          <w:t>102</w:t>
        </w:r>
        <w:r>
          <w:rPr>
            <w:noProof/>
            <w:webHidden/>
          </w:rPr>
          <w:fldChar w:fldCharType="end"/>
        </w:r>
      </w:hyperlink>
    </w:p>
    <w:p w14:paraId="3247DEB0" w14:textId="67D958C0" w:rsidR="00A7648F" w:rsidRDefault="00A7648F">
      <w:pPr>
        <w:pStyle w:val="Inhopg2"/>
        <w:tabs>
          <w:tab w:val="left" w:pos="800"/>
          <w:tab w:val="right" w:leader="dot" w:pos="9016"/>
        </w:tabs>
        <w:rPr>
          <w:rFonts w:asciiTheme="minorHAnsi" w:eastAsiaTheme="minorEastAsia" w:hAnsiTheme="minorHAnsi" w:cstheme="minorBidi"/>
          <w:smallCaps w:val="0"/>
          <w:noProof/>
          <w:sz w:val="22"/>
          <w:szCs w:val="22"/>
          <w:lang w:eastAsia="nl-NL"/>
        </w:rPr>
      </w:pPr>
      <w:hyperlink w:anchor="_Toc105527414" w:history="1">
        <w:r w:rsidRPr="00284D4B">
          <w:rPr>
            <w:rStyle w:val="Hyperlink"/>
            <w:noProof/>
          </w:rPr>
          <w:t>X.</w:t>
        </w:r>
        <w:r>
          <w:rPr>
            <w:rFonts w:asciiTheme="minorHAnsi" w:eastAsiaTheme="minorEastAsia" w:hAnsiTheme="minorHAnsi" w:cstheme="minorBidi"/>
            <w:smallCaps w:val="0"/>
            <w:noProof/>
            <w:sz w:val="22"/>
            <w:szCs w:val="22"/>
            <w:lang w:eastAsia="nl-NL"/>
          </w:rPr>
          <w:tab/>
        </w:r>
        <w:r w:rsidRPr="00284D4B">
          <w:rPr>
            <w:rStyle w:val="Hyperlink"/>
            <w:noProof/>
          </w:rPr>
          <w:t>Code UART module</w:t>
        </w:r>
        <w:r>
          <w:rPr>
            <w:noProof/>
            <w:webHidden/>
          </w:rPr>
          <w:tab/>
        </w:r>
        <w:r>
          <w:rPr>
            <w:noProof/>
            <w:webHidden/>
          </w:rPr>
          <w:fldChar w:fldCharType="begin"/>
        </w:r>
        <w:r>
          <w:rPr>
            <w:noProof/>
            <w:webHidden/>
          </w:rPr>
          <w:instrText xml:space="preserve"> PAGEREF _Toc105527414 \h </w:instrText>
        </w:r>
        <w:r>
          <w:rPr>
            <w:noProof/>
            <w:webHidden/>
          </w:rPr>
        </w:r>
        <w:r>
          <w:rPr>
            <w:noProof/>
            <w:webHidden/>
          </w:rPr>
          <w:fldChar w:fldCharType="separate"/>
        </w:r>
        <w:r w:rsidR="00FC58D5">
          <w:rPr>
            <w:noProof/>
            <w:webHidden/>
          </w:rPr>
          <w:t>104</w:t>
        </w:r>
        <w:r>
          <w:rPr>
            <w:noProof/>
            <w:webHidden/>
          </w:rPr>
          <w:fldChar w:fldCharType="end"/>
        </w:r>
      </w:hyperlink>
    </w:p>
    <w:p w14:paraId="591C2A8D" w14:textId="0A36CC13" w:rsidR="00645C82" w:rsidRPr="000441F6" w:rsidRDefault="00A7648F" w:rsidP="00F62C7A">
      <w:pPr>
        <w:pStyle w:val="Titel"/>
        <w:jc w:val="left"/>
        <w:rPr>
          <w:sz w:val="20"/>
          <w:lang w:val="en-GB"/>
        </w:rPr>
      </w:pPr>
      <w:r>
        <w:rPr>
          <w:rFonts w:cstheme="minorHAnsi"/>
          <w:b w:val="0"/>
          <w:bCs/>
          <w:caps/>
          <w:sz w:val="20"/>
        </w:rPr>
        <w:fldChar w:fldCharType="end"/>
      </w:r>
    </w:p>
    <w:p w14:paraId="2899533E" w14:textId="795547F2" w:rsidR="00CB63FF" w:rsidRDefault="0074765A" w:rsidP="004646ED">
      <w:pPr>
        <w:rPr>
          <w:b/>
          <w:bCs/>
          <w:sz w:val="24"/>
          <w:szCs w:val="24"/>
        </w:rPr>
      </w:pPr>
      <w:r>
        <w:rPr>
          <w:b/>
          <w:bCs/>
          <w:sz w:val="24"/>
          <w:szCs w:val="24"/>
        </w:rPr>
        <w:t>L</w:t>
      </w:r>
      <w:r w:rsidR="00542FEC" w:rsidRPr="00E96F40">
        <w:rPr>
          <w:b/>
          <w:bCs/>
          <w:sz w:val="24"/>
          <w:szCs w:val="24"/>
        </w:rPr>
        <w:t>ijst</w:t>
      </w:r>
      <w:r>
        <w:rPr>
          <w:b/>
          <w:bCs/>
          <w:sz w:val="24"/>
          <w:szCs w:val="24"/>
        </w:rPr>
        <w:t xml:space="preserve"> van figuren</w:t>
      </w:r>
    </w:p>
    <w:p w14:paraId="57B60D51" w14:textId="77777777" w:rsidR="00DA3125" w:rsidRPr="00E96F40" w:rsidRDefault="00DA3125" w:rsidP="004646ED">
      <w:pPr>
        <w:rPr>
          <w:b/>
          <w:bCs/>
          <w:sz w:val="24"/>
          <w:szCs w:val="24"/>
        </w:rPr>
      </w:pPr>
    </w:p>
    <w:p w14:paraId="355C1F0E" w14:textId="77194E4F" w:rsidR="006A5B7A" w:rsidRDefault="00AE32CD">
      <w:pPr>
        <w:pStyle w:val="Lijstmetafbeeldingen"/>
        <w:tabs>
          <w:tab w:val="right" w:leader="dot" w:pos="9016"/>
        </w:tabs>
        <w:rPr>
          <w:rFonts w:asciiTheme="minorHAnsi" w:eastAsiaTheme="minorEastAsia" w:hAnsiTheme="minorHAnsi" w:cstheme="minorBidi"/>
          <w:noProof/>
          <w:sz w:val="22"/>
          <w:szCs w:val="22"/>
          <w:lang w:eastAsia="nl-NL"/>
        </w:rPr>
      </w:pPr>
      <w:r>
        <w:fldChar w:fldCharType="begin"/>
      </w:r>
      <w:r>
        <w:instrText xml:space="preserve"> TOC \h \z \c "Figuur" </w:instrText>
      </w:r>
      <w:r>
        <w:fldChar w:fldCharType="separate"/>
      </w:r>
      <w:hyperlink r:id="rId19" w:anchor="_Toc105527515" w:history="1">
        <w:r w:rsidR="006A5B7A" w:rsidRPr="00BA4C62">
          <w:rPr>
            <w:rStyle w:val="Hyperlink"/>
            <w:noProof/>
          </w:rPr>
          <w:t>Figuur 1 Kant</w:t>
        </w:r>
        <w:r w:rsidR="006A5B7A" w:rsidRPr="00BA4C62">
          <w:rPr>
            <w:rStyle w:val="Hyperlink"/>
            <w:noProof/>
          </w:rPr>
          <w:t>o</w:t>
        </w:r>
        <w:r w:rsidR="006A5B7A" w:rsidRPr="00BA4C62">
          <w:rPr>
            <w:rStyle w:val="Hyperlink"/>
            <w:noProof/>
          </w:rPr>
          <w:t>ren ALTEN Nederland</w:t>
        </w:r>
        <w:r w:rsidR="006A5B7A">
          <w:rPr>
            <w:noProof/>
            <w:webHidden/>
          </w:rPr>
          <w:tab/>
        </w:r>
        <w:r w:rsidR="006A5B7A">
          <w:rPr>
            <w:noProof/>
            <w:webHidden/>
          </w:rPr>
          <w:fldChar w:fldCharType="begin"/>
        </w:r>
        <w:r w:rsidR="006A5B7A">
          <w:rPr>
            <w:noProof/>
            <w:webHidden/>
          </w:rPr>
          <w:instrText xml:space="preserve"> PAGEREF _Toc105527515 \h </w:instrText>
        </w:r>
        <w:r w:rsidR="006A5B7A">
          <w:rPr>
            <w:noProof/>
            <w:webHidden/>
          </w:rPr>
        </w:r>
        <w:r w:rsidR="006A5B7A">
          <w:rPr>
            <w:noProof/>
            <w:webHidden/>
          </w:rPr>
          <w:fldChar w:fldCharType="separate"/>
        </w:r>
        <w:r w:rsidR="006A5B7A">
          <w:rPr>
            <w:noProof/>
            <w:webHidden/>
          </w:rPr>
          <w:t>11</w:t>
        </w:r>
        <w:r w:rsidR="006A5B7A">
          <w:rPr>
            <w:noProof/>
            <w:webHidden/>
          </w:rPr>
          <w:fldChar w:fldCharType="end"/>
        </w:r>
      </w:hyperlink>
    </w:p>
    <w:p w14:paraId="2A203314" w14:textId="5BDCAA28" w:rsidR="006A5B7A" w:rsidRDefault="006A5B7A">
      <w:pPr>
        <w:pStyle w:val="Lijstmetafbeeldingen"/>
        <w:tabs>
          <w:tab w:val="right" w:leader="dot" w:pos="9016"/>
        </w:tabs>
        <w:rPr>
          <w:rFonts w:asciiTheme="minorHAnsi" w:eastAsiaTheme="minorEastAsia" w:hAnsiTheme="minorHAnsi" w:cstheme="minorBidi"/>
          <w:noProof/>
          <w:sz w:val="22"/>
          <w:szCs w:val="22"/>
          <w:lang w:eastAsia="nl-NL"/>
        </w:rPr>
      </w:pPr>
      <w:hyperlink r:id="rId20" w:anchor="_Toc105527516" w:history="1">
        <w:r w:rsidRPr="00BA4C62">
          <w:rPr>
            <w:rStyle w:val="Hyperlink"/>
            <w:noProof/>
          </w:rPr>
          <w:t>Figuur 2 Organisatie diagram</w:t>
        </w:r>
        <w:r>
          <w:rPr>
            <w:noProof/>
            <w:webHidden/>
          </w:rPr>
          <w:tab/>
        </w:r>
        <w:r>
          <w:rPr>
            <w:noProof/>
            <w:webHidden/>
          </w:rPr>
          <w:fldChar w:fldCharType="begin"/>
        </w:r>
        <w:r>
          <w:rPr>
            <w:noProof/>
            <w:webHidden/>
          </w:rPr>
          <w:instrText xml:space="preserve"> PAGEREF _Toc105527516 \h </w:instrText>
        </w:r>
        <w:r>
          <w:rPr>
            <w:noProof/>
            <w:webHidden/>
          </w:rPr>
        </w:r>
        <w:r>
          <w:rPr>
            <w:noProof/>
            <w:webHidden/>
          </w:rPr>
          <w:fldChar w:fldCharType="separate"/>
        </w:r>
        <w:r>
          <w:rPr>
            <w:noProof/>
            <w:webHidden/>
          </w:rPr>
          <w:t>11</w:t>
        </w:r>
        <w:r>
          <w:rPr>
            <w:noProof/>
            <w:webHidden/>
          </w:rPr>
          <w:fldChar w:fldCharType="end"/>
        </w:r>
      </w:hyperlink>
    </w:p>
    <w:p w14:paraId="30545BAF" w14:textId="5BC2F1F4" w:rsidR="006A5B7A" w:rsidRDefault="006A5B7A">
      <w:pPr>
        <w:pStyle w:val="Lijstmetafbeeldingen"/>
        <w:tabs>
          <w:tab w:val="right" w:leader="dot" w:pos="9016"/>
        </w:tabs>
        <w:rPr>
          <w:rFonts w:asciiTheme="minorHAnsi" w:eastAsiaTheme="minorEastAsia" w:hAnsiTheme="minorHAnsi" w:cstheme="minorBidi"/>
          <w:noProof/>
          <w:sz w:val="22"/>
          <w:szCs w:val="22"/>
          <w:lang w:eastAsia="nl-NL"/>
        </w:rPr>
      </w:pPr>
      <w:hyperlink w:anchor="_Toc105527517" w:history="1">
        <w:r w:rsidRPr="00BA4C62">
          <w:rPr>
            <w:rStyle w:val="Hyperlink"/>
            <w:noProof/>
          </w:rPr>
          <w:t>Figuur 3 V-model</w:t>
        </w:r>
        <w:r>
          <w:rPr>
            <w:noProof/>
            <w:webHidden/>
          </w:rPr>
          <w:tab/>
        </w:r>
        <w:r>
          <w:rPr>
            <w:noProof/>
            <w:webHidden/>
          </w:rPr>
          <w:fldChar w:fldCharType="begin"/>
        </w:r>
        <w:r>
          <w:rPr>
            <w:noProof/>
            <w:webHidden/>
          </w:rPr>
          <w:instrText xml:space="preserve"> PAGEREF _Toc105527517 \h </w:instrText>
        </w:r>
        <w:r>
          <w:rPr>
            <w:noProof/>
            <w:webHidden/>
          </w:rPr>
        </w:r>
        <w:r>
          <w:rPr>
            <w:noProof/>
            <w:webHidden/>
          </w:rPr>
          <w:fldChar w:fldCharType="separate"/>
        </w:r>
        <w:r>
          <w:rPr>
            <w:noProof/>
            <w:webHidden/>
          </w:rPr>
          <w:t>14</w:t>
        </w:r>
        <w:r>
          <w:rPr>
            <w:noProof/>
            <w:webHidden/>
          </w:rPr>
          <w:fldChar w:fldCharType="end"/>
        </w:r>
      </w:hyperlink>
    </w:p>
    <w:p w14:paraId="2F4E251D" w14:textId="6992BBAF" w:rsidR="006A5B7A" w:rsidRDefault="006A5B7A">
      <w:pPr>
        <w:pStyle w:val="Lijstmetafbeeldingen"/>
        <w:tabs>
          <w:tab w:val="right" w:leader="dot" w:pos="9016"/>
        </w:tabs>
        <w:rPr>
          <w:rFonts w:asciiTheme="minorHAnsi" w:eastAsiaTheme="minorEastAsia" w:hAnsiTheme="minorHAnsi" w:cstheme="minorBidi"/>
          <w:noProof/>
          <w:sz w:val="22"/>
          <w:szCs w:val="22"/>
          <w:lang w:eastAsia="nl-NL"/>
        </w:rPr>
      </w:pPr>
      <w:hyperlink w:anchor="_Toc105527518" w:history="1">
        <w:r w:rsidRPr="00BA4C62">
          <w:rPr>
            <w:rStyle w:val="Hyperlink"/>
            <w:noProof/>
          </w:rPr>
          <w:t>Figuur 4 blokdiagram 4-op-1-rij robot</w:t>
        </w:r>
        <w:r>
          <w:rPr>
            <w:noProof/>
            <w:webHidden/>
          </w:rPr>
          <w:tab/>
        </w:r>
        <w:r>
          <w:rPr>
            <w:noProof/>
            <w:webHidden/>
          </w:rPr>
          <w:fldChar w:fldCharType="begin"/>
        </w:r>
        <w:r>
          <w:rPr>
            <w:noProof/>
            <w:webHidden/>
          </w:rPr>
          <w:instrText xml:space="preserve"> PAGEREF _Toc105527518 \h </w:instrText>
        </w:r>
        <w:r>
          <w:rPr>
            <w:noProof/>
            <w:webHidden/>
          </w:rPr>
        </w:r>
        <w:r>
          <w:rPr>
            <w:noProof/>
            <w:webHidden/>
          </w:rPr>
          <w:fldChar w:fldCharType="separate"/>
        </w:r>
        <w:r>
          <w:rPr>
            <w:noProof/>
            <w:webHidden/>
          </w:rPr>
          <w:t>15</w:t>
        </w:r>
        <w:r>
          <w:rPr>
            <w:noProof/>
            <w:webHidden/>
          </w:rPr>
          <w:fldChar w:fldCharType="end"/>
        </w:r>
      </w:hyperlink>
    </w:p>
    <w:p w14:paraId="63F28986" w14:textId="2C1912DE" w:rsidR="006A5B7A" w:rsidRDefault="006A5B7A">
      <w:pPr>
        <w:pStyle w:val="Lijstmetafbeeldingen"/>
        <w:tabs>
          <w:tab w:val="right" w:leader="dot" w:pos="9016"/>
        </w:tabs>
        <w:rPr>
          <w:rFonts w:asciiTheme="minorHAnsi" w:eastAsiaTheme="minorEastAsia" w:hAnsiTheme="minorHAnsi" w:cstheme="minorBidi"/>
          <w:noProof/>
          <w:sz w:val="22"/>
          <w:szCs w:val="22"/>
          <w:lang w:eastAsia="nl-NL"/>
        </w:rPr>
      </w:pPr>
      <w:hyperlink w:anchor="_Toc105527519" w:history="1">
        <w:r w:rsidRPr="00BA4C62">
          <w:rPr>
            <w:rStyle w:val="Hyperlink"/>
            <w:noProof/>
          </w:rPr>
          <w:t>Figuur 5 Bovenaanzicht 4-op-1-rij</w:t>
        </w:r>
        <w:r>
          <w:rPr>
            <w:noProof/>
            <w:webHidden/>
          </w:rPr>
          <w:tab/>
        </w:r>
        <w:r>
          <w:rPr>
            <w:noProof/>
            <w:webHidden/>
          </w:rPr>
          <w:fldChar w:fldCharType="begin"/>
        </w:r>
        <w:r>
          <w:rPr>
            <w:noProof/>
            <w:webHidden/>
          </w:rPr>
          <w:instrText xml:space="preserve"> PAGEREF _Toc105527519 \h </w:instrText>
        </w:r>
        <w:r>
          <w:rPr>
            <w:noProof/>
            <w:webHidden/>
          </w:rPr>
        </w:r>
        <w:r>
          <w:rPr>
            <w:noProof/>
            <w:webHidden/>
          </w:rPr>
          <w:fldChar w:fldCharType="separate"/>
        </w:r>
        <w:r>
          <w:rPr>
            <w:noProof/>
            <w:webHidden/>
          </w:rPr>
          <w:t>16</w:t>
        </w:r>
        <w:r>
          <w:rPr>
            <w:noProof/>
            <w:webHidden/>
          </w:rPr>
          <w:fldChar w:fldCharType="end"/>
        </w:r>
      </w:hyperlink>
    </w:p>
    <w:p w14:paraId="6A92B829" w14:textId="17E9F22B" w:rsidR="006A5B7A" w:rsidRDefault="006A5B7A">
      <w:pPr>
        <w:pStyle w:val="Lijstmetafbeeldingen"/>
        <w:tabs>
          <w:tab w:val="right" w:leader="dot" w:pos="9016"/>
        </w:tabs>
        <w:rPr>
          <w:rFonts w:asciiTheme="minorHAnsi" w:eastAsiaTheme="minorEastAsia" w:hAnsiTheme="minorHAnsi" w:cstheme="minorBidi"/>
          <w:noProof/>
          <w:sz w:val="22"/>
          <w:szCs w:val="22"/>
          <w:lang w:eastAsia="nl-NL"/>
        </w:rPr>
      </w:pPr>
      <w:hyperlink w:anchor="_Toc105527520" w:history="1">
        <w:r w:rsidRPr="00BA4C62">
          <w:rPr>
            <w:rStyle w:val="Hyperlink"/>
            <w:noProof/>
          </w:rPr>
          <w:t>Figuur 6 Onderaanzicht 4-op-1-rij</w:t>
        </w:r>
        <w:r>
          <w:rPr>
            <w:noProof/>
            <w:webHidden/>
          </w:rPr>
          <w:tab/>
        </w:r>
        <w:r>
          <w:rPr>
            <w:noProof/>
            <w:webHidden/>
          </w:rPr>
          <w:fldChar w:fldCharType="begin"/>
        </w:r>
        <w:r>
          <w:rPr>
            <w:noProof/>
            <w:webHidden/>
          </w:rPr>
          <w:instrText xml:space="preserve"> PAGEREF _Toc105527520 \h </w:instrText>
        </w:r>
        <w:r>
          <w:rPr>
            <w:noProof/>
            <w:webHidden/>
          </w:rPr>
        </w:r>
        <w:r>
          <w:rPr>
            <w:noProof/>
            <w:webHidden/>
          </w:rPr>
          <w:fldChar w:fldCharType="separate"/>
        </w:r>
        <w:r>
          <w:rPr>
            <w:noProof/>
            <w:webHidden/>
          </w:rPr>
          <w:t>16</w:t>
        </w:r>
        <w:r>
          <w:rPr>
            <w:noProof/>
            <w:webHidden/>
          </w:rPr>
          <w:fldChar w:fldCharType="end"/>
        </w:r>
      </w:hyperlink>
    </w:p>
    <w:p w14:paraId="19AFFEF9" w14:textId="3DA9DD7B" w:rsidR="006A5B7A" w:rsidRDefault="006A5B7A">
      <w:pPr>
        <w:pStyle w:val="Lijstmetafbeeldingen"/>
        <w:tabs>
          <w:tab w:val="right" w:leader="dot" w:pos="9016"/>
        </w:tabs>
        <w:rPr>
          <w:rFonts w:asciiTheme="minorHAnsi" w:eastAsiaTheme="minorEastAsia" w:hAnsiTheme="minorHAnsi" w:cstheme="minorBidi"/>
          <w:noProof/>
          <w:sz w:val="22"/>
          <w:szCs w:val="22"/>
          <w:lang w:eastAsia="nl-NL"/>
        </w:rPr>
      </w:pPr>
      <w:hyperlink r:id="rId21" w:anchor="_Toc105527521" w:history="1">
        <w:r w:rsidRPr="00BA4C62">
          <w:rPr>
            <w:rStyle w:val="Hyperlink"/>
            <w:noProof/>
          </w:rPr>
          <w:t>Figuur 7 arc42 logo</w:t>
        </w:r>
        <w:r>
          <w:rPr>
            <w:noProof/>
            <w:webHidden/>
          </w:rPr>
          <w:tab/>
        </w:r>
        <w:r>
          <w:rPr>
            <w:noProof/>
            <w:webHidden/>
          </w:rPr>
          <w:fldChar w:fldCharType="begin"/>
        </w:r>
        <w:r>
          <w:rPr>
            <w:noProof/>
            <w:webHidden/>
          </w:rPr>
          <w:instrText xml:space="preserve"> PAGEREF _Toc105527521 \h </w:instrText>
        </w:r>
        <w:r>
          <w:rPr>
            <w:noProof/>
            <w:webHidden/>
          </w:rPr>
        </w:r>
        <w:r>
          <w:rPr>
            <w:noProof/>
            <w:webHidden/>
          </w:rPr>
          <w:fldChar w:fldCharType="separate"/>
        </w:r>
        <w:r>
          <w:rPr>
            <w:noProof/>
            <w:webHidden/>
          </w:rPr>
          <w:t>18</w:t>
        </w:r>
        <w:r>
          <w:rPr>
            <w:noProof/>
            <w:webHidden/>
          </w:rPr>
          <w:fldChar w:fldCharType="end"/>
        </w:r>
      </w:hyperlink>
    </w:p>
    <w:p w14:paraId="0FD55686" w14:textId="2FB8406D" w:rsidR="006A5B7A" w:rsidRDefault="006A5B7A">
      <w:pPr>
        <w:pStyle w:val="Lijstmetafbeeldingen"/>
        <w:tabs>
          <w:tab w:val="right" w:leader="dot" w:pos="9016"/>
        </w:tabs>
        <w:rPr>
          <w:rFonts w:asciiTheme="minorHAnsi" w:eastAsiaTheme="minorEastAsia" w:hAnsiTheme="minorHAnsi" w:cstheme="minorBidi"/>
          <w:noProof/>
          <w:sz w:val="22"/>
          <w:szCs w:val="22"/>
          <w:lang w:eastAsia="nl-NL"/>
        </w:rPr>
      </w:pPr>
      <w:hyperlink w:anchor="_Toc105527522" w:history="1">
        <w:r w:rsidRPr="00BA4C62">
          <w:rPr>
            <w:rStyle w:val="Hyperlink"/>
            <w:noProof/>
          </w:rPr>
          <w:t>Figuur 8 Embedded software layers</w:t>
        </w:r>
        <w:r>
          <w:rPr>
            <w:noProof/>
            <w:webHidden/>
          </w:rPr>
          <w:tab/>
        </w:r>
        <w:r>
          <w:rPr>
            <w:noProof/>
            <w:webHidden/>
          </w:rPr>
          <w:fldChar w:fldCharType="begin"/>
        </w:r>
        <w:r>
          <w:rPr>
            <w:noProof/>
            <w:webHidden/>
          </w:rPr>
          <w:instrText xml:space="preserve"> PAGEREF _Toc105527522 \h </w:instrText>
        </w:r>
        <w:r>
          <w:rPr>
            <w:noProof/>
            <w:webHidden/>
          </w:rPr>
        </w:r>
        <w:r>
          <w:rPr>
            <w:noProof/>
            <w:webHidden/>
          </w:rPr>
          <w:fldChar w:fldCharType="separate"/>
        </w:r>
        <w:r>
          <w:rPr>
            <w:noProof/>
            <w:webHidden/>
          </w:rPr>
          <w:t>18</w:t>
        </w:r>
        <w:r>
          <w:rPr>
            <w:noProof/>
            <w:webHidden/>
          </w:rPr>
          <w:fldChar w:fldCharType="end"/>
        </w:r>
      </w:hyperlink>
    </w:p>
    <w:p w14:paraId="066511C6" w14:textId="4752685A" w:rsidR="006A5B7A" w:rsidRDefault="006A5B7A">
      <w:pPr>
        <w:pStyle w:val="Lijstmetafbeeldingen"/>
        <w:tabs>
          <w:tab w:val="right" w:leader="dot" w:pos="9016"/>
        </w:tabs>
        <w:rPr>
          <w:rFonts w:asciiTheme="minorHAnsi" w:eastAsiaTheme="minorEastAsia" w:hAnsiTheme="minorHAnsi" w:cstheme="minorBidi"/>
          <w:noProof/>
          <w:sz w:val="22"/>
          <w:szCs w:val="22"/>
          <w:lang w:eastAsia="nl-NL"/>
        </w:rPr>
      </w:pPr>
      <w:hyperlink r:id="rId22" w:anchor="_Toc105527523" w:history="1">
        <w:r w:rsidRPr="00BA4C62">
          <w:rPr>
            <w:rStyle w:val="Hyperlink"/>
            <w:noProof/>
          </w:rPr>
          <w:t>Figuur 9 Nucleo-H755ZI-Q</w:t>
        </w:r>
        <w:r>
          <w:rPr>
            <w:noProof/>
            <w:webHidden/>
          </w:rPr>
          <w:tab/>
        </w:r>
        <w:r>
          <w:rPr>
            <w:noProof/>
            <w:webHidden/>
          </w:rPr>
          <w:fldChar w:fldCharType="begin"/>
        </w:r>
        <w:r>
          <w:rPr>
            <w:noProof/>
            <w:webHidden/>
          </w:rPr>
          <w:instrText xml:space="preserve"> PAGEREF _Toc105527523 \h </w:instrText>
        </w:r>
        <w:r>
          <w:rPr>
            <w:noProof/>
            <w:webHidden/>
          </w:rPr>
        </w:r>
        <w:r>
          <w:rPr>
            <w:noProof/>
            <w:webHidden/>
          </w:rPr>
          <w:fldChar w:fldCharType="separate"/>
        </w:r>
        <w:r>
          <w:rPr>
            <w:noProof/>
            <w:webHidden/>
          </w:rPr>
          <w:t>19</w:t>
        </w:r>
        <w:r>
          <w:rPr>
            <w:noProof/>
            <w:webHidden/>
          </w:rPr>
          <w:fldChar w:fldCharType="end"/>
        </w:r>
      </w:hyperlink>
    </w:p>
    <w:p w14:paraId="6E678A28" w14:textId="26249462" w:rsidR="006A5B7A" w:rsidRDefault="006A5B7A">
      <w:pPr>
        <w:pStyle w:val="Lijstmetafbeeldingen"/>
        <w:tabs>
          <w:tab w:val="right" w:leader="dot" w:pos="9016"/>
        </w:tabs>
        <w:rPr>
          <w:rFonts w:asciiTheme="minorHAnsi" w:eastAsiaTheme="minorEastAsia" w:hAnsiTheme="minorHAnsi" w:cstheme="minorBidi"/>
          <w:noProof/>
          <w:sz w:val="22"/>
          <w:szCs w:val="22"/>
          <w:lang w:eastAsia="nl-NL"/>
        </w:rPr>
      </w:pPr>
      <w:hyperlink w:anchor="_Toc105527524" w:history="1">
        <w:r w:rsidRPr="00BA4C62">
          <w:rPr>
            <w:rStyle w:val="Hyperlink"/>
            <w:noProof/>
          </w:rPr>
          <w:t>Figuur 10 STCubeMX software tool gegenereerde layers</w:t>
        </w:r>
        <w:r>
          <w:rPr>
            <w:noProof/>
            <w:webHidden/>
          </w:rPr>
          <w:tab/>
        </w:r>
        <w:r>
          <w:rPr>
            <w:noProof/>
            <w:webHidden/>
          </w:rPr>
          <w:fldChar w:fldCharType="begin"/>
        </w:r>
        <w:r>
          <w:rPr>
            <w:noProof/>
            <w:webHidden/>
          </w:rPr>
          <w:instrText xml:space="preserve"> PAGEREF _Toc105527524 \h </w:instrText>
        </w:r>
        <w:r>
          <w:rPr>
            <w:noProof/>
            <w:webHidden/>
          </w:rPr>
        </w:r>
        <w:r>
          <w:rPr>
            <w:noProof/>
            <w:webHidden/>
          </w:rPr>
          <w:fldChar w:fldCharType="separate"/>
        </w:r>
        <w:r>
          <w:rPr>
            <w:noProof/>
            <w:webHidden/>
          </w:rPr>
          <w:t>20</w:t>
        </w:r>
        <w:r>
          <w:rPr>
            <w:noProof/>
            <w:webHidden/>
          </w:rPr>
          <w:fldChar w:fldCharType="end"/>
        </w:r>
      </w:hyperlink>
    </w:p>
    <w:p w14:paraId="152C0756" w14:textId="707E66E9" w:rsidR="006A5B7A" w:rsidRDefault="006A5B7A">
      <w:pPr>
        <w:pStyle w:val="Lijstmetafbeeldingen"/>
        <w:tabs>
          <w:tab w:val="right" w:leader="dot" w:pos="9016"/>
        </w:tabs>
        <w:rPr>
          <w:rFonts w:asciiTheme="minorHAnsi" w:eastAsiaTheme="minorEastAsia" w:hAnsiTheme="minorHAnsi" w:cstheme="minorBidi"/>
          <w:noProof/>
          <w:sz w:val="22"/>
          <w:szCs w:val="22"/>
          <w:lang w:eastAsia="nl-NL"/>
        </w:rPr>
      </w:pPr>
      <w:hyperlink w:anchor="_Toc105527525" w:history="1">
        <w:r w:rsidRPr="00BA4C62">
          <w:rPr>
            <w:rStyle w:val="Hyperlink"/>
            <w:noProof/>
          </w:rPr>
          <w:t>Figuur 11 Project context</w:t>
        </w:r>
        <w:r>
          <w:rPr>
            <w:noProof/>
            <w:webHidden/>
          </w:rPr>
          <w:tab/>
        </w:r>
        <w:r>
          <w:rPr>
            <w:noProof/>
            <w:webHidden/>
          </w:rPr>
          <w:fldChar w:fldCharType="begin"/>
        </w:r>
        <w:r>
          <w:rPr>
            <w:noProof/>
            <w:webHidden/>
          </w:rPr>
          <w:instrText xml:space="preserve"> PAGEREF _Toc105527525 \h </w:instrText>
        </w:r>
        <w:r>
          <w:rPr>
            <w:noProof/>
            <w:webHidden/>
          </w:rPr>
        </w:r>
        <w:r>
          <w:rPr>
            <w:noProof/>
            <w:webHidden/>
          </w:rPr>
          <w:fldChar w:fldCharType="separate"/>
        </w:r>
        <w:r>
          <w:rPr>
            <w:noProof/>
            <w:webHidden/>
          </w:rPr>
          <w:t>22</w:t>
        </w:r>
        <w:r>
          <w:rPr>
            <w:noProof/>
            <w:webHidden/>
          </w:rPr>
          <w:fldChar w:fldCharType="end"/>
        </w:r>
      </w:hyperlink>
    </w:p>
    <w:p w14:paraId="552229CF" w14:textId="4B824C27" w:rsidR="006A5B7A" w:rsidRDefault="006A5B7A">
      <w:pPr>
        <w:pStyle w:val="Lijstmetafbeeldingen"/>
        <w:tabs>
          <w:tab w:val="right" w:leader="dot" w:pos="9016"/>
        </w:tabs>
        <w:rPr>
          <w:rFonts w:asciiTheme="minorHAnsi" w:eastAsiaTheme="minorEastAsia" w:hAnsiTheme="minorHAnsi" w:cstheme="minorBidi"/>
          <w:noProof/>
          <w:sz w:val="22"/>
          <w:szCs w:val="22"/>
          <w:lang w:eastAsia="nl-NL"/>
        </w:rPr>
      </w:pPr>
      <w:hyperlink w:anchor="_Toc105527526" w:history="1">
        <w:r w:rsidRPr="00BA4C62">
          <w:rPr>
            <w:rStyle w:val="Hyperlink"/>
            <w:noProof/>
          </w:rPr>
          <w:t>Figuur 12 Systeem context</w:t>
        </w:r>
        <w:r>
          <w:rPr>
            <w:noProof/>
            <w:webHidden/>
          </w:rPr>
          <w:tab/>
        </w:r>
        <w:r>
          <w:rPr>
            <w:noProof/>
            <w:webHidden/>
          </w:rPr>
          <w:fldChar w:fldCharType="begin"/>
        </w:r>
        <w:r>
          <w:rPr>
            <w:noProof/>
            <w:webHidden/>
          </w:rPr>
          <w:instrText xml:space="preserve"> PAGEREF _Toc105527526 \h </w:instrText>
        </w:r>
        <w:r>
          <w:rPr>
            <w:noProof/>
            <w:webHidden/>
          </w:rPr>
        </w:r>
        <w:r>
          <w:rPr>
            <w:noProof/>
            <w:webHidden/>
          </w:rPr>
          <w:fldChar w:fldCharType="separate"/>
        </w:r>
        <w:r>
          <w:rPr>
            <w:noProof/>
            <w:webHidden/>
          </w:rPr>
          <w:t>23</w:t>
        </w:r>
        <w:r>
          <w:rPr>
            <w:noProof/>
            <w:webHidden/>
          </w:rPr>
          <w:fldChar w:fldCharType="end"/>
        </w:r>
      </w:hyperlink>
    </w:p>
    <w:p w14:paraId="1AAAD38D" w14:textId="4070E4C2" w:rsidR="006A5B7A" w:rsidRDefault="006A5B7A">
      <w:pPr>
        <w:pStyle w:val="Lijstmetafbeeldingen"/>
        <w:tabs>
          <w:tab w:val="right" w:leader="dot" w:pos="9016"/>
        </w:tabs>
        <w:rPr>
          <w:rFonts w:asciiTheme="minorHAnsi" w:eastAsiaTheme="minorEastAsia" w:hAnsiTheme="minorHAnsi" w:cstheme="minorBidi"/>
          <w:noProof/>
          <w:sz w:val="22"/>
          <w:szCs w:val="22"/>
          <w:lang w:eastAsia="nl-NL"/>
        </w:rPr>
      </w:pPr>
      <w:hyperlink w:anchor="_Toc105527527" w:history="1">
        <w:r w:rsidRPr="00BA4C62">
          <w:rPr>
            <w:rStyle w:val="Hyperlink"/>
            <w:noProof/>
          </w:rPr>
          <w:t>Figuur 13 BBV STM32H7 level 1</w:t>
        </w:r>
        <w:r>
          <w:rPr>
            <w:noProof/>
            <w:webHidden/>
          </w:rPr>
          <w:tab/>
        </w:r>
        <w:r>
          <w:rPr>
            <w:noProof/>
            <w:webHidden/>
          </w:rPr>
          <w:fldChar w:fldCharType="begin"/>
        </w:r>
        <w:r>
          <w:rPr>
            <w:noProof/>
            <w:webHidden/>
          </w:rPr>
          <w:instrText xml:space="preserve"> PAGEREF _Toc105527527 \h </w:instrText>
        </w:r>
        <w:r>
          <w:rPr>
            <w:noProof/>
            <w:webHidden/>
          </w:rPr>
        </w:r>
        <w:r>
          <w:rPr>
            <w:noProof/>
            <w:webHidden/>
          </w:rPr>
          <w:fldChar w:fldCharType="separate"/>
        </w:r>
        <w:r>
          <w:rPr>
            <w:noProof/>
            <w:webHidden/>
          </w:rPr>
          <w:t>24</w:t>
        </w:r>
        <w:r>
          <w:rPr>
            <w:noProof/>
            <w:webHidden/>
          </w:rPr>
          <w:fldChar w:fldCharType="end"/>
        </w:r>
      </w:hyperlink>
    </w:p>
    <w:p w14:paraId="26828A89" w14:textId="02ED5F9C" w:rsidR="006A5B7A" w:rsidRDefault="006A5B7A">
      <w:pPr>
        <w:pStyle w:val="Lijstmetafbeeldingen"/>
        <w:tabs>
          <w:tab w:val="right" w:leader="dot" w:pos="9016"/>
        </w:tabs>
        <w:rPr>
          <w:rFonts w:asciiTheme="minorHAnsi" w:eastAsiaTheme="minorEastAsia" w:hAnsiTheme="minorHAnsi" w:cstheme="minorBidi"/>
          <w:noProof/>
          <w:sz w:val="22"/>
          <w:szCs w:val="22"/>
          <w:lang w:eastAsia="nl-NL"/>
        </w:rPr>
      </w:pPr>
      <w:hyperlink w:anchor="_Toc105527528" w:history="1">
        <w:r w:rsidRPr="00BA4C62">
          <w:rPr>
            <w:rStyle w:val="Hyperlink"/>
            <w:noProof/>
            <w:lang w:val="en-GB"/>
          </w:rPr>
          <w:t>Figuur 14 BBV Cortex-M7 level 2</w:t>
        </w:r>
        <w:r>
          <w:rPr>
            <w:noProof/>
            <w:webHidden/>
          </w:rPr>
          <w:tab/>
        </w:r>
        <w:r>
          <w:rPr>
            <w:noProof/>
            <w:webHidden/>
          </w:rPr>
          <w:fldChar w:fldCharType="begin"/>
        </w:r>
        <w:r>
          <w:rPr>
            <w:noProof/>
            <w:webHidden/>
          </w:rPr>
          <w:instrText xml:space="preserve"> PAGEREF _Toc105527528 \h </w:instrText>
        </w:r>
        <w:r>
          <w:rPr>
            <w:noProof/>
            <w:webHidden/>
          </w:rPr>
        </w:r>
        <w:r>
          <w:rPr>
            <w:noProof/>
            <w:webHidden/>
          </w:rPr>
          <w:fldChar w:fldCharType="separate"/>
        </w:r>
        <w:r>
          <w:rPr>
            <w:noProof/>
            <w:webHidden/>
          </w:rPr>
          <w:t>25</w:t>
        </w:r>
        <w:r>
          <w:rPr>
            <w:noProof/>
            <w:webHidden/>
          </w:rPr>
          <w:fldChar w:fldCharType="end"/>
        </w:r>
      </w:hyperlink>
    </w:p>
    <w:p w14:paraId="79097A17" w14:textId="0DB3F7AA" w:rsidR="006A5B7A" w:rsidRDefault="006A5B7A">
      <w:pPr>
        <w:pStyle w:val="Lijstmetafbeeldingen"/>
        <w:tabs>
          <w:tab w:val="right" w:leader="dot" w:pos="9016"/>
        </w:tabs>
        <w:rPr>
          <w:rFonts w:asciiTheme="minorHAnsi" w:eastAsiaTheme="minorEastAsia" w:hAnsiTheme="minorHAnsi" w:cstheme="minorBidi"/>
          <w:noProof/>
          <w:sz w:val="22"/>
          <w:szCs w:val="22"/>
          <w:lang w:eastAsia="nl-NL"/>
        </w:rPr>
      </w:pPr>
      <w:hyperlink w:anchor="_Toc105527529" w:history="1">
        <w:r w:rsidRPr="00BA4C62">
          <w:rPr>
            <w:rStyle w:val="Hyperlink"/>
            <w:noProof/>
            <w:lang w:val="en-GB"/>
          </w:rPr>
          <w:t>Figuur 15 BBV Cortex-M4 level 2</w:t>
        </w:r>
        <w:r>
          <w:rPr>
            <w:noProof/>
            <w:webHidden/>
          </w:rPr>
          <w:tab/>
        </w:r>
        <w:r>
          <w:rPr>
            <w:noProof/>
            <w:webHidden/>
          </w:rPr>
          <w:fldChar w:fldCharType="begin"/>
        </w:r>
        <w:r>
          <w:rPr>
            <w:noProof/>
            <w:webHidden/>
          </w:rPr>
          <w:instrText xml:space="preserve"> PAGEREF _Toc105527529 \h </w:instrText>
        </w:r>
        <w:r>
          <w:rPr>
            <w:noProof/>
            <w:webHidden/>
          </w:rPr>
        </w:r>
        <w:r>
          <w:rPr>
            <w:noProof/>
            <w:webHidden/>
          </w:rPr>
          <w:fldChar w:fldCharType="separate"/>
        </w:r>
        <w:r>
          <w:rPr>
            <w:noProof/>
            <w:webHidden/>
          </w:rPr>
          <w:t>26</w:t>
        </w:r>
        <w:r>
          <w:rPr>
            <w:noProof/>
            <w:webHidden/>
          </w:rPr>
          <w:fldChar w:fldCharType="end"/>
        </w:r>
      </w:hyperlink>
    </w:p>
    <w:p w14:paraId="7B9DB9C4" w14:textId="0AA8E290" w:rsidR="006A5B7A" w:rsidRDefault="006A5B7A">
      <w:pPr>
        <w:pStyle w:val="Lijstmetafbeeldingen"/>
        <w:tabs>
          <w:tab w:val="right" w:leader="dot" w:pos="9016"/>
        </w:tabs>
        <w:rPr>
          <w:rFonts w:asciiTheme="minorHAnsi" w:eastAsiaTheme="minorEastAsia" w:hAnsiTheme="minorHAnsi" w:cstheme="minorBidi"/>
          <w:noProof/>
          <w:sz w:val="22"/>
          <w:szCs w:val="22"/>
          <w:lang w:eastAsia="nl-NL"/>
        </w:rPr>
      </w:pPr>
      <w:hyperlink w:anchor="_Toc105527530" w:history="1">
        <w:r w:rsidRPr="00BA4C62">
          <w:rPr>
            <w:rStyle w:val="Hyperlink"/>
            <w:noProof/>
            <w:lang w:val="en-GB"/>
          </w:rPr>
          <w:t>Figuur 16 BBV Coin color seperator level 3</w:t>
        </w:r>
        <w:r>
          <w:rPr>
            <w:noProof/>
            <w:webHidden/>
          </w:rPr>
          <w:tab/>
        </w:r>
        <w:r>
          <w:rPr>
            <w:noProof/>
            <w:webHidden/>
          </w:rPr>
          <w:fldChar w:fldCharType="begin"/>
        </w:r>
        <w:r>
          <w:rPr>
            <w:noProof/>
            <w:webHidden/>
          </w:rPr>
          <w:instrText xml:space="preserve"> PAGEREF _Toc105527530 \h </w:instrText>
        </w:r>
        <w:r>
          <w:rPr>
            <w:noProof/>
            <w:webHidden/>
          </w:rPr>
        </w:r>
        <w:r>
          <w:rPr>
            <w:noProof/>
            <w:webHidden/>
          </w:rPr>
          <w:fldChar w:fldCharType="separate"/>
        </w:r>
        <w:r>
          <w:rPr>
            <w:noProof/>
            <w:webHidden/>
          </w:rPr>
          <w:t>27</w:t>
        </w:r>
        <w:r>
          <w:rPr>
            <w:noProof/>
            <w:webHidden/>
          </w:rPr>
          <w:fldChar w:fldCharType="end"/>
        </w:r>
      </w:hyperlink>
    </w:p>
    <w:p w14:paraId="6CEC8651" w14:textId="6D24828B" w:rsidR="006A5B7A" w:rsidRDefault="006A5B7A">
      <w:pPr>
        <w:pStyle w:val="Lijstmetafbeeldingen"/>
        <w:tabs>
          <w:tab w:val="right" w:leader="dot" w:pos="9016"/>
        </w:tabs>
        <w:rPr>
          <w:rFonts w:asciiTheme="minorHAnsi" w:eastAsiaTheme="minorEastAsia" w:hAnsiTheme="minorHAnsi" w:cstheme="minorBidi"/>
          <w:noProof/>
          <w:sz w:val="22"/>
          <w:szCs w:val="22"/>
          <w:lang w:eastAsia="nl-NL"/>
        </w:rPr>
      </w:pPr>
      <w:hyperlink r:id="rId23" w:anchor="_Toc105527531" w:history="1">
        <w:r w:rsidRPr="00BA4C62">
          <w:rPr>
            <w:rStyle w:val="Hyperlink"/>
            <w:noProof/>
          </w:rPr>
          <w:t>Figuur 17 State machine spelverloop</w:t>
        </w:r>
        <w:r>
          <w:rPr>
            <w:noProof/>
            <w:webHidden/>
          </w:rPr>
          <w:tab/>
        </w:r>
        <w:r>
          <w:rPr>
            <w:noProof/>
            <w:webHidden/>
          </w:rPr>
          <w:fldChar w:fldCharType="begin"/>
        </w:r>
        <w:r>
          <w:rPr>
            <w:noProof/>
            <w:webHidden/>
          </w:rPr>
          <w:instrText xml:space="preserve"> PAGEREF _Toc105527531 \h </w:instrText>
        </w:r>
        <w:r>
          <w:rPr>
            <w:noProof/>
            <w:webHidden/>
          </w:rPr>
        </w:r>
        <w:r>
          <w:rPr>
            <w:noProof/>
            <w:webHidden/>
          </w:rPr>
          <w:fldChar w:fldCharType="separate"/>
        </w:r>
        <w:r>
          <w:rPr>
            <w:noProof/>
            <w:webHidden/>
          </w:rPr>
          <w:t>28</w:t>
        </w:r>
        <w:r>
          <w:rPr>
            <w:noProof/>
            <w:webHidden/>
          </w:rPr>
          <w:fldChar w:fldCharType="end"/>
        </w:r>
      </w:hyperlink>
    </w:p>
    <w:p w14:paraId="48E9C3D7" w14:textId="1592F61D" w:rsidR="006A5B7A" w:rsidRDefault="006A5B7A">
      <w:pPr>
        <w:pStyle w:val="Lijstmetafbeeldingen"/>
        <w:tabs>
          <w:tab w:val="right" w:leader="dot" w:pos="9016"/>
        </w:tabs>
        <w:rPr>
          <w:rFonts w:asciiTheme="minorHAnsi" w:eastAsiaTheme="minorEastAsia" w:hAnsiTheme="minorHAnsi" w:cstheme="minorBidi"/>
          <w:noProof/>
          <w:sz w:val="22"/>
          <w:szCs w:val="22"/>
          <w:lang w:eastAsia="nl-NL"/>
        </w:rPr>
      </w:pPr>
      <w:hyperlink r:id="rId24" w:anchor="_Toc105527532" w:history="1">
        <w:r w:rsidRPr="00BA4C62">
          <w:rPr>
            <w:rStyle w:val="Hyperlink"/>
            <w:noProof/>
            <w:lang w:val="en-GB"/>
          </w:rPr>
          <w:t>Figuur 18 State machine real-time processing</w:t>
        </w:r>
        <w:r>
          <w:rPr>
            <w:noProof/>
            <w:webHidden/>
          </w:rPr>
          <w:tab/>
        </w:r>
        <w:r>
          <w:rPr>
            <w:noProof/>
            <w:webHidden/>
          </w:rPr>
          <w:fldChar w:fldCharType="begin"/>
        </w:r>
        <w:r>
          <w:rPr>
            <w:noProof/>
            <w:webHidden/>
          </w:rPr>
          <w:instrText xml:space="preserve"> PAGEREF _Toc105527532 \h </w:instrText>
        </w:r>
        <w:r>
          <w:rPr>
            <w:noProof/>
            <w:webHidden/>
          </w:rPr>
        </w:r>
        <w:r>
          <w:rPr>
            <w:noProof/>
            <w:webHidden/>
          </w:rPr>
          <w:fldChar w:fldCharType="separate"/>
        </w:r>
        <w:r>
          <w:rPr>
            <w:noProof/>
            <w:webHidden/>
          </w:rPr>
          <w:t>28</w:t>
        </w:r>
        <w:r>
          <w:rPr>
            <w:noProof/>
            <w:webHidden/>
          </w:rPr>
          <w:fldChar w:fldCharType="end"/>
        </w:r>
      </w:hyperlink>
    </w:p>
    <w:p w14:paraId="4B0AF708" w14:textId="41BA2619" w:rsidR="006A5B7A" w:rsidRDefault="006A5B7A">
      <w:pPr>
        <w:pStyle w:val="Lijstmetafbeeldingen"/>
        <w:tabs>
          <w:tab w:val="right" w:leader="dot" w:pos="9016"/>
        </w:tabs>
        <w:rPr>
          <w:rFonts w:asciiTheme="minorHAnsi" w:eastAsiaTheme="minorEastAsia" w:hAnsiTheme="minorHAnsi" w:cstheme="minorBidi"/>
          <w:noProof/>
          <w:sz w:val="22"/>
          <w:szCs w:val="22"/>
          <w:lang w:eastAsia="nl-NL"/>
        </w:rPr>
      </w:pPr>
      <w:hyperlink w:anchor="_Toc105527533" w:history="1">
        <w:r w:rsidRPr="00BA4C62">
          <w:rPr>
            <w:rStyle w:val="Hyperlink"/>
            <w:noProof/>
          </w:rPr>
          <w:t>Figuur 19 Sequence diagram robot move</w:t>
        </w:r>
        <w:r>
          <w:rPr>
            <w:noProof/>
            <w:webHidden/>
          </w:rPr>
          <w:tab/>
        </w:r>
        <w:r>
          <w:rPr>
            <w:noProof/>
            <w:webHidden/>
          </w:rPr>
          <w:fldChar w:fldCharType="begin"/>
        </w:r>
        <w:r>
          <w:rPr>
            <w:noProof/>
            <w:webHidden/>
          </w:rPr>
          <w:instrText xml:space="preserve"> PAGEREF _Toc105527533 \h </w:instrText>
        </w:r>
        <w:r>
          <w:rPr>
            <w:noProof/>
            <w:webHidden/>
          </w:rPr>
        </w:r>
        <w:r>
          <w:rPr>
            <w:noProof/>
            <w:webHidden/>
          </w:rPr>
          <w:fldChar w:fldCharType="separate"/>
        </w:r>
        <w:r>
          <w:rPr>
            <w:noProof/>
            <w:webHidden/>
          </w:rPr>
          <w:t>29</w:t>
        </w:r>
        <w:r>
          <w:rPr>
            <w:noProof/>
            <w:webHidden/>
          </w:rPr>
          <w:fldChar w:fldCharType="end"/>
        </w:r>
      </w:hyperlink>
    </w:p>
    <w:p w14:paraId="7EB3C545" w14:textId="6C91386D" w:rsidR="006A5B7A" w:rsidRDefault="006A5B7A">
      <w:pPr>
        <w:pStyle w:val="Lijstmetafbeeldingen"/>
        <w:tabs>
          <w:tab w:val="right" w:leader="dot" w:pos="9016"/>
        </w:tabs>
        <w:rPr>
          <w:rFonts w:asciiTheme="minorHAnsi" w:eastAsiaTheme="minorEastAsia" w:hAnsiTheme="minorHAnsi" w:cstheme="minorBidi"/>
          <w:noProof/>
          <w:sz w:val="22"/>
          <w:szCs w:val="22"/>
          <w:lang w:eastAsia="nl-NL"/>
        </w:rPr>
      </w:pPr>
      <w:hyperlink r:id="rId25" w:anchor="_Toc105527534" w:history="1">
        <w:r w:rsidRPr="00BA4C62">
          <w:rPr>
            <w:rStyle w:val="Hyperlink"/>
            <w:noProof/>
            <w:lang w:val="en-GB"/>
          </w:rPr>
          <w:t>Figuur 20 Pin out STM32H7 dual-core</w:t>
        </w:r>
        <w:r>
          <w:rPr>
            <w:noProof/>
            <w:webHidden/>
          </w:rPr>
          <w:tab/>
        </w:r>
        <w:r>
          <w:rPr>
            <w:noProof/>
            <w:webHidden/>
          </w:rPr>
          <w:fldChar w:fldCharType="begin"/>
        </w:r>
        <w:r>
          <w:rPr>
            <w:noProof/>
            <w:webHidden/>
          </w:rPr>
          <w:instrText xml:space="preserve"> PAGEREF _Toc105527534 \h </w:instrText>
        </w:r>
        <w:r>
          <w:rPr>
            <w:noProof/>
            <w:webHidden/>
          </w:rPr>
        </w:r>
        <w:r>
          <w:rPr>
            <w:noProof/>
            <w:webHidden/>
          </w:rPr>
          <w:fldChar w:fldCharType="separate"/>
        </w:r>
        <w:r>
          <w:rPr>
            <w:noProof/>
            <w:webHidden/>
          </w:rPr>
          <w:t>30</w:t>
        </w:r>
        <w:r>
          <w:rPr>
            <w:noProof/>
            <w:webHidden/>
          </w:rPr>
          <w:fldChar w:fldCharType="end"/>
        </w:r>
      </w:hyperlink>
    </w:p>
    <w:p w14:paraId="51A3E053" w14:textId="296549D0" w:rsidR="006A5B7A" w:rsidRDefault="006A5B7A">
      <w:pPr>
        <w:pStyle w:val="Lijstmetafbeeldingen"/>
        <w:tabs>
          <w:tab w:val="right" w:leader="dot" w:pos="9016"/>
        </w:tabs>
        <w:rPr>
          <w:rFonts w:asciiTheme="minorHAnsi" w:eastAsiaTheme="minorEastAsia" w:hAnsiTheme="minorHAnsi" w:cstheme="minorBidi"/>
          <w:noProof/>
          <w:sz w:val="22"/>
          <w:szCs w:val="22"/>
          <w:lang w:eastAsia="nl-NL"/>
        </w:rPr>
      </w:pPr>
      <w:hyperlink r:id="rId26" w:anchor="_Toc105527535" w:history="1">
        <w:r w:rsidRPr="00BA4C62">
          <w:rPr>
            <w:rStyle w:val="Hyperlink"/>
            <w:noProof/>
            <w:lang w:val="en-GB"/>
          </w:rPr>
          <w:t>Figuur 21 Software layers Coin color separato</w:t>
        </w:r>
        <w:r>
          <w:rPr>
            <w:noProof/>
            <w:webHidden/>
          </w:rPr>
          <w:tab/>
        </w:r>
        <w:r>
          <w:rPr>
            <w:noProof/>
            <w:webHidden/>
          </w:rPr>
          <w:fldChar w:fldCharType="begin"/>
        </w:r>
        <w:r>
          <w:rPr>
            <w:noProof/>
            <w:webHidden/>
          </w:rPr>
          <w:instrText xml:space="preserve"> PAGEREF _Toc105527535 \h </w:instrText>
        </w:r>
        <w:r>
          <w:rPr>
            <w:noProof/>
            <w:webHidden/>
          </w:rPr>
        </w:r>
        <w:r>
          <w:rPr>
            <w:noProof/>
            <w:webHidden/>
          </w:rPr>
          <w:fldChar w:fldCharType="separate"/>
        </w:r>
        <w:r>
          <w:rPr>
            <w:noProof/>
            <w:webHidden/>
          </w:rPr>
          <w:t>31</w:t>
        </w:r>
        <w:r>
          <w:rPr>
            <w:noProof/>
            <w:webHidden/>
          </w:rPr>
          <w:fldChar w:fldCharType="end"/>
        </w:r>
      </w:hyperlink>
    </w:p>
    <w:p w14:paraId="16E1BE86" w14:textId="58FC25FF" w:rsidR="006A5B7A" w:rsidRDefault="006A5B7A">
      <w:pPr>
        <w:pStyle w:val="Lijstmetafbeeldingen"/>
        <w:tabs>
          <w:tab w:val="right" w:leader="dot" w:pos="9016"/>
        </w:tabs>
        <w:rPr>
          <w:rFonts w:asciiTheme="minorHAnsi" w:eastAsiaTheme="minorEastAsia" w:hAnsiTheme="minorHAnsi" w:cstheme="minorBidi"/>
          <w:noProof/>
          <w:sz w:val="22"/>
          <w:szCs w:val="22"/>
          <w:lang w:eastAsia="nl-NL"/>
        </w:rPr>
      </w:pPr>
      <w:hyperlink w:anchor="_Toc105527536" w:history="1">
        <w:r w:rsidRPr="00BA4C62">
          <w:rPr>
            <w:rStyle w:val="Hyperlink"/>
            <w:noProof/>
          </w:rPr>
          <w:t>Figuur 22 Dual-core communicatie [17]</w:t>
        </w:r>
        <w:r>
          <w:rPr>
            <w:noProof/>
            <w:webHidden/>
          </w:rPr>
          <w:tab/>
        </w:r>
        <w:r>
          <w:rPr>
            <w:noProof/>
            <w:webHidden/>
          </w:rPr>
          <w:fldChar w:fldCharType="begin"/>
        </w:r>
        <w:r>
          <w:rPr>
            <w:noProof/>
            <w:webHidden/>
          </w:rPr>
          <w:instrText xml:space="preserve"> PAGEREF _Toc105527536 \h </w:instrText>
        </w:r>
        <w:r>
          <w:rPr>
            <w:noProof/>
            <w:webHidden/>
          </w:rPr>
        </w:r>
        <w:r>
          <w:rPr>
            <w:noProof/>
            <w:webHidden/>
          </w:rPr>
          <w:fldChar w:fldCharType="separate"/>
        </w:r>
        <w:r>
          <w:rPr>
            <w:noProof/>
            <w:webHidden/>
          </w:rPr>
          <w:t>33</w:t>
        </w:r>
        <w:r>
          <w:rPr>
            <w:noProof/>
            <w:webHidden/>
          </w:rPr>
          <w:fldChar w:fldCharType="end"/>
        </w:r>
      </w:hyperlink>
    </w:p>
    <w:p w14:paraId="6D56E382" w14:textId="3EFFF963" w:rsidR="006A5B7A" w:rsidRDefault="006A5B7A">
      <w:pPr>
        <w:pStyle w:val="Lijstmetafbeeldingen"/>
        <w:tabs>
          <w:tab w:val="right" w:leader="dot" w:pos="9016"/>
        </w:tabs>
        <w:rPr>
          <w:rFonts w:asciiTheme="minorHAnsi" w:eastAsiaTheme="minorEastAsia" w:hAnsiTheme="minorHAnsi" w:cstheme="minorBidi"/>
          <w:noProof/>
          <w:sz w:val="22"/>
          <w:szCs w:val="22"/>
          <w:lang w:eastAsia="nl-NL"/>
        </w:rPr>
      </w:pPr>
      <w:hyperlink w:anchor="_Toc105527537" w:history="1">
        <w:r w:rsidRPr="00BA4C62">
          <w:rPr>
            <w:rStyle w:val="Hyperlink"/>
            <w:noProof/>
            <w:lang w:val="en-GB"/>
          </w:rPr>
          <w:t>Figuur 23 EXTI en SEV dual-core communicatie [17]</w:t>
        </w:r>
        <w:r>
          <w:rPr>
            <w:noProof/>
            <w:webHidden/>
          </w:rPr>
          <w:tab/>
        </w:r>
        <w:r>
          <w:rPr>
            <w:noProof/>
            <w:webHidden/>
          </w:rPr>
          <w:fldChar w:fldCharType="begin"/>
        </w:r>
        <w:r>
          <w:rPr>
            <w:noProof/>
            <w:webHidden/>
          </w:rPr>
          <w:instrText xml:space="preserve"> PAGEREF _Toc105527537 \h </w:instrText>
        </w:r>
        <w:r>
          <w:rPr>
            <w:noProof/>
            <w:webHidden/>
          </w:rPr>
        </w:r>
        <w:r>
          <w:rPr>
            <w:noProof/>
            <w:webHidden/>
          </w:rPr>
          <w:fldChar w:fldCharType="separate"/>
        </w:r>
        <w:r>
          <w:rPr>
            <w:noProof/>
            <w:webHidden/>
          </w:rPr>
          <w:t>34</w:t>
        </w:r>
        <w:r>
          <w:rPr>
            <w:noProof/>
            <w:webHidden/>
          </w:rPr>
          <w:fldChar w:fldCharType="end"/>
        </w:r>
      </w:hyperlink>
    </w:p>
    <w:p w14:paraId="3962E159" w14:textId="09E5CF67" w:rsidR="006A5B7A" w:rsidRDefault="006A5B7A">
      <w:pPr>
        <w:pStyle w:val="Lijstmetafbeeldingen"/>
        <w:tabs>
          <w:tab w:val="right" w:leader="dot" w:pos="9016"/>
        </w:tabs>
        <w:rPr>
          <w:rFonts w:asciiTheme="minorHAnsi" w:eastAsiaTheme="minorEastAsia" w:hAnsiTheme="minorHAnsi" w:cstheme="minorBidi"/>
          <w:noProof/>
          <w:sz w:val="22"/>
          <w:szCs w:val="22"/>
          <w:lang w:eastAsia="nl-NL"/>
        </w:rPr>
      </w:pPr>
      <w:hyperlink w:anchor="_Toc105527538" w:history="1">
        <w:r w:rsidRPr="00BA4C62">
          <w:rPr>
            <w:rStyle w:val="Hyperlink"/>
            <w:noProof/>
            <w:lang w:val="en-GB"/>
          </w:rPr>
          <w:t>Figuur 24 HSEM dual-core communicatie [17]</w:t>
        </w:r>
        <w:r>
          <w:rPr>
            <w:noProof/>
            <w:webHidden/>
          </w:rPr>
          <w:tab/>
        </w:r>
        <w:r>
          <w:rPr>
            <w:noProof/>
            <w:webHidden/>
          </w:rPr>
          <w:fldChar w:fldCharType="begin"/>
        </w:r>
        <w:r>
          <w:rPr>
            <w:noProof/>
            <w:webHidden/>
          </w:rPr>
          <w:instrText xml:space="preserve"> PAGEREF _Toc105527538 \h </w:instrText>
        </w:r>
        <w:r>
          <w:rPr>
            <w:noProof/>
            <w:webHidden/>
          </w:rPr>
        </w:r>
        <w:r>
          <w:rPr>
            <w:noProof/>
            <w:webHidden/>
          </w:rPr>
          <w:fldChar w:fldCharType="separate"/>
        </w:r>
        <w:r>
          <w:rPr>
            <w:noProof/>
            <w:webHidden/>
          </w:rPr>
          <w:t>34</w:t>
        </w:r>
        <w:r>
          <w:rPr>
            <w:noProof/>
            <w:webHidden/>
          </w:rPr>
          <w:fldChar w:fldCharType="end"/>
        </w:r>
      </w:hyperlink>
    </w:p>
    <w:p w14:paraId="216BD532" w14:textId="70EB94B6" w:rsidR="006A5B7A" w:rsidRDefault="006A5B7A">
      <w:pPr>
        <w:pStyle w:val="Lijstmetafbeeldingen"/>
        <w:tabs>
          <w:tab w:val="right" w:leader="dot" w:pos="9016"/>
        </w:tabs>
        <w:rPr>
          <w:rFonts w:asciiTheme="minorHAnsi" w:eastAsiaTheme="minorEastAsia" w:hAnsiTheme="minorHAnsi" w:cstheme="minorBidi"/>
          <w:noProof/>
          <w:sz w:val="22"/>
          <w:szCs w:val="22"/>
          <w:lang w:eastAsia="nl-NL"/>
        </w:rPr>
      </w:pPr>
      <w:hyperlink w:anchor="_Toc105527539" w:history="1">
        <w:r w:rsidRPr="00BA4C62">
          <w:rPr>
            <w:rStyle w:val="Hyperlink"/>
            <w:noProof/>
            <w:lang w:val="en-GB"/>
          </w:rPr>
          <w:t>Figuur 25 dual-core implementatie STM32H7 dual-core</w:t>
        </w:r>
        <w:r>
          <w:rPr>
            <w:noProof/>
            <w:webHidden/>
          </w:rPr>
          <w:tab/>
        </w:r>
        <w:r>
          <w:rPr>
            <w:noProof/>
            <w:webHidden/>
          </w:rPr>
          <w:fldChar w:fldCharType="begin"/>
        </w:r>
        <w:r>
          <w:rPr>
            <w:noProof/>
            <w:webHidden/>
          </w:rPr>
          <w:instrText xml:space="preserve"> PAGEREF _Toc105527539 \h </w:instrText>
        </w:r>
        <w:r>
          <w:rPr>
            <w:noProof/>
            <w:webHidden/>
          </w:rPr>
        </w:r>
        <w:r>
          <w:rPr>
            <w:noProof/>
            <w:webHidden/>
          </w:rPr>
          <w:fldChar w:fldCharType="separate"/>
        </w:r>
        <w:r>
          <w:rPr>
            <w:noProof/>
            <w:webHidden/>
          </w:rPr>
          <w:t>34</w:t>
        </w:r>
        <w:r>
          <w:rPr>
            <w:noProof/>
            <w:webHidden/>
          </w:rPr>
          <w:fldChar w:fldCharType="end"/>
        </w:r>
      </w:hyperlink>
    </w:p>
    <w:p w14:paraId="40DEAC0A" w14:textId="0E098282" w:rsidR="006A5B7A" w:rsidRDefault="006A5B7A">
      <w:pPr>
        <w:pStyle w:val="Lijstmetafbeeldingen"/>
        <w:tabs>
          <w:tab w:val="right" w:leader="dot" w:pos="9016"/>
        </w:tabs>
        <w:rPr>
          <w:rFonts w:asciiTheme="minorHAnsi" w:eastAsiaTheme="minorEastAsia" w:hAnsiTheme="minorHAnsi" w:cstheme="minorBidi"/>
          <w:noProof/>
          <w:sz w:val="22"/>
          <w:szCs w:val="22"/>
          <w:lang w:eastAsia="nl-NL"/>
        </w:rPr>
      </w:pPr>
      <w:hyperlink w:anchor="_Toc105527540" w:history="1">
        <w:r w:rsidRPr="00BA4C62">
          <w:rPr>
            <w:rStyle w:val="Hyperlink"/>
            <w:noProof/>
          </w:rPr>
          <w:t>Figuur 26 Schematisch overzicht demo dual-core communicatie</w:t>
        </w:r>
        <w:r>
          <w:rPr>
            <w:noProof/>
            <w:webHidden/>
          </w:rPr>
          <w:tab/>
        </w:r>
        <w:r>
          <w:rPr>
            <w:noProof/>
            <w:webHidden/>
          </w:rPr>
          <w:fldChar w:fldCharType="begin"/>
        </w:r>
        <w:r>
          <w:rPr>
            <w:noProof/>
            <w:webHidden/>
          </w:rPr>
          <w:instrText xml:space="preserve"> PAGEREF _Toc105527540 \h </w:instrText>
        </w:r>
        <w:r>
          <w:rPr>
            <w:noProof/>
            <w:webHidden/>
          </w:rPr>
        </w:r>
        <w:r>
          <w:rPr>
            <w:noProof/>
            <w:webHidden/>
          </w:rPr>
          <w:fldChar w:fldCharType="separate"/>
        </w:r>
        <w:r>
          <w:rPr>
            <w:noProof/>
            <w:webHidden/>
          </w:rPr>
          <w:t>35</w:t>
        </w:r>
        <w:r>
          <w:rPr>
            <w:noProof/>
            <w:webHidden/>
          </w:rPr>
          <w:fldChar w:fldCharType="end"/>
        </w:r>
      </w:hyperlink>
    </w:p>
    <w:p w14:paraId="397AE369" w14:textId="4841A412" w:rsidR="006A5B7A" w:rsidRDefault="006A5B7A">
      <w:pPr>
        <w:pStyle w:val="Lijstmetafbeeldingen"/>
        <w:tabs>
          <w:tab w:val="right" w:leader="dot" w:pos="9016"/>
        </w:tabs>
        <w:rPr>
          <w:rFonts w:asciiTheme="minorHAnsi" w:eastAsiaTheme="minorEastAsia" w:hAnsiTheme="minorHAnsi" w:cstheme="minorBidi"/>
          <w:noProof/>
          <w:sz w:val="22"/>
          <w:szCs w:val="22"/>
          <w:lang w:eastAsia="nl-NL"/>
        </w:rPr>
      </w:pPr>
      <w:hyperlink w:anchor="_Toc105527541" w:history="1">
        <w:r w:rsidRPr="00BA4C62">
          <w:rPr>
            <w:rStyle w:val="Hyperlink"/>
            <w:noProof/>
          </w:rPr>
          <w:t>Figuur 27 Schematisch overzicht demo dual-core i2c UART</w:t>
        </w:r>
        <w:r>
          <w:rPr>
            <w:noProof/>
            <w:webHidden/>
          </w:rPr>
          <w:tab/>
        </w:r>
        <w:r>
          <w:rPr>
            <w:noProof/>
            <w:webHidden/>
          </w:rPr>
          <w:fldChar w:fldCharType="begin"/>
        </w:r>
        <w:r>
          <w:rPr>
            <w:noProof/>
            <w:webHidden/>
          </w:rPr>
          <w:instrText xml:space="preserve"> PAGEREF _Toc105527541 \h </w:instrText>
        </w:r>
        <w:r>
          <w:rPr>
            <w:noProof/>
            <w:webHidden/>
          </w:rPr>
        </w:r>
        <w:r>
          <w:rPr>
            <w:noProof/>
            <w:webHidden/>
          </w:rPr>
          <w:fldChar w:fldCharType="separate"/>
        </w:r>
        <w:r>
          <w:rPr>
            <w:noProof/>
            <w:webHidden/>
          </w:rPr>
          <w:t>36</w:t>
        </w:r>
        <w:r>
          <w:rPr>
            <w:noProof/>
            <w:webHidden/>
          </w:rPr>
          <w:fldChar w:fldCharType="end"/>
        </w:r>
      </w:hyperlink>
    </w:p>
    <w:p w14:paraId="3A72FC93" w14:textId="54241A24" w:rsidR="006A5B7A" w:rsidRDefault="006A5B7A">
      <w:pPr>
        <w:pStyle w:val="Lijstmetafbeeldingen"/>
        <w:tabs>
          <w:tab w:val="right" w:leader="dot" w:pos="9016"/>
        </w:tabs>
        <w:rPr>
          <w:rFonts w:asciiTheme="minorHAnsi" w:eastAsiaTheme="minorEastAsia" w:hAnsiTheme="minorHAnsi" w:cstheme="minorBidi"/>
          <w:noProof/>
          <w:sz w:val="22"/>
          <w:szCs w:val="22"/>
          <w:lang w:eastAsia="nl-NL"/>
        </w:rPr>
      </w:pPr>
      <w:hyperlink r:id="rId27" w:anchor="_Toc105527542" w:history="1">
        <w:r w:rsidRPr="00BA4C62">
          <w:rPr>
            <w:rStyle w:val="Hyperlink"/>
            <w:noProof/>
            <w:lang w:val="en-GB"/>
          </w:rPr>
          <w:t>Figuur 28 Software layers dual-core i2c UART</w:t>
        </w:r>
        <w:r>
          <w:rPr>
            <w:noProof/>
            <w:webHidden/>
          </w:rPr>
          <w:tab/>
        </w:r>
        <w:r>
          <w:rPr>
            <w:noProof/>
            <w:webHidden/>
          </w:rPr>
          <w:fldChar w:fldCharType="begin"/>
        </w:r>
        <w:r>
          <w:rPr>
            <w:noProof/>
            <w:webHidden/>
          </w:rPr>
          <w:instrText xml:space="preserve"> PAGEREF _Toc105527542 \h </w:instrText>
        </w:r>
        <w:r>
          <w:rPr>
            <w:noProof/>
            <w:webHidden/>
          </w:rPr>
        </w:r>
        <w:r>
          <w:rPr>
            <w:noProof/>
            <w:webHidden/>
          </w:rPr>
          <w:fldChar w:fldCharType="separate"/>
        </w:r>
        <w:r>
          <w:rPr>
            <w:noProof/>
            <w:webHidden/>
          </w:rPr>
          <w:t>37</w:t>
        </w:r>
        <w:r>
          <w:rPr>
            <w:noProof/>
            <w:webHidden/>
          </w:rPr>
          <w:fldChar w:fldCharType="end"/>
        </w:r>
      </w:hyperlink>
    </w:p>
    <w:p w14:paraId="68506D8A" w14:textId="5D6D3C56" w:rsidR="006A5B7A" w:rsidRDefault="006A5B7A">
      <w:pPr>
        <w:pStyle w:val="Lijstmetafbeeldingen"/>
        <w:tabs>
          <w:tab w:val="right" w:leader="dot" w:pos="9016"/>
        </w:tabs>
        <w:rPr>
          <w:rFonts w:asciiTheme="minorHAnsi" w:eastAsiaTheme="minorEastAsia" w:hAnsiTheme="minorHAnsi" w:cstheme="minorBidi"/>
          <w:noProof/>
          <w:sz w:val="22"/>
          <w:szCs w:val="22"/>
          <w:lang w:eastAsia="nl-NL"/>
        </w:rPr>
      </w:pPr>
      <w:hyperlink w:anchor="_Toc105527543" w:history="1">
        <w:r w:rsidRPr="00BA4C62">
          <w:rPr>
            <w:rStyle w:val="Hyperlink"/>
            <w:noProof/>
          </w:rPr>
          <w:t>Figuur 29 Schematisch overzicht demo dual-core i2c UART PWM</w:t>
        </w:r>
        <w:r>
          <w:rPr>
            <w:noProof/>
            <w:webHidden/>
          </w:rPr>
          <w:tab/>
        </w:r>
        <w:r>
          <w:rPr>
            <w:noProof/>
            <w:webHidden/>
          </w:rPr>
          <w:fldChar w:fldCharType="begin"/>
        </w:r>
        <w:r>
          <w:rPr>
            <w:noProof/>
            <w:webHidden/>
          </w:rPr>
          <w:instrText xml:space="preserve"> PAGEREF _Toc105527543 \h </w:instrText>
        </w:r>
        <w:r>
          <w:rPr>
            <w:noProof/>
            <w:webHidden/>
          </w:rPr>
        </w:r>
        <w:r>
          <w:rPr>
            <w:noProof/>
            <w:webHidden/>
          </w:rPr>
          <w:fldChar w:fldCharType="separate"/>
        </w:r>
        <w:r>
          <w:rPr>
            <w:noProof/>
            <w:webHidden/>
          </w:rPr>
          <w:t>37</w:t>
        </w:r>
        <w:r>
          <w:rPr>
            <w:noProof/>
            <w:webHidden/>
          </w:rPr>
          <w:fldChar w:fldCharType="end"/>
        </w:r>
      </w:hyperlink>
    </w:p>
    <w:p w14:paraId="708734AD" w14:textId="48BEE968" w:rsidR="006A5B7A" w:rsidRDefault="006A5B7A">
      <w:pPr>
        <w:pStyle w:val="Lijstmetafbeeldingen"/>
        <w:tabs>
          <w:tab w:val="right" w:leader="dot" w:pos="9016"/>
        </w:tabs>
        <w:rPr>
          <w:rFonts w:asciiTheme="minorHAnsi" w:eastAsiaTheme="minorEastAsia" w:hAnsiTheme="minorHAnsi" w:cstheme="minorBidi"/>
          <w:noProof/>
          <w:sz w:val="22"/>
          <w:szCs w:val="22"/>
          <w:lang w:eastAsia="nl-NL"/>
        </w:rPr>
      </w:pPr>
      <w:hyperlink r:id="rId28" w:anchor="_Toc105527544" w:history="1">
        <w:r w:rsidRPr="00BA4C62">
          <w:rPr>
            <w:rStyle w:val="Hyperlink"/>
            <w:noProof/>
          </w:rPr>
          <w:t>Figuur 30 Round robin</w:t>
        </w:r>
        <w:r>
          <w:rPr>
            <w:noProof/>
            <w:webHidden/>
          </w:rPr>
          <w:tab/>
        </w:r>
        <w:r>
          <w:rPr>
            <w:noProof/>
            <w:webHidden/>
          </w:rPr>
          <w:fldChar w:fldCharType="begin"/>
        </w:r>
        <w:r>
          <w:rPr>
            <w:noProof/>
            <w:webHidden/>
          </w:rPr>
          <w:instrText xml:space="preserve"> PAGEREF _Toc105527544 \h </w:instrText>
        </w:r>
        <w:r>
          <w:rPr>
            <w:noProof/>
            <w:webHidden/>
          </w:rPr>
        </w:r>
        <w:r>
          <w:rPr>
            <w:noProof/>
            <w:webHidden/>
          </w:rPr>
          <w:fldChar w:fldCharType="separate"/>
        </w:r>
        <w:r>
          <w:rPr>
            <w:noProof/>
            <w:webHidden/>
          </w:rPr>
          <w:t>94</w:t>
        </w:r>
        <w:r>
          <w:rPr>
            <w:noProof/>
            <w:webHidden/>
          </w:rPr>
          <w:fldChar w:fldCharType="end"/>
        </w:r>
      </w:hyperlink>
    </w:p>
    <w:p w14:paraId="0DFCC01F" w14:textId="4A4D562B" w:rsidR="006A5B7A" w:rsidRDefault="006A5B7A">
      <w:pPr>
        <w:pStyle w:val="Lijstmetafbeeldingen"/>
        <w:tabs>
          <w:tab w:val="right" w:leader="dot" w:pos="9016"/>
        </w:tabs>
        <w:rPr>
          <w:rFonts w:asciiTheme="minorHAnsi" w:eastAsiaTheme="minorEastAsia" w:hAnsiTheme="minorHAnsi" w:cstheme="minorBidi"/>
          <w:noProof/>
          <w:sz w:val="22"/>
          <w:szCs w:val="22"/>
          <w:lang w:eastAsia="nl-NL"/>
        </w:rPr>
      </w:pPr>
      <w:hyperlink r:id="rId29" w:anchor="_Toc105527545" w:history="1">
        <w:r w:rsidRPr="00BA4C62">
          <w:rPr>
            <w:rStyle w:val="Hyperlink"/>
            <w:noProof/>
          </w:rPr>
          <w:t>Figuur 31 Round robin with interrupt</w:t>
        </w:r>
        <w:r>
          <w:rPr>
            <w:noProof/>
            <w:webHidden/>
          </w:rPr>
          <w:tab/>
        </w:r>
        <w:r>
          <w:rPr>
            <w:noProof/>
            <w:webHidden/>
          </w:rPr>
          <w:fldChar w:fldCharType="begin"/>
        </w:r>
        <w:r>
          <w:rPr>
            <w:noProof/>
            <w:webHidden/>
          </w:rPr>
          <w:instrText xml:space="preserve"> PAGEREF _Toc105527545 \h </w:instrText>
        </w:r>
        <w:r>
          <w:rPr>
            <w:noProof/>
            <w:webHidden/>
          </w:rPr>
        </w:r>
        <w:r>
          <w:rPr>
            <w:noProof/>
            <w:webHidden/>
          </w:rPr>
          <w:fldChar w:fldCharType="separate"/>
        </w:r>
        <w:r>
          <w:rPr>
            <w:noProof/>
            <w:webHidden/>
          </w:rPr>
          <w:t>94</w:t>
        </w:r>
        <w:r>
          <w:rPr>
            <w:noProof/>
            <w:webHidden/>
          </w:rPr>
          <w:fldChar w:fldCharType="end"/>
        </w:r>
      </w:hyperlink>
    </w:p>
    <w:p w14:paraId="34630EB3" w14:textId="1C1E909D" w:rsidR="006A5B7A" w:rsidRDefault="006A5B7A">
      <w:pPr>
        <w:pStyle w:val="Lijstmetafbeeldingen"/>
        <w:tabs>
          <w:tab w:val="right" w:leader="dot" w:pos="9016"/>
        </w:tabs>
        <w:rPr>
          <w:rFonts w:asciiTheme="minorHAnsi" w:eastAsiaTheme="minorEastAsia" w:hAnsiTheme="minorHAnsi" w:cstheme="minorBidi"/>
          <w:noProof/>
          <w:sz w:val="22"/>
          <w:szCs w:val="22"/>
          <w:lang w:eastAsia="nl-NL"/>
        </w:rPr>
      </w:pPr>
      <w:hyperlink r:id="rId30" w:anchor="_Toc105527546" w:history="1">
        <w:r w:rsidRPr="00BA4C62">
          <w:rPr>
            <w:rStyle w:val="Hyperlink"/>
            <w:noProof/>
          </w:rPr>
          <w:t>Figuur 32 RTOS scheduler</w:t>
        </w:r>
        <w:r>
          <w:rPr>
            <w:noProof/>
            <w:webHidden/>
          </w:rPr>
          <w:tab/>
        </w:r>
        <w:r>
          <w:rPr>
            <w:noProof/>
            <w:webHidden/>
          </w:rPr>
          <w:fldChar w:fldCharType="begin"/>
        </w:r>
        <w:r>
          <w:rPr>
            <w:noProof/>
            <w:webHidden/>
          </w:rPr>
          <w:instrText xml:space="preserve"> PAGEREF _Toc105527546 \h </w:instrText>
        </w:r>
        <w:r>
          <w:rPr>
            <w:noProof/>
            <w:webHidden/>
          </w:rPr>
        </w:r>
        <w:r>
          <w:rPr>
            <w:noProof/>
            <w:webHidden/>
          </w:rPr>
          <w:fldChar w:fldCharType="separate"/>
        </w:r>
        <w:r>
          <w:rPr>
            <w:noProof/>
            <w:webHidden/>
          </w:rPr>
          <w:t>95</w:t>
        </w:r>
        <w:r>
          <w:rPr>
            <w:noProof/>
            <w:webHidden/>
          </w:rPr>
          <w:fldChar w:fldCharType="end"/>
        </w:r>
      </w:hyperlink>
    </w:p>
    <w:p w14:paraId="5737ADA9" w14:textId="2969126D" w:rsidR="006A5B7A" w:rsidRDefault="006A5B7A">
      <w:pPr>
        <w:pStyle w:val="Lijstmetafbeeldingen"/>
        <w:tabs>
          <w:tab w:val="right" w:leader="dot" w:pos="9016"/>
        </w:tabs>
        <w:rPr>
          <w:rFonts w:asciiTheme="minorHAnsi" w:eastAsiaTheme="minorEastAsia" w:hAnsiTheme="minorHAnsi" w:cstheme="minorBidi"/>
          <w:noProof/>
          <w:sz w:val="22"/>
          <w:szCs w:val="22"/>
          <w:lang w:eastAsia="nl-NL"/>
        </w:rPr>
      </w:pPr>
      <w:hyperlink w:anchor="_Toc105527547" w:history="1">
        <w:r w:rsidRPr="00BA4C62">
          <w:rPr>
            <w:rStyle w:val="Hyperlink"/>
            <w:noProof/>
          </w:rPr>
          <w:t>Figuur 33 Data cohorentie problem [22]</w:t>
        </w:r>
        <w:r>
          <w:rPr>
            <w:noProof/>
            <w:webHidden/>
          </w:rPr>
          <w:tab/>
        </w:r>
        <w:r>
          <w:rPr>
            <w:noProof/>
            <w:webHidden/>
          </w:rPr>
          <w:fldChar w:fldCharType="begin"/>
        </w:r>
        <w:r>
          <w:rPr>
            <w:noProof/>
            <w:webHidden/>
          </w:rPr>
          <w:instrText xml:space="preserve"> PAGEREF _Toc105527547 \h </w:instrText>
        </w:r>
        <w:r>
          <w:rPr>
            <w:noProof/>
            <w:webHidden/>
          </w:rPr>
        </w:r>
        <w:r>
          <w:rPr>
            <w:noProof/>
            <w:webHidden/>
          </w:rPr>
          <w:fldChar w:fldCharType="separate"/>
        </w:r>
        <w:r>
          <w:rPr>
            <w:noProof/>
            <w:webHidden/>
          </w:rPr>
          <w:t>98</w:t>
        </w:r>
        <w:r>
          <w:rPr>
            <w:noProof/>
            <w:webHidden/>
          </w:rPr>
          <w:fldChar w:fldCharType="end"/>
        </w:r>
      </w:hyperlink>
    </w:p>
    <w:p w14:paraId="65AD1E4D" w14:textId="0E0E14EC" w:rsidR="000E6FD2" w:rsidRDefault="00AE32CD" w:rsidP="00645C82">
      <w:r>
        <w:fldChar w:fldCharType="end"/>
      </w:r>
    </w:p>
    <w:p w14:paraId="6F233C2D" w14:textId="4563DC5C" w:rsidR="00542FEC" w:rsidRDefault="0074765A" w:rsidP="003B7C73">
      <w:pPr>
        <w:rPr>
          <w:b/>
          <w:bCs/>
          <w:sz w:val="24"/>
          <w:szCs w:val="24"/>
        </w:rPr>
      </w:pPr>
      <w:r>
        <w:rPr>
          <w:b/>
          <w:bCs/>
          <w:sz w:val="24"/>
          <w:szCs w:val="24"/>
        </w:rPr>
        <w:t>Lijst van tabellen</w:t>
      </w:r>
    </w:p>
    <w:p w14:paraId="23099748" w14:textId="77777777" w:rsidR="00DA3125" w:rsidRPr="00542FEC" w:rsidRDefault="00DA3125" w:rsidP="003B7C73">
      <w:pPr>
        <w:rPr>
          <w:b/>
          <w:bCs/>
          <w:sz w:val="24"/>
          <w:szCs w:val="24"/>
        </w:rPr>
      </w:pPr>
    </w:p>
    <w:p w14:paraId="488E2876" w14:textId="338A3BB8" w:rsidR="00F6391E" w:rsidRDefault="00AE32CD">
      <w:pPr>
        <w:pStyle w:val="Lijstmetafbeeldingen"/>
        <w:tabs>
          <w:tab w:val="right" w:leader="dot" w:pos="9016"/>
        </w:tabs>
        <w:rPr>
          <w:rFonts w:asciiTheme="minorHAnsi" w:eastAsiaTheme="minorEastAsia" w:hAnsiTheme="minorHAnsi" w:cstheme="minorBidi"/>
          <w:noProof/>
          <w:sz w:val="22"/>
          <w:szCs w:val="22"/>
          <w:lang w:eastAsia="nl-NL"/>
        </w:rPr>
      </w:pPr>
      <w:r>
        <w:fldChar w:fldCharType="begin"/>
      </w:r>
      <w:r>
        <w:instrText xml:space="preserve"> TOC \h \z \c "Tabel" </w:instrText>
      </w:r>
      <w:r>
        <w:fldChar w:fldCharType="separate"/>
      </w:r>
      <w:hyperlink w:anchor="_Toc105522320" w:history="1">
        <w:r w:rsidR="00F6391E" w:rsidRPr="00CD68E0">
          <w:rPr>
            <w:rStyle w:val="Hyperlink"/>
            <w:noProof/>
          </w:rPr>
          <w:t>Tabel 1 Requirements</w:t>
        </w:r>
        <w:r w:rsidR="00F6391E">
          <w:rPr>
            <w:noProof/>
            <w:webHidden/>
          </w:rPr>
          <w:tab/>
        </w:r>
        <w:r w:rsidR="00F6391E">
          <w:rPr>
            <w:noProof/>
            <w:webHidden/>
          </w:rPr>
          <w:fldChar w:fldCharType="begin"/>
        </w:r>
        <w:r w:rsidR="00F6391E">
          <w:rPr>
            <w:noProof/>
            <w:webHidden/>
          </w:rPr>
          <w:instrText xml:space="preserve"> PAGEREF _Toc105522320 \h </w:instrText>
        </w:r>
        <w:r w:rsidR="00F6391E">
          <w:rPr>
            <w:noProof/>
            <w:webHidden/>
          </w:rPr>
        </w:r>
        <w:r w:rsidR="00F6391E">
          <w:rPr>
            <w:noProof/>
            <w:webHidden/>
          </w:rPr>
          <w:fldChar w:fldCharType="separate"/>
        </w:r>
        <w:r w:rsidR="00FC58D5">
          <w:rPr>
            <w:noProof/>
            <w:webHidden/>
          </w:rPr>
          <w:t>13</w:t>
        </w:r>
        <w:r w:rsidR="00F6391E">
          <w:rPr>
            <w:noProof/>
            <w:webHidden/>
          </w:rPr>
          <w:fldChar w:fldCharType="end"/>
        </w:r>
      </w:hyperlink>
    </w:p>
    <w:p w14:paraId="10B30A7E" w14:textId="006BF77A" w:rsidR="00F6391E" w:rsidRDefault="008A673D">
      <w:pPr>
        <w:pStyle w:val="Lijstmetafbeeldingen"/>
        <w:tabs>
          <w:tab w:val="right" w:leader="dot" w:pos="9016"/>
        </w:tabs>
        <w:rPr>
          <w:rFonts w:asciiTheme="minorHAnsi" w:eastAsiaTheme="minorEastAsia" w:hAnsiTheme="minorHAnsi" w:cstheme="minorBidi"/>
          <w:noProof/>
          <w:sz w:val="22"/>
          <w:szCs w:val="22"/>
          <w:lang w:eastAsia="nl-NL"/>
        </w:rPr>
      </w:pPr>
      <w:hyperlink w:anchor="_Toc105522321" w:history="1">
        <w:r w:rsidR="00F6391E" w:rsidRPr="00CD68E0">
          <w:rPr>
            <w:rStyle w:val="Hyperlink"/>
            <w:noProof/>
          </w:rPr>
          <w:t>Tabel 2 Componenten 4-op-1-rij</w:t>
        </w:r>
        <w:r w:rsidR="00F6391E">
          <w:rPr>
            <w:noProof/>
            <w:webHidden/>
          </w:rPr>
          <w:tab/>
        </w:r>
        <w:r w:rsidR="00F6391E">
          <w:rPr>
            <w:noProof/>
            <w:webHidden/>
          </w:rPr>
          <w:fldChar w:fldCharType="begin"/>
        </w:r>
        <w:r w:rsidR="00F6391E">
          <w:rPr>
            <w:noProof/>
            <w:webHidden/>
          </w:rPr>
          <w:instrText xml:space="preserve"> PAGEREF _Toc105522321 \h </w:instrText>
        </w:r>
        <w:r w:rsidR="00F6391E">
          <w:rPr>
            <w:noProof/>
            <w:webHidden/>
          </w:rPr>
        </w:r>
        <w:r w:rsidR="00F6391E">
          <w:rPr>
            <w:noProof/>
            <w:webHidden/>
          </w:rPr>
          <w:fldChar w:fldCharType="separate"/>
        </w:r>
        <w:r w:rsidR="00FC58D5">
          <w:rPr>
            <w:noProof/>
            <w:webHidden/>
          </w:rPr>
          <w:t>17</w:t>
        </w:r>
        <w:r w:rsidR="00F6391E">
          <w:rPr>
            <w:noProof/>
            <w:webHidden/>
          </w:rPr>
          <w:fldChar w:fldCharType="end"/>
        </w:r>
      </w:hyperlink>
    </w:p>
    <w:p w14:paraId="3FA62C29" w14:textId="63557031" w:rsidR="00F6391E" w:rsidRDefault="008A673D">
      <w:pPr>
        <w:pStyle w:val="Lijstmetafbeeldingen"/>
        <w:tabs>
          <w:tab w:val="right" w:leader="dot" w:pos="9016"/>
        </w:tabs>
        <w:rPr>
          <w:rFonts w:asciiTheme="minorHAnsi" w:eastAsiaTheme="minorEastAsia" w:hAnsiTheme="minorHAnsi" w:cstheme="minorBidi"/>
          <w:noProof/>
          <w:sz w:val="22"/>
          <w:szCs w:val="22"/>
          <w:lang w:eastAsia="nl-NL"/>
        </w:rPr>
      </w:pPr>
      <w:hyperlink w:anchor="_Toc105522322" w:history="1">
        <w:r w:rsidR="00F6391E" w:rsidRPr="00CD68E0">
          <w:rPr>
            <w:rStyle w:val="Hyperlink"/>
            <w:noProof/>
          </w:rPr>
          <w:t>Tabel 3 Omschrijving BBV Cortex-M7 level 2</w:t>
        </w:r>
        <w:r w:rsidR="00F6391E">
          <w:rPr>
            <w:noProof/>
            <w:webHidden/>
          </w:rPr>
          <w:tab/>
        </w:r>
        <w:r w:rsidR="00F6391E">
          <w:rPr>
            <w:noProof/>
            <w:webHidden/>
          </w:rPr>
          <w:fldChar w:fldCharType="begin"/>
        </w:r>
        <w:r w:rsidR="00F6391E">
          <w:rPr>
            <w:noProof/>
            <w:webHidden/>
          </w:rPr>
          <w:instrText xml:space="preserve"> PAGEREF _Toc105522322 \h </w:instrText>
        </w:r>
        <w:r w:rsidR="00F6391E">
          <w:rPr>
            <w:noProof/>
            <w:webHidden/>
          </w:rPr>
        </w:r>
        <w:r w:rsidR="00F6391E">
          <w:rPr>
            <w:noProof/>
            <w:webHidden/>
          </w:rPr>
          <w:fldChar w:fldCharType="separate"/>
        </w:r>
        <w:r w:rsidR="00FC58D5">
          <w:rPr>
            <w:noProof/>
            <w:webHidden/>
          </w:rPr>
          <w:t>25</w:t>
        </w:r>
        <w:r w:rsidR="00F6391E">
          <w:rPr>
            <w:noProof/>
            <w:webHidden/>
          </w:rPr>
          <w:fldChar w:fldCharType="end"/>
        </w:r>
      </w:hyperlink>
    </w:p>
    <w:p w14:paraId="64F8F70F" w14:textId="166B9560" w:rsidR="00F6391E" w:rsidRDefault="008A673D">
      <w:pPr>
        <w:pStyle w:val="Lijstmetafbeeldingen"/>
        <w:tabs>
          <w:tab w:val="right" w:leader="dot" w:pos="9016"/>
        </w:tabs>
        <w:rPr>
          <w:rFonts w:asciiTheme="minorHAnsi" w:eastAsiaTheme="minorEastAsia" w:hAnsiTheme="minorHAnsi" w:cstheme="minorBidi"/>
          <w:noProof/>
          <w:sz w:val="22"/>
          <w:szCs w:val="22"/>
          <w:lang w:eastAsia="nl-NL"/>
        </w:rPr>
      </w:pPr>
      <w:hyperlink w:anchor="_Toc105522323" w:history="1">
        <w:r w:rsidR="00F6391E" w:rsidRPr="00CD68E0">
          <w:rPr>
            <w:rStyle w:val="Hyperlink"/>
            <w:noProof/>
          </w:rPr>
          <w:t>Tabel 4 Omschrijving BBV Cortex-M4 level 2</w:t>
        </w:r>
        <w:r w:rsidR="00F6391E">
          <w:rPr>
            <w:noProof/>
            <w:webHidden/>
          </w:rPr>
          <w:tab/>
        </w:r>
        <w:r w:rsidR="00F6391E">
          <w:rPr>
            <w:noProof/>
            <w:webHidden/>
          </w:rPr>
          <w:fldChar w:fldCharType="begin"/>
        </w:r>
        <w:r w:rsidR="00F6391E">
          <w:rPr>
            <w:noProof/>
            <w:webHidden/>
          </w:rPr>
          <w:instrText xml:space="preserve"> PAGEREF _Toc105522323 \h </w:instrText>
        </w:r>
        <w:r w:rsidR="00F6391E">
          <w:rPr>
            <w:noProof/>
            <w:webHidden/>
          </w:rPr>
        </w:r>
        <w:r w:rsidR="00F6391E">
          <w:rPr>
            <w:noProof/>
            <w:webHidden/>
          </w:rPr>
          <w:fldChar w:fldCharType="separate"/>
        </w:r>
        <w:r w:rsidR="00FC58D5">
          <w:rPr>
            <w:noProof/>
            <w:webHidden/>
          </w:rPr>
          <w:t>26</w:t>
        </w:r>
        <w:r w:rsidR="00F6391E">
          <w:rPr>
            <w:noProof/>
            <w:webHidden/>
          </w:rPr>
          <w:fldChar w:fldCharType="end"/>
        </w:r>
      </w:hyperlink>
    </w:p>
    <w:p w14:paraId="3E2AF64E" w14:textId="2FC77A2A" w:rsidR="00F6391E" w:rsidRDefault="008A673D">
      <w:pPr>
        <w:pStyle w:val="Lijstmetafbeeldingen"/>
        <w:tabs>
          <w:tab w:val="right" w:leader="dot" w:pos="9016"/>
        </w:tabs>
        <w:rPr>
          <w:rFonts w:asciiTheme="minorHAnsi" w:eastAsiaTheme="minorEastAsia" w:hAnsiTheme="minorHAnsi" w:cstheme="minorBidi"/>
          <w:noProof/>
          <w:sz w:val="22"/>
          <w:szCs w:val="22"/>
          <w:lang w:eastAsia="nl-NL"/>
        </w:rPr>
      </w:pPr>
      <w:hyperlink w:anchor="_Toc105522324" w:history="1">
        <w:r w:rsidR="00F6391E" w:rsidRPr="00CD68E0">
          <w:rPr>
            <w:rStyle w:val="Hyperlink"/>
            <w:noProof/>
          </w:rPr>
          <w:t>Tabel 5 Omschrijving BBV Coin color seperator level 3</w:t>
        </w:r>
        <w:r w:rsidR="00F6391E">
          <w:rPr>
            <w:noProof/>
            <w:webHidden/>
          </w:rPr>
          <w:tab/>
        </w:r>
        <w:r w:rsidR="00F6391E">
          <w:rPr>
            <w:noProof/>
            <w:webHidden/>
          </w:rPr>
          <w:fldChar w:fldCharType="begin"/>
        </w:r>
        <w:r w:rsidR="00F6391E">
          <w:rPr>
            <w:noProof/>
            <w:webHidden/>
          </w:rPr>
          <w:instrText xml:space="preserve"> PAGEREF _Toc105522324 \h </w:instrText>
        </w:r>
        <w:r w:rsidR="00F6391E">
          <w:rPr>
            <w:noProof/>
            <w:webHidden/>
          </w:rPr>
        </w:r>
        <w:r w:rsidR="00F6391E">
          <w:rPr>
            <w:noProof/>
            <w:webHidden/>
          </w:rPr>
          <w:fldChar w:fldCharType="separate"/>
        </w:r>
        <w:r w:rsidR="00FC58D5">
          <w:rPr>
            <w:noProof/>
            <w:webHidden/>
          </w:rPr>
          <w:t>27</w:t>
        </w:r>
        <w:r w:rsidR="00F6391E">
          <w:rPr>
            <w:noProof/>
            <w:webHidden/>
          </w:rPr>
          <w:fldChar w:fldCharType="end"/>
        </w:r>
      </w:hyperlink>
    </w:p>
    <w:p w14:paraId="1137F1D8" w14:textId="15EEFA5F" w:rsidR="00F6391E" w:rsidRDefault="008A673D">
      <w:pPr>
        <w:pStyle w:val="Lijstmetafbeeldingen"/>
        <w:tabs>
          <w:tab w:val="right" w:leader="dot" w:pos="9016"/>
        </w:tabs>
        <w:rPr>
          <w:rFonts w:asciiTheme="minorHAnsi" w:eastAsiaTheme="minorEastAsia" w:hAnsiTheme="minorHAnsi" w:cstheme="minorBidi"/>
          <w:noProof/>
          <w:sz w:val="22"/>
          <w:szCs w:val="22"/>
          <w:lang w:eastAsia="nl-NL"/>
        </w:rPr>
      </w:pPr>
      <w:hyperlink w:anchor="_Toc105522325" w:history="1">
        <w:r w:rsidR="00F6391E" w:rsidRPr="00CD68E0">
          <w:rPr>
            <w:rStyle w:val="Hyperlink"/>
            <w:noProof/>
          </w:rPr>
          <w:t>Tabel 6 Geheugen toegang [17]</w:t>
        </w:r>
        <w:r w:rsidR="00F6391E">
          <w:rPr>
            <w:noProof/>
            <w:webHidden/>
          </w:rPr>
          <w:tab/>
        </w:r>
        <w:r w:rsidR="00F6391E">
          <w:rPr>
            <w:noProof/>
            <w:webHidden/>
          </w:rPr>
          <w:fldChar w:fldCharType="begin"/>
        </w:r>
        <w:r w:rsidR="00F6391E">
          <w:rPr>
            <w:noProof/>
            <w:webHidden/>
          </w:rPr>
          <w:instrText xml:space="preserve"> PAGEREF _Toc105522325 \h </w:instrText>
        </w:r>
        <w:r w:rsidR="00F6391E">
          <w:rPr>
            <w:noProof/>
            <w:webHidden/>
          </w:rPr>
        </w:r>
        <w:r w:rsidR="00F6391E">
          <w:rPr>
            <w:noProof/>
            <w:webHidden/>
          </w:rPr>
          <w:fldChar w:fldCharType="separate"/>
        </w:r>
        <w:r w:rsidR="00FC58D5">
          <w:rPr>
            <w:noProof/>
            <w:webHidden/>
          </w:rPr>
          <w:t>33</w:t>
        </w:r>
        <w:r w:rsidR="00F6391E">
          <w:rPr>
            <w:noProof/>
            <w:webHidden/>
          </w:rPr>
          <w:fldChar w:fldCharType="end"/>
        </w:r>
      </w:hyperlink>
    </w:p>
    <w:p w14:paraId="2A45A757" w14:textId="2164B02E" w:rsidR="00F6391E" w:rsidRDefault="008A673D">
      <w:pPr>
        <w:pStyle w:val="Lijstmetafbeeldingen"/>
        <w:tabs>
          <w:tab w:val="right" w:leader="dot" w:pos="9016"/>
        </w:tabs>
        <w:rPr>
          <w:rFonts w:asciiTheme="minorHAnsi" w:eastAsiaTheme="minorEastAsia" w:hAnsiTheme="minorHAnsi" w:cstheme="minorBidi"/>
          <w:noProof/>
          <w:sz w:val="22"/>
          <w:szCs w:val="22"/>
          <w:lang w:eastAsia="nl-NL"/>
        </w:rPr>
      </w:pPr>
      <w:hyperlink w:anchor="_Toc105522326" w:history="1">
        <w:r w:rsidR="00F6391E" w:rsidRPr="00CD68E0">
          <w:rPr>
            <w:rStyle w:val="Hyperlink"/>
            <w:noProof/>
          </w:rPr>
          <w:t>Tabel 7 Mogelijke patronen gedeelde data</w:t>
        </w:r>
        <w:r w:rsidR="00F6391E">
          <w:rPr>
            <w:noProof/>
            <w:webHidden/>
          </w:rPr>
          <w:tab/>
        </w:r>
        <w:r w:rsidR="00F6391E">
          <w:rPr>
            <w:noProof/>
            <w:webHidden/>
          </w:rPr>
          <w:fldChar w:fldCharType="begin"/>
        </w:r>
        <w:r w:rsidR="00F6391E">
          <w:rPr>
            <w:noProof/>
            <w:webHidden/>
          </w:rPr>
          <w:instrText xml:space="preserve"> PAGEREF _Toc105522326 \h </w:instrText>
        </w:r>
        <w:r w:rsidR="00F6391E">
          <w:rPr>
            <w:noProof/>
            <w:webHidden/>
          </w:rPr>
        </w:r>
        <w:r w:rsidR="00F6391E">
          <w:rPr>
            <w:noProof/>
            <w:webHidden/>
          </w:rPr>
          <w:fldChar w:fldCharType="separate"/>
        </w:r>
        <w:r w:rsidR="00FC58D5">
          <w:rPr>
            <w:noProof/>
            <w:webHidden/>
          </w:rPr>
          <w:t>35</w:t>
        </w:r>
        <w:r w:rsidR="00F6391E">
          <w:rPr>
            <w:noProof/>
            <w:webHidden/>
          </w:rPr>
          <w:fldChar w:fldCharType="end"/>
        </w:r>
      </w:hyperlink>
    </w:p>
    <w:p w14:paraId="4D316D1A" w14:textId="37C90AB9" w:rsidR="00F6391E" w:rsidRDefault="008A673D">
      <w:pPr>
        <w:pStyle w:val="Lijstmetafbeeldingen"/>
        <w:tabs>
          <w:tab w:val="right" w:leader="dot" w:pos="9016"/>
        </w:tabs>
        <w:rPr>
          <w:rFonts w:asciiTheme="minorHAnsi" w:eastAsiaTheme="minorEastAsia" w:hAnsiTheme="minorHAnsi" w:cstheme="minorBidi"/>
          <w:noProof/>
          <w:sz w:val="22"/>
          <w:szCs w:val="22"/>
          <w:lang w:eastAsia="nl-NL"/>
        </w:rPr>
      </w:pPr>
      <w:hyperlink w:anchor="_Toc105522327" w:history="1">
        <w:r w:rsidR="00F6391E" w:rsidRPr="00CD68E0">
          <w:rPr>
            <w:rStyle w:val="Hyperlink"/>
            <w:noProof/>
          </w:rPr>
          <w:t>Tabel 8 Mogelijke patronen HSEM</w:t>
        </w:r>
        <w:r w:rsidR="00F6391E">
          <w:rPr>
            <w:noProof/>
            <w:webHidden/>
          </w:rPr>
          <w:tab/>
        </w:r>
        <w:r w:rsidR="00F6391E">
          <w:rPr>
            <w:noProof/>
            <w:webHidden/>
          </w:rPr>
          <w:fldChar w:fldCharType="begin"/>
        </w:r>
        <w:r w:rsidR="00F6391E">
          <w:rPr>
            <w:noProof/>
            <w:webHidden/>
          </w:rPr>
          <w:instrText xml:space="preserve"> PAGEREF _Toc105522327 \h </w:instrText>
        </w:r>
        <w:r w:rsidR="00F6391E">
          <w:rPr>
            <w:noProof/>
            <w:webHidden/>
          </w:rPr>
        </w:r>
        <w:r w:rsidR="00F6391E">
          <w:rPr>
            <w:noProof/>
            <w:webHidden/>
          </w:rPr>
          <w:fldChar w:fldCharType="separate"/>
        </w:r>
        <w:r w:rsidR="00FC58D5">
          <w:rPr>
            <w:noProof/>
            <w:webHidden/>
          </w:rPr>
          <w:t>36</w:t>
        </w:r>
        <w:r w:rsidR="00F6391E">
          <w:rPr>
            <w:noProof/>
            <w:webHidden/>
          </w:rPr>
          <w:fldChar w:fldCharType="end"/>
        </w:r>
      </w:hyperlink>
    </w:p>
    <w:p w14:paraId="7C3356A2" w14:textId="2BED5526" w:rsidR="00F6391E" w:rsidRDefault="008A673D">
      <w:pPr>
        <w:pStyle w:val="Lijstmetafbeeldingen"/>
        <w:tabs>
          <w:tab w:val="right" w:leader="dot" w:pos="9016"/>
        </w:tabs>
        <w:rPr>
          <w:rFonts w:asciiTheme="minorHAnsi" w:eastAsiaTheme="minorEastAsia" w:hAnsiTheme="minorHAnsi" w:cstheme="minorBidi"/>
          <w:noProof/>
          <w:sz w:val="22"/>
          <w:szCs w:val="22"/>
          <w:lang w:eastAsia="nl-NL"/>
        </w:rPr>
      </w:pPr>
      <w:hyperlink w:anchor="_Toc105522328" w:history="1">
        <w:r w:rsidR="00F6391E" w:rsidRPr="00CD68E0">
          <w:rPr>
            <w:rStyle w:val="Hyperlink"/>
            <w:noProof/>
          </w:rPr>
          <w:t>Tabel 9 Gevalideerde requirements</w:t>
        </w:r>
        <w:r w:rsidR="00F6391E">
          <w:rPr>
            <w:noProof/>
            <w:webHidden/>
          </w:rPr>
          <w:tab/>
        </w:r>
        <w:r w:rsidR="00F6391E">
          <w:rPr>
            <w:noProof/>
            <w:webHidden/>
          </w:rPr>
          <w:fldChar w:fldCharType="begin"/>
        </w:r>
        <w:r w:rsidR="00F6391E">
          <w:rPr>
            <w:noProof/>
            <w:webHidden/>
          </w:rPr>
          <w:instrText xml:space="preserve"> PAGEREF _Toc105522328 \h </w:instrText>
        </w:r>
        <w:r w:rsidR="00F6391E">
          <w:rPr>
            <w:noProof/>
            <w:webHidden/>
          </w:rPr>
        </w:r>
        <w:r w:rsidR="00F6391E">
          <w:rPr>
            <w:noProof/>
            <w:webHidden/>
          </w:rPr>
          <w:fldChar w:fldCharType="separate"/>
        </w:r>
        <w:r w:rsidR="00FC58D5">
          <w:rPr>
            <w:noProof/>
            <w:webHidden/>
          </w:rPr>
          <w:t>39</w:t>
        </w:r>
        <w:r w:rsidR="00F6391E">
          <w:rPr>
            <w:noProof/>
            <w:webHidden/>
          </w:rPr>
          <w:fldChar w:fldCharType="end"/>
        </w:r>
      </w:hyperlink>
    </w:p>
    <w:p w14:paraId="17E95FA6" w14:textId="588F7D09" w:rsidR="00846F42" w:rsidRDefault="00AE32CD" w:rsidP="00191D97">
      <w:pPr>
        <w:pStyle w:val="Kop1"/>
        <w:numPr>
          <w:ilvl w:val="0"/>
          <w:numId w:val="0"/>
        </w:numPr>
        <w:ind w:left="432" w:hanging="432"/>
      </w:pPr>
      <w:r>
        <w:lastRenderedPageBreak/>
        <w:fldChar w:fldCharType="end"/>
      </w:r>
      <w:bookmarkStart w:id="12" w:name="_Hlk20208431"/>
      <w:bookmarkStart w:id="13" w:name="_Toc105527361"/>
      <w:bookmarkEnd w:id="0"/>
      <w:r w:rsidR="00BB5914" w:rsidRPr="00B31061">
        <w:t>Samenvatting</w:t>
      </w:r>
      <w:bookmarkEnd w:id="13"/>
    </w:p>
    <w:p w14:paraId="4778BBA5" w14:textId="328198D9" w:rsidR="00FA68FD" w:rsidRDefault="00FA68FD" w:rsidP="00FA68FD">
      <w:r>
        <w:t>ALTEN is een internationaal toonaangevend consultancybedrijf gespecialiseerd in advisering &amp; engineering in High Tech ontwikkelomgevingen. Het bedrijf heeft in eigen beheer een robot ontwikkeld die autonoom 4-op-1-rij kan spelen tegen een menselijke tegenstander. De robot is een demonstratie unit die wordt gebruikt op technische beurzen en opendagen van universiteiten en hogescholen om klanten en medewerkers te werven. ALTEN wil de robot blijven gebruiken en vraagt om een optimalisatie van de kwaliteit en</w:t>
      </w:r>
      <w:r w:rsidR="00F11BDD">
        <w:t xml:space="preserve"> de voorbereiding voor een verbetering van </w:t>
      </w:r>
      <w:r w:rsidR="00F11BDD" w:rsidRPr="00914BEE">
        <w:t>de</w:t>
      </w:r>
      <w:r w:rsidRPr="00914BEE">
        <w:t xml:space="preserve"> performance.</w:t>
      </w:r>
      <w:r w:rsidR="006A3889">
        <w:t xml:space="preserve"> </w:t>
      </w:r>
    </w:p>
    <w:p w14:paraId="7DC37225" w14:textId="77777777" w:rsidR="00FA68FD" w:rsidRDefault="00FA68FD" w:rsidP="00FA68FD"/>
    <w:p w14:paraId="4DFEE10A" w14:textId="0D79E9D1" w:rsidR="00FA68FD" w:rsidRDefault="00FA68FD" w:rsidP="00FA68FD">
      <w:r>
        <w:t>Sinds 2019 hebben verschillende engineers aan de robot gesleuteld. Hierdoor is de software architectuur onoverzichtelijk en inconsistent</w:t>
      </w:r>
      <w:r w:rsidR="00D51239">
        <w:t xml:space="preserve"> geworden</w:t>
      </w:r>
      <w:r>
        <w:t xml:space="preserve">. Daarnaast leeft bij ALTEN de wens om de hardware in de toekomst uit te breiden. De optimalisatie van de robot vraagt om een complete re-design van het besturingssysteem en de vervanging van de microcontroller. De vraag van ALTEN is samengevat in de volgende opdracht: </w:t>
      </w:r>
      <w:r w:rsidRPr="00D139B0">
        <w:rPr>
          <w:i/>
          <w:iCs/>
        </w:rPr>
        <w:t xml:space="preserve">“Stel een gestructureerde en modulaire software architectuur op voor het besturingssysteem van de 4-op-1-rij robot, waarmee alle veranderingen en uitbreidingen in de toekomst gefaciliteerd kunnen worden en implementeer deze software architectuur op een STM32H7 </w:t>
      </w:r>
      <w:proofErr w:type="spellStart"/>
      <w:r w:rsidRPr="00D139B0">
        <w:rPr>
          <w:i/>
          <w:iCs/>
        </w:rPr>
        <w:t>dual-core</w:t>
      </w:r>
      <w:proofErr w:type="spellEnd"/>
      <w:r w:rsidRPr="00D139B0">
        <w:rPr>
          <w:i/>
          <w:iCs/>
        </w:rPr>
        <w:t xml:space="preserve"> microcontroller.”</w:t>
      </w:r>
    </w:p>
    <w:p w14:paraId="460C102E" w14:textId="77777777" w:rsidR="00FA68FD" w:rsidRDefault="00FA68FD" w:rsidP="00FA68FD"/>
    <w:p w14:paraId="57D57C7E" w14:textId="5C3D7215" w:rsidR="00FA68FD" w:rsidRDefault="00FA68FD" w:rsidP="00FA68FD">
      <w:r>
        <w:t xml:space="preserve">Binnen het project is gewerkt met het V-model. Dit heeft er voor gezorgd dat alle noodzakelijke projectstappen gestructureerd zijn doorlopen. Eerst </w:t>
      </w:r>
      <w:r w:rsidR="008721CD">
        <w:t xml:space="preserve">zijn </w:t>
      </w:r>
      <w:r>
        <w:t xml:space="preserve">met alle stakeholders </w:t>
      </w:r>
      <w:r w:rsidR="008721CD">
        <w:t>de</w:t>
      </w:r>
      <w:r>
        <w:t xml:space="preserve"> </w:t>
      </w:r>
      <w:proofErr w:type="spellStart"/>
      <w:r>
        <w:t>requirements</w:t>
      </w:r>
      <w:proofErr w:type="spellEnd"/>
      <w:r>
        <w:t xml:space="preserve"> vastgesteld. De </w:t>
      </w:r>
      <w:proofErr w:type="spellStart"/>
      <w:r>
        <w:t>requirements</w:t>
      </w:r>
      <w:proofErr w:type="spellEnd"/>
      <w:r>
        <w:t xml:space="preserve"> dienen als uitgangspunt voor het project, zijn bepalend voor de keuzes in het vooronderzoek en dienen </w:t>
      </w:r>
      <w:r w:rsidR="00F545C9">
        <w:t>ter</w:t>
      </w:r>
      <w:r>
        <w:t xml:space="preserve"> validatie bij de oplevering van het projectresultaat</w:t>
      </w:r>
      <w:r w:rsidR="008721CD">
        <w:t xml:space="preserve">. </w:t>
      </w:r>
      <w:r>
        <w:t xml:space="preserve">De </w:t>
      </w:r>
      <w:r w:rsidR="008721CD">
        <w:t xml:space="preserve">belangrijkste </w:t>
      </w:r>
      <w:proofErr w:type="spellStart"/>
      <w:r>
        <w:t>requirement</w:t>
      </w:r>
      <w:r w:rsidR="008721CD">
        <w:t>s</w:t>
      </w:r>
      <w:proofErr w:type="spellEnd"/>
      <w:r>
        <w:t xml:space="preserve"> hebben betrekking op </w:t>
      </w:r>
      <w:r w:rsidR="00197021">
        <w:t xml:space="preserve">een gestructureerde en modulaire software architectuur die logisch is opgebouwd zodat software </w:t>
      </w:r>
      <w:proofErr w:type="spellStart"/>
      <w:r w:rsidR="00197021">
        <w:t>developers</w:t>
      </w:r>
      <w:proofErr w:type="spellEnd"/>
      <w:r w:rsidR="00197021">
        <w:t xml:space="preserve"> de software </w:t>
      </w:r>
      <w:r w:rsidR="0034537A">
        <w:t>efficiënt</w:t>
      </w:r>
      <w:r w:rsidR="00197021">
        <w:t xml:space="preserve"> kunnen beheren en upgrade</w:t>
      </w:r>
      <w:r w:rsidR="001818C6">
        <w:t>n</w:t>
      </w:r>
      <w:r w:rsidR="00197021">
        <w:t xml:space="preserve">. </w:t>
      </w:r>
      <w:r w:rsidR="007C57E1">
        <w:t xml:space="preserve">Daarnaast wordt een Board Support Package </w:t>
      </w:r>
      <w:r w:rsidR="00DC5E11">
        <w:t xml:space="preserve">(BSP) </w:t>
      </w:r>
      <w:r w:rsidR="007C57E1">
        <w:t xml:space="preserve">gevraagd om de noodzakelijke hardware aan te sturen. Beiden moeten geïntegreerd worden op een STM32H7 </w:t>
      </w:r>
      <w:proofErr w:type="spellStart"/>
      <w:r w:rsidR="007C57E1">
        <w:t>dual-core</w:t>
      </w:r>
      <w:proofErr w:type="spellEnd"/>
      <w:r w:rsidR="007C57E1">
        <w:t xml:space="preserve"> microcontroller.</w:t>
      </w:r>
      <w:r w:rsidR="006A3889">
        <w:t xml:space="preserve"> </w:t>
      </w:r>
    </w:p>
    <w:p w14:paraId="3415C810" w14:textId="77777777" w:rsidR="00FA68FD" w:rsidRDefault="00FA68FD" w:rsidP="00FA68FD"/>
    <w:p w14:paraId="42A8E2EE" w14:textId="08348B96" w:rsidR="00FA68FD" w:rsidRDefault="00AF5B7B" w:rsidP="00FA68FD">
      <w:r>
        <w:t xml:space="preserve">In de fase van het vooronderzoek is </w:t>
      </w:r>
      <w:r w:rsidR="00FA68FD">
        <w:t xml:space="preserve">de interactie tussen hard- en software </w:t>
      </w:r>
      <w:r w:rsidR="00DC31BB">
        <w:t>geanalyseerd. Een re-design van d</w:t>
      </w:r>
      <w:r w:rsidR="00FA68FD">
        <w:t xml:space="preserve">e hardware hoort niet tot de scope van het project maar </w:t>
      </w:r>
      <w:r w:rsidR="00DC31BB">
        <w:t xml:space="preserve">de hardware </w:t>
      </w:r>
      <w:r w:rsidR="00FA68FD">
        <w:t xml:space="preserve">is onlosmakelijk met het besturingssysteem verbonden. Op basis van het functioneren </w:t>
      </w:r>
      <w:r>
        <w:t xml:space="preserve">van het systeem </w:t>
      </w:r>
      <w:r w:rsidR="00FA68FD">
        <w:t xml:space="preserve">en de </w:t>
      </w:r>
      <w:proofErr w:type="spellStart"/>
      <w:r w:rsidR="00FA68FD">
        <w:t>requirements</w:t>
      </w:r>
      <w:proofErr w:type="spellEnd"/>
      <w:r w:rsidR="00FA68FD">
        <w:t xml:space="preserve"> zijn vervolgens enkele methodologische en technische keuzes gemaakt. De belangrijkste hebben betrekking op de template voor de software architectuur</w:t>
      </w:r>
      <w:r w:rsidR="00DC31BB">
        <w:t xml:space="preserve"> (arc42)</w:t>
      </w:r>
      <w:r w:rsidR="00FA68FD">
        <w:t>,</w:t>
      </w:r>
      <w:r w:rsidR="00DC31BB">
        <w:t xml:space="preserve"> de </w:t>
      </w:r>
      <w:proofErr w:type="spellStart"/>
      <w:r w:rsidR="00DC31BB">
        <w:t>core</w:t>
      </w:r>
      <w:proofErr w:type="spellEnd"/>
      <w:r w:rsidR="00DC31BB">
        <w:t xml:space="preserve"> verdeling en de IDE (STM32CubeIDE). Bij deze keuzes is gelet op</w:t>
      </w:r>
      <w:r w:rsidR="00551E5E">
        <w:t xml:space="preserve"> kwaliteit, gebruiksvriendelijkheid en robuustheid.</w:t>
      </w:r>
    </w:p>
    <w:p w14:paraId="6416AB7C" w14:textId="77777777" w:rsidR="00FA68FD" w:rsidRDefault="00FA68FD" w:rsidP="00FA68FD"/>
    <w:p w14:paraId="54BDAAE2" w14:textId="5CDA264D" w:rsidR="00FA68FD" w:rsidRDefault="00FA68FD" w:rsidP="00FA68FD">
      <w:r>
        <w:t xml:space="preserve">In de design fase is de software architectuur voor het besturingssysteem opnieuw opgebouwd. Alle stappen van het template arc42 zijn doorlopen en </w:t>
      </w:r>
      <w:r w:rsidR="00551E5E">
        <w:t>verduidelijkt met diagrammen. D</w:t>
      </w:r>
      <w:r>
        <w:t xml:space="preserve">ankzij de </w:t>
      </w:r>
      <w:r w:rsidR="00551E5E">
        <w:t xml:space="preserve">diagrammen en de </w:t>
      </w:r>
      <w:r>
        <w:t>modulaire opbouw is het duidelijk hoe het systeem werkt</w:t>
      </w:r>
      <w:r w:rsidR="00D03D10">
        <w:t xml:space="preserve"> en kan het eenvoudig beheerd en uitgebreid worden</w:t>
      </w:r>
      <w:r>
        <w:t>. De design</w:t>
      </w:r>
      <w:r w:rsidR="002A3ABD">
        <w:t xml:space="preserve"> </w:t>
      </w:r>
      <w:r>
        <w:t>fase is beoordeeld door de stakeholders en na goedkeuring is overgegaan tot de implementatie en test fase. In deze fase zijn enkele</w:t>
      </w:r>
      <w:r w:rsidR="00D03D10">
        <w:t>,</w:t>
      </w:r>
      <w:r>
        <w:t xml:space="preserve"> voor het besturingssysteem noodzakelijke</w:t>
      </w:r>
      <w:r w:rsidR="00D03D10">
        <w:t>,</w:t>
      </w:r>
      <w:r>
        <w:t xml:space="preserve"> software modules geïmplementeerd en individueel getest. Daarna zijn een aantal modules samengevoegd tot verschillende demo’s om zo de </w:t>
      </w:r>
      <w:r w:rsidR="0065582D">
        <w:t xml:space="preserve">geschiktheid van de </w:t>
      </w:r>
      <w:r>
        <w:t>software architectuur aan te tonen.</w:t>
      </w:r>
      <w:r w:rsidR="006A3889">
        <w:t xml:space="preserve"> </w:t>
      </w:r>
    </w:p>
    <w:p w14:paraId="0B517D17" w14:textId="77777777" w:rsidR="00FA68FD" w:rsidRDefault="00FA68FD" w:rsidP="00FA68FD"/>
    <w:p w14:paraId="50389ECA" w14:textId="5B9ECFA6" w:rsidR="00FA68FD" w:rsidRDefault="00FA68FD" w:rsidP="00FA68FD">
      <w:r w:rsidRPr="00B6453B">
        <w:t>In de validatie</w:t>
      </w:r>
      <w:r w:rsidR="00D03D10" w:rsidRPr="00B6453B">
        <w:t xml:space="preserve"> fase </w:t>
      </w:r>
      <w:r w:rsidRPr="00B6453B">
        <w:t xml:space="preserve">is </w:t>
      </w:r>
      <w:r w:rsidR="00D03D10" w:rsidRPr="00B6453B">
        <w:t xml:space="preserve">getoetst </w:t>
      </w:r>
      <w:r w:rsidRPr="00B6453B">
        <w:t xml:space="preserve">of is voldaan aan de </w:t>
      </w:r>
      <w:proofErr w:type="spellStart"/>
      <w:r w:rsidRPr="00B6453B">
        <w:t>requirements</w:t>
      </w:r>
      <w:proofErr w:type="spellEnd"/>
      <w:r w:rsidRPr="00B6453B">
        <w:t>.</w:t>
      </w:r>
      <w:r w:rsidR="00D03D10" w:rsidRPr="00B6453B">
        <w:t xml:space="preserve"> Het bestur</w:t>
      </w:r>
      <w:r w:rsidR="009E0892" w:rsidRPr="00B6453B">
        <w:t xml:space="preserve">ingssysteem heeft een complete re-design </w:t>
      </w:r>
      <w:r w:rsidR="000C7004" w:rsidRPr="00B6453B">
        <w:t xml:space="preserve">van de software architectuur </w:t>
      </w:r>
      <w:r w:rsidR="009E0892" w:rsidRPr="00B6453B">
        <w:t>gehad en op basis van een BSP is alle hardware aan te sturen</w:t>
      </w:r>
      <w:r w:rsidR="000C7004" w:rsidRPr="00B6453B">
        <w:t xml:space="preserve"> met een </w:t>
      </w:r>
      <w:proofErr w:type="spellStart"/>
      <w:r w:rsidR="000C7004" w:rsidRPr="00B6453B">
        <w:t>dual-core</w:t>
      </w:r>
      <w:proofErr w:type="spellEnd"/>
      <w:r w:rsidR="000C7004" w:rsidRPr="00B6453B">
        <w:t xml:space="preserve"> microcontroller</w:t>
      </w:r>
      <w:r w:rsidR="009E0892" w:rsidRPr="00B6453B">
        <w:t xml:space="preserve">. </w:t>
      </w:r>
      <w:r w:rsidR="000C7004" w:rsidRPr="00B6453B">
        <w:t xml:space="preserve">De demo’s zijn succesvol doorlopen en daarmee is aan alle belangrijke </w:t>
      </w:r>
      <w:proofErr w:type="spellStart"/>
      <w:r w:rsidR="000C7004" w:rsidRPr="00B6453B">
        <w:t>requirements</w:t>
      </w:r>
      <w:proofErr w:type="spellEnd"/>
      <w:r w:rsidR="000C7004" w:rsidRPr="00B6453B">
        <w:t xml:space="preserve"> voldaan. </w:t>
      </w:r>
      <w:r w:rsidR="002417C2" w:rsidRPr="00B6453B">
        <w:t xml:space="preserve">De robot werkt </w:t>
      </w:r>
      <w:r w:rsidR="002B66FD" w:rsidRPr="00B6453B">
        <w:t xml:space="preserve">echter </w:t>
      </w:r>
      <w:r w:rsidR="002417C2" w:rsidRPr="00B6453B">
        <w:t>nog niet</w:t>
      </w:r>
      <w:r w:rsidR="009C6DFB" w:rsidRPr="00B6453B">
        <w:t xml:space="preserve">. Daarvoor </w:t>
      </w:r>
      <w:r w:rsidR="002B66FD" w:rsidRPr="00B6453B">
        <w:t xml:space="preserve">moeten </w:t>
      </w:r>
      <w:r w:rsidR="009C6DFB" w:rsidRPr="00B6453B">
        <w:t xml:space="preserve">er </w:t>
      </w:r>
      <w:r w:rsidR="002B66FD" w:rsidRPr="00B6453B">
        <w:t xml:space="preserve">nog enkele </w:t>
      </w:r>
      <w:r w:rsidR="002417C2" w:rsidRPr="00B6453B">
        <w:t xml:space="preserve">modules </w:t>
      </w:r>
      <w:r w:rsidR="002B66FD" w:rsidRPr="00B6453B">
        <w:t>worden ontworpen</w:t>
      </w:r>
      <w:r w:rsidR="009C6DFB" w:rsidRPr="00B6453B">
        <w:t xml:space="preserve">. Dit kan eenvoudig aan de hand van het BSP en de software architectuur. Daarnaast is het systeem na de upgrade </w:t>
      </w:r>
      <w:r w:rsidR="002B66FD" w:rsidRPr="00B6453B">
        <w:t xml:space="preserve">klaar voor een </w:t>
      </w:r>
      <w:r w:rsidR="009C6DFB" w:rsidRPr="00B6453B">
        <w:t xml:space="preserve">uitbreiding van de </w:t>
      </w:r>
      <w:r w:rsidR="002B66FD" w:rsidRPr="00B6453B">
        <w:t>hardware, denk aan ethernetverbinding en een beeldscherm.</w:t>
      </w:r>
      <w:r w:rsidR="006A3889">
        <w:t xml:space="preserve">  </w:t>
      </w:r>
    </w:p>
    <w:p w14:paraId="27309782" w14:textId="77777777" w:rsidR="00FA68FD" w:rsidRDefault="00FA68FD" w:rsidP="00FA68FD"/>
    <w:p w14:paraId="28750815" w14:textId="5838EA8E" w:rsidR="0052317E" w:rsidRDefault="00BB5914" w:rsidP="0015464C">
      <w:pPr>
        <w:pStyle w:val="Kop1"/>
        <w:numPr>
          <w:ilvl w:val="0"/>
          <w:numId w:val="0"/>
        </w:numPr>
        <w:ind w:left="432" w:hanging="432"/>
        <w:rPr>
          <w:lang w:val="en-GB" w:eastAsia="nl-NL"/>
        </w:rPr>
      </w:pPr>
      <w:bookmarkStart w:id="14" w:name="_Toc105527362"/>
      <w:bookmarkEnd w:id="12"/>
      <w:r w:rsidRPr="00F545C5">
        <w:rPr>
          <w:lang w:val="en-GB" w:eastAsia="nl-NL"/>
        </w:rPr>
        <w:lastRenderedPageBreak/>
        <w:t>Summary</w:t>
      </w:r>
      <w:bookmarkEnd w:id="14"/>
    </w:p>
    <w:p w14:paraId="7F1822F5" w14:textId="5D271F12" w:rsidR="00C50A33" w:rsidRPr="00C50A33" w:rsidRDefault="00C50A33" w:rsidP="00C50A33">
      <w:pPr>
        <w:rPr>
          <w:lang w:val="en-GB" w:eastAsia="nl-NL"/>
        </w:rPr>
      </w:pPr>
      <w:r w:rsidRPr="00C50A33">
        <w:rPr>
          <w:lang w:val="en-GB" w:eastAsia="nl-NL"/>
        </w:rPr>
        <w:t xml:space="preserve">ALTEN is a company that works worldwide and outsources its consultants to projects in the high-tech sector. The company made its own robot that can autonomously play 4-in-1-row against human players. It serves as a demonstration unit on technical fairs or on open days of universities to attract new customers and employees. ALTEN wants to keep using the robot and requests an optimization of quality and </w:t>
      </w:r>
      <w:r w:rsidR="00914BEE">
        <w:rPr>
          <w:lang w:val="en-GB" w:eastAsia="nl-NL"/>
        </w:rPr>
        <w:t xml:space="preserve">a preparation for </w:t>
      </w:r>
      <w:r w:rsidR="00914BEE" w:rsidRPr="00914BEE">
        <w:rPr>
          <w:lang w:val="en-GB" w:eastAsia="nl-NL"/>
        </w:rPr>
        <w:t xml:space="preserve">better </w:t>
      </w:r>
      <w:r w:rsidRPr="00914BEE">
        <w:rPr>
          <w:lang w:val="en-GB" w:eastAsia="nl-NL"/>
        </w:rPr>
        <w:t>performance</w:t>
      </w:r>
      <w:r w:rsidRPr="00C50A33">
        <w:rPr>
          <w:lang w:val="en-GB" w:eastAsia="nl-NL"/>
        </w:rPr>
        <w:t xml:space="preserve">. </w:t>
      </w:r>
    </w:p>
    <w:p w14:paraId="5C021BFF" w14:textId="77777777" w:rsidR="00C50A33" w:rsidRPr="00C50A33" w:rsidRDefault="00C50A33" w:rsidP="00C50A33">
      <w:pPr>
        <w:rPr>
          <w:lang w:val="en-GB" w:eastAsia="nl-NL"/>
        </w:rPr>
      </w:pPr>
    </w:p>
    <w:p w14:paraId="57F8DD60" w14:textId="77777777" w:rsidR="00C50A33" w:rsidRPr="00C50A33" w:rsidRDefault="00C50A33" w:rsidP="00C50A33">
      <w:pPr>
        <w:rPr>
          <w:lang w:val="en-GB" w:eastAsia="nl-NL"/>
        </w:rPr>
      </w:pPr>
      <w:r w:rsidRPr="00C50A33">
        <w:rPr>
          <w:lang w:val="en-GB" w:eastAsia="nl-NL"/>
        </w:rPr>
        <w:t xml:space="preserve">Since 2019 different engineers have worked on the robot. Because of this, the software architecture became unclear and inconsistent. Furthermore, there is a wish to upgrade the hardware in the future. A complete redesign of the software architecture is needed to optimize the robot, and the current single-core microcontroller is swapped out for a dual-core. The following assignment can summarize the project: </w:t>
      </w:r>
      <w:r w:rsidRPr="00C50A33">
        <w:rPr>
          <w:i/>
          <w:iCs/>
          <w:lang w:val="en-GB" w:eastAsia="nl-NL"/>
        </w:rPr>
        <w:t>“Set up a structured and modular software architecture for the operating system of the 4-in-1-row robot that can facilitate all the needs for changes and upgrades in the future and implement the software architecture on an STM32H7 dual-core microcontroller.”</w:t>
      </w:r>
    </w:p>
    <w:p w14:paraId="0151A09E" w14:textId="77777777" w:rsidR="00C50A33" w:rsidRPr="00C50A33" w:rsidRDefault="00C50A33" w:rsidP="00C50A33">
      <w:pPr>
        <w:rPr>
          <w:lang w:val="en-GB" w:eastAsia="nl-NL"/>
        </w:rPr>
      </w:pPr>
    </w:p>
    <w:p w14:paraId="338B80BA" w14:textId="77777777" w:rsidR="00C50A33" w:rsidRPr="00C50A33" w:rsidRDefault="00C50A33" w:rsidP="00C50A33">
      <w:pPr>
        <w:rPr>
          <w:lang w:val="en-GB" w:eastAsia="nl-NL"/>
        </w:rPr>
      </w:pPr>
      <w:r w:rsidRPr="00C50A33">
        <w:rPr>
          <w:lang w:val="en-GB" w:eastAsia="nl-NL"/>
        </w:rPr>
        <w:t>The V-model is used within the project. This model helps create all the necessary steps to go through a project in a structured manner. First, in consultation with the stakeholders, the requirements are set. The requirements are there to validate the result, base research questions on, and as a starting point for the project. The most critical requirements relate to a structured and modular software architecture built in a logical way that software developers can easily manage and upgrade the software. Also, a Board Support Package (BSP) needs to be made to control the essential hardware. Both need to be integrated on an STM32H7 dual-core microcontroller.</w:t>
      </w:r>
    </w:p>
    <w:p w14:paraId="09D6234F" w14:textId="77777777" w:rsidR="00C50A33" w:rsidRPr="00C50A33" w:rsidRDefault="00C50A33" w:rsidP="00C50A33">
      <w:pPr>
        <w:rPr>
          <w:lang w:val="en-GB" w:eastAsia="nl-NL"/>
        </w:rPr>
      </w:pPr>
    </w:p>
    <w:p w14:paraId="77155477" w14:textId="77777777" w:rsidR="00C50A33" w:rsidRPr="00C50A33" w:rsidRDefault="00C50A33" w:rsidP="00C50A33">
      <w:pPr>
        <w:rPr>
          <w:lang w:val="en-GB" w:eastAsia="nl-NL"/>
        </w:rPr>
      </w:pPr>
      <w:r w:rsidRPr="00C50A33">
        <w:rPr>
          <w:lang w:val="en-GB" w:eastAsia="nl-NL"/>
        </w:rPr>
        <w:t xml:space="preserve">In the research phase, the interaction between hardware and software is </w:t>
      </w:r>
      <w:proofErr w:type="spellStart"/>
      <w:r w:rsidRPr="00C50A33">
        <w:rPr>
          <w:lang w:val="en-GB" w:eastAsia="nl-NL"/>
        </w:rPr>
        <w:t>analyzed</w:t>
      </w:r>
      <w:proofErr w:type="spellEnd"/>
      <w:r w:rsidRPr="00C50A33">
        <w:rPr>
          <w:lang w:val="en-GB" w:eastAsia="nl-NL"/>
        </w:rPr>
        <w:t xml:space="preserve">. A hardware redesign is not part of the project. However, the hardware is inseparable from the operating system. Based on the requirements and functions of the robot, a few technical and methodological choices have been made. The most important is for a software architectural template (arc42), the distribution of software modules on the dual-core, and the IDE (STM32CubeIDE). Attention has been paid to quality, usability, and robustness. </w:t>
      </w:r>
    </w:p>
    <w:p w14:paraId="08565BB9" w14:textId="77777777" w:rsidR="00C50A33" w:rsidRPr="00C50A33" w:rsidRDefault="00C50A33" w:rsidP="00C50A33">
      <w:pPr>
        <w:rPr>
          <w:lang w:val="en-GB" w:eastAsia="nl-NL"/>
        </w:rPr>
      </w:pPr>
    </w:p>
    <w:p w14:paraId="74097516" w14:textId="77777777" w:rsidR="00C50A33" w:rsidRPr="00C50A33" w:rsidRDefault="00C50A33" w:rsidP="00C50A33">
      <w:pPr>
        <w:rPr>
          <w:lang w:val="en-GB" w:eastAsia="nl-NL"/>
        </w:rPr>
      </w:pPr>
      <w:r w:rsidRPr="00C50A33">
        <w:rPr>
          <w:lang w:val="en-GB" w:eastAsia="nl-NL"/>
        </w:rPr>
        <w:t>In the design phase, the software architecture of the operating system needs to be rebuilt. The steps of the arc42 template are followed, and diagrams are made to clarify the software architecture. Because of the diagrams and modular structure, the working of the system is straightforward, and it can easily be managed and expanded. The stakeholders approve the design phase. After that, the implementation and test phase can start. A few modules are chosen during the tests to check if the software architecture is suitable to be used. For this, demos are created.</w:t>
      </w:r>
    </w:p>
    <w:p w14:paraId="29DDC5A1" w14:textId="77777777" w:rsidR="00C50A33" w:rsidRPr="00C50A33" w:rsidRDefault="00C50A33" w:rsidP="00C50A33">
      <w:pPr>
        <w:rPr>
          <w:lang w:val="en-GB" w:eastAsia="nl-NL"/>
        </w:rPr>
      </w:pPr>
    </w:p>
    <w:p w14:paraId="1A8B1D0F" w14:textId="3BF3760C" w:rsidR="00C50A33" w:rsidRPr="00C50A33" w:rsidRDefault="00C50A33" w:rsidP="00C50A33">
      <w:pPr>
        <w:rPr>
          <w:lang w:val="en-GB" w:eastAsia="nl-NL"/>
        </w:rPr>
      </w:pPr>
      <w:r w:rsidRPr="00C50A33">
        <w:rPr>
          <w:lang w:val="en-GB" w:eastAsia="nl-NL"/>
        </w:rPr>
        <w:t>The last phase is the validation phase. In this phase, a check is done to see if all the requirements are met. The complete software architecture of the operating system has undergone a redesign, and all hardware can be controlled using a BSP on the dual-core microcontroller. The demos have been successful, so all-important requirements have been checked. However, the robot is not fully operating yet. Some modules still need to be implemented. This implementation can quickly be done using the BSP and the software architecture. After the upgrade of the microcontroller, the system is ready for hardware upgrades in the future. Think about an end-game screen or an ethernet connection.</w:t>
      </w:r>
    </w:p>
    <w:p w14:paraId="73C1A81F" w14:textId="20E53553" w:rsidR="000F252A" w:rsidRPr="00B31061" w:rsidRDefault="00BE4D2A" w:rsidP="00AC2AD6">
      <w:pPr>
        <w:pStyle w:val="Kop1"/>
        <w:numPr>
          <w:ilvl w:val="0"/>
          <w:numId w:val="0"/>
        </w:numPr>
        <w:ind w:left="432" w:hanging="432"/>
      </w:pPr>
      <w:bookmarkStart w:id="15" w:name="_Toc374010379"/>
      <w:bookmarkStart w:id="16" w:name="_Toc436134707"/>
      <w:bookmarkStart w:id="17" w:name="_Toc105527363"/>
      <w:r>
        <w:lastRenderedPageBreak/>
        <w:t>Afkortingen</w:t>
      </w:r>
      <w:bookmarkEnd w:id="17"/>
    </w:p>
    <w:tbl>
      <w:tblPr>
        <w:tblStyle w:val="Rastertabel4-Accent1"/>
        <w:tblW w:w="0" w:type="auto"/>
        <w:tblLook w:val="0420" w:firstRow="1" w:lastRow="0" w:firstColumn="0" w:lastColumn="0" w:noHBand="0" w:noVBand="1"/>
      </w:tblPr>
      <w:tblGrid>
        <w:gridCol w:w="1885"/>
        <w:gridCol w:w="7125"/>
      </w:tblGrid>
      <w:tr w:rsidR="000F252A" w:rsidRPr="00B31061" w14:paraId="748965F2" w14:textId="77777777" w:rsidTr="007C5B1F">
        <w:trPr>
          <w:cnfStyle w:val="100000000000" w:firstRow="1" w:lastRow="0" w:firstColumn="0" w:lastColumn="0" w:oddVBand="0" w:evenVBand="0" w:oddHBand="0" w:evenHBand="0" w:firstRowFirstColumn="0" w:firstRowLastColumn="0" w:lastRowFirstColumn="0" w:lastRowLastColumn="0"/>
        </w:trPr>
        <w:tc>
          <w:tcPr>
            <w:tcW w:w="1885" w:type="dxa"/>
            <w:hideMark/>
          </w:tcPr>
          <w:p w14:paraId="675BAC57" w14:textId="77777777" w:rsidR="000F252A" w:rsidRPr="00B31061" w:rsidRDefault="000F252A" w:rsidP="007C5B1F">
            <w:pPr>
              <w:widowControl/>
              <w:spacing w:line="240" w:lineRule="auto"/>
              <w:rPr>
                <w:b w:val="0"/>
                <w:bCs w:val="0"/>
                <w:color w:val="FFFFFF"/>
              </w:rPr>
            </w:pPr>
            <w:r w:rsidRPr="00B31061">
              <w:rPr>
                <w:b w:val="0"/>
                <w:bCs w:val="0"/>
                <w:color w:val="FFFFFF"/>
              </w:rPr>
              <w:t>Term</w:t>
            </w:r>
          </w:p>
        </w:tc>
        <w:tc>
          <w:tcPr>
            <w:tcW w:w="7125" w:type="dxa"/>
            <w:hideMark/>
          </w:tcPr>
          <w:p w14:paraId="42EF61D8" w14:textId="77777777" w:rsidR="000F252A" w:rsidRPr="00B31061" w:rsidRDefault="000F252A" w:rsidP="007C5B1F">
            <w:pPr>
              <w:widowControl/>
              <w:spacing w:line="240" w:lineRule="auto"/>
              <w:rPr>
                <w:b w:val="0"/>
                <w:bCs w:val="0"/>
                <w:color w:val="FFFFFF"/>
              </w:rPr>
            </w:pPr>
            <w:r w:rsidRPr="00B31061">
              <w:rPr>
                <w:b w:val="0"/>
                <w:bCs w:val="0"/>
                <w:color w:val="FFFFFF"/>
              </w:rPr>
              <w:t>Uitleg</w:t>
            </w:r>
          </w:p>
        </w:tc>
      </w:tr>
      <w:tr w:rsidR="000F252A" w:rsidRPr="00A62184" w14:paraId="4085E472" w14:textId="77777777" w:rsidTr="007C5B1F">
        <w:trPr>
          <w:cnfStyle w:val="000000100000" w:firstRow="0" w:lastRow="0" w:firstColumn="0" w:lastColumn="0" w:oddVBand="0" w:evenVBand="0" w:oddHBand="1" w:evenHBand="0" w:firstRowFirstColumn="0" w:firstRowLastColumn="0" w:lastRowFirstColumn="0" w:lastRowLastColumn="0"/>
        </w:trPr>
        <w:tc>
          <w:tcPr>
            <w:tcW w:w="1885" w:type="dxa"/>
            <w:hideMark/>
          </w:tcPr>
          <w:p w14:paraId="5618E3E2" w14:textId="09219093" w:rsidR="000F252A" w:rsidRPr="00B31061" w:rsidRDefault="00737FE2" w:rsidP="007C5B1F">
            <w:pPr>
              <w:widowControl/>
              <w:spacing w:line="240" w:lineRule="auto"/>
              <w:rPr>
                <w:sz w:val="18"/>
                <w:szCs w:val="18"/>
              </w:rPr>
            </w:pPr>
            <w:r>
              <w:rPr>
                <w:sz w:val="18"/>
                <w:szCs w:val="18"/>
              </w:rPr>
              <w:t>SAD</w:t>
            </w:r>
          </w:p>
        </w:tc>
        <w:tc>
          <w:tcPr>
            <w:tcW w:w="7125" w:type="dxa"/>
            <w:hideMark/>
          </w:tcPr>
          <w:p w14:paraId="13EB2F65" w14:textId="7F6B883F" w:rsidR="000F252A" w:rsidRPr="00B84BF5" w:rsidRDefault="00737FE2" w:rsidP="007C5B1F">
            <w:pPr>
              <w:widowControl/>
              <w:spacing w:line="240" w:lineRule="auto"/>
              <w:rPr>
                <w:sz w:val="18"/>
                <w:szCs w:val="18"/>
                <w:lang w:val="en-GB"/>
              </w:rPr>
            </w:pPr>
            <w:r>
              <w:t>Software Architectu</w:t>
            </w:r>
            <w:r w:rsidR="00A255E5">
              <w:t>u</w:t>
            </w:r>
            <w:r>
              <w:t>r Document</w:t>
            </w:r>
          </w:p>
        </w:tc>
      </w:tr>
      <w:tr w:rsidR="0039131B" w:rsidRPr="00A62184" w14:paraId="6A4FCF48" w14:textId="77777777" w:rsidTr="007C5B1F">
        <w:tc>
          <w:tcPr>
            <w:tcW w:w="1885" w:type="dxa"/>
          </w:tcPr>
          <w:p w14:paraId="7C34BA52" w14:textId="422DD66A" w:rsidR="0039131B" w:rsidRDefault="0039131B" w:rsidP="007C5B1F">
            <w:pPr>
              <w:widowControl/>
              <w:spacing w:line="240" w:lineRule="auto"/>
              <w:rPr>
                <w:sz w:val="18"/>
                <w:szCs w:val="18"/>
              </w:rPr>
            </w:pPr>
            <w:r>
              <w:rPr>
                <w:sz w:val="18"/>
                <w:szCs w:val="18"/>
              </w:rPr>
              <w:t>BSP</w:t>
            </w:r>
          </w:p>
        </w:tc>
        <w:tc>
          <w:tcPr>
            <w:tcW w:w="7125" w:type="dxa"/>
          </w:tcPr>
          <w:p w14:paraId="0DDCCA76" w14:textId="12CFE2C3" w:rsidR="0039131B" w:rsidRDefault="0039131B" w:rsidP="007C5B1F">
            <w:pPr>
              <w:widowControl/>
              <w:spacing w:line="240" w:lineRule="auto"/>
            </w:pPr>
            <w:r>
              <w:t>Board Support Package</w:t>
            </w:r>
          </w:p>
        </w:tc>
      </w:tr>
      <w:tr w:rsidR="00762796" w:rsidRPr="00A62184" w14:paraId="45F0CF7D" w14:textId="77777777" w:rsidTr="007C5B1F">
        <w:trPr>
          <w:cnfStyle w:val="000000100000" w:firstRow="0" w:lastRow="0" w:firstColumn="0" w:lastColumn="0" w:oddVBand="0" w:evenVBand="0" w:oddHBand="1" w:evenHBand="0" w:firstRowFirstColumn="0" w:firstRowLastColumn="0" w:lastRowFirstColumn="0" w:lastRowLastColumn="0"/>
        </w:trPr>
        <w:tc>
          <w:tcPr>
            <w:tcW w:w="1885" w:type="dxa"/>
          </w:tcPr>
          <w:p w14:paraId="1C7D6E81" w14:textId="3D023356" w:rsidR="00762796" w:rsidRDefault="004F10AD" w:rsidP="007C5B1F">
            <w:pPr>
              <w:widowControl/>
              <w:spacing w:line="240" w:lineRule="auto"/>
              <w:rPr>
                <w:sz w:val="18"/>
                <w:szCs w:val="18"/>
              </w:rPr>
            </w:pPr>
            <w:r>
              <w:rPr>
                <w:sz w:val="18"/>
                <w:szCs w:val="18"/>
              </w:rPr>
              <w:t>ST</w:t>
            </w:r>
          </w:p>
        </w:tc>
        <w:tc>
          <w:tcPr>
            <w:tcW w:w="7125" w:type="dxa"/>
          </w:tcPr>
          <w:p w14:paraId="13051B31" w14:textId="33D96D95" w:rsidR="00762796" w:rsidRDefault="004F10AD" w:rsidP="007C5B1F">
            <w:pPr>
              <w:widowControl/>
              <w:spacing w:line="240" w:lineRule="auto"/>
            </w:pPr>
            <w:proofErr w:type="spellStart"/>
            <w:r>
              <w:t>STMicroelectronics</w:t>
            </w:r>
            <w:proofErr w:type="spellEnd"/>
          </w:p>
        </w:tc>
      </w:tr>
      <w:tr w:rsidR="00043803" w:rsidRPr="00A62184" w14:paraId="2FD2D441" w14:textId="77777777" w:rsidTr="007C5B1F">
        <w:tc>
          <w:tcPr>
            <w:tcW w:w="1885" w:type="dxa"/>
          </w:tcPr>
          <w:p w14:paraId="73827C50" w14:textId="4EE218A0" w:rsidR="00043803" w:rsidRDefault="00043803" w:rsidP="007C5B1F">
            <w:pPr>
              <w:widowControl/>
              <w:spacing w:line="240" w:lineRule="auto"/>
              <w:rPr>
                <w:sz w:val="18"/>
                <w:szCs w:val="18"/>
              </w:rPr>
            </w:pPr>
            <w:r>
              <w:rPr>
                <w:sz w:val="18"/>
                <w:szCs w:val="18"/>
              </w:rPr>
              <w:t>IDE</w:t>
            </w:r>
          </w:p>
        </w:tc>
        <w:tc>
          <w:tcPr>
            <w:tcW w:w="7125" w:type="dxa"/>
          </w:tcPr>
          <w:p w14:paraId="6FE7EF43" w14:textId="46257F47" w:rsidR="00043803" w:rsidRDefault="00043803" w:rsidP="007C5B1F">
            <w:pPr>
              <w:widowControl/>
              <w:spacing w:line="240" w:lineRule="auto"/>
            </w:pPr>
            <w:proofErr w:type="spellStart"/>
            <w:r>
              <w:t>Intergrated</w:t>
            </w:r>
            <w:proofErr w:type="spellEnd"/>
            <w:r>
              <w:t xml:space="preserve"> Development </w:t>
            </w:r>
            <w:proofErr w:type="spellStart"/>
            <w:r>
              <w:t>Enviroment</w:t>
            </w:r>
            <w:proofErr w:type="spellEnd"/>
          </w:p>
        </w:tc>
      </w:tr>
      <w:tr w:rsidR="00043803" w:rsidRPr="00A62184" w14:paraId="7BCC3B51" w14:textId="77777777" w:rsidTr="007C5B1F">
        <w:trPr>
          <w:cnfStyle w:val="000000100000" w:firstRow="0" w:lastRow="0" w:firstColumn="0" w:lastColumn="0" w:oddVBand="0" w:evenVBand="0" w:oddHBand="1" w:evenHBand="0" w:firstRowFirstColumn="0" w:firstRowLastColumn="0" w:lastRowFirstColumn="0" w:lastRowLastColumn="0"/>
        </w:trPr>
        <w:tc>
          <w:tcPr>
            <w:tcW w:w="1885" w:type="dxa"/>
          </w:tcPr>
          <w:p w14:paraId="15BDE466" w14:textId="7331FB2F" w:rsidR="00043803" w:rsidRDefault="00043803" w:rsidP="007C5B1F">
            <w:pPr>
              <w:widowControl/>
              <w:spacing w:line="240" w:lineRule="auto"/>
              <w:rPr>
                <w:sz w:val="18"/>
                <w:szCs w:val="18"/>
              </w:rPr>
            </w:pPr>
            <w:r>
              <w:rPr>
                <w:sz w:val="18"/>
                <w:szCs w:val="18"/>
              </w:rPr>
              <w:t>HAL</w:t>
            </w:r>
          </w:p>
        </w:tc>
        <w:tc>
          <w:tcPr>
            <w:tcW w:w="7125" w:type="dxa"/>
          </w:tcPr>
          <w:p w14:paraId="30EFD507" w14:textId="650C8118" w:rsidR="00043803" w:rsidRDefault="00043803" w:rsidP="007C5B1F">
            <w:pPr>
              <w:widowControl/>
              <w:spacing w:line="240" w:lineRule="auto"/>
            </w:pPr>
            <w:r>
              <w:t xml:space="preserve">Hardware </w:t>
            </w:r>
            <w:proofErr w:type="spellStart"/>
            <w:r>
              <w:t>Abstraction</w:t>
            </w:r>
            <w:proofErr w:type="spellEnd"/>
            <w:r>
              <w:t xml:space="preserve"> </w:t>
            </w:r>
            <w:proofErr w:type="spellStart"/>
            <w:r>
              <w:t>Layer</w:t>
            </w:r>
            <w:proofErr w:type="spellEnd"/>
          </w:p>
        </w:tc>
      </w:tr>
      <w:tr w:rsidR="00E55676" w:rsidRPr="00F11BDD" w14:paraId="57295FB6" w14:textId="77777777" w:rsidTr="007C5B1F">
        <w:tc>
          <w:tcPr>
            <w:tcW w:w="1885" w:type="dxa"/>
          </w:tcPr>
          <w:p w14:paraId="157668A3" w14:textId="11CD3F57" w:rsidR="00E55676" w:rsidRDefault="00E55676" w:rsidP="007C5B1F">
            <w:pPr>
              <w:widowControl/>
              <w:spacing w:line="240" w:lineRule="auto"/>
              <w:rPr>
                <w:sz w:val="18"/>
                <w:szCs w:val="18"/>
              </w:rPr>
            </w:pPr>
            <w:proofErr w:type="spellStart"/>
            <w:r>
              <w:rPr>
                <w:sz w:val="18"/>
                <w:szCs w:val="18"/>
              </w:rPr>
              <w:t>MoSCoW</w:t>
            </w:r>
            <w:proofErr w:type="spellEnd"/>
          </w:p>
        </w:tc>
        <w:tc>
          <w:tcPr>
            <w:tcW w:w="7125" w:type="dxa"/>
          </w:tcPr>
          <w:p w14:paraId="7A98E8D6" w14:textId="43AC5210" w:rsidR="00E55676" w:rsidRPr="00E55676" w:rsidRDefault="00E55676" w:rsidP="007C5B1F">
            <w:pPr>
              <w:widowControl/>
              <w:spacing w:line="240" w:lineRule="auto"/>
              <w:rPr>
                <w:lang w:val="en-GB"/>
              </w:rPr>
            </w:pPr>
            <w:r w:rsidRPr="00E55676">
              <w:rPr>
                <w:lang w:val="en-GB"/>
              </w:rPr>
              <w:t>M- Must have , S- Should have, C- Could have</w:t>
            </w:r>
            <w:r w:rsidR="00CC5334">
              <w:rPr>
                <w:lang w:val="en-GB"/>
              </w:rPr>
              <w:t>,</w:t>
            </w:r>
            <w:r w:rsidRPr="00E55676">
              <w:rPr>
                <w:lang w:val="en-GB"/>
              </w:rPr>
              <w:t xml:space="preserve"> W- Won’t have</w:t>
            </w:r>
          </w:p>
        </w:tc>
      </w:tr>
      <w:tr w:rsidR="00442010" w:rsidRPr="00A62184" w14:paraId="324CC81D" w14:textId="77777777" w:rsidTr="007C5B1F">
        <w:trPr>
          <w:cnfStyle w:val="000000100000" w:firstRow="0" w:lastRow="0" w:firstColumn="0" w:lastColumn="0" w:oddVBand="0" w:evenVBand="0" w:oddHBand="1" w:evenHBand="0" w:firstRowFirstColumn="0" w:firstRowLastColumn="0" w:lastRowFirstColumn="0" w:lastRowLastColumn="0"/>
        </w:trPr>
        <w:tc>
          <w:tcPr>
            <w:tcW w:w="1885" w:type="dxa"/>
          </w:tcPr>
          <w:p w14:paraId="26DA8A5C" w14:textId="4E5E57CA" w:rsidR="00442010" w:rsidRDefault="00442010" w:rsidP="007C5B1F">
            <w:pPr>
              <w:widowControl/>
              <w:spacing w:line="240" w:lineRule="auto"/>
              <w:rPr>
                <w:sz w:val="18"/>
                <w:szCs w:val="18"/>
              </w:rPr>
            </w:pPr>
            <w:r>
              <w:rPr>
                <w:sz w:val="18"/>
                <w:szCs w:val="18"/>
              </w:rPr>
              <w:t>BBV</w:t>
            </w:r>
          </w:p>
        </w:tc>
        <w:tc>
          <w:tcPr>
            <w:tcW w:w="7125" w:type="dxa"/>
          </w:tcPr>
          <w:p w14:paraId="28FAA305" w14:textId="46A5DD72" w:rsidR="00442010" w:rsidRPr="00E55676" w:rsidRDefault="00442010" w:rsidP="007C5B1F">
            <w:pPr>
              <w:widowControl/>
              <w:spacing w:line="240" w:lineRule="auto"/>
              <w:rPr>
                <w:lang w:val="en-GB"/>
              </w:rPr>
            </w:pPr>
            <w:r>
              <w:t>Building Block View</w:t>
            </w:r>
          </w:p>
        </w:tc>
      </w:tr>
      <w:tr w:rsidR="00C123D7" w:rsidRPr="00A62184" w14:paraId="00BB5B71" w14:textId="77777777" w:rsidTr="007C5B1F">
        <w:tc>
          <w:tcPr>
            <w:tcW w:w="1885" w:type="dxa"/>
          </w:tcPr>
          <w:p w14:paraId="3D6AA8D8" w14:textId="6CF40D9F" w:rsidR="00C123D7" w:rsidRDefault="00C123D7" w:rsidP="007C5B1F">
            <w:pPr>
              <w:widowControl/>
              <w:spacing w:line="240" w:lineRule="auto"/>
              <w:rPr>
                <w:sz w:val="18"/>
                <w:szCs w:val="18"/>
              </w:rPr>
            </w:pPr>
            <w:r>
              <w:rPr>
                <w:sz w:val="18"/>
                <w:szCs w:val="18"/>
              </w:rPr>
              <w:t>GPIO</w:t>
            </w:r>
          </w:p>
        </w:tc>
        <w:tc>
          <w:tcPr>
            <w:tcW w:w="7125" w:type="dxa"/>
          </w:tcPr>
          <w:p w14:paraId="3FDC47CD" w14:textId="2EAFBAF8" w:rsidR="00C123D7" w:rsidRDefault="00C123D7" w:rsidP="007C5B1F">
            <w:pPr>
              <w:widowControl/>
              <w:spacing w:line="240" w:lineRule="auto"/>
            </w:pPr>
            <w:r>
              <w:t xml:space="preserve">General </w:t>
            </w:r>
            <w:proofErr w:type="spellStart"/>
            <w:r>
              <w:t>Purpose</w:t>
            </w:r>
            <w:proofErr w:type="spellEnd"/>
            <w:r>
              <w:t xml:space="preserve"> I/O</w:t>
            </w:r>
          </w:p>
        </w:tc>
      </w:tr>
      <w:tr w:rsidR="00334A2A" w:rsidRPr="00A62184" w14:paraId="320BDEE4" w14:textId="77777777" w:rsidTr="007C5B1F">
        <w:trPr>
          <w:cnfStyle w:val="000000100000" w:firstRow="0" w:lastRow="0" w:firstColumn="0" w:lastColumn="0" w:oddVBand="0" w:evenVBand="0" w:oddHBand="1" w:evenHBand="0" w:firstRowFirstColumn="0" w:firstRowLastColumn="0" w:lastRowFirstColumn="0" w:lastRowLastColumn="0"/>
        </w:trPr>
        <w:tc>
          <w:tcPr>
            <w:tcW w:w="1885" w:type="dxa"/>
          </w:tcPr>
          <w:p w14:paraId="56E1C942" w14:textId="73975D1C" w:rsidR="00334A2A" w:rsidRDefault="00334A2A" w:rsidP="007C5B1F">
            <w:pPr>
              <w:widowControl/>
              <w:spacing w:line="240" w:lineRule="auto"/>
              <w:rPr>
                <w:sz w:val="18"/>
                <w:szCs w:val="18"/>
              </w:rPr>
            </w:pPr>
            <w:r>
              <w:rPr>
                <w:sz w:val="18"/>
                <w:szCs w:val="18"/>
              </w:rPr>
              <w:t>RTOS</w:t>
            </w:r>
          </w:p>
        </w:tc>
        <w:tc>
          <w:tcPr>
            <w:tcW w:w="7125" w:type="dxa"/>
          </w:tcPr>
          <w:p w14:paraId="2EF2C211" w14:textId="0C72AD11" w:rsidR="00334A2A" w:rsidRDefault="00334A2A" w:rsidP="007C5B1F">
            <w:pPr>
              <w:widowControl/>
              <w:spacing w:line="240" w:lineRule="auto"/>
            </w:pPr>
            <w:r w:rsidRPr="004743D4">
              <w:rPr>
                <w:lang w:val="en-GB"/>
              </w:rPr>
              <w:t>Real Time Operating System</w:t>
            </w:r>
          </w:p>
        </w:tc>
      </w:tr>
      <w:tr w:rsidR="00123D70" w:rsidRPr="00A62184" w14:paraId="5DB1F758" w14:textId="77777777" w:rsidTr="007C5B1F">
        <w:tc>
          <w:tcPr>
            <w:tcW w:w="1885" w:type="dxa"/>
          </w:tcPr>
          <w:p w14:paraId="65DFFA1D" w14:textId="17A64470" w:rsidR="00123D70" w:rsidRDefault="00123D70" w:rsidP="007C5B1F">
            <w:pPr>
              <w:widowControl/>
              <w:spacing w:line="240" w:lineRule="auto"/>
              <w:rPr>
                <w:sz w:val="18"/>
                <w:szCs w:val="18"/>
              </w:rPr>
            </w:pPr>
            <w:r>
              <w:rPr>
                <w:sz w:val="18"/>
                <w:szCs w:val="18"/>
              </w:rPr>
              <w:t>ISR</w:t>
            </w:r>
          </w:p>
        </w:tc>
        <w:tc>
          <w:tcPr>
            <w:tcW w:w="7125" w:type="dxa"/>
          </w:tcPr>
          <w:p w14:paraId="5C8B0E57" w14:textId="0F6ADFB6" w:rsidR="00123D70" w:rsidRPr="004743D4" w:rsidRDefault="00123D70" w:rsidP="007C5B1F">
            <w:pPr>
              <w:widowControl/>
              <w:spacing w:line="240" w:lineRule="auto"/>
              <w:rPr>
                <w:lang w:val="en-GB"/>
              </w:rPr>
            </w:pPr>
            <w:proofErr w:type="spellStart"/>
            <w:r>
              <w:t>Interrupt</w:t>
            </w:r>
            <w:proofErr w:type="spellEnd"/>
            <w:r>
              <w:t xml:space="preserve"> Service Routine</w:t>
            </w:r>
          </w:p>
        </w:tc>
      </w:tr>
      <w:tr w:rsidR="006401B6" w:rsidRPr="00A62184" w14:paraId="4C3CC896" w14:textId="77777777" w:rsidTr="007C5B1F">
        <w:trPr>
          <w:cnfStyle w:val="000000100000" w:firstRow="0" w:lastRow="0" w:firstColumn="0" w:lastColumn="0" w:oddVBand="0" w:evenVBand="0" w:oddHBand="1" w:evenHBand="0" w:firstRowFirstColumn="0" w:firstRowLastColumn="0" w:lastRowFirstColumn="0" w:lastRowLastColumn="0"/>
        </w:trPr>
        <w:tc>
          <w:tcPr>
            <w:tcW w:w="1885" w:type="dxa"/>
          </w:tcPr>
          <w:p w14:paraId="46AE5A8A" w14:textId="171EBD3F" w:rsidR="006401B6" w:rsidRDefault="006401B6" w:rsidP="007C5B1F">
            <w:pPr>
              <w:widowControl/>
              <w:spacing w:line="240" w:lineRule="auto"/>
              <w:rPr>
                <w:sz w:val="18"/>
                <w:szCs w:val="18"/>
              </w:rPr>
            </w:pPr>
            <w:r>
              <w:rPr>
                <w:sz w:val="18"/>
                <w:szCs w:val="18"/>
              </w:rPr>
              <w:t>MDMA</w:t>
            </w:r>
          </w:p>
        </w:tc>
        <w:tc>
          <w:tcPr>
            <w:tcW w:w="7125" w:type="dxa"/>
          </w:tcPr>
          <w:p w14:paraId="29D42FDC" w14:textId="52E80F23" w:rsidR="006401B6" w:rsidRDefault="006401B6" w:rsidP="007C5B1F">
            <w:pPr>
              <w:widowControl/>
              <w:spacing w:line="240" w:lineRule="auto"/>
            </w:pPr>
            <w:r>
              <w:t>Master Direct Memory Access</w:t>
            </w:r>
          </w:p>
        </w:tc>
      </w:tr>
      <w:tr w:rsidR="007F448C" w:rsidRPr="00A62184" w14:paraId="59605155" w14:textId="77777777" w:rsidTr="007C5B1F">
        <w:tc>
          <w:tcPr>
            <w:tcW w:w="1885" w:type="dxa"/>
          </w:tcPr>
          <w:p w14:paraId="19C5D5ED" w14:textId="37DDBE2A" w:rsidR="007F448C" w:rsidRDefault="007F448C" w:rsidP="007C5B1F">
            <w:pPr>
              <w:widowControl/>
              <w:spacing w:line="240" w:lineRule="auto"/>
              <w:rPr>
                <w:sz w:val="18"/>
                <w:szCs w:val="18"/>
              </w:rPr>
            </w:pPr>
            <w:r>
              <w:rPr>
                <w:sz w:val="18"/>
                <w:szCs w:val="18"/>
              </w:rPr>
              <w:t>NVIC</w:t>
            </w:r>
          </w:p>
        </w:tc>
        <w:tc>
          <w:tcPr>
            <w:tcW w:w="7125" w:type="dxa"/>
          </w:tcPr>
          <w:p w14:paraId="55AC986C" w14:textId="5F1D0B82" w:rsidR="007F448C" w:rsidRPr="00675460" w:rsidRDefault="007F448C" w:rsidP="007C5B1F">
            <w:pPr>
              <w:widowControl/>
              <w:spacing w:line="240" w:lineRule="auto"/>
            </w:pPr>
            <w:proofErr w:type="spellStart"/>
            <w:r>
              <w:t>Nested</w:t>
            </w:r>
            <w:proofErr w:type="spellEnd"/>
            <w:r>
              <w:t xml:space="preserve"> Vector </w:t>
            </w:r>
            <w:proofErr w:type="spellStart"/>
            <w:r>
              <w:t>Interrupt</w:t>
            </w:r>
            <w:proofErr w:type="spellEnd"/>
            <w:r>
              <w:t xml:space="preserve"> Controller</w:t>
            </w:r>
          </w:p>
        </w:tc>
      </w:tr>
      <w:tr w:rsidR="00675460" w:rsidRPr="00A62184" w14:paraId="7C6DF411" w14:textId="77777777" w:rsidTr="007C5B1F">
        <w:trPr>
          <w:cnfStyle w:val="000000100000" w:firstRow="0" w:lastRow="0" w:firstColumn="0" w:lastColumn="0" w:oddVBand="0" w:evenVBand="0" w:oddHBand="1" w:evenHBand="0" w:firstRowFirstColumn="0" w:firstRowLastColumn="0" w:lastRowFirstColumn="0" w:lastRowLastColumn="0"/>
        </w:trPr>
        <w:tc>
          <w:tcPr>
            <w:tcW w:w="1885" w:type="dxa"/>
          </w:tcPr>
          <w:p w14:paraId="1FB3FF32" w14:textId="13C216B4" w:rsidR="00675460" w:rsidRDefault="00675460" w:rsidP="007C5B1F">
            <w:pPr>
              <w:widowControl/>
              <w:spacing w:line="240" w:lineRule="auto"/>
              <w:rPr>
                <w:sz w:val="18"/>
                <w:szCs w:val="18"/>
              </w:rPr>
            </w:pPr>
            <w:r>
              <w:rPr>
                <w:sz w:val="18"/>
                <w:szCs w:val="18"/>
              </w:rPr>
              <w:t>HSEM</w:t>
            </w:r>
          </w:p>
        </w:tc>
        <w:tc>
          <w:tcPr>
            <w:tcW w:w="7125" w:type="dxa"/>
          </w:tcPr>
          <w:p w14:paraId="5751E93F" w14:textId="0E4A684E" w:rsidR="00675460" w:rsidRDefault="00675460" w:rsidP="007C5B1F">
            <w:pPr>
              <w:widowControl/>
              <w:spacing w:line="240" w:lineRule="auto"/>
            </w:pPr>
            <w:r w:rsidRPr="00675460">
              <w:t xml:space="preserve">Hardware </w:t>
            </w:r>
            <w:proofErr w:type="spellStart"/>
            <w:r>
              <w:t>S</w:t>
            </w:r>
            <w:r w:rsidRPr="00675460">
              <w:t>emaphore</w:t>
            </w:r>
            <w:proofErr w:type="spellEnd"/>
          </w:p>
        </w:tc>
      </w:tr>
      <w:tr w:rsidR="00C749EB" w:rsidRPr="00800114" w14:paraId="3B5190E1" w14:textId="77777777" w:rsidTr="007C5B1F">
        <w:tc>
          <w:tcPr>
            <w:tcW w:w="1885" w:type="dxa"/>
          </w:tcPr>
          <w:p w14:paraId="07284051" w14:textId="77EA9717" w:rsidR="00C749EB" w:rsidRDefault="00C749EB" w:rsidP="007C5B1F">
            <w:pPr>
              <w:widowControl/>
              <w:spacing w:line="240" w:lineRule="auto"/>
              <w:rPr>
                <w:sz w:val="18"/>
                <w:szCs w:val="18"/>
              </w:rPr>
            </w:pPr>
            <w:r>
              <w:rPr>
                <w:sz w:val="18"/>
                <w:szCs w:val="18"/>
              </w:rPr>
              <w:t>EXTI</w:t>
            </w:r>
          </w:p>
        </w:tc>
        <w:tc>
          <w:tcPr>
            <w:tcW w:w="7125" w:type="dxa"/>
          </w:tcPr>
          <w:p w14:paraId="2E382789" w14:textId="4FA82C6C" w:rsidR="00C749EB" w:rsidRPr="00C749EB" w:rsidRDefault="00571200" w:rsidP="007C5B1F">
            <w:pPr>
              <w:widowControl/>
              <w:spacing w:line="240" w:lineRule="auto"/>
              <w:rPr>
                <w:lang w:val="en-GB"/>
              </w:rPr>
            </w:pPr>
            <w:r>
              <w:rPr>
                <w:lang w:val="en-GB"/>
              </w:rPr>
              <w:t xml:space="preserve">External </w:t>
            </w:r>
            <w:r w:rsidR="003E16ED">
              <w:rPr>
                <w:lang w:val="en-GB"/>
              </w:rPr>
              <w:t>i</w:t>
            </w:r>
            <w:r>
              <w:rPr>
                <w:lang w:val="en-GB"/>
              </w:rPr>
              <w:t>nterrupt/ event controller</w:t>
            </w:r>
          </w:p>
        </w:tc>
      </w:tr>
      <w:tr w:rsidR="005660BD" w:rsidRPr="00A62184" w14:paraId="41A4A194" w14:textId="77777777" w:rsidTr="007C5B1F">
        <w:trPr>
          <w:cnfStyle w:val="000000100000" w:firstRow="0" w:lastRow="0" w:firstColumn="0" w:lastColumn="0" w:oddVBand="0" w:evenVBand="0" w:oddHBand="1" w:evenHBand="0" w:firstRowFirstColumn="0" w:firstRowLastColumn="0" w:lastRowFirstColumn="0" w:lastRowLastColumn="0"/>
        </w:trPr>
        <w:tc>
          <w:tcPr>
            <w:tcW w:w="1885" w:type="dxa"/>
          </w:tcPr>
          <w:p w14:paraId="6DAA93A4" w14:textId="5890330B" w:rsidR="005660BD" w:rsidRPr="005660BD" w:rsidRDefault="005660BD" w:rsidP="007C5B1F">
            <w:pPr>
              <w:widowControl/>
              <w:spacing w:line="240" w:lineRule="auto"/>
              <w:rPr>
                <w:sz w:val="18"/>
                <w:szCs w:val="18"/>
                <w:lang w:val="en-GB"/>
              </w:rPr>
            </w:pPr>
            <w:r>
              <w:rPr>
                <w:sz w:val="18"/>
                <w:szCs w:val="18"/>
                <w:lang w:val="en-GB"/>
              </w:rPr>
              <w:t>SEV</w:t>
            </w:r>
          </w:p>
        </w:tc>
        <w:tc>
          <w:tcPr>
            <w:tcW w:w="7125" w:type="dxa"/>
          </w:tcPr>
          <w:p w14:paraId="43EEF7C9" w14:textId="34802D6C" w:rsidR="005660BD" w:rsidRPr="005660BD" w:rsidRDefault="005660BD" w:rsidP="007C5B1F">
            <w:pPr>
              <w:widowControl/>
              <w:spacing w:line="240" w:lineRule="auto"/>
              <w:rPr>
                <w:lang w:val="en-GB"/>
              </w:rPr>
            </w:pPr>
            <w:r w:rsidRPr="005660BD">
              <w:rPr>
                <w:lang w:val="en-GB"/>
              </w:rPr>
              <w:t>CPU send-event instruction</w:t>
            </w:r>
          </w:p>
        </w:tc>
      </w:tr>
      <w:tr w:rsidR="00F3762B" w:rsidRPr="00A62184" w14:paraId="60AEEAC0" w14:textId="77777777" w:rsidTr="007C5B1F">
        <w:tc>
          <w:tcPr>
            <w:tcW w:w="1885" w:type="dxa"/>
          </w:tcPr>
          <w:p w14:paraId="580E1E5D" w14:textId="49A58EA1" w:rsidR="00F3762B" w:rsidRDefault="00F3762B" w:rsidP="007C5B1F">
            <w:pPr>
              <w:widowControl/>
              <w:spacing w:line="240" w:lineRule="auto"/>
              <w:rPr>
                <w:sz w:val="18"/>
                <w:szCs w:val="18"/>
                <w:lang w:val="en-GB"/>
              </w:rPr>
            </w:pPr>
            <w:r>
              <w:rPr>
                <w:sz w:val="18"/>
                <w:szCs w:val="18"/>
                <w:lang w:val="en-GB"/>
              </w:rPr>
              <w:t>MPU</w:t>
            </w:r>
          </w:p>
        </w:tc>
        <w:tc>
          <w:tcPr>
            <w:tcW w:w="7125" w:type="dxa"/>
          </w:tcPr>
          <w:p w14:paraId="30AFBB3D" w14:textId="3170AE8E" w:rsidR="00F3762B" w:rsidRPr="00F3762B" w:rsidRDefault="00F3762B" w:rsidP="007C5B1F">
            <w:pPr>
              <w:widowControl/>
              <w:spacing w:line="240" w:lineRule="auto"/>
              <w:rPr>
                <w:lang w:val="en-GB"/>
              </w:rPr>
            </w:pPr>
            <w:r w:rsidRPr="00F3762B">
              <w:t xml:space="preserve">Memory </w:t>
            </w:r>
            <w:proofErr w:type="spellStart"/>
            <w:r w:rsidRPr="00F3762B">
              <w:t>Protection</w:t>
            </w:r>
            <w:proofErr w:type="spellEnd"/>
            <w:r w:rsidRPr="00F3762B">
              <w:t xml:space="preserve"> Unit</w:t>
            </w:r>
          </w:p>
        </w:tc>
      </w:tr>
      <w:tr w:rsidR="00937AC0" w:rsidRPr="00A62184" w14:paraId="1ACA6C4D" w14:textId="77777777" w:rsidTr="007C5B1F">
        <w:trPr>
          <w:cnfStyle w:val="000000100000" w:firstRow="0" w:lastRow="0" w:firstColumn="0" w:lastColumn="0" w:oddVBand="0" w:evenVBand="0" w:oddHBand="1" w:evenHBand="0" w:firstRowFirstColumn="0" w:firstRowLastColumn="0" w:lastRowFirstColumn="0" w:lastRowLastColumn="0"/>
        </w:trPr>
        <w:tc>
          <w:tcPr>
            <w:tcW w:w="1885" w:type="dxa"/>
          </w:tcPr>
          <w:p w14:paraId="1F7AF1F4" w14:textId="0E652923" w:rsidR="00937AC0" w:rsidRDefault="00937AC0" w:rsidP="007C5B1F">
            <w:pPr>
              <w:widowControl/>
              <w:spacing w:line="240" w:lineRule="auto"/>
              <w:rPr>
                <w:sz w:val="18"/>
                <w:szCs w:val="18"/>
                <w:lang w:val="en-GB"/>
              </w:rPr>
            </w:pPr>
            <w:r>
              <w:rPr>
                <w:sz w:val="18"/>
                <w:szCs w:val="18"/>
                <w:lang w:val="en-GB"/>
              </w:rPr>
              <w:t>PWM</w:t>
            </w:r>
          </w:p>
        </w:tc>
        <w:tc>
          <w:tcPr>
            <w:tcW w:w="7125" w:type="dxa"/>
          </w:tcPr>
          <w:p w14:paraId="4AA0EDAA" w14:textId="62A97BC5" w:rsidR="00937AC0" w:rsidRPr="00F3762B" w:rsidRDefault="00937AC0" w:rsidP="007C5B1F">
            <w:pPr>
              <w:widowControl/>
              <w:spacing w:line="240" w:lineRule="auto"/>
            </w:pPr>
            <w:proofErr w:type="spellStart"/>
            <w:r>
              <w:t>Pulse</w:t>
            </w:r>
            <w:proofErr w:type="spellEnd"/>
            <w:r>
              <w:t xml:space="preserve"> </w:t>
            </w:r>
            <w:proofErr w:type="spellStart"/>
            <w:r>
              <w:t>Width</w:t>
            </w:r>
            <w:proofErr w:type="spellEnd"/>
            <w:r>
              <w:t xml:space="preserve"> </w:t>
            </w:r>
            <w:proofErr w:type="spellStart"/>
            <w:r>
              <w:t>Modulation</w:t>
            </w:r>
            <w:proofErr w:type="spellEnd"/>
          </w:p>
        </w:tc>
      </w:tr>
    </w:tbl>
    <w:p w14:paraId="71F84CF9" w14:textId="77777777" w:rsidR="000F252A" w:rsidRPr="00B84BF5" w:rsidRDefault="000F252A" w:rsidP="000F252A">
      <w:pPr>
        <w:rPr>
          <w:lang w:val="en-GB"/>
        </w:rPr>
      </w:pPr>
    </w:p>
    <w:p w14:paraId="48859C53" w14:textId="3E25FC17" w:rsidR="00F20AB6" w:rsidRDefault="00777E48" w:rsidP="00F20AB6">
      <w:pPr>
        <w:pStyle w:val="Kop1"/>
      </w:pPr>
      <w:bookmarkStart w:id="18" w:name="_Toc105527364"/>
      <w:r w:rsidRPr="00B31061">
        <w:lastRenderedPageBreak/>
        <w:t>Inleiding</w:t>
      </w:r>
      <w:bookmarkEnd w:id="18"/>
    </w:p>
    <w:p w14:paraId="76966A42" w14:textId="77777777" w:rsidR="007D1AB0" w:rsidRDefault="007D1AB0" w:rsidP="007D1AB0">
      <w:r w:rsidRPr="00574037">
        <w:rPr>
          <w:i/>
          <w:iCs/>
          <w:color w:val="000000" w:themeColor="text1"/>
        </w:rPr>
        <w:t>Een 4-op-1-rij robot die nooit verliest, ALTEN heeft hem in huis</w:t>
      </w:r>
      <w:r>
        <w:rPr>
          <w:i/>
          <w:iCs/>
          <w:color w:val="000000" w:themeColor="text1"/>
        </w:rPr>
        <w:t>.</w:t>
      </w:r>
      <w:r>
        <w:t xml:space="preserve">. </w:t>
      </w:r>
    </w:p>
    <w:p w14:paraId="077F8143" w14:textId="77777777" w:rsidR="007D1AB0" w:rsidRDefault="007D1AB0" w:rsidP="00304F80"/>
    <w:p w14:paraId="524AD4B6" w14:textId="10AC0157" w:rsidR="001E518D" w:rsidRDefault="001E518D" w:rsidP="001E518D">
      <w:r>
        <w:t>Iedereen kent het spel 4-op-1-rij. Het spel wordt gespeel</w:t>
      </w:r>
      <w:r w:rsidR="002144A3">
        <w:t>d</w:t>
      </w:r>
      <w:r>
        <w:t xml:space="preserve"> door twee spelers</w:t>
      </w:r>
      <w:r w:rsidR="00780C36">
        <w:t>.</w:t>
      </w:r>
      <w:r>
        <w:t xml:space="preserve"> </w:t>
      </w:r>
      <w:r w:rsidR="00780C36">
        <w:t xml:space="preserve">De ene </w:t>
      </w:r>
      <w:r w:rsidR="00574037">
        <w:t xml:space="preserve">speler </w:t>
      </w:r>
      <w:r>
        <w:t>speelt met rode fiches</w:t>
      </w:r>
      <w:r w:rsidR="00780C36">
        <w:t xml:space="preserve">, de </w:t>
      </w:r>
      <w:r>
        <w:t xml:space="preserve">andere met gele. </w:t>
      </w:r>
      <w:r w:rsidR="00A926C9">
        <w:t xml:space="preserve">Het spelbord bestaat uit zeven kolommen en zes rijen. </w:t>
      </w:r>
      <w:r>
        <w:t xml:space="preserve">Om de beurt gooit </w:t>
      </w:r>
      <w:r w:rsidR="00E3745F">
        <w:t>een</w:t>
      </w:r>
      <w:r>
        <w:t xml:space="preserve"> speler één fiche in het spelbord. </w:t>
      </w:r>
      <w:r w:rsidR="00352F43">
        <w:t>Het d</w:t>
      </w:r>
      <w:r>
        <w:t xml:space="preserve">oel van het spel is om </w:t>
      </w:r>
      <w:r w:rsidR="00A926C9">
        <w:t xml:space="preserve">als eerste </w:t>
      </w:r>
      <w:r>
        <w:t xml:space="preserve">vier fiches </w:t>
      </w:r>
      <w:r w:rsidR="003C6ADB">
        <w:t xml:space="preserve">aansluitend </w:t>
      </w:r>
      <w:r w:rsidR="00780C36">
        <w:t>op</w:t>
      </w:r>
      <w:r>
        <w:t xml:space="preserve"> een horizontale, verticale of diagonale </w:t>
      </w:r>
      <w:r w:rsidR="00E3745F">
        <w:t>rij</w:t>
      </w:r>
      <w:r w:rsidR="00A926C9">
        <w:t xml:space="preserve"> te krijgen</w:t>
      </w:r>
      <w:r>
        <w:t xml:space="preserve">. </w:t>
      </w:r>
    </w:p>
    <w:p w14:paraId="274B197D" w14:textId="1C3218D2" w:rsidR="00D5594B" w:rsidRDefault="00D5594B" w:rsidP="00304F80"/>
    <w:p w14:paraId="65B5E7AF" w14:textId="7C321966" w:rsidR="00D5594B" w:rsidRDefault="00D5594B" w:rsidP="00D5594B">
      <w:r>
        <w:t xml:space="preserve">ALTEN heeft in eigen beheer een robot ontwikkeld die middels een algoritme 4-op-1-rij </w:t>
      </w:r>
      <w:r w:rsidR="003C5D96">
        <w:t xml:space="preserve">autonoom </w:t>
      </w:r>
      <w:r>
        <w:t xml:space="preserve">kan spelen tegen een menselijke tegenstander. </w:t>
      </w:r>
      <w:r w:rsidR="00962917">
        <w:t>D</w:t>
      </w:r>
      <w:r>
        <w:t xml:space="preserve">e 4-op-1-rij robot </w:t>
      </w:r>
      <w:r w:rsidR="00962917">
        <w:t xml:space="preserve">is </w:t>
      </w:r>
      <w:r>
        <w:t xml:space="preserve">gebouwd </w:t>
      </w:r>
      <w:r w:rsidR="00962917">
        <w:t xml:space="preserve">met industriële componenten </w:t>
      </w:r>
      <w:r>
        <w:t xml:space="preserve">om de kennis van verschillende systemen te demonstreren. De robot </w:t>
      </w:r>
      <w:r w:rsidR="00962917">
        <w:t xml:space="preserve">wordt gebruikt als demonstratie unit op </w:t>
      </w:r>
      <w:r>
        <w:t xml:space="preserve">beurzen en open dagen, waarbij voorbijgangers een ronde </w:t>
      </w:r>
      <w:r w:rsidR="00962917">
        <w:t xml:space="preserve">kunnen </w:t>
      </w:r>
      <w:r>
        <w:t xml:space="preserve">spelen. </w:t>
      </w:r>
      <w:r w:rsidR="00962917">
        <w:t>Als eerste doet de speler een openingszet</w:t>
      </w:r>
      <w:r w:rsidR="00380467">
        <w:t xml:space="preserve">. </w:t>
      </w:r>
      <w:r w:rsidR="00E3745F">
        <w:t xml:space="preserve">Dan is de robot aan de beurt waarbij </w:t>
      </w:r>
      <w:r w:rsidR="00E73C39">
        <w:t>het besturingssysteem</w:t>
      </w:r>
      <w:r w:rsidR="00E3745F">
        <w:t xml:space="preserve"> de zet bepaalt, </w:t>
      </w:r>
      <w:r w:rsidR="00E73C39">
        <w:t xml:space="preserve">een </w:t>
      </w:r>
      <w:r>
        <w:t>fiche op</w:t>
      </w:r>
      <w:r w:rsidR="00E73C39">
        <w:t xml:space="preserve">pakt </w:t>
      </w:r>
      <w:r>
        <w:t xml:space="preserve">en in de gekozen kolom van het bord </w:t>
      </w:r>
      <w:r w:rsidR="00E3745F">
        <w:t>laat vallen</w:t>
      </w:r>
      <w:r>
        <w:t xml:space="preserve">. </w:t>
      </w:r>
      <w:r w:rsidR="008C555D">
        <w:t>Het</w:t>
      </w:r>
      <w:r w:rsidR="00E73C39">
        <w:t xml:space="preserve"> </w:t>
      </w:r>
      <w:r w:rsidR="008C555D">
        <w:t xml:space="preserve">systeem houdt het spelverloop bij. </w:t>
      </w:r>
      <w:r>
        <w:t xml:space="preserve">Zodra het spel </w:t>
      </w:r>
      <w:r w:rsidR="002D018C">
        <w:t xml:space="preserve">is </w:t>
      </w:r>
      <w:r>
        <w:t xml:space="preserve">afgelopen, </w:t>
      </w:r>
      <w:r w:rsidR="00E3745F">
        <w:t xml:space="preserve">verzamelt de </w:t>
      </w:r>
      <w:r>
        <w:t>robot alle fiches</w:t>
      </w:r>
      <w:r w:rsidR="00E3745F">
        <w:t xml:space="preserve"> en sorteert ze </w:t>
      </w:r>
      <w:r>
        <w:t>op kleur</w:t>
      </w:r>
      <w:r w:rsidR="00540372">
        <w:t xml:space="preserve">. Het spel </w:t>
      </w:r>
      <w:r w:rsidR="00380467">
        <w:t xml:space="preserve">is </w:t>
      </w:r>
      <w:r>
        <w:t>klaar voor de volgende ronde.</w:t>
      </w:r>
    </w:p>
    <w:p w14:paraId="0E860DC7" w14:textId="77777777" w:rsidR="00D5594B" w:rsidRDefault="00D5594B" w:rsidP="00D5594B"/>
    <w:p w14:paraId="20CDFE70" w14:textId="72E6DFFD" w:rsidR="009710D1" w:rsidRDefault="00490378" w:rsidP="00D5594B">
      <w:r>
        <w:t>De 4-op-1-rij robot</w:t>
      </w:r>
      <w:r w:rsidR="00D5594B">
        <w:t xml:space="preserve"> is binnen ALTEN </w:t>
      </w:r>
      <w:r w:rsidR="008C555D">
        <w:t xml:space="preserve">bedacht </w:t>
      </w:r>
      <w:r w:rsidR="00D5594B">
        <w:t>om consultants</w:t>
      </w:r>
      <w:r w:rsidR="00380467">
        <w:t>,</w:t>
      </w:r>
      <w:r w:rsidR="00D5594B">
        <w:t xml:space="preserve"> die </w:t>
      </w:r>
      <w:r w:rsidR="008C555D">
        <w:t xml:space="preserve">tijdelijk </w:t>
      </w:r>
      <w:r w:rsidR="00D5594B">
        <w:t>niet op een project zitten</w:t>
      </w:r>
      <w:r w:rsidR="00380467">
        <w:t>,</w:t>
      </w:r>
      <w:r w:rsidR="00D5594B">
        <w:t xml:space="preserve"> een uitdaging te geven</w:t>
      </w:r>
      <w:r w:rsidR="008C555D">
        <w:t xml:space="preserve">. </w:t>
      </w:r>
      <w:r w:rsidR="004F3503">
        <w:t xml:space="preserve">In 2019 is het eerste prototype opgeleverd. </w:t>
      </w:r>
      <w:r w:rsidR="008C555D">
        <w:t xml:space="preserve">Daarna </w:t>
      </w:r>
      <w:r w:rsidR="004F3503">
        <w:t xml:space="preserve">is het besturingssysteem nog door verschillende engineers geoptimaliseerd </w:t>
      </w:r>
      <w:r w:rsidR="00A9333D">
        <w:t xml:space="preserve">en </w:t>
      </w:r>
      <w:r w:rsidR="004F3503">
        <w:t xml:space="preserve">uitgebreid. </w:t>
      </w:r>
      <w:r w:rsidR="0061458E">
        <w:t xml:space="preserve">Dit heeft </w:t>
      </w:r>
      <w:r w:rsidR="004F3503">
        <w:t xml:space="preserve">geresulteerd </w:t>
      </w:r>
      <w:r w:rsidR="00D5594B">
        <w:t>in</w:t>
      </w:r>
      <w:r w:rsidR="006A3889">
        <w:t xml:space="preserve"> </w:t>
      </w:r>
      <w:r w:rsidR="00540372">
        <w:t>on</w:t>
      </w:r>
      <w:r w:rsidR="0061458E">
        <w:t xml:space="preserve">samenhangende </w:t>
      </w:r>
      <w:r w:rsidR="004F3503">
        <w:t xml:space="preserve">software </w:t>
      </w:r>
      <w:r w:rsidR="0061458E">
        <w:t xml:space="preserve">die moeilijk te begrijpen </w:t>
      </w:r>
      <w:r w:rsidR="0040458A">
        <w:t xml:space="preserve">is </w:t>
      </w:r>
      <w:r w:rsidR="0061458E">
        <w:t xml:space="preserve">en </w:t>
      </w:r>
      <w:r w:rsidR="001055AA">
        <w:t xml:space="preserve">daardoor lastig </w:t>
      </w:r>
      <w:r w:rsidR="0061458E">
        <w:t xml:space="preserve">kan worden onderhouden of </w:t>
      </w:r>
      <w:r w:rsidR="001055AA">
        <w:t xml:space="preserve">is </w:t>
      </w:r>
      <w:r w:rsidR="0061458E">
        <w:t>uit</w:t>
      </w:r>
      <w:r w:rsidR="001055AA">
        <w:t xml:space="preserve"> te breiden</w:t>
      </w:r>
      <w:r w:rsidR="0061458E">
        <w:t>.</w:t>
      </w:r>
      <w:r w:rsidR="006A3889">
        <w:t xml:space="preserve">  </w:t>
      </w:r>
      <w:r w:rsidR="00A9333D">
        <w:t xml:space="preserve"> </w:t>
      </w:r>
    </w:p>
    <w:p w14:paraId="2E98C9BD" w14:textId="77777777" w:rsidR="009710D1" w:rsidRDefault="009710D1" w:rsidP="00D5594B"/>
    <w:p w14:paraId="1540A65E" w14:textId="1514D038" w:rsidR="0088027D" w:rsidRDefault="009710D1" w:rsidP="00D5594B">
      <w:r>
        <w:t xml:space="preserve">ALTEN </w:t>
      </w:r>
      <w:r w:rsidR="001055AA">
        <w:t xml:space="preserve">wil de </w:t>
      </w:r>
      <w:r>
        <w:t xml:space="preserve">kwaliteit en de performance van de </w:t>
      </w:r>
      <w:r w:rsidR="00D63741">
        <w:t xml:space="preserve">4-op-1-rij robot </w:t>
      </w:r>
      <w:r>
        <w:t xml:space="preserve">voor langere tijd </w:t>
      </w:r>
      <w:r w:rsidR="00D63741">
        <w:t>garanderen</w:t>
      </w:r>
      <w:r>
        <w:t xml:space="preserve">. </w:t>
      </w:r>
      <w:r w:rsidR="00D63741">
        <w:t xml:space="preserve">Dit </w:t>
      </w:r>
      <w:r w:rsidR="00FF75DF">
        <w:t xml:space="preserve">betekent </w:t>
      </w:r>
      <w:r w:rsidR="00D63741">
        <w:t xml:space="preserve">dat </w:t>
      </w:r>
      <w:r w:rsidR="001055AA">
        <w:t xml:space="preserve">het </w:t>
      </w:r>
      <w:r w:rsidR="00FB46A1">
        <w:t xml:space="preserve">besturingssysteem </w:t>
      </w:r>
      <w:r w:rsidR="00D63741">
        <w:t xml:space="preserve">eenvoudig en robuust moet kunnen worden aangepast. </w:t>
      </w:r>
      <w:r w:rsidR="00FF75DF">
        <w:t>Om dit mogelijk te maken zal d</w:t>
      </w:r>
      <w:r w:rsidR="00C6293E">
        <w:t>e</w:t>
      </w:r>
      <w:r w:rsidR="00802C74">
        <w:t xml:space="preserve"> architectuur van </w:t>
      </w:r>
      <w:r w:rsidR="00C6293E">
        <w:t xml:space="preserve">het </w:t>
      </w:r>
      <w:r w:rsidR="00D5594B">
        <w:t xml:space="preserve">besturingssysteem </w:t>
      </w:r>
      <w:r w:rsidR="00C6293E">
        <w:t xml:space="preserve">opnieuw </w:t>
      </w:r>
      <w:r w:rsidR="009F55BF">
        <w:t xml:space="preserve">en modulair </w:t>
      </w:r>
      <w:r w:rsidR="001E6378">
        <w:t>opgebouwd</w:t>
      </w:r>
      <w:r w:rsidR="009F55BF">
        <w:t xml:space="preserve"> </w:t>
      </w:r>
      <w:r w:rsidR="00180D91">
        <w:t xml:space="preserve">moeten </w:t>
      </w:r>
      <w:r w:rsidR="009F55BF">
        <w:t>worden</w:t>
      </w:r>
      <w:r w:rsidR="00F530CF">
        <w:t xml:space="preserve">. </w:t>
      </w:r>
      <w:r w:rsidR="00180D91">
        <w:t xml:space="preserve">Het </w:t>
      </w:r>
      <w:r w:rsidR="0088027D">
        <w:t>re-design van de software</w:t>
      </w:r>
      <w:r w:rsidR="009F55BF">
        <w:t xml:space="preserve"> architectuur</w:t>
      </w:r>
      <w:r w:rsidR="00FF75DF">
        <w:t xml:space="preserve"> </w:t>
      </w:r>
      <w:r w:rsidR="00180D91">
        <w:t xml:space="preserve">biedt de mogelijkheid om </w:t>
      </w:r>
      <w:r w:rsidR="001055AA">
        <w:t xml:space="preserve">parallel </w:t>
      </w:r>
      <w:r w:rsidR="00FF75DF">
        <w:t xml:space="preserve">een </w:t>
      </w:r>
      <w:r w:rsidR="0040458A">
        <w:t xml:space="preserve">hardware </w:t>
      </w:r>
      <w:r w:rsidR="00180D91">
        <w:t>upgrade</w:t>
      </w:r>
      <w:r w:rsidR="004C2256">
        <w:t xml:space="preserve"> uit</w:t>
      </w:r>
      <w:r w:rsidR="00180D91">
        <w:t xml:space="preserve"> te voeren</w:t>
      </w:r>
      <w:r w:rsidR="001055AA">
        <w:t>,</w:t>
      </w:r>
      <w:r w:rsidR="00180D91">
        <w:t xml:space="preserve"> </w:t>
      </w:r>
      <w:r w:rsidR="00FB46A1">
        <w:t>waarbij de single-</w:t>
      </w:r>
      <w:proofErr w:type="spellStart"/>
      <w:r w:rsidR="00FB46A1">
        <w:t>core</w:t>
      </w:r>
      <w:proofErr w:type="spellEnd"/>
      <w:r w:rsidR="00FB46A1">
        <w:t xml:space="preserve"> microcontroller wordt vervangen door een </w:t>
      </w:r>
      <w:proofErr w:type="spellStart"/>
      <w:r w:rsidR="00FB46A1">
        <w:t>du</w:t>
      </w:r>
      <w:r w:rsidR="0088027D">
        <w:t>al-core</w:t>
      </w:r>
      <w:proofErr w:type="spellEnd"/>
      <w:r w:rsidR="0088027D">
        <w:t xml:space="preserve"> microcontroller</w:t>
      </w:r>
      <w:r w:rsidR="00180D91">
        <w:t xml:space="preserve">. </w:t>
      </w:r>
      <w:r w:rsidR="00037FA1">
        <w:t xml:space="preserve">Hierdoor </w:t>
      </w:r>
      <w:r w:rsidR="00A715B4">
        <w:t xml:space="preserve">kunnen </w:t>
      </w:r>
      <w:r w:rsidR="00037FA1">
        <w:t xml:space="preserve">uitbreidingen </w:t>
      </w:r>
      <w:r w:rsidR="00A715B4">
        <w:t xml:space="preserve">worden toegevoegd </w:t>
      </w:r>
      <w:r w:rsidR="00037FA1">
        <w:t xml:space="preserve">die </w:t>
      </w:r>
      <w:r w:rsidR="00A715B4">
        <w:t xml:space="preserve">de </w:t>
      </w:r>
      <w:r w:rsidR="00037FA1">
        <w:t xml:space="preserve">functie van de </w:t>
      </w:r>
      <w:r w:rsidR="00A715B4">
        <w:t>robot als demonstratie unit</w:t>
      </w:r>
      <w:r w:rsidR="00037FA1">
        <w:t xml:space="preserve"> onderstrepen</w:t>
      </w:r>
      <w:r w:rsidR="00A715B4">
        <w:t>.</w:t>
      </w:r>
      <w:r w:rsidR="007C56AA">
        <w:t xml:space="preserve"> </w:t>
      </w:r>
      <w:r w:rsidR="00180D91">
        <w:t xml:space="preserve">Een gestructureerde en modulaire software architectuur </w:t>
      </w:r>
      <w:r w:rsidR="007C56AA">
        <w:t xml:space="preserve">voor het besturingssysteem, </w:t>
      </w:r>
      <w:r w:rsidR="00180D91">
        <w:t xml:space="preserve">in combinatie met een </w:t>
      </w:r>
      <w:proofErr w:type="spellStart"/>
      <w:r w:rsidR="00FB46A1">
        <w:t>dual</w:t>
      </w:r>
      <w:proofErr w:type="spellEnd"/>
      <w:r w:rsidR="00FB46A1">
        <w:t xml:space="preserve"> </w:t>
      </w:r>
      <w:proofErr w:type="spellStart"/>
      <w:r w:rsidR="00FB46A1">
        <w:t>core</w:t>
      </w:r>
      <w:proofErr w:type="spellEnd"/>
      <w:r w:rsidR="00FB46A1">
        <w:t xml:space="preserve"> microcontroller maakt dat de robot klaar is voor de toekomst</w:t>
      </w:r>
      <w:r w:rsidR="00D12D3A">
        <w:t>.</w:t>
      </w:r>
      <w:r w:rsidR="006A3889">
        <w:t xml:space="preserve"> </w:t>
      </w:r>
      <w:r w:rsidR="0088027D">
        <w:t xml:space="preserve"> </w:t>
      </w:r>
    </w:p>
    <w:p w14:paraId="3364D705" w14:textId="77777777" w:rsidR="0088027D" w:rsidRDefault="0088027D" w:rsidP="00D5594B"/>
    <w:p w14:paraId="05446484" w14:textId="538C7994" w:rsidR="005C0B07" w:rsidRDefault="00ED4467" w:rsidP="00D5594B">
      <w:r>
        <w:t>De software architectuur moet gebruiksvriendelijk zijn</w:t>
      </w:r>
      <w:r w:rsidR="00037FA1">
        <w:t xml:space="preserve"> zodat </w:t>
      </w:r>
      <w:r w:rsidR="005B46F5">
        <w:t xml:space="preserve">engineers met weinig </w:t>
      </w:r>
      <w:r w:rsidR="00885898">
        <w:t xml:space="preserve">kennis van </w:t>
      </w:r>
      <w:r w:rsidR="005B46F5">
        <w:t xml:space="preserve">hardware toch met de componenten </w:t>
      </w:r>
      <w:r w:rsidR="00885898">
        <w:t xml:space="preserve">van de robot kunnen </w:t>
      </w:r>
      <w:r w:rsidR="005B46F5">
        <w:t xml:space="preserve">werken. </w:t>
      </w:r>
      <w:r w:rsidR="006E3002">
        <w:t xml:space="preserve">Daarom is </w:t>
      </w:r>
      <w:r w:rsidR="00E42EE2">
        <w:t>gekozen voor g</w:t>
      </w:r>
      <w:r w:rsidR="006E3002">
        <w:t>estandaardiseerde</w:t>
      </w:r>
      <w:r w:rsidR="00E42EE2">
        <w:t xml:space="preserve"> </w:t>
      </w:r>
      <w:r w:rsidR="006E3002">
        <w:t>methoden.</w:t>
      </w:r>
      <w:r w:rsidR="00E42EE2">
        <w:t xml:space="preserve"> </w:t>
      </w:r>
      <w:r w:rsidR="00A715B4">
        <w:t>Voor het re-design van de software</w:t>
      </w:r>
      <w:r w:rsidR="00666A4B">
        <w:t xml:space="preserve"> </w:t>
      </w:r>
      <w:r w:rsidR="00A715B4">
        <w:t xml:space="preserve">architectuur wordt </w:t>
      </w:r>
      <w:r w:rsidR="00F530CF">
        <w:t xml:space="preserve">een </w:t>
      </w:r>
      <w:r w:rsidR="009C696D">
        <w:t xml:space="preserve">template </w:t>
      </w:r>
      <w:r w:rsidR="00F530CF">
        <w:t xml:space="preserve">gebruikt die </w:t>
      </w:r>
      <w:r w:rsidR="007C56AA">
        <w:t xml:space="preserve">standaard is </w:t>
      </w:r>
      <w:r w:rsidR="00F530CF">
        <w:t xml:space="preserve">binnen ALTEN </w:t>
      </w:r>
      <w:r w:rsidR="00B64979">
        <w:t>(arc42)</w:t>
      </w:r>
      <w:r w:rsidR="00DE0257">
        <w:t xml:space="preserve"> en zorgt voor een </w:t>
      </w:r>
      <w:r w:rsidR="00E42EE2">
        <w:t xml:space="preserve">gestructureerde </w:t>
      </w:r>
      <w:r w:rsidR="00DE0257">
        <w:t>opbouw van de software m</w:t>
      </w:r>
      <w:r w:rsidR="00DE50AF">
        <w:t>.b.v.</w:t>
      </w:r>
      <w:r w:rsidR="00DE0257">
        <w:t xml:space="preserve"> diagrammen</w:t>
      </w:r>
      <w:r w:rsidR="00F530CF">
        <w:t xml:space="preserve">. </w:t>
      </w:r>
      <w:r w:rsidR="00666A4B">
        <w:t xml:space="preserve">De software </w:t>
      </w:r>
      <w:r w:rsidR="00DE0257">
        <w:t xml:space="preserve">bestaat uit </w:t>
      </w:r>
      <w:proofErr w:type="spellStart"/>
      <w:r w:rsidR="00B46F1C">
        <w:t>embedded</w:t>
      </w:r>
      <w:proofErr w:type="spellEnd"/>
      <w:r w:rsidR="00B46F1C">
        <w:t xml:space="preserve"> software </w:t>
      </w:r>
      <w:proofErr w:type="spellStart"/>
      <w:r w:rsidR="00666A4B">
        <w:t>layers</w:t>
      </w:r>
      <w:proofErr w:type="spellEnd"/>
      <w:r w:rsidR="00666A4B">
        <w:t xml:space="preserve"> </w:t>
      </w:r>
      <w:r w:rsidR="00B46F1C">
        <w:t xml:space="preserve">die </w:t>
      </w:r>
      <w:r w:rsidR="00666A4B">
        <w:t>modula</w:t>
      </w:r>
      <w:r w:rsidR="00B46F1C">
        <w:t xml:space="preserve">ir zijn en </w:t>
      </w:r>
      <w:r w:rsidR="00F90C0F">
        <w:t xml:space="preserve">gedeeltelijk </w:t>
      </w:r>
      <w:r w:rsidR="00B46F1C">
        <w:t>automatisch worden gegenereerd</w:t>
      </w:r>
      <w:r w:rsidR="00666A4B">
        <w:t xml:space="preserve">. </w:t>
      </w:r>
      <w:r w:rsidR="00B46F1C">
        <w:t xml:space="preserve">De keuze van ALTEN voor </w:t>
      </w:r>
      <w:r w:rsidR="007C56AA">
        <w:t xml:space="preserve">de </w:t>
      </w:r>
      <w:r w:rsidR="00666A4B">
        <w:t xml:space="preserve">STM32H7 </w:t>
      </w:r>
      <w:proofErr w:type="spellStart"/>
      <w:r w:rsidR="00666A4B">
        <w:t>dual-core</w:t>
      </w:r>
      <w:proofErr w:type="spellEnd"/>
      <w:r w:rsidR="00666A4B">
        <w:t xml:space="preserve"> </w:t>
      </w:r>
      <w:r w:rsidR="004C2256">
        <w:t>microcontroller</w:t>
      </w:r>
      <w:r w:rsidR="00F90C0F">
        <w:t xml:space="preserve"> </w:t>
      </w:r>
      <w:r w:rsidR="00E42EE2">
        <w:t>heeft ge</w:t>
      </w:r>
      <w:r w:rsidR="007419F6">
        <w:t>leid</w:t>
      </w:r>
      <w:r w:rsidR="00E42EE2">
        <w:t xml:space="preserve"> </w:t>
      </w:r>
      <w:r w:rsidR="00640C16">
        <w:t>tot</w:t>
      </w:r>
      <w:r w:rsidR="00886E0F">
        <w:t xml:space="preserve"> het gebruik van </w:t>
      </w:r>
      <w:r w:rsidR="00F90C0F">
        <w:t xml:space="preserve">een </w:t>
      </w:r>
      <w:r w:rsidR="004C2256">
        <w:t xml:space="preserve">IDE van </w:t>
      </w:r>
      <w:r w:rsidR="004C2256" w:rsidRPr="00F4075F">
        <w:t>dezelfde leverancier</w:t>
      </w:r>
      <w:r w:rsidR="00F90C0F">
        <w:t xml:space="preserve">, zodat </w:t>
      </w:r>
      <w:r w:rsidR="0064627C">
        <w:t xml:space="preserve">de kwaliteit </w:t>
      </w:r>
      <w:r w:rsidR="00F90C0F">
        <w:t xml:space="preserve">van de communicatie </w:t>
      </w:r>
      <w:r w:rsidR="00886E0F">
        <w:t xml:space="preserve">binnen de </w:t>
      </w:r>
      <w:proofErr w:type="spellStart"/>
      <w:r w:rsidR="00886E0F">
        <w:t>core</w:t>
      </w:r>
      <w:proofErr w:type="spellEnd"/>
      <w:r w:rsidR="00886E0F">
        <w:t xml:space="preserve"> </w:t>
      </w:r>
      <w:r w:rsidR="00F90C0F">
        <w:t xml:space="preserve">op voorhand is </w:t>
      </w:r>
      <w:r w:rsidR="0064627C">
        <w:t>gegarandeerd.</w:t>
      </w:r>
      <w:r w:rsidR="00E42EE2">
        <w:t xml:space="preserve"> De methoden zijn actueel en er is naslagwerk beschikbaar.</w:t>
      </w:r>
      <w:r w:rsidR="006A3889">
        <w:t xml:space="preserve">  </w:t>
      </w:r>
    </w:p>
    <w:p w14:paraId="029EB890" w14:textId="77777777" w:rsidR="005C0B07" w:rsidRDefault="005C0B07" w:rsidP="00D5594B"/>
    <w:p w14:paraId="68CFBE65" w14:textId="29E24422" w:rsidR="00073A8F" w:rsidRDefault="00D10391" w:rsidP="00D5594B">
      <w:r>
        <w:t>Dit</w:t>
      </w:r>
      <w:r w:rsidR="00426E89">
        <w:t xml:space="preserve"> rapport begint met een korte introductie </w:t>
      </w:r>
      <w:r w:rsidR="00073A8F" w:rsidRPr="00073A8F">
        <w:t xml:space="preserve">over </w:t>
      </w:r>
      <w:r w:rsidR="00073A8F">
        <w:t>ALTEN</w:t>
      </w:r>
      <w:r w:rsidR="00B43779">
        <w:t xml:space="preserve"> (hoofdstuk </w:t>
      </w:r>
      <w:r w:rsidR="00A73FC4">
        <w:fldChar w:fldCharType="begin"/>
      </w:r>
      <w:r w:rsidR="00A73FC4">
        <w:instrText xml:space="preserve"> REF _Ref104568339 \r \h </w:instrText>
      </w:r>
      <w:r w:rsidR="00A73FC4">
        <w:fldChar w:fldCharType="separate"/>
      </w:r>
      <w:r w:rsidR="00FC58D5">
        <w:t>2</w:t>
      </w:r>
      <w:r w:rsidR="00A73FC4">
        <w:fldChar w:fldCharType="end"/>
      </w:r>
      <w:r w:rsidR="00B43779">
        <w:t>). Daarna volg</w:t>
      </w:r>
      <w:r w:rsidR="00896EAB">
        <w:t xml:space="preserve">t een beschrijving van de opdracht </w:t>
      </w:r>
      <w:r w:rsidR="00B43779">
        <w:t xml:space="preserve">(hoofdstuk </w:t>
      </w:r>
      <w:r w:rsidR="00A73FC4">
        <w:fldChar w:fldCharType="begin"/>
      </w:r>
      <w:r w:rsidR="00A73FC4">
        <w:instrText xml:space="preserve"> REF _Ref104568340 \r \h </w:instrText>
      </w:r>
      <w:r w:rsidR="00A73FC4">
        <w:fldChar w:fldCharType="separate"/>
      </w:r>
      <w:r w:rsidR="00FC58D5">
        <w:t>3</w:t>
      </w:r>
      <w:r w:rsidR="00A73FC4">
        <w:fldChar w:fldCharType="end"/>
      </w:r>
      <w:r w:rsidR="00B43779">
        <w:t xml:space="preserve">). </w:t>
      </w:r>
      <w:r w:rsidR="008E2979">
        <w:t xml:space="preserve">Het functioneren </w:t>
      </w:r>
      <w:r w:rsidR="00896EAB">
        <w:t xml:space="preserve">van de </w:t>
      </w:r>
      <w:r w:rsidR="008E2979">
        <w:t xml:space="preserve">huidige </w:t>
      </w:r>
      <w:r w:rsidR="00896EAB">
        <w:t>robot</w:t>
      </w:r>
      <w:r w:rsidR="00886E0F">
        <w:t xml:space="preserve">, de </w:t>
      </w:r>
      <w:proofErr w:type="spellStart"/>
      <w:r w:rsidR="00886E0F">
        <w:t>requirements</w:t>
      </w:r>
      <w:proofErr w:type="spellEnd"/>
      <w:r w:rsidR="00886E0F">
        <w:t xml:space="preserve"> van ALTEN en de methodologische keuzes</w:t>
      </w:r>
      <w:r w:rsidR="00896EAB">
        <w:t xml:space="preserve"> worden </w:t>
      </w:r>
      <w:r w:rsidR="008E2979">
        <w:t>toegelicht</w:t>
      </w:r>
      <w:r w:rsidR="00896EAB">
        <w:t xml:space="preserve"> in hoofdstuk</w:t>
      </w:r>
      <w:r w:rsidR="002719E4">
        <w:t xml:space="preserve"> </w:t>
      </w:r>
      <w:r w:rsidR="002719E4">
        <w:fldChar w:fldCharType="begin"/>
      </w:r>
      <w:r w:rsidR="002719E4">
        <w:instrText xml:space="preserve"> REF _Ref104559565 \r \h </w:instrText>
      </w:r>
      <w:r w:rsidR="002719E4">
        <w:fldChar w:fldCharType="separate"/>
      </w:r>
      <w:r w:rsidR="00FC58D5">
        <w:t>4</w:t>
      </w:r>
      <w:r w:rsidR="002719E4">
        <w:fldChar w:fldCharType="end"/>
      </w:r>
      <w:r w:rsidR="00896EAB">
        <w:t xml:space="preserve">. </w:t>
      </w:r>
      <w:r w:rsidR="00B43779">
        <w:t>Vervolgens word</w:t>
      </w:r>
      <w:r w:rsidR="00886E0F">
        <w:t>en</w:t>
      </w:r>
      <w:r w:rsidR="00B43779">
        <w:t xml:space="preserve"> in </w:t>
      </w:r>
      <w:r w:rsidR="00073A8F">
        <w:t xml:space="preserve">hoofdstuk </w:t>
      </w:r>
      <w:r w:rsidR="00E7009D">
        <w:fldChar w:fldCharType="begin"/>
      </w:r>
      <w:r w:rsidR="00E7009D">
        <w:instrText xml:space="preserve"> REF _Ref104568347 \r \h </w:instrText>
      </w:r>
      <w:r w:rsidR="00E7009D">
        <w:fldChar w:fldCharType="separate"/>
      </w:r>
      <w:r w:rsidR="00FC58D5">
        <w:t>5</w:t>
      </w:r>
      <w:r w:rsidR="00E7009D">
        <w:fldChar w:fldCharType="end"/>
      </w:r>
      <w:r w:rsidR="00073A8F">
        <w:t xml:space="preserve"> </w:t>
      </w:r>
      <w:r w:rsidR="00886E0F">
        <w:t xml:space="preserve">de belangrijkste onderdelen van </w:t>
      </w:r>
      <w:r w:rsidR="00B43779">
        <w:t xml:space="preserve">de </w:t>
      </w:r>
      <w:r w:rsidR="00073A8F">
        <w:t>software architectuur</w:t>
      </w:r>
      <w:r w:rsidR="00B43779">
        <w:t xml:space="preserve"> beschreven</w:t>
      </w:r>
      <w:r w:rsidR="006E3002">
        <w:t xml:space="preserve">. In hoofdstuk </w:t>
      </w:r>
      <w:r w:rsidR="003D3E12">
        <w:rPr>
          <w:highlight w:val="yellow"/>
        </w:rPr>
        <w:fldChar w:fldCharType="begin"/>
      </w:r>
      <w:r w:rsidR="003D3E12">
        <w:instrText xml:space="preserve"> REF _Ref105244368 \r \h </w:instrText>
      </w:r>
      <w:r w:rsidR="003D3E12">
        <w:rPr>
          <w:highlight w:val="yellow"/>
        </w:rPr>
      </w:r>
      <w:r w:rsidR="003D3E12">
        <w:rPr>
          <w:highlight w:val="yellow"/>
        </w:rPr>
        <w:fldChar w:fldCharType="separate"/>
      </w:r>
      <w:r w:rsidR="00FC58D5">
        <w:t>6</w:t>
      </w:r>
      <w:r w:rsidR="003D3E12">
        <w:rPr>
          <w:highlight w:val="yellow"/>
        </w:rPr>
        <w:fldChar w:fldCharType="end"/>
      </w:r>
      <w:r w:rsidR="006E3002">
        <w:t xml:space="preserve"> </w:t>
      </w:r>
      <w:r w:rsidR="00B43779">
        <w:t>wordt</w:t>
      </w:r>
      <w:r w:rsidR="006E3002">
        <w:t xml:space="preserve"> de implementatie en het testen toegelicht </w:t>
      </w:r>
      <w:r w:rsidR="00B43779">
        <w:t>aan de hand van enkele demo’s. Uiteindelijk word</w:t>
      </w:r>
      <w:r w:rsidR="00C36D3A">
        <w:t xml:space="preserve">en de </w:t>
      </w:r>
      <w:proofErr w:type="spellStart"/>
      <w:r w:rsidR="00C36D3A">
        <w:t>requirements</w:t>
      </w:r>
      <w:proofErr w:type="spellEnd"/>
      <w:r w:rsidR="00C36D3A">
        <w:t xml:space="preserve"> </w:t>
      </w:r>
      <w:r w:rsidR="00B43779">
        <w:t xml:space="preserve">in hoofdstuk </w:t>
      </w:r>
      <w:r w:rsidR="00E7009D">
        <w:fldChar w:fldCharType="begin"/>
      </w:r>
      <w:r w:rsidR="00E7009D">
        <w:instrText xml:space="preserve"> REF _Ref104568364 \r \h </w:instrText>
      </w:r>
      <w:r w:rsidR="00E7009D">
        <w:fldChar w:fldCharType="separate"/>
      </w:r>
      <w:r w:rsidR="00FC58D5">
        <w:t>7</w:t>
      </w:r>
      <w:r w:rsidR="00E7009D">
        <w:fldChar w:fldCharType="end"/>
      </w:r>
      <w:r w:rsidR="00B43779">
        <w:t xml:space="preserve"> ge</w:t>
      </w:r>
      <w:r w:rsidR="00C36D3A">
        <w:t>valideerd</w:t>
      </w:r>
      <w:r w:rsidR="00B43779">
        <w:t xml:space="preserve">. </w:t>
      </w:r>
      <w:r w:rsidR="00896EAB">
        <w:t xml:space="preserve">Het rapport wordt </w:t>
      </w:r>
      <w:r w:rsidR="00B43779">
        <w:t>afgesloten met enkele conclusies en aanbevelingen</w:t>
      </w:r>
      <w:r w:rsidR="006E3002">
        <w:t xml:space="preserve"> in hoofdstuk</w:t>
      </w:r>
      <w:r w:rsidR="003D3E12">
        <w:t xml:space="preserve"> </w:t>
      </w:r>
      <w:r w:rsidR="003D3E12">
        <w:rPr>
          <w:highlight w:val="yellow"/>
        </w:rPr>
        <w:fldChar w:fldCharType="begin"/>
      </w:r>
      <w:r w:rsidR="003D3E12">
        <w:instrText xml:space="preserve"> REF _Ref104568373 \r \h </w:instrText>
      </w:r>
      <w:r w:rsidR="003D3E12">
        <w:rPr>
          <w:highlight w:val="yellow"/>
        </w:rPr>
      </w:r>
      <w:r w:rsidR="003D3E12">
        <w:rPr>
          <w:highlight w:val="yellow"/>
        </w:rPr>
        <w:fldChar w:fldCharType="separate"/>
      </w:r>
      <w:r w:rsidR="00FC58D5">
        <w:t>8</w:t>
      </w:r>
      <w:r w:rsidR="003D3E12">
        <w:rPr>
          <w:highlight w:val="yellow"/>
        </w:rPr>
        <w:fldChar w:fldCharType="end"/>
      </w:r>
      <w:r w:rsidR="00E300B0">
        <w:t>.</w:t>
      </w:r>
      <w:r w:rsidR="00B43779">
        <w:t xml:space="preserve"> </w:t>
      </w:r>
    </w:p>
    <w:p w14:paraId="3064B421" w14:textId="0C2548A0" w:rsidR="00F20AB6" w:rsidRDefault="00865B2A" w:rsidP="00F20AB6">
      <w:pPr>
        <w:pStyle w:val="Kop1"/>
      </w:pPr>
      <w:bookmarkStart w:id="19" w:name="_Ref104568339"/>
      <w:bookmarkStart w:id="20" w:name="_Toc105527365"/>
      <w:r>
        <w:lastRenderedPageBreak/>
        <w:t>ALTEN</w:t>
      </w:r>
      <w:bookmarkEnd w:id="19"/>
      <w:bookmarkEnd w:id="20"/>
    </w:p>
    <w:p w14:paraId="35F997E8" w14:textId="0E015D74" w:rsidR="00D773A6" w:rsidRDefault="000F6191" w:rsidP="000F6191">
      <w:r>
        <w:t xml:space="preserve">ALTEN is </w:t>
      </w:r>
      <w:r w:rsidR="00F93B7A">
        <w:t>een</w:t>
      </w:r>
      <w:r>
        <w:t xml:space="preserve"> consultancy en engineering organisatie </w:t>
      </w:r>
      <w:r w:rsidR="00286125">
        <w:t>voor</w:t>
      </w:r>
      <w:r>
        <w:t xml:space="preserve"> hightech en</w:t>
      </w:r>
      <w:r w:rsidR="00801EA1">
        <w:t xml:space="preserve"> </w:t>
      </w:r>
      <w:r>
        <w:t>IT</w:t>
      </w:r>
      <w:r w:rsidR="00D55C66">
        <w:t xml:space="preserve"> sector</w:t>
      </w:r>
      <w:r w:rsidR="00D773A6">
        <w:t xml:space="preserve">. </w:t>
      </w:r>
      <w:r w:rsidR="00572BB5">
        <w:t xml:space="preserve">Het bedrijf is in 1988 </w:t>
      </w:r>
      <w:r w:rsidR="00550F3C">
        <w:t>opgericht</w:t>
      </w:r>
      <w:r w:rsidR="00572BB5">
        <w:t xml:space="preserve"> </w:t>
      </w:r>
      <w:r w:rsidR="00286125">
        <w:t xml:space="preserve">en heeft het hoofdkantoor </w:t>
      </w:r>
      <w:r w:rsidR="00572BB5">
        <w:t xml:space="preserve">in Frankrijk. </w:t>
      </w:r>
      <w:r w:rsidR="00D773A6">
        <w:t xml:space="preserve">ALTEN is een </w:t>
      </w:r>
      <w:r w:rsidR="00286125">
        <w:t xml:space="preserve">internationaal </w:t>
      </w:r>
      <w:r w:rsidR="00D773A6">
        <w:t xml:space="preserve">bedrijf met meer dan </w:t>
      </w:r>
      <w:r w:rsidR="00C2516E">
        <w:t>42</w:t>
      </w:r>
      <w:r w:rsidR="00D773A6">
        <w:t>.000 werknemers in 24 landen</w:t>
      </w:r>
      <w:r>
        <w:t xml:space="preserve">. </w:t>
      </w:r>
      <w:r w:rsidR="00780C36">
        <w:t>E</w:t>
      </w:r>
      <w:r w:rsidR="00286125">
        <w:t>r</w:t>
      </w:r>
      <w:r w:rsidR="00801EA1">
        <w:t xml:space="preserve"> </w:t>
      </w:r>
      <w:r w:rsidR="00780C36">
        <w:t xml:space="preserve">zijn </w:t>
      </w:r>
      <w:r w:rsidR="00D773A6">
        <w:t xml:space="preserve">5 kantoren </w:t>
      </w:r>
      <w:r w:rsidR="005B60A5">
        <w:t>in Nederland (</w:t>
      </w:r>
      <w:r w:rsidR="00227E10">
        <w:fldChar w:fldCharType="begin"/>
      </w:r>
      <w:r w:rsidR="00227E10">
        <w:instrText xml:space="preserve"> REF _Ref105343696 \h </w:instrText>
      </w:r>
      <w:r w:rsidR="00227E10">
        <w:fldChar w:fldCharType="separate"/>
      </w:r>
      <w:r w:rsidR="00572582">
        <w:t xml:space="preserve">Figuur </w:t>
      </w:r>
      <w:r w:rsidR="00572582">
        <w:rPr>
          <w:noProof/>
        </w:rPr>
        <w:t>1</w:t>
      </w:r>
      <w:r w:rsidR="00227E10">
        <w:fldChar w:fldCharType="end"/>
      </w:r>
      <w:r w:rsidR="005B60A5">
        <w:t xml:space="preserve">) </w:t>
      </w:r>
      <w:r w:rsidR="00D773A6">
        <w:t>met totaal 1</w:t>
      </w:r>
      <w:r w:rsidR="00286125">
        <w:t>.</w:t>
      </w:r>
      <w:r w:rsidR="00D773A6">
        <w:t>200 werknemers waarvan 91% engineer</w:t>
      </w:r>
      <w:r w:rsidR="006A06AD">
        <w:t xml:space="preserve"> </w:t>
      </w:r>
      <w:sdt>
        <w:sdtPr>
          <w:id w:val="-2092537807"/>
          <w:citation/>
        </w:sdtPr>
        <w:sdtEndPr/>
        <w:sdtContent>
          <w:r w:rsidR="00B55B1A">
            <w:fldChar w:fldCharType="begin"/>
          </w:r>
          <w:r w:rsidR="00B55B1A">
            <w:instrText xml:space="preserve"> CITATION ALT \l 1043 </w:instrText>
          </w:r>
          <w:r w:rsidR="00B55B1A">
            <w:fldChar w:fldCharType="separate"/>
          </w:r>
          <w:r w:rsidR="00572582">
            <w:rPr>
              <w:noProof/>
            </w:rPr>
            <w:t>[9]</w:t>
          </w:r>
          <w:r w:rsidR="00B55B1A">
            <w:fldChar w:fldCharType="end"/>
          </w:r>
        </w:sdtContent>
      </w:sdt>
      <w:r w:rsidR="00B55B1A">
        <w:t>.</w:t>
      </w:r>
    </w:p>
    <w:p w14:paraId="7B451CE4" w14:textId="15947342" w:rsidR="00804DF8" w:rsidRDefault="001C60B8" w:rsidP="000F6191">
      <w:r>
        <w:rPr>
          <w:noProof/>
        </w:rPr>
        <mc:AlternateContent>
          <mc:Choice Requires="wps">
            <w:drawing>
              <wp:anchor distT="0" distB="0" distL="114300" distR="114300" simplePos="0" relativeHeight="251716608" behindDoc="0" locked="0" layoutInCell="1" allowOverlap="1" wp14:anchorId="7B165CA7" wp14:editId="4390BA54">
                <wp:simplePos x="0" y="0"/>
                <wp:positionH relativeFrom="column">
                  <wp:posOffset>0</wp:posOffset>
                </wp:positionH>
                <wp:positionV relativeFrom="paragraph">
                  <wp:posOffset>2455545</wp:posOffset>
                </wp:positionV>
                <wp:extent cx="1844675" cy="635"/>
                <wp:effectExtent l="0" t="0" r="0" b="0"/>
                <wp:wrapTopAndBottom/>
                <wp:docPr id="50" name="Tekstvak 50"/>
                <wp:cNvGraphicFramePr/>
                <a:graphic xmlns:a="http://schemas.openxmlformats.org/drawingml/2006/main">
                  <a:graphicData uri="http://schemas.microsoft.com/office/word/2010/wordprocessingShape">
                    <wps:wsp>
                      <wps:cNvSpPr txBox="1"/>
                      <wps:spPr>
                        <a:xfrm>
                          <a:off x="0" y="0"/>
                          <a:ext cx="1844675" cy="635"/>
                        </a:xfrm>
                        <a:prstGeom prst="rect">
                          <a:avLst/>
                        </a:prstGeom>
                        <a:solidFill>
                          <a:prstClr val="white"/>
                        </a:solidFill>
                        <a:ln>
                          <a:noFill/>
                        </a:ln>
                      </wps:spPr>
                      <wps:txbx>
                        <w:txbxContent>
                          <w:p w14:paraId="6DF971ED" w14:textId="3C75693B" w:rsidR="001C60B8" w:rsidRPr="00950223" w:rsidRDefault="001C60B8" w:rsidP="001C60B8">
                            <w:pPr>
                              <w:pStyle w:val="Bijschrift"/>
                              <w:rPr>
                                <w:noProof/>
                                <w:sz w:val="20"/>
                                <w:szCs w:val="20"/>
                                <w:lang w:eastAsia="en-US"/>
                              </w:rPr>
                            </w:pPr>
                            <w:bookmarkStart w:id="21" w:name="_Ref105343696"/>
                            <w:bookmarkStart w:id="22" w:name="_Toc105527515"/>
                            <w:r>
                              <w:t xml:space="preserve">Figuur </w:t>
                            </w:r>
                            <w:r>
                              <w:fldChar w:fldCharType="begin"/>
                            </w:r>
                            <w:r>
                              <w:instrText xml:space="preserve"> SEQ Figuur \* ARABIC </w:instrText>
                            </w:r>
                            <w:r>
                              <w:fldChar w:fldCharType="separate"/>
                            </w:r>
                            <w:r w:rsidR="00FC58D5">
                              <w:rPr>
                                <w:noProof/>
                              </w:rPr>
                              <w:t>1</w:t>
                            </w:r>
                            <w:r>
                              <w:fldChar w:fldCharType="end"/>
                            </w:r>
                            <w:bookmarkEnd w:id="21"/>
                            <w:r>
                              <w:t xml:space="preserve"> Kantoren ALTEN Nederland</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B165CA7" id="_x0000_t202" coordsize="21600,21600" o:spt="202" path="m,l,21600r21600,l21600,xe">
                <v:stroke joinstyle="miter"/>
                <v:path gradientshapeok="t" o:connecttype="rect"/>
              </v:shapetype>
              <v:shape id="Tekstvak 50" o:spid="_x0000_s1026" type="#_x0000_t202" style="position:absolute;margin-left:0;margin-top:193.35pt;width:145.25pt;height:.0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" stroked="f">
                <v:textbox style="mso-fit-shape-to-text:t" inset="0,0,0,0">
                  <w:txbxContent>
                    <w:p w14:paraId="6DF971ED" w14:textId="3C75693B" w:rsidR="001C60B8" w:rsidRPr="00950223" w:rsidRDefault="001C60B8" w:rsidP="001C60B8">
                      <w:pPr>
                        <w:pStyle w:val="Bijschrift"/>
                        <w:rPr>
                          <w:noProof/>
                          <w:sz w:val="20"/>
                          <w:szCs w:val="20"/>
                          <w:lang w:eastAsia="en-US"/>
                        </w:rPr>
                      </w:pPr>
                      <w:bookmarkStart w:id="23" w:name="_Ref105343696"/>
                      <w:bookmarkStart w:id="24" w:name="_Toc105527515"/>
                      <w:r>
                        <w:t xml:space="preserve">Figuur </w:t>
                      </w:r>
                      <w:r>
                        <w:fldChar w:fldCharType="begin"/>
                      </w:r>
                      <w:r>
                        <w:instrText xml:space="preserve"> SEQ Figuur \* ARABIC </w:instrText>
                      </w:r>
                      <w:r>
                        <w:fldChar w:fldCharType="separate"/>
                      </w:r>
                      <w:r w:rsidR="00FC58D5">
                        <w:rPr>
                          <w:noProof/>
                        </w:rPr>
                        <w:t>1</w:t>
                      </w:r>
                      <w:r>
                        <w:fldChar w:fldCharType="end"/>
                      </w:r>
                      <w:bookmarkEnd w:id="23"/>
                      <w:r>
                        <w:t xml:space="preserve"> Kantoren ALTEN Nederland</w:t>
                      </w:r>
                      <w:bookmarkEnd w:id="24"/>
                    </w:p>
                  </w:txbxContent>
                </v:textbox>
                <w10:wrap type="topAndBottom"/>
              </v:shape>
            </w:pict>
          </mc:Fallback>
        </mc:AlternateContent>
      </w:r>
      <w:r w:rsidR="00804DF8">
        <w:rPr>
          <w:noProof/>
        </w:rPr>
        <w:drawing>
          <wp:anchor distT="0" distB="0" distL="114300" distR="114300" simplePos="0" relativeHeight="251691008" behindDoc="0" locked="0" layoutInCell="1" allowOverlap="1" wp14:anchorId="2078EFD4" wp14:editId="4DD10B7B">
            <wp:simplePos x="0" y="0"/>
            <wp:positionH relativeFrom="column">
              <wp:posOffset>0</wp:posOffset>
            </wp:positionH>
            <wp:positionV relativeFrom="paragraph">
              <wp:posOffset>150495</wp:posOffset>
            </wp:positionV>
            <wp:extent cx="1844675" cy="2247900"/>
            <wp:effectExtent l="0" t="0" r="3175" b="0"/>
            <wp:wrapTopAndBottom/>
            <wp:docPr id="1032" name="Afbeelding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844675" cy="2247900"/>
                    </a:xfrm>
                    <a:prstGeom prst="rect">
                      <a:avLst/>
                    </a:prstGeom>
                  </pic:spPr>
                </pic:pic>
              </a:graphicData>
            </a:graphic>
          </wp:anchor>
        </w:drawing>
      </w:r>
    </w:p>
    <w:p w14:paraId="49388272" w14:textId="3E2BC7A1" w:rsidR="000F6191" w:rsidRDefault="001C60B8" w:rsidP="001E1B58">
      <w:pPr>
        <w:keepNext/>
      </w:pPr>
      <w:r>
        <w:rPr>
          <w:noProof/>
        </w:rPr>
        <mc:AlternateContent>
          <mc:Choice Requires="wps">
            <w:drawing>
              <wp:anchor distT="0" distB="0" distL="114300" distR="114300" simplePos="0" relativeHeight="251718656" behindDoc="0" locked="0" layoutInCell="1" allowOverlap="1" wp14:anchorId="6CC68812" wp14:editId="69171009">
                <wp:simplePos x="0" y="0"/>
                <wp:positionH relativeFrom="column">
                  <wp:posOffset>2125345</wp:posOffset>
                </wp:positionH>
                <wp:positionV relativeFrom="paragraph">
                  <wp:posOffset>-276225</wp:posOffset>
                </wp:positionV>
                <wp:extent cx="3665220" cy="635"/>
                <wp:effectExtent l="0" t="0" r="0" b="0"/>
                <wp:wrapSquare wrapText="bothSides"/>
                <wp:docPr id="53" name="Tekstvak 53"/>
                <wp:cNvGraphicFramePr/>
                <a:graphic xmlns:a="http://schemas.openxmlformats.org/drawingml/2006/main">
                  <a:graphicData uri="http://schemas.microsoft.com/office/word/2010/wordprocessingShape">
                    <wps:wsp>
                      <wps:cNvSpPr txBox="1"/>
                      <wps:spPr>
                        <a:xfrm>
                          <a:off x="0" y="0"/>
                          <a:ext cx="3665220" cy="635"/>
                        </a:xfrm>
                        <a:prstGeom prst="rect">
                          <a:avLst/>
                        </a:prstGeom>
                        <a:solidFill>
                          <a:prstClr val="white"/>
                        </a:solidFill>
                        <a:ln>
                          <a:noFill/>
                        </a:ln>
                      </wps:spPr>
                      <wps:txbx>
                        <w:txbxContent>
                          <w:p w14:paraId="31E81E76" w14:textId="71334B0A" w:rsidR="001C60B8" w:rsidRPr="00D41ACB" w:rsidRDefault="001C60B8" w:rsidP="001C60B8">
                            <w:pPr>
                              <w:pStyle w:val="Bijschrift"/>
                              <w:rPr>
                                <w:noProof/>
                                <w:sz w:val="20"/>
                                <w:szCs w:val="20"/>
                                <w:lang w:eastAsia="en-US"/>
                              </w:rPr>
                            </w:pPr>
                            <w:bookmarkStart w:id="25" w:name="_Ref105343716"/>
                            <w:bookmarkStart w:id="26" w:name="_Toc105527516"/>
                            <w:r>
                              <w:t xml:space="preserve">Figuur </w:t>
                            </w:r>
                            <w:r>
                              <w:fldChar w:fldCharType="begin"/>
                            </w:r>
                            <w:r>
                              <w:instrText xml:space="preserve"> SEQ Figuur \* ARABIC </w:instrText>
                            </w:r>
                            <w:r>
                              <w:fldChar w:fldCharType="separate"/>
                            </w:r>
                            <w:r w:rsidR="00FC58D5">
                              <w:rPr>
                                <w:noProof/>
                              </w:rPr>
                              <w:t>2</w:t>
                            </w:r>
                            <w:r>
                              <w:fldChar w:fldCharType="end"/>
                            </w:r>
                            <w:bookmarkEnd w:id="25"/>
                            <w:r>
                              <w:t xml:space="preserve"> </w:t>
                            </w:r>
                            <w:r w:rsidRPr="00FD6344">
                              <w:t>Organisatie diagram</w:t>
                            </w:r>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C68812" id="Tekstvak 53" o:spid="_x0000_s1027" type="#_x0000_t202" style="position:absolute;margin-left:167.35pt;margin-top:-21.75pt;width:288.6pt;height:.05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" stroked="f">
                <v:textbox style="mso-fit-shape-to-text:t" inset="0,0,0,0">
                  <w:txbxContent>
                    <w:p w14:paraId="31E81E76" w14:textId="71334B0A" w:rsidR="001C60B8" w:rsidRPr="00D41ACB" w:rsidRDefault="001C60B8" w:rsidP="001C60B8">
                      <w:pPr>
                        <w:pStyle w:val="Bijschrift"/>
                        <w:rPr>
                          <w:noProof/>
                          <w:sz w:val="20"/>
                          <w:szCs w:val="20"/>
                          <w:lang w:eastAsia="en-US"/>
                        </w:rPr>
                      </w:pPr>
                      <w:bookmarkStart w:id="27" w:name="_Ref105343716"/>
                      <w:bookmarkStart w:id="28" w:name="_Toc105527516"/>
                      <w:r>
                        <w:t xml:space="preserve">Figuur </w:t>
                      </w:r>
                      <w:r>
                        <w:fldChar w:fldCharType="begin"/>
                      </w:r>
                      <w:r>
                        <w:instrText xml:space="preserve"> SEQ Figuur \* ARABIC </w:instrText>
                      </w:r>
                      <w:r>
                        <w:fldChar w:fldCharType="separate"/>
                      </w:r>
                      <w:r w:rsidR="00FC58D5">
                        <w:rPr>
                          <w:noProof/>
                        </w:rPr>
                        <w:t>2</w:t>
                      </w:r>
                      <w:r>
                        <w:fldChar w:fldCharType="end"/>
                      </w:r>
                      <w:bookmarkEnd w:id="27"/>
                      <w:r>
                        <w:t xml:space="preserve"> </w:t>
                      </w:r>
                      <w:r w:rsidRPr="00FD6344">
                        <w:t>Organisatie diagram</w:t>
                      </w:r>
                      <w:bookmarkEnd w:id="28"/>
                    </w:p>
                  </w:txbxContent>
                </v:textbox>
                <w10:wrap type="square"/>
              </v:shape>
            </w:pict>
          </mc:Fallback>
        </mc:AlternateContent>
      </w:r>
      <w:r>
        <w:rPr>
          <w:noProof/>
        </w:rPr>
        <w:drawing>
          <wp:anchor distT="0" distB="0" distL="114300" distR="114300" simplePos="0" relativeHeight="251692032" behindDoc="0" locked="0" layoutInCell="1" allowOverlap="1" wp14:anchorId="5E74AF3C" wp14:editId="3C15C0DF">
            <wp:simplePos x="0" y="0"/>
            <wp:positionH relativeFrom="column">
              <wp:posOffset>2125683</wp:posOffset>
            </wp:positionH>
            <wp:positionV relativeFrom="paragraph">
              <wp:posOffset>-1955421</wp:posOffset>
            </wp:positionV>
            <wp:extent cx="3665220" cy="1621790"/>
            <wp:effectExtent l="0" t="0" r="0" b="0"/>
            <wp:wrapSquare wrapText="bothSides"/>
            <wp:docPr id="8" name="Afbeeld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fbeelding 8"/>
                    <pic:cNvPicPr/>
                  </pic:nvPicPr>
                  <pic:blipFill>
                    <a:blip r:embed="rId32"/>
                    <a:stretch>
                      <a:fillRect/>
                    </a:stretch>
                  </pic:blipFill>
                  <pic:spPr>
                    <a:xfrm>
                      <a:off x="0" y="0"/>
                      <a:ext cx="3665220" cy="1621790"/>
                    </a:xfrm>
                    <a:prstGeom prst="rect">
                      <a:avLst/>
                    </a:prstGeom>
                  </pic:spPr>
                </pic:pic>
              </a:graphicData>
            </a:graphic>
            <wp14:sizeRelH relativeFrom="margin">
              <wp14:pctWidth>0</wp14:pctWidth>
            </wp14:sizeRelH>
            <wp14:sizeRelV relativeFrom="margin">
              <wp14:pctHeight>0</wp14:pctHeight>
            </wp14:sizeRelV>
          </wp:anchor>
        </w:drawing>
      </w:r>
      <w:r w:rsidR="00E300B0">
        <w:t>T</w:t>
      </w:r>
      <w:r w:rsidR="000F6191">
        <w:t xml:space="preserve">echnologie </w:t>
      </w:r>
      <w:r w:rsidR="00D55C66">
        <w:t>is</w:t>
      </w:r>
      <w:r w:rsidR="000F6191">
        <w:t xml:space="preserve"> dé centrale pijler binnen ALTEN. </w:t>
      </w:r>
      <w:r w:rsidR="00E300B0">
        <w:t>Alten biedt k</w:t>
      </w:r>
      <w:r w:rsidR="00F620EB">
        <w:t>waliteit</w:t>
      </w:r>
      <w:r w:rsidR="00D55C66">
        <w:t xml:space="preserve">, </w:t>
      </w:r>
      <w:r w:rsidR="00F620EB">
        <w:t>betrouwbaarheid en innovaties op het gebied van hightech oplossingen</w:t>
      </w:r>
      <w:r w:rsidR="00E300B0">
        <w:t xml:space="preserve">. </w:t>
      </w:r>
      <w:r w:rsidR="000F6191">
        <w:t xml:space="preserve">ALTEN </w:t>
      </w:r>
      <w:r w:rsidR="00E300B0">
        <w:t xml:space="preserve">werkt </w:t>
      </w:r>
      <w:r w:rsidR="008E1137">
        <w:t xml:space="preserve">in opdracht </w:t>
      </w:r>
      <w:r w:rsidR="00E300B0">
        <w:t xml:space="preserve">voor bedrijven </w:t>
      </w:r>
      <w:r w:rsidR="008E1137">
        <w:t xml:space="preserve">uit </w:t>
      </w:r>
      <w:r w:rsidR="00E300B0">
        <w:t xml:space="preserve">de </w:t>
      </w:r>
      <w:proofErr w:type="spellStart"/>
      <w:r w:rsidR="004A794D">
        <w:t>automotive</w:t>
      </w:r>
      <w:proofErr w:type="spellEnd"/>
      <w:r w:rsidR="004A794D">
        <w:t xml:space="preserve">, hightech </w:t>
      </w:r>
      <w:r w:rsidR="00D55C66">
        <w:t>(maak)</w:t>
      </w:r>
      <w:r w:rsidR="004A794D">
        <w:t>industrie, defensie, energie, verkeer/ vervoer en telecom</w:t>
      </w:r>
      <w:r w:rsidR="005C5FDF">
        <w:t xml:space="preserve"> sector</w:t>
      </w:r>
      <w:r w:rsidR="008E1137">
        <w:t>.</w:t>
      </w:r>
      <w:r w:rsidR="000307F4">
        <w:t xml:space="preserve"> De klant is eigenaar van het eindresultaat en zonder toestemming kan niet over opdrachten of het eindresultaat gecommuniceerd worden.</w:t>
      </w:r>
      <w:r w:rsidR="006A3889">
        <w:t xml:space="preserve"> </w:t>
      </w:r>
    </w:p>
    <w:p w14:paraId="17F1376B" w14:textId="77777777" w:rsidR="000F6191" w:rsidRDefault="000F6191" w:rsidP="000F6191"/>
    <w:p w14:paraId="4607F570" w14:textId="2A05073F" w:rsidR="00CE2850" w:rsidRDefault="0036289C" w:rsidP="000F6191">
      <w:r>
        <w:t>ALTEN heeft</w:t>
      </w:r>
      <w:r w:rsidR="00D55C66">
        <w:t xml:space="preserve"> in Eindhoven</w:t>
      </w:r>
      <w:r>
        <w:t xml:space="preserve"> </w:t>
      </w:r>
      <w:r w:rsidR="000F6191">
        <w:t xml:space="preserve">drie afdelingen: IT, Technical Software en </w:t>
      </w:r>
      <w:proofErr w:type="spellStart"/>
      <w:r w:rsidR="000F6191">
        <w:t>Mechatronics</w:t>
      </w:r>
      <w:proofErr w:type="spellEnd"/>
      <w:r w:rsidR="009B4151">
        <w:t xml:space="preserve"> (</w:t>
      </w:r>
      <w:r w:rsidR="00654CCC">
        <w:fldChar w:fldCharType="begin"/>
      </w:r>
      <w:r w:rsidR="00654CCC">
        <w:instrText xml:space="preserve"> REF _Ref105343716 \h </w:instrText>
      </w:r>
      <w:r w:rsidR="00654CCC">
        <w:fldChar w:fldCharType="separate"/>
      </w:r>
      <w:r w:rsidR="00FC58D5">
        <w:t xml:space="preserve">Figuur </w:t>
      </w:r>
      <w:r w:rsidR="00FC58D5">
        <w:rPr>
          <w:noProof/>
        </w:rPr>
        <w:t>2</w:t>
      </w:r>
      <w:r w:rsidR="00654CCC">
        <w:fldChar w:fldCharType="end"/>
      </w:r>
      <w:r w:rsidR="009B4151">
        <w:t>)</w:t>
      </w:r>
      <w:r w:rsidR="000F6191">
        <w:t xml:space="preserve">. </w:t>
      </w:r>
      <w:r>
        <w:t xml:space="preserve">Het project voor de 4-op-1-rij robot valt binnen de afdeling </w:t>
      </w:r>
      <w:proofErr w:type="spellStart"/>
      <w:r w:rsidR="007C20AF">
        <w:t>M</w:t>
      </w:r>
      <w:r>
        <w:t>echatronics</w:t>
      </w:r>
      <w:proofErr w:type="spellEnd"/>
      <w:r>
        <w:t xml:space="preserve">. Op deze afdeling zitten consultants met een achtergrond in </w:t>
      </w:r>
      <w:proofErr w:type="spellStart"/>
      <w:r>
        <w:t>mechatronica</w:t>
      </w:r>
      <w:proofErr w:type="spellEnd"/>
      <w:r>
        <w:t xml:space="preserve">, werktuigbouw, elektrotechniek en regeltechniek. </w:t>
      </w:r>
      <w:r w:rsidR="007C6EBD">
        <w:t xml:space="preserve">Alle specialismen zijn vertegenwoordigd om technische vragen integraal te beantwoorden. </w:t>
      </w:r>
      <w:r w:rsidR="00687726">
        <w:t xml:space="preserve">De medewerkers zijn de belangrijkste productiefactor van het bedrijf. </w:t>
      </w:r>
      <w:r w:rsidR="000213B0">
        <w:t xml:space="preserve">ALTEN investeert in </w:t>
      </w:r>
      <w:r w:rsidR="000213B0" w:rsidRPr="000213B0">
        <w:t xml:space="preserve">individuele ontwikkeling, het </w:t>
      </w:r>
      <w:r w:rsidR="000213B0">
        <w:t xml:space="preserve">verder uitbouwen van </w:t>
      </w:r>
      <w:r w:rsidR="000213B0" w:rsidRPr="000213B0">
        <w:t>expertise en het bieden van een springplank voor de toekomst</w:t>
      </w:r>
      <w:r w:rsidR="000213B0">
        <w:t xml:space="preserve">. </w:t>
      </w:r>
    </w:p>
    <w:p w14:paraId="5842AAAE" w14:textId="109AC349" w:rsidR="004F4FB7" w:rsidRDefault="004F4FB7" w:rsidP="000F6191"/>
    <w:p w14:paraId="1C42747B" w14:textId="38F802A3" w:rsidR="004F4FB7" w:rsidRDefault="008E1137" w:rsidP="000F6191">
      <w:r>
        <w:t xml:space="preserve">ALTEN hanteert voor elk project hetzelfde organisatiemodel. Binnen dit model is voor elke stakeholder </w:t>
      </w:r>
      <w:r w:rsidR="007C6EBD">
        <w:t xml:space="preserve">duidelijk wat zijn rol is </w:t>
      </w:r>
      <w:r>
        <w:t>(</w:t>
      </w:r>
      <w:r w:rsidR="00053F74">
        <w:t xml:space="preserve">zie bijlage II. </w:t>
      </w:r>
      <w:r w:rsidR="00053F74">
        <w:fldChar w:fldCharType="begin"/>
      </w:r>
      <w:r w:rsidR="00053F74">
        <w:instrText xml:space="preserve"> REF _Ref105244459 \h </w:instrText>
      </w:r>
      <w:r w:rsidR="00053F74">
        <w:fldChar w:fldCharType="separate"/>
      </w:r>
      <w:r w:rsidR="00FC58D5">
        <w:t>Plan van aanpak</w:t>
      </w:r>
      <w:r w:rsidR="00053F74">
        <w:fldChar w:fldCharType="end"/>
      </w:r>
      <w:r w:rsidR="00A86318">
        <w:t>, Figuur 4</w:t>
      </w:r>
      <w:r>
        <w:t>)</w:t>
      </w:r>
      <w:r w:rsidR="004F4FB7">
        <w:t>.</w:t>
      </w:r>
      <w:r w:rsidR="0020219A">
        <w:t xml:space="preserve"> </w:t>
      </w:r>
      <w:r w:rsidR="007C6EBD">
        <w:t xml:space="preserve">Ook voor het project 4-op-1-rij robot is dit model </w:t>
      </w:r>
      <w:r w:rsidR="00687726">
        <w:t xml:space="preserve">toegepast. </w:t>
      </w:r>
      <w:r w:rsidR="004F4FB7">
        <w:t xml:space="preserve">De stakeholders </w:t>
      </w:r>
      <w:r w:rsidR="00151862">
        <w:t>zijn</w:t>
      </w:r>
      <w:r w:rsidR="004F4FB7">
        <w:t xml:space="preserve"> beschreven in</w:t>
      </w:r>
      <w:r w:rsidR="00A86318">
        <w:t xml:space="preserve"> Tabel 1 van bijlage II. </w:t>
      </w:r>
      <w:r w:rsidR="00A86318">
        <w:fldChar w:fldCharType="begin"/>
      </w:r>
      <w:r w:rsidR="00A86318">
        <w:instrText xml:space="preserve"> REF _Ref105244595 \h </w:instrText>
      </w:r>
      <w:r w:rsidR="00A86318">
        <w:fldChar w:fldCharType="separate"/>
      </w:r>
      <w:r w:rsidR="00FC58D5">
        <w:t>Plan van aanpak</w:t>
      </w:r>
      <w:r w:rsidR="00A86318">
        <w:fldChar w:fldCharType="end"/>
      </w:r>
      <w:r w:rsidR="00CE1194">
        <w:t>.</w:t>
      </w:r>
      <w:r w:rsidR="00151862">
        <w:t xml:space="preserve"> Tijdens het pro</w:t>
      </w:r>
      <w:r w:rsidR="00AA4684">
        <w:t>ces</w:t>
      </w:r>
      <w:r w:rsidR="00151862">
        <w:t xml:space="preserve"> </w:t>
      </w:r>
      <w:r w:rsidR="00AA4684">
        <w:t xml:space="preserve">is gecommuniceerd met, en gerapporteerd aan de </w:t>
      </w:r>
      <w:proofErr w:type="spellStart"/>
      <w:r w:rsidR="00AA4684">
        <w:t>technical</w:t>
      </w:r>
      <w:proofErr w:type="spellEnd"/>
      <w:r w:rsidR="00AA4684">
        <w:t xml:space="preserve"> supervisor, businessmanager, de klant (ALTEN) en de stagebegeleider van </w:t>
      </w:r>
      <w:proofErr w:type="spellStart"/>
      <w:r w:rsidR="00AA4684">
        <w:t>Fontys</w:t>
      </w:r>
      <w:proofErr w:type="spellEnd"/>
      <w:r w:rsidR="00AA4684">
        <w:t xml:space="preserve"> Hogescho</w:t>
      </w:r>
      <w:r w:rsidR="00A236B6">
        <w:t>ol</w:t>
      </w:r>
      <w:r w:rsidR="00AA4684">
        <w:t xml:space="preserve"> Eindhoven.</w:t>
      </w:r>
      <w:r w:rsidR="006A3889">
        <w:t xml:space="preserve"> </w:t>
      </w:r>
    </w:p>
    <w:p w14:paraId="73C8477B" w14:textId="656B3E01" w:rsidR="00AC11BC" w:rsidRDefault="00AC11BC" w:rsidP="000F6191"/>
    <w:p w14:paraId="167A9FC0" w14:textId="5946BF55" w:rsidR="00A270DB" w:rsidRDefault="00777E48" w:rsidP="00A270DB">
      <w:pPr>
        <w:pStyle w:val="Kop1"/>
      </w:pPr>
      <w:bookmarkStart w:id="29" w:name="_Ref104568340"/>
      <w:bookmarkStart w:id="30" w:name="_Toc105527366"/>
      <w:r w:rsidRPr="00B31061">
        <w:lastRenderedPageBreak/>
        <w:t>De opdracht</w:t>
      </w:r>
      <w:bookmarkEnd w:id="29"/>
      <w:bookmarkEnd w:id="30"/>
    </w:p>
    <w:p w14:paraId="0A27081C" w14:textId="4110DC63" w:rsidR="00E7009D" w:rsidRPr="00E7009D" w:rsidRDefault="00350FF2" w:rsidP="00E7009D">
      <w:r>
        <w:t>In dit hoofdstuk word</w:t>
      </w:r>
      <w:r w:rsidR="005A660A">
        <w:t>en</w:t>
      </w:r>
      <w:r>
        <w:t xml:space="preserve"> de probleemstelling, doelstelling en de opdracht beschreven.</w:t>
      </w:r>
      <w:r w:rsidR="005A660A">
        <w:t xml:space="preserve"> </w:t>
      </w:r>
      <w:r w:rsidR="00C96787">
        <w:t xml:space="preserve">In paragraaf 3.4 wordt stil gestaan bij de </w:t>
      </w:r>
      <w:proofErr w:type="spellStart"/>
      <w:r>
        <w:t>requirements</w:t>
      </w:r>
      <w:proofErr w:type="spellEnd"/>
      <w:r>
        <w:t xml:space="preserve"> </w:t>
      </w:r>
      <w:r w:rsidR="00C96787">
        <w:t xml:space="preserve">die door de </w:t>
      </w:r>
      <w:r>
        <w:t>stakeholders</w:t>
      </w:r>
      <w:r w:rsidR="00C96787">
        <w:t xml:space="preserve"> zijn geformuleerd</w:t>
      </w:r>
      <w:r>
        <w:t xml:space="preserve">. </w:t>
      </w:r>
      <w:r w:rsidR="00C96787">
        <w:t xml:space="preserve">De </w:t>
      </w:r>
      <w:proofErr w:type="spellStart"/>
      <w:r w:rsidR="00C96787">
        <w:t>requirements</w:t>
      </w:r>
      <w:proofErr w:type="spellEnd"/>
      <w:r w:rsidR="00C96787">
        <w:t xml:space="preserve"> </w:t>
      </w:r>
      <w:r w:rsidR="00263C15">
        <w:t xml:space="preserve">bepalen het resultaat van het project en worden in hoofdstuk 7 gevalideerd. Het hoofdstuk sluit af met het V-model, dat als leidraad wordt gebruikt voor het project. </w:t>
      </w:r>
    </w:p>
    <w:p w14:paraId="0CBDF1DC" w14:textId="171B0C1D" w:rsidR="003D0FCD" w:rsidRDefault="003D0FCD" w:rsidP="003D0FCD">
      <w:pPr>
        <w:pStyle w:val="Kop2"/>
      </w:pPr>
      <w:bookmarkStart w:id="31" w:name="_Toc105527367"/>
      <w:r w:rsidRPr="00B31061">
        <w:t>Probleemstelling</w:t>
      </w:r>
      <w:bookmarkEnd w:id="31"/>
    </w:p>
    <w:p w14:paraId="2B0C41A3" w14:textId="0AFB97C6" w:rsidR="00F24019" w:rsidRDefault="009945B7" w:rsidP="009945B7">
      <w:r w:rsidRPr="00945E15">
        <w:t xml:space="preserve">De 4-op-1-rij robot is </w:t>
      </w:r>
      <w:r w:rsidR="0072503F">
        <w:t xml:space="preserve">een </w:t>
      </w:r>
      <w:r w:rsidR="0098374F">
        <w:t>demonstratie unit</w:t>
      </w:r>
      <w:r w:rsidR="00183CE7">
        <w:t xml:space="preserve"> </w:t>
      </w:r>
      <w:r w:rsidR="0072503F">
        <w:t xml:space="preserve">om </w:t>
      </w:r>
      <w:r w:rsidR="004E210B">
        <w:t>nieuwe klanten (</w:t>
      </w:r>
      <w:r w:rsidR="00B80F73">
        <w:t>techniek</w:t>
      </w:r>
      <w:r w:rsidR="004E210B">
        <w:t xml:space="preserve"> beurzen) </w:t>
      </w:r>
      <w:r w:rsidR="00B80F73">
        <w:t xml:space="preserve">of </w:t>
      </w:r>
      <w:r w:rsidR="004E210B">
        <w:t>nieuwe medewerkers (opendagen op HBO/ universiteiten) aan</w:t>
      </w:r>
      <w:r w:rsidR="00AC65F3">
        <w:t xml:space="preserve"> te trekken.</w:t>
      </w:r>
      <w:r w:rsidR="00183CE7">
        <w:t xml:space="preserve"> </w:t>
      </w:r>
    </w:p>
    <w:p w14:paraId="549AE2F8" w14:textId="77777777" w:rsidR="00F24019" w:rsidRDefault="00F24019" w:rsidP="009945B7"/>
    <w:p w14:paraId="44393AF0" w14:textId="5FD6825D" w:rsidR="00B43C48" w:rsidRDefault="0072503F" w:rsidP="009945B7">
      <w:r>
        <w:t xml:space="preserve">De robot heeft tot nu toe </w:t>
      </w:r>
      <w:r w:rsidR="0036110B">
        <w:t>goed gefunctioneerd. H</w:t>
      </w:r>
      <w:r>
        <w:t>et systeem</w:t>
      </w:r>
      <w:r w:rsidR="0036110B">
        <w:t xml:space="preserve"> werkt en de hardware is op orde</w:t>
      </w:r>
      <w:r>
        <w:t xml:space="preserve">. </w:t>
      </w:r>
      <w:r w:rsidR="00183CE7">
        <w:t xml:space="preserve">Maar de software </w:t>
      </w:r>
      <w:r w:rsidR="0036110B">
        <w:t>en software architectuur vragen om een revisie.</w:t>
      </w:r>
      <w:r w:rsidR="00F24019">
        <w:t xml:space="preserve"> </w:t>
      </w:r>
      <w:r w:rsidR="0036110B">
        <w:t xml:space="preserve">Omdat </w:t>
      </w:r>
      <w:r w:rsidR="00183CE7">
        <w:t xml:space="preserve">meerdere consultants over </w:t>
      </w:r>
      <w:r w:rsidR="009945B7" w:rsidRPr="00945E15">
        <w:t>lange periode</w:t>
      </w:r>
      <w:r w:rsidR="00183CE7">
        <w:t xml:space="preserve"> aan de software</w:t>
      </w:r>
      <w:r w:rsidR="009945B7" w:rsidRPr="00945E15">
        <w:t xml:space="preserve"> </w:t>
      </w:r>
      <w:r w:rsidR="00F55BD7">
        <w:t xml:space="preserve">hebben </w:t>
      </w:r>
      <w:r w:rsidR="00183CE7">
        <w:t xml:space="preserve">geprogrammeerd </w:t>
      </w:r>
      <w:r w:rsidR="0036110B">
        <w:t xml:space="preserve">is het besturingssysteem </w:t>
      </w:r>
      <w:r w:rsidR="009945B7" w:rsidRPr="00945E15">
        <w:t xml:space="preserve">zeer onoverzichtelijk en </w:t>
      </w:r>
      <w:r w:rsidR="0036110B">
        <w:t xml:space="preserve">de architectuur </w:t>
      </w:r>
      <w:r w:rsidR="009945B7" w:rsidRPr="00945E15">
        <w:t>onduidelijk</w:t>
      </w:r>
      <w:r w:rsidR="0036110B">
        <w:t xml:space="preserve">. </w:t>
      </w:r>
      <w:r w:rsidR="00F55BD7">
        <w:t xml:space="preserve">Daarnaast heeft </w:t>
      </w:r>
      <w:r w:rsidR="00183CE7">
        <w:t>de single-</w:t>
      </w:r>
      <w:proofErr w:type="spellStart"/>
      <w:r w:rsidR="00183CE7">
        <w:t>core</w:t>
      </w:r>
      <w:proofErr w:type="spellEnd"/>
      <w:r w:rsidR="00183CE7">
        <w:t xml:space="preserve"> microcontroller bijna geen ruimte meer om een upgrade </w:t>
      </w:r>
      <w:r w:rsidR="00F55BD7">
        <w:t xml:space="preserve">van de hardware mogelijk te maken. </w:t>
      </w:r>
    </w:p>
    <w:p w14:paraId="7BB98113" w14:textId="77777777" w:rsidR="00661C44" w:rsidRDefault="00661C44" w:rsidP="009945B7"/>
    <w:p w14:paraId="4D4542D1" w14:textId="2C6C04D3" w:rsidR="009945B7" w:rsidRDefault="009945B7" w:rsidP="009945B7">
      <w:r>
        <w:t xml:space="preserve">Omdat de 4-op-1-rij robot </w:t>
      </w:r>
      <w:r w:rsidR="00F24019">
        <w:t xml:space="preserve">representatief is voor </w:t>
      </w:r>
      <w:r w:rsidR="00661C44">
        <w:t xml:space="preserve">de kennis en kunde van ALTEN </w:t>
      </w:r>
      <w:r>
        <w:t xml:space="preserve">is het </w:t>
      </w:r>
      <w:r w:rsidR="00661C44">
        <w:t xml:space="preserve">belangrijk </w:t>
      </w:r>
      <w:r>
        <w:t>dat componenten</w:t>
      </w:r>
      <w:r w:rsidR="00F24019">
        <w:t>, software</w:t>
      </w:r>
      <w:r>
        <w:t xml:space="preserve"> en </w:t>
      </w:r>
      <w:r w:rsidR="00661C44">
        <w:t>software architectuur continu doorontwikkeld kunnen worden</w:t>
      </w:r>
      <w:r w:rsidR="00F24019">
        <w:t xml:space="preserve"> door verschillende specialisten</w:t>
      </w:r>
      <w:r w:rsidR="00661C44">
        <w:t>.</w:t>
      </w:r>
      <w:r w:rsidR="006A3889">
        <w:t xml:space="preserve"> </w:t>
      </w:r>
    </w:p>
    <w:p w14:paraId="623A282E" w14:textId="178EF7E8" w:rsidR="003D0FCD" w:rsidRDefault="003D0FCD" w:rsidP="003D0FCD">
      <w:pPr>
        <w:pStyle w:val="Kop2"/>
      </w:pPr>
      <w:bookmarkStart w:id="32" w:name="_Toc105527368"/>
      <w:r w:rsidRPr="00B31061">
        <w:t>Doelstelling</w:t>
      </w:r>
      <w:bookmarkEnd w:id="32"/>
    </w:p>
    <w:p w14:paraId="175733EC" w14:textId="77777777" w:rsidR="00453278" w:rsidRDefault="0098374F" w:rsidP="00B027C5">
      <w:r>
        <w:t xml:space="preserve">Het doel van de opdracht is tweeledig. </w:t>
      </w:r>
      <w:r w:rsidR="009067AA">
        <w:t xml:space="preserve">Met de opdracht wordt beoogd de </w:t>
      </w:r>
      <w:r>
        <w:t xml:space="preserve">software en </w:t>
      </w:r>
      <w:r w:rsidR="009067AA">
        <w:t xml:space="preserve">software </w:t>
      </w:r>
      <w:r w:rsidR="00B76724">
        <w:t xml:space="preserve">architectuur </w:t>
      </w:r>
      <w:r w:rsidR="009067AA">
        <w:t xml:space="preserve">van </w:t>
      </w:r>
      <w:r>
        <w:t xml:space="preserve">het besturingssysteem van </w:t>
      </w:r>
      <w:r w:rsidR="009067AA">
        <w:t xml:space="preserve">de robot </w:t>
      </w:r>
      <w:r w:rsidR="00652BDA">
        <w:t xml:space="preserve">een re-design te geven, </w:t>
      </w:r>
      <w:r w:rsidR="009067AA">
        <w:t xml:space="preserve">zodanig dat </w:t>
      </w:r>
      <w:r w:rsidR="00AA115E">
        <w:t xml:space="preserve">de software </w:t>
      </w:r>
      <w:r w:rsidR="009067AA">
        <w:t xml:space="preserve">in de toekomst eenvoudig </w:t>
      </w:r>
      <w:r w:rsidR="00AA115E">
        <w:t>kan worden aangepast of uitgebreid a</w:t>
      </w:r>
      <w:r w:rsidR="009067AA">
        <w:t>an veranderende omstandigheden</w:t>
      </w:r>
      <w:r w:rsidR="009C7C48">
        <w:t xml:space="preserve"> en wensen</w:t>
      </w:r>
      <w:r w:rsidR="009067AA">
        <w:t>.</w:t>
      </w:r>
      <w:r w:rsidR="002E38F0">
        <w:t xml:space="preserve"> </w:t>
      </w:r>
      <w:r w:rsidR="00652BDA">
        <w:t xml:space="preserve">Daarnaast wordt de </w:t>
      </w:r>
      <w:r w:rsidR="000E7FDE">
        <w:t xml:space="preserve">basis gelegd voor een verbeterde </w:t>
      </w:r>
      <w:r w:rsidR="00652BDA">
        <w:t xml:space="preserve">performance van de robot door de toepassing van een </w:t>
      </w:r>
      <w:proofErr w:type="spellStart"/>
      <w:r w:rsidR="00652BDA">
        <w:t>dual-core</w:t>
      </w:r>
      <w:proofErr w:type="spellEnd"/>
      <w:r w:rsidR="00652BDA">
        <w:t xml:space="preserve"> microcontroller. </w:t>
      </w:r>
      <w:r w:rsidR="0032604E">
        <w:t xml:space="preserve">Door middel van een </w:t>
      </w:r>
      <w:proofErr w:type="spellStart"/>
      <w:r w:rsidR="0032604E">
        <w:t>dual</w:t>
      </w:r>
      <w:proofErr w:type="spellEnd"/>
      <w:r w:rsidR="0032604E">
        <w:t xml:space="preserve"> </w:t>
      </w:r>
      <w:proofErr w:type="spellStart"/>
      <w:r w:rsidR="0032604E">
        <w:t>core</w:t>
      </w:r>
      <w:proofErr w:type="spellEnd"/>
      <w:r w:rsidR="0032604E">
        <w:t xml:space="preserve"> kunnen real-time process</w:t>
      </w:r>
      <w:r w:rsidR="007110EC">
        <w:t>ing</w:t>
      </w:r>
      <w:r w:rsidR="0032604E">
        <w:t xml:space="preserve"> en game-handling van elkaar gescheiden worden en tegelijkertijd parallel draaien. </w:t>
      </w:r>
    </w:p>
    <w:p w14:paraId="68DC1499" w14:textId="5E0F2652" w:rsidR="00B57F58" w:rsidRDefault="00B57F58" w:rsidP="00B027C5"/>
    <w:p w14:paraId="063DF17B" w14:textId="47EDFAD1" w:rsidR="00B57F58" w:rsidRDefault="00B57F58" w:rsidP="00B027C5">
      <w:r>
        <w:t xml:space="preserve">Voordat aan de opdracht kan worden begonnen is vooronderzoek noodzakelijk om de werking van de robot te doorgronden en om enkele methodologische en ontwerpkeuzes te maken die verband houden met het re-design van de software architectuur.  </w:t>
      </w:r>
    </w:p>
    <w:p w14:paraId="076D4D82" w14:textId="77777777" w:rsidR="00B57F58" w:rsidRDefault="00B57F58" w:rsidP="00B027C5"/>
    <w:p w14:paraId="751D5111" w14:textId="303B2A8C" w:rsidR="00B027C5" w:rsidRDefault="00652BDA" w:rsidP="00B027C5">
      <w:r>
        <w:t xml:space="preserve">Toepassing van de </w:t>
      </w:r>
      <w:proofErr w:type="spellStart"/>
      <w:r>
        <w:t>dual-core</w:t>
      </w:r>
      <w:proofErr w:type="spellEnd"/>
      <w:r>
        <w:t xml:space="preserve"> </w:t>
      </w:r>
      <w:r w:rsidR="009C7C48">
        <w:t xml:space="preserve">in combinatie met gestructureerde softwarearchitectuur </w:t>
      </w:r>
      <w:r>
        <w:t xml:space="preserve">maakt het mogelijk om in de toekomst </w:t>
      </w:r>
      <w:r w:rsidR="009C7C48">
        <w:t xml:space="preserve">eenvoudig </w:t>
      </w:r>
      <w:r>
        <w:t xml:space="preserve">nieuwe features toe te voegen zoals </w:t>
      </w:r>
      <w:r w:rsidR="009A41D4">
        <w:t xml:space="preserve">een </w:t>
      </w:r>
      <w:r>
        <w:t>beeld</w:t>
      </w:r>
      <w:r w:rsidR="009A41D4">
        <w:t xml:space="preserve">scherm en ethernetverbinding. </w:t>
      </w:r>
      <w:r w:rsidR="00B027C5">
        <w:t xml:space="preserve">Zo kan </w:t>
      </w:r>
      <w:r w:rsidR="0098374F">
        <w:t xml:space="preserve">de robot als demonstratie unit </w:t>
      </w:r>
      <w:r w:rsidR="009A41D4">
        <w:t xml:space="preserve">weer </w:t>
      </w:r>
      <w:r w:rsidR="00B027C5">
        <w:t xml:space="preserve">zijn dienst bewijzen en </w:t>
      </w:r>
      <w:r w:rsidR="002E38F0">
        <w:t xml:space="preserve">zijn de kwaliteit en performance voor langere tijd </w:t>
      </w:r>
      <w:r w:rsidR="009A41D4">
        <w:t>verzekerd</w:t>
      </w:r>
      <w:r w:rsidR="003D607A">
        <w:t xml:space="preserve">. </w:t>
      </w:r>
    </w:p>
    <w:p w14:paraId="503C6C6D" w14:textId="5A7F1854" w:rsidR="00B027C5" w:rsidRDefault="00706B3E" w:rsidP="00871E1D">
      <w:pPr>
        <w:pStyle w:val="Kop2"/>
      </w:pPr>
      <w:bookmarkStart w:id="33" w:name="_Toc105527369"/>
      <w:r>
        <w:t>Ontwerpo</w:t>
      </w:r>
      <w:r w:rsidR="00B027C5">
        <w:t>pdracht</w:t>
      </w:r>
      <w:bookmarkEnd w:id="33"/>
    </w:p>
    <w:p w14:paraId="5ACAD1CC" w14:textId="706D75F2" w:rsidR="009C7C48" w:rsidRDefault="00CA6CDD" w:rsidP="00BD6224">
      <w:r>
        <w:t>De opdracht l</w:t>
      </w:r>
      <w:r w:rsidR="00D426F0">
        <w:t>ui</w:t>
      </w:r>
      <w:r>
        <w:t>dt als volgt:</w:t>
      </w:r>
    </w:p>
    <w:p w14:paraId="3252B635" w14:textId="77777777" w:rsidR="00F40816" w:rsidRDefault="00F40816" w:rsidP="00BD6224"/>
    <w:p w14:paraId="6E215012" w14:textId="6E321FA0" w:rsidR="009C7C48" w:rsidRDefault="009C7C48" w:rsidP="00BD6224">
      <w:r>
        <w:rPr>
          <w:noProof/>
        </w:rPr>
        <mc:AlternateContent>
          <mc:Choice Requires="wps">
            <w:drawing>
              <wp:inline distT="0" distB="0" distL="0" distR="0" wp14:anchorId="64FAD88D" wp14:editId="3D8826CD">
                <wp:extent cx="5718166" cy="757451"/>
                <wp:effectExtent l="0" t="0" r="16510" b="24130"/>
                <wp:docPr id="38" name="Tekstvak 38"/>
                <wp:cNvGraphicFramePr/>
                <a:graphic xmlns:a="http://schemas.openxmlformats.org/drawingml/2006/main">
                  <a:graphicData uri="http://schemas.microsoft.com/office/word/2010/wordprocessingShape">
                    <wps:wsp>
                      <wps:cNvSpPr txBox="1"/>
                      <wps:spPr>
                        <a:xfrm>
                          <a:off x="0" y="0"/>
                          <a:ext cx="5718166" cy="757451"/>
                        </a:xfrm>
                        <a:prstGeom prst="rect">
                          <a:avLst/>
                        </a:prstGeom>
                        <a:solidFill>
                          <a:schemeClr val="bg1">
                            <a:lumMod val="85000"/>
                          </a:schemeClr>
                        </a:solidFill>
                        <a:ln w="6350">
                          <a:solidFill>
                            <a:prstClr val="black"/>
                          </a:solidFill>
                        </a:ln>
                      </wps:spPr>
                      <wps:txbx>
                        <w:txbxContent>
                          <w:p w14:paraId="457A874A" w14:textId="77777777" w:rsidR="009C7C48" w:rsidRDefault="009C7C48" w:rsidP="009C7C48">
                            <w:pPr>
                              <w:rPr>
                                <w:i/>
                                <w:iCs/>
                              </w:rPr>
                            </w:pPr>
                            <w:r w:rsidRPr="00A95E9A">
                              <w:rPr>
                                <w:i/>
                                <w:iCs/>
                              </w:rPr>
                              <w:t xml:space="preserve">“Stel een gestructureerde en modulaire software architectuur op voor het besturingssysteem van de 4-op-1-rij robot, waarmee alle veranderingen en uitbreidingen in de toekomst gefaciliteerd kunnen worden en implementeer deze software architectuur op een STM32H7 </w:t>
                            </w:r>
                            <w:proofErr w:type="spellStart"/>
                            <w:r w:rsidRPr="00A95E9A">
                              <w:rPr>
                                <w:i/>
                                <w:iCs/>
                              </w:rPr>
                              <w:t>dual-core</w:t>
                            </w:r>
                            <w:proofErr w:type="spellEnd"/>
                            <w:r w:rsidRPr="00A95E9A">
                              <w:rPr>
                                <w:i/>
                                <w:iCs/>
                              </w:rPr>
                              <w:t xml:space="preserve"> microcontroller.”</w:t>
                            </w:r>
                            <w:r>
                              <w:rPr>
                                <w:i/>
                                <w:iCs/>
                              </w:rPr>
                              <w:t xml:space="preserve"> </w:t>
                            </w:r>
                          </w:p>
                          <w:p w14:paraId="733F4CC7" w14:textId="77777777" w:rsidR="009C7C48" w:rsidRDefault="009C7C4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4FAD88D" id="Tekstvak 38" o:spid="_x0000_s1028" type="#_x0000_t202" style="width:450.25pt;height:59.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" fillcolor="#d8d8d8 [2732]" strokeweight=".5pt">
                <v:textbox>
                  <w:txbxContent>
                    <w:p w14:paraId="457A874A" w14:textId="77777777" w:rsidR="009C7C48" w:rsidRDefault="009C7C48" w:rsidP="009C7C48">
                      <w:pPr>
                        <w:rPr>
                          <w:i/>
                          <w:iCs/>
                        </w:rPr>
                      </w:pPr>
                      <w:r w:rsidRPr="00A95E9A">
                        <w:rPr>
                          <w:i/>
                          <w:iCs/>
                        </w:rPr>
                        <w:t xml:space="preserve">“Stel een gestructureerde en modulaire software architectuur op voor het besturingssysteem van de 4-op-1-rij robot, waarmee alle veranderingen en uitbreidingen in de toekomst gefaciliteerd kunnen worden en implementeer deze software architectuur op een STM32H7 </w:t>
                      </w:r>
                      <w:proofErr w:type="spellStart"/>
                      <w:r w:rsidRPr="00A95E9A">
                        <w:rPr>
                          <w:i/>
                          <w:iCs/>
                        </w:rPr>
                        <w:t>dual-core</w:t>
                      </w:r>
                      <w:proofErr w:type="spellEnd"/>
                      <w:r w:rsidRPr="00A95E9A">
                        <w:rPr>
                          <w:i/>
                          <w:iCs/>
                        </w:rPr>
                        <w:t xml:space="preserve"> microcontroller.”</w:t>
                      </w:r>
                      <w:r>
                        <w:rPr>
                          <w:i/>
                          <w:iCs/>
                        </w:rPr>
                        <w:t xml:space="preserve"> </w:t>
                      </w:r>
                    </w:p>
                    <w:p w14:paraId="733F4CC7" w14:textId="77777777" w:rsidR="009C7C48" w:rsidRDefault="009C7C48"/>
                  </w:txbxContent>
                </v:textbox>
                <w10:anchorlock/>
              </v:shape>
            </w:pict>
          </mc:Fallback>
        </mc:AlternateContent>
      </w:r>
    </w:p>
    <w:p w14:paraId="476E2C3D" w14:textId="77777777" w:rsidR="00706B3E" w:rsidRDefault="00706B3E" w:rsidP="00BD6224"/>
    <w:p w14:paraId="541B528A" w14:textId="77777777" w:rsidR="00BC128A" w:rsidRDefault="00BC128A">
      <w:pPr>
        <w:widowControl/>
        <w:spacing w:line="240" w:lineRule="auto"/>
        <w:rPr>
          <w:b/>
          <w:sz w:val="24"/>
        </w:rPr>
      </w:pPr>
      <w:r>
        <w:br w:type="page"/>
      </w:r>
    </w:p>
    <w:p w14:paraId="5F4C759F" w14:textId="7D3E24EB" w:rsidR="000E7FDE" w:rsidRDefault="00497DD0" w:rsidP="00651981">
      <w:pPr>
        <w:pStyle w:val="Kop2"/>
      </w:pPr>
      <w:bookmarkStart w:id="34" w:name="_Toc105527370"/>
      <w:r>
        <w:lastRenderedPageBreak/>
        <w:t>Scope en afbakening</w:t>
      </w:r>
      <w:bookmarkEnd w:id="34"/>
    </w:p>
    <w:p w14:paraId="11F65B6C" w14:textId="14B0C701" w:rsidR="00497DD0" w:rsidRDefault="00497DD0" w:rsidP="00497DD0">
      <w:pPr>
        <w:pStyle w:val="Lijstalinea"/>
        <w:numPr>
          <w:ilvl w:val="0"/>
          <w:numId w:val="43"/>
        </w:numPr>
      </w:pPr>
      <w:r>
        <w:t>Buiten scope van het project valt het re-design van de hardware en het mechanische deel van de robot;</w:t>
      </w:r>
    </w:p>
    <w:p w14:paraId="59F4CE09" w14:textId="516A1208" w:rsidR="003354A2" w:rsidRDefault="003354A2" w:rsidP="00497DD0">
      <w:pPr>
        <w:pStyle w:val="Lijstalinea"/>
        <w:numPr>
          <w:ilvl w:val="0"/>
          <w:numId w:val="43"/>
        </w:numPr>
      </w:pPr>
      <w:r>
        <w:t>Er verander</w:t>
      </w:r>
      <w:r w:rsidR="00695608">
        <w:t>t</w:t>
      </w:r>
      <w:r>
        <w:t xml:space="preserve"> </w:t>
      </w:r>
      <w:r w:rsidR="00695608">
        <w:t xml:space="preserve">niets </w:t>
      </w:r>
      <w:r>
        <w:t>aan het spelverloop</w:t>
      </w:r>
      <w:r w:rsidR="006E1683">
        <w:t xml:space="preserve"> van 4-op-1-rij</w:t>
      </w:r>
      <w:r>
        <w:t>;</w:t>
      </w:r>
    </w:p>
    <w:p w14:paraId="0B200C81" w14:textId="17D6F476" w:rsidR="00695608" w:rsidRDefault="00695608" w:rsidP="00695608">
      <w:pPr>
        <w:pStyle w:val="Lijstalinea"/>
        <w:numPr>
          <w:ilvl w:val="0"/>
          <w:numId w:val="43"/>
        </w:numPr>
      </w:pPr>
      <w:r>
        <w:t>Binnen ALTEN is de robot fysiek beschikbaar voor nader onderzoek;</w:t>
      </w:r>
    </w:p>
    <w:p w14:paraId="6047532D" w14:textId="6D42AC52" w:rsidR="003354A2" w:rsidRDefault="003354A2" w:rsidP="00497DD0">
      <w:pPr>
        <w:pStyle w:val="Lijstalinea"/>
        <w:numPr>
          <w:ilvl w:val="0"/>
          <w:numId w:val="43"/>
        </w:numPr>
      </w:pPr>
      <w:r>
        <w:t xml:space="preserve">Er wordt gewerkt met een door ALTEN gekozen </w:t>
      </w:r>
      <w:proofErr w:type="spellStart"/>
      <w:r>
        <w:t>dual-core</w:t>
      </w:r>
      <w:proofErr w:type="spellEnd"/>
      <w:r>
        <w:t xml:space="preserve"> microcontroller;</w:t>
      </w:r>
    </w:p>
    <w:p w14:paraId="1A767F7A" w14:textId="5B051DBB" w:rsidR="003354A2" w:rsidRDefault="006E1683" w:rsidP="003354A2">
      <w:pPr>
        <w:pStyle w:val="Lijstalinea"/>
        <w:numPr>
          <w:ilvl w:val="0"/>
          <w:numId w:val="43"/>
        </w:numPr>
      </w:pPr>
      <w:r>
        <w:t xml:space="preserve">Voor de </w:t>
      </w:r>
      <w:r w:rsidR="003354A2">
        <w:t xml:space="preserve">software architectuur </w:t>
      </w:r>
      <w:r>
        <w:t xml:space="preserve">is gebruik gemaakt van de standaard </w:t>
      </w:r>
      <w:r w:rsidR="003354A2">
        <w:t xml:space="preserve">template </w:t>
      </w:r>
      <w:r>
        <w:t xml:space="preserve">van </w:t>
      </w:r>
      <w:r w:rsidR="003354A2">
        <w:t>ALTEN;</w:t>
      </w:r>
    </w:p>
    <w:p w14:paraId="0DD5B467" w14:textId="21AEB435" w:rsidR="00B362D9" w:rsidRDefault="00453278" w:rsidP="00B362D9">
      <w:pPr>
        <w:pStyle w:val="Lijstalinea"/>
        <w:numPr>
          <w:ilvl w:val="0"/>
          <w:numId w:val="43"/>
        </w:numPr>
      </w:pPr>
      <w:r>
        <w:t>De keuze voor de p</w:t>
      </w:r>
      <w:r w:rsidR="00B362D9">
        <w:t>rogrammeer</w:t>
      </w:r>
      <w:r>
        <w:t xml:space="preserve">taal </w:t>
      </w:r>
      <w:r w:rsidR="00B362D9">
        <w:t>C of C++</w:t>
      </w:r>
      <w:r>
        <w:t xml:space="preserve"> is de standaard voor de IDE</w:t>
      </w:r>
      <w:r w:rsidR="00B362D9">
        <w:t>;</w:t>
      </w:r>
    </w:p>
    <w:p w14:paraId="36C4EF2F" w14:textId="2F95C271" w:rsidR="00B362D9" w:rsidRDefault="00B362D9" w:rsidP="00B362D9">
      <w:pPr>
        <w:pStyle w:val="Lijstalinea"/>
        <w:numPr>
          <w:ilvl w:val="0"/>
          <w:numId w:val="43"/>
        </w:numPr>
      </w:pPr>
      <w:r>
        <w:t xml:space="preserve">De software architectuur voor het besturingssysteem </w:t>
      </w:r>
      <w:r w:rsidR="006E1683">
        <w:t xml:space="preserve">is een </w:t>
      </w:r>
      <w:r>
        <w:t>definitieve versie</w:t>
      </w:r>
      <w:r w:rsidR="006E1683">
        <w:t>;</w:t>
      </w:r>
    </w:p>
    <w:p w14:paraId="5133A4BF" w14:textId="684666BE" w:rsidR="006E1683" w:rsidRDefault="006E1683" w:rsidP="00B362D9">
      <w:pPr>
        <w:pStyle w:val="Lijstalinea"/>
        <w:numPr>
          <w:ilvl w:val="0"/>
          <w:numId w:val="43"/>
        </w:numPr>
      </w:pPr>
      <w:r>
        <w:t xml:space="preserve">Om design keuzes te verifiëren is een </w:t>
      </w:r>
      <w:r w:rsidR="00695608">
        <w:t>“</w:t>
      </w:r>
      <w:proofErr w:type="spellStart"/>
      <w:r>
        <w:t>proof</w:t>
      </w:r>
      <w:proofErr w:type="spellEnd"/>
      <w:r>
        <w:t xml:space="preserve"> of concept</w:t>
      </w:r>
      <w:r w:rsidR="00695608">
        <w:t>”</w:t>
      </w:r>
      <w:r>
        <w:t xml:space="preserve"> opgeleverd;</w:t>
      </w:r>
    </w:p>
    <w:p w14:paraId="7008267B" w14:textId="796C86EF" w:rsidR="00497DD0" w:rsidRPr="00497DD0" w:rsidRDefault="006E1683" w:rsidP="00B362D9">
      <w:pPr>
        <w:pStyle w:val="Lijstalinea"/>
        <w:numPr>
          <w:ilvl w:val="0"/>
          <w:numId w:val="43"/>
        </w:numPr>
      </w:pPr>
      <w:r>
        <w:t>Er is gevraagd om een re-design van het besturingssysteem van de robot</w:t>
      </w:r>
      <w:r w:rsidR="00695608">
        <w:t>, de implementatie van het volledige systeem wordt niet binnen het project gerealiseerd</w:t>
      </w:r>
      <w:r>
        <w:t xml:space="preserve">. </w:t>
      </w:r>
    </w:p>
    <w:p w14:paraId="12DEA1E0" w14:textId="2840F6E5" w:rsidR="00651981" w:rsidRDefault="00651981" w:rsidP="00651981">
      <w:pPr>
        <w:pStyle w:val="Kop2"/>
      </w:pPr>
      <w:bookmarkStart w:id="35" w:name="_Toc105527371"/>
      <w:proofErr w:type="spellStart"/>
      <w:r>
        <w:t>Requirements</w:t>
      </w:r>
      <w:bookmarkEnd w:id="35"/>
      <w:proofErr w:type="spellEnd"/>
    </w:p>
    <w:p w14:paraId="6773B49E" w14:textId="0B720670" w:rsidR="00B353CF" w:rsidRDefault="00651981">
      <w:pPr>
        <w:widowControl/>
        <w:spacing w:line="240" w:lineRule="auto"/>
      </w:pPr>
      <w:r>
        <w:t xml:space="preserve">Aan </w:t>
      </w:r>
      <w:r w:rsidR="00504DCC">
        <w:t>de opdracht</w:t>
      </w:r>
      <w:r>
        <w:t xml:space="preserve"> zijn een aantal </w:t>
      </w:r>
      <w:proofErr w:type="spellStart"/>
      <w:r>
        <w:t>requirements</w:t>
      </w:r>
      <w:proofErr w:type="spellEnd"/>
      <w:r>
        <w:t xml:space="preserve"> verbonden. Deze </w:t>
      </w:r>
      <w:proofErr w:type="spellStart"/>
      <w:r>
        <w:t>requirements</w:t>
      </w:r>
      <w:proofErr w:type="spellEnd"/>
      <w:r>
        <w:t xml:space="preserve"> zijn geformuleerd in overleg met de stakeholders</w:t>
      </w:r>
      <w:r w:rsidR="00504DCC">
        <w:t xml:space="preserve">. </w:t>
      </w:r>
      <w:r>
        <w:t>In</w:t>
      </w:r>
      <w:r w:rsidR="00CB3229">
        <w:t xml:space="preserve"> </w:t>
      </w:r>
      <w:r w:rsidR="00CB3229">
        <w:fldChar w:fldCharType="begin"/>
      </w:r>
      <w:r w:rsidR="00CB3229">
        <w:instrText xml:space="preserve"> REF _Ref105253119 \h </w:instrText>
      </w:r>
      <w:r w:rsidR="00CB3229">
        <w:fldChar w:fldCharType="separate"/>
      </w:r>
      <w:r w:rsidR="00FC58D5">
        <w:t xml:space="preserve">Tabel </w:t>
      </w:r>
      <w:r w:rsidR="00FC58D5">
        <w:rPr>
          <w:noProof/>
        </w:rPr>
        <w:t>1</w:t>
      </w:r>
      <w:r w:rsidR="00CB3229">
        <w:fldChar w:fldCharType="end"/>
      </w:r>
      <w:r w:rsidR="00CA443D">
        <w:t xml:space="preserve"> </w:t>
      </w:r>
      <w:r>
        <w:t xml:space="preserve">zijn de </w:t>
      </w:r>
      <w:proofErr w:type="spellStart"/>
      <w:r>
        <w:t>requirements</w:t>
      </w:r>
      <w:proofErr w:type="spellEnd"/>
      <w:r>
        <w:t xml:space="preserve"> gedefinieerd. Deze </w:t>
      </w:r>
      <w:proofErr w:type="spellStart"/>
      <w:r>
        <w:t>requirements</w:t>
      </w:r>
      <w:proofErr w:type="spellEnd"/>
      <w:r>
        <w:t xml:space="preserve"> worden volgens </w:t>
      </w:r>
      <w:proofErr w:type="spellStart"/>
      <w:r>
        <w:t>MoSCoW</w:t>
      </w:r>
      <w:proofErr w:type="spellEnd"/>
      <w:r>
        <w:t xml:space="preserve"> uitgevoerd, </w:t>
      </w:r>
      <w:r w:rsidRPr="000B17D0">
        <w:t xml:space="preserve">waarbij de eisen </w:t>
      </w:r>
      <w:r>
        <w:t xml:space="preserve">van de </w:t>
      </w:r>
      <w:r w:rsidRPr="000B17D0">
        <w:t>resultaten worden ingedeeld aan de hand van</w:t>
      </w:r>
      <w:r>
        <w:t xml:space="preserve"> M- </w:t>
      </w:r>
      <w:r w:rsidRPr="000B17D0">
        <w:t>Must</w:t>
      </w:r>
      <w:r>
        <w:t xml:space="preserve"> have </w:t>
      </w:r>
      <w:r w:rsidRPr="000B17D0">
        <w:t>,</w:t>
      </w:r>
      <w:r>
        <w:t xml:space="preserve"> S-</w:t>
      </w:r>
      <w:r w:rsidRPr="000B17D0">
        <w:t xml:space="preserve"> </w:t>
      </w:r>
      <w:proofErr w:type="spellStart"/>
      <w:r w:rsidRPr="000B17D0">
        <w:t>Should</w:t>
      </w:r>
      <w:proofErr w:type="spellEnd"/>
      <w:r>
        <w:t xml:space="preserve"> have</w:t>
      </w:r>
      <w:r w:rsidRPr="000B17D0">
        <w:t xml:space="preserve">, </w:t>
      </w:r>
      <w:r>
        <w:t xml:space="preserve">C- </w:t>
      </w:r>
      <w:proofErr w:type="spellStart"/>
      <w:r w:rsidRPr="000B17D0">
        <w:t>Could</w:t>
      </w:r>
      <w:proofErr w:type="spellEnd"/>
      <w:r>
        <w:t xml:space="preserve"> have</w:t>
      </w:r>
      <w:r w:rsidRPr="000B17D0">
        <w:t xml:space="preserve"> of </w:t>
      </w:r>
      <w:r>
        <w:t xml:space="preserve">W- </w:t>
      </w:r>
      <w:proofErr w:type="spellStart"/>
      <w:r w:rsidRPr="000B17D0">
        <w:t>Wo</w:t>
      </w:r>
      <w:r>
        <w:t>n’t</w:t>
      </w:r>
      <w:proofErr w:type="spellEnd"/>
      <w:r>
        <w:t xml:space="preserve"> have</w:t>
      </w:r>
      <w:r w:rsidRPr="000B17D0">
        <w:t>.</w:t>
      </w:r>
      <w:r>
        <w:t xml:space="preserve"> </w:t>
      </w:r>
      <w:r w:rsidRPr="000B17D0">
        <w:t xml:space="preserve">In overleg met de </w:t>
      </w:r>
      <w:proofErr w:type="spellStart"/>
      <w:r w:rsidRPr="000B17D0">
        <w:t>technical</w:t>
      </w:r>
      <w:proofErr w:type="spellEnd"/>
      <w:r w:rsidRPr="000B17D0">
        <w:t xml:space="preserve"> supervisor van ALTEN is de prioriteit binnen de </w:t>
      </w:r>
      <w:proofErr w:type="spellStart"/>
      <w:r w:rsidRPr="000B17D0">
        <w:t>requirements</w:t>
      </w:r>
      <w:proofErr w:type="spellEnd"/>
      <w:r w:rsidRPr="000B17D0">
        <w:t xml:space="preserve"> bepaald.</w:t>
      </w:r>
      <w:bookmarkStart w:id="36" w:name="_Ref104553714"/>
      <w:bookmarkStart w:id="37" w:name="_Ref105244700"/>
    </w:p>
    <w:p w14:paraId="29C88F49" w14:textId="77777777" w:rsidR="00C745D5" w:rsidRDefault="00C745D5">
      <w:pPr>
        <w:widowControl/>
        <w:spacing w:line="240" w:lineRule="auto"/>
        <w:rPr>
          <w:bCs/>
          <w:i/>
          <w:sz w:val="16"/>
          <w:szCs w:val="16"/>
          <w:lang w:eastAsia="nl-NL"/>
        </w:rPr>
      </w:pPr>
    </w:p>
    <w:p w14:paraId="41BA0641" w14:textId="36B7085C" w:rsidR="00651981" w:rsidRPr="00F27C03" w:rsidRDefault="00651981" w:rsidP="00651981">
      <w:pPr>
        <w:pStyle w:val="Bijschrift"/>
        <w:keepNext/>
      </w:pPr>
      <w:bookmarkStart w:id="38" w:name="_Ref105253119"/>
      <w:bookmarkStart w:id="39" w:name="_Toc105522320"/>
      <w:r>
        <w:t xml:space="preserve">Tabel </w:t>
      </w:r>
      <w:r>
        <w:fldChar w:fldCharType="begin"/>
      </w:r>
      <w:r>
        <w:instrText xml:space="preserve"> SEQ Tabel \* ARABIC </w:instrText>
      </w:r>
      <w:r>
        <w:fldChar w:fldCharType="separate"/>
      </w:r>
      <w:r w:rsidR="00FC58D5">
        <w:rPr>
          <w:noProof/>
        </w:rPr>
        <w:t>1</w:t>
      </w:r>
      <w:r>
        <w:fldChar w:fldCharType="end"/>
      </w:r>
      <w:bookmarkEnd w:id="36"/>
      <w:bookmarkEnd w:id="37"/>
      <w:bookmarkEnd w:id="38"/>
      <w:r>
        <w:t xml:space="preserve"> </w:t>
      </w:r>
      <w:proofErr w:type="spellStart"/>
      <w:r>
        <w:t>Requirements</w:t>
      </w:r>
      <w:bookmarkEnd w:id="39"/>
      <w:proofErr w:type="spellEnd"/>
    </w:p>
    <w:tbl>
      <w:tblPr>
        <w:tblStyle w:val="Rastertabel4-Accent1"/>
        <w:tblW w:w="8784" w:type="dxa"/>
        <w:tblLook w:val="04A0" w:firstRow="1" w:lastRow="0" w:firstColumn="1" w:lastColumn="0" w:noHBand="0" w:noVBand="1"/>
      </w:tblPr>
      <w:tblGrid>
        <w:gridCol w:w="704"/>
        <w:gridCol w:w="6946"/>
        <w:gridCol w:w="1134"/>
      </w:tblGrid>
      <w:tr w:rsidR="00651981" w:rsidRPr="005608ED" w14:paraId="015C6EBE" w14:textId="77777777" w:rsidTr="005612D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188EBC8A" w14:textId="77777777" w:rsidR="00651981" w:rsidRPr="005612DE" w:rsidRDefault="00651981" w:rsidP="00BF580C">
            <w:pPr>
              <w:rPr>
                <w:sz w:val="18"/>
                <w:szCs w:val="18"/>
                <w:lang w:eastAsia="nl-NL"/>
              </w:rPr>
            </w:pPr>
            <w:r w:rsidRPr="005612DE">
              <w:rPr>
                <w:sz w:val="18"/>
                <w:szCs w:val="18"/>
                <w:lang w:eastAsia="nl-NL"/>
              </w:rPr>
              <w:t>ID</w:t>
            </w:r>
          </w:p>
        </w:tc>
        <w:tc>
          <w:tcPr>
            <w:tcW w:w="6946" w:type="dxa"/>
          </w:tcPr>
          <w:p w14:paraId="36E3B434" w14:textId="77777777" w:rsidR="00651981" w:rsidRPr="005608ED" w:rsidRDefault="00651981" w:rsidP="00BF580C">
            <w:pPr>
              <w:cnfStyle w:val="100000000000" w:firstRow="1" w:lastRow="0" w:firstColumn="0" w:lastColumn="0" w:oddVBand="0" w:evenVBand="0" w:oddHBand="0" w:evenHBand="0" w:firstRowFirstColumn="0" w:firstRowLastColumn="0" w:lastRowFirstColumn="0" w:lastRowLastColumn="0"/>
              <w:rPr>
                <w:lang w:eastAsia="nl-NL"/>
              </w:rPr>
            </w:pPr>
            <w:proofErr w:type="spellStart"/>
            <w:r w:rsidRPr="005608ED">
              <w:rPr>
                <w:lang w:eastAsia="nl-NL"/>
              </w:rPr>
              <w:t>Requirement</w:t>
            </w:r>
            <w:proofErr w:type="spellEnd"/>
          </w:p>
        </w:tc>
        <w:tc>
          <w:tcPr>
            <w:tcW w:w="1134" w:type="dxa"/>
          </w:tcPr>
          <w:p w14:paraId="5884FFF6" w14:textId="77777777" w:rsidR="00651981" w:rsidRPr="005608ED" w:rsidRDefault="00651981" w:rsidP="00BF580C">
            <w:pPr>
              <w:cnfStyle w:val="100000000000" w:firstRow="1" w:lastRow="0" w:firstColumn="0" w:lastColumn="0" w:oddVBand="0" w:evenVBand="0" w:oddHBand="0" w:evenHBand="0" w:firstRowFirstColumn="0" w:firstRowLastColumn="0" w:lastRowFirstColumn="0" w:lastRowLastColumn="0"/>
              <w:rPr>
                <w:lang w:eastAsia="nl-NL"/>
              </w:rPr>
            </w:pPr>
            <w:proofErr w:type="spellStart"/>
            <w:r w:rsidRPr="005608ED">
              <w:rPr>
                <w:lang w:eastAsia="nl-NL"/>
              </w:rPr>
              <w:t>MoSCoW</w:t>
            </w:r>
            <w:proofErr w:type="spellEnd"/>
          </w:p>
        </w:tc>
      </w:tr>
      <w:tr w:rsidR="00651981" w:rsidRPr="005608ED" w14:paraId="5803965C" w14:textId="77777777" w:rsidTr="005612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5211117D" w14:textId="77777777" w:rsidR="00651981" w:rsidRPr="005612DE" w:rsidRDefault="00651981" w:rsidP="00BF580C">
            <w:pPr>
              <w:pStyle w:val="Lijstalinea"/>
              <w:numPr>
                <w:ilvl w:val="0"/>
                <w:numId w:val="33"/>
              </w:numPr>
              <w:rPr>
                <w:sz w:val="18"/>
                <w:szCs w:val="18"/>
                <w:lang w:eastAsia="nl-NL"/>
              </w:rPr>
            </w:pPr>
            <w:bookmarkStart w:id="40" w:name="_Ref30685005"/>
          </w:p>
        </w:tc>
        <w:bookmarkEnd w:id="40"/>
        <w:tc>
          <w:tcPr>
            <w:tcW w:w="6946" w:type="dxa"/>
          </w:tcPr>
          <w:p w14:paraId="73D8D787" w14:textId="77777777" w:rsidR="00651981" w:rsidRPr="005608ED" w:rsidRDefault="00651981" w:rsidP="00BF580C">
            <w:pPr>
              <w:cnfStyle w:val="000000100000" w:firstRow="0" w:lastRow="0" w:firstColumn="0" w:lastColumn="0" w:oddVBand="0" w:evenVBand="0" w:oddHBand="1" w:evenHBand="0" w:firstRowFirstColumn="0" w:firstRowLastColumn="0" w:lastRowFirstColumn="0" w:lastRowLastColumn="0"/>
              <w:rPr>
                <w:lang w:eastAsia="nl-NL"/>
              </w:rPr>
            </w:pPr>
            <w:r>
              <w:rPr>
                <w:lang w:eastAsia="nl-NL"/>
              </w:rPr>
              <w:t xml:space="preserve">De architectuur van het besturingssysteem moet gestructureerd en modulair zijn om hard- en software </w:t>
            </w:r>
            <w:proofErr w:type="spellStart"/>
            <w:r>
              <w:rPr>
                <w:lang w:eastAsia="nl-NL"/>
              </w:rPr>
              <w:t>developers</w:t>
            </w:r>
            <w:proofErr w:type="spellEnd"/>
            <w:r>
              <w:rPr>
                <w:lang w:eastAsia="nl-NL"/>
              </w:rPr>
              <w:t xml:space="preserve"> die niet bekend zijn met het systeem snel inzicht te kunnen geven in het functioneren van de robot.</w:t>
            </w:r>
          </w:p>
        </w:tc>
        <w:tc>
          <w:tcPr>
            <w:tcW w:w="1134" w:type="dxa"/>
          </w:tcPr>
          <w:p w14:paraId="60D149A8" w14:textId="77777777" w:rsidR="00651981" w:rsidRPr="005608ED" w:rsidRDefault="00651981" w:rsidP="00BF580C">
            <w:pPr>
              <w:cnfStyle w:val="000000100000" w:firstRow="0" w:lastRow="0" w:firstColumn="0" w:lastColumn="0" w:oddVBand="0" w:evenVBand="0" w:oddHBand="1" w:evenHBand="0" w:firstRowFirstColumn="0" w:firstRowLastColumn="0" w:lastRowFirstColumn="0" w:lastRowLastColumn="0"/>
              <w:rPr>
                <w:lang w:eastAsia="nl-NL"/>
              </w:rPr>
            </w:pPr>
            <w:r>
              <w:rPr>
                <w:lang w:eastAsia="nl-NL"/>
              </w:rPr>
              <w:t>Must</w:t>
            </w:r>
          </w:p>
        </w:tc>
      </w:tr>
      <w:tr w:rsidR="00651981" w:rsidRPr="005608ED" w14:paraId="5BD6006A" w14:textId="77777777" w:rsidTr="005612DE">
        <w:tc>
          <w:tcPr>
            <w:cnfStyle w:val="001000000000" w:firstRow="0" w:lastRow="0" w:firstColumn="1" w:lastColumn="0" w:oddVBand="0" w:evenVBand="0" w:oddHBand="0" w:evenHBand="0" w:firstRowFirstColumn="0" w:firstRowLastColumn="0" w:lastRowFirstColumn="0" w:lastRowLastColumn="0"/>
            <w:tcW w:w="704" w:type="dxa"/>
          </w:tcPr>
          <w:p w14:paraId="1CAC2995" w14:textId="77777777" w:rsidR="00651981" w:rsidRPr="005612DE" w:rsidRDefault="00651981" w:rsidP="00BF580C">
            <w:pPr>
              <w:pStyle w:val="Lijstalinea"/>
              <w:numPr>
                <w:ilvl w:val="0"/>
                <w:numId w:val="33"/>
              </w:numPr>
              <w:rPr>
                <w:sz w:val="18"/>
                <w:szCs w:val="18"/>
                <w:lang w:eastAsia="nl-NL"/>
              </w:rPr>
            </w:pPr>
          </w:p>
        </w:tc>
        <w:tc>
          <w:tcPr>
            <w:tcW w:w="6946" w:type="dxa"/>
          </w:tcPr>
          <w:p w14:paraId="13C3EAA9" w14:textId="77777777" w:rsidR="00651981" w:rsidRDefault="00651981" w:rsidP="00BF580C">
            <w:pPr>
              <w:cnfStyle w:val="000000000000" w:firstRow="0" w:lastRow="0" w:firstColumn="0" w:lastColumn="0" w:oddVBand="0" w:evenVBand="0" w:oddHBand="0" w:evenHBand="0" w:firstRowFirstColumn="0" w:firstRowLastColumn="0" w:lastRowFirstColumn="0" w:lastRowLastColumn="0"/>
              <w:rPr>
                <w:lang w:eastAsia="nl-NL"/>
              </w:rPr>
            </w:pPr>
            <w:r>
              <w:rPr>
                <w:lang w:eastAsia="nl-NL"/>
              </w:rPr>
              <w:t xml:space="preserve">De software architectuur moet toekomstbestendig zijn zodat software </w:t>
            </w:r>
            <w:proofErr w:type="spellStart"/>
            <w:r>
              <w:rPr>
                <w:lang w:eastAsia="nl-NL"/>
              </w:rPr>
              <w:t>developers</w:t>
            </w:r>
            <w:proofErr w:type="spellEnd"/>
            <w:r>
              <w:rPr>
                <w:lang w:eastAsia="nl-NL"/>
              </w:rPr>
              <w:t xml:space="preserve"> effectief en efficiënt beheer en upgrades kunnen uitvoeren. </w:t>
            </w:r>
          </w:p>
        </w:tc>
        <w:tc>
          <w:tcPr>
            <w:tcW w:w="1134" w:type="dxa"/>
          </w:tcPr>
          <w:p w14:paraId="5E0E0B57" w14:textId="77777777" w:rsidR="00651981" w:rsidRDefault="00651981" w:rsidP="00BF580C">
            <w:pPr>
              <w:cnfStyle w:val="000000000000" w:firstRow="0" w:lastRow="0" w:firstColumn="0" w:lastColumn="0" w:oddVBand="0" w:evenVBand="0" w:oddHBand="0" w:evenHBand="0" w:firstRowFirstColumn="0" w:firstRowLastColumn="0" w:lastRowFirstColumn="0" w:lastRowLastColumn="0"/>
              <w:rPr>
                <w:lang w:eastAsia="nl-NL"/>
              </w:rPr>
            </w:pPr>
            <w:r>
              <w:rPr>
                <w:lang w:eastAsia="nl-NL"/>
              </w:rPr>
              <w:t>Must</w:t>
            </w:r>
          </w:p>
        </w:tc>
      </w:tr>
      <w:tr w:rsidR="00651981" w:rsidRPr="005608ED" w14:paraId="3A9E8F5E" w14:textId="77777777" w:rsidTr="005612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3BDACD5B" w14:textId="77777777" w:rsidR="00651981" w:rsidRPr="005612DE" w:rsidRDefault="00651981" w:rsidP="00BF580C">
            <w:pPr>
              <w:pStyle w:val="Lijstalinea"/>
              <w:numPr>
                <w:ilvl w:val="0"/>
                <w:numId w:val="33"/>
              </w:numPr>
              <w:rPr>
                <w:sz w:val="18"/>
                <w:szCs w:val="18"/>
                <w:lang w:eastAsia="nl-NL"/>
              </w:rPr>
            </w:pPr>
            <w:bookmarkStart w:id="41" w:name="_Ref98095462"/>
          </w:p>
        </w:tc>
        <w:bookmarkEnd w:id="41"/>
        <w:tc>
          <w:tcPr>
            <w:tcW w:w="6946" w:type="dxa"/>
          </w:tcPr>
          <w:p w14:paraId="5404F6A5" w14:textId="77777777" w:rsidR="00651981" w:rsidRPr="005608ED" w:rsidRDefault="00651981" w:rsidP="00BF580C">
            <w:pPr>
              <w:cnfStyle w:val="000000100000" w:firstRow="0" w:lastRow="0" w:firstColumn="0" w:lastColumn="0" w:oddVBand="0" w:evenVBand="0" w:oddHBand="1" w:evenHBand="0" w:firstRowFirstColumn="0" w:firstRowLastColumn="0" w:lastRowFirstColumn="0" w:lastRowLastColumn="0"/>
              <w:rPr>
                <w:lang w:eastAsia="nl-NL"/>
              </w:rPr>
            </w:pPr>
            <w:r>
              <w:rPr>
                <w:lang w:eastAsia="nl-NL"/>
              </w:rPr>
              <w:t xml:space="preserve">De architectuur van het besturingssysteem dient logisch opgebouwd te zijn aan de hand diagrammen zodat software </w:t>
            </w:r>
            <w:proofErr w:type="spellStart"/>
            <w:r>
              <w:rPr>
                <w:lang w:eastAsia="nl-NL"/>
              </w:rPr>
              <w:t>developers</w:t>
            </w:r>
            <w:proofErr w:type="spellEnd"/>
            <w:r>
              <w:rPr>
                <w:lang w:eastAsia="nl-NL"/>
              </w:rPr>
              <w:t xml:space="preserve"> en testers snel inzicht kunnen krijgen in het functioneren van de software.</w:t>
            </w:r>
          </w:p>
        </w:tc>
        <w:tc>
          <w:tcPr>
            <w:tcW w:w="1134" w:type="dxa"/>
          </w:tcPr>
          <w:p w14:paraId="5D7708EF" w14:textId="77777777" w:rsidR="00651981" w:rsidRPr="005608ED" w:rsidRDefault="00651981" w:rsidP="00BF580C">
            <w:pPr>
              <w:cnfStyle w:val="000000100000" w:firstRow="0" w:lastRow="0" w:firstColumn="0" w:lastColumn="0" w:oddVBand="0" w:evenVBand="0" w:oddHBand="1" w:evenHBand="0" w:firstRowFirstColumn="0" w:firstRowLastColumn="0" w:lastRowFirstColumn="0" w:lastRowLastColumn="0"/>
              <w:rPr>
                <w:lang w:eastAsia="nl-NL"/>
              </w:rPr>
            </w:pPr>
            <w:r>
              <w:rPr>
                <w:lang w:eastAsia="nl-NL"/>
              </w:rPr>
              <w:t>Must</w:t>
            </w:r>
          </w:p>
        </w:tc>
      </w:tr>
      <w:tr w:rsidR="00651981" w:rsidRPr="005608ED" w14:paraId="3F6A4D1F" w14:textId="77777777" w:rsidTr="005612DE">
        <w:tc>
          <w:tcPr>
            <w:cnfStyle w:val="001000000000" w:firstRow="0" w:lastRow="0" w:firstColumn="1" w:lastColumn="0" w:oddVBand="0" w:evenVBand="0" w:oddHBand="0" w:evenHBand="0" w:firstRowFirstColumn="0" w:firstRowLastColumn="0" w:lastRowFirstColumn="0" w:lastRowLastColumn="0"/>
            <w:tcW w:w="704" w:type="dxa"/>
          </w:tcPr>
          <w:p w14:paraId="6FEEDB1E" w14:textId="77777777" w:rsidR="00651981" w:rsidRPr="005612DE" w:rsidRDefault="00651981" w:rsidP="00BF580C">
            <w:pPr>
              <w:pStyle w:val="Lijstalinea"/>
              <w:numPr>
                <w:ilvl w:val="0"/>
                <w:numId w:val="33"/>
              </w:numPr>
              <w:rPr>
                <w:sz w:val="18"/>
                <w:szCs w:val="18"/>
                <w:lang w:eastAsia="nl-NL"/>
              </w:rPr>
            </w:pPr>
            <w:bookmarkStart w:id="42" w:name="_Ref98095587"/>
          </w:p>
        </w:tc>
        <w:bookmarkEnd w:id="42"/>
        <w:tc>
          <w:tcPr>
            <w:tcW w:w="6946" w:type="dxa"/>
          </w:tcPr>
          <w:p w14:paraId="39590329" w14:textId="77777777" w:rsidR="00651981" w:rsidRPr="005608ED" w:rsidRDefault="00651981" w:rsidP="00BF580C">
            <w:pPr>
              <w:cnfStyle w:val="000000000000" w:firstRow="0" w:lastRow="0" w:firstColumn="0" w:lastColumn="0" w:oddVBand="0" w:evenVBand="0" w:oddHBand="0" w:evenHBand="0" w:firstRowFirstColumn="0" w:firstRowLastColumn="0" w:lastRowFirstColumn="0" w:lastRowLastColumn="0"/>
              <w:rPr>
                <w:lang w:eastAsia="nl-NL"/>
              </w:rPr>
            </w:pPr>
            <w:r>
              <w:rPr>
                <w:lang w:eastAsia="nl-NL"/>
              </w:rPr>
              <w:t xml:space="preserve">De samenhang tussen software en hardware dient logisch opgebouwd te zijn aan de hand van diagrammen zodat software </w:t>
            </w:r>
            <w:proofErr w:type="spellStart"/>
            <w:r>
              <w:rPr>
                <w:lang w:eastAsia="nl-NL"/>
              </w:rPr>
              <w:t>developers</w:t>
            </w:r>
            <w:proofErr w:type="spellEnd"/>
            <w:r>
              <w:rPr>
                <w:lang w:eastAsia="nl-NL"/>
              </w:rPr>
              <w:t xml:space="preserve"> de uiteindelijke software kunnen implementeren. </w:t>
            </w:r>
          </w:p>
        </w:tc>
        <w:tc>
          <w:tcPr>
            <w:tcW w:w="1134" w:type="dxa"/>
          </w:tcPr>
          <w:p w14:paraId="26DB2013" w14:textId="77777777" w:rsidR="00651981" w:rsidRPr="005608ED" w:rsidRDefault="00651981" w:rsidP="00BF580C">
            <w:pPr>
              <w:cnfStyle w:val="000000000000" w:firstRow="0" w:lastRow="0" w:firstColumn="0" w:lastColumn="0" w:oddVBand="0" w:evenVBand="0" w:oddHBand="0" w:evenHBand="0" w:firstRowFirstColumn="0" w:firstRowLastColumn="0" w:lastRowFirstColumn="0" w:lastRowLastColumn="0"/>
              <w:rPr>
                <w:lang w:eastAsia="nl-NL"/>
              </w:rPr>
            </w:pPr>
            <w:r>
              <w:rPr>
                <w:lang w:eastAsia="nl-NL"/>
              </w:rPr>
              <w:t>Must</w:t>
            </w:r>
          </w:p>
        </w:tc>
      </w:tr>
      <w:tr w:rsidR="00651981" w:rsidRPr="005608ED" w14:paraId="4312F4E2" w14:textId="77777777" w:rsidTr="005612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6C1D7E64" w14:textId="77777777" w:rsidR="00651981" w:rsidRPr="005612DE" w:rsidRDefault="00651981" w:rsidP="00BF580C">
            <w:pPr>
              <w:pStyle w:val="Lijstalinea"/>
              <w:numPr>
                <w:ilvl w:val="0"/>
                <w:numId w:val="33"/>
              </w:numPr>
              <w:rPr>
                <w:sz w:val="18"/>
                <w:szCs w:val="18"/>
                <w:lang w:eastAsia="nl-NL"/>
              </w:rPr>
            </w:pPr>
          </w:p>
        </w:tc>
        <w:tc>
          <w:tcPr>
            <w:tcW w:w="6946" w:type="dxa"/>
          </w:tcPr>
          <w:p w14:paraId="4286C441" w14:textId="6057AB41" w:rsidR="00651981" w:rsidRDefault="00651981" w:rsidP="00BF580C">
            <w:pPr>
              <w:cnfStyle w:val="000000100000" w:firstRow="0" w:lastRow="0" w:firstColumn="0" w:lastColumn="0" w:oddVBand="0" w:evenVBand="0" w:oddHBand="1" w:evenHBand="0" w:firstRowFirstColumn="0" w:firstRowLastColumn="0" w:lastRowFirstColumn="0" w:lastRowLastColumn="0"/>
              <w:rPr>
                <w:lang w:eastAsia="nl-NL"/>
              </w:rPr>
            </w:pPr>
            <w:r>
              <w:rPr>
                <w:lang w:eastAsia="nl-NL"/>
              </w:rPr>
              <w:t xml:space="preserve">Er dient een </w:t>
            </w:r>
            <w:r w:rsidR="00F1393C">
              <w:rPr>
                <w:lang w:eastAsia="nl-NL"/>
              </w:rPr>
              <w:t>Board Support Package (BSP)</w:t>
            </w:r>
            <w:r>
              <w:rPr>
                <w:lang w:eastAsia="nl-NL"/>
              </w:rPr>
              <w:t xml:space="preserve"> gemaakt te worden van het besturingssysteem waarmee de noodzakelijke hardware componenten van de robot aangestuurd kunnen worden.</w:t>
            </w:r>
          </w:p>
        </w:tc>
        <w:tc>
          <w:tcPr>
            <w:tcW w:w="1134" w:type="dxa"/>
          </w:tcPr>
          <w:p w14:paraId="4723CA41" w14:textId="77777777" w:rsidR="00651981" w:rsidRDefault="00651981" w:rsidP="00BF580C">
            <w:pPr>
              <w:cnfStyle w:val="000000100000" w:firstRow="0" w:lastRow="0" w:firstColumn="0" w:lastColumn="0" w:oddVBand="0" w:evenVBand="0" w:oddHBand="1" w:evenHBand="0" w:firstRowFirstColumn="0" w:firstRowLastColumn="0" w:lastRowFirstColumn="0" w:lastRowLastColumn="0"/>
              <w:rPr>
                <w:lang w:eastAsia="nl-NL"/>
              </w:rPr>
            </w:pPr>
            <w:r>
              <w:rPr>
                <w:lang w:eastAsia="nl-NL"/>
              </w:rPr>
              <w:t>Must</w:t>
            </w:r>
          </w:p>
        </w:tc>
      </w:tr>
      <w:tr w:rsidR="00651981" w:rsidRPr="005608ED" w14:paraId="395C50E5" w14:textId="77777777" w:rsidTr="005612DE">
        <w:tc>
          <w:tcPr>
            <w:cnfStyle w:val="001000000000" w:firstRow="0" w:lastRow="0" w:firstColumn="1" w:lastColumn="0" w:oddVBand="0" w:evenVBand="0" w:oddHBand="0" w:evenHBand="0" w:firstRowFirstColumn="0" w:firstRowLastColumn="0" w:lastRowFirstColumn="0" w:lastRowLastColumn="0"/>
            <w:tcW w:w="704" w:type="dxa"/>
          </w:tcPr>
          <w:p w14:paraId="494950B3" w14:textId="77777777" w:rsidR="00651981" w:rsidRPr="005612DE" w:rsidRDefault="00651981" w:rsidP="00BF580C">
            <w:pPr>
              <w:pStyle w:val="Lijstalinea"/>
              <w:numPr>
                <w:ilvl w:val="0"/>
                <w:numId w:val="33"/>
              </w:numPr>
              <w:rPr>
                <w:sz w:val="18"/>
                <w:szCs w:val="18"/>
                <w:lang w:eastAsia="nl-NL"/>
              </w:rPr>
            </w:pPr>
            <w:bookmarkStart w:id="43" w:name="_Ref98095674"/>
          </w:p>
        </w:tc>
        <w:bookmarkEnd w:id="43"/>
        <w:tc>
          <w:tcPr>
            <w:tcW w:w="6946" w:type="dxa"/>
          </w:tcPr>
          <w:p w14:paraId="1CA9D1A0" w14:textId="77777777" w:rsidR="00651981" w:rsidRDefault="00651981" w:rsidP="00BF580C">
            <w:pPr>
              <w:cnfStyle w:val="000000000000" w:firstRow="0" w:lastRow="0" w:firstColumn="0" w:lastColumn="0" w:oddVBand="0" w:evenVBand="0" w:oddHBand="0" w:evenHBand="0" w:firstRowFirstColumn="0" w:firstRowLastColumn="0" w:lastRowFirstColumn="0" w:lastRowLastColumn="0"/>
              <w:rPr>
                <w:lang w:eastAsia="nl-NL"/>
              </w:rPr>
            </w:pPr>
            <w:r>
              <w:rPr>
                <w:lang w:eastAsia="nl-NL"/>
              </w:rPr>
              <w:t>De onderdelen van de BSP die noodzakelijk zijn voor het functioneren van de robot moeten binnen het project onafhankelijk van elkaar getest worden.</w:t>
            </w:r>
          </w:p>
        </w:tc>
        <w:tc>
          <w:tcPr>
            <w:tcW w:w="1134" w:type="dxa"/>
          </w:tcPr>
          <w:p w14:paraId="39DB9E7F" w14:textId="77777777" w:rsidR="00651981" w:rsidRDefault="00651981" w:rsidP="00BF580C">
            <w:pPr>
              <w:cnfStyle w:val="000000000000" w:firstRow="0" w:lastRow="0" w:firstColumn="0" w:lastColumn="0" w:oddVBand="0" w:evenVBand="0" w:oddHBand="0" w:evenHBand="0" w:firstRowFirstColumn="0" w:firstRowLastColumn="0" w:lastRowFirstColumn="0" w:lastRowLastColumn="0"/>
              <w:rPr>
                <w:lang w:eastAsia="nl-NL"/>
              </w:rPr>
            </w:pPr>
            <w:r>
              <w:rPr>
                <w:lang w:eastAsia="nl-NL"/>
              </w:rPr>
              <w:t>Must</w:t>
            </w:r>
          </w:p>
        </w:tc>
      </w:tr>
      <w:tr w:rsidR="00651981" w:rsidRPr="005608ED" w14:paraId="16A4C4B6" w14:textId="77777777" w:rsidTr="005612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2598241B" w14:textId="77777777" w:rsidR="00651981" w:rsidRPr="005612DE" w:rsidRDefault="00651981" w:rsidP="00BF580C">
            <w:pPr>
              <w:pStyle w:val="Lijstalinea"/>
              <w:numPr>
                <w:ilvl w:val="0"/>
                <w:numId w:val="33"/>
              </w:numPr>
              <w:rPr>
                <w:sz w:val="18"/>
                <w:szCs w:val="18"/>
                <w:lang w:eastAsia="nl-NL"/>
              </w:rPr>
            </w:pPr>
            <w:bookmarkStart w:id="44" w:name="_Ref97727301"/>
          </w:p>
        </w:tc>
        <w:bookmarkEnd w:id="44"/>
        <w:tc>
          <w:tcPr>
            <w:tcW w:w="6946" w:type="dxa"/>
          </w:tcPr>
          <w:p w14:paraId="58ADDB27" w14:textId="77777777" w:rsidR="00651981" w:rsidRDefault="00651981" w:rsidP="00BF580C">
            <w:pPr>
              <w:cnfStyle w:val="000000100000" w:firstRow="0" w:lastRow="0" w:firstColumn="0" w:lastColumn="0" w:oddVBand="0" w:evenVBand="0" w:oddHBand="1" w:evenHBand="0" w:firstRowFirstColumn="0" w:firstRowLastColumn="0" w:lastRowFirstColumn="0" w:lastRowLastColumn="0"/>
              <w:rPr>
                <w:lang w:eastAsia="nl-NL"/>
              </w:rPr>
            </w:pPr>
            <w:r>
              <w:rPr>
                <w:lang w:eastAsia="nl-NL"/>
              </w:rPr>
              <w:t>Binnen h</w:t>
            </w:r>
            <w:r w:rsidRPr="00E4706E">
              <w:rPr>
                <w:lang w:eastAsia="nl-NL"/>
              </w:rPr>
              <w:t>et</w:t>
            </w:r>
            <w:r>
              <w:rPr>
                <w:lang w:eastAsia="nl-NL"/>
              </w:rPr>
              <w:t xml:space="preserve"> nieuwe besturingssysteem moet de STM32H7 </w:t>
            </w:r>
            <w:proofErr w:type="spellStart"/>
            <w:r>
              <w:rPr>
                <w:lang w:eastAsia="nl-NL"/>
              </w:rPr>
              <w:t>dual-core</w:t>
            </w:r>
            <w:proofErr w:type="spellEnd"/>
            <w:r>
              <w:rPr>
                <w:lang w:eastAsia="nl-NL"/>
              </w:rPr>
              <w:t xml:space="preserve"> microcontroller geïntegreerd worden.</w:t>
            </w:r>
          </w:p>
        </w:tc>
        <w:tc>
          <w:tcPr>
            <w:tcW w:w="1134" w:type="dxa"/>
          </w:tcPr>
          <w:p w14:paraId="20BD3B9D" w14:textId="77777777" w:rsidR="00651981" w:rsidRDefault="00651981" w:rsidP="00BF580C">
            <w:pPr>
              <w:cnfStyle w:val="000000100000" w:firstRow="0" w:lastRow="0" w:firstColumn="0" w:lastColumn="0" w:oddVBand="0" w:evenVBand="0" w:oddHBand="1" w:evenHBand="0" w:firstRowFirstColumn="0" w:firstRowLastColumn="0" w:lastRowFirstColumn="0" w:lastRowLastColumn="0"/>
              <w:rPr>
                <w:lang w:eastAsia="nl-NL"/>
              </w:rPr>
            </w:pPr>
            <w:r>
              <w:rPr>
                <w:lang w:eastAsia="nl-NL"/>
              </w:rPr>
              <w:t>Must</w:t>
            </w:r>
          </w:p>
        </w:tc>
      </w:tr>
      <w:tr w:rsidR="00651981" w:rsidRPr="005608ED" w14:paraId="7CE7CA97" w14:textId="77777777" w:rsidTr="005612DE">
        <w:tc>
          <w:tcPr>
            <w:cnfStyle w:val="001000000000" w:firstRow="0" w:lastRow="0" w:firstColumn="1" w:lastColumn="0" w:oddVBand="0" w:evenVBand="0" w:oddHBand="0" w:evenHBand="0" w:firstRowFirstColumn="0" w:firstRowLastColumn="0" w:lastRowFirstColumn="0" w:lastRowLastColumn="0"/>
            <w:tcW w:w="704" w:type="dxa"/>
          </w:tcPr>
          <w:p w14:paraId="4A1B4951" w14:textId="77777777" w:rsidR="00651981" w:rsidRPr="005612DE" w:rsidRDefault="00651981" w:rsidP="00BF580C">
            <w:pPr>
              <w:pStyle w:val="Lijstalinea"/>
              <w:numPr>
                <w:ilvl w:val="0"/>
                <w:numId w:val="33"/>
              </w:numPr>
              <w:rPr>
                <w:sz w:val="18"/>
                <w:szCs w:val="18"/>
                <w:lang w:eastAsia="nl-NL"/>
              </w:rPr>
            </w:pPr>
          </w:p>
        </w:tc>
        <w:tc>
          <w:tcPr>
            <w:tcW w:w="6946" w:type="dxa"/>
          </w:tcPr>
          <w:p w14:paraId="13D8820B" w14:textId="77777777" w:rsidR="00651981" w:rsidRPr="00E4706E" w:rsidRDefault="00651981" w:rsidP="00BF580C">
            <w:pPr>
              <w:cnfStyle w:val="000000000000" w:firstRow="0" w:lastRow="0" w:firstColumn="0" w:lastColumn="0" w:oddVBand="0" w:evenVBand="0" w:oddHBand="0" w:evenHBand="0" w:firstRowFirstColumn="0" w:firstRowLastColumn="0" w:lastRowFirstColumn="0" w:lastRowLastColumn="0"/>
              <w:rPr>
                <w:lang w:eastAsia="nl-NL"/>
              </w:rPr>
            </w:pPr>
            <w:r>
              <w:rPr>
                <w:lang w:eastAsia="nl-NL"/>
              </w:rPr>
              <w:t>De robot moet een kalibratie tool hebben die bij de initialisatie van het systeem er voor zorgt dat de motoren in de Z- en X-richting “</w:t>
            </w:r>
            <w:proofErr w:type="spellStart"/>
            <w:r>
              <w:rPr>
                <w:lang w:eastAsia="nl-NL"/>
              </w:rPr>
              <w:t>gehomed</w:t>
            </w:r>
            <w:proofErr w:type="spellEnd"/>
            <w:r>
              <w:rPr>
                <w:lang w:eastAsia="nl-NL"/>
              </w:rPr>
              <w:t>” worden.</w:t>
            </w:r>
          </w:p>
        </w:tc>
        <w:tc>
          <w:tcPr>
            <w:tcW w:w="1134" w:type="dxa"/>
          </w:tcPr>
          <w:p w14:paraId="74019CC3" w14:textId="77777777" w:rsidR="00651981" w:rsidRDefault="00651981" w:rsidP="00BF580C">
            <w:pPr>
              <w:cnfStyle w:val="000000000000" w:firstRow="0" w:lastRow="0" w:firstColumn="0" w:lastColumn="0" w:oddVBand="0" w:evenVBand="0" w:oddHBand="0" w:evenHBand="0" w:firstRowFirstColumn="0" w:firstRowLastColumn="0" w:lastRowFirstColumn="0" w:lastRowLastColumn="0"/>
              <w:rPr>
                <w:lang w:eastAsia="nl-NL"/>
              </w:rPr>
            </w:pPr>
            <w:r>
              <w:rPr>
                <w:lang w:eastAsia="nl-NL"/>
              </w:rPr>
              <w:t>Must</w:t>
            </w:r>
          </w:p>
        </w:tc>
      </w:tr>
      <w:tr w:rsidR="00651981" w:rsidRPr="005608ED" w14:paraId="66C3CAB8" w14:textId="77777777" w:rsidTr="005612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6353F678" w14:textId="77777777" w:rsidR="00651981" w:rsidRPr="005612DE" w:rsidRDefault="00651981" w:rsidP="00BF580C">
            <w:pPr>
              <w:pStyle w:val="Lijstalinea"/>
              <w:numPr>
                <w:ilvl w:val="0"/>
                <w:numId w:val="33"/>
              </w:numPr>
              <w:rPr>
                <w:sz w:val="18"/>
                <w:szCs w:val="18"/>
                <w:lang w:eastAsia="nl-NL"/>
              </w:rPr>
            </w:pPr>
          </w:p>
        </w:tc>
        <w:tc>
          <w:tcPr>
            <w:tcW w:w="6946" w:type="dxa"/>
          </w:tcPr>
          <w:p w14:paraId="27233DED" w14:textId="77777777" w:rsidR="00651981" w:rsidRPr="00E4706E" w:rsidRDefault="00651981" w:rsidP="00BF580C">
            <w:pPr>
              <w:cnfStyle w:val="000000100000" w:firstRow="0" w:lastRow="0" w:firstColumn="0" w:lastColumn="0" w:oddVBand="0" w:evenVBand="0" w:oddHBand="1" w:evenHBand="0" w:firstRowFirstColumn="0" w:firstRowLastColumn="0" w:lastRowFirstColumn="0" w:lastRowLastColumn="0"/>
              <w:rPr>
                <w:lang w:eastAsia="nl-NL"/>
              </w:rPr>
            </w:pPr>
            <w:r>
              <w:rPr>
                <w:lang w:eastAsia="nl-NL"/>
              </w:rPr>
              <w:t xml:space="preserve">Er moet een Pin-out opgesteld worden met een tabel en diagram om er voor te zorgen dat hardware </w:t>
            </w:r>
            <w:proofErr w:type="spellStart"/>
            <w:r>
              <w:rPr>
                <w:lang w:eastAsia="nl-NL"/>
              </w:rPr>
              <w:t>developers</w:t>
            </w:r>
            <w:proofErr w:type="spellEnd"/>
            <w:r>
              <w:rPr>
                <w:lang w:eastAsia="nl-NL"/>
              </w:rPr>
              <w:t xml:space="preserve"> in de toekomst een PCB design voor de </w:t>
            </w:r>
            <w:proofErr w:type="spellStart"/>
            <w:r>
              <w:rPr>
                <w:lang w:eastAsia="nl-NL"/>
              </w:rPr>
              <w:t>dual-core</w:t>
            </w:r>
            <w:proofErr w:type="spellEnd"/>
            <w:r>
              <w:rPr>
                <w:lang w:eastAsia="nl-NL"/>
              </w:rPr>
              <w:t xml:space="preserve"> processor kunnen uitwerken.</w:t>
            </w:r>
          </w:p>
        </w:tc>
        <w:tc>
          <w:tcPr>
            <w:tcW w:w="1134" w:type="dxa"/>
          </w:tcPr>
          <w:p w14:paraId="0E0B68E5" w14:textId="77777777" w:rsidR="00651981" w:rsidRDefault="00651981" w:rsidP="00BF580C">
            <w:pPr>
              <w:cnfStyle w:val="000000100000" w:firstRow="0" w:lastRow="0" w:firstColumn="0" w:lastColumn="0" w:oddVBand="0" w:evenVBand="0" w:oddHBand="1" w:evenHBand="0" w:firstRowFirstColumn="0" w:firstRowLastColumn="0" w:lastRowFirstColumn="0" w:lastRowLastColumn="0"/>
              <w:rPr>
                <w:lang w:eastAsia="nl-NL"/>
              </w:rPr>
            </w:pPr>
            <w:proofErr w:type="spellStart"/>
            <w:r>
              <w:rPr>
                <w:lang w:eastAsia="nl-NL"/>
              </w:rPr>
              <w:t>Should</w:t>
            </w:r>
            <w:proofErr w:type="spellEnd"/>
          </w:p>
        </w:tc>
      </w:tr>
      <w:tr w:rsidR="00651981" w:rsidRPr="005608ED" w14:paraId="14116219" w14:textId="77777777" w:rsidTr="005612DE">
        <w:tc>
          <w:tcPr>
            <w:cnfStyle w:val="001000000000" w:firstRow="0" w:lastRow="0" w:firstColumn="1" w:lastColumn="0" w:oddVBand="0" w:evenVBand="0" w:oddHBand="0" w:evenHBand="0" w:firstRowFirstColumn="0" w:firstRowLastColumn="0" w:lastRowFirstColumn="0" w:lastRowLastColumn="0"/>
            <w:tcW w:w="704" w:type="dxa"/>
          </w:tcPr>
          <w:p w14:paraId="0044D129" w14:textId="77777777" w:rsidR="00651981" w:rsidRPr="005612DE" w:rsidRDefault="00651981" w:rsidP="00BF580C">
            <w:pPr>
              <w:pStyle w:val="Lijstalinea"/>
              <w:numPr>
                <w:ilvl w:val="0"/>
                <w:numId w:val="33"/>
              </w:numPr>
              <w:rPr>
                <w:sz w:val="18"/>
                <w:szCs w:val="18"/>
                <w:lang w:eastAsia="nl-NL"/>
              </w:rPr>
            </w:pPr>
          </w:p>
        </w:tc>
        <w:tc>
          <w:tcPr>
            <w:tcW w:w="6946" w:type="dxa"/>
          </w:tcPr>
          <w:p w14:paraId="6B18BCFA" w14:textId="77777777" w:rsidR="00651981" w:rsidRDefault="00651981" w:rsidP="00BF580C">
            <w:pPr>
              <w:cnfStyle w:val="000000000000" w:firstRow="0" w:lastRow="0" w:firstColumn="0" w:lastColumn="0" w:oddVBand="0" w:evenVBand="0" w:oddHBand="0" w:evenHBand="0" w:firstRowFirstColumn="0" w:firstRowLastColumn="0" w:lastRowFirstColumn="0" w:lastRowLastColumn="0"/>
              <w:rPr>
                <w:lang w:eastAsia="nl-NL"/>
              </w:rPr>
            </w:pPr>
            <w:r>
              <w:rPr>
                <w:lang w:eastAsia="nl-NL"/>
              </w:rPr>
              <w:t xml:space="preserve">Het algoritme dat op de </w:t>
            </w:r>
            <w:proofErr w:type="spellStart"/>
            <w:r>
              <w:rPr>
                <w:lang w:eastAsia="nl-NL"/>
              </w:rPr>
              <w:t>Raspberry</w:t>
            </w:r>
            <w:proofErr w:type="spellEnd"/>
            <w:r>
              <w:rPr>
                <w:lang w:eastAsia="nl-NL"/>
              </w:rPr>
              <w:t xml:space="preserve"> Pi draait, moet geïntegreerd worden op de nieuwe STM32H7 </w:t>
            </w:r>
            <w:proofErr w:type="spellStart"/>
            <w:r>
              <w:rPr>
                <w:lang w:eastAsia="nl-NL"/>
              </w:rPr>
              <w:t>dual-core</w:t>
            </w:r>
            <w:proofErr w:type="spellEnd"/>
            <w:r>
              <w:rPr>
                <w:lang w:eastAsia="nl-NL"/>
              </w:rPr>
              <w:t>.</w:t>
            </w:r>
          </w:p>
        </w:tc>
        <w:tc>
          <w:tcPr>
            <w:tcW w:w="1134" w:type="dxa"/>
          </w:tcPr>
          <w:p w14:paraId="2F16ADAC" w14:textId="77777777" w:rsidR="00651981" w:rsidRDefault="00651981" w:rsidP="00BF580C">
            <w:pPr>
              <w:cnfStyle w:val="000000000000" w:firstRow="0" w:lastRow="0" w:firstColumn="0" w:lastColumn="0" w:oddVBand="0" w:evenVBand="0" w:oddHBand="0" w:evenHBand="0" w:firstRowFirstColumn="0" w:firstRowLastColumn="0" w:lastRowFirstColumn="0" w:lastRowLastColumn="0"/>
              <w:rPr>
                <w:lang w:eastAsia="nl-NL"/>
              </w:rPr>
            </w:pPr>
            <w:proofErr w:type="spellStart"/>
            <w:r>
              <w:rPr>
                <w:lang w:eastAsia="nl-NL"/>
              </w:rPr>
              <w:t>Could</w:t>
            </w:r>
            <w:proofErr w:type="spellEnd"/>
          </w:p>
        </w:tc>
      </w:tr>
      <w:tr w:rsidR="00651981" w:rsidRPr="005608ED" w14:paraId="1F86D3F2" w14:textId="77777777" w:rsidTr="005612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79ED1EE9" w14:textId="77777777" w:rsidR="00651981" w:rsidRPr="005612DE" w:rsidRDefault="00651981" w:rsidP="00BF580C">
            <w:pPr>
              <w:pStyle w:val="Lijstalinea"/>
              <w:numPr>
                <w:ilvl w:val="0"/>
                <w:numId w:val="33"/>
              </w:numPr>
              <w:rPr>
                <w:sz w:val="18"/>
                <w:szCs w:val="18"/>
                <w:lang w:eastAsia="nl-NL"/>
              </w:rPr>
            </w:pPr>
          </w:p>
        </w:tc>
        <w:tc>
          <w:tcPr>
            <w:tcW w:w="6946" w:type="dxa"/>
          </w:tcPr>
          <w:p w14:paraId="18C7DBF0" w14:textId="77777777" w:rsidR="00651981" w:rsidRDefault="00651981" w:rsidP="00BF580C">
            <w:pPr>
              <w:cnfStyle w:val="000000100000" w:firstRow="0" w:lastRow="0" w:firstColumn="0" w:lastColumn="0" w:oddVBand="0" w:evenVBand="0" w:oddHBand="1" w:evenHBand="0" w:firstRowFirstColumn="0" w:firstRowLastColumn="0" w:lastRowFirstColumn="0" w:lastRowLastColumn="0"/>
              <w:rPr>
                <w:lang w:eastAsia="nl-NL"/>
              </w:rPr>
            </w:pPr>
            <w:r>
              <w:rPr>
                <w:lang w:eastAsia="nl-NL"/>
              </w:rPr>
              <w:t>Een fysieke demo moet aantonen dat de modulaire opbouw van de software architectuur toepasbaar is en functioneert.</w:t>
            </w:r>
          </w:p>
        </w:tc>
        <w:tc>
          <w:tcPr>
            <w:tcW w:w="1134" w:type="dxa"/>
          </w:tcPr>
          <w:p w14:paraId="464D5370" w14:textId="77777777" w:rsidR="00651981" w:rsidRDefault="00651981" w:rsidP="00BF580C">
            <w:pPr>
              <w:cnfStyle w:val="000000100000" w:firstRow="0" w:lastRow="0" w:firstColumn="0" w:lastColumn="0" w:oddVBand="0" w:evenVBand="0" w:oddHBand="1" w:evenHBand="0" w:firstRowFirstColumn="0" w:firstRowLastColumn="0" w:lastRowFirstColumn="0" w:lastRowLastColumn="0"/>
              <w:rPr>
                <w:lang w:eastAsia="nl-NL"/>
              </w:rPr>
            </w:pPr>
            <w:proofErr w:type="spellStart"/>
            <w:r>
              <w:rPr>
                <w:lang w:eastAsia="nl-NL"/>
              </w:rPr>
              <w:t>Could</w:t>
            </w:r>
            <w:proofErr w:type="spellEnd"/>
          </w:p>
        </w:tc>
      </w:tr>
    </w:tbl>
    <w:p w14:paraId="5AA79534" w14:textId="77777777" w:rsidR="00B353CF" w:rsidRDefault="00B353CF" w:rsidP="00651981">
      <w:pPr>
        <w:widowControl/>
        <w:spacing w:line="240" w:lineRule="auto"/>
      </w:pPr>
    </w:p>
    <w:p w14:paraId="2E90180E" w14:textId="51FC9823" w:rsidR="00D910F9" w:rsidRDefault="00651981" w:rsidP="00651981">
      <w:pPr>
        <w:widowControl/>
        <w:spacing w:line="240" w:lineRule="auto"/>
        <w:rPr>
          <w:b/>
          <w:sz w:val="24"/>
        </w:rPr>
      </w:pPr>
      <w:r>
        <w:t xml:space="preserve">De </w:t>
      </w:r>
      <w:proofErr w:type="spellStart"/>
      <w:r>
        <w:t>requirements</w:t>
      </w:r>
      <w:proofErr w:type="spellEnd"/>
      <w:r>
        <w:t xml:space="preserve"> </w:t>
      </w:r>
      <w:r w:rsidR="00504DCC">
        <w:t xml:space="preserve">definiëren het </w:t>
      </w:r>
      <w:r w:rsidR="00071C61">
        <w:t xml:space="preserve">op te leveren </w:t>
      </w:r>
      <w:r w:rsidR="00504DCC">
        <w:t xml:space="preserve">resultaat van het project. </w:t>
      </w:r>
      <w:r>
        <w:t>In de validatie (hoofdstuk 7</w:t>
      </w:r>
      <w:r w:rsidR="00654CCC">
        <w:t xml:space="preserve"> </w:t>
      </w:r>
      <w:r w:rsidR="00654CCC">
        <w:fldChar w:fldCharType="begin"/>
      </w:r>
      <w:r w:rsidR="00654CCC">
        <w:instrText xml:space="preserve"> REF _Ref104568364 \h </w:instrText>
      </w:r>
      <w:r w:rsidR="00654CCC">
        <w:fldChar w:fldCharType="separate"/>
      </w:r>
      <w:r w:rsidR="00FC58D5">
        <w:t>Validatie</w:t>
      </w:r>
      <w:r w:rsidR="00654CCC">
        <w:fldChar w:fldCharType="end"/>
      </w:r>
      <w:r>
        <w:t xml:space="preserve">) wordt de tabel opnieuw doorlopen met de vraag of alle </w:t>
      </w:r>
      <w:proofErr w:type="spellStart"/>
      <w:r>
        <w:t>requirements</w:t>
      </w:r>
      <w:proofErr w:type="spellEnd"/>
      <w:r>
        <w:t xml:space="preserve"> zijn uitgevoerd, welke niet en waarom niet.</w:t>
      </w:r>
    </w:p>
    <w:p w14:paraId="24E080F3" w14:textId="77777777" w:rsidR="00697E32" w:rsidRDefault="00697E32">
      <w:pPr>
        <w:widowControl/>
        <w:spacing w:line="240" w:lineRule="auto"/>
        <w:rPr>
          <w:b/>
          <w:sz w:val="24"/>
        </w:rPr>
      </w:pPr>
      <w:r>
        <w:br w:type="page"/>
      </w:r>
    </w:p>
    <w:p w14:paraId="401C8536" w14:textId="0738B0BA" w:rsidR="003D0FCD" w:rsidRDefault="000B68B8" w:rsidP="000B68B8">
      <w:pPr>
        <w:pStyle w:val="Kop2"/>
      </w:pPr>
      <w:bookmarkStart w:id="45" w:name="_Toc105527372"/>
      <w:r>
        <w:lastRenderedPageBreak/>
        <w:t xml:space="preserve">Project </w:t>
      </w:r>
      <w:r w:rsidR="003C3FB7">
        <w:t>aanpak</w:t>
      </w:r>
      <w:bookmarkEnd w:id="45"/>
    </w:p>
    <w:p w14:paraId="287C8F72" w14:textId="678CEC2E" w:rsidR="000B68B8" w:rsidRDefault="00197581" w:rsidP="000B68B8">
      <w:r>
        <w:t xml:space="preserve">Om het project gestructureerd te laten verlopen is </w:t>
      </w:r>
      <w:r w:rsidR="003C3FB7">
        <w:t xml:space="preserve">gekozen voor </w:t>
      </w:r>
      <w:r w:rsidR="00C36D3A">
        <w:t xml:space="preserve">het </w:t>
      </w:r>
      <w:r w:rsidR="00F100B4">
        <w:t xml:space="preserve">V-model. </w:t>
      </w:r>
      <w:r w:rsidR="00955D4C" w:rsidRPr="00955D4C">
        <w:t xml:space="preserve">Het V-model is een </w:t>
      </w:r>
      <w:r w:rsidR="00886555" w:rsidRPr="00886555">
        <w:t xml:space="preserve">lineair </w:t>
      </w:r>
      <w:r w:rsidR="004C5425">
        <w:t>ontwikkel</w:t>
      </w:r>
      <w:r w:rsidR="00886555" w:rsidRPr="00886555">
        <w:t xml:space="preserve">model dat is opgedeeld in een aantal fasen. Elke fase levert een </w:t>
      </w:r>
      <w:r w:rsidR="001F2755">
        <w:t xml:space="preserve">resultaat op, dat nodig is voor de volgende fase. </w:t>
      </w:r>
      <w:r w:rsidR="00886555" w:rsidRPr="00886555">
        <w:t xml:space="preserve">Dit herhaalt zich voor alle fasen, </w:t>
      </w:r>
      <w:r w:rsidR="001F2755">
        <w:t xml:space="preserve">waarbij </w:t>
      </w:r>
      <w:r w:rsidR="00886555" w:rsidRPr="00886555">
        <w:t>met elke nieuw</w:t>
      </w:r>
      <w:r w:rsidR="005170C1">
        <w:t xml:space="preserve"> resultaat het systeem groeit. </w:t>
      </w:r>
      <w:r w:rsidR="00FB48AB">
        <w:t>Tweede aandachtspunt is dat v</w:t>
      </w:r>
      <w:r w:rsidR="005170C1">
        <w:t xml:space="preserve">oor de </w:t>
      </w:r>
      <w:proofErr w:type="spellStart"/>
      <w:r w:rsidR="005170C1">
        <w:t>requirements</w:t>
      </w:r>
      <w:proofErr w:type="spellEnd"/>
      <w:r w:rsidR="005170C1">
        <w:t xml:space="preserve"> en het ontwerp aan de linkerzijde een </w:t>
      </w:r>
      <w:r w:rsidR="00955D4C" w:rsidRPr="00955D4C">
        <w:t xml:space="preserve">corresponderende </w:t>
      </w:r>
      <w:r w:rsidR="005170C1">
        <w:t xml:space="preserve">validatie respectievelijk </w:t>
      </w:r>
      <w:r w:rsidR="005170C1" w:rsidRPr="00955D4C">
        <w:t>integratie</w:t>
      </w:r>
      <w:r w:rsidR="005170C1">
        <w:t xml:space="preserve">/ test </w:t>
      </w:r>
      <w:r w:rsidR="001B67C4">
        <w:t>bestaat</w:t>
      </w:r>
      <w:r w:rsidR="00FB48AB">
        <w:t xml:space="preserve"> </w:t>
      </w:r>
      <w:r w:rsidR="00955D4C" w:rsidRPr="00955D4C">
        <w:t>aan de rechterzijde</w:t>
      </w:r>
      <w:r w:rsidR="005170C1">
        <w:t xml:space="preserve"> </w:t>
      </w:r>
      <w:r w:rsidR="000D751B">
        <w:t>(</w:t>
      </w:r>
      <w:r w:rsidR="003870F6">
        <w:fldChar w:fldCharType="begin"/>
      </w:r>
      <w:r w:rsidR="003870F6">
        <w:instrText xml:space="preserve"> REF _Ref104553822 \h </w:instrText>
      </w:r>
      <w:r w:rsidR="003870F6">
        <w:fldChar w:fldCharType="separate"/>
      </w:r>
      <w:r w:rsidR="00FC58D5">
        <w:t xml:space="preserve">Figuur </w:t>
      </w:r>
      <w:r w:rsidR="00FC58D5">
        <w:rPr>
          <w:noProof/>
        </w:rPr>
        <w:t>3</w:t>
      </w:r>
      <w:r w:rsidR="003870F6">
        <w:fldChar w:fldCharType="end"/>
      </w:r>
      <w:r w:rsidR="000D751B">
        <w:t>)</w:t>
      </w:r>
      <w:r w:rsidR="00955D4C">
        <w:t>.</w:t>
      </w:r>
    </w:p>
    <w:p w14:paraId="5303B634" w14:textId="77777777" w:rsidR="004017F9" w:rsidRDefault="004017F9" w:rsidP="000B68B8"/>
    <w:p w14:paraId="2B1E9220" w14:textId="4ED89B75" w:rsidR="00955D4C" w:rsidRDefault="00955D4C" w:rsidP="000B68B8"/>
    <w:p w14:paraId="4017D8D1" w14:textId="32F60CDD" w:rsidR="00CD3FC1" w:rsidRDefault="00656345" w:rsidP="00CD3FC1">
      <w:pPr>
        <w:keepNext/>
      </w:pPr>
      <w:r>
        <w:rPr>
          <w:noProof/>
        </w:rPr>
        <w:drawing>
          <wp:inline distT="0" distB="0" distL="0" distR="0" wp14:anchorId="2458393A" wp14:editId="29CA8036">
            <wp:extent cx="5866410" cy="2229314"/>
            <wp:effectExtent l="0" t="0" r="1270" b="0"/>
            <wp:docPr id="1031" name="Afbeelding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 name="Afbeelding 1031"/>
                    <pic:cNvPicPr/>
                  </pic:nvPicPr>
                  <pic:blipFill>
                    <a:blip r:embed="rId33"/>
                    <a:stretch>
                      <a:fillRect/>
                    </a:stretch>
                  </pic:blipFill>
                  <pic:spPr>
                    <a:xfrm>
                      <a:off x="0" y="0"/>
                      <a:ext cx="5871116" cy="2231102"/>
                    </a:xfrm>
                    <a:prstGeom prst="rect">
                      <a:avLst/>
                    </a:prstGeom>
                  </pic:spPr>
                </pic:pic>
              </a:graphicData>
            </a:graphic>
          </wp:inline>
        </w:drawing>
      </w:r>
    </w:p>
    <w:p w14:paraId="49D52A1C" w14:textId="224140D4" w:rsidR="002D48F0" w:rsidRPr="006D675A" w:rsidRDefault="00CD3FC1" w:rsidP="00E90473">
      <w:pPr>
        <w:pStyle w:val="Bijschrift"/>
      </w:pPr>
      <w:bookmarkStart w:id="46" w:name="_Ref104553822"/>
      <w:bookmarkStart w:id="47" w:name="_Toc105527517"/>
      <w:r>
        <w:t xml:space="preserve">Figuur </w:t>
      </w:r>
      <w:r>
        <w:fldChar w:fldCharType="begin"/>
      </w:r>
      <w:r>
        <w:instrText xml:space="preserve"> SEQ Figuur \* ARABIC </w:instrText>
      </w:r>
      <w:r>
        <w:fldChar w:fldCharType="separate"/>
      </w:r>
      <w:r w:rsidR="00FC58D5">
        <w:rPr>
          <w:noProof/>
        </w:rPr>
        <w:t>3</w:t>
      </w:r>
      <w:r>
        <w:fldChar w:fldCharType="end"/>
      </w:r>
      <w:bookmarkEnd w:id="46"/>
      <w:r>
        <w:t xml:space="preserve"> V-model</w:t>
      </w:r>
      <w:bookmarkEnd w:id="47"/>
      <w:r w:rsidR="00AE5C29">
        <w:t xml:space="preserve"> </w:t>
      </w:r>
    </w:p>
    <w:p w14:paraId="00FB7821" w14:textId="4FFC4330" w:rsidR="004F6359" w:rsidRDefault="00777E48" w:rsidP="004F6359">
      <w:pPr>
        <w:pStyle w:val="Kop1"/>
      </w:pPr>
      <w:bookmarkStart w:id="48" w:name="_Ref104559565"/>
      <w:bookmarkStart w:id="49" w:name="_Ref104559575"/>
      <w:bookmarkStart w:id="50" w:name="_Toc105527373"/>
      <w:bookmarkEnd w:id="15"/>
      <w:bookmarkEnd w:id="16"/>
      <w:r w:rsidRPr="00B31061">
        <w:lastRenderedPageBreak/>
        <w:t>Vooronderzoek</w:t>
      </w:r>
      <w:bookmarkEnd w:id="48"/>
      <w:bookmarkEnd w:id="49"/>
      <w:bookmarkEnd w:id="50"/>
    </w:p>
    <w:p w14:paraId="7361126F" w14:textId="641A4EE3" w:rsidR="009E693B" w:rsidRPr="00BC7958" w:rsidRDefault="00832E8F" w:rsidP="009E693B">
      <w:r>
        <w:t>De ontwerpopdracht valt uiteen in enkele onderzoeksvragen</w:t>
      </w:r>
      <w:r w:rsidR="009E693B">
        <w:t xml:space="preserve"> die beantwoord</w:t>
      </w:r>
      <w:r w:rsidR="00791E66">
        <w:t xml:space="preserve"> moeten worden</w:t>
      </w:r>
      <w:r w:rsidR="009E693B">
        <w:t xml:space="preserve"> </w:t>
      </w:r>
      <w:r w:rsidR="007753B7">
        <w:t xml:space="preserve">voordat </w:t>
      </w:r>
      <w:r w:rsidR="005E6F50">
        <w:t xml:space="preserve">met </w:t>
      </w:r>
      <w:r w:rsidR="009E693B">
        <w:t xml:space="preserve">het ontwerp kan </w:t>
      </w:r>
      <w:r w:rsidR="005E6F50">
        <w:t xml:space="preserve">worden begonnen. </w:t>
      </w:r>
      <w:r w:rsidR="00791E66">
        <w:t xml:space="preserve">Uitgangspunt </w:t>
      </w:r>
      <w:r w:rsidR="007753B7">
        <w:t xml:space="preserve">is </w:t>
      </w:r>
      <w:r w:rsidR="009E693B">
        <w:t>een bestaande robot</w:t>
      </w:r>
      <w:r w:rsidR="005E6F50">
        <w:t xml:space="preserve"> die wordt aangestuurd door een besturingssysteem. </w:t>
      </w:r>
      <w:r w:rsidR="00F10DA7">
        <w:t>Een</w:t>
      </w:r>
      <w:r w:rsidR="00F10DA7" w:rsidRPr="00E47D71">
        <w:t xml:space="preserve"> hardware </w:t>
      </w:r>
      <w:r w:rsidR="00F10DA7">
        <w:t xml:space="preserve">re-design </w:t>
      </w:r>
      <w:r w:rsidR="00F10DA7" w:rsidRPr="00E47D71">
        <w:t xml:space="preserve">van de robot ligt buiten de scope van dit project. </w:t>
      </w:r>
      <w:r w:rsidR="00F10DA7">
        <w:t xml:space="preserve">Echter moet er wel gewerkt worden met de bestaande hardware. Hiermee is de hardware zelf niet buiten scope. </w:t>
      </w:r>
      <w:r w:rsidR="009E693B">
        <w:t>Het is belangrijk om vooraf te begrijpen hoe het systeem werkt en uit w</w:t>
      </w:r>
      <w:r w:rsidR="00F10DA7">
        <w:t xml:space="preserve">elke (hardware) </w:t>
      </w:r>
      <w:r w:rsidR="009E693B">
        <w:t xml:space="preserve">onderdelen de robot bestaat. Er zijn verschillende documenten beschikbaar waarin deze informatie is vastgelegd. Daarnaast </w:t>
      </w:r>
      <w:r w:rsidR="005E6F50">
        <w:t>dient onderzocht te worden welke methode</w:t>
      </w:r>
      <w:r w:rsidR="007753B7">
        <w:t>n</w:t>
      </w:r>
      <w:r w:rsidR="005E6F50">
        <w:t xml:space="preserve"> </w:t>
      </w:r>
      <w:r w:rsidR="00326ADB">
        <w:t>behulpzaam k</w:t>
      </w:r>
      <w:r w:rsidR="007753B7">
        <w:t xml:space="preserve">unnen </w:t>
      </w:r>
      <w:r w:rsidR="00326ADB">
        <w:t xml:space="preserve">zijn bij het </w:t>
      </w:r>
      <w:r w:rsidR="005E6F50">
        <w:t xml:space="preserve">re-design van de software en </w:t>
      </w:r>
      <w:r w:rsidR="00326ADB">
        <w:t xml:space="preserve">de </w:t>
      </w:r>
      <w:r w:rsidR="009E693B">
        <w:t>software architectuur</w:t>
      </w:r>
      <w:r w:rsidR="00491AB3">
        <w:t xml:space="preserve">, en </w:t>
      </w:r>
      <w:r w:rsidR="001C4F81">
        <w:t xml:space="preserve">hoe de software modulair kan worden opgebouwd. </w:t>
      </w:r>
      <w:r w:rsidR="00326ADB">
        <w:t>Bovendien moet</w:t>
      </w:r>
      <w:r w:rsidR="00E93ECA">
        <w:t xml:space="preserve"> onderzocht worden wat de </w:t>
      </w:r>
      <w:r w:rsidR="00D6651B">
        <w:t xml:space="preserve">context is waarbinnen </w:t>
      </w:r>
      <w:r w:rsidR="00E93ECA">
        <w:t xml:space="preserve">de gegeven </w:t>
      </w:r>
      <w:proofErr w:type="spellStart"/>
      <w:r w:rsidR="00E93ECA">
        <w:t>dual-core</w:t>
      </w:r>
      <w:proofErr w:type="spellEnd"/>
      <w:r w:rsidR="00E93ECA">
        <w:t xml:space="preserve"> micro</w:t>
      </w:r>
      <w:r w:rsidR="00D6651B">
        <w:t xml:space="preserve">controller moet functioneren en wat de functionaliteiten zijn. Tot slot worden de </w:t>
      </w:r>
      <w:proofErr w:type="spellStart"/>
      <w:r w:rsidR="00D6651B">
        <w:t>requirements</w:t>
      </w:r>
      <w:proofErr w:type="spellEnd"/>
      <w:r w:rsidR="00D6651B">
        <w:t xml:space="preserve"> van de ontwerpopdracht samengevat in een tabel</w:t>
      </w:r>
      <w:r w:rsidR="00F10DA7">
        <w:t xml:space="preserve"> die aan het einde van de opdracht dienst kan doen als </w:t>
      </w:r>
      <w:r w:rsidR="002B3FAA">
        <w:t xml:space="preserve">checklist voor </w:t>
      </w:r>
      <w:r w:rsidR="00DC511F">
        <w:t xml:space="preserve">de </w:t>
      </w:r>
      <w:r w:rsidR="00F10DA7">
        <w:t>validatie</w:t>
      </w:r>
      <w:r w:rsidR="00D6651B">
        <w:t>.</w:t>
      </w:r>
    </w:p>
    <w:p w14:paraId="3DB4EFD7" w14:textId="14ABCBA3" w:rsidR="005F68DD" w:rsidRDefault="00F10DA7" w:rsidP="005F68DD">
      <w:pPr>
        <w:pStyle w:val="Kop2"/>
      </w:pPr>
      <w:bookmarkStart w:id="51" w:name="_Toc105527374"/>
      <w:r>
        <w:t xml:space="preserve">De </w:t>
      </w:r>
      <w:r w:rsidR="008964A1">
        <w:t>4</w:t>
      </w:r>
      <w:r w:rsidR="00AB575A">
        <w:t xml:space="preserve">-op-1-rij </w:t>
      </w:r>
      <w:r w:rsidR="00074B26">
        <w:t>r</w:t>
      </w:r>
      <w:r w:rsidR="00AB575A">
        <w:t>obot</w:t>
      </w:r>
      <w:bookmarkEnd w:id="51"/>
    </w:p>
    <w:p w14:paraId="20F602D9" w14:textId="27D82053" w:rsidR="00F10DA7" w:rsidRDefault="00567CBE" w:rsidP="00567CBE">
      <w:r w:rsidRPr="00567CBE">
        <w:t>Voor</w:t>
      </w:r>
      <w:r w:rsidR="00F10DA7">
        <w:t xml:space="preserve"> een goed begrip van de huidige robot </w:t>
      </w:r>
      <w:r w:rsidR="00981122">
        <w:t>is</w:t>
      </w:r>
      <w:r w:rsidR="00E37094">
        <w:t xml:space="preserve"> in de volgende paragrafen uitgelegd hoe het systeem werkt en uit welke (hardware) onderdelen de robot bestaat.</w:t>
      </w:r>
      <w:r w:rsidR="00E73C39">
        <w:t xml:space="preserve"> </w:t>
      </w:r>
    </w:p>
    <w:p w14:paraId="3312FB23" w14:textId="30C2A37D" w:rsidR="00F10DA7" w:rsidRDefault="00F10DA7" w:rsidP="00F10DA7">
      <w:pPr>
        <w:pStyle w:val="Kop3"/>
      </w:pPr>
      <w:bookmarkStart w:id="52" w:name="_Toc105527375"/>
      <w:r>
        <w:t>Spelverloop</w:t>
      </w:r>
      <w:bookmarkEnd w:id="52"/>
    </w:p>
    <w:p w14:paraId="7A394BAC" w14:textId="316AB61F" w:rsidR="00F10DA7" w:rsidRPr="00F54818" w:rsidRDefault="00F10DA7" w:rsidP="00F10DA7">
      <w:r>
        <w:t>Het spelverloop van 4-op-1-rij staat vast. De speler en de robot doen om de beurt fiches in het spelbord tot een van de twee gewonnen heeft, er een gelijkspel optreedt of er sprake is van vals spel. Het gedrag van de robot kan beschreven worden in drie fases: een fase waarin de speler aan zet is, een fase waarin de robot aan zet is en een fase waarin het spel klaar is en alle fiches opgeruimd worden. Respectievelijk een human fase, een robot fase en een clean-up fase. Deze drie fases liggen aan de basis van het besturingssysteem.</w:t>
      </w:r>
    </w:p>
    <w:p w14:paraId="32C4C8FC" w14:textId="2DF6ADC1" w:rsidR="0018206E" w:rsidRPr="00AA3758" w:rsidRDefault="00F54818" w:rsidP="0018206E">
      <w:pPr>
        <w:pStyle w:val="Kop3"/>
      </w:pPr>
      <w:bookmarkStart w:id="53" w:name="_Toc105527376"/>
      <w:r>
        <w:t>H</w:t>
      </w:r>
      <w:r w:rsidR="00AB575A">
        <w:t>ardware</w:t>
      </w:r>
      <w:r w:rsidR="009F0509">
        <w:t xml:space="preserve"> identificatie</w:t>
      </w:r>
      <w:bookmarkEnd w:id="53"/>
    </w:p>
    <w:p w14:paraId="7409B07E" w14:textId="39F8CADD" w:rsidR="0018206E" w:rsidRDefault="00370B50" w:rsidP="00D439E5">
      <w:pPr>
        <w:widowControl/>
        <w:spacing w:line="240" w:lineRule="auto"/>
      </w:pPr>
      <w:r>
        <w:t xml:space="preserve">Het mechanische </w:t>
      </w:r>
      <w:r w:rsidR="00F15AD7">
        <w:t xml:space="preserve">systeem </w:t>
      </w:r>
      <w:r>
        <w:t xml:space="preserve">en </w:t>
      </w:r>
      <w:r w:rsidR="00F15AD7">
        <w:t xml:space="preserve">de elektronische </w:t>
      </w:r>
      <w:r>
        <w:t xml:space="preserve">hardware </w:t>
      </w:r>
      <w:r w:rsidR="00F15AD7">
        <w:t xml:space="preserve">componenten </w:t>
      </w:r>
      <w:r>
        <w:t xml:space="preserve">van de 4-op-1-rij robot </w:t>
      </w:r>
      <w:r w:rsidR="00E77049">
        <w:t>zijn</w:t>
      </w:r>
      <w:r>
        <w:t xml:space="preserve"> aanwezig b</w:t>
      </w:r>
      <w:r w:rsidR="00786528">
        <w:t>innen</w:t>
      </w:r>
      <w:r>
        <w:t xml:space="preserve"> ALTEN. </w:t>
      </w:r>
      <w:r w:rsidR="00D15870">
        <w:t>In het blokdiagram (</w:t>
      </w:r>
      <w:r w:rsidR="00DD0CA6">
        <w:fldChar w:fldCharType="begin"/>
      </w:r>
      <w:r w:rsidR="00DD0CA6">
        <w:instrText xml:space="preserve"> REF _Ref105140635 \h </w:instrText>
      </w:r>
      <w:r w:rsidR="00DD0CA6">
        <w:fldChar w:fldCharType="separate"/>
      </w:r>
      <w:r w:rsidR="00FC58D5">
        <w:t xml:space="preserve">Figuur </w:t>
      </w:r>
      <w:r w:rsidR="00FC58D5">
        <w:rPr>
          <w:noProof/>
        </w:rPr>
        <w:t>4</w:t>
      </w:r>
      <w:r w:rsidR="00DD0CA6">
        <w:fldChar w:fldCharType="end"/>
      </w:r>
      <w:r w:rsidR="00D15870">
        <w:t xml:space="preserve">) wordt aangegeven uit welke </w:t>
      </w:r>
      <w:r w:rsidR="002A438A">
        <w:t>onderdelen de robot is opgebouwd en hoe deze met het besturingssysteem verbonden zijn.</w:t>
      </w:r>
      <w:r w:rsidR="00D15870">
        <w:t xml:space="preserve"> </w:t>
      </w:r>
      <w:r>
        <w:t xml:space="preserve">In </w:t>
      </w:r>
      <w:r w:rsidR="003870F6">
        <w:fldChar w:fldCharType="begin"/>
      </w:r>
      <w:r w:rsidR="003870F6">
        <w:instrText xml:space="preserve"> REF _Ref104553843 \h </w:instrText>
      </w:r>
      <w:r w:rsidR="003870F6">
        <w:fldChar w:fldCharType="separate"/>
      </w:r>
      <w:r w:rsidR="00FC58D5">
        <w:t xml:space="preserve">Figuur </w:t>
      </w:r>
      <w:r w:rsidR="00FC58D5">
        <w:rPr>
          <w:noProof/>
        </w:rPr>
        <w:t>5</w:t>
      </w:r>
      <w:r w:rsidR="003870F6">
        <w:fldChar w:fldCharType="end"/>
      </w:r>
      <w:r>
        <w:t xml:space="preserve"> is een </w:t>
      </w:r>
      <w:r w:rsidR="00A83331">
        <w:t>bovenaanzicht</w:t>
      </w:r>
      <w:r>
        <w:t xml:space="preserve"> </w:t>
      </w:r>
      <w:r w:rsidR="00EE6F80">
        <w:t>weergegeven</w:t>
      </w:r>
      <w:r>
        <w:t xml:space="preserve"> van de </w:t>
      </w:r>
      <w:r w:rsidR="002A438A">
        <w:t xml:space="preserve">fysieke </w:t>
      </w:r>
      <w:r>
        <w:t xml:space="preserve">opstelling. </w:t>
      </w:r>
      <w:r w:rsidR="00EE6F80">
        <w:t xml:space="preserve">In </w:t>
      </w:r>
      <w:r w:rsidR="003870F6">
        <w:fldChar w:fldCharType="begin"/>
      </w:r>
      <w:r w:rsidR="003870F6">
        <w:instrText xml:space="preserve"> REF _Ref104553852 \h </w:instrText>
      </w:r>
      <w:r w:rsidR="003870F6">
        <w:fldChar w:fldCharType="separate"/>
      </w:r>
      <w:r w:rsidR="00FC58D5">
        <w:t xml:space="preserve">Figuur </w:t>
      </w:r>
      <w:r w:rsidR="00FC58D5">
        <w:rPr>
          <w:noProof/>
        </w:rPr>
        <w:t>6</w:t>
      </w:r>
      <w:r w:rsidR="003870F6">
        <w:fldChar w:fldCharType="end"/>
      </w:r>
      <w:r w:rsidR="00EE6F80">
        <w:t xml:space="preserve"> is een </w:t>
      </w:r>
      <w:r w:rsidR="00A83331">
        <w:t xml:space="preserve">onderaanzicht </w:t>
      </w:r>
      <w:r w:rsidR="00EE6F80">
        <w:t xml:space="preserve">weergegeven die de overige </w:t>
      </w:r>
      <w:r w:rsidR="007C2C74">
        <w:t>componenten</w:t>
      </w:r>
      <w:r w:rsidR="00EE6F80">
        <w:t xml:space="preserve"> zichtbaar maakt.</w:t>
      </w:r>
      <w:r w:rsidR="002A438A">
        <w:t xml:space="preserve"> In </w:t>
      </w:r>
      <w:r w:rsidR="009E7A6D">
        <w:fldChar w:fldCharType="begin"/>
      </w:r>
      <w:r w:rsidR="009E7A6D">
        <w:instrText xml:space="preserve"> REF _Ref104887073 \h </w:instrText>
      </w:r>
      <w:r w:rsidR="009E7A6D">
        <w:fldChar w:fldCharType="separate"/>
      </w:r>
      <w:r w:rsidR="00FC58D5">
        <w:t xml:space="preserve">Tabel </w:t>
      </w:r>
      <w:r w:rsidR="00FC58D5">
        <w:rPr>
          <w:noProof/>
        </w:rPr>
        <w:t>2</w:t>
      </w:r>
      <w:r w:rsidR="009E7A6D">
        <w:fldChar w:fldCharType="end"/>
      </w:r>
      <w:r w:rsidR="002A438A">
        <w:t xml:space="preserve"> </w:t>
      </w:r>
      <w:r w:rsidR="00335451">
        <w:t>is</w:t>
      </w:r>
      <w:r w:rsidR="002A438A">
        <w:t xml:space="preserve"> beschreven welke componenten gebruikt worden en wat de functie is in het systeem.</w:t>
      </w:r>
    </w:p>
    <w:p w14:paraId="615348FA" w14:textId="44D6C787" w:rsidR="00D15870" w:rsidRDefault="00D15870" w:rsidP="00D439E5">
      <w:pPr>
        <w:widowControl/>
        <w:spacing w:line="240" w:lineRule="auto"/>
      </w:pPr>
    </w:p>
    <w:p w14:paraId="7E310033" w14:textId="6EBB9E36" w:rsidR="00DD0CA6" w:rsidRDefault="00204E83" w:rsidP="00DD0CA6">
      <w:pPr>
        <w:keepNext/>
        <w:widowControl/>
        <w:spacing w:line="240" w:lineRule="auto"/>
      </w:pPr>
      <w:r>
        <w:rPr>
          <w:noProof/>
        </w:rPr>
        <w:drawing>
          <wp:inline distT="0" distB="0" distL="0" distR="0" wp14:anchorId="2EB171E8" wp14:editId="0D7E0520">
            <wp:extent cx="4438650" cy="3004179"/>
            <wp:effectExtent l="0" t="0" r="0" b="6350"/>
            <wp:docPr id="1103" name="Afbeelding 1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 name="Afbeelding 1103"/>
                    <pic:cNvPicPr/>
                  </pic:nvPicPr>
                  <pic:blipFill>
                    <a:blip r:embed="rId34"/>
                    <a:stretch>
                      <a:fillRect/>
                    </a:stretch>
                  </pic:blipFill>
                  <pic:spPr>
                    <a:xfrm>
                      <a:off x="0" y="0"/>
                      <a:ext cx="4473191" cy="3027557"/>
                    </a:xfrm>
                    <a:prstGeom prst="rect">
                      <a:avLst/>
                    </a:prstGeom>
                  </pic:spPr>
                </pic:pic>
              </a:graphicData>
            </a:graphic>
          </wp:inline>
        </w:drawing>
      </w:r>
    </w:p>
    <w:p w14:paraId="7EB15D55" w14:textId="215D6050" w:rsidR="00D15870" w:rsidRDefault="00DD0CA6" w:rsidP="00DD0CA6">
      <w:pPr>
        <w:pStyle w:val="Bijschrift"/>
      </w:pPr>
      <w:bookmarkStart w:id="54" w:name="_Ref105140635"/>
      <w:bookmarkStart w:id="55" w:name="_Toc105527518"/>
      <w:r>
        <w:t xml:space="preserve">Figuur </w:t>
      </w:r>
      <w:r>
        <w:fldChar w:fldCharType="begin"/>
      </w:r>
      <w:r>
        <w:instrText xml:space="preserve"> SEQ Figuur \* ARABIC </w:instrText>
      </w:r>
      <w:r>
        <w:fldChar w:fldCharType="separate"/>
      </w:r>
      <w:r w:rsidR="00FC58D5">
        <w:rPr>
          <w:noProof/>
        </w:rPr>
        <w:t>4</w:t>
      </w:r>
      <w:r>
        <w:fldChar w:fldCharType="end"/>
      </w:r>
      <w:bookmarkEnd w:id="54"/>
      <w:r>
        <w:t xml:space="preserve"> blokdiagram 4-op-1-rij robot</w:t>
      </w:r>
      <w:bookmarkEnd w:id="55"/>
    </w:p>
    <w:p w14:paraId="109436AD" w14:textId="21025507" w:rsidR="00AE3C4F" w:rsidRDefault="00AE3C4F" w:rsidP="005F68DD"/>
    <w:p w14:paraId="4C81C39D" w14:textId="77777777" w:rsidR="00CD3FC1" w:rsidRDefault="00AE3C4F" w:rsidP="00CD3FC1">
      <w:pPr>
        <w:keepNext/>
      </w:pPr>
      <w:r>
        <w:rPr>
          <w:noProof/>
        </w:rPr>
        <w:lastRenderedPageBreak/>
        <w:drawing>
          <wp:inline distT="0" distB="0" distL="0" distR="0" wp14:anchorId="6A5CFD26" wp14:editId="1D4831F8">
            <wp:extent cx="5562600" cy="3816660"/>
            <wp:effectExtent l="0" t="0" r="5080" b="7620"/>
            <wp:docPr id="22" name="Afbeelding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fbeelding 22"/>
                    <pic:cNvPicPr/>
                  </pic:nvPicPr>
                  <pic:blipFill>
                    <a:blip r:embed="rId35"/>
                    <a:stretch>
                      <a:fillRect/>
                    </a:stretch>
                  </pic:blipFill>
                  <pic:spPr>
                    <a:xfrm>
                      <a:off x="0" y="0"/>
                      <a:ext cx="5562600" cy="3816660"/>
                    </a:xfrm>
                    <a:prstGeom prst="rect">
                      <a:avLst/>
                    </a:prstGeom>
                  </pic:spPr>
                </pic:pic>
              </a:graphicData>
            </a:graphic>
          </wp:inline>
        </w:drawing>
      </w:r>
    </w:p>
    <w:p w14:paraId="7184C0A3" w14:textId="0DA2E2C0" w:rsidR="00AE3C4F" w:rsidRDefault="00CD3FC1" w:rsidP="00CD3FC1">
      <w:pPr>
        <w:pStyle w:val="Bijschrift"/>
      </w:pPr>
      <w:bookmarkStart w:id="56" w:name="_Ref104553843"/>
      <w:bookmarkStart w:id="57" w:name="_Toc105527519"/>
      <w:r>
        <w:t xml:space="preserve">Figuur </w:t>
      </w:r>
      <w:r>
        <w:fldChar w:fldCharType="begin"/>
      </w:r>
      <w:r>
        <w:instrText xml:space="preserve"> SEQ Figuur \* ARABIC </w:instrText>
      </w:r>
      <w:r>
        <w:fldChar w:fldCharType="separate"/>
      </w:r>
      <w:r w:rsidR="00FC58D5">
        <w:rPr>
          <w:noProof/>
        </w:rPr>
        <w:t>5</w:t>
      </w:r>
      <w:r>
        <w:fldChar w:fldCharType="end"/>
      </w:r>
      <w:bookmarkEnd w:id="56"/>
      <w:r>
        <w:t xml:space="preserve"> </w:t>
      </w:r>
      <w:r w:rsidR="00F87A5D">
        <w:t>Bovenaanzicht</w:t>
      </w:r>
      <w:r>
        <w:t xml:space="preserve"> 4-op-1-rij</w:t>
      </w:r>
      <w:bookmarkEnd w:id="57"/>
    </w:p>
    <w:p w14:paraId="7E40B3F5" w14:textId="114EA2D0" w:rsidR="00AE3C4F" w:rsidRDefault="00AE3C4F">
      <w:pPr>
        <w:widowControl/>
        <w:spacing w:line="240" w:lineRule="auto"/>
      </w:pPr>
    </w:p>
    <w:p w14:paraId="00EF8BA9" w14:textId="77777777" w:rsidR="00CD3FC1" w:rsidRDefault="00F766A9" w:rsidP="00CD3FC1">
      <w:pPr>
        <w:keepNext/>
        <w:widowControl/>
        <w:spacing w:line="240" w:lineRule="auto"/>
      </w:pPr>
      <w:r>
        <w:rPr>
          <w:noProof/>
        </w:rPr>
        <w:drawing>
          <wp:inline distT="0" distB="0" distL="0" distR="0" wp14:anchorId="1019997A" wp14:editId="780CC756">
            <wp:extent cx="5572125" cy="2654569"/>
            <wp:effectExtent l="0" t="0" r="0" b="0"/>
            <wp:docPr id="27" name="Afbeelding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Afbeelding 27"/>
                    <pic:cNvPicPr/>
                  </pic:nvPicPr>
                  <pic:blipFill>
                    <a:blip r:embed="rId36"/>
                    <a:stretch>
                      <a:fillRect/>
                    </a:stretch>
                  </pic:blipFill>
                  <pic:spPr>
                    <a:xfrm>
                      <a:off x="0" y="0"/>
                      <a:ext cx="5572125" cy="2654569"/>
                    </a:xfrm>
                    <a:prstGeom prst="rect">
                      <a:avLst/>
                    </a:prstGeom>
                  </pic:spPr>
                </pic:pic>
              </a:graphicData>
            </a:graphic>
          </wp:inline>
        </w:drawing>
      </w:r>
    </w:p>
    <w:p w14:paraId="10C8B7D8" w14:textId="42982AA9" w:rsidR="00F766A9" w:rsidRDefault="00CD3FC1" w:rsidP="00CD3FC1">
      <w:pPr>
        <w:pStyle w:val="Bijschrift"/>
      </w:pPr>
      <w:bookmarkStart w:id="58" w:name="_Ref104553852"/>
      <w:bookmarkStart w:id="59" w:name="_Toc105527520"/>
      <w:r>
        <w:t xml:space="preserve">Figuur </w:t>
      </w:r>
      <w:r>
        <w:fldChar w:fldCharType="begin"/>
      </w:r>
      <w:r>
        <w:instrText xml:space="preserve"> SEQ Figuur \* ARABIC </w:instrText>
      </w:r>
      <w:r>
        <w:fldChar w:fldCharType="separate"/>
      </w:r>
      <w:r w:rsidR="00FC58D5">
        <w:rPr>
          <w:noProof/>
        </w:rPr>
        <w:t>6</w:t>
      </w:r>
      <w:r>
        <w:fldChar w:fldCharType="end"/>
      </w:r>
      <w:bookmarkEnd w:id="58"/>
      <w:r>
        <w:t xml:space="preserve"> </w:t>
      </w:r>
      <w:r w:rsidR="00F87A5D">
        <w:t>Onderaanzicht</w:t>
      </w:r>
      <w:r>
        <w:t xml:space="preserve"> 4-op-1-rij</w:t>
      </w:r>
      <w:bookmarkEnd w:id="59"/>
    </w:p>
    <w:p w14:paraId="3BA03F8F" w14:textId="5FA80C37" w:rsidR="00476C2F" w:rsidRDefault="00476C2F">
      <w:pPr>
        <w:widowControl/>
        <w:spacing w:line="240" w:lineRule="auto"/>
        <w:rPr>
          <w:bCs/>
          <w:i/>
          <w:sz w:val="16"/>
          <w:szCs w:val="16"/>
          <w:lang w:eastAsia="nl-NL"/>
        </w:rPr>
      </w:pPr>
      <w:bookmarkStart w:id="60" w:name="_Ref104553732"/>
    </w:p>
    <w:p w14:paraId="4CE9911E" w14:textId="7FD9E554" w:rsidR="002A438A" w:rsidRDefault="002A438A">
      <w:pPr>
        <w:widowControl/>
        <w:spacing w:line="240" w:lineRule="auto"/>
        <w:rPr>
          <w:bCs/>
          <w:i/>
          <w:sz w:val="16"/>
          <w:szCs w:val="16"/>
          <w:lang w:eastAsia="nl-NL"/>
        </w:rPr>
      </w:pPr>
      <w:r>
        <w:rPr>
          <w:bCs/>
          <w:i/>
          <w:sz w:val="16"/>
          <w:szCs w:val="16"/>
          <w:lang w:eastAsia="nl-NL"/>
        </w:rPr>
        <w:br w:type="page"/>
      </w:r>
    </w:p>
    <w:p w14:paraId="11321E9E" w14:textId="470FB1B1" w:rsidR="00CD3FC1" w:rsidRDefault="00CD3FC1" w:rsidP="00CD3FC1">
      <w:pPr>
        <w:pStyle w:val="Bijschrift"/>
        <w:keepNext/>
      </w:pPr>
      <w:bookmarkStart w:id="61" w:name="_Ref104887073"/>
      <w:bookmarkStart w:id="62" w:name="_Toc105522321"/>
      <w:r>
        <w:lastRenderedPageBreak/>
        <w:t xml:space="preserve">Tabel </w:t>
      </w:r>
      <w:r>
        <w:fldChar w:fldCharType="begin"/>
      </w:r>
      <w:r>
        <w:instrText xml:space="preserve"> SEQ Tabel \* ARABIC </w:instrText>
      </w:r>
      <w:r>
        <w:fldChar w:fldCharType="separate"/>
      </w:r>
      <w:r w:rsidR="00FC58D5">
        <w:rPr>
          <w:noProof/>
        </w:rPr>
        <w:t>2</w:t>
      </w:r>
      <w:r>
        <w:fldChar w:fldCharType="end"/>
      </w:r>
      <w:bookmarkEnd w:id="60"/>
      <w:bookmarkEnd w:id="61"/>
      <w:r>
        <w:t xml:space="preserve"> Componenten 4-op-1-rij</w:t>
      </w:r>
      <w:bookmarkEnd w:id="62"/>
    </w:p>
    <w:tbl>
      <w:tblPr>
        <w:tblStyle w:val="Rastertabel4-Accent1"/>
        <w:tblW w:w="8926" w:type="dxa"/>
        <w:tblLook w:val="04A0" w:firstRow="1" w:lastRow="0" w:firstColumn="1" w:lastColumn="0" w:noHBand="0" w:noVBand="1"/>
      </w:tblPr>
      <w:tblGrid>
        <w:gridCol w:w="704"/>
        <w:gridCol w:w="1559"/>
        <w:gridCol w:w="2127"/>
        <w:gridCol w:w="4536"/>
      </w:tblGrid>
      <w:tr w:rsidR="00E76AA5" w14:paraId="0C870CFD" w14:textId="1E3DBFF6" w:rsidTr="007753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03CE08C7" w14:textId="1E9101BF" w:rsidR="00E76AA5" w:rsidRDefault="00E76AA5" w:rsidP="005F68DD">
            <w:r>
              <w:t>N</w:t>
            </w:r>
            <w:r w:rsidR="002357AC">
              <w:t>r.</w:t>
            </w:r>
          </w:p>
        </w:tc>
        <w:tc>
          <w:tcPr>
            <w:tcW w:w="1559" w:type="dxa"/>
          </w:tcPr>
          <w:p w14:paraId="123368AD" w14:textId="28526D26" w:rsidR="00E76AA5" w:rsidRDefault="00E76AA5" w:rsidP="005F68DD">
            <w:pPr>
              <w:cnfStyle w:val="100000000000" w:firstRow="1" w:lastRow="0" w:firstColumn="0" w:lastColumn="0" w:oddVBand="0" w:evenVBand="0" w:oddHBand="0" w:evenHBand="0" w:firstRowFirstColumn="0" w:firstRowLastColumn="0" w:lastRowFirstColumn="0" w:lastRowLastColumn="0"/>
            </w:pPr>
            <w:r>
              <w:t>Module</w:t>
            </w:r>
          </w:p>
        </w:tc>
        <w:tc>
          <w:tcPr>
            <w:tcW w:w="2127" w:type="dxa"/>
          </w:tcPr>
          <w:p w14:paraId="59437908" w14:textId="6F095201" w:rsidR="00E76AA5" w:rsidRDefault="00630DBD" w:rsidP="005F68DD">
            <w:pPr>
              <w:cnfStyle w:val="100000000000" w:firstRow="1" w:lastRow="0" w:firstColumn="0" w:lastColumn="0" w:oddVBand="0" w:evenVBand="0" w:oddHBand="0" w:evenHBand="0" w:firstRowFirstColumn="0" w:firstRowLastColumn="0" w:lastRowFirstColumn="0" w:lastRowLastColumn="0"/>
            </w:pPr>
            <w:r>
              <w:t>C</w:t>
            </w:r>
            <w:r w:rsidR="00E76AA5">
              <w:t>omponenten</w:t>
            </w:r>
          </w:p>
        </w:tc>
        <w:tc>
          <w:tcPr>
            <w:tcW w:w="4536" w:type="dxa"/>
          </w:tcPr>
          <w:p w14:paraId="41F9FC63" w14:textId="1C6F2A35" w:rsidR="00E76AA5" w:rsidRDefault="00630DBD" w:rsidP="005F68DD">
            <w:pPr>
              <w:cnfStyle w:val="100000000000" w:firstRow="1" w:lastRow="0" w:firstColumn="0" w:lastColumn="0" w:oddVBand="0" w:evenVBand="0" w:oddHBand="0" w:evenHBand="0" w:firstRowFirstColumn="0" w:firstRowLastColumn="0" w:lastRowFirstColumn="0" w:lastRowLastColumn="0"/>
            </w:pPr>
            <w:r>
              <w:t>T</w:t>
            </w:r>
            <w:r w:rsidR="00E76AA5">
              <w:t>aak</w:t>
            </w:r>
          </w:p>
        </w:tc>
      </w:tr>
      <w:tr w:rsidR="00E76AA5" w14:paraId="0DDEC622" w14:textId="2E542866" w:rsidTr="007753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3409FAA9" w14:textId="59FE4256" w:rsidR="00E76AA5" w:rsidRPr="00B5067E" w:rsidRDefault="00E76AA5" w:rsidP="00E76AA5">
            <w:pPr>
              <w:rPr>
                <w:b w:val="0"/>
                <w:bCs w:val="0"/>
              </w:rPr>
            </w:pPr>
            <w:r>
              <w:t>1</w:t>
            </w:r>
          </w:p>
        </w:tc>
        <w:tc>
          <w:tcPr>
            <w:tcW w:w="1559" w:type="dxa"/>
          </w:tcPr>
          <w:p w14:paraId="7DE1FA6F" w14:textId="106F4FBC" w:rsidR="00E76AA5" w:rsidRDefault="00E76AA5" w:rsidP="00E76AA5">
            <w:pPr>
              <w:cnfStyle w:val="000000100000" w:firstRow="0" w:lastRow="0" w:firstColumn="0" w:lastColumn="0" w:oddVBand="0" w:evenVBand="0" w:oddHBand="1" w:evenHBand="0" w:firstRowFirstColumn="0" w:firstRowLastColumn="0" w:lastRowFirstColumn="0" w:lastRowLastColumn="0"/>
            </w:pPr>
            <w:r>
              <w:t>Motor X</w:t>
            </w:r>
          </w:p>
        </w:tc>
        <w:tc>
          <w:tcPr>
            <w:tcW w:w="2127" w:type="dxa"/>
          </w:tcPr>
          <w:p w14:paraId="61517ABE" w14:textId="02F2B5CE" w:rsidR="00E76AA5" w:rsidRDefault="00E76AA5" w:rsidP="00E76AA5">
            <w:pPr>
              <w:cnfStyle w:val="000000100000" w:firstRow="0" w:lastRow="0" w:firstColumn="0" w:lastColumn="0" w:oddVBand="0" w:evenVBand="0" w:oddHBand="1" w:evenHBand="0" w:firstRowFirstColumn="0" w:firstRowLastColumn="0" w:lastRowFirstColumn="0" w:lastRowLastColumn="0"/>
            </w:pPr>
            <w:r>
              <w:t>Motor</w:t>
            </w:r>
            <w:r w:rsidR="00670152">
              <w:t xml:space="preserve"> (</w:t>
            </w:r>
            <w:r w:rsidR="00670152">
              <w:fldChar w:fldCharType="begin"/>
            </w:r>
            <w:r w:rsidR="00670152">
              <w:instrText xml:space="preserve"> REF _Ref105000056 \r \h </w:instrText>
            </w:r>
            <w:r w:rsidR="00670152">
              <w:fldChar w:fldCharType="separate"/>
            </w:r>
            <w:r w:rsidR="00FC58D5">
              <w:t>D3</w:t>
            </w:r>
            <w:r w:rsidR="00670152">
              <w:fldChar w:fldCharType="end"/>
            </w:r>
            <w:r w:rsidR="00670152">
              <w:t>)</w:t>
            </w:r>
            <w:r>
              <w:t xml:space="preserve"> met een </w:t>
            </w:r>
            <w:proofErr w:type="spellStart"/>
            <w:r>
              <w:t>rotary</w:t>
            </w:r>
            <w:proofErr w:type="spellEnd"/>
            <w:r>
              <w:t xml:space="preserve"> encoder</w:t>
            </w:r>
            <w:r w:rsidR="0085563C">
              <w:t xml:space="preserve"> (</w:t>
            </w:r>
            <w:r w:rsidR="0085563C">
              <w:fldChar w:fldCharType="begin"/>
            </w:r>
            <w:r w:rsidR="0085563C">
              <w:instrText xml:space="preserve"> REF _Ref104999896 \r \h </w:instrText>
            </w:r>
            <w:r w:rsidR="0085563C">
              <w:fldChar w:fldCharType="separate"/>
            </w:r>
            <w:r w:rsidR="00FC58D5">
              <w:t>D2</w:t>
            </w:r>
            <w:r w:rsidR="0085563C">
              <w:fldChar w:fldCharType="end"/>
            </w:r>
            <w:r w:rsidR="0085563C">
              <w:t>)</w:t>
            </w:r>
            <w:r w:rsidR="009F0509">
              <w:t>.</w:t>
            </w:r>
          </w:p>
        </w:tc>
        <w:tc>
          <w:tcPr>
            <w:tcW w:w="4536" w:type="dxa"/>
          </w:tcPr>
          <w:p w14:paraId="6D9EA100" w14:textId="55F5747A" w:rsidR="00E76AA5" w:rsidRDefault="00E76AA5" w:rsidP="00E76AA5">
            <w:pPr>
              <w:cnfStyle w:val="000000100000" w:firstRow="0" w:lastRow="0" w:firstColumn="0" w:lastColumn="0" w:oddVBand="0" w:evenVBand="0" w:oddHBand="1" w:evenHBand="0" w:firstRowFirstColumn="0" w:firstRowLastColumn="0" w:lastRowFirstColumn="0" w:lastRowLastColumn="0"/>
            </w:pPr>
            <w:r>
              <w:t>De Motor die de X-as aanstuurt zorgt ervoor dat de “</w:t>
            </w:r>
            <w:proofErr w:type="spellStart"/>
            <w:r>
              <w:t>Coin</w:t>
            </w:r>
            <w:proofErr w:type="spellEnd"/>
            <w:r>
              <w:t xml:space="preserve"> </w:t>
            </w:r>
            <w:proofErr w:type="spellStart"/>
            <w:r>
              <w:t>picker</w:t>
            </w:r>
            <w:proofErr w:type="spellEnd"/>
            <w:r>
              <w:t>” zich over deze as kan verplaatsen.</w:t>
            </w:r>
          </w:p>
        </w:tc>
      </w:tr>
      <w:tr w:rsidR="00E76AA5" w14:paraId="488359F5" w14:textId="799375EE" w:rsidTr="007753B7">
        <w:tc>
          <w:tcPr>
            <w:cnfStyle w:val="001000000000" w:firstRow="0" w:lastRow="0" w:firstColumn="1" w:lastColumn="0" w:oddVBand="0" w:evenVBand="0" w:oddHBand="0" w:evenHBand="0" w:firstRowFirstColumn="0" w:firstRowLastColumn="0" w:lastRowFirstColumn="0" w:lastRowLastColumn="0"/>
            <w:tcW w:w="704" w:type="dxa"/>
          </w:tcPr>
          <w:p w14:paraId="3663CA8A" w14:textId="0A43BE0E" w:rsidR="00E76AA5" w:rsidRDefault="00E76AA5" w:rsidP="00E76AA5">
            <w:r>
              <w:t>2</w:t>
            </w:r>
          </w:p>
        </w:tc>
        <w:tc>
          <w:tcPr>
            <w:tcW w:w="1559" w:type="dxa"/>
          </w:tcPr>
          <w:p w14:paraId="2D5DCED9" w14:textId="52D2B303" w:rsidR="00E76AA5" w:rsidRDefault="00E76AA5" w:rsidP="00E76AA5">
            <w:pPr>
              <w:cnfStyle w:val="000000000000" w:firstRow="0" w:lastRow="0" w:firstColumn="0" w:lastColumn="0" w:oddVBand="0" w:evenVBand="0" w:oddHBand="0" w:evenHBand="0" w:firstRowFirstColumn="0" w:firstRowLastColumn="0" w:lastRowFirstColumn="0" w:lastRowLastColumn="0"/>
            </w:pPr>
            <w:proofErr w:type="spellStart"/>
            <w:r>
              <w:t>Coin</w:t>
            </w:r>
            <w:proofErr w:type="spellEnd"/>
            <w:r>
              <w:t xml:space="preserve"> </w:t>
            </w:r>
            <w:proofErr w:type="spellStart"/>
            <w:r>
              <w:t>picker</w:t>
            </w:r>
            <w:proofErr w:type="spellEnd"/>
          </w:p>
        </w:tc>
        <w:tc>
          <w:tcPr>
            <w:tcW w:w="2127" w:type="dxa"/>
          </w:tcPr>
          <w:p w14:paraId="02D535F3" w14:textId="30E5C938" w:rsidR="00E76AA5" w:rsidRDefault="00E76AA5" w:rsidP="00E76AA5">
            <w:pPr>
              <w:cnfStyle w:val="000000000000" w:firstRow="0" w:lastRow="0" w:firstColumn="0" w:lastColumn="0" w:oddVBand="0" w:evenVBand="0" w:oddHBand="0" w:evenHBand="0" w:firstRowFirstColumn="0" w:firstRowLastColumn="0" w:lastRowFirstColumn="0" w:lastRowLastColumn="0"/>
            </w:pPr>
            <w:proofErr w:type="spellStart"/>
            <w:r>
              <w:t>Servo</w:t>
            </w:r>
            <w:proofErr w:type="spellEnd"/>
            <w:r w:rsidR="0085563C">
              <w:t xml:space="preserve"> (</w:t>
            </w:r>
            <w:r w:rsidR="0085563C">
              <w:fldChar w:fldCharType="begin"/>
            </w:r>
            <w:r w:rsidR="0085563C">
              <w:instrText xml:space="preserve"> REF _Ref104999632 \r \h </w:instrText>
            </w:r>
            <w:r w:rsidR="0085563C">
              <w:fldChar w:fldCharType="separate"/>
            </w:r>
            <w:r w:rsidR="00FC58D5">
              <w:t>D4</w:t>
            </w:r>
            <w:r w:rsidR="0085563C">
              <w:fldChar w:fldCharType="end"/>
            </w:r>
            <w:r w:rsidR="0085563C">
              <w:t>)</w:t>
            </w:r>
            <w:r>
              <w:t xml:space="preserve"> en vacuüm </w:t>
            </w:r>
            <w:proofErr w:type="spellStart"/>
            <w:r>
              <w:t>gripper</w:t>
            </w:r>
            <w:proofErr w:type="spellEnd"/>
            <w:r>
              <w:t xml:space="preserve"> </w:t>
            </w:r>
            <w:r w:rsidR="00A233C1">
              <w:t>(</w:t>
            </w:r>
            <w:r w:rsidR="00A233C1">
              <w:fldChar w:fldCharType="begin"/>
            </w:r>
            <w:r w:rsidR="00A233C1">
              <w:instrText xml:space="preserve"> REF _Ref105084886 \r \h </w:instrText>
            </w:r>
            <w:r w:rsidR="00A233C1">
              <w:fldChar w:fldCharType="separate"/>
            </w:r>
            <w:r w:rsidR="00FC58D5">
              <w:t>D6</w:t>
            </w:r>
            <w:r w:rsidR="00A233C1">
              <w:fldChar w:fldCharType="end"/>
            </w:r>
            <w:r w:rsidR="00A233C1">
              <w:t>)</w:t>
            </w:r>
            <w:r w:rsidR="009F0509">
              <w:t>.</w:t>
            </w:r>
          </w:p>
        </w:tc>
        <w:tc>
          <w:tcPr>
            <w:tcW w:w="4536" w:type="dxa"/>
          </w:tcPr>
          <w:p w14:paraId="29203242" w14:textId="53F302B0" w:rsidR="00E76AA5" w:rsidRDefault="00840DA4" w:rsidP="00E76AA5">
            <w:pPr>
              <w:cnfStyle w:val="000000000000" w:firstRow="0" w:lastRow="0" w:firstColumn="0" w:lastColumn="0" w:oddVBand="0" w:evenVBand="0" w:oddHBand="0" w:evenHBand="0" w:firstRowFirstColumn="0" w:firstRowLastColumn="0" w:lastRowFirstColumn="0" w:lastRowLastColumn="0"/>
            </w:pPr>
            <w:r>
              <w:t xml:space="preserve">De </w:t>
            </w:r>
            <w:proofErr w:type="spellStart"/>
            <w:r>
              <w:t>vaccuum</w:t>
            </w:r>
            <w:proofErr w:type="spellEnd"/>
            <w:r>
              <w:t xml:space="preserve"> </w:t>
            </w:r>
            <w:proofErr w:type="spellStart"/>
            <w:r>
              <w:t>gripper</w:t>
            </w:r>
            <w:proofErr w:type="spellEnd"/>
            <w:r w:rsidR="00E76AA5">
              <w:t xml:space="preserve"> kan de fiches oppakken en loslaten. De </w:t>
            </w:r>
            <w:proofErr w:type="spellStart"/>
            <w:r w:rsidR="00E76AA5">
              <w:t>servo</w:t>
            </w:r>
            <w:proofErr w:type="spellEnd"/>
            <w:r w:rsidR="00E76AA5">
              <w:t xml:space="preserve"> zorgt ervoor dat de </w:t>
            </w:r>
            <w:proofErr w:type="spellStart"/>
            <w:r w:rsidR="00E76AA5">
              <w:t>vaccuum</w:t>
            </w:r>
            <w:proofErr w:type="spellEnd"/>
            <w:r w:rsidR="00E76AA5">
              <w:t xml:space="preserve"> </w:t>
            </w:r>
            <w:proofErr w:type="spellStart"/>
            <w:r w:rsidR="00E76AA5">
              <w:t>gripper</w:t>
            </w:r>
            <w:proofErr w:type="spellEnd"/>
            <w:r w:rsidR="00E76AA5">
              <w:t xml:space="preserve"> kan bewegen.</w:t>
            </w:r>
          </w:p>
        </w:tc>
      </w:tr>
      <w:tr w:rsidR="00E76AA5" w14:paraId="158F7616" w14:textId="5334DF20" w:rsidTr="007753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721EEC10" w14:textId="63DEC646" w:rsidR="00E76AA5" w:rsidRDefault="00E76AA5" w:rsidP="00E76AA5">
            <w:r>
              <w:t>3</w:t>
            </w:r>
          </w:p>
        </w:tc>
        <w:tc>
          <w:tcPr>
            <w:tcW w:w="1559" w:type="dxa"/>
          </w:tcPr>
          <w:p w14:paraId="27530D69" w14:textId="63DA86B6" w:rsidR="00E76AA5" w:rsidRDefault="00E76AA5" w:rsidP="00E76AA5">
            <w:pPr>
              <w:cnfStyle w:val="000000100000" w:firstRow="0" w:lastRow="0" w:firstColumn="0" w:lastColumn="0" w:oddVBand="0" w:evenVBand="0" w:oddHBand="1" w:evenHBand="0" w:firstRowFirstColumn="0" w:firstRowLastColumn="0" w:lastRowFirstColumn="0" w:lastRowLastColumn="0"/>
            </w:pPr>
            <w:r>
              <w:t>Board opener</w:t>
            </w:r>
          </w:p>
        </w:tc>
        <w:tc>
          <w:tcPr>
            <w:tcW w:w="2127" w:type="dxa"/>
          </w:tcPr>
          <w:p w14:paraId="383648B1" w14:textId="17DDEA1F" w:rsidR="00E76AA5" w:rsidRDefault="00E76AA5" w:rsidP="00E76AA5">
            <w:pPr>
              <w:cnfStyle w:val="000000100000" w:firstRow="0" w:lastRow="0" w:firstColumn="0" w:lastColumn="0" w:oddVBand="0" w:evenVBand="0" w:oddHBand="1" w:evenHBand="0" w:firstRowFirstColumn="0" w:firstRowLastColumn="0" w:lastRowFirstColumn="0" w:lastRowLastColumn="0"/>
            </w:pPr>
            <w:proofErr w:type="spellStart"/>
            <w:r>
              <w:t>Servo</w:t>
            </w:r>
            <w:proofErr w:type="spellEnd"/>
            <w:r w:rsidR="0085563C">
              <w:t xml:space="preserve"> (</w:t>
            </w:r>
            <w:r w:rsidR="0085563C">
              <w:fldChar w:fldCharType="begin"/>
            </w:r>
            <w:r w:rsidR="0085563C">
              <w:instrText xml:space="preserve"> REF _Ref104999632 \r \h </w:instrText>
            </w:r>
            <w:r w:rsidR="0085563C">
              <w:fldChar w:fldCharType="separate"/>
            </w:r>
            <w:r w:rsidR="00FC58D5">
              <w:t>D4</w:t>
            </w:r>
            <w:r w:rsidR="0085563C">
              <w:fldChar w:fldCharType="end"/>
            </w:r>
            <w:r w:rsidR="0085563C">
              <w:t>)</w:t>
            </w:r>
            <w:r w:rsidR="009F0509">
              <w:t>.</w:t>
            </w:r>
          </w:p>
        </w:tc>
        <w:tc>
          <w:tcPr>
            <w:tcW w:w="4536" w:type="dxa"/>
          </w:tcPr>
          <w:p w14:paraId="2E609D9A" w14:textId="1F2A6CF1" w:rsidR="00E76AA5" w:rsidRDefault="00E76AA5" w:rsidP="00E76AA5">
            <w:pPr>
              <w:cnfStyle w:val="000000100000" w:firstRow="0" w:lastRow="0" w:firstColumn="0" w:lastColumn="0" w:oddVBand="0" w:evenVBand="0" w:oddHBand="1" w:evenHBand="0" w:firstRowFirstColumn="0" w:firstRowLastColumn="0" w:lastRowFirstColumn="0" w:lastRowLastColumn="0"/>
            </w:pPr>
            <w:r>
              <w:t xml:space="preserve">Deze </w:t>
            </w:r>
            <w:proofErr w:type="spellStart"/>
            <w:r>
              <w:t>servo</w:t>
            </w:r>
            <w:proofErr w:type="spellEnd"/>
            <w:r>
              <w:t xml:space="preserve"> zorgt ervoor dat aan het einde van het spel alle fiches uit het bord kunnen vallen. </w:t>
            </w:r>
          </w:p>
        </w:tc>
      </w:tr>
      <w:tr w:rsidR="00E76AA5" w14:paraId="16C7F334" w14:textId="4B8AE1A7" w:rsidTr="007753B7">
        <w:tc>
          <w:tcPr>
            <w:cnfStyle w:val="001000000000" w:firstRow="0" w:lastRow="0" w:firstColumn="1" w:lastColumn="0" w:oddVBand="0" w:evenVBand="0" w:oddHBand="0" w:evenHBand="0" w:firstRowFirstColumn="0" w:firstRowLastColumn="0" w:lastRowFirstColumn="0" w:lastRowLastColumn="0"/>
            <w:tcW w:w="704" w:type="dxa"/>
          </w:tcPr>
          <w:p w14:paraId="2AEF0D9E" w14:textId="7D8A8A6F" w:rsidR="00E76AA5" w:rsidRDefault="00E76AA5" w:rsidP="00E76AA5">
            <w:r>
              <w:t>4</w:t>
            </w:r>
          </w:p>
        </w:tc>
        <w:tc>
          <w:tcPr>
            <w:tcW w:w="1559" w:type="dxa"/>
          </w:tcPr>
          <w:p w14:paraId="2FEA318E" w14:textId="6DA62556" w:rsidR="00E76AA5" w:rsidRDefault="00E76AA5" w:rsidP="00E76AA5">
            <w:pPr>
              <w:cnfStyle w:val="000000000000" w:firstRow="0" w:lastRow="0" w:firstColumn="0" w:lastColumn="0" w:oddVBand="0" w:evenVBand="0" w:oddHBand="0" w:evenHBand="0" w:firstRowFirstColumn="0" w:firstRowLastColumn="0" w:lastRowFirstColumn="0" w:lastRowLastColumn="0"/>
            </w:pPr>
            <w:r>
              <w:t xml:space="preserve">User </w:t>
            </w:r>
            <w:proofErr w:type="spellStart"/>
            <w:r>
              <w:t>detect</w:t>
            </w:r>
            <w:proofErr w:type="spellEnd"/>
          </w:p>
        </w:tc>
        <w:tc>
          <w:tcPr>
            <w:tcW w:w="2127" w:type="dxa"/>
          </w:tcPr>
          <w:p w14:paraId="467BCF2E" w14:textId="2FD1F050" w:rsidR="00E76AA5" w:rsidRDefault="00E76AA5" w:rsidP="00E76AA5">
            <w:pPr>
              <w:cnfStyle w:val="000000000000" w:firstRow="0" w:lastRow="0" w:firstColumn="0" w:lastColumn="0" w:oddVBand="0" w:evenVBand="0" w:oddHBand="0" w:evenHBand="0" w:firstRowFirstColumn="0" w:firstRowLastColumn="0" w:lastRowFirstColumn="0" w:lastRowLastColumn="0"/>
            </w:pPr>
            <w:r>
              <w:t xml:space="preserve">Lichtsluis (7x LED met </w:t>
            </w:r>
            <w:proofErr w:type="spellStart"/>
            <w:r>
              <w:t>photodiode</w:t>
            </w:r>
            <w:proofErr w:type="spellEnd"/>
            <w:r w:rsidR="00F7103A">
              <w:t xml:space="preserve">, </w:t>
            </w:r>
            <w:r w:rsidR="00F7103A">
              <w:fldChar w:fldCharType="begin"/>
            </w:r>
            <w:r w:rsidR="00F7103A">
              <w:instrText xml:space="preserve"> REF _Ref105143230 \r \h </w:instrText>
            </w:r>
            <w:r w:rsidR="00F7103A">
              <w:fldChar w:fldCharType="separate"/>
            </w:r>
            <w:r w:rsidR="00FC58D5">
              <w:t>D9</w:t>
            </w:r>
            <w:r w:rsidR="00F7103A">
              <w:fldChar w:fldCharType="end"/>
            </w:r>
            <w:r>
              <w:t>)</w:t>
            </w:r>
            <w:r w:rsidR="009F0509">
              <w:t>.</w:t>
            </w:r>
          </w:p>
        </w:tc>
        <w:tc>
          <w:tcPr>
            <w:tcW w:w="4536" w:type="dxa"/>
          </w:tcPr>
          <w:p w14:paraId="29FFB32A" w14:textId="39A59018" w:rsidR="00E76AA5" w:rsidRDefault="00E76AA5" w:rsidP="00E76AA5">
            <w:pPr>
              <w:cnfStyle w:val="000000000000" w:firstRow="0" w:lastRow="0" w:firstColumn="0" w:lastColumn="0" w:oddVBand="0" w:evenVBand="0" w:oddHBand="0" w:evenHBand="0" w:firstRowFirstColumn="0" w:firstRowLastColumn="0" w:lastRowFirstColumn="0" w:lastRowLastColumn="0"/>
            </w:pPr>
            <w:r>
              <w:t>De lichtsluis is verantwoordelijk voor het detecteren van een fiche dat in het spelbord ge</w:t>
            </w:r>
            <w:r w:rsidR="00FB7366">
              <w:t>daan</w:t>
            </w:r>
            <w:r>
              <w:t xml:space="preserve"> is.</w:t>
            </w:r>
          </w:p>
        </w:tc>
      </w:tr>
      <w:tr w:rsidR="00E76AA5" w14:paraId="2903A71E" w14:textId="51891086" w:rsidTr="007753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6DB2BFED" w14:textId="0C2EFF9F" w:rsidR="00E76AA5" w:rsidRDefault="00E76AA5" w:rsidP="00E76AA5">
            <w:r>
              <w:t>5</w:t>
            </w:r>
          </w:p>
        </w:tc>
        <w:tc>
          <w:tcPr>
            <w:tcW w:w="1559" w:type="dxa"/>
          </w:tcPr>
          <w:p w14:paraId="7D79E08E" w14:textId="29ED387E" w:rsidR="00E76AA5" w:rsidRDefault="00E76AA5" w:rsidP="00E76AA5">
            <w:pPr>
              <w:cnfStyle w:val="000000100000" w:firstRow="0" w:lastRow="0" w:firstColumn="0" w:lastColumn="0" w:oddVBand="0" w:evenVBand="0" w:oddHBand="1" w:evenHBand="0" w:firstRowFirstColumn="0" w:firstRowLastColumn="0" w:lastRowFirstColumn="0" w:lastRowLastColumn="0"/>
            </w:pPr>
            <w:proofErr w:type="spellStart"/>
            <w:r>
              <w:t>Coin</w:t>
            </w:r>
            <w:proofErr w:type="spellEnd"/>
            <w:r>
              <w:t xml:space="preserve"> </w:t>
            </w:r>
            <w:proofErr w:type="spellStart"/>
            <w:r>
              <w:t>color</w:t>
            </w:r>
            <w:proofErr w:type="spellEnd"/>
            <w:r>
              <w:t xml:space="preserve"> sep</w:t>
            </w:r>
            <w:r w:rsidR="000D746B">
              <w:t>a</w:t>
            </w:r>
            <w:r>
              <w:t>rator</w:t>
            </w:r>
          </w:p>
        </w:tc>
        <w:tc>
          <w:tcPr>
            <w:tcW w:w="2127" w:type="dxa"/>
          </w:tcPr>
          <w:p w14:paraId="47A8925C" w14:textId="51489878" w:rsidR="00E76AA5" w:rsidRDefault="00A233C1" w:rsidP="00E76AA5">
            <w:pPr>
              <w:cnfStyle w:val="000000100000" w:firstRow="0" w:lastRow="0" w:firstColumn="0" w:lastColumn="0" w:oddVBand="0" w:evenVBand="0" w:oddHBand="1" w:evenHBand="0" w:firstRowFirstColumn="0" w:firstRowLastColumn="0" w:lastRowFirstColumn="0" w:lastRowLastColumn="0"/>
            </w:pPr>
            <w:proofErr w:type="spellStart"/>
            <w:r>
              <w:t>S</w:t>
            </w:r>
            <w:r w:rsidR="00E76AA5">
              <w:t>olenoid</w:t>
            </w:r>
            <w:proofErr w:type="spellEnd"/>
            <w:r>
              <w:t xml:space="preserve"> (</w:t>
            </w:r>
            <w:r>
              <w:fldChar w:fldCharType="begin"/>
            </w:r>
            <w:r>
              <w:instrText xml:space="preserve"> REF _Ref105084918 \r \h </w:instrText>
            </w:r>
            <w:r>
              <w:fldChar w:fldCharType="separate"/>
            </w:r>
            <w:r w:rsidR="00FC58D5">
              <w:t>D7</w:t>
            </w:r>
            <w:r>
              <w:fldChar w:fldCharType="end"/>
            </w:r>
            <w:r>
              <w:t>)</w:t>
            </w:r>
            <w:r w:rsidR="00E76AA5">
              <w:t xml:space="preserve"> en RGB sensor</w:t>
            </w:r>
            <w:r w:rsidR="007A66AE">
              <w:t xml:space="preserve"> (</w:t>
            </w:r>
            <w:r w:rsidR="007A66AE">
              <w:fldChar w:fldCharType="begin"/>
            </w:r>
            <w:r w:rsidR="007A66AE">
              <w:instrText xml:space="preserve"> REF _Ref105085055 \r \h </w:instrText>
            </w:r>
            <w:r w:rsidR="007A66AE">
              <w:fldChar w:fldCharType="separate"/>
            </w:r>
            <w:r w:rsidR="00FC58D5">
              <w:t>D8</w:t>
            </w:r>
            <w:r w:rsidR="007A66AE">
              <w:fldChar w:fldCharType="end"/>
            </w:r>
            <w:r w:rsidR="007A66AE">
              <w:t>)</w:t>
            </w:r>
            <w:r w:rsidR="009F0509">
              <w:t>.</w:t>
            </w:r>
          </w:p>
        </w:tc>
        <w:tc>
          <w:tcPr>
            <w:tcW w:w="4536" w:type="dxa"/>
          </w:tcPr>
          <w:p w14:paraId="124BBC59" w14:textId="3D0FA766" w:rsidR="00E76AA5" w:rsidRDefault="00E76AA5" w:rsidP="00E76AA5">
            <w:pPr>
              <w:cnfStyle w:val="000000100000" w:firstRow="0" w:lastRow="0" w:firstColumn="0" w:lastColumn="0" w:oddVBand="0" w:evenVBand="0" w:oddHBand="1" w:evenHBand="0" w:firstRowFirstColumn="0" w:firstRowLastColumn="0" w:lastRowFirstColumn="0" w:lastRowLastColumn="0"/>
            </w:pPr>
            <w:r>
              <w:t xml:space="preserve">De Flipper en RGB sensor zijn de componenten die tijdens de </w:t>
            </w:r>
            <w:r w:rsidR="00CA740E">
              <w:t>c</w:t>
            </w:r>
            <w:r w:rsidR="008847FA">
              <w:t>lean</w:t>
            </w:r>
            <w:r w:rsidR="00976BFE">
              <w:t>-</w:t>
            </w:r>
            <w:r w:rsidR="005C5B4A">
              <w:t>up</w:t>
            </w:r>
            <w:r w:rsidR="008847FA">
              <w:t xml:space="preserve"> fase</w:t>
            </w:r>
            <w:r>
              <w:t xml:space="preserve"> van de robot actief zijn. De RGB sensor checkt de kleur van een fiche en de </w:t>
            </w:r>
            <w:proofErr w:type="spellStart"/>
            <w:r w:rsidR="00D87875">
              <w:t>solenoid</w:t>
            </w:r>
            <w:proofErr w:type="spellEnd"/>
            <w:r>
              <w:t xml:space="preserve"> kan</w:t>
            </w:r>
            <w:r w:rsidR="00D87875">
              <w:t>, doormiddel van een flipper,</w:t>
            </w:r>
            <w:r>
              <w:t xml:space="preserve"> fiches naar de bak van de speler schieten.</w:t>
            </w:r>
          </w:p>
        </w:tc>
      </w:tr>
      <w:tr w:rsidR="00E76AA5" w14:paraId="33CA7F0E" w14:textId="7E8569BC" w:rsidTr="007753B7">
        <w:tc>
          <w:tcPr>
            <w:cnfStyle w:val="001000000000" w:firstRow="0" w:lastRow="0" w:firstColumn="1" w:lastColumn="0" w:oddVBand="0" w:evenVBand="0" w:oddHBand="0" w:evenHBand="0" w:firstRowFirstColumn="0" w:firstRowLastColumn="0" w:lastRowFirstColumn="0" w:lastRowLastColumn="0"/>
            <w:tcW w:w="704" w:type="dxa"/>
          </w:tcPr>
          <w:p w14:paraId="17EF3474" w14:textId="7A790D4E" w:rsidR="00E76AA5" w:rsidRDefault="00E76AA5" w:rsidP="00E76AA5">
            <w:r>
              <w:t>6</w:t>
            </w:r>
          </w:p>
        </w:tc>
        <w:tc>
          <w:tcPr>
            <w:tcW w:w="1559" w:type="dxa"/>
          </w:tcPr>
          <w:p w14:paraId="4EBBFA37" w14:textId="2ED82033" w:rsidR="00E76AA5" w:rsidRDefault="00E76AA5" w:rsidP="00E76AA5">
            <w:pPr>
              <w:cnfStyle w:val="000000000000" w:firstRow="0" w:lastRow="0" w:firstColumn="0" w:lastColumn="0" w:oddVBand="0" w:evenVBand="0" w:oddHBand="0" w:evenHBand="0" w:firstRowFirstColumn="0" w:firstRowLastColumn="0" w:lastRowFirstColumn="0" w:lastRowLastColumn="0"/>
            </w:pPr>
            <w:r>
              <w:t>Motor Z</w:t>
            </w:r>
          </w:p>
        </w:tc>
        <w:tc>
          <w:tcPr>
            <w:tcW w:w="2127" w:type="dxa"/>
          </w:tcPr>
          <w:p w14:paraId="1C7AF30A" w14:textId="32B5AEBC" w:rsidR="00E76AA5" w:rsidRDefault="00E76AA5" w:rsidP="00E76AA5">
            <w:pPr>
              <w:cnfStyle w:val="000000000000" w:firstRow="0" w:lastRow="0" w:firstColumn="0" w:lastColumn="0" w:oddVBand="0" w:evenVBand="0" w:oddHBand="0" w:evenHBand="0" w:firstRowFirstColumn="0" w:firstRowLastColumn="0" w:lastRowFirstColumn="0" w:lastRowLastColumn="0"/>
            </w:pPr>
            <w:r>
              <w:t>Motor</w:t>
            </w:r>
            <w:r w:rsidR="00670152">
              <w:t xml:space="preserve"> (</w:t>
            </w:r>
            <w:r w:rsidR="00670152">
              <w:fldChar w:fldCharType="begin"/>
            </w:r>
            <w:r w:rsidR="00670152">
              <w:instrText xml:space="preserve"> REF _Ref105000056 \r \h </w:instrText>
            </w:r>
            <w:r w:rsidR="00670152">
              <w:fldChar w:fldCharType="separate"/>
            </w:r>
            <w:r w:rsidR="00FC58D5">
              <w:t>D3</w:t>
            </w:r>
            <w:r w:rsidR="00670152">
              <w:fldChar w:fldCharType="end"/>
            </w:r>
            <w:r w:rsidR="00670152">
              <w:t>)</w:t>
            </w:r>
            <w:r>
              <w:t xml:space="preserve"> met een </w:t>
            </w:r>
            <w:proofErr w:type="spellStart"/>
            <w:r>
              <w:t>rotary</w:t>
            </w:r>
            <w:proofErr w:type="spellEnd"/>
            <w:r>
              <w:t xml:space="preserve"> encoder</w:t>
            </w:r>
            <w:r w:rsidR="0085563C">
              <w:t xml:space="preserve"> (</w:t>
            </w:r>
            <w:r w:rsidR="0085563C">
              <w:fldChar w:fldCharType="begin"/>
            </w:r>
            <w:r w:rsidR="0085563C">
              <w:instrText xml:space="preserve"> REF _Ref104999896 \r \h </w:instrText>
            </w:r>
            <w:r w:rsidR="0085563C">
              <w:fldChar w:fldCharType="separate"/>
            </w:r>
            <w:r w:rsidR="00FC58D5">
              <w:t>D2</w:t>
            </w:r>
            <w:r w:rsidR="0085563C">
              <w:fldChar w:fldCharType="end"/>
            </w:r>
            <w:r w:rsidR="0085563C">
              <w:t>)</w:t>
            </w:r>
            <w:r w:rsidR="009F0509">
              <w:t>.</w:t>
            </w:r>
          </w:p>
        </w:tc>
        <w:tc>
          <w:tcPr>
            <w:tcW w:w="4536" w:type="dxa"/>
          </w:tcPr>
          <w:p w14:paraId="5F365578" w14:textId="7E8239E2" w:rsidR="00E76AA5" w:rsidRDefault="00E76AA5" w:rsidP="00E76AA5">
            <w:pPr>
              <w:cnfStyle w:val="000000000000" w:firstRow="0" w:lastRow="0" w:firstColumn="0" w:lastColumn="0" w:oddVBand="0" w:evenVBand="0" w:oddHBand="0" w:evenHBand="0" w:firstRowFirstColumn="0" w:firstRowLastColumn="0" w:lastRowFirstColumn="0" w:lastRowLastColumn="0"/>
            </w:pPr>
            <w:r>
              <w:t>De Motor die de Z-as aanstuurt zorgt ervoor dat de “</w:t>
            </w:r>
            <w:proofErr w:type="spellStart"/>
            <w:r>
              <w:t>Coin</w:t>
            </w:r>
            <w:proofErr w:type="spellEnd"/>
            <w:r>
              <w:t xml:space="preserve"> </w:t>
            </w:r>
            <w:proofErr w:type="spellStart"/>
            <w:r>
              <w:t>picker</w:t>
            </w:r>
            <w:proofErr w:type="spellEnd"/>
            <w:r>
              <w:t>” zich over deze as kan verplaatsen.</w:t>
            </w:r>
          </w:p>
        </w:tc>
      </w:tr>
      <w:tr w:rsidR="00E76AA5" w14:paraId="3F7EB199" w14:textId="4279C651" w:rsidTr="007753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35273AA5" w14:textId="7A700C07" w:rsidR="00E76AA5" w:rsidRDefault="00E76AA5" w:rsidP="00E76AA5">
            <w:r>
              <w:t>7</w:t>
            </w:r>
          </w:p>
        </w:tc>
        <w:tc>
          <w:tcPr>
            <w:tcW w:w="1559" w:type="dxa"/>
          </w:tcPr>
          <w:p w14:paraId="3D018F61" w14:textId="7AA7D228" w:rsidR="00E76AA5" w:rsidRDefault="00C8762B" w:rsidP="00E76AA5">
            <w:pPr>
              <w:cnfStyle w:val="000000100000" w:firstRow="0" w:lastRow="0" w:firstColumn="0" w:lastColumn="0" w:oddVBand="0" w:evenVBand="0" w:oddHBand="1" w:evenHBand="0" w:firstRowFirstColumn="0" w:firstRowLastColumn="0" w:lastRowFirstColumn="0" w:lastRowLastColumn="0"/>
            </w:pPr>
            <w:r>
              <w:t>Motor drivers</w:t>
            </w:r>
          </w:p>
        </w:tc>
        <w:tc>
          <w:tcPr>
            <w:tcW w:w="2127" w:type="dxa"/>
          </w:tcPr>
          <w:p w14:paraId="7FE641FE" w14:textId="4FEE0AF2" w:rsidR="00E76AA5" w:rsidRDefault="009F0509" w:rsidP="00E76AA5">
            <w:pPr>
              <w:cnfStyle w:val="000000100000" w:firstRow="0" w:lastRow="0" w:firstColumn="0" w:lastColumn="0" w:oddVBand="0" w:evenVBand="0" w:oddHBand="1" w:evenHBand="0" w:firstRowFirstColumn="0" w:firstRowLastColumn="0" w:lastRowFirstColumn="0" w:lastRowLastColumn="0"/>
            </w:pPr>
            <w:r>
              <w:t>Motor driver X en Z</w:t>
            </w:r>
            <w:r w:rsidR="0085563C">
              <w:t xml:space="preserve"> (</w:t>
            </w:r>
            <w:r w:rsidR="0085563C">
              <w:fldChar w:fldCharType="begin"/>
            </w:r>
            <w:r w:rsidR="0085563C">
              <w:instrText xml:space="preserve"> REF _Ref104999797 \r \h </w:instrText>
            </w:r>
            <w:r w:rsidR="0085563C">
              <w:fldChar w:fldCharType="separate"/>
            </w:r>
            <w:r w:rsidR="00FC58D5">
              <w:t>D1</w:t>
            </w:r>
            <w:r w:rsidR="0085563C">
              <w:fldChar w:fldCharType="end"/>
            </w:r>
            <w:r w:rsidR="0085563C">
              <w:t>)</w:t>
            </w:r>
            <w:r>
              <w:t>.</w:t>
            </w:r>
          </w:p>
        </w:tc>
        <w:tc>
          <w:tcPr>
            <w:tcW w:w="4536" w:type="dxa"/>
          </w:tcPr>
          <w:p w14:paraId="54B9F694" w14:textId="02EB3208" w:rsidR="00E76AA5" w:rsidRDefault="009F0509" w:rsidP="00E76AA5">
            <w:pPr>
              <w:cnfStyle w:val="000000100000" w:firstRow="0" w:lastRow="0" w:firstColumn="0" w:lastColumn="0" w:oddVBand="0" w:evenVBand="0" w:oddHBand="1" w:evenHBand="0" w:firstRowFirstColumn="0" w:firstRowLastColumn="0" w:lastRowFirstColumn="0" w:lastRowLastColumn="0"/>
            </w:pPr>
            <w:r>
              <w:t>De motor drivers regelen het aansturen van de motoren en de communicatie met de microcontroller</w:t>
            </w:r>
            <w:r w:rsidR="00840DA4">
              <w:t>.</w:t>
            </w:r>
          </w:p>
        </w:tc>
      </w:tr>
      <w:tr w:rsidR="00E76AA5" w14:paraId="37600CB1" w14:textId="7D356DD8" w:rsidTr="007753B7">
        <w:tc>
          <w:tcPr>
            <w:cnfStyle w:val="001000000000" w:firstRow="0" w:lastRow="0" w:firstColumn="1" w:lastColumn="0" w:oddVBand="0" w:evenVBand="0" w:oddHBand="0" w:evenHBand="0" w:firstRowFirstColumn="0" w:firstRowLastColumn="0" w:lastRowFirstColumn="0" w:lastRowLastColumn="0"/>
            <w:tcW w:w="704" w:type="dxa"/>
          </w:tcPr>
          <w:p w14:paraId="07BB0954" w14:textId="7AD3B34C" w:rsidR="00E76AA5" w:rsidRDefault="00E76AA5" w:rsidP="00E76AA5">
            <w:r>
              <w:t>8</w:t>
            </w:r>
          </w:p>
        </w:tc>
        <w:tc>
          <w:tcPr>
            <w:tcW w:w="1559" w:type="dxa"/>
          </w:tcPr>
          <w:p w14:paraId="2D6187E0" w14:textId="40B9FA71" w:rsidR="00E76AA5" w:rsidRDefault="009F0509" w:rsidP="00E76AA5">
            <w:pPr>
              <w:cnfStyle w:val="000000000000" w:firstRow="0" w:lastRow="0" w:firstColumn="0" w:lastColumn="0" w:oddVBand="0" w:evenVBand="0" w:oddHBand="0" w:evenHBand="0" w:firstRowFirstColumn="0" w:firstRowLastColumn="0" w:lastRowFirstColumn="0" w:lastRowLastColumn="0"/>
            </w:pPr>
            <w:proofErr w:type="spellStart"/>
            <w:r>
              <w:t>Custom</w:t>
            </w:r>
            <w:proofErr w:type="spellEnd"/>
            <w:r>
              <w:t xml:space="preserve"> PCB</w:t>
            </w:r>
          </w:p>
        </w:tc>
        <w:tc>
          <w:tcPr>
            <w:tcW w:w="2127" w:type="dxa"/>
          </w:tcPr>
          <w:p w14:paraId="11A6643C" w14:textId="39A8B708" w:rsidR="00E76AA5" w:rsidRDefault="009F0509" w:rsidP="00E76AA5">
            <w:pPr>
              <w:cnfStyle w:val="000000000000" w:firstRow="0" w:lastRow="0" w:firstColumn="0" w:lastColumn="0" w:oddVBand="0" w:evenVBand="0" w:oddHBand="0" w:evenHBand="0" w:firstRowFirstColumn="0" w:firstRowLastColumn="0" w:lastRowFirstColumn="0" w:lastRowLastColumn="0"/>
            </w:pPr>
            <w:r>
              <w:t xml:space="preserve">PCB voor de microcontroller </w:t>
            </w:r>
            <w:r w:rsidR="00490657">
              <w:t>(</w:t>
            </w:r>
            <w:r w:rsidR="00490657">
              <w:fldChar w:fldCharType="begin"/>
            </w:r>
            <w:r w:rsidR="00490657">
              <w:instrText xml:space="preserve"> REF _Ref105144372 \r \h </w:instrText>
            </w:r>
            <w:r w:rsidR="00490657">
              <w:fldChar w:fldCharType="separate"/>
            </w:r>
            <w:r w:rsidR="00FC58D5">
              <w:t>D10</w:t>
            </w:r>
            <w:r w:rsidR="00490657">
              <w:fldChar w:fldCharType="end"/>
            </w:r>
            <w:r w:rsidR="00490657">
              <w:t xml:space="preserve">) </w:t>
            </w:r>
            <w:r>
              <w:t xml:space="preserve">en een </w:t>
            </w:r>
            <w:proofErr w:type="spellStart"/>
            <w:r>
              <w:t>Raspberry</w:t>
            </w:r>
            <w:proofErr w:type="spellEnd"/>
            <w:r>
              <w:t xml:space="preserve"> Pi </w:t>
            </w:r>
            <w:proofErr w:type="spellStart"/>
            <w:r>
              <w:t>shield</w:t>
            </w:r>
            <w:proofErr w:type="spellEnd"/>
            <w:r>
              <w:t>.</w:t>
            </w:r>
          </w:p>
        </w:tc>
        <w:tc>
          <w:tcPr>
            <w:tcW w:w="4536" w:type="dxa"/>
          </w:tcPr>
          <w:p w14:paraId="05C3EEC2" w14:textId="4896D71B" w:rsidR="00E76AA5" w:rsidRDefault="00DE13CD" w:rsidP="00E76AA5">
            <w:pPr>
              <w:cnfStyle w:val="000000000000" w:firstRow="0" w:lastRow="0" w:firstColumn="0" w:lastColumn="0" w:oddVBand="0" w:evenVBand="0" w:oddHBand="0" w:evenHBand="0" w:firstRowFirstColumn="0" w:firstRowLastColumn="0" w:lastRowFirstColumn="0" w:lastRowLastColumn="0"/>
            </w:pPr>
            <w:r>
              <w:t>De microcontroller verzorgt de real-time process</w:t>
            </w:r>
            <w:r w:rsidR="007110EC">
              <w:t>ing</w:t>
            </w:r>
            <w:r w:rsidR="007D4DBB">
              <w:t>, a</w:t>
            </w:r>
            <w:r w:rsidR="001831CC">
              <w:t>lle signalen die nodig zijn voor de aansturing van</w:t>
            </w:r>
            <w:r w:rsidR="007D4DBB">
              <w:t xml:space="preserve"> de hardware.</w:t>
            </w:r>
            <w:r w:rsidR="001831CC">
              <w:t xml:space="preserve"> </w:t>
            </w:r>
            <w:r>
              <w:t xml:space="preserve">De </w:t>
            </w:r>
            <w:proofErr w:type="spellStart"/>
            <w:r>
              <w:t>Raspberry</w:t>
            </w:r>
            <w:proofErr w:type="spellEnd"/>
            <w:r>
              <w:t xml:space="preserve"> Pi berekent met </w:t>
            </w:r>
            <w:r w:rsidR="00F13140">
              <w:t>een algoritme de volgende zet van de robot.</w:t>
            </w:r>
          </w:p>
        </w:tc>
      </w:tr>
      <w:tr w:rsidR="00E76AA5" w14:paraId="012411D3" w14:textId="48AB428C" w:rsidTr="007753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00401E8D" w14:textId="5FCC7217" w:rsidR="00E76AA5" w:rsidRDefault="00E76AA5" w:rsidP="00E76AA5">
            <w:r>
              <w:t>9</w:t>
            </w:r>
          </w:p>
        </w:tc>
        <w:tc>
          <w:tcPr>
            <w:tcW w:w="1559" w:type="dxa"/>
          </w:tcPr>
          <w:p w14:paraId="36E0BB60" w14:textId="418DECFE" w:rsidR="00E76AA5" w:rsidRDefault="009F0509" w:rsidP="00E76AA5">
            <w:pPr>
              <w:cnfStyle w:val="000000100000" w:firstRow="0" w:lastRow="0" w:firstColumn="0" w:lastColumn="0" w:oddVBand="0" w:evenVBand="0" w:oddHBand="1" w:evenHBand="0" w:firstRowFirstColumn="0" w:firstRowLastColumn="0" w:lastRowFirstColumn="0" w:lastRowLastColumn="0"/>
            </w:pPr>
            <w:proofErr w:type="spellStart"/>
            <w:r>
              <w:t>Powersupply</w:t>
            </w:r>
            <w:proofErr w:type="spellEnd"/>
          </w:p>
        </w:tc>
        <w:tc>
          <w:tcPr>
            <w:tcW w:w="2127" w:type="dxa"/>
          </w:tcPr>
          <w:p w14:paraId="66811589" w14:textId="5F909F3C" w:rsidR="00E76AA5" w:rsidRDefault="00A233C1" w:rsidP="00E76AA5">
            <w:pPr>
              <w:cnfStyle w:val="000000100000" w:firstRow="0" w:lastRow="0" w:firstColumn="0" w:lastColumn="0" w:oddVBand="0" w:evenVBand="0" w:oddHBand="1" w:evenHBand="0" w:firstRowFirstColumn="0" w:firstRowLastColumn="0" w:lastRowFirstColumn="0" w:lastRowLastColumn="0"/>
            </w:pPr>
            <w:r>
              <w:t>(</w:t>
            </w:r>
            <w:r>
              <w:fldChar w:fldCharType="begin"/>
            </w:r>
            <w:r>
              <w:instrText xml:space="preserve"> REF _Ref105084946 \r \h </w:instrText>
            </w:r>
            <w:r>
              <w:fldChar w:fldCharType="separate"/>
            </w:r>
            <w:r w:rsidR="00FC58D5">
              <w:t>D5</w:t>
            </w:r>
            <w:r>
              <w:fldChar w:fldCharType="end"/>
            </w:r>
            <w:r>
              <w:t>)</w:t>
            </w:r>
          </w:p>
        </w:tc>
        <w:tc>
          <w:tcPr>
            <w:tcW w:w="4536" w:type="dxa"/>
          </w:tcPr>
          <w:p w14:paraId="6D24C5EE" w14:textId="4A27305D" w:rsidR="00E76AA5" w:rsidRDefault="009F0509" w:rsidP="00E76AA5">
            <w:pPr>
              <w:cnfStyle w:val="000000100000" w:firstRow="0" w:lastRow="0" w:firstColumn="0" w:lastColumn="0" w:oddVBand="0" w:evenVBand="0" w:oddHBand="1" w:evenHBand="0" w:firstRowFirstColumn="0" w:firstRowLastColumn="0" w:lastRowFirstColumn="0" w:lastRowLastColumn="0"/>
            </w:pPr>
            <w:r>
              <w:t xml:space="preserve">De </w:t>
            </w:r>
            <w:proofErr w:type="spellStart"/>
            <w:r>
              <w:t>powersupply</w:t>
            </w:r>
            <w:proofErr w:type="spellEnd"/>
            <w:r>
              <w:t xml:space="preserve"> zorgt dat het hele systeem voorzien is van een voeding.</w:t>
            </w:r>
          </w:p>
        </w:tc>
      </w:tr>
    </w:tbl>
    <w:p w14:paraId="66C6C8D6" w14:textId="147CC8B7" w:rsidR="00F766A9" w:rsidRDefault="00F766A9" w:rsidP="005F68DD"/>
    <w:p w14:paraId="122CCFFA" w14:textId="702592AA" w:rsidR="00370A96" w:rsidRDefault="00370A96" w:rsidP="005F68DD">
      <w:r>
        <w:t>Door de datasheets van hardware componenten</w:t>
      </w:r>
      <w:r w:rsidR="007D4DBB">
        <w:t xml:space="preserve">, de </w:t>
      </w:r>
      <w:r w:rsidR="006B62E6">
        <w:t xml:space="preserve">interne documentatie van </w:t>
      </w:r>
      <w:r w:rsidR="007D4DBB">
        <w:t xml:space="preserve">de in eigen beheer </w:t>
      </w:r>
      <w:r w:rsidR="006B62E6">
        <w:t>ontworpen hardware</w:t>
      </w:r>
      <w:r w:rsidR="007D4DBB">
        <w:t xml:space="preserve"> </w:t>
      </w:r>
      <w:r w:rsidR="00085630">
        <w:t xml:space="preserve">en software te doorlopen, wordt duidelijk hoe de hardware componenten zich gedragen gedurende het spelverloop. Op basis hiervan </w:t>
      </w:r>
      <w:r>
        <w:t>k</w:t>
      </w:r>
      <w:r w:rsidR="00096F59">
        <w:t xml:space="preserve">unnen de signalen en protocollen </w:t>
      </w:r>
      <w:r w:rsidR="00085630">
        <w:t xml:space="preserve">voor het besturingssysteem </w:t>
      </w:r>
      <w:r w:rsidR="007D4DBB">
        <w:t>afgeleid</w:t>
      </w:r>
      <w:r w:rsidR="00096F59">
        <w:t xml:space="preserve"> worden.</w:t>
      </w:r>
    </w:p>
    <w:p w14:paraId="2FF74A7C" w14:textId="75048920" w:rsidR="00016260" w:rsidRDefault="00016260" w:rsidP="00016260">
      <w:pPr>
        <w:pStyle w:val="Kop2"/>
      </w:pPr>
      <w:bookmarkStart w:id="63" w:name="_Toc105527377"/>
      <w:r>
        <w:t>arc42</w:t>
      </w:r>
      <w:bookmarkEnd w:id="63"/>
    </w:p>
    <w:p w14:paraId="3CF153E2" w14:textId="72DF268E" w:rsidR="00016260" w:rsidRDefault="00016260" w:rsidP="00016260">
      <w:r w:rsidRPr="000665B8">
        <w:t xml:space="preserve">Bij het </w:t>
      </w:r>
      <w:r w:rsidR="000D746B">
        <w:t>ontwerpen</w:t>
      </w:r>
      <w:r w:rsidRPr="000665B8">
        <w:t xml:space="preserve"> van een software architectuur is het </w:t>
      </w:r>
      <w:r>
        <w:t>noodzakelijk</w:t>
      </w:r>
      <w:r w:rsidRPr="000665B8">
        <w:t xml:space="preserve"> om een template te gebruiken die alle nodige diagrammen en stappen doorloopt.</w:t>
      </w:r>
    </w:p>
    <w:p w14:paraId="112BE0F8" w14:textId="77777777" w:rsidR="00016260" w:rsidRDefault="00016260" w:rsidP="00016260"/>
    <w:p w14:paraId="5B6231BB" w14:textId="42E4FF02" w:rsidR="00016260" w:rsidRDefault="00016260" w:rsidP="00016260">
      <w:r>
        <w:t>Het streven van elk (</w:t>
      </w:r>
      <w:proofErr w:type="spellStart"/>
      <w:r>
        <w:t>embedded</w:t>
      </w:r>
      <w:proofErr w:type="spellEnd"/>
      <w:r>
        <w:t>) software team is om foutloze code te schrijven, een gemotiveerd team te hebben en zorgen dat het systeem efficiënt werkt. Software architectuur speelt hierbij een belangrijke rol. Maar het komt ook voor dat de software architectuur niet goed gedocumenteerd, de code onoverzichtelijk of de architectuur simpelweg niet aanwezig</w:t>
      </w:r>
      <w:r w:rsidR="009E202A">
        <w:t xml:space="preserve"> is</w:t>
      </w:r>
      <w:r>
        <w:t>. Een paar problemen kunnen een software project belemmeren:</w:t>
      </w:r>
    </w:p>
    <w:p w14:paraId="611AB025" w14:textId="77777777" w:rsidR="00016260" w:rsidRPr="00893CA1" w:rsidRDefault="00016260" w:rsidP="00016260">
      <w:pPr>
        <w:pStyle w:val="Lijstalinea"/>
        <w:numPr>
          <w:ilvl w:val="0"/>
          <w:numId w:val="22"/>
        </w:numPr>
        <w:rPr>
          <w:i/>
          <w:iCs/>
        </w:rPr>
      </w:pPr>
      <w:r w:rsidRPr="00893CA1">
        <w:rPr>
          <w:i/>
          <w:iCs/>
        </w:rPr>
        <w:t>Het niet bestaan van documentatie of verouderde documentatie.</w:t>
      </w:r>
    </w:p>
    <w:p w14:paraId="57E453C8" w14:textId="292BC953" w:rsidR="007753B7" w:rsidRDefault="00016260" w:rsidP="00016260">
      <w:pPr>
        <w:pStyle w:val="Lijstalinea"/>
      </w:pPr>
      <w:r>
        <w:t xml:space="preserve">De documentatie van de software architectuur kan achterlopen op wat geïmplementeerd is, maar het kan ook zijn dat er </w:t>
      </w:r>
      <w:r w:rsidRPr="005E13D2">
        <w:t xml:space="preserve">geen documentatie </w:t>
      </w:r>
      <w:r>
        <w:t xml:space="preserve">beschikbaar </w:t>
      </w:r>
      <w:r w:rsidRPr="005E13D2">
        <w:t xml:space="preserve">is. </w:t>
      </w:r>
      <w:r>
        <w:t>Achterhaalde</w:t>
      </w:r>
      <w:r w:rsidRPr="005E13D2">
        <w:t xml:space="preserve">, </w:t>
      </w:r>
      <w:r w:rsidR="009B265F">
        <w:t>o</w:t>
      </w:r>
      <w:r w:rsidRPr="005E13D2">
        <w:t>f niet bestaan</w:t>
      </w:r>
      <w:r w:rsidR="009B265F">
        <w:t>de</w:t>
      </w:r>
      <w:r w:rsidRPr="005E13D2">
        <w:t xml:space="preserve">, software architectuur documentatie zorgt voor complicaties tijdens het implementeren, upgraden of aanpassen van de software omdat niet duidelijk is hoe de software </w:t>
      </w:r>
      <w:r>
        <w:t>is opgebouwd en communiceert</w:t>
      </w:r>
      <w:r w:rsidRPr="005E13D2">
        <w:t>.</w:t>
      </w:r>
    </w:p>
    <w:p w14:paraId="458DED65" w14:textId="77777777" w:rsidR="007753B7" w:rsidRDefault="007753B7">
      <w:pPr>
        <w:widowControl/>
        <w:spacing w:line="240" w:lineRule="auto"/>
      </w:pPr>
      <w:r>
        <w:br w:type="page"/>
      </w:r>
    </w:p>
    <w:p w14:paraId="6D6EFF6A" w14:textId="77777777" w:rsidR="00016260" w:rsidRPr="00893CA1" w:rsidRDefault="00016260" w:rsidP="00016260">
      <w:pPr>
        <w:pStyle w:val="Lijstalinea"/>
        <w:numPr>
          <w:ilvl w:val="0"/>
          <w:numId w:val="22"/>
        </w:numPr>
        <w:rPr>
          <w:i/>
          <w:iCs/>
        </w:rPr>
      </w:pPr>
      <w:r w:rsidRPr="00893CA1">
        <w:rPr>
          <w:i/>
          <w:iCs/>
        </w:rPr>
        <w:lastRenderedPageBreak/>
        <w:t>Onoverzichtelijke documentatie.</w:t>
      </w:r>
    </w:p>
    <w:p w14:paraId="6F3E392C" w14:textId="4DCA741E" w:rsidR="009F5C48" w:rsidRDefault="00016260" w:rsidP="007753B7">
      <w:pPr>
        <w:pStyle w:val="Lijstalinea"/>
        <w:rPr>
          <w:i/>
          <w:iCs/>
        </w:rPr>
      </w:pPr>
      <w:r>
        <w:t>Bestaande documentatie kan ook heel onoverzichtelijk zijn. Deze documentatie is vaak gemaakt zonder enig besef van het doel en is gemaakt door meerdere personen zonder coördinatie. Onoverzichtelijke architectuur is moeilijk te begrijpen, onderhouden of aan te passen.</w:t>
      </w:r>
    </w:p>
    <w:p w14:paraId="58A4E206" w14:textId="6391E655" w:rsidR="00016260" w:rsidRPr="00893CA1" w:rsidRDefault="00016260" w:rsidP="00016260">
      <w:pPr>
        <w:pStyle w:val="Lijstalinea"/>
        <w:numPr>
          <w:ilvl w:val="0"/>
          <w:numId w:val="22"/>
        </w:numPr>
        <w:rPr>
          <w:i/>
          <w:iCs/>
        </w:rPr>
      </w:pPr>
      <w:r w:rsidRPr="00893CA1">
        <w:rPr>
          <w:i/>
          <w:iCs/>
        </w:rPr>
        <w:t>Te veel documentatie.</w:t>
      </w:r>
    </w:p>
    <w:p w14:paraId="487FF2F8" w14:textId="77777777" w:rsidR="00016260" w:rsidRDefault="00016260" w:rsidP="00016260">
      <w:pPr>
        <w:pStyle w:val="Lijstalinea"/>
      </w:pPr>
      <w:r w:rsidRPr="00F87DC3">
        <w:t>Een architectuur met te veel documentatie is ook niet optimaal. Dit kan resulteren in belemmering</w:t>
      </w:r>
      <w:r>
        <w:t>en</w:t>
      </w:r>
      <w:r w:rsidRPr="00F87DC3">
        <w:t xml:space="preserve"> v</w:t>
      </w:r>
      <w:r>
        <w:t>oor</w:t>
      </w:r>
      <w:r w:rsidRPr="00F87DC3">
        <w:t xml:space="preserve"> toekomstig gebruik, </w:t>
      </w:r>
      <w:r>
        <w:t>omdat</w:t>
      </w:r>
      <w:r w:rsidRPr="00F87DC3">
        <w:t xml:space="preserve"> het zoeken of aanpassen van informatie in het document</w:t>
      </w:r>
      <w:r>
        <w:t xml:space="preserve"> niet gestructureerd kan gebeuren</w:t>
      </w:r>
      <w:r w:rsidRPr="00F87DC3">
        <w:t>.</w:t>
      </w:r>
    </w:p>
    <w:p w14:paraId="18FCF197" w14:textId="77777777" w:rsidR="005F2014" w:rsidRDefault="005F2014" w:rsidP="00016260"/>
    <w:p w14:paraId="5A7F2964" w14:textId="130C4FE3" w:rsidR="00016260" w:rsidRDefault="005F2014" w:rsidP="00016260">
      <w:r>
        <w:rPr>
          <w:noProof/>
        </w:rPr>
        <mc:AlternateContent>
          <mc:Choice Requires="wps">
            <w:drawing>
              <wp:anchor distT="0" distB="0" distL="114300" distR="114300" simplePos="0" relativeHeight="251699200" behindDoc="0" locked="0" layoutInCell="1" allowOverlap="1" wp14:anchorId="02A2F694" wp14:editId="1F6B4049">
                <wp:simplePos x="0" y="0"/>
                <wp:positionH relativeFrom="column">
                  <wp:posOffset>4008501</wp:posOffset>
                </wp:positionH>
                <wp:positionV relativeFrom="paragraph">
                  <wp:posOffset>1591945</wp:posOffset>
                </wp:positionV>
                <wp:extent cx="2267585" cy="123825"/>
                <wp:effectExtent l="0" t="0" r="0" b="9525"/>
                <wp:wrapSquare wrapText="bothSides"/>
                <wp:docPr id="17" name="Tekstvak 17"/>
                <wp:cNvGraphicFramePr/>
                <a:graphic xmlns:a="http://schemas.openxmlformats.org/drawingml/2006/main">
                  <a:graphicData uri="http://schemas.microsoft.com/office/word/2010/wordprocessingShape">
                    <wps:wsp>
                      <wps:cNvSpPr txBox="1"/>
                      <wps:spPr>
                        <a:xfrm>
                          <a:off x="0" y="0"/>
                          <a:ext cx="2267585" cy="123825"/>
                        </a:xfrm>
                        <a:prstGeom prst="rect">
                          <a:avLst/>
                        </a:prstGeom>
                        <a:solidFill>
                          <a:prstClr val="white"/>
                        </a:solidFill>
                        <a:ln>
                          <a:noFill/>
                        </a:ln>
                      </wps:spPr>
                      <wps:txbx>
                        <w:txbxContent>
                          <w:p w14:paraId="5F0A7A00" w14:textId="3697B4DE" w:rsidR="00016260" w:rsidRPr="00096B75" w:rsidRDefault="00016260" w:rsidP="00016260">
                            <w:pPr>
                              <w:pStyle w:val="Bijschrift"/>
                              <w:rPr>
                                <w:noProof/>
                                <w:sz w:val="20"/>
                                <w:szCs w:val="20"/>
                                <w:lang w:eastAsia="en-US"/>
                              </w:rPr>
                            </w:pPr>
                            <w:bookmarkStart w:id="64" w:name="_Toc105527521"/>
                            <w:bookmarkStart w:id="65" w:name="_Ref105416678"/>
                            <w:r>
                              <w:t xml:space="preserve">Figuur </w:t>
                            </w:r>
                            <w:r>
                              <w:fldChar w:fldCharType="begin"/>
                            </w:r>
                            <w:r>
                              <w:instrText xml:space="preserve"> SEQ Figuur \* ARABIC </w:instrText>
                            </w:r>
                            <w:r>
                              <w:fldChar w:fldCharType="separate"/>
                            </w:r>
                            <w:r w:rsidR="00FC58D5">
                              <w:rPr>
                                <w:noProof/>
                              </w:rPr>
                              <w:t>7</w:t>
                            </w:r>
                            <w:r>
                              <w:fldChar w:fldCharType="end"/>
                            </w:r>
                            <w:bookmarkEnd w:id="65"/>
                            <w:r>
                              <w:t xml:space="preserve"> arc42 logo</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A2F694" id="Tekstvak 17" o:spid="_x0000_s1029" type="#_x0000_t202" style="position:absolute;margin-left:315.65pt;margin-top:125.35pt;width:178.55pt;height:9.7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" stroked="f">
                <v:textbox inset="0,0,0,0">
                  <w:txbxContent>
                    <w:p w14:paraId="5F0A7A00" w14:textId="3697B4DE" w:rsidR="00016260" w:rsidRPr="00096B75" w:rsidRDefault="00016260" w:rsidP="00016260">
                      <w:pPr>
                        <w:pStyle w:val="Bijschrift"/>
                        <w:rPr>
                          <w:noProof/>
                          <w:sz w:val="20"/>
                          <w:szCs w:val="20"/>
                          <w:lang w:eastAsia="en-US"/>
                        </w:rPr>
                      </w:pPr>
                      <w:bookmarkStart w:id="66" w:name="_Toc105527521"/>
                      <w:bookmarkStart w:id="67" w:name="_Ref105416678"/>
                      <w:r>
                        <w:t xml:space="preserve">Figuur </w:t>
                      </w:r>
                      <w:r>
                        <w:fldChar w:fldCharType="begin"/>
                      </w:r>
                      <w:r>
                        <w:instrText xml:space="preserve"> SEQ Figuur \* ARABIC </w:instrText>
                      </w:r>
                      <w:r>
                        <w:fldChar w:fldCharType="separate"/>
                      </w:r>
                      <w:r w:rsidR="00FC58D5">
                        <w:rPr>
                          <w:noProof/>
                        </w:rPr>
                        <w:t>7</w:t>
                      </w:r>
                      <w:r>
                        <w:fldChar w:fldCharType="end"/>
                      </w:r>
                      <w:bookmarkEnd w:id="67"/>
                      <w:r>
                        <w:t xml:space="preserve"> arc42 logo</w:t>
                      </w:r>
                      <w:bookmarkEnd w:id="66"/>
                    </w:p>
                  </w:txbxContent>
                </v:textbox>
                <w10:wrap type="square"/>
              </v:shape>
            </w:pict>
          </mc:Fallback>
        </mc:AlternateContent>
      </w:r>
      <w:r w:rsidR="00E43040" w:rsidRPr="003563C0">
        <w:rPr>
          <w:noProof/>
        </w:rPr>
        <w:drawing>
          <wp:anchor distT="0" distB="0" distL="114300" distR="114300" simplePos="0" relativeHeight="251698176" behindDoc="0" locked="0" layoutInCell="1" allowOverlap="1" wp14:anchorId="0EC78A10" wp14:editId="4EEB6FB7">
            <wp:simplePos x="0" y="0"/>
            <wp:positionH relativeFrom="column">
              <wp:posOffset>4023080</wp:posOffset>
            </wp:positionH>
            <wp:positionV relativeFrom="paragraph">
              <wp:posOffset>523850</wp:posOffset>
            </wp:positionV>
            <wp:extent cx="2001520" cy="1000760"/>
            <wp:effectExtent l="0" t="0" r="0" b="8890"/>
            <wp:wrapSquare wrapText="bothSides"/>
            <wp:docPr id="1026" name="Picture 2" descr="Brief introduction to arc42 - DEV Community">
              <a:extLst xmlns:a="http://schemas.openxmlformats.org/drawingml/2006/main">
                <a:ext uri="{FF2B5EF4-FFF2-40B4-BE49-F238E27FC236}">
                  <a16:creationId xmlns:a16="http://schemas.microsoft.com/office/drawing/2014/main" id="{25874250-D69B-4773-8003-DB3D5F4DFF6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Brief introduction to arc42 - DEV Community">
                      <a:extLst>
                        <a:ext uri="{FF2B5EF4-FFF2-40B4-BE49-F238E27FC236}">
                          <a16:creationId xmlns:a16="http://schemas.microsoft.com/office/drawing/2014/main" id="{25874250-D69B-4773-8003-DB3D5F4DFF6E}"/>
                        </a:ext>
                      </a:extLst>
                    </pic:cNvPr>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001520" cy="1000760"/>
                    </a:xfrm>
                    <a:prstGeom prst="rect">
                      <a:avLst/>
                    </a:prstGeom>
                    <a:noFill/>
                  </pic:spPr>
                </pic:pic>
              </a:graphicData>
            </a:graphic>
            <wp14:sizeRelH relativeFrom="margin">
              <wp14:pctWidth>0</wp14:pctWidth>
            </wp14:sizeRelH>
            <wp14:sizeRelV relativeFrom="margin">
              <wp14:pctHeight>0</wp14:pctHeight>
            </wp14:sizeRelV>
          </wp:anchor>
        </w:drawing>
      </w:r>
      <w:r>
        <w:t xml:space="preserve">Voor de huidige software architectuur van de robot zijn ad 1 en 2 van toepassing. </w:t>
      </w:r>
      <w:r w:rsidR="00DE40BC">
        <w:t xml:space="preserve">Na overleg met de software architect binnen ALTEN en de </w:t>
      </w:r>
      <w:proofErr w:type="spellStart"/>
      <w:r w:rsidR="00DE40BC">
        <w:t>technical</w:t>
      </w:r>
      <w:proofErr w:type="spellEnd"/>
      <w:r w:rsidR="00DE40BC">
        <w:t xml:space="preserve"> supervisor is er voor gekozen om het arc42 template</w:t>
      </w:r>
      <w:r w:rsidR="00304721">
        <w:t xml:space="preserve"> (</w:t>
      </w:r>
      <w:r w:rsidR="00304721">
        <w:fldChar w:fldCharType="begin"/>
      </w:r>
      <w:r w:rsidR="00304721">
        <w:instrText xml:space="preserve"> REF _Ref105416678 \h </w:instrText>
      </w:r>
      <w:r w:rsidR="00304721">
        <w:fldChar w:fldCharType="separate"/>
      </w:r>
      <w:r w:rsidR="00FC58D5">
        <w:t xml:space="preserve">Figuur </w:t>
      </w:r>
      <w:r w:rsidR="00FC58D5">
        <w:rPr>
          <w:noProof/>
        </w:rPr>
        <w:t>7</w:t>
      </w:r>
      <w:r w:rsidR="00304721">
        <w:fldChar w:fldCharType="end"/>
      </w:r>
      <w:r w:rsidR="00304721">
        <w:t>)</w:t>
      </w:r>
      <w:r w:rsidR="00DE40BC">
        <w:t xml:space="preserve"> te gebruiken voor het opstellen van een software architectuur. </w:t>
      </w:r>
      <w:r w:rsidR="00016260">
        <w:t xml:space="preserve">Arc42 is een template voor documentatie en communicatie van software of systeem architectuur. Het is een duidelijke, simpele en effectieve manier om structuur aan te brengen in software. Verder is het template geoptimaliseerd voor gebruikers en engineers. </w:t>
      </w:r>
      <w:r w:rsidR="00016260" w:rsidRPr="00144231">
        <w:t>Deze template wordt veelvuldig toegepast door de software architecten van A</w:t>
      </w:r>
      <w:r w:rsidR="00016260">
        <w:t>LTEN</w:t>
      </w:r>
      <w:r w:rsidR="00016260" w:rsidRPr="00144231">
        <w:t xml:space="preserve">. Hierdoor is het aannemelijk dat de template beantwoordt aan de vraag vanuit het bedrijfsleven. </w:t>
      </w:r>
      <w:r w:rsidR="00016260">
        <w:t>Daarnaast zorgt het ervoor dat architectu</w:t>
      </w:r>
      <w:r w:rsidR="00B247C3">
        <w:t>u</w:t>
      </w:r>
      <w:r w:rsidR="00016260">
        <w:t>r informati</w:t>
      </w:r>
      <w:r w:rsidR="00B247C3">
        <w:t>e</w:t>
      </w:r>
      <w:r w:rsidR="00016260">
        <w:t xml:space="preserve"> of belangrijke design keuzes goed beschreven worden en dat de gehele architectuur eenvoudig te onderhouden is </w:t>
      </w:r>
      <w:sdt>
        <w:sdtPr>
          <w:id w:val="-1103036969"/>
          <w:citation/>
        </w:sdtPr>
        <w:sdtEndPr/>
        <w:sdtContent>
          <w:r w:rsidR="00016260">
            <w:fldChar w:fldCharType="begin"/>
          </w:r>
          <w:r w:rsidR="00016260">
            <w:instrText xml:space="preserve"> CITATION arc \l 1043 </w:instrText>
          </w:r>
          <w:r w:rsidR="00016260">
            <w:fldChar w:fldCharType="separate"/>
          </w:r>
          <w:r w:rsidR="006A3889">
            <w:rPr>
              <w:noProof/>
            </w:rPr>
            <w:t>[10]</w:t>
          </w:r>
          <w:r w:rsidR="00016260">
            <w:fldChar w:fldCharType="end"/>
          </w:r>
        </w:sdtContent>
      </w:sdt>
      <w:r w:rsidR="00016260">
        <w:t xml:space="preserve">. </w:t>
      </w:r>
    </w:p>
    <w:p w14:paraId="2E20848D" w14:textId="3A4B450A" w:rsidR="00FA46DB" w:rsidRDefault="00FA46DB" w:rsidP="00FA46DB">
      <w:pPr>
        <w:pStyle w:val="Kop2"/>
      </w:pPr>
      <w:bookmarkStart w:id="68" w:name="_Toc105527378"/>
      <w:proofErr w:type="spellStart"/>
      <w:r>
        <w:t>Modulariteit</w:t>
      </w:r>
      <w:bookmarkEnd w:id="68"/>
      <w:proofErr w:type="spellEnd"/>
    </w:p>
    <w:p w14:paraId="0D06156A" w14:textId="09D406B8" w:rsidR="00FA46DB" w:rsidRPr="00761114" w:rsidRDefault="00FA46DB" w:rsidP="00FA46DB">
      <w:r w:rsidRPr="00761114">
        <w:t xml:space="preserve">In een </w:t>
      </w:r>
      <w:proofErr w:type="spellStart"/>
      <w:r w:rsidRPr="00761114">
        <w:t>embedded</w:t>
      </w:r>
      <w:proofErr w:type="spellEnd"/>
      <w:r w:rsidRPr="00761114">
        <w:t xml:space="preserve"> systeem worden software </w:t>
      </w:r>
      <w:proofErr w:type="spellStart"/>
      <w:r>
        <w:t>layers</w:t>
      </w:r>
      <w:proofErr w:type="spellEnd"/>
      <w:r>
        <w:t xml:space="preserve"> </w:t>
      </w:r>
      <w:r w:rsidRPr="00761114">
        <w:t>gebruikt</w:t>
      </w:r>
      <w:r>
        <w:t xml:space="preserve">. </w:t>
      </w:r>
      <w:r w:rsidR="00712407">
        <w:t xml:space="preserve">Het toepassen van deze </w:t>
      </w:r>
      <w:proofErr w:type="spellStart"/>
      <w:r w:rsidR="00712407">
        <w:t>layers</w:t>
      </w:r>
      <w:proofErr w:type="spellEnd"/>
      <w:r w:rsidR="00712407">
        <w:t xml:space="preserve"> zorgt voor modulaire software opbouw</w:t>
      </w:r>
      <w:r w:rsidRPr="00761114">
        <w:t>. D</w:t>
      </w:r>
      <w:r w:rsidR="0083156A">
        <w:t xml:space="preserve">ankzij de </w:t>
      </w:r>
      <w:proofErr w:type="spellStart"/>
      <w:r w:rsidRPr="00761114">
        <w:t>la</w:t>
      </w:r>
      <w:r w:rsidR="0083156A">
        <w:t>yers</w:t>
      </w:r>
      <w:proofErr w:type="spellEnd"/>
      <w:r w:rsidRPr="00761114">
        <w:t xml:space="preserve"> kan de software</w:t>
      </w:r>
      <w:r w:rsidR="00827127">
        <w:t xml:space="preserve"> tevens</w:t>
      </w:r>
      <w:r w:rsidRPr="00761114">
        <w:t xml:space="preserve"> onafhankelijk van het </w:t>
      </w:r>
      <w:r w:rsidR="0083156A">
        <w:t xml:space="preserve">systeem </w:t>
      </w:r>
      <w:r w:rsidRPr="00761114">
        <w:t>waar het op staat gebruikt worden. Dit zorgt</w:t>
      </w:r>
      <w:r w:rsidR="007C63F9">
        <w:t xml:space="preserve"> dus</w:t>
      </w:r>
      <w:r w:rsidRPr="00761114">
        <w:t xml:space="preserve"> voor flexibiliteit. </w:t>
      </w:r>
      <w:r w:rsidR="00C436CA">
        <w:fldChar w:fldCharType="begin"/>
      </w:r>
      <w:r w:rsidR="00C436CA">
        <w:instrText xml:space="preserve"> REF _Ref105140736 \h </w:instrText>
      </w:r>
      <w:r w:rsidR="00C436CA">
        <w:fldChar w:fldCharType="separate"/>
      </w:r>
      <w:r w:rsidR="00FC58D5">
        <w:t xml:space="preserve">Figuur </w:t>
      </w:r>
      <w:r w:rsidR="00FC58D5">
        <w:rPr>
          <w:noProof/>
        </w:rPr>
        <w:t>8</w:t>
      </w:r>
      <w:r w:rsidR="00C436CA">
        <w:fldChar w:fldCharType="end"/>
      </w:r>
      <w:r w:rsidR="00C436CA">
        <w:t xml:space="preserve"> </w:t>
      </w:r>
      <w:r w:rsidRPr="00761114">
        <w:t xml:space="preserve">geeft de </w:t>
      </w:r>
      <w:proofErr w:type="spellStart"/>
      <w:r w:rsidRPr="00761114">
        <w:t>la</w:t>
      </w:r>
      <w:r w:rsidR="0083156A">
        <w:t>yers</w:t>
      </w:r>
      <w:proofErr w:type="spellEnd"/>
      <w:r w:rsidR="0083156A">
        <w:t xml:space="preserve"> aan waaruit </w:t>
      </w:r>
      <w:r w:rsidRPr="00761114">
        <w:t xml:space="preserve">een </w:t>
      </w:r>
      <w:proofErr w:type="spellStart"/>
      <w:r w:rsidRPr="00761114">
        <w:t>embedded</w:t>
      </w:r>
      <w:proofErr w:type="spellEnd"/>
      <w:r w:rsidRPr="00761114">
        <w:t xml:space="preserve"> systeem bestaat.</w:t>
      </w:r>
    </w:p>
    <w:p w14:paraId="3D704752" w14:textId="77777777" w:rsidR="00FA46DB" w:rsidRPr="00761114" w:rsidRDefault="00FA46DB" w:rsidP="00FA46DB"/>
    <w:p w14:paraId="171A92D9" w14:textId="77777777" w:rsidR="00DD0CA6" w:rsidRDefault="00FA46DB" w:rsidP="00DD0CA6">
      <w:pPr>
        <w:keepNext/>
      </w:pPr>
      <w:r w:rsidRPr="00761114">
        <w:rPr>
          <w:noProof/>
        </w:rPr>
        <w:drawing>
          <wp:inline distT="0" distB="0" distL="0" distR="0" wp14:anchorId="50B330B6" wp14:editId="70555B74">
            <wp:extent cx="3906317" cy="1847664"/>
            <wp:effectExtent l="0" t="0" r="0" b="635"/>
            <wp:docPr id="52" name="Afbeelding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fbeelding 3"/>
                    <pic:cNvPicPr/>
                  </pic:nvPicPr>
                  <pic:blipFill>
                    <a:blip r:embed="rId38">
                      <a:extLst>
                        <a:ext uri="{28A0092B-C50C-407E-A947-70E740481C1C}">
                          <a14:useLocalDpi xmlns:a14="http://schemas.microsoft.com/office/drawing/2010/main" val="0"/>
                        </a:ext>
                      </a:extLst>
                    </a:blip>
                    <a:stretch>
                      <a:fillRect/>
                    </a:stretch>
                  </pic:blipFill>
                  <pic:spPr>
                    <a:xfrm>
                      <a:off x="0" y="0"/>
                      <a:ext cx="3925216" cy="1856603"/>
                    </a:xfrm>
                    <a:prstGeom prst="rect">
                      <a:avLst/>
                    </a:prstGeom>
                  </pic:spPr>
                </pic:pic>
              </a:graphicData>
            </a:graphic>
          </wp:inline>
        </w:drawing>
      </w:r>
    </w:p>
    <w:p w14:paraId="176CD707" w14:textId="0D174B59" w:rsidR="00FA46DB" w:rsidRPr="00761114" w:rsidRDefault="00DD0CA6" w:rsidP="00DD0CA6">
      <w:pPr>
        <w:pStyle w:val="Bijschrift"/>
      </w:pPr>
      <w:bookmarkStart w:id="69" w:name="_Ref105140736"/>
      <w:bookmarkStart w:id="70" w:name="_Toc105527522"/>
      <w:r>
        <w:t xml:space="preserve">Figuur </w:t>
      </w:r>
      <w:r>
        <w:fldChar w:fldCharType="begin"/>
      </w:r>
      <w:r>
        <w:instrText xml:space="preserve"> SEQ Figuur \* ARABIC </w:instrText>
      </w:r>
      <w:r>
        <w:fldChar w:fldCharType="separate"/>
      </w:r>
      <w:r w:rsidR="00FC58D5">
        <w:rPr>
          <w:noProof/>
        </w:rPr>
        <w:t>8</w:t>
      </w:r>
      <w:r>
        <w:fldChar w:fldCharType="end"/>
      </w:r>
      <w:bookmarkEnd w:id="69"/>
      <w:r>
        <w:t xml:space="preserve"> Embedded software </w:t>
      </w:r>
      <w:proofErr w:type="spellStart"/>
      <w:r>
        <w:t>layers</w:t>
      </w:r>
      <w:bookmarkEnd w:id="70"/>
      <w:proofErr w:type="spellEnd"/>
    </w:p>
    <w:p w14:paraId="4581F0E6" w14:textId="77777777" w:rsidR="00FA46DB" w:rsidRPr="00761114" w:rsidRDefault="00FA46DB" w:rsidP="00FA46DB"/>
    <w:p w14:paraId="25037ABA" w14:textId="77777777" w:rsidR="00FA46DB" w:rsidRPr="00761114" w:rsidRDefault="00FA46DB" w:rsidP="00FA46DB">
      <w:r w:rsidRPr="00761114">
        <w:t>Hieronder wordt beschreven wat voor software zich in elke laag bevindt. Dit is van high level tot low level.</w:t>
      </w:r>
    </w:p>
    <w:p w14:paraId="1187FCE0" w14:textId="77777777" w:rsidR="00FA46DB" w:rsidRPr="0083156A" w:rsidRDefault="00FA46DB" w:rsidP="00FA46DB">
      <w:pPr>
        <w:pStyle w:val="Lijstalinea"/>
        <w:widowControl/>
        <w:numPr>
          <w:ilvl w:val="0"/>
          <w:numId w:val="39"/>
        </w:numPr>
        <w:spacing w:line="259" w:lineRule="auto"/>
        <w:rPr>
          <w:i/>
          <w:iCs/>
        </w:rPr>
      </w:pPr>
      <w:proofErr w:type="spellStart"/>
      <w:r w:rsidRPr="0083156A">
        <w:rPr>
          <w:i/>
          <w:iCs/>
        </w:rPr>
        <w:t>Applicationlayer</w:t>
      </w:r>
      <w:proofErr w:type="spellEnd"/>
    </w:p>
    <w:p w14:paraId="28FCE5E8" w14:textId="2BAFFF6D" w:rsidR="00FA46DB" w:rsidRPr="00761114" w:rsidRDefault="00FA46DB" w:rsidP="00FA46DB">
      <w:pPr>
        <w:pStyle w:val="Lijstalinea"/>
      </w:pPr>
      <w:r w:rsidRPr="00761114">
        <w:t xml:space="preserve">De “Application </w:t>
      </w:r>
      <w:proofErr w:type="spellStart"/>
      <w:r w:rsidRPr="00761114">
        <w:t>layer</w:t>
      </w:r>
      <w:proofErr w:type="spellEnd"/>
      <w:r w:rsidRPr="00761114">
        <w:t xml:space="preserve">” wordt gezien als een high level software </w:t>
      </w:r>
      <w:proofErr w:type="spellStart"/>
      <w:r w:rsidRPr="00761114">
        <w:t>la</w:t>
      </w:r>
      <w:r w:rsidR="00F5105A">
        <w:t>yer</w:t>
      </w:r>
      <w:proofErr w:type="spellEnd"/>
      <w:r w:rsidRPr="00761114">
        <w:t xml:space="preserve">. </w:t>
      </w:r>
      <w:r w:rsidR="00F5105A">
        <w:t xml:space="preserve">Deze </w:t>
      </w:r>
      <w:proofErr w:type="spellStart"/>
      <w:r w:rsidR="00F5105A">
        <w:t>layer</w:t>
      </w:r>
      <w:proofErr w:type="spellEnd"/>
      <w:r w:rsidR="00F5105A">
        <w:t xml:space="preserve"> definieert het </w:t>
      </w:r>
      <w:r w:rsidRPr="00761114">
        <w:t>systeem.</w:t>
      </w:r>
      <w:r w:rsidR="00F5105A">
        <w:t xml:space="preserve"> Deze </w:t>
      </w:r>
      <w:proofErr w:type="spellStart"/>
      <w:r w:rsidR="00F5105A">
        <w:t>layer</w:t>
      </w:r>
      <w:proofErr w:type="spellEnd"/>
      <w:r w:rsidR="00F5105A">
        <w:t xml:space="preserve"> is niet uitwisselbaar want het is systeem specifiek. </w:t>
      </w:r>
      <w:r w:rsidRPr="00761114">
        <w:t xml:space="preserve">De Application </w:t>
      </w:r>
      <w:proofErr w:type="spellStart"/>
      <w:r w:rsidRPr="00761114">
        <w:t>layer</w:t>
      </w:r>
      <w:proofErr w:type="spellEnd"/>
      <w:r w:rsidRPr="00761114">
        <w:t xml:space="preserve"> is afhankelijk van,</w:t>
      </w:r>
      <w:r w:rsidR="00414D73">
        <w:t xml:space="preserve"> en</w:t>
      </w:r>
      <w:r w:rsidRPr="00761114">
        <w:t xml:space="preserve"> wordt gemanaged en gedraaid door</w:t>
      </w:r>
      <w:r w:rsidR="00414D73">
        <w:t>,</w:t>
      </w:r>
      <w:r w:rsidRPr="00761114">
        <w:t xml:space="preserve"> de software uit de Middleware </w:t>
      </w:r>
      <w:proofErr w:type="spellStart"/>
      <w:r w:rsidRPr="00761114">
        <w:t>layer</w:t>
      </w:r>
      <w:proofErr w:type="spellEnd"/>
      <w:r w:rsidRPr="00761114">
        <w:t>.</w:t>
      </w:r>
      <w:r w:rsidR="006A3889">
        <w:t xml:space="preserve"> </w:t>
      </w:r>
    </w:p>
    <w:p w14:paraId="090CC888" w14:textId="77777777" w:rsidR="00FA46DB" w:rsidRPr="0083156A" w:rsidRDefault="00FA46DB" w:rsidP="00FA46DB">
      <w:pPr>
        <w:pStyle w:val="Lijstalinea"/>
        <w:widowControl/>
        <w:numPr>
          <w:ilvl w:val="0"/>
          <w:numId w:val="39"/>
        </w:numPr>
        <w:spacing w:line="259" w:lineRule="auto"/>
        <w:rPr>
          <w:i/>
          <w:iCs/>
        </w:rPr>
      </w:pPr>
      <w:r w:rsidRPr="0083156A">
        <w:rPr>
          <w:i/>
          <w:iCs/>
        </w:rPr>
        <w:t xml:space="preserve">Middleware </w:t>
      </w:r>
      <w:proofErr w:type="spellStart"/>
      <w:r w:rsidRPr="0083156A">
        <w:rPr>
          <w:i/>
          <w:iCs/>
        </w:rPr>
        <w:t>layer</w:t>
      </w:r>
      <w:proofErr w:type="spellEnd"/>
    </w:p>
    <w:p w14:paraId="4A75B550" w14:textId="1FA8D336" w:rsidR="00FA46DB" w:rsidRPr="00761114" w:rsidRDefault="00FA46DB" w:rsidP="00FA46DB">
      <w:pPr>
        <w:pStyle w:val="Lijstalinea"/>
      </w:pPr>
      <w:r w:rsidRPr="00761114">
        <w:t xml:space="preserve">De “Middleware </w:t>
      </w:r>
      <w:proofErr w:type="spellStart"/>
      <w:r w:rsidRPr="00761114">
        <w:t>layer</w:t>
      </w:r>
      <w:proofErr w:type="spellEnd"/>
      <w:r w:rsidRPr="00761114">
        <w:t xml:space="preserve">” is de </w:t>
      </w:r>
      <w:proofErr w:type="spellStart"/>
      <w:r w:rsidRPr="00761114">
        <w:t>la</w:t>
      </w:r>
      <w:r w:rsidR="00F5105A">
        <w:t>yer</w:t>
      </w:r>
      <w:proofErr w:type="spellEnd"/>
      <w:r w:rsidR="00F5105A">
        <w:t xml:space="preserve"> </w:t>
      </w:r>
      <w:r w:rsidRPr="00761114">
        <w:t xml:space="preserve">die de communicatie tussen de Application </w:t>
      </w:r>
      <w:proofErr w:type="spellStart"/>
      <w:r w:rsidRPr="00761114">
        <w:t>layer</w:t>
      </w:r>
      <w:proofErr w:type="spellEnd"/>
      <w:r w:rsidRPr="00761114">
        <w:t xml:space="preserve"> en HAL, Drivers en Hardware </w:t>
      </w:r>
      <w:proofErr w:type="spellStart"/>
      <w:r w:rsidRPr="00761114">
        <w:t>layer</w:t>
      </w:r>
      <w:proofErr w:type="spellEnd"/>
      <w:r w:rsidRPr="00761114">
        <w:t xml:space="preserve"> regelt. Ook kan de Middleware </w:t>
      </w:r>
      <w:proofErr w:type="spellStart"/>
      <w:r w:rsidRPr="00761114">
        <w:t>layer</w:t>
      </w:r>
      <w:proofErr w:type="spellEnd"/>
      <w:r w:rsidRPr="00761114">
        <w:t xml:space="preserve"> de communicatie faciliteren tussen twee verschillende Application </w:t>
      </w:r>
      <w:proofErr w:type="spellStart"/>
      <w:r w:rsidRPr="00761114">
        <w:t>layers</w:t>
      </w:r>
      <w:proofErr w:type="spellEnd"/>
      <w:r w:rsidRPr="00761114">
        <w:t>.</w:t>
      </w:r>
    </w:p>
    <w:p w14:paraId="65F7EB71" w14:textId="77777777" w:rsidR="001A6BC9" w:rsidRDefault="001A6BC9">
      <w:pPr>
        <w:widowControl/>
        <w:spacing w:line="240" w:lineRule="auto"/>
        <w:rPr>
          <w:i/>
          <w:iCs/>
        </w:rPr>
      </w:pPr>
      <w:r>
        <w:rPr>
          <w:i/>
          <w:iCs/>
        </w:rPr>
        <w:br w:type="page"/>
      </w:r>
    </w:p>
    <w:p w14:paraId="20B9A8D6" w14:textId="015D5952" w:rsidR="00FA46DB" w:rsidRPr="00C436CA" w:rsidRDefault="00C436CA" w:rsidP="00FA46DB">
      <w:pPr>
        <w:pStyle w:val="Lijstalinea"/>
        <w:widowControl/>
        <w:numPr>
          <w:ilvl w:val="0"/>
          <w:numId w:val="39"/>
        </w:numPr>
        <w:spacing w:line="259" w:lineRule="auto"/>
        <w:rPr>
          <w:i/>
          <w:iCs/>
        </w:rPr>
      </w:pPr>
      <w:r>
        <w:rPr>
          <w:i/>
          <w:iCs/>
        </w:rPr>
        <w:lastRenderedPageBreak/>
        <w:t xml:space="preserve">Hardware </w:t>
      </w:r>
      <w:proofErr w:type="spellStart"/>
      <w:r>
        <w:rPr>
          <w:i/>
          <w:iCs/>
        </w:rPr>
        <w:t>Abstraction</w:t>
      </w:r>
      <w:proofErr w:type="spellEnd"/>
      <w:r>
        <w:rPr>
          <w:i/>
          <w:iCs/>
        </w:rPr>
        <w:t xml:space="preserve"> </w:t>
      </w:r>
      <w:proofErr w:type="spellStart"/>
      <w:r>
        <w:rPr>
          <w:i/>
          <w:iCs/>
        </w:rPr>
        <w:t>Layer</w:t>
      </w:r>
      <w:proofErr w:type="spellEnd"/>
      <w:r>
        <w:rPr>
          <w:i/>
          <w:iCs/>
        </w:rPr>
        <w:t xml:space="preserve"> (</w:t>
      </w:r>
      <w:r w:rsidR="00FA46DB" w:rsidRPr="00C436CA">
        <w:rPr>
          <w:i/>
          <w:iCs/>
        </w:rPr>
        <w:t>HAL</w:t>
      </w:r>
      <w:r>
        <w:rPr>
          <w:i/>
          <w:iCs/>
        </w:rPr>
        <w:t xml:space="preserve"> </w:t>
      </w:r>
      <w:sdt>
        <w:sdtPr>
          <w:rPr>
            <w:i/>
            <w:iCs/>
          </w:rPr>
          <w:id w:val="51354227"/>
          <w:citation/>
        </w:sdtPr>
        <w:sdtEndPr/>
        <w:sdtContent>
          <w:r>
            <w:rPr>
              <w:i/>
              <w:iCs/>
            </w:rPr>
            <w:fldChar w:fldCharType="begin"/>
          </w:r>
          <w:r>
            <w:rPr>
              <w:i/>
              <w:iCs/>
            </w:rPr>
            <w:instrText xml:space="preserve"> CITATION HAL \l 1043 </w:instrText>
          </w:r>
          <w:r>
            <w:rPr>
              <w:i/>
              <w:iCs/>
            </w:rPr>
            <w:fldChar w:fldCharType="separate"/>
          </w:r>
          <w:r w:rsidR="00A24B2C">
            <w:rPr>
              <w:noProof/>
            </w:rPr>
            <w:t>[11]</w:t>
          </w:r>
          <w:r>
            <w:rPr>
              <w:i/>
              <w:iCs/>
            </w:rPr>
            <w:fldChar w:fldCharType="end"/>
          </w:r>
        </w:sdtContent>
      </w:sdt>
      <w:r>
        <w:rPr>
          <w:i/>
          <w:iCs/>
        </w:rPr>
        <w:t>)</w:t>
      </w:r>
    </w:p>
    <w:p w14:paraId="32057FBE" w14:textId="77777777" w:rsidR="006401A5" w:rsidRDefault="00FA46DB" w:rsidP="00FA46DB">
      <w:pPr>
        <w:pStyle w:val="Lijstalinea"/>
      </w:pPr>
      <w:r w:rsidRPr="00761114">
        <w:t>HAL dient voor een geformaliseerde wisselwerking tussen hardware (drivers) en software. HAL zorgt voor een goede communicatie tussen het systeem en de externe en interne hardware, waarbij de implementatie focust op het creëren van abstracte, high level functies. Dit betekent dat software die de functies gebruikt geen kennis hoeft te hebben van de functionaliteiten van de hardware.</w:t>
      </w:r>
    </w:p>
    <w:p w14:paraId="3F34D789" w14:textId="77777777" w:rsidR="00FA46DB" w:rsidRPr="0083156A" w:rsidRDefault="00FA46DB" w:rsidP="00FA46DB">
      <w:pPr>
        <w:pStyle w:val="Lijstalinea"/>
        <w:widowControl/>
        <w:numPr>
          <w:ilvl w:val="0"/>
          <w:numId w:val="39"/>
        </w:numPr>
        <w:spacing w:line="259" w:lineRule="auto"/>
        <w:rPr>
          <w:i/>
          <w:iCs/>
        </w:rPr>
      </w:pPr>
      <w:r w:rsidRPr="0083156A">
        <w:rPr>
          <w:i/>
          <w:iCs/>
        </w:rPr>
        <w:t>Drivers</w:t>
      </w:r>
    </w:p>
    <w:p w14:paraId="693D78EF" w14:textId="77777777" w:rsidR="00FA46DB" w:rsidRPr="00761114" w:rsidRDefault="00FA46DB" w:rsidP="00FA46DB">
      <w:pPr>
        <w:pStyle w:val="Lijstalinea"/>
      </w:pPr>
      <w:r w:rsidRPr="00761114">
        <w:t xml:space="preserve">De laag “Drivers” bevat software </w:t>
      </w:r>
      <w:proofErr w:type="spellStart"/>
      <w:r w:rsidRPr="00761114">
        <w:t>libraries</w:t>
      </w:r>
      <w:proofErr w:type="spellEnd"/>
      <w:r w:rsidRPr="00761114">
        <w:t xml:space="preserve"> die de hardware initialiseren en de toegang managen tussen hogere software lagen en de Hardware </w:t>
      </w:r>
      <w:proofErr w:type="spellStart"/>
      <w:r w:rsidRPr="00761114">
        <w:t>layer</w:t>
      </w:r>
      <w:proofErr w:type="spellEnd"/>
      <w:r w:rsidRPr="00761114">
        <w:t>.</w:t>
      </w:r>
    </w:p>
    <w:p w14:paraId="765564AD" w14:textId="77777777" w:rsidR="00FA46DB" w:rsidRPr="006401A5" w:rsidRDefault="00FA46DB" w:rsidP="00FA46DB">
      <w:pPr>
        <w:pStyle w:val="Lijstalinea"/>
        <w:widowControl/>
        <w:numPr>
          <w:ilvl w:val="0"/>
          <w:numId w:val="39"/>
        </w:numPr>
        <w:spacing w:line="259" w:lineRule="auto"/>
        <w:rPr>
          <w:i/>
          <w:iCs/>
        </w:rPr>
      </w:pPr>
      <w:r w:rsidRPr="006401A5">
        <w:rPr>
          <w:i/>
          <w:iCs/>
        </w:rPr>
        <w:t xml:space="preserve">Hardware </w:t>
      </w:r>
      <w:proofErr w:type="spellStart"/>
      <w:r w:rsidRPr="006401A5">
        <w:rPr>
          <w:i/>
          <w:iCs/>
        </w:rPr>
        <w:t>layer</w:t>
      </w:r>
      <w:proofErr w:type="spellEnd"/>
    </w:p>
    <w:p w14:paraId="75AFE1E5" w14:textId="77777777" w:rsidR="00F5105A" w:rsidRDefault="00FA46DB" w:rsidP="00FA46DB">
      <w:pPr>
        <w:pStyle w:val="Lijstalinea"/>
      </w:pPr>
      <w:r w:rsidRPr="00761114">
        <w:t xml:space="preserve">De “Hardware </w:t>
      </w:r>
      <w:proofErr w:type="spellStart"/>
      <w:r w:rsidRPr="00761114">
        <w:t>layer</w:t>
      </w:r>
      <w:proofErr w:type="spellEnd"/>
      <w:r w:rsidRPr="00761114">
        <w:t>” staat voor de laag waar de hardware gedefinieerd wordt. Dit zijn vaak de fysieke pinnen van een microcontroller die naar de des betreffende hardware gaan.</w:t>
      </w:r>
    </w:p>
    <w:p w14:paraId="17D556B7" w14:textId="77777777" w:rsidR="00F5105A" w:rsidRDefault="00F5105A" w:rsidP="00F5105A"/>
    <w:p w14:paraId="45044AB7" w14:textId="463B0ED6" w:rsidR="00FA46DB" w:rsidRPr="00761114" w:rsidRDefault="00F5105A" w:rsidP="00F5105A">
      <w:r>
        <w:t xml:space="preserve">Door </w:t>
      </w:r>
      <w:r w:rsidR="000A2780">
        <w:t xml:space="preserve">voor het re-design </w:t>
      </w:r>
      <w:r>
        <w:t>gebruik</w:t>
      </w:r>
      <w:r w:rsidR="000A2780">
        <w:t xml:space="preserve"> te maken van </w:t>
      </w:r>
      <w:proofErr w:type="spellStart"/>
      <w:r w:rsidR="000A2780">
        <w:t>layers</w:t>
      </w:r>
      <w:proofErr w:type="spellEnd"/>
      <w:r w:rsidR="000A2780">
        <w:t>, in combinatie met het template arc42, is het mogelijk om te voldoen aan de ontwerpopdracht van een gestructureerde en modulaire software architectuur.</w:t>
      </w:r>
      <w:r w:rsidR="006A3889">
        <w:t xml:space="preserve"> </w:t>
      </w:r>
    </w:p>
    <w:p w14:paraId="6161E744" w14:textId="3A1AFB58" w:rsidR="005F68DD" w:rsidRDefault="005F68DD" w:rsidP="005572EB">
      <w:pPr>
        <w:pStyle w:val="Kop2"/>
      </w:pPr>
      <w:bookmarkStart w:id="71" w:name="_Toc105527379"/>
      <w:r>
        <w:t>STM32H7</w:t>
      </w:r>
      <w:r w:rsidR="00326ADB">
        <w:t xml:space="preserve"> </w:t>
      </w:r>
      <w:proofErr w:type="spellStart"/>
      <w:r w:rsidR="00326ADB">
        <w:t>dual-core</w:t>
      </w:r>
      <w:bookmarkEnd w:id="71"/>
      <w:proofErr w:type="spellEnd"/>
    </w:p>
    <w:p w14:paraId="7E90F2E4" w14:textId="0B7FB20E" w:rsidR="003636D2" w:rsidRDefault="003636D2" w:rsidP="004641F2">
      <w:pPr>
        <w:widowControl/>
        <w:spacing w:line="240" w:lineRule="auto"/>
      </w:pPr>
      <w:r w:rsidRPr="003636D2">
        <w:t xml:space="preserve">Nummer 8 in </w:t>
      </w:r>
      <w:r w:rsidR="004641F2">
        <w:fldChar w:fldCharType="begin"/>
      </w:r>
      <w:r w:rsidR="004641F2">
        <w:instrText xml:space="preserve"> REF _Ref104887073 \h </w:instrText>
      </w:r>
      <w:r w:rsidR="004641F2">
        <w:fldChar w:fldCharType="separate"/>
      </w:r>
      <w:r w:rsidR="00FC58D5">
        <w:t xml:space="preserve">Tabel </w:t>
      </w:r>
      <w:r w:rsidR="00FC58D5">
        <w:rPr>
          <w:noProof/>
        </w:rPr>
        <w:t>2</w:t>
      </w:r>
      <w:r w:rsidR="004641F2">
        <w:fldChar w:fldCharType="end"/>
      </w:r>
      <w:r w:rsidRPr="003636D2">
        <w:t xml:space="preserve"> verwijst naar het huidige besturingssysteem op basis van een microcontroller en </w:t>
      </w:r>
      <w:proofErr w:type="spellStart"/>
      <w:r>
        <w:t>R</w:t>
      </w:r>
      <w:r w:rsidRPr="003636D2">
        <w:t>aspberry</w:t>
      </w:r>
      <w:proofErr w:type="spellEnd"/>
      <w:r w:rsidRPr="003636D2">
        <w:t>-</w:t>
      </w:r>
      <w:r>
        <w:t>P</w:t>
      </w:r>
      <w:r w:rsidRPr="003636D2">
        <w:t xml:space="preserve">i. </w:t>
      </w:r>
      <w:r w:rsidR="006676F3">
        <w:t xml:space="preserve">Op de </w:t>
      </w:r>
      <w:proofErr w:type="spellStart"/>
      <w:r w:rsidR="006676F3">
        <w:t>R</w:t>
      </w:r>
      <w:r w:rsidR="00407875">
        <w:t>a</w:t>
      </w:r>
      <w:r w:rsidR="006676F3">
        <w:t>spberry</w:t>
      </w:r>
      <w:proofErr w:type="spellEnd"/>
      <w:r w:rsidR="006676F3">
        <w:t xml:space="preserve"> Pi draait het algoritme om de volgende zet van het systeem te bepalen en op de microcontroller draait het besturingssysteem (real-time processing). </w:t>
      </w:r>
      <w:r w:rsidRPr="003636D2">
        <w:t xml:space="preserve">De huidige </w:t>
      </w:r>
      <w:r w:rsidR="00E160DD">
        <w:t>micro</w:t>
      </w:r>
      <w:r w:rsidRPr="003636D2">
        <w:t>controller is een singel-</w:t>
      </w:r>
      <w:proofErr w:type="spellStart"/>
      <w:r w:rsidRPr="003636D2">
        <w:t>core</w:t>
      </w:r>
      <w:proofErr w:type="spellEnd"/>
      <w:r w:rsidRPr="003636D2">
        <w:t xml:space="preserve"> microcontroller: </w:t>
      </w:r>
      <w:r w:rsidR="00D07CAB" w:rsidRPr="00D07CAB">
        <w:t>STM32F303VCT6</w:t>
      </w:r>
      <w:r w:rsidR="00CE0399">
        <w:t xml:space="preserve"> met een</w:t>
      </w:r>
      <w:r w:rsidR="00D72990">
        <w:t xml:space="preserve"> </w:t>
      </w:r>
      <w:r w:rsidR="00CE0399">
        <w:t>Cortex-M4</w:t>
      </w:r>
      <w:r w:rsidRPr="003636D2">
        <w:t xml:space="preserve">. In theorie voldoet deze microcontroller vooralsnog aan de </w:t>
      </w:r>
      <w:r w:rsidR="009D1BEC">
        <w:t>systeem/ performance eisen van het design voor de huidige 4-op-1-rij robot</w:t>
      </w:r>
      <w:r w:rsidRPr="003636D2">
        <w:t>. Het kan de hardware van de robot aansturen. Maar als er uitbreidingen plaatsvinden (zoals ethernetverbinding, beeldscherm of geluidseffecten) schiet deze microcontroller al snel te kort.</w:t>
      </w:r>
    </w:p>
    <w:p w14:paraId="6D4F76F6" w14:textId="41726601" w:rsidR="003636D2" w:rsidRPr="003636D2" w:rsidRDefault="003636D2" w:rsidP="003636D2"/>
    <w:p w14:paraId="217A706D" w14:textId="4BDB595E" w:rsidR="00E466B3" w:rsidRDefault="00DE36EC" w:rsidP="000D5B95">
      <w:r>
        <w:rPr>
          <w:noProof/>
        </w:rPr>
        <w:drawing>
          <wp:anchor distT="0" distB="0" distL="114300" distR="114300" simplePos="0" relativeHeight="251719680" behindDoc="0" locked="0" layoutInCell="1" allowOverlap="1" wp14:anchorId="098A9035" wp14:editId="6D5E1489">
            <wp:simplePos x="0" y="0"/>
            <wp:positionH relativeFrom="margin">
              <wp:posOffset>4607436</wp:posOffset>
            </wp:positionH>
            <wp:positionV relativeFrom="paragraph">
              <wp:posOffset>28443</wp:posOffset>
            </wp:positionV>
            <wp:extent cx="1329690" cy="2190750"/>
            <wp:effectExtent l="0" t="0" r="3810" b="0"/>
            <wp:wrapSquare wrapText="bothSides"/>
            <wp:docPr id="56" name="Afbeelding 56" descr="NUCLEO-H755ZI-Q STMicroelectronics | Mouser Nederl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NUCLEO-H755ZI-Q STMicroelectronics | Mouser Nederland"/>
                    <pic:cNvPicPr>
                      <a:picLocks noChangeAspect="1" noChangeArrowheads="1"/>
                    </pic:cNvPicPr>
                  </pic:nvPicPr>
                  <pic:blipFill rotWithShape="1">
                    <a:blip r:embed="rId39">
                      <a:extLst>
                        <a:ext uri="{28A0092B-C50C-407E-A947-70E740481C1C}">
                          <a14:useLocalDpi xmlns:a14="http://schemas.microsoft.com/office/drawing/2010/main" val="0"/>
                        </a:ext>
                      </a:extLst>
                    </a:blip>
                    <a:srcRect l="23160" t="3150" r="17886"/>
                    <a:stretch/>
                  </pic:blipFill>
                  <pic:spPr bwMode="auto">
                    <a:xfrm>
                      <a:off x="0" y="0"/>
                      <a:ext cx="1329690" cy="21907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D5B95">
        <w:t xml:space="preserve">Voor de implementatie van de </w:t>
      </w:r>
      <w:r w:rsidR="0089762A">
        <w:t xml:space="preserve">nieuwe </w:t>
      </w:r>
      <w:r w:rsidR="000D5B95">
        <w:t xml:space="preserve">software architectuur zal een </w:t>
      </w:r>
      <w:proofErr w:type="spellStart"/>
      <w:r w:rsidR="000D5B95">
        <w:t>dual-core</w:t>
      </w:r>
      <w:proofErr w:type="spellEnd"/>
      <w:r w:rsidR="000D5B95">
        <w:t xml:space="preserve"> microcontroller gebruikt worden. </w:t>
      </w:r>
      <w:r w:rsidR="00FF444A">
        <w:t xml:space="preserve">Deze is </w:t>
      </w:r>
      <w:r w:rsidR="0089762A">
        <w:t xml:space="preserve">al eerder </w:t>
      </w:r>
      <w:r w:rsidR="00D10AC0">
        <w:t xml:space="preserve">door ALTEN </w:t>
      </w:r>
      <w:r w:rsidR="00FF444A">
        <w:t xml:space="preserve">uitgekozen. Het gaat om de STM32H7 </w:t>
      </w:r>
      <w:r w:rsidR="00E466B3">
        <w:t>microcontroller</w:t>
      </w:r>
      <w:r w:rsidR="00FF444A">
        <w:t xml:space="preserve">, </w:t>
      </w:r>
      <w:r w:rsidR="004417A6">
        <w:t>specifiek</w:t>
      </w:r>
      <w:r w:rsidR="00FF444A">
        <w:t xml:space="preserve"> de STM32H755ZIT6U</w:t>
      </w:r>
      <w:r w:rsidR="00D911A5">
        <w:t xml:space="preserve"> </w:t>
      </w:r>
      <w:sdt>
        <w:sdtPr>
          <w:id w:val="1714457250"/>
          <w:citation/>
        </w:sdtPr>
        <w:sdtEndPr/>
        <w:sdtContent>
          <w:r w:rsidR="00D911A5">
            <w:fldChar w:fldCharType="begin"/>
          </w:r>
          <w:r w:rsidR="00D911A5">
            <w:instrText xml:space="preserve"> CITATION STM1 \l 1043 </w:instrText>
          </w:r>
          <w:r w:rsidR="00D911A5">
            <w:fldChar w:fldCharType="separate"/>
          </w:r>
          <w:r w:rsidR="006A3889">
            <w:rPr>
              <w:noProof/>
            </w:rPr>
            <w:t>[12]</w:t>
          </w:r>
          <w:r w:rsidR="00D911A5">
            <w:fldChar w:fldCharType="end"/>
          </w:r>
        </w:sdtContent>
      </w:sdt>
      <w:r w:rsidR="00A851DB">
        <w:t xml:space="preserve"> van </w:t>
      </w:r>
      <w:proofErr w:type="spellStart"/>
      <w:r w:rsidR="00A851DB">
        <w:t>STMicroelectronics</w:t>
      </w:r>
      <w:proofErr w:type="spellEnd"/>
      <w:r w:rsidR="00B12066">
        <w:t xml:space="preserve"> (ST)</w:t>
      </w:r>
      <w:r w:rsidR="00FF444A">
        <w:t xml:space="preserve">. Deze bevind zich </w:t>
      </w:r>
      <w:r w:rsidR="00E466B3">
        <w:t xml:space="preserve">op </w:t>
      </w:r>
      <w:r w:rsidR="00FF444A">
        <w:t>het development board</w:t>
      </w:r>
      <w:r w:rsidR="00E466B3">
        <w:t xml:space="preserve"> Nucleo-H755ZI-Q</w:t>
      </w:r>
      <w:r w:rsidR="00A851DB">
        <w:t xml:space="preserve"> </w:t>
      </w:r>
      <w:r w:rsidR="002F5063">
        <w:t xml:space="preserve">zoals </w:t>
      </w:r>
      <w:r w:rsidR="00A851DB">
        <w:t>weergegeven in</w:t>
      </w:r>
      <w:r w:rsidR="001C5C08">
        <w:t xml:space="preserve"> </w:t>
      </w:r>
      <w:r w:rsidR="001C5C08">
        <w:fldChar w:fldCharType="begin"/>
      </w:r>
      <w:r w:rsidR="001C5C08">
        <w:instrText xml:space="preserve"> REF _Ref105174940 \h </w:instrText>
      </w:r>
      <w:r w:rsidR="001C5C08">
        <w:fldChar w:fldCharType="separate"/>
      </w:r>
      <w:r w:rsidR="00FC58D5">
        <w:t xml:space="preserve">Figuur </w:t>
      </w:r>
      <w:r w:rsidR="00FC58D5">
        <w:rPr>
          <w:noProof/>
        </w:rPr>
        <w:t>9</w:t>
      </w:r>
      <w:r w:rsidR="001C5C08">
        <w:fldChar w:fldCharType="end"/>
      </w:r>
      <w:r w:rsidR="00A851DB">
        <w:t>.</w:t>
      </w:r>
      <w:r w:rsidR="008F6E7C">
        <w:t xml:space="preserve"> Een development board is ideaal om de software die geïmplementeerd wordt makkelijk en efficiënt te testen.</w:t>
      </w:r>
    </w:p>
    <w:p w14:paraId="20CF2FF1" w14:textId="476EF376" w:rsidR="00A851DB" w:rsidRDefault="00A851DB" w:rsidP="000D5B95"/>
    <w:p w14:paraId="067ED794" w14:textId="2652CC3B" w:rsidR="00A851DB" w:rsidRPr="00D0361F" w:rsidRDefault="001319A5" w:rsidP="000D5B95">
      <w:r>
        <w:rPr>
          <w:noProof/>
        </w:rPr>
        <mc:AlternateContent>
          <mc:Choice Requires="wps">
            <w:drawing>
              <wp:anchor distT="0" distB="0" distL="114300" distR="114300" simplePos="0" relativeHeight="251702272" behindDoc="0" locked="0" layoutInCell="1" allowOverlap="1" wp14:anchorId="2C87396B" wp14:editId="374F4388">
                <wp:simplePos x="0" y="0"/>
                <wp:positionH relativeFrom="column">
                  <wp:posOffset>4619625</wp:posOffset>
                </wp:positionH>
                <wp:positionV relativeFrom="paragraph">
                  <wp:posOffset>1203325</wp:posOffset>
                </wp:positionV>
                <wp:extent cx="1858010" cy="142875"/>
                <wp:effectExtent l="0" t="0" r="8890" b="9525"/>
                <wp:wrapSquare wrapText="bothSides"/>
                <wp:docPr id="33" name="Tekstvak 33"/>
                <wp:cNvGraphicFramePr/>
                <a:graphic xmlns:a="http://schemas.openxmlformats.org/drawingml/2006/main">
                  <a:graphicData uri="http://schemas.microsoft.com/office/word/2010/wordprocessingShape">
                    <wps:wsp>
                      <wps:cNvSpPr txBox="1"/>
                      <wps:spPr>
                        <a:xfrm>
                          <a:off x="0" y="0"/>
                          <a:ext cx="1858010" cy="142875"/>
                        </a:xfrm>
                        <a:prstGeom prst="rect">
                          <a:avLst/>
                        </a:prstGeom>
                        <a:solidFill>
                          <a:prstClr val="white"/>
                        </a:solidFill>
                        <a:ln>
                          <a:noFill/>
                        </a:ln>
                      </wps:spPr>
                      <wps:txbx>
                        <w:txbxContent>
                          <w:p w14:paraId="06A5009D" w14:textId="3B739B5C" w:rsidR="001319A5" w:rsidRPr="00AC4A65" w:rsidRDefault="001319A5" w:rsidP="001319A5">
                            <w:pPr>
                              <w:pStyle w:val="Bijschrift"/>
                              <w:rPr>
                                <w:noProof/>
                                <w:sz w:val="20"/>
                                <w:szCs w:val="20"/>
                                <w:lang w:val="en-US"/>
                              </w:rPr>
                            </w:pPr>
                            <w:bookmarkStart w:id="72" w:name="_Toc105527523"/>
                            <w:bookmarkStart w:id="73" w:name="_Ref105174940"/>
                            <w:r>
                              <w:t xml:space="preserve">Figuur </w:t>
                            </w:r>
                            <w:r>
                              <w:fldChar w:fldCharType="begin"/>
                            </w:r>
                            <w:r>
                              <w:instrText xml:space="preserve"> SEQ Figuur \* ARABIC </w:instrText>
                            </w:r>
                            <w:r>
                              <w:fldChar w:fldCharType="separate"/>
                            </w:r>
                            <w:r w:rsidR="00FC58D5">
                              <w:rPr>
                                <w:noProof/>
                              </w:rPr>
                              <w:t>9</w:t>
                            </w:r>
                            <w:r>
                              <w:fldChar w:fldCharType="end"/>
                            </w:r>
                            <w:bookmarkEnd w:id="73"/>
                            <w:r>
                              <w:t xml:space="preserve"> </w:t>
                            </w:r>
                            <w:r w:rsidRPr="008A3EE8">
                              <w:t>Nucleo-H755ZI-Q</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C87396B" id="Tekstvak 33" o:spid="_x0000_s1030" type="#_x0000_t202" style="position:absolute;margin-left:363.75pt;margin-top:94.75pt;width:146.3pt;height:11.25pt;z-index:251702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" stroked="f">
                <v:textbox inset="0,0,0,0">
                  <w:txbxContent>
                    <w:p w14:paraId="06A5009D" w14:textId="3B739B5C" w:rsidR="001319A5" w:rsidRPr="00AC4A65" w:rsidRDefault="001319A5" w:rsidP="001319A5">
                      <w:pPr>
                        <w:pStyle w:val="Bijschrift"/>
                        <w:rPr>
                          <w:noProof/>
                          <w:sz w:val="20"/>
                          <w:szCs w:val="20"/>
                          <w:lang w:val="en-US"/>
                        </w:rPr>
                      </w:pPr>
                      <w:bookmarkStart w:id="74" w:name="_Toc105527523"/>
                      <w:bookmarkStart w:id="75" w:name="_Ref105174940"/>
                      <w:r>
                        <w:t xml:space="preserve">Figuur </w:t>
                      </w:r>
                      <w:r>
                        <w:fldChar w:fldCharType="begin"/>
                      </w:r>
                      <w:r>
                        <w:instrText xml:space="preserve"> SEQ Figuur \* ARABIC </w:instrText>
                      </w:r>
                      <w:r>
                        <w:fldChar w:fldCharType="separate"/>
                      </w:r>
                      <w:r w:rsidR="00FC58D5">
                        <w:rPr>
                          <w:noProof/>
                        </w:rPr>
                        <w:t>9</w:t>
                      </w:r>
                      <w:r>
                        <w:fldChar w:fldCharType="end"/>
                      </w:r>
                      <w:bookmarkEnd w:id="75"/>
                      <w:r>
                        <w:t xml:space="preserve"> </w:t>
                      </w:r>
                      <w:r w:rsidRPr="008A3EE8">
                        <w:t>Nucleo-H755ZI-Q</w:t>
                      </w:r>
                      <w:bookmarkEnd w:id="74"/>
                    </w:p>
                  </w:txbxContent>
                </v:textbox>
                <w10:wrap type="square"/>
              </v:shape>
            </w:pict>
          </mc:Fallback>
        </mc:AlternateContent>
      </w:r>
      <w:r w:rsidR="004417A6">
        <w:t xml:space="preserve">ST </w:t>
      </w:r>
      <w:r w:rsidR="00A851DB">
        <w:t>is een</w:t>
      </w:r>
      <w:r w:rsidR="004417A6">
        <w:t xml:space="preserve"> bedrijf dat gespecialiseerd is in microcontrollers</w:t>
      </w:r>
      <w:r w:rsidR="005B1193">
        <w:t xml:space="preserve"> (</w:t>
      </w:r>
      <w:proofErr w:type="spellStart"/>
      <w:r w:rsidR="005B1193">
        <w:t>MCU</w:t>
      </w:r>
      <w:r w:rsidR="002527F8">
        <w:t>’</w:t>
      </w:r>
      <w:r w:rsidR="005B1193">
        <w:t>s</w:t>
      </w:r>
      <w:proofErr w:type="spellEnd"/>
      <w:r w:rsidR="005B1193">
        <w:t>)</w:t>
      </w:r>
      <w:r w:rsidR="004417A6">
        <w:t>, vermogenselektronica en flashgeheugen. Binnen dit project draait het om</w:t>
      </w:r>
      <w:r w:rsidR="005B1193">
        <w:t xml:space="preserve"> de microcontroller. ST heeft een breed scala aan microcontrollers beschikbaar. </w:t>
      </w:r>
      <w:r w:rsidR="005B1193" w:rsidRPr="00D0361F">
        <w:t xml:space="preserve">Van goedkopere, robuuste 8-bit </w:t>
      </w:r>
      <w:proofErr w:type="spellStart"/>
      <w:r w:rsidR="005B1193" w:rsidRPr="00D0361F">
        <w:t>MCU</w:t>
      </w:r>
      <w:r w:rsidR="002527F8" w:rsidRPr="00D0361F">
        <w:t>’s</w:t>
      </w:r>
      <w:proofErr w:type="spellEnd"/>
      <w:r w:rsidR="002527F8" w:rsidRPr="00D0361F">
        <w:t xml:space="preserve"> to</w:t>
      </w:r>
      <w:r w:rsidR="00D0361F" w:rsidRPr="00D0361F">
        <w:t>t</w:t>
      </w:r>
      <w:r w:rsidR="002527F8" w:rsidRPr="00D0361F">
        <w:t xml:space="preserve"> 32-bit Arm-</w:t>
      </w:r>
      <w:proofErr w:type="spellStart"/>
      <w:r w:rsidR="002527F8" w:rsidRPr="00D0361F">
        <w:t>based</w:t>
      </w:r>
      <w:proofErr w:type="spellEnd"/>
      <w:r w:rsidR="002527F8" w:rsidRPr="00D0361F">
        <w:t xml:space="preserve"> Cortex-M </w:t>
      </w:r>
      <w:proofErr w:type="spellStart"/>
      <w:r w:rsidR="002527F8" w:rsidRPr="00D0361F">
        <w:t>MCU’s</w:t>
      </w:r>
      <w:proofErr w:type="spellEnd"/>
      <w:r w:rsidR="00F26CBC" w:rsidRPr="00D0361F">
        <w:t xml:space="preserve"> </w:t>
      </w:r>
      <w:r w:rsidR="00D0361F" w:rsidRPr="00D0361F">
        <w:t xml:space="preserve">met </w:t>
      </w:r>
      <w:r w:rsidR="00E9629A">
        <w:t>e</w:t>
      </w:r>
      <w:r w:rsidR="00D0361F" w:rsidRPr="00D0361F">
        <w:t xml:space="preserve">en </w:t>
      </w:r>
      <w:r w:rsidR="00D0361F">
        <w:t>uitgebreide keuze aan randapparatuur.</w:t>
      </w:r>
      <w:r w:rsidR="004060E4">
        <w:t xml:space="preserve"> </w:t>
      </w:r>
      <w:r w:rsidR="00B9567A">
        <w:t xml:space="preserve">De </w:t>
      </w:r>
      <w:r w:rsidR="004060E4">
        <w:t xml:space="preserve">STM32H755ZIT6U </w:t>
      </w:r>
      <w:proofErr w:type="spellStart"/>
      <w:r w:rsidR="004060E4">
        <w:t>dual-core</w:t>
      </w:r>
      <w:proofErr w:type="spellEnd"/>
      <w:r w:rsidR="004060E4">
        <w:t xml:space="preserve"> microcontroller</w:t>
      </w:r>
      <w:r w:rsidR="009134C0">
        <w:t xml:space="preserve"> (in de rest van de document de STM32H7 </w:t>
      </w:r>
      <w:proofErr w:type="spellStart"/>
      <w:r w:rsidR="009134C0">
        <w:t>dual-core</w:t>
      </w:r>
      <w:proofErr w:type="spellEnd"/>
      <w:r w:rsidR="009134C0">
        <w:t>)</w:t>
      </w:r>
      <w:r w:rsidR="004060E4">
        <w:t xml:space="preserve"> </w:t>
      </w:r>
      <w:r w:rsidR="0064136F">
        <w:t>behoort tot de 32-bit Arm-</w:t>
      </w:r>
      <w:proofErr w:type="spellStart"/>
      <w:r w:rsidR="0064136F">
        <w:t>based</w:t>
      </w:r>
      <w:proofErr w:type="spellEnd"/>
      <w:r w:rsidR="0064136F">
        <w:t xml:space="preserve"> Cortex-M </w:t>
      </w:r>
      <w:proofErr w:type="spellStart"/>
      <w:r w:rsidR="0064136F">
        <w:t>MCU’s</w:t>
      </w:r>
      <w:proofErr w:type="spellEnd"/>
      <w:r w:rsidR="004060E4">
        <w:t>.</w:t>
      </w:r>
      <w:r w:rsidR="00E947F4">
        <w:t xml:space="preserve"> De STM32H7 bevat een Cortex-M7 en een Cortex-M4 </w:t>
      </w:r>
      <w:proofErr w:type="spellStart"/>
      <w:r w:rsidR="00E947F4">
        <w:t>core</w:t>
      </w:r>
      <w:proofErr w:type="spellEnd"/>
      <w:r w:rsidR="00E947F4">
        <w:t>.</w:t>
      </w:r>
      <w:r w:rsidR="0064136F">
        <w:t xml:space="preserve"> </w:t>
      </w:r>
      <w:r w:rsidR="004C3F4A">
        <w:t>De</w:t>
      </w:r>
      <w:r w:rsidR="00F97CA2">
        <w:t xml:space="preserve"> Cortex-M7 </w:t>
      </w:r>
      <w:r w:rsidR="008002CC">
        <w:t>kan</w:t>
      </w:r>
      <w:r w:rsidR="00F97CA2">
        <w:t xml:space="preserve"> tot een maximum van 480</w:t>
      </w:r>
      <w:r w:rsidR="00E9629A">
        <w:t xml:space="preserve"> </w:t>
      </w:r>
      <w:r w:rsidR="00F97CA2">
        <w:t xml:space="preserve">MHz </w:t>
      </w:r>
      <w:r w:rsidR="00EC620B">
        <w:t>draaien</w:t>
      </w:r>
      <w:r w:rsidR="00F97CA2">
        <w:t xml:space="preserve"> en </w:t>
      </w:r>
      <w:r w:rsidR="000814A5">
        <w:t>de</w:t>
      </w:r>
      <w:r w:rsidR="00F97CA2">
        <w:t xml:space="preserve"> Cortex-M4 tot een maximum van 240</w:t>
      </w:r>
      <w:r w:rsidR="00E9629A">
        <w:t xml:space="preserve"> </w:t>
      </w:r>
      <w:r w:rsidR="00F97CA2">
        <w:t>MHz</w:t>
      </w:r>
      <w:r w:rsidR="00FB70A1">
        <w:t xml:space="preserve">. Dit </w:t>
      </w:r>
      <w:r w:rsidR="00F97CA2">
        <w:t>valt binnen ST onder de categorie high-performance microcontrollers. De volledige lijst van specificaties kan gevonden worden op de site van ST</w:t>
      </w:r>
      <w:r w:rsidR="00213FA7">
        <w:t xml:space="preserve"> </w:t>
      </w:r>
      <w:sdt>
        <w:sdtPr>
          <w:id w:val="604853681"/>
          <w:citation/>
        </w:sdtPr>
        <w:sdtEndPr/>
        <w:sdtContent>
          <w:r w:rsidR="00213FA7">
            <w:fldChar w:fldCharType="begin"/>
          </w:r>
          <w:r w:rsidR="00213FA7">
            <w:instrText xml:space="preserve"> CITATION STM \l 1043 </w:instrText>
          </w:r>
          <w:r w:rsidR="00213FA7">
            <w:fldChar w:fldCharType="separate"/>
          </w:r>
          <w:r w:rsidR="006A3889">
            <w:rPr>
              <w:noProof/>
            </w:rPr>
            <w:t>[13]</w:t>
          </w:r>
          <w:r w:rsidR="00213FA7">
            <w:fldChar w:fldCharType="end"/>
          </w:r>
        </w:sdtContent>
      </w:sdt>
      <w:r w:rsidR="009134C0">
        <w:t xml:space="preserve">. </w:t>
      </w:r>
    </w:p>
    <w:p w14:paraId="03EBC6BF" w14:textId="77777777" w:rsidR="00E466B3" w:rsidRPr="00D0361F" w:rsidRDefault="00E466B3" w:rsidP="000D5B95"/>
    <w:p w14:paraId="366F1408" w14:textId="6CEC8DD8" w:rsidR="00D10AC0" w:rsidRDefault="00277F24" w:rsidP="005F68DD">
      <w:r>
        <w:t xml:space="preserve">Er is </w:t>
      </w:r>
      <w:r w:rsidR="00736208">
        <w:t xml:space="preserve">door ALTEN </w:t>
      </w:r>
      <w:r>
        <w:t xml:space="preserve">gekozen voor </w:t>
      </w:r>
      <w:r w:rsidR="009134C0">
        <w:t xml:space="preserve">een </w:t>
      </w:r>
      <w:proofErr w:type="spellStart"/>
      <w:r w:rsidR="009134C0">
        <w:t>d</w:t>
      </w:r>
      <w:r w:rsidR="005F68DD">
        <w:t>ual-core</w:t>
      </w:r>
      <w:proofErr w:type="spellEnd"/>
      <w:r w:rsidR="009134C0">
        <w:t xml:space="preserve"> microcontroller </w:t>
      </w:r>
      <w:r w:rsidR="00DF1E9B">
        <w:t xml:space="preserve">die </w:t>
      </w:r>
      <w:r w:rsidR="004553EC">
        <w:t xml:space="preserve">tegemoet komt aan </w:t>
      </w:r>
      <w:r w:rsidR="005F68DD">
        <w:t xml:space="preserve">de </w:t>
      </w:r>
      <w:r w:rsidR="004553EC">
        <w:t>toekomst</w:t>
      </w:r>
      <w:r w:rsidR="005F68DD">
        <w:t xml:space="preserve">visie voor </w:t>
      </w:r>
      <w:r w:rsidR="00227578">
        <w:t>de</w:t>
      </w:r>
      <w:r w:rsidR="005F68DD">
        <w:t xml:space="preserve"> </w:t>
      </w:r>
      <w:r w:rsidR="009134C0">
        <w:t xml:space="preserve">4-op-1-rij robot. De STM32H7 </w:t>
      </w:r>
      <w:proofErr w:type="spellStart"/>
      <w:r w:rsidR="009134C0">
        <w:t>dual-core</w:t>
      </w:r>
      <w:proofErr w:type="spellEnd"/>
      <w:r w:rsidR="009134C0">
        <w:t xml:space="preserve"> kan met de twee krachtige </w:t>
      </w:r>
      <w:proofErr w:type="spellStart"/>
      <w:r w:rsidR="009134C0">
        <w:t>cores</w:t>
      </w:r>
      <w:proofErr w:type="spellEnd"/>
      <w:r w:rsidR="009134C0">
        <w:t xml:space="preserve"> (Cortex-M7 en Cortex-M4) alle upgrade</w:t>
      </w:r>
      <w:r w:rsidR="00903249">
        <w:t>s</w:t>
      </w:r>
      <w:r w:rsidR="009134C0">
        <w:t xml:space="preserve"> die gepland zijn werkelijk implementeren. </w:t>
      </w:r>
      <w:r w:rsidR="00CB2499">
        <w:t>Daardoor is het voor ALTEN een</w:t>
      </w:r>
      <w:r w:rsidR="00A55BC6">
        <w:t xml:space="preserve"> interessante optie en</w:t>
      </w:r>
      <w:r w:rsidR="00CB2499">
        <w:t xml:space="preserve"> logische stap </w:t>
      </w:r>
      <w:r w:rsidR="00A55BC6">
        <w:t xml:space="preserve">om </w:t>
      </w:r>
      <w:r w:rsidR="00CB2499">
        <w:t xml:space="preserve">het systeem hierop te implementeren om zo de kwaliteit en performance te waarborgen. </w:t>
      </w:r>
      <w:r w:rsidR="00316789">
        <w:t>Verder</w:t>
      </w:r>
      <w:r w:rsidR="00CB2499">
        <w:t xml:space="preserve"> is </w:t>
      </w:r>
      <w:r w:rsidR="00E56F17">
        <w:t xml:space="preserve">het </w:t>
      </w:r>
      <w:r w:rsidR="00CB2499">
        <w:t xml:space="preserve">voor </w:t>
      </w:r>
      <w:r w:rsidR="005F68DD">
        <w:t xml:space="preserve">ALTEN </w:t>
      </w:r>
      <w:r w:rsidR="00CB2499">
        <w:t xml:space="preserve">de eerste keer dat er met een </w:t>
      </w:r>
      <w:proofErr w:type="spellStart"/>
      <w:r w:rsidR="00CB2499">
        <w:t>dual-core</w:t>
      </w:r>
      <w:proofErr w:type="spellEnd"/>
      <w:r w:rsidR="00CB2499">
        <w:t xml:space="preserve"> microcontroller gewerkt wordt. Daarmee dient dit project ook als een “</w:t>
      </w:r>
      <w:proofErr w:type="spellStart"/>
      <w:r w:rsidR="00CB2499">
        <w:t>pro</w:t>
      </w:r>
      <w:r w:rsidR="005809B4">
        <w:t>of</w:t>
      </w:r>
      <w:proofErr w:type="spellEnd"/>
      <w:r w:rsidR="00CB2499">
        <w:t xml:space="preserve"> of </w:t>
      </w:r>
      <w:r w:rsidR="00903249">
        <w:t>concept</w:t>
      </w:r>
      <w:r w:rsidR="00CB2499">
        <w:t xml:space="preserve">” voor het gebruik hiervan in volgende “in house” projecten. </w:t>
      </w:r>
      <w:r w:rsidR="00316789">
        <w:t xml:space="preserve">Veel projecten binnen ALTEN zijn gefocust op performance en factoren als kosten besparing en </w:t>
      </w:r>
      <w:proofErr w:type="spellStart"/>
      <w:r w:rsidR="00316789">
        <w:t>battery</w:t>
      </w:r>
      <w:proofErr w:type="spellEnd"/>
      <w:r w:rsidR="00316789">
        <w:t xml:space="preserve"> life</w:t>
      </w:r>
      <w:r w:rsidR="007F6BFF">
        <w:t xml:space="preserve"> zijn</w:t>
      </w:r>
      <w:r w:rsidR="00316789">
        <w:t xml:space="preserve"> minder belangrijk.</w:t>
      </w:r>
      <w:r w:rsidR="00D10AC0">
        <w:t xml:space="preserve"> </w:t>
      </w:r>
    </w:p>
    <w:p w14:paraId="2C466C41" w14:textId="77777777" w:rsidR="00D10AC0" w:rsidRDefault="00D10AC0" w:rsidP="005F68DD"/>
    <w:p w14:paraId="788996A1" w14:textId="2100639C" w:rsidR="00EC768C" w:rsidRDefault="00A85E23" w:rsidP="00D10AC0">
      <w:pPr>
        <w:rPr>
          <w:b/>
          <w:sz w:val="24"/>
        </w:rPr>
      </w:pPr>
      <w:r>
        <w:t>D</w:t>
      </w:r>
      <w:r w:rsidR="00CB2499">
        <w:t xml:space="preserve">e stap van een single </w:t>
      </w:r>
      <w:proofErr w:type="spellStart"/>
      <w:r w:rsidR="00CB2499">
        <w:t>core</w:t>
      </w:r>
      <w:proofErr w:type="spellEnd"/>
      <w:r w:rsidR="00CB2499">
        <w:t xml:space="preserve"> naar een STM32H7 </w:t>
      </w:r>
      <w:proofErr w:type="spellStart"/>
      <w:r w:rsidR="00CB2499">
        <w:t>dual-core</w:t>
      </w:r>
      <w:proofErr w:type="spellEnd"/>
      <w:r w:rsidR="00CB2499">
        <w:t xml:space="preserve"> microcontroller is</w:t>
      </w:r>
      <w:r w:rsidR="005F68DD">
        <w:t xml:space="preserve"> een </w:t>
      </w:r>
      <w:r w:rsidR="00316789">
        <w:t xml:space="preserve">hardware </w:t>
      </w:r>
      <w:r w:rsidR="005F68DD">
        <w:t xml:space="preserve">upgrade die tegelijkertijd kan worden </w:t>
      </w:r>
      <w:r w:rsidR="003A2CC6">
        <w:t xml:space="preserve">geïmplementeerd </w:t>
      </w:r>
      <w:r w:rsidR="005F68DD">
        <w:t>met een re-design van de software architectuur</w:t>
      </w:r>
      <w:r w:rsidR="003872F0">
        <w:t xml:space="preserve"> voor de 4-op-1-rij</w:t>
      </w:r>
      <w:r w:rsidR="00FC2B76">
        <w:t xml:space="preserve"> robot</w:t>
      </w:r>
      <w:r w:rsidR="005F68DD">
        <w:t xml:space="preserve">. </w:t>
      </w:r>
    </w:p>
    <w:p w14:paraId="6DEE5924" w14:textId="40FD77D6" w:rsidR="00056062" w:rsidRDefault="00056062" w:rsidP="00BC77CC">
      <w:pPr>
        <w:pStyle w:val="Kop2"/>
      </w:pPr>
      <w:bookmarkStart w:id="76" w:name="_Ref105332930"/>
      <w:bookmarkStart w:id="77" w:name="_Toc105527380"/>
      <w:proofErr w:type="spellStart"/>
      <w:r>
        <w:lastRenderedPageBreak/>
        <w:t>Core</w:t>
      </w:r>
      <w:proofErr w:type="spellEnd"/>
      <w:r>
        <w:t xml:space="preserve"> verdeling</w:t>
      </w:r>
      <w:bookmarkEnd w:id="76"/>
      <w:bookmarkEnd w:id="77"/>
    </w:p>
    <w:p w14:paraId="5748AD8E" w14:textId="46245760" w:rsidR="00056062" w:rsidRPr="00056062" w:rsidRDefault="00056062" w:rsidP="00056062">
      <w:r w:rsidRPr="00056062">
        <w:t xml:space="preserve">Uit de </w:t>
      </w:r>
      <w:proofErr w:type="spellStart"/>
      <w:r w:rsidRPr="00056062">
        <w:t>requirements</w:t>
      </w:r>
      <w:proofErr w:type="spellEnd"/>
      <w:r w:rsidRPr="00056062">
        <w:t xml:space="preserve"> volgt dat het systeem geïmplementeerd </w:t>
      </w:r>
      <w:r w:rsidR="0032604E">
        <w:t xml:space="preserve">wordt </w:t>
      </w:r>
      <w:r w:rsidRPr="00056062">
        <w:t xml:space="preserve">op een STM32H7 </w:t>
      </w:r>
      <w:proofErr w:type="spellStart"/>
      <w:r w:rsidRPr="00056062">
        <w:t>dual-core</w:t>
      </w:r>
      <w:proofErr w:type="spellEnd"/>
      <w:r w:rsidRPr="00056062">
        <w:t xml:space="preserve"> microcontroller en dat het real-time process</w:t>
      </w:r>
      <w:r w:rsidR="007110EC">
        <w:t>ing</w:t>
      </w:r>
      <w:r w:rsidRPr="00056062">
        <w:t xml:space="preserve"> en de game-handling van elkaar gescheiden zullen zijn. In het oude systeem draait het real-time proces</w:t>
      </w:r>
      <w:r w:rsidR="007110EC">
        <w:t>sing</w:t>
      </w:r>
      <w:r w:rsidRPr="00056062">
        <w:t xml:space="preserve"> op een Cortex-M4 en wordt de game-handling en het bepalen van de volgende zet uitgevoerd op de </w:t>
      </w:r>
      <w:proofErr w:type="spellStart"/>
      <w:r w:rsidRPr="00056062">
        <w:t>Raspberry</w:t>
      </w:r>
      <w:proofErr w:type="spellEnd"/>
      <w:r w:rsidRPr="00056062">
        <w:t xml:space="preserve"> Pi. </w:t>
      </w:r>
      <w:r w:rsidR="00693433">
        <w:t xml:space="preserve">In de nieuwe situatie blijft de </w:t>
      </w:r>
      <w:r w:rsidRPr="00056062">
        <w:t xml:space="preserve">Cortex-M4 </w:t>
      </w:r>
      <w:r w:rsidR="00693433">
        <w:t>real-time process</w:t>
      </w:r>
      <w:r w:rsidR="007110EC">
        <w:t>ing</w:t>
      </w:r>
      <w:r w:rsidR="00693433">
        <w:t xml:space="preserve"> uitvoeren, omdat </w:t>
      </w:r>
      <w:r w:rsidRPr="00056062">
        <w:t>het principe van het spel 4-op-1-rij niet verander</w:t>
      </w:r>
      <w:r w:rsidR="00693433">
        <w:t xml:space="preserve">t </w:t>
      </w:r>
      <w:r w:rsidRPr="00056062">
        <w:t xml:space="preserve">en aanpassingen van de functionaliteit van de robot niet </w:t>
      </w:r>
      <w:r w:rsidR="00693433">
        <w:t xml:space="preserve">zijn </w:t>
      </w:r>
      <w:r w:rsidRPr="00056062">
        <w:t>voorzien.</w:t>
      </w:r>
      <w:r w:rsidR="003061A2">
        <w:t xml:space="preserve"> Binnen het project wordt d</w:t>
      </w:r>
      <w:r w:rsidRPr="00056062">
        <w:t xml:space="preserve">e game-handling verplaats van de </w:t>
      </w:r>
      <w:proofErr w:type="spellStart"/>
      <w:r w:rsidRPr="00056062">
        <w:t>Raspberry</w:t>
      </w:r>
      <w:proofErr w:type="spellEnd"/>
      <w:r w:rsidRPr="00056062">
        <w:t xml:space="preserve"> Pi naar de nieuwe Cortex-M7. De Cortex-M7 is </w:t>
      </w:r>
      <w:r w:rsidR="00693433">
        <w:t xml:space="preserve">veel krachtiger dan de Cortex-M4 </w:t>
      </w:r>
      <w:r w:rsidRPr="00056062">
        <w:t xml:space="preserve">wat het mogelijk maakt om in de toekomst </w:t>
      </w:r>
      <w:r w:rsidR="003061A2">
        <w:t xml:space="preserve">ook </w:t>
      </w:r>
      <w:r w:rsidRPr="00056062">
        <w:t>het algoritme voor de volgende zet</w:t>
      </w:r>
      <w:r w:rsidR="003061A2">
        <w:t xml:space="preserve"> naar </w:t>
      </w:r>
      <w:r w:rsidRPr="00056062">
        <w:t xml:space="preserve">de Cortex-M7 te verplaatsen. Vooralsnog zal het algoritme op de </w:t>
      </w:r>
      <w:proofErr w:type="spellStart"/>
      <w:r w:rsidRPr="00056062">
        <w:t>Raspberry</w:t>
      </w:r>
      <w:proofErr w:type="spellEnd"/>
      <w:r w:rsidRPr="00056062">
        <w:t xml:space="preserve"> Pi blijven omdat dit buiten de scope van het project valt. Verder</w:t>
      </w:r>
      <w:r w:rsidR="003061A2">
        <w:t xml:space="preserve"> is de </w:t>
      </w:r>
      <w:r w:rsidRPr="00056062">
        <w:t xml:space="preserve">Cortex-M7 ook </w:t>
      </w:r>
      <w:r w:rsidR="003061A2">
        <w:t xml:space="preserve">geschikt om nieuwe hardware uitbreidingen te faciliteren. </w:t>
      </w:r>
    </w:p>
    <w:p w14:paraId="6C01F8BB" w14:textId="7D12469D" w:rsidR="00BC77CC" w:rsidRDefault="00BC77CC" w:rsidP="00BC77CC">
      <w:pPr>
        <w:pStyle w:val="Kop2"/>
      </w:pPr>
      <w:bookmarkStart w:id="78" w:name="_Toc105527381"/>
      <w:r>
        <w:t>STM32CubeIDE</w:t>
      </w:r>
      <w:bookmarkEnd w:id="78"/>
    </w:p>
    <w:p w14:paraId="5878BDCC" w14:textId="4C6BD346" w:rsidR="00AD55FF" w:rsidRDefault="005F6BA1" w:rsidP="00AD55FF">
      <w:r>
        <w:t xml:space="preserve">De keuze voor een STM32H7 </w:t>
      </w:r>
      <w:proofErr w:type="spellStart"/>
      <w:r>
        <w:t>dual-core</w:t>
      </w:r>
      <w:proofErr w:type="spellEnd"/>
      <w:r>
        <w:t xml:space="preserve"> heeft gevolgen voor </w:t>
      </w:r>
      <w:r w:rsidR="00EE556B">
        <w:t>de</w:t>
      </w:r>
      <w:r>
        <w:t xml:space="preserve"> tool die nodig is om </w:t>
      </w:r>
      <w:r w:rsidR="00AD55FF">
        <w:t xml:space="preserve">geschreven code naar de microcontroller te sturen. Vaak wordt hiervoor een </w:t>
      </w:r>
      <w:proofErr w:type="spellStart"/>
      <w:r w:rsidR="000B78DA">
        <w:t>Intergrated</w:t>
      </w:r>
      <w:proofErr w:type="spellEnd"/>
      <w:r w:rsidR="000B78DA">
        <w:t xml:space="preserve"> Development </w:t>
      </w:r>
      <w:proofErr w:type="spellStart"/>
      <w:r w:rsidR="000B78DA">
        <w:t>Enviroment</w:t>
      </w:r>
      <w:proofErr w:type="spellEnd"/>
      <w:r w:rsidR="000B78DA">
        <w:t xml:space="preserve"> (IDE)</w:t>
      </w:r>
      <w:r>
        <w:t xml:space="preserve"> gebruikt</w:t>
      </w:r>
      <w:r w:rsidR="000B78DA">
        <w:t xml:space="preserve">. Voor de microcontrollers van ST zijn meerdere mogelijkheden voor een IDE. </w:t>
      </w:r>
    </w:p>
    <w:p w14:paraId="25196ECF" w14:textId="3E909F33" w:rsidR="00B9242C" w:rsidRPr="00444E68" w:rsidRDefault="00B9242C" w:rsidP="00B9242C">
      <w:pPr>
        <w:pStyle w:val="Lijstalinea"/>
        <w:numPr>
          <w:ilvl w:val="0"/>
          <w:numId w:val="31"/>
        </w:numPr>
      </w:pPr>
      <w:r w:rsidRPr="00444E68">
        <w:t>STM</w:t>
      </w:r>
      <w:r w:rsidR="00755D65" w:rsidRPr="00444E68">
        <w:t>32</w:t>
      </w:r>
      <w:r w:rsidRPr="00444E68">
        <w:t>CubeIDE</w:t>
      </w:r>
    </w:p>
    <w:p w14:paraId="0A4B0418" w14:textId="5E1470D9" w:rsidR="00B9242C" w:rsidRPr="00444E68" w:rsidRDefault="00B9242C" w:rsidP="00B9242C">
      <w:pPr>
        <w:pStyle w:val="Lijstalinea"/>
        <w:numPr>
          <w:ilvl w:val="0"/>
          <w:numId w:val="31"/>
        </w:numPr>
      </w:pPr>
      <w:r w:rsidRPr="00444E68">
        <w:t>IAR</w:t>
      </w:r>
    </w:p>
    <w:p w14:paraId="2C5B7F57" w14:textId="394376A5" w:rsidR="00B9242C" w:rsidRPr="00444E68" w:rsidRDefault="00B9242C" w:rsidP="00B9242C">
      <w:pPr>
        <w:pStyle w:val="Lijstalinea"/>
        <w:numPr>
          <w:ilvl w:val="0"/>
          <w:numId w:val="31"/>
        </w:numPr>
      </w:pPr>
      <w:r w:rsidRPr="00444E68">
        <w:t>Keil</w:t>
      </w:r>
    </w:p>
    <w:p w14:paraId="2968312F" w14:textId="77777777" w:rsidR="000B7A38" w:rsidRDefault="000B7A38" w:rsidP="007B221D"/>
    <w:p w14:paraId="27327422" w14:textId="5341775D" w:rsidR="00C30772" w:rsidRDefault="007B221D" w:rsidP="007B221D">
      <w:r>
        <w:t>STM</w:t>
      </w:r>
      <w:r w:rsidR="00755D65">
        <w:t>32</w:t>
      </w:r>
      <w:r>
        <w:t>CubeIDE is de IDE van ST zelf</w:t>
      </w:r>
      <w:r w:rsidR="00F80C8B">
        <w:t xml:space="preserve"> </w:t>
      </w:r>
      <w:sdt>
        <w:sdtPr>
          <w:id w:val="-224150663"/>
          <w:citation/>
        </w:sdtPr>
        <w:sdtEndPr/>
        <w:sdtContent>
          <w:r w:rsidR="00F80C8B">
            <w:fldChar w:fldCharType="begin"/>
          </w:r>
          <w:r w:rsidR="00F80C8B">
            <w:instrText xml:space="preserve"> CITATION STM2 \l 1043 </w:instrText>
          </w:r>
          <w:r w:rsidR="00F80C8B">
            <w:fldChar w:fldCharType="separate"/>
          </w:r>
          <w:r w:rsidR="0089759C">
            <w:rPr>
              <w:noProof/>
            </w:rPr>
            <w:t>[14]</w:t>
          </w:r>
          <w:r w:rsidR="00F80C8B">
            <w:fldChar w:fldCharType="end"/>
          </w:r>
        </w:sdtContent>
      </w:sdt>
      <w:r>
        <w:t>. Deze is gratis en bevat alle opties die relevant zijn voor een microcontroller van ST. Ook bevat het een visuele omgeving waar</w:t>
      </w:r>
      <w:r w:rsidR="00E1539E">
        <w:t>bij</w:t>
      </w:r>
      <w:r>
        <w:t xml:space="preserve"> de pin out kan worden ingesteld met signalen en protocollen</w:t>
      </w:r>
      <w:r w:rsidR="00524880">
        <w:t xml:space="preserve">. Door de </w:t>
      </w:r>
      <w:proofErr w:type="spellStart"/>
      <w:r w:rsidR="00524880">
        <w:t>STCubeMX</w:t>
      </w:r>
      <w:proofErr w:type="spellEnd"/>
      <w:r w:rsidR="00524880">
        <w:t xml:space="preserve"> </w:t>
      </w:r>
      <w:r w:rsidR="00D86539">
        <w:t xml:space="preserve">software tool </w:t>
      </w:r>
      <w:r w:rsidR="00524880">
        <w:t>die bij de IDE zit wordt automatisch</w:t>
      </w:r>
      <w:r w:rsidR="006A3889">
        <w:t xml:space="preserve"> </w:t>
      </w:r>
      <w:r w:rsidR="001F38A9">
        <w:t>initialisatie/ configuratie software</w:t>
      </w:r>
      <w:r w:rsidR="001C4F81">
        <w:t xml:space="preserve"> </w:t>
      </w:r>
      <w:r w:rsidR="00F33DAE">
        <w:t>gegenereerd</w:t>
      </w:r>
      <w:r w:rsidR="00500BAA">
        <w:t xml:space="preserve"> voor signalen en protocollen</w:t>
      </w:r>
      <w:r>
        <w:t>.</w:t>
      </w:r>
      <w:r w:rsidR="00755D65">
        <w:t xml:space="preserve"> </w:t>
      </w:r>
    </w:p>
    <w:p w14:paraId="2A0E86C5" w14:textId="77777777" w:rsidR="00C30772" w:rsidRDefault="00C30772" w:rsidP="007B221D"/>
    <w:p w14:paraId="208248BC" w14:textId="583181B8" w:rsidR="00D86539" w:rsidRDefault="00755D65" w:rsidP="007B221D">
      <w:r>
        <w:t xml:space="preserve">IAR en Keil zijn </w:t>
      </w:r>
      <w:r w:rsidR="009A29DA">
        <w:t>vergelijkbaar</w:t>
      </w:r>
      <w:r w:rsidR="001F38A9">
        <w:t xml:space="preserve"> met elkaar</w:t>
      </w:r>
      <w:r>
        <w:t>. Beide</w:t>
      </w:r>
      <w:r w:rsidR="00282FE5">
        <w:t>n</w:t>
      </w:r>
      <w:r>
        <w:t xml:space="preserve"> hebben een gratis versie maar </w:t>
      </w:r>
      <w:r w:rsidR="00EF3ADD">
        <w:t xml:space="preserve">het </w:t>
      </w:r>
      <w:r>
        <w:t xml:space="preserve">volledige pakket </w:t>
      </w:r>
      <w:r w:rsidR="00EF3ADD">
        <w:t>kost geld</w:t>
      </w:r>
      <w:r>
        <w:t>.</w:t>
      </w:r>
      <w:r w:rsidR="00C30772">
        <w:t xml:space="preserve"> De gratis versie is </w:t>
      </w:r>
      <w:r w:rsidR="00EF3ADD">
        <w:t xml:space="preserve">verouderd en heeft beperkingen. Zo kan </w:t>
      </w:r>
      <w:r w:rsidR="00C30772">
        <w:t>niet op elke microc</w:t>
      </w:r>
      <w:r w:rsidR="00EF3ADD">
        <w:t>o</w:t>
      </w:r>
      <w:r w:rsidR="00C30772">
        <w:t>ntroller geprogrammeerd worden</w:t>
      </w:r>
      <w:r w:rsidR="00EF3ADD">
        <w:t xml:space="preserve"> en</w:t>
      </w:r>
      <w:r w:rsidR="00C30772">
        <w:t xml:space="preserve"> is er een maximale gro</w:t>
      </w:r>
      <w:r w:rsidR="00EF3ADD">
        <w:t>ot</w:t>
      </w:r>
      <w:r w:rsidR="00C30772">
        <w:t xml:space="preserve">te voor het software bestand dat </w:t>
      </w:r>
      <w:r w:rsidR="00D86539">
        <w:t>ge</w:t>
      </w:r>
      <w:r w:rsidR="00EF3ADD">
        <w:t>-</w:t>
      </w:r>
      <w:r w:rsidR="00D86539">
        <w:t>up</w:t>
      </w:r>
      <w:r w:rsidR="00C30772">
        <w:t>load kan worden.</w:t>
      </w:r>
      <w:r>
        <w:t xml:space="preserve"> </w:t>
      </w:r>
    </w:p>
    <w:p w14:paraId="791CB6C0" w14:textId="77777777" w:rsidR="00D86539" w:rsidRDefault="00D86539" w:rsidP="007B221D"/>
    <w:p w14:paraId="565D8BF0" w14:textId="2910E5ED" w:rsidR="00F4075F" w:rsidRDefault="00F4075F" w:rsidP="006D675A">
      <w:r>
        <w:t xml:space="preserve">Er is gekozen voor de IDE van ST, </w:t>
      </w:r>
      <w:r w:rsidR="00755D65">
        <w:t>STM32CubeIDE</w:t>
      </w:r>
      <w:r>
        <w:t>,</w:t>
      </w:r>
      <w:r w:rsidR="00D86539">
        <w:t xml:space="preserve"> </w:t>
      </w:r>
      <w:r w:rsidRPr="00F4075F">
        <w:t xml:space="preserve">omdat deze van dezelfde leverancier komt als de STM32H7 </w:t>
      </w:r>
      <w:proofErr w:type="spellStart"/>
      <w:r w:rsidRPr="00F4075F">
        <w:t>dual</w:t>
      </w:r>
      <w:r>
        <w:t>-</w:t>
      </w:r>
      <w:r w:rsidRPr="00F4075F">
        <w:t>core</w:t>
      </w:r>
      <w:proofErr w:type="spellEnd"/>
      <w:r w:rsidRPr="00F4075F">
        <w:t xml:space="preserve"> en omdat met IAR en Keil als IDE niet op elke microcontroller kan worden geprogrammeerd. Daarnaast is de omvang van de data waaruit een systeem bestaat bij IAR en Keil begrensd.</w:t>
      </w:r>
    </w:p>
    <w:p w14:paraId="4F4B496E" w14:textId="77777777" w:rsidR="00F4075F" w:rsidRDefault="00F4075F" w:rsidP="006D675A"/>
    <w:p w14:paraId="1F0FA23C" w14:textId="76A3C791" w:rsidR="009D7192" w:rsidRDefault="006D675A" w:rsidP="006D675A">
      <w:r>
        <w:t xml:space="preserve">Een van de grootste voordelen </w:t>
      </w:r>
      <w:r w:rsidR="00416D74">
        <w:t>van de omgeving</w:t>
      </w:r>
      <w:r>
        <w:t xml:space="preserve"> ST</w:t>
      </w:r>
      <w:r w:rsidR="00C55FD2">
        <w:t>M</w:t>
      </w:r>
      <w:r w:rsidR="00524880">
        <w:t>32</w:t>
      </w:r>
      <w:r w:rsidR="00C55FD2">
        <w:t>CubeIDE</w:t>
      </w:r>
      <w:r w:rsidR="00FA07CE">
        <w:t xml:space="preserve"> is dat er gebruik kan worden gemaakt van de HAL van ST. </w:t>
      </w:r>
      <w:r w:rsidR="003870F6">
        <w:fldChar w:fldCharType="begin"/>
      </w:r>
      <w:r w:rsidR="003870F6">
        <w:instrText xml:space="preserve"> REF _Ref104553893 \h </w:instrText>
      </w:r>
      <w:r w:rsidR="003870F6">
        <w:fldChar w:fldCharType="separate"/>
      </w:r>
      <w:r w:rsidR="00FC58D5">
        <w:t xml:space="preserve">Figuur </w:t>
      </w:r>
      <w:r w:rsidR="00FC58D5">
        <w:rPr>
          <w:noProof/>
        </w:rPr>
        <w:t>10</w:t>
      </w:r>
      <w:r w:rsidR="003870F6">
        <w:fldChar w:fldCharType="end"/>
      </w:r>
      <w:r w:rsidR="009D7192">
        <w:t xml:space="preserve"> geeft aan </w:t>
      </w:r>
      <w:r w:rsidR="0062620B">
        <w:t xml:space="preserve">welke software </w:t>
      </w:r>
      <w:proofErr w:type="spellStart"/>
      <w:r w:rsidR="0062620B">
        <w:t>layers</w:t>
      </w:r>
      <w:proofErr w:type="spellEnd"/>
      <w:r w:rsidR="0062620B">
        <w:t xml:space="preserve"> automatisch gegenereerd</w:t>
      </w:r>
      <w:r w:rsidR="00B37FF4">
        <w:t>/ gebruikt</w:t>
      </w:r>
      <w:r w:rsidR="0062620B">
        <w:t xml:space="preserve"> worden d</w:t>
      </w:r>
      <w:r w:rsidR="009D7192">
        <w:t xml:space="preserve">oor de </w:t>
      </w:r>
      <w:proofErr w:type="spellStart"/>
      <w:r w:rsidR="009D7192">
        <w:t>STCubeMX</w:t>
      </w:r>
      <w:proofErr w:type="spellEnd"/>
      <w:r w:rsidR="009D7192">
        <w:t xml:space="preserve"> </w:t>
      </w:r>
      <w:r w:rsidR="0062620B">
        <w:t>software tool</w:t>
      </w:r>
      <w:r w:rsidR="009D7192">
        <w:t xml:space="preserve">. </w:t>
      </w:r>
    </w:p>
    <w:p w14:paraId="76B16781" w14:textId="7D9914A9" w:rsidR="009D7192" w:rsidRDefault="009D7192" w:rsidP="006D675A"/>
    <w:p w14:paraId="2A63FCD1" w14:textId="77777777" w:rsidR="00CD3FC1" w:rsidRDefault="00826A53" w:rsidP="00CD3FC1">
      <w:pPr>
        <w:keepNext/>
      </w:pPr>
      <w:r>
        <w:rPr>
          <w:noProof/>
        </w:rPr>
        <w:drawing>
          <wp:inline distT="0" distB="0" distL="0" distR="0" wp14:anchorId="5DE95D1D" wp14:editId="7435D586">
            <wp:extent cx="4880344" cy="1739968"/>
            <wp:effectExtent l="0" t="0" r="0" b="0"/>
            <wp:docPr id="29" name="Afbeelding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fbeelding 29"/>
                    <pic:cNvPicPr/>
                  </pic:nvPicPr>
                  <pic:blipFill>
                    <a:blip r:embed="rId40"/>
                    <a:stretch>
                      <a:fillRect/>
                    </a:stretch>
                  </pic:blipFill>
                  <pic:spPr>
                    <a:xfrm>
                      <a:off x="0" y="0"/>
                      <a:ext cx="4904795" cy="1748685"/>
                    </a:xfrm>
                    <a:prstGeom prst="rect">
                      <a:avLst/>
                    </a:prstGeom>
                  </pic:spPr>
                </pic:pic>
              </a:graphicData>
            </a:graphic>
          </wp:inline>
        </w:drawing>
      </w:r>
    </w:p>
    <w:p w14:paraId="74BAA109" w14:textId="631385C5" w:rsidR="009D7192" w:rsidRDefault="00CD3FC1" w:rsidP="00CD3FC1">
      <w:pPr>
        <w:pStyle w:val="Bijschrift"/>
      </w:pPr>
      <w:bookmarkStart w:id="79" w:name="_Ref104553893"/>
      <w:bookmarkStart w:id="80" w:name="_Toc105527524"/>
      <w:r>
        <w:t xml:space="preserve">Figuur </w:t>
      </w:r>
      <w:r>
        <w:fldChar w:fldCharType="begin"/>
      </w:r>
      <w:r>
        <w:instrText xml:space="preserve"> SEQ Figuur \* ARABIC </w:instrText>
      </w:r>
      <w:r>
        <w:fldChar w:fldCharType="separate"/>
      </w:r>
      <w:r w:rsidR="00FC58D5">
        <w:rPr>
          <w:noProof/>
        </w:rPr>
        <w:t>10</w:t>
      </w:r>
      <w:r>
        <w:fldChar w:fldCharType="end"/>
      </w:r>
      <w:bookmarkEnd w:id="79"/>
      <w:r>
        <w:t xml:space="preserve"> </w:t>
      </w:r>
      <w:proofErr w:type="spellStart"/>
      <w:r>
        <w:t>STCubeMX</w:t>
      </w:r>
      <w:proofErr w:type="spellEnd"/>
      <w:r>
        <w:t xml:space="preserve"> software tool gegenereerde </w:t>
      </w:r>
      <w:proofErr w:type="spellStart"/>
      <w:r>
        <w:t>layers</w:t>
      </w:r>
      <w:bookmarkEnd w:id="80"/>
      <w:proofErr w:type="spellEnd"/>
    </w:p>
    <w:p w14:paraId="42EF9E4F" w14:textId="54F82E37" w:rsidR="009D7192" w:rsidRDefault="009D7192" w:rsidP="006D675A"/>
    <w:p w14:paraId="072311B0" w14:textId="77777777" w:rsidR="008964A1" w:rsidRDefault="008964A1">
      <w:pPr>
        <w:widowControl/>
        <w:spacing w:line="240" w:lineRule="auto"/>
      </w:pPr>
      <w:r>
        <w:br w:type="page"/>
      </w:r>
    </w:p>
    <w:p w14:paraId="0A0CC104" w14:textId="4CDAF62E" w:rsidR="004B7BB6" w:rsidRDefault="004B7BB6" w:rsidP="006D675A">
      <w:r>
        <w:lastRenderedPageBreak/>
        <w:t xml:space="preserve">Alle </w:t>
      </w:r>
      <w:r w:rsidR="003678D3">
        <w:t xml:space="preserve">signalen en </w:t>
      </w:r>
      <w:r>
        <w:t xml:space="preserve">protocollen </w:t>
      </w:r>
      <w:r w:rsidR="003F5CAD">
        <w:t xml:space="preserve">(pin specifieke configuratie) </w:t>
      </w:r>
      <w:r>
        <w:t xml:space="preserve">die van te voren gedefinieerd worden in de setup fase worden door de software tool gegenereerd in de HAL en Driver </w:t>
      </w:r>
      <w:proofErr w:type="spellStart"/>
      <w:r>
        <w:t>layers</w:t>
      </w:r>
      <w:proofErr w:type="spellEnd"/>
      <w:r>
        <w:t>. De opmaak van de code</w:t>
      </w:r>
      <w:r w:rsidR="005815C1">
        <w:t xml:space="preserve"> (voor de </w:t>
      </w:r>
      <w:r w:rsidR="0096058F">
        <w:t>M</w:t>
      </w:r>
      <w:r w:rsidR="005815C1">
        <w:t>iddleware</w:t>
      </w:r>
      <w:r w:rsidR="000949E7">
        <w:t>, zoals ethernet</w:t>
      </w:r>
      <w:r w:rsidR="005815C1">
        <w:t>)</w:t>
      </w:r>
      <w:r>
        <w:t xml:space="preserve"> wordt ook voor een deel</w:t>
      </w:r>
      <w:r w:rsidR="003678D3">
        <w:t xml:space="preserve"> automatisch uitgevoerd</w:t>
      </w:r>
      <w:r>
        <w:t xml:space="preserve"> door</w:t>
      </w:r>
      <w:r w:rsidR="005815C1">
        <w:t xml:space="preserve"> de </w:t>
      </w:r>
      <w:proofErr w:type="spellStart"/>
      <w:r w:rsidR="005815C1">
        <w:t>STCubeMX</w:t>
      </w:r>
      <w:proofErr w:type="spellEnd"/>
      <w:r w:rsidR="005815C1">
        <w:t xml:space="preserve">. </w:t>
      </w:r>
    </w:p>
    <w:p w14:paraId="2B3AF68C" w14:textId="77777777" w:rsidR="00E85B0E" w:rsidRDefault="00E85B0E" w:rsidP="006D675A"/>
    <w:p w14:paraId="5089AFD1" w14:textId="67CD9DAB" w:rsidR="006D675A" w:rsidRDefault="006246CE" w:rsidP="006D675A">
      <w:r>
        <w:t>HAL wordt toegepast o</w:t>
      </w:r>
      <w:r w:rsidR="00AC097D">
        <w:t xml:space="preserve">m </w:t>
      </w:r>
      <w:r>
        <w:t xml:space="preserve">de </w:t>
      </w:r>
      <w:r w:rsidR="00AC097D">
        <w:t xml:space="preserve">development </w:t>
      </w:r>
      <w:proofErr w:type="spellStart"/>
      <w:r w:rsidR="00AC097D">
        <w:t>cycle</w:t>
      </w:r>
      <w:proofErr w:type="spellEnd"/>
      <w:r w:rsidR="00AC097D">
        <w:t xml:space="preserve"> te verkorten en gebruik te maken van </w:t>
      </w:r>
      <w:proofErr w:type="spellStart"/>
      <w:r w:rsidR="00AC097D">
        <w:t>libraries</w:t>
      </w:r>
      <w:proofErr w:type="spellEnd"/>
      <w:r w:rsidR="00AC097D">
        <w:t xml:space="preserve"> die al </w:t>
      </w:r>
      <w:r w:rsidR="008A6F3F">
        <w:t xml:space="preserve">voldoende </w:t>
      </w:r>
      <w:r w:rsidR="00AC097D">
        <w:t xml:space="preserve">getest zijn. </w:t>
      </w:r>
      <w:r w:rsidR="008A6F3F">
        <w:t xml:space="preserve">Daarnaast is met de keuze voor </w:t>
      </w:r>
      <w:r w:rsidR="00AA19A0">
        <w:t>ST</w:t>
      </w:r>
      <w:r w:rsidR="00FA07CE">
        <w:t xml:space="preserve"> HAL </w:t>
      </w:r>
      <w:r w:rsidR="00472B9C">
        <w:t>rekening gehouden met</w:t>
      </w:r>
      <w:r w:rsidR="00FA07CE">
        <w:t xml:space="preserve"> software engineers</w:t>
      </w:r>
      <w:r w:rsidR="00DF2AD4">
        <w:t>,</w:t>
      </w:r>
      <w:r w:rsidR="00FA07CE">
        <w:t xml:space="preserve"> die met meerdere microcontrollers werken en de applicatie van het ene platform naar de andere moeten overzetten. </w:t>
      </w:r>
      <w:r w:rsidR="002F6E00">
        <w:t xml:space="preserve">Verder is een HAL </w:t>
      </w:r>
      <w:r w:rsidR="00DF2AD4">
        <w:t xml:space="preserve">bij uitstek geschikt </w:t>
      </w:r>
      <w:r w:rsidR="002F6E00">
        <w:t>om engineers met weinig hardware kennis toch met deze componenten te laten werken. Ze hoeven hiervoor geen specifieke kennis te hebben van de hardware details.</w:t>
      </w:r>
      <w:r w:rsidR="009D7192">
        <w:t xml:space="preserve"> </w:t>
      </w:r>
      <w:r w:rsidR="008A6F3F" w:rsidRPr="008A6F3F">
        <w:t>De HAL wordt door ST meegeleverd. Alleen de pin-specifieke configuratie wordt gegenereerd</w:t>
      </w:r>
      <w:r w:rsidR="008A6F3F">
        <w:t xml:space="preserve">. </w:t>
      </w:r>
      <w:r w:rsidR="009D7192" w:rsidRPr="009D7192">
        <w:t xml:space="preserve">Bij de ST HAL </w:t>
      </w:r>
      <w:proofErr w:type="spellStart"/>
      <w:r w:rsidR="009D7192" w:rsidRPr="009D7192">
        <w:t>library</w:t>
      </w:r>
      <w:proofErr w:type="spellEnd"/>
      <w:r w:rsidR="009D7192" w:rsidRPr="009D7192">
        <w:t xml:space="preserve"> worden taken zoals UART en i2c verwerkt door een HAL en hoeft er dus niet op register niveau (low level) gewerkt te worden om deze protocollen werkend te krijgen</w:t>
      </w:r>
      <w:r w:rsidR="008A6F3F">
        <w:t>.</w:t>
      </w:r>
    </w:p>
    <w:p w14:paraId="736A19D9" w14:textId="5795D0CF" w:rsidR="00A21A93" w:rsidRDefault="00A21A93" w:rsidP="00A21A93">
      <w:pPr>
        <w:pStyle w:val="Kop2"/>
      </w:pPr>
      <w:bookmarkStart w:id="81" w:name="_Toc105527382"/>
      <w:r>
        <w:t>Conclusie</w:t>
      </w:r>
      <w:bookmarkEnd w:id="81"/>
    </w:p>
    <w:p w14:paraId="1459B45E" w14:textId="7E224334" w:rsidR="002A0654" w:rsidRDefault="002A0654" w:rsidP="00A21A93">
      <w:r>
        <w:t xml:space="preserve">In dit hoofdstuk zijn </w:t>
      </w:r>
      <w:r w:rsidR="0067794B">
        <w:t xml:space="preserve">onderzoeksvragen beantwoord en enkele (methodologische) </w:t>
      </w:r>
      <w:r>
        <w:t>keuzes gemaakt voor</w:t>
      </w:r>
      <w:r w:rsidR="0067794B">
        <w:t xml:space="preserve"> de uitvoering van het project</w:t>
      </w:r>
      <w:r>
        <w:t>.</w:t>
      </w:r>
      <w:r w:rsidR="0067794B">
        <w:t xml:space="preserve"> </w:t>
      </w:r>
      <w:r>
        <w:t xml:space="preserve">Met de bestudering van de robot is duidelijk </w:t>
      </w:r>
      <w:r w:rsidR="00EB2C60">
        <w:t xml:space="preserve">geworden </w:t>
      </w:r>
      <w:r>
        <w:t xml:space="preserve">met welke hardwarecomponenten het </w:t>
      </w:r>
      <w:r w:rsidR="0067794B">
        <w:t xml:space="preserve">nieuwe </w:t>
      </w:r>
      <w:r>
        <w:t>besturingssysteem rekening moet houden. Voor de nieuwe software architectu</w:t>
      </w:r>
      <w:r w:rsidR="00CA1E13">
        <w:t>ur</w:t>
      </w:r>
      <w:r>
        <w:t xml:space="preserve"> van het besturingssysteem</w:t>
      </w:r>
      <w:r w:rsidR="00CA1E13">
        <w:t xml:space="preserve"> is gekozen voor het template arc42. Het template is standaard voor de projecten van ALTEN en het</w:t>
      </w:r>
      <w:r w:rsidR="0067794B">
        <w:t xml:space="preserve"> biedt</w:t>
      </w:r>
      <w:r w:rsidR="00CA1E13">
        <w:t xml:space="preserve"> een duidelijke, simpele en effectieve manier om structuur aan te brengen in software. Om de </w:t>
      </w:r>
      <w:proofErr w:type="spellStart"/>
      <w:r w:rsidR="00CA1E13">
        <w:t>modularit</w:t>
      </w:r>
      <w:r w:rsidR="0067794B">
        <w:t>eit</w:t>
      </w:r>
      <w:proofErr w:type="spellEnd"/>
      <w:r w:rsidR="00CA1E13">
        <w:t xml:space="preserve"> van de architectuur te </w:t>
      </w:r>
      <w:r w:rsidR="002E1B18">
        <w:t>garanderen</w:t>
      </w:r>
      <w:r w:rsidR="00CA1E13">
        <w:t xml:space="preserve"> wordt gebruik gemaakt van software </w:t>
      </w:r>
      <w:proofErr w:type="spellStart"/>
      <w:r w:rsidR="00CA1E13">
        <w:t>layers</w:t>
      </w:r>
      <w:proofErr w:type="spellEnd"/>
      <w:r w:rsidR="00CA1E13">
        <w:t xml:space="preserve">. </w:t>
      </w:r>
      <w:r w:rsidR="00CA1E13" w:rsidRPr="00761114">
        <w:t>D</w:t>
      </w:r>
      <w:r w:rsidR="00CA1E13">
        <w:t xml:space="preserve">ankzij de </w:t>
      </w:r>
      <w:proofErr w:type="spellStart"/>
      <w:r w:rsidR="00CA1E13" w:rsidRPr="00761114">
        <w:t>la</w:t>
      </w:r>
      <w:r w:rsidR="00CA1E13">
        <w:t>yers</w:t>
      </w:r>
      <w:proofErr w:type="spellEnd"/>
      <w:r w:rsidR="00CA1E13" w:rsidRPr="00761114">
        <w:t xml:space="preserve"> kan de software, onafhankelijk van het </w:t>
      </w:r>
      <w:r w:rsidR="00CA1E13">
        <w:t xml:space="preserve">systeem </w:t>
      </w:r>
      <w:r w:rsidR="00CA1E13" w:rsidRPr="00761114">
        <w:t>waar het op staat, gebruikt worden</w:t>
      </w:r>
      <w:r w:rsidR="00CA1E13">
        <w:t>.</w:t>
      </w:r>
    </w:p>
    <w:p w14:paraId="5C781C90" w14:textId="77777777" w:rsidR="00CA1E13" w:rsidRDefault="00CA1E13" w:rsidP="00A21A93"/>
    <w:p w14:paraId="4409C281" w14:textId="4E82ED16" w:rsidR="00A21A93" w:rsidRDefault="00CA1E13" w:rsidP="00A21A93">
      <w:r>
        <w:t xml:space="preserve">Vooraf </w:t>
      </w:r>
      <w:r w:rsidR="00EB2C60">
        <w:t xml:space="preserve">is bepaald dat de softwarearchitectuur geïmplementeerd moet worden op een </w:t>
      </w:r>
      <w:proofErr w:type="spellStart"/>
      <w:r w:rsidR="00EB2C60">
        <w:t>dual-core</w:t>
      </w:r>
      <w:proofErr w:type="spellEnd"/>
      <w:r w:rsidR="00EB2C60">
        <w:t xml:space="preserve"> microcontroller. Onderzocht is wat de functionaliteiten zijn. Om de performance van de robot </w:t>
      </w:r>
      <w:r w:rsidR="002E1B18">
        <w:t xml:space="preserve">ook in de toekomst robuust te houden </w:t>
      </w:r>
      <w:r w:rsidR="00EB2C60">
        <w:t xml:space="preserve">is besloten de </w:t>
      </w:r>
      <w:r w:rsidR="00A21A93" w:rsidRPr="0025521D">
        <w:t xml:space="preserve">game-handling en real-time processing van elkaar </w:t>
      </w:r>
      <w:r w:rsidR="003578BD">
        <w:t xml:space="preserve">te </w:t>
      </w:r>
      <w:r w:rsidR="00A21A93" w:rsidRPr="0025521D">
        <w:t xml:space="preserve">gescheiden. Dit helpt het systeem overzichtelijk te houden en zorgt ervoor dat de twee </w:t>
      </w:r>
      <w:proofErr w:type="spellStart"/>
      <w:r w:rsidR="00A21A93" w:rsidRPr="0025521D">
        <w:t>cores</w:t>
      </w:r>
      <w:proofErr w:type="spellEnd"/>
      <w:r w:rsidR="00A21A93" w:rsidRPr="0025521D">
        <w:t xml:space="preserve"> optimaal benut worden. Ook is dit de eerste stap om het systeem op één microcontroller te implementeren. Doordat de Cortex-M7 erg krachtig is kan </w:t>
      </w:r>
      <w:r w:rsidR="00180E67">
        <w:t xml:space="preserve">op termijn </w:t>
      </w:r>
      <w:r w:rsidR="00A21A93" w:rsidRPr="0025521D">
        <w:t xml:space="preserve">zonder aanvullende maatregelen het algoritme voor de volgende zet van de </w:t>
      </w:r>
      <w:proofErr w:type="spellStart"/>
      <w:r w:rsidR="00A21A93" w:rsidRPr="0025521D">
        <w:t>Raspberry</w:t>
      </w:r>
      <w:proofErr w:type="spellEnd"/>
      <w:r w:rsidR="00A21A93" w:rsidRPr="0025521D">
        <w:t xml:space="preserve"> Pi naar de Cortex-M7 gehaald worden</w:t>
      </w:r>
      <w:r w:rsidR="00180E67">
        <w:t>.</w:t>
      </w:r>
    </w:p>
    <w:p w14:paraId="519313FA" w14:textId="1272418E" w:rsidR="002E1B18" w:rsidRDefault="002E1B18" w:rsidP="00A21A93"/>
    <w:p w14:paraId="44498EFF" w14:textId="6A5BDB45" w:rsidR="002E1B18" w:rsidRDefault="002E1B18" w:rsidP="00A21A93">
      <w:r>
        <w:t xml:space="preserve">Als programmeeromgeving is gekozen voor STM32CubeIDE van dezelfde leverancier als de </w:t>
      </w:r>
      <w:proofErr w:type="spellStart"/>
      <w:r>
        <w:t>dual-core</w:t>
      </w:r>
      <w:proofErr w:type="spellEnd"/>
      <w:r>
        <w:t xml:space="preserve"> microcontroller. Door de </w:t>
      </w:r>
      <w:proofErr w:type="spellStart"/>
      <w:r>
        <w:t>STCubeMX</w:t>
      </w:r>
      <w:proofErr w:type="spellEnd"/>
      <w:r>
        <w:t xml:space="preserve"> software tool die bij de IDE zit wordt automatisch</w:t>
      </w:r>
      <w:r w:rsidR="006A3889">
        <w:t xml:space="preserve"> </w:t>
      </w:r>
      <w:r>
        <w:t>initialisatie/ configuratie software gegenereerd voor signalen en protocollen</w:t>
      </w:r>
      <w:r w:rsidR="00BF0450">
        <w:t xml:space="preserve">. Dit versnelt de development </w:t>
      </w:r>
      <w:proofErr w:type="spellStart"/>
      <w:r w:rsidR="00BF0450">
        <w:t>cycle</w:t>
      </w:r>
      <w:proofErr w:type="spellEnd"/>
      <w:r w:rsidR="00BF0450">
        <w:t xml:space="preserve"> voor het project.</w:t>
      </w:r>
    </w:p>
    <w:p w14:paraId="2BC1C75B" w14:textId="77777777" w:rsidR="00A21A93" w:rsidRPr="00A21A93" w:rsidRDefault="00A21A93" w:rsidP="00A21A93"/>
    <w:p w14:paraId="1194A853" w14:textId="4088D69F" w:rsidR="004F6359" w:rsidRDefault="00C55E2E" w:rsidP="00DA75E7">
      <w:pPr>
        <w:pStyle w:val="Kop1"/>
      </w:pPr>
      <w:bookmarkStart w:id="82" w:name="_Ref104568347"/>
      <w:bookmarkStart w:id="83" w:name="_Ref104568488"/>
      <w:bookmarkStart w:id="84" w:name="_Toc105527383"/>
      <w:r>
        <w:lastRenderedPageBreak/>
        <w:t>Ontwerp s</w:t>
      </w:r>
      <w:r w:rsidR="00777E48" w:rsidRPr="00B31061">
        <w:t>oftware architectuur</w:t>
      </w:r>
      <w:bookmarkEnd w:id="82"/>
      <w:bookmarkEnd w:id="83"/>
      <w:bookmarkEnd w:id="84"/>
    </w:p>
    <w:p w14:paraId="15BF8FB4" w14:textId="4CB3E017" w:rsidR="00E10113" w:rsidRPr="00802C74" w:rsidRDefault="005C3679" w:rsidP="00802C74">
      <w:r w:rsidRPr="00FF3B55">
        <w:t xml:space="preserve">In dit hoofdstuk komt het </w:t>
      </w:r>
      <w:r w:rsidR="00C55E2E">
        <w:t xml:space="preserve">ontwerp van de </w:t>
      </w:r>
      <w:r w:rsidRPr="00FF3B55">
        <w:t>software architectuur aan</w:t>
      </w:r>
      <w:r w:rsidR="00CA39FD">
        <w:t xml:space="preserve"> </w:t>
      </w:r>
      <w:r w:rsidRPr="00FF3B55">
        <w:t xml:space="preserve">bod. De software architectuur </w:t>
      </w:r>
      <w:r w:rsidR="003B24F0">
        <w:t>is</w:t>
      </w:r>
      <w:r w:rsidRPr="00FF3B55">
        <w:t xml:space="preserve"> de hoofd</w:t>
      </w:r>
      <w:r w:rsidR="00F1363E">
        <w:t>opdracht</w:t>
      </w:r>
      <w:r w:rsidRPr="00FF3B55">
        <w:t xml:space="preserve"> van dit project</w:t>
      </w:r>
      <w:r w:rsidR="00307F5B">
        <w:t xml:space="preserve">. Er </w:t>
      </w:r>
      <w:r w:rsidR="00F47192">
        <w:t>is</w:t>
      </w:r>
      <w:r w:rsidR="00307F5B">
        <w:t xml:space="preserve"> gewerkt met de template arc42. </w:t>
      </w:r>
      <w:r w:rsidR="004500A7">
        <w:t xml:space="preserve">Aan de hand van </w:t>
      </w:r>
      <w:r w:rsidR="009033F5">
        <w:t>de template</w:t>
      </w:r>
      <w:r w:rsidR="004500A7">
        <w:t xml:space="preserve"> wordt beschreven </w:t>
      </w:r>
      <w:r w:rsidR="00307F5B">
        <w:t>h</w:t>
      </w:r>
      <w:r w:rsidR="00EF1A5D" w:rsidRPr="00EF1A5D">
        <w:t>oe de software is opgebouwd, onderling communiceert, waar data naar toe gaat</w:t>
      </w:r>
      <w:r w:rsidR="00EF1A5D">
        <w:t xml:space="preserve"> en </w:t>
      </w:r>
      <w:r w:rsidR="002760CB">
        <w:t>hoe het zich gedraagt als het systeem operationeel is</w:t>
      </w:r>
      <w:r w:rsidR="009033F5">
        <w:t xml:space="preserve"> (Software Architectuur Document</w:t>
      </w:r>
      <w:r w:rsidR="00B663B1">
        <w:t>,</w:t>
      </w:r>
      <w:r w:rsidR="009033F5">
        <w:t xml:space="preserve"> SAD)</w:t>
      </w:r>
      <w:r w:rsidR="002760CB">
        <w:t>.</w:t>
      </w:r>
      <w:r w:rsidR="00C80314">
        <w:t xml:space="preserve"> </w:t>
      </w:r>
      <w:r w:rsidR="00C80314" w:rsidRPr="00C80314">
        <w:t>In de volgende paragrafen worden de belangrijkste hoofdstukken uit het SAD toegelicht die bepalend zijn voor de implementatie van het systeem</w:t>
      </w:r>
      <w:r w:rsidR="00C80314">
        <w:t>,</w:t>
      </w:r>
      <w:r w:rsidR="00C80314" w:rsidRPr="00C80314">
        <w:t xml:space="preserve"> </w:t>
      </w:r>
      <w:r w:rsidR="00C80314">
        <w:t>w</w:t>
      </w:r>
      <w:r w:rsidR="00D040DB" w:rsidRPr="00D040DB">
        <w:t xml:space="preserve">aarbij diagrammen en begeleidende tekst de lezer helpen om de stappen te </w:t>
      </w:r>
      <w:r w:rsidR="00E005DA">
        <w:t>volgen</w:t>
      </w:r>
      <w:r w:rsidRPr="00FF3B55">
        <w:t>.</w:t>
      </w:r>
      <w:r w:rsidR="009033F5">
        <w:t xml:space="preserve"> </w:t>
      </w:r>
      <w:r w:rsidR="002D5AB3">
        <w:t xml:space="preserve">Daarnaast worden de designkeuzes toegelicht. </w:t>
      </w:r>
      <w:r w:rsidR="009033F5">
        <w:t xml:space="preserve">Het </w:t>
      </w:r>
      <w:r w:rsidR="002D5AB3">
        <w:t xml:space="preserve">complete SAD is opgenomen in </w:t>
      </w:r>
      <w:r w:rsidR="0024698C">
        <w:t xml:space="preserve">bijlage III. </w:t>
      </w:r>
      <w:r w:rsidR="0024698C">
        <w:fldChar w:fldCharType="begin"/>
      </w:r>
      <w:r w:rsidR="0024698C">
        <w:instrText xml:space="preserve"> REF _Ref105355249 \h </w:instrText>
      </w:r>
      <w:r w:rsidR="0024698C">
        <w:fldChar w:fldCharType="separate"/>
      </w:r>
      <w:r w:rsidR="00FC58D5">
        <w:t>Software Architecturale Document</w:t>
      </w:r>
      <w:r w:rsidR="0024698C">
        <w:fldChar w:fldCharType="end"/>
      </w:r>
      <w:r w:rsidR="002D5AB3">
        <w:t>.</w:t>
      </w:r>
      <w:r w:rsidR="009033F5">
        <w:t xml:space="preserve"> </w:t>
      </w:r>
    </w:p>
    <w:p w14:paraId="4A4EDDCF" w14:textId="46072DF6" w:rsidR="00927DBE" w:rsidRDefault="00927DBE" w:rsidP="00E10113">
      <w:pPr>
        <w:pStyle w:val="Kop2"/>
      </w:pPr>
      <w:bookmarkStart w:id="85" w:name="_Toc105527384"/>
      <w:r>
        <w:t>Sy</w:t>
      </w:r>
      <w:r w:rsidR="00555BD4">
        <w:t>s</w:t>
      </w:r>
      <w:r>
        <w:t>teem context</w:t>
      </w:r>
      <w:r w:rsidR="00E10113">
        <w:t xml:space="preserve"> SAD</w:t>
      </w:r>
      <w:bookmarkEnd w:id="85"/>
    </w:p>
    <w:p w14:paraId="6A92B840" w14:textId="2556F81E" w:rsidR="00B84BF5" w:rsidRDefault="00B84BF5" w:rsidP="00B84BF5">
      <w:r>
        <w:t xml:space="preserve">In het hoofdstuk </w:t>
      </w:r>
      <w:r w:rsidR="0089021C">
        <w:t>“</w:t>
      </w:r>
      <w:r>
        <w:t>Systeem context</w:t>
      </w:r>
      <w:r w:rsidR="0089021C">
        <w:t>”</w:t>
      </w:r>
      <w:r w:rsidR="00861359">
        <w:t xml:space="preserve"> binnen het SAD,</w:t>
      </w:r>
      <w:r>
        <w:t xml:space="preserve"> </w:t>
      </w:r>
      <w:r w:rsidR="00F47192">
        <w:t>is</w:t>
      </w:r>
      <w:r>
        <w:t xml:space="preserve"> beschreven wat de scope van het project is en welke externe</w:t>
      </w:r>
      <w:r w:rsidR="00AC779F">
        <w:t xml:space="preserve"> en interne</w:t>
      </w:r>
      <w:r>
        <w:t xml:space="preserve"> hardware en personen met het systeem verbonden zijn</w:t>
      </w:r>
      <w:r w:rsidR="00A9559F">
        <w:t xml:space="preserve"> (Project context)</w:t>
      </w:r>
      <w:r>
        <w:t xml:space="preserve">. </w:t>
      </w:r>
      <w:r w:rsidR="00B25C16">
        <w:t>Het</w:t>
      </w:r>
      <w:r>
        <w:t xml:space="preserve"> is van belang om </w:t>
      </w:r>
      <w:r w:rsidR="00A9559F">
        <w:t xml:space="preserve">dit </w:t>
      </w:r>
      <w:r w:rsidR="00B25C16">
        <w:t>in kaart te brengen omdat er in het design rekening gehouden moet worden met de interfaces van de verschillende externe</w:t>
      </w:r>
      <w:r w:rsidR="00AC779F">
        <w:t xml:space="preserve"> en interne</w:t>
      </w:r>
      <w:r w:rsidR="00B25C16">
        <w:t xml:space="preserve"> hardware componenten. Het is cruciaal om alle interfaces goed </w:t>
      </w:r>
      <w:r w:rsidR="00A9559F">
        <w:t>te doorgronden en te beschrijven</w:t>
      </w:r>
      <w:r w:rsidR="00B25C16">
        <w:t xml:space="preserve"> </w:t>
      </w:r>
      <w:r w:rsidR="00A9559F">
        <w:t>voordat begonnen kan worden</w:t>
      </w:r>
      <w:r w:rsidR="00B25C16">
        <w:t xml:space="preserve"> aan een software architectuur</w:t>
      </w:r>
      <w:r w:rsidR="00A9559F">
        <w:t xml:space="preserve"> document</w:t>
      </w:r>
      <w:r w:rsidR="00B25C16">
        <w:t>.</w:t>
      </w:r>
    </w:p>
    <w:p w14:paraId="525585C3" w14:textId="35F96A46" w:rsidR="00B25C16" w:rsidRDefault="00B25C16" w:rsidP="00B84BF5"/>
    <w:p w14:paraId="3C6ED081" w14:textId="2A2D2A20" w:rsidR="00B25C16" w:rsidRDefault="00B25C16" w:rsidP="00B84BF5">
      <w:r>
        <w:t xml:space="preserve">Allereerst </w:t>
      </w:r>
      <w:r w:rsidR="00E81BD8">
        <w:t>is</w:t>
      </w:r>
      <w:r>
        <w:t xml:space="preserve"> </w:t>
      </w:r>
      <w:r w:rsidR="00B060C3">
        <w:t>een weergave gemaakt</w:t>
      </w:r>
      <w:r>
        <w:t xml:space="preserve"> </w:t>
      </w:r>
      <w:r w:rsidR="00231BC3">
        <w:t>van</w:t>
      </w:r>
      <w:r>
        <w:t xml:space="preserve"> alle </w:t>
      </w:r>
      <w:r w:rsidR="001F1DE2">
        <w:t xml:space="preserve">externe hardware </w:t>
      </w:r>
      <w:r>
        <w:t xml:space="preserve">interfaces </w:t>
      </w:r>
      <w:r w:rsidR="001F1DE2">
        <w:t xml:space="preserve">en personen </w:t>
      </w:r>
      <w:r>
        <w:t xml:space="preserve">buiten het systeem </w:t>
      </w:r>
      <w:r w:rsidR="0036627E">
        <w:t xml:space="preserve">(zie </w:t>
      </w:r>
      <w:r w:rsidR="003870F6">
        <w:rPr>
          <w:highlight w:val="yellow"/>
        </w:rPr>
        <w:fldChar w:fldCharType="begin"/>
      </w:r>
      <w:r w:rsidR="003870F6">
        <w:instrText xml:space="preserve"> REF _Ref104553923 \h </w:instrText>
      </w:r>
      <w:r w:rsidR="003870F6">
        <w:rPr>
          <w:highlight w:val="yellow"/>
        </w:rPr>
      </w:r>
      <w:r w:rsidR="003870F6">
        <w:rPr>
          <w:highlight w:val="yellow"/>
        </w:rPr>
        <w:fldChar w:fldCharType="separate"/>
      </w:r>
      <w:r w:rsidR="00FC58D5">
        <w:t xml:space="preserve">Figuur </w:t>
      </w:r>
      <w:r w:rsidR="00FC58D5">
        <w:rPr>
          <w:noProof/>
        </w:rPr>
        <w:t>11</w:t>
      </w:r>
      <w:r w:rsidR="003870F6">
        <w:rPr>
          <w:highlight w:val="yellow"/>
        </w:rPr>
        <w:fldChar w:fldCharType="end"/>
      </w:r>
      <w:r>
        <w:t>)</w:t>
      </w:r>
      <w:r w:rsidR="00B060C3">
        <w:t>. Bij de 4-op-1-rij robot is geen externe hardware aanwezig</w:t>
      </w:r>
      <w:r w:rsidR="00EE5911">
        <w:t xml:space="preserve">. De personen die de 4-op-1-rij gebruiken zijn “Speler” (Person </w:t>
      </w:r>
      <w:proofErr w:type="spellStart"/>
      <w:r w:rsidR="00EE5911">
        <w:t>playing</w:t>
      </w:r>
      <w:proofErr w:type="spellEnd"/>
      <w:r w:rsidR="00EE5911">
        <w:t xml:space="preserve"> </w:t>
      </w:r>
      <w:proofErr w:type="spellStart"/>
      <w:r w:rsidR="00EE5911">
        <w:t>the</w:t>
      </w:r>
      <w:proofErr w:type="spellEnd"/>
      <w:r w:rsidR="00EE5911">
        <w:t xml:space="preserve"> game), “Systeem engineer” (System engineer) en “Operator”. De “Speler” is de persoon die het spel speelt. Deze werpt elke keer als hij/zij aan de beurt is een fiche in een kolom naar keuze en krijgt als het spel afgelopen is te zien wat het resultaat van het spel is. De “Systeem engineer” is de persoon die </w:t>
      </w:r>
      <w:r w:rsidR="00C4754A">
        <w:t>het systeem onderhoudt. Deze zorgt voor een update of upgrade als dat nodig is en debugt het systeem als er een fout optreed</w:t>
      </w:r>
      <w:r w:rsidR="00C261E3">
        <w:t>t</w:t>
      </w:r>
      <w:r w:rsidR="00C4754A">
        <w:t xml:space="preserve">. De “Operator” is de persoon vanuit ALTEN die de 4-op-1-rij robot aan/uit </w:t>
      </w:r>
      <w:r w:rsidR="002C1F80">
        <w:t xml:space="preserve">zet </w:t>
      </w:r>
      <w:r w:rsidR="00C4754A">
        <w:t xml:space="preserve">of reset. </w:t>
      </w:r>
    </w:p>
    <w:p w14:paraId="62F93D4D" w14:textId="0EB1955B" w:rsidR="00EE5911" w:rsidRDefault="00EE5911" w:rsidP="00B84BF5"/>
    <w:p w14:paraId="18AE285B" w14:textId="06AD7741" w:rsidR="000C0528" w:rsidRDefault="00551382" w:rsidP="000C0528">
      <w:pPr>
        <w:keepNext/>
      </w:pPr>
      <w:r>
        <w:rPr>
          <w:noProof/>
        </w:rPr>
        <w:drawing>
          <wp:inline distT="0" distB="0" distL="0" distR="0" wp14:anchorId="47C4BC0C" wp14:editId="28D49BC9">
            <wp:extent cx="5007279" cy="2971800"/>
            <wp:effectExtent l="0" t="0" r="3175" b="0"/>
            <wp:docPr id="37" name="Afbeelding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Afbeelding 37"/>
                    <pic:cNvPicPr/>
                  </pic:nvPicPr>
                  <pic:blipFill>
                    <a:blip r:embed="rId41"/>
                    <a:stretch>
                      <a:fillRect/>
                    </a:stretch>
                  </pic:blipFill>
                  <pic:spPr>
                    <a:xfrm>
                      <a:off x="0" y="0"/>
                      <a:ext cx="5020243" cy="2979494"/>
                    </a:xfrm>
                    <a:prstGeom prst="rect">
                      <a:avLst/>
                    </a:prstGeom>
                  </pic:spPr>
                </pic:pic>
              </a:graphicData>
            </a:graphic>
          </wp:inline>
        </w:drawing>
      </w:r>
    </w:p>
    <w:p w14:paraId="4DBB8A7E" w14:textId="1F9C0DE8" w:rsidR="00EE5911" w:rsidRDefault="000C0528" w:rsidP="000C0528">
      <w:pPr>
        <w:pStyle w:val="Bijschrift"/>
      </w:pPr>
      <w:bookmarkStart w:id="86" w:name="_Ref104553923"/>
      <w:bookmarkStart w:id="87" w:name="_Toc105527525"/>
      <w:r>
        <w:t xml:space="preserve">Figuur </w:t>
      </w:r>
      <w:r>
        <w:fldChar w:fldCharType="begin"/>
      </w:r>
      <w:r>
        <w:instrText xml:space="preserve"> SEQ Figuur \* ARABIC </w:instrText>
      </w:r>
      <w:r>
        <w:fldChar w:fldCharType="separate"/>
      </w:r>
      <w:r w:rsidR="00FC58D5">
        <w:rPr>
          <w:noProof/>
        </w:rPr>
        <w:t>11</w:t>
      </w:r>
      <w:r>
        <w:fldChar w:fldCharType="end"/>
      </w:r>
      <w:bookmarkEnd w:id="86"/>
      <w:r>
        <w:t xml:space="preserve"> Project context</w:t>
      </w:r>
      <w:bookmarkEnd w:id="87"/>
    </w:p>
    <w:p w14:paraId="3CCB2D03" w14:textId="598AB1C4" w:rsidR="00C4754A" w:rsidRDefault="00C4754A" w:rsidP="00B84BF5"/>
    <w:p w14:paraId="4B613DBB" w14:textId="6484AEDA" w:rsidR="006A278D" w:rsidRDefault="00C4754A" w:rsidP="00B84BF5">
      <w:r>
        <w:t xml:space="preserve">Nadat de project context is opgesteld </w:t>
      </w:r>
      <w:r w:rsidR="002E79E6">
        <w:t>is</w:t>
      </w:r>
      <w:r>
        <w:t xml:space="preserve"> er gekeken wat voor</w:t>
      </w:r>
      <w:r w:rsidR="00714F51">
        <w:t xml:space="preserve"> interne hardware</w:t>
      </w:r>
      <w:r>
        <w:t xml:space="preserve"> interfaces binnen het systeem verbonden zijn met de project scope</w:t>
      </w:r>
      <w:r w:rsidR="006F6826">
        <w:t xml:space="preserve"> (blauwe cirkel)</w:t>
      </w:r>
      <w:r>
        <w:t xml:space="preserve">. Door het </w:t>
      </w:r>
      <w:r w:rsidR="00714F51">
        <w:t>onderzoek</w:t>
      </w:r>
      <w:r w:rsidR="00225BDA">
        <w:t xml:space="preserve"> (</w:t>
      </w:r>
      <w:r w:rsidR="009A2A4F">
        <w:rPr>
          <w:highlight w:val="yellow"/>
        </w:rPr>
        <w:fldChar w:fldCharType="begin"/>
      </w:r>
      <w:r w:rsidR="009A2A4F">
        <w:instrText xml:space="preserve"> REF _Ref104559575 \h </w:instrText>
      </w:r>
      <w:r w:rsidR="009A2A4F">
        <w:rPr>
          <w:highlight w:val="yellow"/>
        </w:rPr>
      </w:r>
      <w:r w:rsidR="009A2A4F">
        <w:rPr>
          <w:highlight w:val="yellow"/>
        </w:rPr>
        <w:fldChar w:fldCharType="separate"/>
      </w:r>
      <w:r w:rsidR="00FC58D5" w:rsidRPr="00B31061">
        <w:t>Vooronderzoek</w:t>
      </w:r>
      <w:r w:rsidR="009A2A4F">
        <w:rPr>
          <w:highlight w:val="yellow"/>
        </w:rPr>
        <w:fldChar w:fldCharType="end"/>
      </w:r>
      <w:r w:rsidR="00225BDA">
        <w:t>)</w:t>
      </w:r>
      <w:r w:rsidR="00714F51">
        <w:t xml:space="preserve"> voorafgaand aan het begin van de software architectuur kan </w:t>
      </w:r>
      <w:r>
        <w:t xml:space="preserve">een diagram opgesteld </w:t>
      </w:r>
      <w:r w:rsidR="0040090F">
        <w:t xml:space="preserve">worden </w:t>
      </w:r>
      <w:r>
        <w:t xml:space="preserve">die is weergegeven in </w:t>
      </w:r>
      <w:r w:rsidR="003870F6">
        <w:fldChar w:fldCharType="begin"/>
      </w:r>
      <w:r w:rsidR="003870F6">
        <w:instrText xml:space="preserve"> REF _Ref104553942 \h </w:instrText>
      </w:r>
      <w:r w:rsidR="003870F6">
        <w:fldChar w:fldCharType="separate"/>
      </w:r>
      <w:r w:rsidR="00FC58D5">
        <w:t xml:space="preserve">Figuur </w:t>
      </w:r>
      <w:r w:rsidR="00FC58D5">
        <w:rPr>
          <w:noProof/>
        </w:rPr>
        <w:t>12</w:t>
      </w:r>
      <w:r w:rsidR="003870F6">
        <w:fldChar w:fldCharType="end"/>
      </w:r>
      <w:r>
        <w:t xml:space="preserve">. </w:t>
      </w:r>
      <w:r w:rsidR="0040090F">
        <w:t xml:space="preserve">Dit is de </w:t>
      </w:r>
      <w:r w:rsidR="00225BDA">
        <w:t>Systeem</w:t>
      </w:r>
      <w:r w:rsidR="0040090F">
        <w:t xml:space="preserve"> context. In de </w:t>
      </w:r>
      <w:r w:rsidR="00225BDA">
        <w:t>Systeem</w:t>
      </w:r>
      <w:r w:rsidR="0040090F">
        <w:t xml:space="preserve"> context </w:t>
      </w:r>
      <w:r>
        <w:t>is te zien welke hardware componenten zijn verbonden met de STM32H7</w:t>
      </w:r>
      <w:r w:rsidR="001D27C1">
        <w:t xml:space="preserve"> </w:t>
      </w:r>
      <w:proofErr w:type="spellStart"/>
      <w:r w:rsidR="001D27C1">
        <w:t>dual-core</w:t>
      </w:r>
      <w:proofErr w:type="spellEnd"/>
      <w:r>
        <w:t xml:space="preserve"> en wat voor </w:t>
      </w:r>
      <w:r w:rsidR="007D3741">
        <w:t xml:space="preserve">opdrachten </w:t>
      </w:r>
      <w:r>
        <w:t xml:space="preserve">deze ontvangen en terug sturen. </w:t>
      </w:r>
      <w:r w:rsidR="00CB5733">
        <w:t xml:space="preserve">Dit geeft een </w:t>
      </w:r>
      <w:r w:rsidR="007D3741">
        <w:t>g</w:t>
      </w:r>
      <w:r w:rsidR="00235D78">
        <w:t xml:space="preserve">lobaal overzicht. Het is een </w:t>
      </w:r>
      <w:r w:rsidR="00972684">
        <w:t>tactische</w:t>
      </w:r>
      <w:r w:rsidR="00235D78">
        <w:t xml:space="preserve"> weergave om met alle stakeholders te </w:t>
      </w:r>
      <w:r w:rsidR="006854F5">
        <w:t xml:space="preserve">kunnen </w:t>
      </w:r>
      <w:r w:rsidR="00235D78">
        <w:t>overleggen</w:t>
      </w:r>
      <w:r w:rsidR="001D27C1">
        <w:t xml:space="preserve"> zonder te veel </w:t>
      </w:r>
      <w:r w:rsidR="002F3261">
        <w:t xml:space="preserve">in </w:t>
      </w:r>
      <w:r w:rsidR="001D27C1">
        <w:t>technische</w:t>
      </w:r>
      <w:r w:rsidR="002F3261">
        <w:t>/operationele details te treden</w:t>
      </w:r>
      <w:r w:rsidR="00235D78">
        <w:t>.</w:t>
      </w:r>
    </w:p>
    <w:p w14:paraId="3EFC735D" w14:textId="77777777" w:rsidR="006A278D" w:rsidRDefault="006A278D" w:rsidP="00B84BF5"/>
    <w:p w14:paraId="38D298B3" w14:textId="102CE7AF" w:rsidR="00C4754A" w:rsidRDefault="00AE6720" w:rsidP="00B84BF5">
      <w:r>
        <w:lastRenderedPageBreak/>
        <w:t xml:space="preserve">Naast de </w:t>
      </w:r>
      <w:r w:rsidR="006A278D">
        <w:t>Systeem</w:t>
      </w:r>
      <w:r>
        <w:t xml:space="preserve"> context is er ook een </w:t>
      </w:r>
      <w:r w:rsidR="00116FA0">
        <w:t>T</w:t>
      </w:r>
      <w:r>
        <w:t xml:space="preserve">echnische context opgesteld. De technische context geeft </w:t>
      </w:r>
      <w:r w:rsidR="004F1727">
        <w:t>aan</w:t>
      </w:r>
      <w:r>
        <w:t xml:space="preserve"> hoe de interne hardware interfaces zijn verbonden met </w:t>
      </w:r>
      <w:r w:rsidR="005A2016">
        <w:t xml:space="preserve">STM32H7 </w:t>
      </w:r>
      <w:proofErr w:type="spellStart"/>
      <w:r w:rsidR="005A2016">
        <w:t>dual-core</w:t>
      </w:r>
      <w:proofErr w:type="spellEnd"/>
      <w:r>
        <w:t xml:space="preserve"> en wat voor signal</w:t>
      </w:r>
      <w:r w:rsidR="008A06CE">
        <w:t>en</w:t>
      </w:r>
      <w:r>
        <w:t>/</w:t>
      </w:r>
      <w:r w:rsidR="008A06CE">
        <w:t xml:space="preserve"> </w:t>
      </w:r>
      <w:r>
        <w:t>protocol</w:t>
      </w:r>
      <w:r w:rsidR="008A06CE">
        <w:t>len</w:t>
      </w:r>
      <w:r>
        <w:t xml:space="preserve"> gebruikt </w:t>
      </w:r>
      <w:r w:rsidR="00F73754">
        <w:t>worden</w:t>
      </w:r>
      <w:r>
        <w:t xml:space="preserve"> voor de verbinding</w:t>
      </w:r>
      <w:r w:rsidR="00F73754">
        <w:t>en</w:t>
      </w:r>
      <w:r>
        <w:t xml:space="preserve">. </w:t>
      </w:r>
      <w:r w:rsidR="0007229C">
        <w:t xml:space="preserve">Een technische context is van belang voor het team dat </w:t>
      </w:r>
      <w:r w:rsidR="00CC6450">
        <w:t xml:space="preserve">operationeel </w:t>
      </w:r>
      <w:r w:rsidR="0007229C">
        <w:t xml:space="preserve">aan de slag gaat met de </w:t>
      </w:r>
      <w:r w:rsidR="005E5824">
        <w:t>software modules</w:t>
      </w:r>
      <w:r w:rsidR="0007229C">
        <w:t xml:space="preserve"> voor de hardware. </w:t>
      </w:r>
      <w:r w:rsidR="00CC6450">
        <w:t xml:space="preserve">De Technische context is opgenomen in </w:t>
      </w:r>
      <w:r w:rsidR="00AA7081">
        <w:t xml:space="preserve">bijlage III. </w:t>
      </w:r>
      <w:r w:rsidR="00AA7081">
        <w:fldChar w:fldCharType="begin"/>
      </w:r>
      <w:r w:rsidR="00AA7081">
        <w:instrText xml:space="preserve"> REF _Ref105355249 \h </w:instrText>
      </w:r>
      <w:r w:rsidR="00AA7081">
        <w:fldChar w:fldCharType="separate"/>
      </w:r>
      <w:r w:rsidR="00FC58D5">
        <w:t>Software Architecturale Document</w:t>
      </w:r>
      <w:r w:rsidR="00AA7081">
        <w:fldChar w:fldCharType="end"/>
      </w:r>
      <w:r w:rsidR="00AA7081">
        <w:t>.</w:t>
      </w:r>
    </w:p>
    <w:p w14:paraId="6767ACD9" w14:textId="77777777" w:rsidR="00313B93" w:rsidRDefault="00313B93" w:rsidP="00B84BF5"/>
    <w:p w14:paraId="3B9A1881" w14:textId="0511C16B" w:rsidR="000C0528" w:rsidRDefault="00C75CBB" w:rsidP="000C0528">
      <w:pPr>
        <w:keepNext/>
      </w:pPr>
      <w:r>
        <w:rPr>
          <w:noProof/>
        </w:rPr>
        <w:drawing>
          <wp:inline distT="0" distB="0" distL="0" distR="0" wp14:anchorId="1535E171" wp14:editId="17386B36">
            <wp:extent cx="5731510" cy="4469130"/>
            <wp:effectExtent l="0" t="0" r="2540" b="7620"/>
            <wp:docPr id="1097" name="Afbeelding 1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 name="Afbeelding 1097"/>
                    <pic:cNvPicPr/>
                  </pic:nvPicPr>
                  <pic:blipFill>
                    <a:blip r:embed="rId42"/>
                    <a:stretch>
                      <a:fillRect/>
                    </a:stretch>
                  </pic:blipFill>
                  <pic:spPr>
                    <a:xfrm>
                      <a:off x="0" y="0"/>
                      <a:ext cx="5731510" cy="4469130"/>
                    </a:xfrm>
                    <a:prstGeom prst="rect">
                      <a:avLst/>
                    </a:prstGeom>
                  </pic:spPr>
                </pic:pic>
              </a:graphicData>
            </a:graphic>
          </wp:inline>
        </w:drawing>
      </w:r>
    </w:p>
    <w:p w14:paraId="31963155" w14:textId="65CAD659" w:rsidR="009807CA" w:rsidRDefault="000C0528" w:rsidP="006E7D5D">
      <w:pPr>
        <w:pStyle w:val="Bijschrift"/>
      </w:pPr>
      <w:bookmarkStart w:id="88" w:name="_Ref104553942"/>
      <w:bookmarkStart w:id="89" w:name="_Toc105527526"/>
      <w:r>
        <w:t xml:space="preserve">Figuur </w:t>
      </w:r>
      <w:r>
        <w:fldChar w:fldCharType="begin"/>
      </w:r>
      <w:r>
        <w:instrText xml:space="preserve"> SEQ Figuur \* ARABIC </w:instrText>
      </w:r>
      <w:r>
        <w:fldChar w:fldCharType="separate"/>
      </w:r>
      <w:r w:rsidR="00FC58D5">
        <w:rPr>
          <w:noProof/>
        </w:rPr>
        <w:t>12</w:t>
      </w:r>
      <w:r>
        <w:fldChar w:fldCharType="end"/>
      </w:r>
      <w:bookmarkEnd w:id="88"/>
      <w:r>
        <w:t xml:space="preserve"> Systeem context</w:t>
      </w:r>
      <w:bookmarkEnd w:id="89"/>
    </w:p>
    <w:p w14:paraId="373FE256" w14:textId="77777777" w:rsidR="006E7D5D" w:rsidRPr="006E7D5D" w:rsidRDefault="006E7D5D" w:rsidP="006E7D5D">
      <w:pPr>
        <w:rPr>
          <w:lang w:eastAsia="nl-NL"/>
        </w:rPr>
      </w:pPr>
    </w:p>
    <w:p w14:paraId="246BD356" w14:textId="549F6AF8" w:rsidR="00927DBE" w:rsidRDefault="00927DBE" w:rsidP="00E10113">
      <w:pPr>
        <w:pStyle w:val="Kop2"/>
      </w:pPr>
      <w:bookmarkStart w:id="90" w:name="_Ref104559628"/>
      <w:bookmarkStart w:id="91" w:name="_Ref104559683"/>
      <w:bookmarkStart w:id="92" w:name="_Toc105527385"/>
      <w:r>
        <w:t>Building block view</w:t>
      </w:r>
      <w:bookmarkEnd w:id="90"/>
      <w:bookmarkEnd w:id="91"/>
      <w:r w:rsidR="00E10113">
        <w:t xml:space="preserve"> SAD</w:t>
      </w:r>
      <w:bookmarkEnd w:id="92"/>
    </w:p>
    <w:p w14:paraId="5A14B554" w14:textId="30FACABA" w:rsidR="00F663C1" w:rsidRDefault="0089021C" w:rsidP="0089021C">
      <w:r>
        <w:t xml:space="preserve">Het hoofdstuk “Building </w:t>
      </w:r>
      <w:r w:rsidR="00BB48A5">
        <w:t>B</w:t>
      </w:r>
      <w:r>
        <w:t xml:space="preserve">lock </w:t>
      </w:r>
      <w:r w:rsidR="00BB48A5">
        <w:t>V</w:t>
      </w:r>
      <w:r>
        <w:t>iew”</w:t>
      </w:r>
      <w:r w:rsidR="0026280E">
        <w:t>(BBV)</w:t>
      </w:r>
      <w:r>
        <w:t xml:space="preserve"> </w:t>
      </w:r>
      <w:r w:rsidR="005E3C86">
        <w:t xml:space="preserve">van het SAD </w:t>
      </w:r>
      <w:r>
        <w:t xml:space="preserve">gaat dieper in op de in het hoofdstuk </w:t>
      </w:r>
      <w:r w:rsidR="0026280E">
        <w:t>“Systeem context”</w:t>
      </w:r>
      <w:r w:rsidR="00801EA1">
        <w:t xml:space="preserve"> </w:t>
      </w:r>
      <w:r>
        <w:t xml:space="preserve">gepresenteerde </w:t>
      </w:r>
      <w:r w:rsidR="00F663C1">
        <w:t>scope van het project</w:t>
      </w:r>
      <w:r>
        <w:t xml:space="preserve">. Het idee van een </w:t>
      </w:r>
      <w:r w:rsidR="0026280E">
        <w:t>BBV</w:t>
      </w:r>
      <w:r>
        <w:t xml:space="preserve"> is om </w:t>
      </w:r>
      <w:r w:rsidR="00F663C1">
        <w:t xml:space="preserve">stap voor stap </w:t>
      </w:r>
      <w:r>
        <w:t>op het systeem in te zoomen</w:t>
      </w:r>
      <w:r w:rsidR="00F663C1">
        <w:t xml:space="preserve">. </w:t>
      </w:r>
      <w:r w:rsidR="00D54C32">
        <w:t xml:space="preserve">Dit is een goede manier om een systeem gestructureerd te ontleden. </w:t>
      </w:r>
      <w:r w:rsidR="00F663C1">
        <w:t xml:space="preserve">Zo wordt duidelijk uit welke </w:t>
      </w:r>
      <w:r w:rsidR="005E5824">
        <w:t>software modules</w:t>
      </w:r>
      <w:r w:rsidR="00F663C1">
        <w:t xml:space="preserve"> het systeem is opgebouwd</w:t>
      </w:r>
      <w:r w:rsidR="00D54C32">
        <w:t>, hoe ze zijn verbonden</w:t>
      </w:r>
      <w:r w:rsidR="00F663C1">
        <w:t xml:space="preserve"> en waar deze zich bevinden</w:t>
      </w:r>
      <w:r>
        <w:t xml:space="preserve">. </w:t>
      </w:r>
      <w:r w:rsidR="00D54C32" w:rsidRPr="00D54C32">
        <w:t>Afwisselend wordt gewerkt met “black” en “</w:t>
      </w:r>
      <w:proofErr w:type="spellStart"/>
      <w:r w:rsidR="00D54C32" w:rsidRPr="00D54C32">
        <w:t>white</w:t>
      </w:r>
      <w:proofErr w:type="spellEnd"/>
      <w:r w:rsidR="00D54C32" w:rsidRPr="00D54C32">
        <w:t xml:space="preserve"> </w:t>
      </w:r>
      <w:proofErr w:type="spellStart"/>
      <w:r w:rsidR="00D54C32" w:rsidRPr="00D54C32">
        <w:t>boxes</w:t>
      </w:r>
      <w:proofErr w:type="spellEnd"/>
      <w:r w:rsidR="00D54C32" w:rsidRPr="00D54C32">
        <w:t xml:space="preserve">” waarbij de </w:t>
      </w:r>
      <w:proofErr w:type="spellStart"/>
      <w:r w:rsidR="00D54C32" w:rsidRPr="00D54C32">
        <w:t>white</w:t>
      </w:r>
      <w:proofErr w:type="spellEnd"/>
      <w:r w:rsidR="00D54C32" w:rsidRPr="00D54C32">
        <w:t xml:space="preserve"> </w:t>
      </w:r>
      <w:proofErr w:type="spellStart"/>
      <w:r w:rsidR="00D54C32" w:rsidRPr="00D54C32">
        <w:t>boxes</w:t>
      </w:r>
      <w:proofErr w:type="spellEnd"/>
      <w:r w:rsidR="00D54C32" w:rsidRPr="00D54C32">
        <w:t xml:space="preserve"> de interne details onthullen van de black </w:t>
      </w:r>
      <w:proofErr w:type="spellStart"/>
      <w:r w:rsidR="00D54C32" w:rsidRPr="00D54C32">
        <w:t>boxes</w:t>
      </w:r>
      <w:proofErr w:type="spellEnd"/>
      <w:r w:rsidR="00D54C32" w:rsidRPr="00D54C32">
        <w:t>.</w:t>
      </w:r>
      <w:r w:rsidR="00D54C32">
        <w:t xml:space="preserve"> </w:t>
      </w:r>
      <w:r>
        <w:t>Dit wordt gedaan doormiddel van levels</w:t>
      </w:r>
      <w:r w:rsidR="00D54C32">
        <w:t xml:space="preserve">. </w:t>
      </w:r>
      <w:r w:rsidR="00D54C32" w:rsidRPr="00D54C32">
        <w:t xml:space="preserve">Black </w:t>
      </w:r>
      <w:proofErr w:type="spellStart"/>
      <w:r w:rsidR="00D54C32" w:rsidRPr="00D54C32">
        <w:t>boxes</w:t>
      </w:r>
      <w:proofErr w:type="spellEnd"/>
      <w:r w:rsidR="00D54C32" w:rsidRPr="00D54C32">
        <w:t xml:space="preserve"> zijn modules waarvan alleen de in- en </w:t>
      </w:r>
      <w:proofErr w:type="spellStart"/>
      <w:r w:rsidR="00D54C32" w:rsidRPr="00D54C32">
        <w:t>output</w:t>
      </w:r>
      <w:r w:rsidR="00433F56">
        <w:t>s</w:t>
      </w:r>
      <w:proofErr w:type="spellEnd"/>
      <w:r w:rsidR="00D54C32" w:rsidRPr="00D54C32">
        <w:t xml:space="preserve"> bekend </w:t>
      </w:r>
      <w:r w:rsidR="00433F56">
        <w:t>zijn</w:t>
      </w:r>
      <w:r w:rsidR="00D54C32" w:rsidRPr="00D54C32">
        <w:t xml:space="preserve"> maar de interne details niet. Als een level uitputtend is beschreven </w:t>
      </w:r>
      <w:r w:rsidR="00D972CE">
        <w:t xml:space="preserve">kan gekozen worden om </w:t>
      </w:r>
      <w:r w:rsidR="00D54C32" w:rsidRPr="00D54C32">
        <w:t>een black box</w:t>
      </w:r>
      <w:r w:rsidR="00D972CE">
        <w:t xml:space="preserve"> verder uit te werken </w:t>
      </w:r>
      <w:r w:rsidR="00D54C32" w:rsidRPr="00D54C32">
        <w:t xml:space="preserve">in een </w:t>
      </w:r>
      <w:r w:rsidR="00D972CE">
        <w:t xml:space="preserve">nieuwe </w:t>
      </w:r>
      <w:proofErr w:type="spellStart"/>
      <w:r w:rsidR="00D54C32" w:rsidRPr="00D54C32">
        <w:t>white</w:t>
      </w:r>
      <w:proofErr w:type="spellEnd"/>
      <w:r w:rsidR="00D54C32">
        <w:t xml:space="preserve"> </w:t>
      </w:r>
      <w:r w:rsidR="00D54C32" w:rsidRPr="00D54C32">
        <w:t>box</w:t>
      </w:r>
      <w:r w:rsidR="00D54C32">
        <w:t xml:space="preserve">. </w:t>
      </w:r>
    </w:p>
    <w:p w14:paraId="008951BA" w14:textId="77777777" w:rsidR="00265BA3" w:rsidRDefault="00265BA3" w:rsidP="0089021C"/>
    <w:p w14:paraId="0EF2E5D8" w14:textId="01728F22" w:rsidR="0089021C" w:rsidRDefault="00E9762C" w:rsidP="0089021C">
      <w:r>
        <w:t xml:space="preserve">Voor dit project is het eerste level </w:t>
      </w:r>
      <w:r w:rsidR="00D50E60">
        <w:t xml:space="preserve">de Systeem context </w:t>
      </w:r>
      <w:r>
        <w:t>(l</w:t>
      </w:r>
      <w:r w:rsidR="0089021C">
        <w:t>evel 0</w:t>
      </w:r>
      <w:r w:rsidR="00D50E60">
        <w:t xml:space="preserve">, </w:t>
      </w:r>
      <w:r w:rsidR="003870F6">
        <w:rPr>
          <w:highlight w:val="yellow"/>
        </w:rPr>
        <w:fldChar w:fldCharType="begin"/>
      </w:r>
      <w:r w:rsidR="003870F6">
        <w:instrText xml:space="preserve"> REF _Ref104553942 \h </w:instrText>
      </w:r>
      <w:r w:rsidR="003870F6">
        <w:rPr>
          <w:highlight w:val="yellow"/>
        </w:rPr>
      </w:r>
      <w:r w:rsidR="003870F6">
        <w:rPr>
          <w:highlight w:val="yellow"/>
        </w:rPr>
        <w:fldChar w:fldCharType="separate"/>
      </w:r>
      <w:r w:rsidR="00FC58D5">
        <w:t xml:space="preserve">Figuur </w:t>
      </w:r>
      <w:r w:rsidR="00FC58D5">
        <w:rPr>
          <w:noProof/>
        </w:rPr>
        <w:t>12</w:t>
      </w:r>
      <w:r w:rsidR="003870F6">
        <w:rPr>
          <w:highlight w:val="yellow"/>
        </w:rPr>
        <w:fldChar w:fldCharType="end"/>
      </w:r>
      <w:r w:rsidR="00D50E60">
        <w:t>)</w:t>
      </w:r>
      <w:r>
        <w:t>.</w:t>
      </w:r>
      <w:r w:rsidR="0089021C">
        <w:t xml:space="preserve"> </w:t>
      </w:r>
      <w:r>
        <w:t>Hierb</w:t>
      </w:r>
      <w:r w:rsidR="0089021C">
        <w:t xml:space="preserve">ij </w:t>
      </w:r>
      <w:r>
        <w:t xml:space="preserve">is </w:t>
      </w:r>
      <w:r w:rsidR="0089021C">
        <w:t xml:space="preserve">de STM32H7 </w:t>
      </w:r>
      <w:proofErr w:type="spellStart"/>
      <w:r w:rsidR="0089021C">
        <w:t>dual-core</w:t>
      </w:r>
      <w:proofErr w:type="spellEnd"/>
      <w:r w:rsidR="0089021C">
        <w:t xml:space="preserve"> een </w:t>
      </w:r>
      <w:r>
        <w:t>“</w:t>
      </w:r>
      <w:r w:rsidR="0089021C">
        <w:t>black box</w:t>
      </w:r>
      <w:r>
        <w:t>”</w:t>
      </w:r>
      <w:r w:rsidR="0089021C">
        <w:t xml:space="preserve">. In level 1 wordt deze STM32H7 </w:t>
      </w:r>
      <w:proofErr w:type="spellStart"/>
      <w:r w:rsidR="0089021C">
        <w:t>dual-core</w:t>
      </w:r>
      <w:proofErr w:type="spellEnd"/>
      <w:r w:rsidR="0089021C">
        <w:t xml:space="preserve"> een </w:t>
      </w:r>
      <w:r>
        <w:t>“</w:t>
      </w:r>
      <w:proofErr w:type="spellStart"/>
      <w:r w:rsidR="0089021C">
        <w:t>white</w:t>
      </w:r>
      <w:proofErr w:type="spellEnd"/>
      <w:r w:rsidR="0089021C">
        <w:t xml:space="preserve"> box</w:t>
      </w:r>
      <w:r>
        <w:t>”</w:t>
      </w:r>
      <w:r w:rsidR="0089021C">
        <w:t xml:space="preserve"> die weer bestaat uit meerdere </w:t>
      </w:r>
      <w:r>
        <w:t>blokken als “</w:t>
      </w:r>
      <w:r w:rsidR="0089021C">
        <w:t>black box</w:t>
      </w:r>
      <w:r>
        <w:t>”</w:t>
      </w:r>
      <w:r w:rsidR="0089021C">
        <w:t xml:space="preserve">. </w:t>
      </w:r>
      <w:r w:rsidR="0089021C" w:rsidRPr="0008188F">
        <w:t xml:space="preserve">In level 2 worden de </w:t>
      </w:r>
      <w:r>
        <w:t>“</w:t>
      </w:r>
      <w:r w:rsidR="0089021C" w:rsidRPr="0008188F">
        <w:t xml:space="preserve">black </w:t>
      </w:r>
      <w:proofErr w:type="spellStart"/>
      <w:r w:rsidR="0089021C" w:rsidRPr="0008188F">
        <w:t>boxes</w:t>
      </w:r>
      <w:proofErr w:type="spellEnd"/>
      <w:r>
        <w:t>”</w:t>
      </w:r>
      <w:r w:rsidR="0089021C" w:rsidRPr="0008188F">
        <w:t xml:space="preserve"> uit level 1 </w:t>
      </w:r>
      <w:r>
        <w:t>“</w:t>
      </w:r>
      <w:proofErr w:type="spellStart"/>
      <w:r w:rsidR="0089021C" w:rsidRPr="0008188F">
        <w:t>white</w:t>
      </w:r>
      <w:proofErr w:type="spellEnd"/>
      <w:r w:rsidR="0089021C" w:rsidRPr="0008188F">
        <w:t xml:space="preserve"> </w:t>
      </w:r>
      <w:proofErr w:type="spellStart"/>
      <w:r w:rsidR="0089021C" w:rsidRPr="0008188F">
        <w:t>boxes</w:t>
      </w:r>
      <w:proofErr w:type="spellEnd"/>
      <w:r>
        <w:t>”</w:t>
      </w:r>
      <w:r w:rsidR="0089021C">
        <w:t xml:space="preserve">. Tijdens elke stap worden </w:t>
      </w:r>
      <w:r w:rsidR="00456921">
        <w:t xml:space="preserve">in- en </w:t>
      </w:r>
      <w:proofErr w:type="spellStart"/>
      <w:r w:rsidR="00456921">
        <w:t>outputs</w:t>
      </w:r>
      <w:proofErr w:type="spellEnd"/>
      <w:r w:rsidR="00456921">
        <w:t>, connecties en opdrachten</w:t>
      </w:r>
      <w:r>
        <w:t xml:space="preserve"> beschreven van </w:t>
      </w:r>
      <w:r w:rsidR="0089021C">
        <w:t xml:space="preserve">de </w:t>
      </w:r>
      <w:r>
        <w:t>“</w:t>
      </w:r>
      <w:r w:rsidR="0089021C">
        <w:t xml:space="preserve">black </w:t>
      </w:r>
      <w:proofErr w:type="spellStart"/>
      <w:r w:rsidR="0089021C">
        <w:t>boxe</w:t>
      </w:r>
      <w:r>
        <w:t>s</w:t>
      </w:r>
      <w:proofErr w:type="spellEnd"/>
      <w:r>
        <w:t>”</w:t>
      </w:r>
      <w:r w:rsidR="0089021C">
        <w:t xml:space="preserve">. Dit is </w:t>
      </w:r>
      <w:r w:rsidR="009E029A">
        <w:t>het juiste aggregatieniveau</w:t>
      </w:r>
      <w:r w:rsidR="0089021C">
        <w:t xml:space="preserve"> om met de stakeholders</w:t>
      </w:r>
      <w:r w:rsidR="009E029A">
        <w:t xml:space="preserve"> in overleg te gaan </w:t>
      </w:r>
      <w:r w:rsidR="008643C6">
        <w:t xml:space="preserve">zonder </w:t>
      </w:r>
      <w:r w:rsidR="009E029A">
        <w:t xml:space="preserve">te veel in detail te treden op </w:t>
      </w:r>
      <w:r>
        <w:t xml:space="preserve">implementatie </w:t>
      </w:r>
      <w:r w:rsidR="009E029A">
        <w:t>niveau</w:t>
      </w:r>
      <w:r w:rsidR="0089021C">
        <w:t xml:space="preserve">. </w:t>
      </w:r>
      <w:r w:rsidR="00343179">
        <w:t>Nadat BBV is doorlopen en besproken kunnen vervolgens de</w:t>
      </w:r>
      <w:r w:rsidR="0089021C">
        <w:t xml:space="preserve"> modulaire </w:t>
      </w:r>
      <w:r w:rsidR="005E5824">
        <w:t>software modules</w:t>
      </w:r>
      <w:r w:rsidR="0089021C">
        <w:t xml:space="preserve"> </w:t>
      </w:r>
      <w:r w:rsidR="00343179">
        <w:t>opgesteld</w:t>
      </w:r>
      <w:r w:rsidR="0089021C">
        <w:t xml:space="preserve"> worden.</w:t>
      </w:r>
    </w:p>
    <w:p w14:paraId="2E2CF762" w14:textId="77777777" w:rsidR="00313B93" w:rsidRPr="0089021C" w:rsidRDefault="00313B93" w:rsidP="0089021C"/>
    <w:p w14:paraId="5C6E2D55" w14:textId="22C7E610" w:rsidR="000C0528" w:rsidRDefault="005D6AB2" w:rsidP="000C0528">
      <w:pPr>
        <w:keepNext/>
      </w:pPr>
      <w:r>
        <w:rPr>
          <w:noProof/>
        </w:rPr>
        <w:lastRenderedPageBreak/>
        <w:drawing>
          <wp:inline distT="0" distB="0" distL="0" distR="0" wp14:anchorId="69D1C209" wp14:editId="1B58FED9">
            <wp:extent cx="5731510" cy="4172585"/>
            <wp:effectExtent l="0" t="0" r="2540" b="0"/>
            <wp:docPr id="1098" name="Afbeelding 1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 name="Afbeelding 1098"/>
                    <pic:cNvPicPr/>
                  </pic:nvPicPr>
                  <pic:blipFill>
                    <a:blip r:embed="rId43"/>
                    <a:stretch>
                      <a:fillRect/>
                    </a:stretch>
                  </pic:blipFill>
                  <pic:spPr>
                    <a:xfrm>
                      <a:off x="0" y="0"/>
                      <a:ext cx="5731510" cy="4172585"/>
                    </a:xfrm>
                    <a:prstGeom prst="rect">
                      <a:avLst/>
                    </a:prstGeom>
                  </pic:spPr>
                </pic:pic>
              </a:graphicData>
            </a:graphic>
          </wp:inline>
        </w:drawing>
      </w:r>
    </w:p>
    <w:p w14:paraId="687BA049" w14:textId="7C2EBCE0" w:rsidR="00285FDA" w:rsidRDefault="000C0528" w:rsidP="000C0528">
      <w:pPr>
        <w:pStyle w:val="Bijschrift"/>
      </w:pPr>
      <w:bookmarkStart w:id="93" w:name="_Ref104553995"/>
      <w:bookmarkStart w:id="94" w:name="_Toc105527527"/>
      <w:r>
        <w:t xml:space="preserve">Figuur </w:t>
      </w:r>
      <w:r>
        <w:fldChar w:fldCharType="begin"/>
      </w:r>
      <w:r>
        <w:instrText xml:space="preserve"> SEQ Figuur \* ARABIC </w:instrText>
      </w:r>
      <w:r>
        <w:fldChar w:fldCharType="separate"/>
      </w:r>
      <w:r w:rsidR="00FC58D5">
        <w:rPr>
          <w:noProof/>
        </w:rPr>
        <w:t>13</w:t>
      </w:r>
      <w:r>
        <w:fldChar w:fldCharType="end"/>
      </w:r>
      <w:bookmarkEnd w:id="93"/>
      <w:r>
        <w:t xml:space="preserve"> BBV STM32H7 level 1</w:t>
      </w:r>
      <w:bookmarkEnd w:id="94"/>
    </w:p>
    <w:p w14:paraId="06D7831D" w14:textId="77777777" w:rsidR="00315E35" w:rsidRPr="003870F6" w:rsidRDefault="00315E35" w:rsidP="00285FDA"/>
    <w:p w14:paraId="031674AC" w14:textId="7E381DB8" w:rsidR="009748B7" w:rsidRDefault="009748B7" w:rsidP="00285FDA">
      <w:r w:rsidRPr="009748B7">
        <w:t xml:space="preserve">Zoals </w:t>
      </w:r>
      <w:r w:rsidR="00FC2DE4">
        <w:t>weergegeven</w:t>
      </w:r>
      <w:r w:rsidRPr="009748B7">
        <w:t xml:space="preserve"> </w:t>
      </w:r>
      <w:r>
        <w:t xml:space="preserve">in </w:t>
      </w:r>
      <w:r w:rsidR="003870F6">
        <w:fldChar w:fldCharType="begin"/>
      </w:r>
      <w:r w:rsidR="003870F6">
        <w:instrText xml:space="preserve"> REF _Ref104553995 \h </w:instrText>
      </w:r>
      <w:r w:rsidR="003870F6">
        <w:fldChar w:fldCharType="separate"/>
      </w:r>
      <w:r w:rsidR="00FC58D5">
        <w:t xml:space="preserve">Figuur </w:t>
      </w:r>
      <w:r w:rsidR="00FC58D5">
        <w:rPr>
          <w:noProof/>
        </w:rPr>
        <w:t>13</w:t>
      </w:r>
      <w:r w:rsidR="003870F6">
        <w:fldChar w:fldCharType="end"/>
      </w:r>
      <w:r>
        <w:t xml:space="preserve"> wordt level 1 van de BBV de STM32H7 </w:t>
      </w:r>
      <w:proofErr w:type="spellStart"/>
      <w:r>
        <w:t>dual-core</w:t>
      </w:r>
      <w:proofErr w:type="spellEnd"/>
      <w:r>
        <w:t xml:space="preserve"> beschouw</w:t>
      </w:r>
      <w:r w:rsidR="00FC2DE4">
        <w:t>d</w:t>
      </w:r>
      <w:r>
        <w:t xml:space="preserve"> als “</w:t>
      </w:r>
      <w:proofErr w:type="spellStart"/>
      <w:r>
        <w:t>white</w:t>
      </w:r>
      <w:proofErr w:type="spellEnd"/>
      <w:r>
        <w:t xml:space="preserve"> box”</w:t>
      </w:r>
      <w:r w:rsidR="00053BAC">
        <w:t xml:space="preserve"> en de Cortex-M7 en Cortex-M4 als “black box”</w:t>
      </w:r>
      <w:r>
        <w:t xml:space="preserve">. </w:t>
      </w:r>
      <w:r w:rsidR="00FC2DE4">
        <w:t xml:space="preserve">In het figuur is aangegeven welke </w:t>
      </w:r>
      <w:r>
        <w:t>hardware interfaces naar de Cortext-M4 gaan die gebruikt word</w:t>
      </w:r>
      <w:r w:rsidR="008B707F">
        <w:t>en</w:t>
      </w:r>
      <w:r>
        <w:t xml:space="preserve"> voor het real-time processing. De Cortex-M7 handelt het spelverloop af en heeft een verbinding met de </w:t>
      </w:r>
      <w:proofErr w:type="spellStart"/>
      <w:r>
        <w:t>Raspberry</w:t>
      </w:r>
      <w:proofErr w:type="spellEnd"/>
      <w:r>
        <w:t xml:space="preserve"> PI. De </w:t>
      </w:r>
      <w:proofErr w:type="spellStart"/>
      <w:r>
        <w:t>Raspberry</w:t>
      </w:r>
      <w:proofErr w:type="spellEnd"/>
      <w:r>
        <w:t xml:space="preserve"> PI rekent doormiddel van een algoritme uit wat de volgende stap van de robot moet zijn en geeft deze vervolgens door aan de Cortex-M7. De verbinding tussen de Cortex-M7 en Cortex-M4 geeft de </w:t>
      </w:r>
      <w:proofErr w:type="spellStart"/>
      <w:r>
        <w:t>dual-core</w:t>
      </w:r>
      <w:proofErr w:type="spellEnd"/>
      <w:r>
        <w:t xml:space="preserve"> communicatie weer. D</w:t>
      </w:r>
      <w:r w:rsidR="004D6ABA">
        <w:t>e communicatie is onmisbaar voor het</w:t>
      </w:r>
      <w:r>
        <w:t xml:space="preserve"> uitwisselen</w:t>
      </w:r>
      <w:r w:rsidR="004D6ABA">
        <w:t xml:space="preserve"> van data</w:t>
      </w:r>
      <w:r>
        <w:t xml:space="preserve"> tussen de twee </w:t>
      </w:r>
      <w:proofErr w:type="spellStart"/>
      <w:r>
        <w:t>cores</w:t>
      </w:r>
      <w:proofErr w:type="spellEnd"/>
      <w:r>
        <w:t xml:space="preserve"> die parallel van elkaar code uitvoeren.</w:t>
      </w:r>
    </w:p>
    <w:p w14:paraId="37E894C1" w14:textId="77777777" w:rsidR="009748B7" w:rsidRDefault="009748B7" w:rsidP="00285FDA"/>
    <w:p w14:paraId="20DB4861" w14:textId="78C13C0F" w:rsidR="00285FDA" w:rsidRPr="009748B7" w:rsidRDefault="009748B7" w:rsidP="00285FDA">
      <w:r>
        <w:t xml:space="preserve">In </w:t>
      </w:r>
      <w:r w:rsidR="003870F6" w:rsidRPr="003870F6">
        <w:fldChar w:fldCharType="begin"/>
      </w:r>
      <w:r w:rsidR="003870F6" w:rsidRPr="003870F6">
        <w:instrText xml:space="preserve"> REF _Ref104554010 \h </w:instrText>
      </w:r>
      <w:r w:rsidR="003870F6">
        <w:instrText xml:space="preserve"> \* MERGEFORMAT </w:instrText>
      </w:r>
      <w:r w:rsidR="003870F6" w:rsidRPr="003870F6">
        <w:fldChar w:fldCharType="separate"/>
      </w:r>
      <w:r w:rsidR="00FC58D5" w:rsidRPr="00FC58D5">
        <w:t xml:space="preserve">Figuur </w:t>
      </w:r>
      <w:r w:rsidR="00FC58D5" w:rsidRPr="00FC58D5">
        <w:rPr>
          <w:noProof/>
        </w:rPr>
        <w:t>14</w:t>
      </w:r>
      <w:r w:rsidR="003870F6" w:rsidRPr="003870F6">
        <w:fldChar w:fldCharType="end"/>
      </w:r>
      <w:r w:rsidRPr="003870F6">
        <w:t xml:space="preserve"> en </w:t>
      </w:r>
      <w:r w:rsidR="003870F6" w:rsidRPr="003870F6">
        <w:fldChar w:fldCharType="begin"/>
      </w:r>
      <w:r w:rsidR="003870F6" w:rsidRPr="003870F6">
        <w:instrText xml:space="preserve"> REF _Ref104554018 \h </w:instrText>
      </w:r>
      <w:r w:rsidR="003870F6">
        <w:instrText xml:space="preserve"> \* MERGEFORMAT </w:instrText>
      </w:r>
      <w:r w:rsidR="003870F6" w:rsidRPr="003870F6">
        <w:fldChar w:fldCharType="separate"/>
      </w:r>
      <w:r w:rsidR="00FC58D5" w:rsidRPr="00FC58D5">
        <w:t xml:space="preserve">Figuur </w:t>
      </w:r>
      <w:r w:rsidR="00FC58D5" w:rsidRPr="00FC58D5">
        <w:rPr>
          <w:noProof/>
        </w:rPr>
        <w:t>15</w:t>
      </w:r>
      <w:r w:rsidR="003870F6" w:rsidRPr="003870F6">
        <w:fldChar w:fldCharType="end"/>
      </w:r>
      <w:r w:rsidR="00053BAC">
        <w:t xml:space="preserve"> zijn de Cortex-M7 en Cortex-M4 </w:t>
      </w:r>
      <w:r w:rsidR="00C67963">
        <w:t xml:space="preserve">nog verder in detail ontleed (level 2) en </w:t>
      </w:r>
      <w:r w:rsidR="00053BAC">
        <w:t>weergeven als een “</w:t>
      </w:r>
      <w:proofErr w:type="spellStart"/>
      <w:r w:rsidR="00053BAC">
        <w:t>white</w:t>
      </w:r>
      <w:proofErr w:type="spellEnd"/>
      <w:r w:rsidR="00053BAC">
        <w:t xml:space="preserve"> box”. Voor de Cortex-M7 wordt </w:t>
      </w:r>
      <w:r w:rsidR="00C67963">
        <w:t>level 2</w:t>
      </w:r>
      <w:r w:rsidR="00053BAC">
        <w:t xml:space="preserve"> beschouw</w:t>
      </w:r>
      <w:r w:rsidR="00C67963">
        <w:t>d</w:t>
      </w:r>
      <w:r w:rsidR="00053BAC">
        <w:t xml:space="preserve"> als het laagste level</w:t>
      </w:r>
      <w:r w:rsidR="00E67033">
        <w:t xml:space="preserve"> omdat </w:t>
      </w:r>
      <w:r w:rsidR="00053BAC">
        <w:t xml:space="preserve">de blokken binnen dit niveau voldoende </w:t>
      </w:r>
      <w:r w:rsidR="00E67033">
        <w:t xml:space="preserve">representatief zijn ontleed voor </w:t>
      </w:r>
      <w:r w:rsidR="00053BAC">
        <w:t xml:space="preserve">de uiteindelijke </w:t>
      </w:r>
      <w:r w:rsidR="005E5824">
        <w:t>software modules</w:t>
      </w:r>
      <w:r w:rsidR="00053BAC">
        <w:t xml:space="preserve"> binnen de Cortex-M7.</w:t>
      </w:r>
      <w:r w:rsidR="006A3889">
        <w:t xml:space="preserve"> </w:t>
      </w:r>
    </w:p>
    <w:p w14:paraId="7A745770" w14:textId="77777777" w:rsidR="009748B7" w:rsidRPr="009748B7" w:rsidRDefault="009748B7" w:rsidP="00285FDA"/>
    <w:p w14:paraId="6633B24B" w14:textId="77777777" w:rsidR="000C0528" w:rsidRDefault="00C4635C" w:rsidP="000C0528">
      <w:pPr>
        <w:keepNext/>
      </w:pPr>
      <w:r>
        <w:rPr>
          <w:noProof/>
          <w:lang w:val="en-GB"/>
        </w:rPr>
        <w:lastRenderedPageBreak/>
        <w:drawing>
          <wp:inline distT="0" distB="0" distL="0" distR="0" wp14:anchorId="1969CCA1" wp14:editId="54A8D03A">
            <wp:extent cx="5762625" cy="3801314"/>
            <wp:effectExtent l="0" t="0" r="0" b="8890"/>
            <wp:docPr id="11" name="Afbeelding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fbeelding 11"/>
                    <pic:cNvPicPr/>
                  </pic:nvPicPr>
                  <pic:blipFill>
                    <a:blip r:embed="rId44"/>
                    <a:stretch>
                      <a:fillRect/>
                    </a:stretch>
                  </pic:blipFill>
                  <pic:spPr>
                    <a:xfrm>
                      <a:off x="0" y="0"/>
                      <a:ext cx="5774315" cy="3809025"/>
                    </a:xfrm>
                    <a:prstGeom prst="rect">
                      <a:avLst/>
                    </a:prstGeom>
                  </pic:spPr>
                </pic:pic>
              </a:graphicData>
            </a:graphic>
          </wp:inline>
        </w:drawing>
      </w:r>
    </w:p>
    <w:p w14:paraId="6BE5FCFF" w14:textId="660B43AB" w:rsidR="00285FDA" w:rsidRDefault="000C0528" w:rsidP="000C0528">
      <w:pPr>
        <w:pStyle w:val="Bijschrift"/>
        <w:rPr>
          <w:lang w:val="en-GB"/>
        </w:rPr>
      </w:pPr>
      <w:bookmarkStart w:id="95" w:name="_Ref104554010"/>
      <w:bookmarkStart w:id="96" w:name="_Toc105527528"/>
      <w:proofErr w:type="spellStart"/>
      <w:r w:rsidRPr="000C0528">
        <w:rPr>
          <w:lang w:val="en-GB"/>
        </w:rPr>
        <w:t>Figuur</w:t>
      </w:r>
      <w:proofErr w:type="spellEnd"/>
      <w:r w:rsidRPr="000C0528">
        <w:rPr>
          <w:lang w:val="en-GB"/>
        </w:rPr>
        <w:t xml:space="preserve"> </w:t>
      </w:r>
      <w:r>
        <w:fldChar w:fldCharType="begin"/>
      </w:r>
      <w:r w:rsidRPr="000C0528">
        <w:rPr>
          <w:lang w:val="en-GB"/>
        </w:rPr>
        <w:instrText xml:space="preserve"> SEQ Figuur \* ARABIC </w:instrText>
      </w:r>
      <w:r>
        <w:fldChar w:fldCharType="separate"/>
      </w:r>
      <w:r w:rsidR="00FC58D5">
        <w:rPr>
          <w:noProof/>
          <w:lang w:val="en-GB"/>
        </w:rPr>
        <w:t>14</w:t>
      </w:r>
      <w:r>
        <w:fldChar w:fldCharType="end"/>
      </w:r>
      <w:bookmarkEnd w:id="95"/>
      <w:r w:rsidRPr="000C0528">
        <w:rPr>
          <w:lang w:val="en-GB"/>
        </w:rPr>
        <w:t xml:space="preserve"> BBV Cortex-M7 level 2</w:t>
      </w:r>
      <w:bookmarkEnd w:id="96"/>
    </w:p>
    <w:p w14:paraId="66393B28" w14:textId="454A063C" w:rsidR="00A3260E" w:rsidRDefault="00A3260E" w:rsidP="00285FDA">
      <w:pPr>
        <w:rPr>
          <w:lang w:val="en-GB"/>
        </w:rPr>
      </w:pPr>
    </w:p>
    <w:p w14:paraId="2AD644D7" w14:textId="15E664CF" w:rsidR="000C0528" w:rsidRDefault="000C0528" w:rsidP="000C0528">
      <w:pPr>
        <w:pStyle w:val="Bijschrift"/>
        <w:keepNext/>
      </w:pPr>
      <w:bookmarkStart w:id="97" w:name="_Toc105522322"/>
      <w:r>
        <w:t xml:space="preserve">Tabel </w:t>
      </w:r>
      <w:r>
        <w:fldChar w:fldCharType="begin"/>
      </w:r>
      <w:r>
        <w:instrText xml:space="preserve"> SEQ Tabel \* ARABIC </w:instrText>
      </w:r>
      <w:r>
        <w:fldChar w:fldCharType="separate"/>
      </w:r>
      <w:r w:rsidR="00FC58D5">
        <w:rPr>
          <w:noProof/>
        </w:rPr>
        <w:t>3</w:t>
      </w:r>
      <w:r>
        <w:fldChar w:fldCharType="end"/>
      </w:r>
      <w:r>
        <w:t xml:space="preserve"> Omschrijving BBV Cortex-M7 level 2</w:t>
      </w:r>
      <w:bookmarkEnd w:id="97"/>
    </w:p>
    <w:tbl>
      <w:tblPr>
        <w:tblStyle w:val="Rastertabel4-Accent1"/>
        <w:tblW w:w="0" w:type="auto"/>
        <w:tblLook w:val="04A0" w:firstRow="1" w:lastRow="0" w:firstColumn="1" w:lastColumn="0" w:noHBand="0" w:noVBand="1"/>
      </w:tblPr>
      <w:tblGrid>
        <w:gridCol w:w="2263"/>
        <w:gridCol w:w="6753"/>
      </w:tblGrid>
      <w:tr w:rsidR="00A3260E" w14:paraId="31D980B6" w14:textId="77777777" w:rsidTr="00C865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46151B1B" w14:textId="1E557B6F" w:rsidR="00A3260E" w:rsidRDefault="00F559EF" w:rsidP="00C865D7">
            <w:r>
              <w:t>Bl</w:t>
            </w:r>
            <w:r w:rsidR="00A3260E">
              <w:t>ack box</w:t>
            </w:r>
          </w:p>
        </w:tc>
        <w:tc>
          <w:tcPr>
            <w:tcW w:w="6753" w:type="dxa"/>
          </w:tcPr>
          <w:p w14:paraId="32BDAE6E" w14:textId="77777777" w:rsidR="00A3260E" w:rsidRDefault="00A3260E" w:rsidP="00C865D7">
            <w:pPr>
              <w:cnfStyle w:val="100000000000" w:firstRow="1" w:lastRow="0" w:firstColumn="0" w:lastColumn="0" w:oddVBand="0" w:evenVBand="0" w:oddHBand="0" w:evenHBand="0" w:firstRowFirstColumn="0" w:firstRowLastColumn="0" w:lastRowFirstColumn="0" w:lastRowLastColumn="0"/>
            </w:pPr>
            <w:r>
              <w:t>Beschrijving</w:t>
            </w:r>
          </w:p>
        </w:tc>
      </w:tr>
      <w:tr w:rsidR="00A3260E" w:rsidRPr="00047BCD" w14:paraId="327DC099" w14:textId="77777777" w:rsidTr="00C865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002B9C4A" w14:textId="7D22E993" w:rsidR="00A3260E" w:rsidRDefault="00A3260E" w:rsidP="00C865D7">
            <w:r>
              <w:t>Game controller</w:t>
            </w:r>
          </w:p>
        </w:tc>
        <w:tc>
          <w:tcPr>
            <w:tcW w:w="6753" w:type="dxa"/>
          </w:tcPr>
          <w:p w14:paraId="24177204" w14:textId="6B97A009" w:rsidR="00A3260E" w:rsidRPr="00047BCD" w:rsidRDefault="00A3260E" w:rsidP="00C865D7">
            <w:pPr>
              <w:cnfStyle w:val="000000100000" w:firstRow="0" w:lastRow="0" w:firstColumn="0" w:lastColumn="0" w:oddVBand="0" w:evenVBand="0" w:oddHBand="1" w:evenHBand="0" w:firstRowFirstColumn="0" w:firstRowLastColumn="0" w:lastRowFirstColumn="0" w:lastRowLastColumn="0"/>
            </w:pPr>
            <w:r w:rsidRPr="00047BCD">
              <w:t xml:space="preserve">De </w:t>
            </w:r>
            <w:r>
              <w:t>G</w:t>
            </w:r>
            <w:r w:rsidRPr="00047BCD">
              <w:t xml:space="preserve">ame </w:t>
            </w:r>
            <w:r>
              <w:t>controller</w:t>
            </w:r>
            <w:r w:rsidRPr="00047BCD">
              <w:t xml:space="preserve"> is verantwoor</w:t>
            </w:r>
            <w:r>
              <w:t>delijk voor het spelverloop doormiddel van een state machine.</w:t>
            </w:r>
          </w:p>
        </w:tc>
      </w:tr>
      <w:tr w:rsidR="00A3260E" w14:paraId="55F99369" w14:textId="77777777" w:rsidTr="00C865D7">
        <w:tc>
          <w:tcPr>
            <w:cnfStyle w:val="001000000000" w:firstRow="0" w:lastRow="0" w:firstColumn="1" w:lastColumn="0" w:oddVBand="0" w:evenVBand="0" w:oddHBand="0" w:evenHBand="0" w:firstRowFirstColumn="0" w:firstRowLastColumn="0" w:lastRowFirstColumn="0" w:lastRowLastColumn="0"/>
            <w:tcW w:w="2263" w:type="dxa"/>
          </w:tcPr>
          <w:p w14:paraId="1D5277D7" w14:textId="77777777" w:rsidR="00A3260E" w:rsidRDefault="00A3260E" w:rsidP="00C865D7">
            <w:proofErr w:type="spellStart"/>
            <w:r>
              <w:t>Init</w:t>
            </w:r>
            <w:proofErr w:type="spellEnd"/>
          </w:p>
        </w:tc>
        <w:tc>
          <w:tcPr>
            <w:tcW w:w="6753" w:type="dxa"/>
          </w:tcPr>
          <w:p w14:paraId="7FCC26CD" w14:textId="40DC6DF7" w:rsidR="00A3260E" w:rsidRDefault="00A3260E" w:rsidP="00C865D7">
            <w:pPr>
              <w:cnfStyle w:val="000000000000" w:firstRow="0" w:lastRow="0" w:firstColumn="0" w:lastColumn="0" w:oddVBand="0" w:evenVBand="0" w:oddHBand="0" w:evenHBand="0" w:firstRowFirstColumn="0" w:firstRowLastColumn="0" w:lastRowFirstColumn="0" w:lastRowLastColumn="0"/>
            </w:pPr>
            <w:r>
              <w:t xml:space="preserve">Wordt </w:t>
            </w:r>
            <w:r w:rsidR="00421650">
              <w:t>éé</w:t>
            </w:r>
            <w:r>
              <w:t xml:space="preserve">n keer gedraaid om de Cortex-M7 te initialiseren en op te starten. </w:t>
            </w:r>
          </w:p>
        </w:tc>
      </w:tr>
      <w:tr w:rsidR="00A3260E" w14:paraId="30CEB157" w14:textId="77777777" w:rsidTr="00C865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6299169B" w14:textId="77777777" w:rsidR="00A3260E" w:rsidRDefault="00A3260E" w:rsidP="00C865D7">
            <w:r>
              <w:t>UART controller</w:t>
            </w:r>
          </w:p>
        </w:tc>
        <w:tc>
          <w:tcPr>
            <w:tcW w:w="6753" w:type="dxa"/>
          </w:tcPr>
          <w:p w14:paraId="260534FE" w14:textId="77777777" w:rsidR="00A3260E" w:rsidRDefault="00A3260E" w:rsidP="00C865D7">
            <w:pPr>
              <w:cnfStyle w:val="000000100000" w:firstRow="0" w:lastRow="0" w:firstColumn="0" w:lastColumn="0" w:oddVBand="0" w:evenVBand="0" w:oddHBand="1" w:evenHBand="0" w:firstRowFirstColumn="0" w:firstRowLastColumn="0" w:lastRowFirstColumn="0" w:lastRowLastColumn="0"/>
            </w:pPr>
            <w:r>
              <w:t>De UART controller implementeert alle communicatie via UART.</w:t>
            </w:r>
          </w:p>
        </w:tc>
      </w:tr>
      <w:tr w:rsidR="00A3260E" w:rsidRPr="00EF549E" w14:paraId="26AC9C4E" w14:textId="77777777" w:rsidTr="009D5709">
        <w:trPr>
          <w:trHeight w:val="619"/>
        </w:trPr>
        <w:tc>
          <w:tcPr>
            <w:cnfStyle w:val="001000000000" w:firstRow="0" w:lastRow="0" w:firstColumn="1" w:lastColumn="0" w:oddVBand="0" w:evenVBand="0" w:oddHBand="0" w:evenHBand="0" w:firstRowFirstColumn="0" w:firstRowLastColumn="0" w:lastRowFirstColumn="0" w:lastRowLastColumn="0"/>
            <w:tcW w:w="2263" w:type="dxa"/>
          </w:tcPr>
          <w:p w14:paraId="047631DF" w14:textId="77777777" w:rsidR="00A3260E" w:rsidRDefault="00A3260E" w:rsidP="00C865D7">
            <w:r>
              <w:t xml:space="preserve">Cortex-M4 </w:t>
            </w:r>
            <w:proofErr w:type="spellStart"/>
            <w:r>
              <w:t>task</w:t>
            </w:r>
            <w:proofErr w:type="spellEnd"/>
            <w:r>
              <w:t xml:space="preserve"> generator</w:t>
            </w:r>
          </w:p>
        </w:tc>
        <w:tc>
          <w:tcPr>
            <w:tcW w:w="6753" w:type="dxa"/>
          </w:tcPr>
          <w:p w14:paraId="4563F4A1" w14:textId="77777777" w:rsidR="00A3260E" w:rsidRPr="00EF549E" w:rsidRDefault="00A3260E" w:rsidP="00C865D7">
            <w:pPr>
              <w:cnfStyle w:val="000000000000" w:firstRow="0" w:lastRow="0" w:firstColumn="0" w:lastColumn="0" w:oddVBand="0" w:evenVBand="0" w:oddHBand="0" w:evenHBand="0" w:firstRowFirstColumn="0" w:firstRowLastColumn="0" w:lastRowFirstColumn="0" w:lastRowLastColumn="0"/>
            </w:pPr>
            <w:r w:rsidRPr="00EF549E">
              <w:t xml:space="preserve">De Cortex-M4 </w:t>
            </w:r>
            <w:proofErr w:type="spellStart"/>
            <w:r w:rsidRPr="00EF549E">
              <w:t>task</w:t>
            </w:r>
            <w:proofErr w:type="spellEnd"/>
            <w:r w:rsidRPr="00EF549E">
              <w:t xml:space="preserve"> generator implementeert</w:t>
            </w:r>
            <w:r>
              <w:t xml:space="preserve"> de communicatie met de Cortex-M4. </w:t>
            </w:r>
          </w:p>
        </w:tc>
      </w:tr>
      <w:tr w:rsidR="00A3260E" w:rsidRPr="00054BB0" w14:paraId="096D7DC5" w14:textId="77777777" w:rsidTr="00C865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46F531AE" w14:textId="77777777" w:rsidR="00A3260E" w:rsidRDefault="00A3260E" w:rsidP="00C865D7">
            <w:r>
              <w:t>Game end unit</w:t>
            </w:r>
          </w:p>
        </w:tc>
        <w:tc>
          <w:tcPr>
            <w:tcW w:w="6753" w:type="dxa"/>
          </w:tcPr>
          <w:p w14:paraId="477FB5C7" w14:textId="77777777" w:rsidR="00A3260E" w:rsidRPr="00054BB0" w:rsidRDefault="00A3260E" w:rsidP="00C865D7">
            <w:pPr>
              <w:cnfStyle w:val="000000100000" w:firstRow="0" w:lastRow="0" w:firstColumn="0" w:lastColumn="0" w:oddVBand="0" w:evenVBand="0" w:oddHBand="1" w:evenHBand="0" w:firstRowFirstColumn="0" w:firstRowLastColumn="0" w:lastRowFirstColumn="0" w:lastRowLastColumn="0"/>
            </w:pPr>
            <w:r w:rsidRPr="00054BB0">
              <w:t>De Game end unit implementeert alle communicatie naar een</w:t>
            </w:r>
            <w:r>
              <w:t xml:space="preserve"> output voor de speler.</w:t>
            </w:r>
          </w:p>
        </w:tc>
      </w:tr>
    </w:tbl>
    <w:p w14:paraId="4A44A259" w14:textId="77777777" w:rsidR="00A3260E" w:rsidRPr="00A3260E" w:rsidRDefault="00A3260E" w:rsidP="00285FDA"/>
    <w:p w14:paraId="0A1CCEAE" w14:textId="785C1225" w:rsidR="00285FDA" w:rsidRPr="00A3260E" w:rsidRDefault="00285FDA" w:rsidP="00285FDA"/>
    <w:p w14:paraId="05F2C5AF" w14:textId="4627C0C9" w:rsidR="000C0528" w:rsidRDefault="00257DF1" w:rsidP="000C0528">
      <w:pPr>
        <w:keepNext/>
      </w:pPr>
      <w:r>
        <w:rPr>
          <w:noProof/>
        </w:rPr>
        <w:lastRenderedPageBreak/>
        <w:drawing>
          <wp:inline distT="0" distB="0" distL="0" distR="0" wp14:anchorId="7E1BB928" wp14:editId="5CE6EF90">
            <wp:extent cx="5731510" cy="4235450"/>
            <wp:effectExtent l="0" t="0" r="2540" b="0"/>
            <wp:docPr id="1099" name="Afbeelding 1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 name="Afbeelding 1099"/>
                    <pic:cNvPicPr/>
                  </pic:nvPicPr>
                  <pic:blipFill>
                    <a:blip r:embed="rId45"/>
                    <a:stretch>
                      <a:fillRect/>
                    </a:stretch>
                  </pic:blipFill>
                  <pic:spPr>
                    <a:xfrm>
                      <a:off x="0" y="0"/>
                      <a:ext cx="5731510" cy="4235450"/>
                    </a:xfrm>
                    <a:prstGeom prst="rect">
                      <a:avLst/>
                    </a:prstGeom>
                  </pic:spPr>
                </pic:pic>
              </a:graphicData>
            </a:graphic>
          </wp:inline>
        </w:drawing>
      </w:r>
    </w:p>
    <w:p w14:paraId="7F30FE1D" w14:textId="77AC2DE0" w:rsidR="00285FDA" w:rsidRPr="000C0528" w:rsidRDefault="000C0528" w:rsidP="000C0528">
      <w:pPr>
        <w:pStyle w:val="Bijschrift"/>
        <w:rPr>
          <w:lang w:val="en-GB"/>
        </w:rPr>
      </w:pPr>
      <w:bookmarkStart w:id="98" w:name="_Ref104554018"/>
      <w:bookmarkStart w:id="99" w:name="_Toc105527529"/>
      <w:proofErr w:type="spellStart"/>
      <w:r w:rsidRPr="000C0528">
        <w:rPr>
          <w:lang w:val="en-GB"/>
        </w:rPr>
        <w:t>Figuur</w:t>
      </w:r>
      <w:proofErr w:type="spellEnd"/>
      <w:r w:rsidRPr="000C0528">
        <w:rPr>
          <w:lang w:val="en-GB"/>
        </w:rPr>
        <w:t xml:space="preserve"> </w:t>
      </w:r>
      <w:r>
        <w:fldChar w:fldCharType="begin"/>
      </w:r>
      <w:r w:rsidRPr="000C0528">
        <w:rPr>
          <w:lang w:val="en-GB"/>
        </w:rPr>
        <w:instrText xml:space="preserve"> SEQ Figuur \* ARABIC </w:instrText>
      </w:r>
      <w:r>
        <w:fldChar w:fldCharType="separate"/>
      </w:r>
      <w:r w:rsidR="00FC58D5">
        <w:rPr>
          <w:noProof/>
          <w:lang w:val="en-GB"/>
        </w:rPr>
        <w:t>15</w:t>
      </w:r>
      <w:r>
        <w:fldChar w:fldCharType="end"/>
      </w:r>
      <w:bookmarkEnd w:id="98"/>
      <w:r w:rsidRPr="000C0528">
        <w:rPr>
          <w:lang w:val="en-GB"/>
        </w:rPr>
        <w:t xml:space="preserve"> BBV Cortex-M4 level 2</w:t>
      </w:r>
      <w:bookmarkEnd w:id="99"/>
    </w:p>
    <w:p w14:paraId="429C580C" w14:textId="77777777" w:rsidR="00315E35" w:rsidRPr="006E7D5D" w:rsidRDefault="00315E35" w:rsidP="00285FDA">
      <w:pPr>
        <w:rPr>
          <w:lang w:val="en-GB"/>
        </w:rPr>
      </w:pPr>
    </w:p>
    <w:p w14:paraId="1F10A859" w14:textId="23D90E3F" w:rsidR="000C0528" w:rsidRDefault="000C0528" w:rsidP="000C0528">
      <w:pPr>
        <w:pStyle w:val="Bijschrift"/>
        <w:keepNext/>
      </w:pPr>
      <w:bookmarkStart w:id="100" w:name="_Toc105522323"/>
      <w:r>
        <w:t xml:space="preserve">Tabel </w:t>
      </w:r>
      <w:r>
        <w:fldChar w:fldCharType="begin"/>
      </w:r>
      <w:r>
        <w:instrText xml:space="preserve"> SEQ Tabel \* ARABIC </w:instrText>
      </w:r>
      <w:r>
        <w:fldChar w:fldCharType="separate"/>
      </w:r>
      <w:r w:rsidR="00FC58D5">
        <w:rPr>
          <w:noProof/>
        </w:rPr>
        <w:t>4</w:t>
      </w:r>
      <w:r>
        <w:fldChar w:fldCharType="end"/>
      </w:r>
      <w:r>
        <w:t xml:space="preserve"> Omschrijving BBV Cortex-M4 level 2</w:t>
      </w:r>
      <w:bookmarkEnd w:id="100"/>
    </w:p>
    <w:tbl>
      <w:tblPr>
        <w:tblStyle w:val="Rastertabel4-Accent1"/>
        <w:tblW w:w="0" w:type="auto"/>
        <w:tblLook w:val="04A0" w:firstRow="1" w:lastRow="0" w:firstColumn="1" w:lastColumn="0" w:noHBand="0" w:noVBand="1"/>
      </w:tblPr>
      <w:tblGrid>
        <w:gridCol w:w="2263"/>
        <w:gridCol w:w="6753"/>
      </w:tblGrid>
      <w:tr w:rsidR="00831B60" w14:paraId="066EC995" w14:textId="77777777" w:rsidTr="00C865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08A47EDD" w14:textId="78531225" w:rsidR="00831B60" w:rsidRDefault="001B3AFA" w:rsidP="00C865D7">
            <w:r>
              <w:t>Bl</w:t>
            </w:r>
            <w:r w:rsidR="00831B60">
              <w:t>ack box</w:t>
            </w:r>
          </w:p>
        </w:tc>
        <w:tc>
          <w:tcPr>
            <w:tcW w:w="6753" w:type="dxa"/>
          </w:tcPr>
          <w:p w14:paraId="29A3A7F2" w14:textId="77777777" w:rsidR="00831B60" w:rsidRDefault="00831B60" w:rsidP="00C865D7">
            <w:pPr>
              <w:cnfStyle w:val="100000000000" w:firstRow="1" w:lastRow="0" w:firstColumn="0" w:lastColumn="0" w:oddVBand="0" w:evenVBand="0" w:oddHBand="0" w:evenHBand="0" w:firstRowFirstColumn="0" w:firstRowLastColumn="0" w:lastRowFirstColumn="0" w:lastRowLastColumn="0"/>
            </w:pPr>
            <w:r>
              <w:t>Beschrijving</w:t>
            </w:r>
          </w:p>
        </w:tc>
      </w:tr>
      <w:tr w:rsidR="00831B60" w:rsidRPr="00047BCD" w14:paraId="2A88619A" w14:textId="77777777" w:rsidTr="00C865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6338045C" w14:textId="77777777" w:rsidR="00831B60" w:rsidRDefault="00831B60" w:rsidP="00C865D7">
            <w:proofErr w:type="spellStart"/>
            <w:r>
              <w:t>Task</w:t>
            </w:r>
            <w:proofErr w:type="spellEnd"/>
            <w:r>
              <w:t xml:space="preserve"> manager</w:t>
            </w:r>
          </w:p>
        </w:tc>
        <w:tc>
          <w:tcPr>
            <w:tcW w:w="6753" w:type="dxa"/>
          </w:tcPr>
          <w:p w14:paraId="770C3634" w14:textId="419FEA4B" w:rsidR="00831B60" w:rsidRPr="008261E6" w:rsidRDefault="00831B60" w:rsidP="00C865D7">
            <w:pPr>
              <w:cnfStyle w:val="000000100000" w:firstRow="0" w:lastRow="0" w:firstColumn="0" w:lastColumn="0" w:oddVBand="0" w:evenVBand="0" w:oddHBand="1" w:evenHBand="0" w:firstRowFirstColumn="0" w:firstRowLastColumn="0" w:lastRowFirstColumn="0" w:lastRowLastColumn="0"/>
            </w:pPr>
            <w:r w:rsidRPr="00047BCD">
              <w:t xml:space="preserve">De </w:t>
            </w:r>
            <w:proofErr w:type="spellStart"/>
            <w:r>
              <w:t>Task</w:t>
            </w:r>
            <w:proofErr w:type="spellEnd"/>
            <w:r>
              <w:t xml:space="preserve"> manager</w:t>
            </w:r>
            <w:r w:rsidRPr="00047BCD">
              <w:t xml:space="preserve"> is verantwoor</w:t>
            </w:r>
            <w:r>
              <w:t>delijk voor het verloop van de uit te voeren opdrachten van de Cortex-M7 doormiddel van een state machine.</w:t>
            </w:r>
          </w:p>
        </w:tc>
      </w:tr>
      <w:tr w:rsidR="00831B60" w14:paraId="20311EAF" w14:textId="77777777" w:rsidTr="00C865D7">
        <w:tc>
          <w:tcPr>
            <w:cnfStyle w:val="001000000000" w:firstRow="0" w:lastRow="0" w:firstColumn="1" w:lastColumn="0" w:oddVBand="0" w:evenVBand="0" w:oddHBand="0" w:evenHBand="0" w:firstRowFirstColumn="0" w:firstRowLastColumn="0" w:lastRowFirstColumn="0" w:lastRowLastColumn="0"/>
            <w:tcW w:w="2263" w:type="dxa"/>
          </w:tcPr>
          <w:p w14:paraId="4D151C66" w14:textId="77777777" w:rsidR="00831B60" w:rsidRDefault="00831B60" w:rsidP="00C865D7">
            <w:proofErr w:type="spellStart"/>
            <w:r>
              <w:t>Init</w:t>
            </w:r>
            <w:proofErr w:type="spellEnd"/>
          </w:p>
        </w:tc>
        <w:tc>
          <w:tcPr>
            <w:tcW w:w="6753" w:type="dxa"/>
          </w:tcPr>
          <w:p w14:paraId="3DEF4B86" w14:textId="6391706D" w:rsidR="00831B60" w:rsidRDefault="00831B60" w:rsidP="00C865D7">
            <w:pPr>
              <w:cnfStyle w:val="000000000000" w:firstRow="0" w:lastRow="0" w:firstColumn="0" w:lastColumn="0" w:oddVBand="0" w:evenVBand="0" w:oddHBand="0" w:evenHBand="0" w:firstRowFirstColumn="0" w:firstRowLastColumn="0" w:lastRowFirstColumn="0" w:lastRowLastColumn="0"/>
            </w:pPr>
            <w:r>
              <w:t xml:space="preserve">Wordt </w:t>
            </w:r>
            <w:r w:rsidR="002F615F">
              <w:t>éé</w:t>
            </w:r>
            <w:r>
              <w:t>n keer gedraaid om de Cortex-M4 te initialiseren en op te starten. In deze fase worden de sensoren getest op aanwezigheid en de motoren voeren een “</w:t>
            </w:r>
            <w:proofErr w:type="spellStart"/>
            <w:r>
              <w:t>homing</w:t>
            </w:r>
            <w:proofErr w:type="spellEnd"/>
            <w:r>
              <w:t>” protocol uit.</w:t>
            </w:r>
          </w:p>
        </w:tc>
      </w:tr>
      <w:tr w:rsidR="00831B60" w14:paraId="164BFF0E" w14:textId="77777777" w:rsidTr="00C865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1772F299" w14:textId="77777777" w:rsidR="00831B60" w:rsidRDefault="00831B60" w:rsidP="00C865D7">
            <w:r>
              <w:t>Motor controller</w:t>
            </w:r>
          </w:p>
        </w:tc>
        <w:tc>
          <w:tcPr>
            <w:tcW w:w="6753" w:type="dxa"/>
          </w:tcPr>
          <w:p w14:paraId="2FD194F3" w14:textId="120D86F0" w:rsidR="00831B60" w:rsidRDefault="00831B60" w:rsidP="00C865D7">
            <w:pPr>
              <w:cnfStyle w:val="000000100000" w:firstRow="0" w:lastRow="0" w:firstColumn="0" w:lastColumn="0" w:oddVBand="0" w:evenVBand="0" w:oddHBand="1" w:evenHBand="0" w:firstRowFirstColumn="0" w:firstRowLastColumn="0" w:lastRowFirstColumn="0" w:lastRowLastColumn="0"/>
            </w:pPr>
            <w:r>
              <w:t>De Motor controller implementeert alle communicatie met de motor drivers</w:t>
            </w:r>
            <w:r w:rsidR="00944548">
              <w:t>, encoders</w:t>
            </w:r>
            <w:r w:rsidR="00A62184">
              <w:t>,</w:t>
            </w:r>
            <w:r w:rsidR="003F3DAE">
              <w:t xml:space="preserve"> </w:t>
            </w:r>
            <w:r>
              <w:t>de PID regelaars</w:t>
            </w:r>
            <w:r w:rsidR="00A62184">
              <w:t xml:space="preserve"> en home stop</w:t>
            </w:r>
            <w:r>
              <w:t>.</w:t>
            </w:r>
          </w:p>
        </w:tc>
      </w:tr>
      <w:tr w:rsidR="00831B60" w:rsidRPr="0005155B" w14:paraId="2C65359E" w14:textId="77777777" w:rsidTr="009D5709">
        <w:trPr>
          <w:trHeight w:val="593"/>
        </w:trPr>
        <w:tc>
          <w:tcPr>
            <w:cnfStyle w:val="001000000000" w:firstRow="0" w:lastRow="0" w:firstColumn="1" w:lastColumn="0" w:oddVBand="0" w:evenVBand="0" w:oddHBand="0" w:evenHBand="0" w:firstRowFirstColumn="0" w:firstRowLastColumn="0" w:lastRowFirstColumn="0" w:lastRowLastColumn="0"/>
            <w:tcW w:w="2263" w:type="dxa"/>
          </w:tcPr>
          <w:p w14:paraId="7C846837" w14:textId="77777777" w:rsidR="00831B60" w:rsidRDefault="00831B60" w:rsidP="00C865D7">
            <w:pPr>
              <w:rPr>
                <w:b w:val="0"/>
                <w:bCs w:val="0"/>
              </w:rPr>
            </w:pPr>
            <w:proofErr w:type="spellStart"/>
            <w:r>
              <w:t>Coin</w:t>
            </w:r>
            <w:proofErr w:type="spellEnd"/>
            <w:r>
              <w:t xml:space="preserve"> </w:t>
            </w:r>
            <w:proofErr w:type="spellStart"/>
            <w:r>
              <w:t>color</w:t>
            </w:r>
            <w:proofErr w:type="spellEnd"/>
            <w:r>
              <w:t xml:space="preserve"> </w:t>
            </w:r>
          </w:p>
          <w:p w14:paraId="7E9F05A8" w14:textId="77777777" w:rsidR="00831B60" w:rsidRDefault="00831B60" w:rsidP="00C865D7">
            <w:r>
              <w:t>separator</w:t>
            </w:r>
          </w:p>
        </w:tc>
        <w:tc>
          <w:tcPr>
            <w:tcW w:w="6753" w:type="dxa"/>
          </w:tcPr>
          <w:p w14:paraId="35A8EBA7" w14:textId="77777777" w:rsidR="00831B60" w:rsidRPr="0005155B" w:rsidRDefault="00831B60" w:rsidP="00C865D7">
            <w:pPr>
              <w:cnfStyle w:val="000000000000" w:firstRow="0" w:lastRow="0" w:firstColumn="0" w:lastColumn="0" w:oddVBand="0" w:evenVBand="0" w:oddHBand="0" w:evenHBand="0" w:firstRowFirstColumn="0" w:firstRowLastColumn="0" w:lastRowFirstColumn="0" w:lastRowLastColumn="0"/>
            </w:pPr>
            <w:r w:rsidRPr="0005155B">
              <w:t xml:space="preserve">De </w:t>
            </w:r>
            <w:proofErr w:type="spellStart"/>
            <w:r w:rsidRPr="0005155B">
              <w:t>Coin</w:t>
            </w:r>
            <w:proofErr w:type="spellEnd"/>
            <w:r w:rsidRPr="0005155B">
              <w:t xml:space="preserve"> </w:t>
            </w:r>
            <w:proofErr w:type="spellStart"/>
            <w:r w:rsidRPr="0005155B">
              <w:t>color</w:t>
            </w:r>
            <w:proofErr w:type="spellEnd"/>
            <w:r w:rsidRPr="0005155B">
              <w:t xml:space="preserve"> separator implementeert alle functies voor het</w:t>
            </w:r>
            <w:r>
              <w:t xml:space="preserve"> afhandelen van het scheiden van de fiches.</w:t>
            </w:r>
          </w:p>
        </w:tc>
      </w:tr>
      <w:tr w:rsidR="00831B60" w:rsidRPr="00054BB0" w14:paraId="0A91AE61" w14:textId="77777777" w:rsidTr="00C865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41C6C0F8" w14:textId="77777777" w:rsidR="00831B60" w:rsidRDefault="00831B60" w:rsidP="00C865D7">
            <w:r>
              <w:t xml:space="preserve">User </w:t>
            </w:r>
            <w:proofErr w:type="spellStart"/>
            <w:r>
              <w:t>detect</w:t>
            </w:r>
            <w:proofErr w:type="spellEnd"/>
          </w:p>
        </w:tc>
        <w:tc>
          <w:tcPr>
            <w:tcW w:w="6753" w:type="dxa"/>
          </w:tcPr>
          <w:p w14:paraId="00E5CA61" w14:textId="77777777" w:rsidR="00831B60" w:rsidRPr="00054BB0" w:rsidRDefault="00831B60" w:rsidP="00C865D7">
            <w:pPr>
              <w:cnfStyle w:val="000000100000" w:firstRow="0" w:lastRow="0" w:firstColumn="0" w:lastColumn="0" w:oddVBand="0" w:evenVBand="0" w:oddHBand="1" w:evenHBand="0" w:firstRowFirstColumn="0" w:firstRowLastColumn="0" w:lastRowFirstColumn="0" w:lastRowLastColumn="0"/>
            </w:pPr>
            <w:r w:rsidRPr="00054BB0">
              <w:t xml:space="preserve">De </w:t>
            </w:r>
            <w:r>
              <w:t xml:space="preserve">User </w:t>
            </w:r>
            <w:proofErr w:type="spellStart"/>
            <w:r>
              <w:t>detect</w:t>
            </w:r>
            <w:proofErr w:type="spellEnd"/>
            <w:r>
              <w:t xml:space="preserve"> implementeert alle functies voor het afhandelen van de sensoren voor de input van de speler.</w:t>
            </w:r>
          </w:p>
        </w:tc>
      </w:tr>
      <w:tr w:rsidR="00831B60" w:rsidRPr="00054BB0" w14:paraId="66E003B3" w14:textId="77777777" w:rsidTr="00C865D7">
        <w:tc>
          <w:tcPr>
            <w:cnfStyle w:val="001000000000" w:firstRow="0" w:lastRow="0" w:firstColumn="1" w:lastColumn="0" w:oddVBand="0" w:evenVBand="0" w:oddHBand="0" w:evenHBand="0" w:firstRowFirstColumn="0" w:firstRowLastColumn="0" w:lastRowFirstColumn="0" w:lastRowLastColumn="0"/>
            <w:tcW w:w="2263" w:type="dxa"/>
          </w:tcPr>
          <w:p w14:paraId="11DB6921" w14:textId="77777777" w:rsidR="00831B60" w:rsidRDefault="00831B60" w:rsidP="00C865D7">
            <w:r w:rsidRPr="00A36761">
              <w:t>Board opener</w:t>
            </w:r>
          </w:p>
        </w:tc>
        <w:tc>
          <w:tcPr>
            <w:tcW w:w="6753" w:type="dxa"/>
          </w:tcPr>
          <w:p w14:paraId="295CC436" w14:textId="41E0B1DC" w:rsidR="00831B60" w:rsidRPr="00054BB0" w:rsidRDefault="00831B60" w:rsidP="00C865D7">
            <w:pPr>
              <w:cnfStyle w:val="000000000000" w:firstRow="0" w:lastRow="0" w:firstColumn="0" w:lastColumn="0" w:oddVBand="0" w:evenVBand="0" w:oddHBand="0" w:evenHBand="0" w:firstRowFirstColumn="0" w:firstRowLastColumn="0" w:lastRowFirstColumn="0" w:lastRowLastColumn="0"/>
            </w:pPr>
            <w:r>
              <w:t>De Board opener implementeert alle functies voor het afhandelen van het open van het 4-op-1-rij bord als het spel klaar is</w:t>
            </w:r>
            <w:r w:rsidR="004148CA">
              <w:t xml:space="preserve"> en de clean</w:t>
            </w:r>
            <w:r w:rsidR="00AF2F33">
              <w:t>-</w:t>
            </w:r>
            <w:r w:rsidR="004148CA">
              <w:t>up fase begint</w:t>
            </w:r>
            <w:r>
              <w:t>.</w:t>
            </w:r>
          </w:p>
        </w:tc>
      </w:tr>
      <w:tr w:rsidR="00831B60" w:rsidRPr="0005155B" w14:paraId="4C56C18A" w14:textId="77777777" w:rsidTr="009D5709">
        <w:trPr>
          <w:cnfStyle w:val="000000100000" w:firstRow="0" w:lastRow="0" w:firstColumn="0" w:lastColumn="0" w:oddVBand="0" w:evenVBand="0" w:oddHBand="1" w:evenHBand="0" w:firstRowFirstColumn="0" w:firstRowLastColumn="0" w:lastRowFirstColumn="0" w:lastRowLastColumn="0"/>
          <w:trHeight w:val="605"/>
        </w:trPr>
        <w:tc>
          <w:tcPr>
            <w:cnfStyle w:val="001000000000" w:firstRow="0" w:lastRow="0" w:firstColumn="1" w:lastColumn="0" w:oddVBand="0" w:evenVBand="0" w:oddHBand="0" w:evenHBand="0" w:firstRowFirstColumn="0" w:firstRowLastColumn="0" w:lastRowFirstColumn="0" w:lastRowLastColumn="0"/>
            <w:tcW w:w="2263" w:type="dxa"/>
          </w:tcPr>
          <w:p w14:paraId="3AFAD570" w14:textId="77777777" w:rsidR="00831B60" w:rsidRDefault="00831B60" w:rsidP="00C865D7">
            <w:pPr>
              <w:rPr>
                <w:b w:val="0"/>
                <w:bCs w:val="0"/>
              </w:rPr>
            </w:pPr>
            <w:proofErr w:type="spellStart"/>
            <w:r>
              <w:t>Coin</w:t>
            </w:r>
            <w:proofErr w:type="spellEnd"/>
            <w:r>
              <w:t xml:space="preserve"> </w:t>
            </w:r>
            <w:proofErr w:type="spellStart"/>
            <w:r>
              <w:t>picker</w:t>
            </w:r>
            <w:proofErr w:type="spellEnd"/>
          </w:p>
          <w:p w14:paraId="43DAFEF5" w14:textId="77777777" w:rsidR="00831B60" w:rsidRDefault="00831B60" w:rsidP="00C865D7">
            <w:r>
              <w:t>controller</w:t>
            </w:r>
          </w:p>
        </w:tc>
        <w:tc>
          <w:tcPr>
            <w:tcW w:w="6753" w:type="dxa"/>
          </w:tcPr>
          <w:p w14:paraId="4373CB9B" w14:textId="77777777" w:rsidR="00831B60" w:rsidRPr="0005155B" w:rsidRDefault="00831B60" w:rsidP="00C865D7">
            <w:pPr>
              <w:cnfStyle w:val="000000100000" w:firstRow="0" w:lastRow="0" w:firstColumn="0" w:lastColumn="0" w:oddVBand="0" w:evenVBand="0" w:oddHBand="1" w:evenHBand="0" w:firstRowFirstColumn="0" w:firstRowLastColumn="0" w:lastRowFirstColumn="0" w:lastRowLastColumn="0"/>
            </w:pPr>
            <w:r w:rsidRPr="0005155B">
              <w:t xml:space="preserve">De </w:t>
            </w:r>
            <w:proofErr w:type="spellStart"/>
            <w:r w:rsidRPr="0005155B">
              <w:t>Coin</w:t>
            </w:r>
            <w:proofErr w:type="spellEnd"/>
            <w:r w:rsidRPr="0005155B">
              <w:t xml:space="preserve"> </w:t>
            </w:r>
            <w:proofErr w:type="spellStart"/>
            <w:r w:rsidRPr="0005155B">
              <w:t>picker</w:t>
            </w:r>
            <w:proofErr w:type="spellEnd"/>
            <w:r w:rsidRPr="0005155B">
              <w:t xml:space="preserve"> controller implementeert alle functies voor</w:t>
            </w:r>
            <w:r>
              <w:t xml:space="preserve"> het afhandelen van het oppakken en loslaten van een fiche.</w:t>
            </w:r>
          </w:p>
        </w:tc>
      </w:tr>
    </w:tbl>
    <w:p w14:paraId="53D05EAA" w14:textId="7BCC90BF" w:rsidR="00831B60" w:rsidRDefault="00831B60">
      <w:pPr>
        <w:widowControl/>
        <w:spacing w:line="240" w:lineRule="auto"/>
      </w:pPr>
    </w:p>
    <w:p w14:paraId="72CADE74" w14:textId="303B0F33" w:rsidR="00873EC3" w:rsidRDefault="00873EC3" w:rsidP="00285FDA">
      <w:r>
        <w:t xml:space="preserve">Voor de Cortex-M4 wordt nog verder ingezoomd </w:t>
      </w:r>
      <w:r w:rsidR="004960E5">
        <w:t xml:space="preserve">(level 3) </w:t>
      </w:r>
      <w:r>
        <w:t xml:space="preserve">op de volgende blokken: </w:t>
      </w:r>
      <w:proofErr w:type="spellStart"/>
      <w:r w:rsidR="00D160CA">
        <w:t>Coin</w:t>
      </w:r>
      <w:proofErr w:type="spellEnd"/>
      <w:r w:rsidR="00D160CA">
        <w:t xml:space="preserve"> </w:t>
      </w:r>
      <w:proofErr w:type="spellStart"/>
      <w:r w:rsidR="00D160CA">
        <w:t>color</w:t>
      </w:r>
      <w:proofErr w:type="spellEnd"/>
      <w:r w:rsidR="00D160CA">
        <w:t xml:space="preserve"> separator, </w:t>
      </w:r>
      <w:r>
        <w:t>Motor controller</w:t>
      </w:r>
      <w:r w:rsidR="00D160CA">
        <w:t xml:space="preserve"> </w:t>
      </w:r>
      <w:r>
        <w:t xml:space="preserve">en </w:t>
      </w:r>
      <w:proofErr w:type="spellStart"/>
      <w:r>
        <w:t>Coin</w:t>
      </w:r>
      <w:proofErr w:type="spellEnd"/>
      <w:r>
        <w:t xml:space="preserve"> </w:t>
      </w:r>
      <w:proofErr w:type="spellStart"/>
      <w:r>
        <w:t>picker</w:t>
      </w:r>
      <w:proofErr w:type="spellEnd"/>
      <w:r>
        <w:t xml:space="preserve"> controller. Dit is no</w:t>
      </w:r>
      <w:r w:rsidR="004960E5">
        <w:t>odzakelijk</w:t>
      </w:r>
      <w:r>
        <w:t xml:space="preserve"> omdat deze blokken meer belangrijke sub </w:t>
      </w:r>
      <w:r w:rsidR="005E5824">
        <w:t>software modules</w:t>
      </w:r>
      <w:r>
        <w:t xml:space="preserve"> bevatten</w:t>
      </w:r>
      <w:r w:rsidR="00B77042">
        <w:t xml:space="preserve"> voor de aansturing van de robot</w:t>
      </w:r>
      <w:r>
        <w:t xml:space="preserve">. In </w:t>
      </w:r>
      <w:r w:rsidR="003870F6">
        <w:fldChar w:fldCharType="begin"/>
      </w:r>
      <w:r w:rsidR="003870F6">
        <w:instrText xml:space="preserve"> REF _Ref104554056 \h </w:instrText>
      </w:r>
      <w:r w:rsidR="003870F6">
        <w:fldChar w:fldCharType="separate"/>
      </w:r>
      <w:r w:rsidR="00FC58D5" w:rsidRPr="00700394">
        <w:t xml:space="preserve">Figuur </w:t>
      </w:r>
      <w:r w:rsidR="00FC58D5" w:rsidRPr="00700394">
        <w:rPr>
          <w:noProof/>
        </w:rPr>
        <w:t>16</w:t>
      </w:r>
      <w:r w:rsidR="003870F6">
        <w:fldChar w:fldCharType="end"/>
      </w:r>
      <w:r>
        <w:t xml:space="preserve"> wordt de </w:t>
      </w:r>
      <w:proofErr w:type="spellStart"/>
      <w:r>
        <w:t>Coin</w:t>
      </w:r>
      <w:proofErr w:type="spellEnd"/>
      <w:r>
        <w:t xml:space="preserve"> </w:t>
      </w:r>
      <w:proofErr w:type="spellStart"/>
      <w:r>
        <w:t>color</w:t>
      </w:r>
      <w:proofErr w:type="spellEnd"/>
      <w:r>
        <w:t xml:space="preserve"> separator weergegeven als “</w:t>
      </w:r>
      <w:proofErr w:type="spellStart"/>
      <w:r>
        <w:t>white</w:t>
      </w:r>
      <w:proofErr w:type="spellEnd"/>
      <w:r>
        <w:t xml:space="preserve"> box”. Voor de overige sub-blokken </w:t>
      </w:r>
      <w:r w:rsidR="007B1A75">
        <w:t xml:space="preserve">wordt verwezen naar </w:t>
      </w:r>
      <w:r>
        <w:t xml:space="preserve">het </w:t>
      </w:r>
      <w:r w:rsidRPr="006E4C0C">
        <w:t>volledige SAD</w:t>
      </w:r>
      <w:r w:rsidR="007B1A75">
        <w:t xml:space="preserve"> in de </w:t>
      </w:r>
      <w:r w:rsidR="006E4C0C">
        <w:t xml:space="preserve">bijlage III. </w:t>
      </w:r>
      <w:r w:rsidR="006E4C0C">
        <w:fldChar w:fldCharType="begin"/>
      </w:r>
      <w:r w:rsidR="006E4C0C">
        <w:instrText xml:space="preserve"> REF _Ref105355249 \h </w:instrText>
      </w:r>
      <w:r w:rsidR="006E4C0C">
        <w:fldChar w:fldCharType="separate"/>
      </w:r>
      <w:r w:rsidR="00FC58D5">
        <w:t>Software Architecturale Document</w:t>
      </w:r>
      <w:r w:rsidR="006E4C0C">
        <w:fldChar w:fldCharType="end"/>
      </w:r>
      <w:r w:rsidR="006E4C0C">
        <w:t xml:space="preserve">. </w:t>
      </w:r>
    </w:p>
    <w:p w14:paraId="0D66B5D4" w14:textId="710869FE" w:rsidR="00873EC3" w:rsidRDefault="00873EC3" w:rsidP="00285FDA"/>
    <w:p w14:paraId="27EC2585" w14:textId="6649EEF2" w:rsidR="000C0528" w:rsidRDefault="0096317D" w:rsidP="000C0528">
      <w:pPr>
        <w:keepNext/>
      </w:pPr>
      <w:r>
        <w:rPr>
          <w:noProof/>
        </w:rPr>
        <w:lastRenderedPageBreak/>
        <w:drawing>
          <wp:inline distT="0" distB="0" distL="0" distR="0" wp14:anchorId="3D60B745" wp14:editId="4E0E5B2B">
            <wp:extent cx="5731510" cy="3063875"/>
            <wp:effectExtent l="0" t="0" r="2540" b="3175"/>
            <wp:docPr id="1100" name="Afbeelding 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 name="Afbeelding 1100"/>
                    <pic:cNvPicPr/>
                  </pic:nvPicPr>
                  <pic:blipFill>
                    <a:blip r:embed="rId46"/>
                    <a:stretch>
                      <a:fillRect/>
                    </a:stretch>
                  </pic:blipFill>
                  <pic:spPr>
                    <a:xfrm>
                      <a:off x="0" y="0"/>
                      <a:ext cx="5731510" cy="3063875"/>
                    </a:xfrm>
                    <a:prstGeom prst="rect">
                      <a:avLst/>
                    </a:prstGeom>
                  </pic:spPr>
                </pic:pic>
              </a:graphicData>
            </a:graphic>
          </wp:inline>
        </w:drawing>
      </w:r>
    </w:p>
    <w:p w14:paraId="7AC04657" w14:textId="43F5D4BB" w:rsidR="00873EC3" w:rsidRPr="00603A0E" w:rsidRDefault="000C0528" w:rsidP="000C0528">
      <w:pPr>
        <w:pStyle w:val="Bijschrift"/>
        <w:rPr>
          <w:lang w:val="en-GB"/>
        </w:rPr>
      </w:pPr>
      <w:bookmarkStart w:id="101" w:name="_Ref104554056"/>
      <w:bookmarkStart w:id="102" w:name="_Toc105527530"/>
      <w:proofErr w:type="spellStart"/>
      <w:r w:rsidRPr="00603A0E">
        <w:rPr>
          <w:lang w:val="en-GB"/>
        </w:rPr>
        <w:t>Figuur</w:t>
      </w:r>
      <w:proofErr w:type="spellEnd"/>
      <w:r w:rsidRPr="00603A0E">
        <w:rPr>
          <w:lang w:val="en-GB"/>
        </w:rPr>
        <w:t xml:space="preserve"> </w:t>
      </w:r>
      <w:r>
        <w:fldChar w:fldCharType="begin"/>
      </w:r>
      <w:r w:rsidRPr="00603A0E">
        <w:rPr>
          <w:lang w:val="en-GB"/>
        </w:rPr>
        <w:instrText xml:space="preserve"> SEQ Figuur \* ARABIC </w:instrText>
      </w:r>
      <w:r>
        <w:fldChar w:fldCharType="separate"/>
      </w:r>
      <w:r w:rsidR="00FC58D5">
        <w:rPr>
          <w:noProof/>
          <w:lang w:val="en-GB"/>
        </w:rPr>
        <w:t>16</w:t>
      </w:r>
      <w:r>
        <w:fldChar w:fldCharType="end"/>
      </w:r>
      <w:bookmarkEnd w:id="101"/>
      <w:r w:rsidRPr="00603A0E">
        <w:rPr>
          <w:lang w:val="en-GB"/>
        </w:rPr>
        <w:t xml:space="preserve"> BBV Coin </w:t>
      </w:r>
      <w:proofErr w:type="spellStart"/>
      <w:r w:rsidRPr="00603A0E">
        <w:rPr>
          <w:lang w:val="en-GB"/>
        </w:rPr>
        <w:t>color</w:t>
      </w:r>
      <w:proofErr w:type="spellEnd"/>
      <w:r w:rsidRPr="00603A0E">
        <w:rPr>
          <w:lang w:val="en-GB"/>
        </w:rPr>
        <w:t xml:space="preserve"> </w:t>
      </w:r>
      <w:proofErr w:type="spellStart"/>
      <w:r w:rsidRPr="00603A0E">
        <w:rPr>
          <w:lang w:val="en-GB"/>
        </w:rPr>
        <w:t>seperator</w:t>
      </w:r>
      <w:proofErr w:type="spellEnd"/>
      <w:r w:rsidRPr="00603A0E">
        <w:rPr>
          <w:lang w:val="en-GB"/>
        </w:rPr>
        <w:t xml:space="preserve"> level 3</w:t>
      </w:r>
      <w:bookmarkEnd w:id="102"/>
    </w:p>
    <w:p w14:paraId="7DD7CAA7" w14:textId="5A865F34" w:rsidR="008A1EE8" w:rsidRPr="00603A0E" w:rsidRDefault="008A1EE8" w:rsidP="00285FDA">
      <w:pPr>
        <w:rPr>
          <w:lang w:val="en-GB"/>
        </w:rPr>
      </w:pPr>
    </w:p>
    <w:p w14:paraId="1E77114D" w14:textId="7242267A" w:rsidR="000C0528" w:rsidRDefault="000C0528" w:rsidP="000C0528">
      <w:pPr>
        <w:pStyle w:val="Bijschrift"/>
        <w:keepNext/>
      </w:pPr>
      <w:bookmarkStart w:id="103" w:name="_Toc105522324"/>
      <w:r>
        <w:t xml:space="preserve">Tabel </w:t>
      </w:r>
      <w:r>
        <w:fldChar w:fldCharType="begin"/>
      </w:r>
      <w:r>
        <w:instrText xml:space="preserve"> SEQ Tabel \* ARABIC </w:instrText>
      </w:r>
      <w:r>
        <w:fldChar w:fldCharType="separate"/>
      </w:r>
      <w:r w:rsidR="00FC58D5">
        <w:rPr>
          <w:noProof/>
        </w:rPr>
        <w:t>5</w:t>
      </w:r>
      <w:r>
        <w:fldChar w:fldCharType="end"/>
      </w:r>
      <w:r>
        <w:t xml:space="preserve"> Omschrijving BBV </w:t>
      </w:r>
      <w:proofErr w:type="spellStart"/>
      <w:r>
        <w:t>Coin</w:t>
      </w:r>
      <w:proofErr w:type="spellEnd"/>
      <w:r>
        <w:t xml:space="preserve"> </w:t>
      </w:r>
      <w:proofErr w:type="spellStart"/>
      <w:r>
        <w:t>color</w:t>
      </w:r>
      <w:proofErr w:type="spellEnd"/>
      <w:r>
        <w:t xml:space="preserve"> </w:t>
      </w:r>
      <w:proofErr w:type="spellStart"/>
      <w:r>
        <w:t>seperator</w:t>
      </w:r>
      <w:proofErr w:type="spellEnd"/>
      <w:r>
        <w:t xml:space="preserve"> level 3</w:t>
      </w:r>
      <w:bookmarkEnd w:id="103"/>
    </w:p>
    <w:tbl>
      <w:tblPr>
        <w:tblStyle w:val="Rastertabel4-Accent1"/>
        <w:tblW w:w="0" w:type="auto"/>
        <w:tblLook w:val="04A0" w:firstRow="1" w:lastRow="0" w:firstColumn="1" w:lastColumn="0" w:noHBand="0" w:noVBand="1"/>
      </w:tblPr>
      <w:tblGrid>
        <w:gridCol w:w="2263"/>
        <w:gridCol w:w="6753"/>
      </w:tblGrid>
      <w:tr w:rsidR="008C207D" w14:paraId="124F0CC8" w14:textId="77777777" w:rsidTr="00FA4DE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1A52E544" w14:textId="5D2E4677" w:rsidR="008C207D" w:rsidRDefault="00A43CB8" w:rsidP="00FA4DE3">
            <w:r>
              <w:t>Black box</w:t>
            </w:r>
          </w:p>
        </w:tc>
        <w:tc>
          <w:tcPr>
            <w:tcW w:w="6753" w:type="dxa"/>
          </w:tcPr>
          <w:p w14:paraId="79321B52" w14:textId="77777777" w:rsidR="008C207D" w:rsidRDefault="008C207D" w:rsidP="00FA4DE3">
            <w:pPr>
              <w:cnfStyle w:val="100000000000" w:firstRow="1" w:lastRow="0" w:firstColumn="0" w:lastColumn="0" w:oddVBand="0" w:evenVBand="0" w:oddHBand="0" w:evenHBand="0" w:firstRowFirstColumn="0" w:firstRowLastColumn="0" w:lastRowFirstColumn="0" w:lastRowLastColumn="0"/>
            </w:pPr>
            <w:r>
              <w:t>Beschrijving</w:t>
            </w:r>
          </w:p>
        </w:tc>
      </w:tr>
      <w:tr w:rsidR="008C207D" w:rsidRPr="00DD6E8A" w14:paraId="1C5286AA" w14:textId="77777777" w:rsidTr="00FA4D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7DAA0F06" w14:textId="77777777" w:rsidR="008C207D" w:rsidRDefault="008C207D" w:rsidP="00FA4DE3">
            <w:pPr>
              <w:rPr>
                <w:b w:val="0"/>
                <w:bCs w:val="0"/>
              </w:rPr>
            </w:pPr>
            <w:proofErr w:type="spellStart"/>
            <w:r>
              <w:t>Coin</w:t>
            </w:r>
            <w:proofErr w:type="spellEnd"/>
            <w:r>
              <w:t xml:space="preserve"> </w:t>
            </w:r>
            <w:proofErr w:type="spellStart"/>
            <w:r>
              <w:t>color</w:t>
            </w:r>
            <w:proofErr w:type="spellEnd"/>
            <w:r>
              <w:t xml:space="preserve"> separator</w:t>
            </w:r>
          </w:p>
          <w:p w14:paraId="000F4621" w14:textId="77777777" w:rsidR="008C207D" w:rsidRDefault="008C207D" w:rsidP="00FA4DE3">
            <w:r>
              <w:t>master</w:t>
            </w:r>
          </w:p>
        </w:tc>
        <w:tc>
          <w:tcPr>
            <w:tcW w:w="6753" w:type="dxa"/>
          </w:tcPr>
          <w:p w14:paraId="650217A8" w14:textId="77777777" w:rsidR="008C207D" w:rsidRPr="00DD6E8A" w:rsidRDefault="008C207D" w:rsidP="00FA4DE3">
            <w:pPr>
              <w:cnfStyle w:val="000000100000" w:firstRow="0" w:lastRow="0" w:firstColumn="0" w:lastColumn="0" w:oddVBand="0" w:evenVBand="0" w:oddHBand="1" w:evenHBand="0" w:firstRowFirstColumn="0" w:firstRowLastColumn="0" w:lastRowFirstColumn="0" w:lastRowLastColumn="0"/>
            </w:pPr>
            <w:r w:rsidRPr="00DD6E8A">
              <w:t xml:space="preserve">De </w:t>
            </w:r>
            <w:proofErr w:type="spellStart"/>
            <w:r w:rsidRPr="00DD6E8A">
              <w:t>Coin</w:t>
            </w:r>
            <w:proofErr w:type="spellEnd"/>
            <w:r w:rsidRPr="00DD6E8A">
              <w:t xml:space="preserve"> </w:t>
            </w:r>
            <w:proofErr w:type="spellStart"/>
            <w:r w:rsidRPr="00DD6E8A">
              <w:t>color</w:t>
            </w:r>
            <w:proofErr w:type="spellEnd"/>
            <w:r w:rsidRPr="00DD6E8A">
              <w:t xml:space="preserve"> separator master is verantwoordelij</w:t>
            </w:r>
            <w:r>
              <w:t xml:space="preserve">k voor het ontvangen van de sensor data en het aansturen van de </w:t>
            </w:r>
            <w:proofErr w:type="spellStart"/>
            <w:r>
              <w:t>solenoid</w:t>
            </w:r>
            <w:proofErr w:type="spellEnd"/>
            <w:r>
              <w:t>.</w:t>
            </w:r>
          </w:p>
        </w:tc>
      </w:tr>
      <w:tr w:rsidR="008C207D" w14:paraId="1879789E" w14:textId="77777777" w:rsidTr="00FA4DE3">
        <w:tc>
          <w:tcPr>
            <w:cnfStyle w:val="001000000000" w:firstRow="0" w:lastRow="0" w:firstColumn="1" w:lastColumn="0" w:oddVBand="0" w:evenVBand="0" w:oddHBand="0" w:evenHBand="0" w:firstRowFirstColumn="0" w:firstRowLastColumn="0" w:lastRowFirstColumn="0" w:lastRowLastColumn="0"/>
            <w:tcW w:w="2263" w:type="dxa"/>
          </w:tcPr>
          <w:p w14:paraId="2504E7D3" w14:textId="77777777" w:rsidR="008C207D" w:rsidRDefault="008C207D" w:rsidP="00FA4DE3">
            <w:proofErr w:type="spellStart"/>
            <w:r>
              <w:t>Color</w:t>
            </w:r>
            <w:proofErr w:type="spellEnd"/>
            <w:r>
              <w:t xml:space="preserve"> sensor</w:t>
            </w:r>
          </w:p>
        </w:tc>
        <w:tc>
          <w:tcPr>
            <w:tcW w:w="6753" w:type="dxa"/>
          </w:tcPr>
          <w:p w14:paraId="483E48BE" w14:textId="77777777" w:rsidR="008C207D" w:rsidRDefault="008C207D" w:rsidP="00FA4DE3">
            <w:pPr>
              <w:cnfStyle w:val="000000000000" w:firstRow="0" w:lastRow="0" w:firstColumn="0" w:lastColumn="0" w:oddVBand="0" w:evenVBand="0" w:oddHBand="0" w:evenHBand="0" w:firstRowFirstColumn="0" w:firstRowLastColumn="0" w:lastRowFirstColumn="0" w:lastRowLastColumn="0"/>
            </w:pPr>
            <w:r>
              <w:t>Vraagt de data op over de kleur van een fiche.</w:t>
            </w:r>
          </w:p>
        </w:tc>
      </w:tr>
      <w:tr w:rsidR="008C207D" w14:paraId="75BEE3D5" w14:textId="77777777" w:rsidTr="00FA4D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071505D7" w14:textId="5F69A10F" w:rsidR="008C207D" w:rsidRDefault="008C207D" w:rsidP="00FA4DE3">
            <w:proofErr w:type="spellStart"/>
            <w:r>
              <w:t>Prox</w:t>
            </w:r>
            <w:r w:rsidR="00CE44EF">
              <w:t>i</w:t>
            </w:r>
            <w:proofErr w:type="spellEnd"/>
            <w:r>
              <w:t xml:space="preserve"> sensor</w:t>
            </w:r>
          </w:p>
        </w:tc>
        <w:tc>
          <w:tcPr>
            <w:tcW w:w="6753" w:type="dxa"/>
          </w:tcPr>
          <w:p w14:paraId="4C8DC4AC" w14:textId="77777777" w:rsidR="008C207D" w:rsidRDefault="008C207D" w:rsidP="00FA4DE3">
            <w:pPr>
              <w:cnfStyle w:val="000000100000" w:firstRow="0" w:lastRow="0" w:firstColumn="0" w:lastColumn="0" w:oddVBand="0" w:evenVBand="0" w:oddHBand="1" w:evenHBand="0" w:firstRowFirstColumn="0" w:firstRowLastColumn="0" w:lastRowFirstColumn="0" w:lastRowLastColumn="0"/>
            </w:pPr>
            <w:r>
              <w:t>Krijgt data of er een fiche aanwezig is.</w:t>
            </w:r>
          </w:p>
        </w:tc>
      </w:tr>
      <w:tr w:rsidR="008C207D" w:rsidRPr="00EF549E" w14:paraId="47E8F310" w14:textId="77777777" w:rsidTr="00FA4DE3">
        <w:tc>
          <w:tcPr>
            <w:cnfStyle w:val="001000000000" w:firstRow="0" w:lastRow="0" w:firstColumn="1" w:lastColumn="0" w:oddVBand="0" w:evenVBand="0" w:oddHBand="0" w:evenHBand="0" w:firstRowFirstColumn="0" w:firstRowLastColumn="0" w:lastRowFirstColumn="0" w:lastRowLastColumn="0"/>
            <w:tcW w:w="2263" w:type="dxa"/>
          </w:tcPr>
          <w:p w14:paraId="37374B0E" w14:textId="77777777" w:rsidR="008C207D" w:rsidRDefault="008C207D" w:rsidP="00FA4DE3">
            <w:proofErr w:type="spellStart"/>
            <w:r>
              <w:t>Solenoid</w:t>
            </w:r>
            <w:proofErr w:type="spellEnd"/>
          </w:p>
        </w:tc>
        <w:tc>
          <w:tcPr>
            <w:tcW w:w="6753" w:type="dxa"/>
          </w:tcPr>
          <w:p w14:paraId="5F47287B" w14:textId="77777777" w:rsidR="008C207D" w:rsidRPr="00EF549E" w:rsidRDefault="008C207D" w:rsidP="00FA4DE3">
            <w:pPr>
              <w:cnfStyle w:val="000000000000" w:firstRow="0" w:lastRow="0" w:firstColumn="0" w:lastColumn="0" w:oddVBand="0" w:evenVBand="0" w:oddHBand="0" w:evenHBand="0" w:firstRowFirstColumn="0" w:firstRowLastColumn="0" w:lastRowFirstColumn="0" w:lastRowLastColumn="0"/>
            </w:pPr>
            <w:r>
              <w:t>Is verantwoordelijk voor het activeren van de flipper.</w:t>
            </w:r>
          </w:p>
        </w:tc>
      </w:tr>
    </w:tbl>
    <w:p w14:paraId="6FFF3584" w14:textId="15343F3E" w:rsidR="008A1EE8" w:rsidRPr="00873EC3" w:rsidRDefault="008A1EE8" w:rsidP="00285FDA"/>
    <w:p w14:paraId="509791C0" w14:textId="63439373" w:rsidR="00927DBE" w:rsidRDefault="00927DBE" w:rsidP="00E10113">
      <w:pPr>
        <w:pStyle w:val="Kop2"/>
      </w:pPr>
      <w:bookmarkStart w:id="104" w:name="_Toc105527386"/>
      <w:r>
        <w:t>Runtime view</w:t>
      </w:r>
      <w:r w:rsidR="00E10113">
        <w:t xml:space="preserve"> SAD</w:t>
      </w:r>
      <w:bookmarkEnd w:id="104"/>
    </w:p>
    <w:p w14:paraId="0A1EB3AC" w14:textId="75DA9EFB" w:rsidR="009108C7" w:rsidRDefault="00AD5716" w:rsidP="000406B1">
      <w:r>
        <w:t xml:space="preserve">Het hoofdstuk “Runtime view” </w:t>
      </w:r>
      <w:r w:rsidR="00252179">
        <w:t>visualiseert</w:t>
      </w:r>
      <w:r>
        <w:t xml:space="preserve"> hoe de, in het </w:t>
      </w:r>
      <w:r w:rsidR="009A2A4F">
        <w:t xml:space="preserve">hoofdstuk </w:t>
      </w:r>
      <w:r w:rsidR="009A2A4F">
        <w:rPr>
          <w:highlight w:val="yellow"/>
        </w:rPr>
        <w:fldChar w:fldCharType="begin"/>
      </w:r>
      <w:r w:rsidR="009A2A4F">
        <w:instrText xml:space="preserve"> REF _Ref104559628 \h </w:instrText>
      </w:r>
      <w:r w:rsidR="009A2A4F">
        <w:rPr>
          <w:highlight w:val="yellow"/>
        </w:rPr>
      </w:r>
      <w:r w:rsidR="009A2A4F">
        <w:rPr>
          <w:highlight w:val="yellow"/>
        </w:rPr>
        <w:fldChar w:fldCharType="separate"/>
      </w:r>
      <w:r w:rsidR="00FC58D5">
        <w:t>Building block view</w:t>
      </w:r>
      <w:r w:rsidR="009A2A4F">
        <w:rPr>
          <w:highlight w:val="yellow"/>
        </w:rPr>
        <w:fldChar w:fldCharType="end"/>
      </w:r>
      <w:r w:rsidR="0060406C">
        <w:t xml:space="preserve"> beschreven, </w:t>
      </w:r>
      <w:r w:rsidR="005E5824">
        <w:t>software modules</w:t>
      </w:r>
      <w:r w:rsidR="0060406C">
        <w:t xml:space="preserve"> met elkaar communiceren als het systeem </w:t>
      </w:r>
      <w:r w:rsidR="008A1EE8">
        <w:t>operationeel is</w:t>
      </w:r>
      <w:r w:rsidR="0060406C">
        <w:t xml:space="preserve">. De diagrammen </w:t>
      </w:r>
      <w:r w:rsidR="00063862">
        <w:t>g</w:t>
      </w:r>
      <w:r w:rsidR="0060406C">
        <w:t xml:space="preserve">even </w:t>
      </w:r>
      <w:r w:rsidR="00B206C7">
        <w:t xml:space="preserve">aan </w:t>
      </w:r>
      <w:r w:rsidR="005F47A2">
        <w:t xml:space="preserve">welke </w:t>
      </w:r>
      <w:r w:rsidR="005E5824">
        <w:t>software modules</w:t>
      </w:r>
      <w:r w:rsidR="005F47A2">
        <w:t xml:space="preserve"> </w:t>
      </w:r>
      <w:r w:rsidR="00B206C7">
        <w:t>wat</w:t>
      </w:r>
      <w:r w:rsidR="005F47A2">
        <w:t xml:space="preserve"> in de tijd </w:t>
      </w:r>
      <w:r w:rsidR="00B206C7">
        <w:t xml:space="preserve">met elkaar </w:t>
      </w:r>
      <w:r w:rsidR="005F47A2">
        <w:t>communicere</w:t>
      </w:r>
      <w:r w:rsidR="00B206C7">
        <w:t>n</w:t>
      </w:r>
      <w:r w:rsidR="005F47A2">
        <w:t xml:space="preserve">. De diagrammen bestaan uit </w:t>
      </w:r>
      <w:r w:rsidR="005A2C5F">
        <w:t>state machines</w:t>
      </w:r>
      <w:r w:rsidR="00925F06">
        <w:t xml:space="preserve"> </w:t>
      </w:r>
      <w:sdt>
        <w:sdtPr>
          <w:id w:val="702982075"/>
          <w:citation/>
        </w:sdtPr>
        <w:sdtEndPr/>
        <w:sdtContent>
          <w:r w:rsidR="00925F06">
            <w:fldChar w:fldCharType="begin"/>
          </w:r>
          <w:r w:rsidR="00925F06">
            <w:instrText xml:space="preserve"> CITATION FSM \l 1043 </w:instrText>
          </w:r>
          <w:r w:rsidR="00925F06">
            <w:fldChar w:fldCharType="separate"/>
          </w:r>
          <w:r w:rsidR="002E5907">
            <w:rPr>
              <w:noProof/>
            </w:rPr>
            <w:t>[15]</w:t>
          </w:r>
          <w:r w:rsidR="00925F06">
            <w:fldChar w:fldCharType="end"/>
          </w:r>
        </w:sdtContent>
      </w:sdt>
      <w:r w:rsidR="005F47A2">
        <w:t xml:space="preserve"> en </w:t>
      </w:r>
      <w:proofErr w:type="spellStart"/>
      <w:r w:rsidR="005F47A2">
        <w:t>sequence</w:t>
      </w:r>
      <w:proofErr w:type="spellEnd"/>
      <w:r w:rsidR="005F47A2">
        <w:t xml:space="preserve"> diagrammen</w:t>
      </w:r>
      <w:r w:rsidR="00925F06">
        <w:t xml:space="preserve"> </w:t>
      </w:r>
      <w:sdt>
        <w:sdtPr>
          <w:id w:val="-1881624086"/>
          <w:citation/>
        </w:sdtPr>
        <w:sdtEndPr/>
        <w:sdtContent>
          <w:r w:rsidR="00925F06">
            <w:fldChar w:fldCharType="begin"/>
          </w:r>
          <w:r w:rsidR="00925F06">
            <w:instrText xml:space="preserve"> CITATION Seq \l 1043 </w:instrText>
          </w:r>
          <w:r w:rsidR="00925F06">
            <w:fldChar w:fldCharType="separate"/>
          </w:r>
          <w:r w:rsidR="002E5907">
            <w:rPr>
              <w:noProof/>
            </w:rPr>
            <w:t>[16]</w:t>
          </w:r>
          <w:r w:rsidR="00925F06">
            <w:fldChar w:fldCharType="end"/>
          </w:r>
        </w:sdtContent>
      </w:sdt>
      <w:r w:rsidR="005A2C5F">
        <w:t xml:space="preserve">. </w:t>
      </w:r>
      <w:r w:rsidR="005B77B3">
        <w:t xml:space="preserve">De state machine en </w:t>
      </w:r>
      <w:proofErr w:type="spellStart"/>
      <w:r w:rsidR="005B77B3">
        <w:t>sequence</w:t>
      </w:r>
      <w:proofErr w:type="spellEnd"/>
      <w:r w:rsidR="005B77B3">
        <w:t xml:space="preserve"> diagrammen zijn van cruciaal belang </w:t>
      </w:r>
      <w:r w:rsidR="00E02603">
        <w:t>om te visualiseren hoe de robot zich gedraagt als het systeem operationeel is. Door daarnaast alle processtappen modelmatig te beschrijven wordt duidelijk</w:t>
      </w:r>
      <w:r w:rsidR="00E97DDF">
        <w:t xml:space="preserve"> welke data </w:t>
      </w:r>
      <w:r w:rsidR="005E5824">
        <w:t>software modules</w:t>
      </w:r>
      <w:r w:rsidR="00E97DDF">
        <w:t xml:space="preserve"> ontvangen en moeten uitsturen</w:t>
      </w:r>
      <w:r w:rsidR="009108C7">
        <w:t>.</w:t>
      </w:r>
    </w:p>
    <w:p w14:paraId="478E9892" w14:textId="77777777" w:rsidR="00C61CA0" w:rsidRDefault="00C61CA0" w:rsidP="000406B1"/>
    <w:p w14:paraId="0D6731D2" w14:textId="382686C1" w:rsidR="00A8401D" w:rsidRDefault="005A2C5F" w:rsidP="000406B1">
      <w:r>
        <w:t xml:space="preserve">Een state machine </w:t>
      </w:r>
      <w:r w:rsidR="00CF4722">
        <w:t xml:space="preserve">is een </w:t>
      </w:r>
      <w:r w:rsidR="00B02E8E">
        <w:t>abstract model voor het gedrag van het systeem. Het model bestaat uit een eindig aantal toestanden</w:t>
      </w:r>
      <w:r w:rsidR="000B73E5">
        <w:t xml:space="preserve"> (</w:t>
      </w:r>
      <w:proofErr w:type="spellStart"/>
      <w:r w:rsidR="000B73E5">
        <w:t>states</w:t>
      </w:r>
      <w:proofErr w:type="spellEnd"/>
      <w:r w:rsidR="000B73E5">
        <w:t>)</w:t>
      </w:r>
      <w:r w:rsidR="00B02E8E">
        <w:t xml:space="preserve"> waar het systeem zich in kan bevinden en elke toestand heeft een of meerdere overgangen naar </w:t>
      </w:r>
      <w:r w:rsidR="00F86F22">
        <w:t>volgende</w:t>
      </w:r>
      <w:r w:rsidR="00B02E8E">
        <w:t xml:space="preserve"> </w:t>
      </w:r>
      <w:proofErr w:type="spellStart"/>
      <w:r w:rsidR="00B810DE">
        <w:t>states</w:t>
      </w:r>
      <w:proofErr w:type="spellEnd"/>
      <w:r w:rsidR="00B02E8E">
        <w:t xml:space="preserve">. Deze overgangen worden bepaald door de input die het systeem krijgt. Een </w:t>
      </w:r>
      <w:proofErr w:type="spellStart"/>
      <w:r w:rsidR="00B02E8E">
        <w:t>sequence</w:t>
      </w:r>
      <w:proofErr w:type="spellEnd"/>
      <w:r w:rsidR="00B02E8E">
        <w:t xml:space="preserve"> diagram</w:t>
      </w:r>
      <w:r w:rsidR="00CF4722">
        <w:t xml:space="preserve"> </w:t>
      </w:r>
      <w:r w:rsidR="00CF4722" w:rsidRPr="00CF4722">
        <w:t xml:space="preserve">toont interacties </w:t>
      </w:r>
      <w:r w:rsidR="00CF4722">
        <w:t xml:space="preserve">tussen </w:t>
      </w:r>
      <w:r w:rsidR="005E5824">
        <w:t>software modules</w:t>
      </w:r>
      <w:r w:rsidR="00CF4722">
        <w:t xml:space="preserve"> </w:t>
      </w:r>
      <w:r w:rsidR="00CF4722" w:rsidRPr="00CF4722">
        <w:t xml:space="preserve">die in tijdsvolgorde zijn gerangschikt. Het </w:t>
      </w:r>
      <w:r w:rsidR="00B810DE">
        <w:t xml:space="preserve">diagram </w:t>
      </w:r>
      <w:r w:rsidR="00CF4722" w:rsidRPr="00CF4722">
        <w:t xml:space="preserve">geeft de </w:t>
      </w:r>
      <w:r w:rsidR="005E5824">
        <w:t>software modules</w:t>
      </w:r>
      <w:r w:rsidR="00CF4722" w:rsidRPr="00CF4722">
        <w:t xml:space="preserve"> weer die betrokken zijn bij </w:t>
      </w:r>
      <w:r w:rsidR="00B810DE">
        <w:t>éé</w:t>
      </w:r>
      <w:r w:rsidR="00477650">
        <w:t xml:space="preserve">n van de </w:t>
      </w:r>
      <w:proofErr w:type="spellStart"/>
      <w:r w:rsidR="00B810DE">
        <w:t>states</w:t>
      </w:r>
      <w:proofErr w:type="spellEnd"/>
      <w:r w:rsidR="00477650">
        <w:t xml:space="preserve"> van de state machine</w:t>
      </w:r>
      <w:r w:rsidR="00B810DE">
        <w:t>. Het diagram laat</w:t>
      </w:r>
      <w:r w:rsidR="00CF4722" w:rsidRPr="00CF4722">
        <w:t xml:space="preserve"> de volgorde van </w:t>
      </w:r>
      <w:r w:rsidR="00477650">
        <w:t>communicatie</w:t>
      </w:r>
      <w:r w:rsidR="00CF4722" w:rsidRPr="00CF4722">
        <w:t xml:space="preserve"> </w:t>
      </w:r>
      <w:r w:rsidR="00A04AFB">
        <w:t xml:space="preserve">zien, </w:t>
      </w:r>
      <w:r w:rsidR="00CF4722" w:rsidRPr="00CF4722">
        <w:t xml:space="preserve">die tussen de </w:t>
      </w:r>
      <w:r w:rsidR="005E5824">
        <w:t>software modules</w:t>
      </w:r>
      <w:r w:rsidR="00CF4722" w:rsidRPr="00CF4722">
        <w:t xml:space="preserve"> word</w:t>
      </w:r>
      <w:r w:rsidR="00A04AFB">
        <w:t xml:space="preserve">t </w:t>
      </w:r>
      <w:r w:rsidR="00CF4722" w:rsidRPr="00CF4722">
        <w:t>uitgewisseld om de functionaliteit</w:t>
      </w:r>
      <w:r w:rsidR="00477650">
        <w:t xml:space="preserve"> </w:t>
      </w:r>
      <w:r w:rsidR="00A04AFB">
        <w:t xml:space="preserve">van de state </w:t>
      </w:r>
      <w:r w:rsidR="00CF4722" w:rsidRPr="00CF4722">
        <w:t>uit te voeren.</w:t>
      </w:r>
    </w:p>
    <w:p w14:paraId="500623A1" w14:textId="67A349FB" w:rsidR="00A8401D" w:rsidRDefault="00A8401D" w:rsidP="000406B1"/>
    <w:p w14:paraId="7A253194" w14:textId="77777777" w:rsidR="00D8732C" w:rsidRDefault="00D8732C">
      <w:pPr>
        <w:widowControl/>
        <w:spacing w:line="240" w:lineRule="auto"/>
      </w:pPr>
      <w:r>
        <w:br w:type="page"/>
      </w:r>
    </w:p>
    <w:p w14:paraId="7E20B527" w14:textId="1446D1FE" w:rsidR="00AF2F33" w:rsidRDefault="00A62E08" w:rsidP="00E45E1C">
      <w:r>
        <w:rPr>
          <w:noProof/>
        </w:rPr>
        <w:lastRenderedPageBreak/>
        <mc:AlternateContent>
          <mc:Choice Requires="wps">
            <w:drawing>
              <wp:anchor distT="0" distB="0" distL="114300" distR="114300" simplePos="0" relativeHeight="251725824" behindDoc="0" locked="0" layoutInCell="1" allowOverlap="1" wp14:anchorId="11BB2959" wp14:editId="458D81FD">
                <wp:simplePos x="0" y="0"/>
                <wp:positionH relativeFrom="column">
                  <wp:posOffset>2566431</wp:posOffset>
                </wp:positionH>
                <wp:positionV relativeFrom="paragraph">
                  <wp:posOffset>5161915</wp:posOffset>
                </wp:positionV>
                <wp:extent cx="3600450" cy="635"/>
                <wp:effectExtent l="0" t="0" r="0" b="0"/>
                <wp:wrapSquare wrapText="bothSides"/>
                <wp:docPr id="1105" name="Tekstvak 1105"/>
                <wp:cNvGraphicFramePr/>
                <a:graphic xmlns:a="http://schemas.openxmlformats.org/drawingml/2006/main">
                  <a:graphicData uri="http://schemas.microsoft.com/office/word/2010/wordprocessingShape">
                    <wps:wsp>
                      <wps:cNvSpPr txBox="1"/>
                      <wps:spPr>
                        <a:xfrm>
                          <a:off x="0" y="0"/>
                          <a:ext cx="3600450" cy="635"/>
                        </a:xfrm>
                        <a:prstGeom prst="rect">
                          <a:avLst/>
                        </a:prstGeom>
                        <a:solidFill>
                          <a:prstClr val="white"/>
                        </a:solidFill>
                        <a:ln>
                          <a:noFill/>
                        </a:ln>
                      </wps:spPr>
                      <wps:txbx>
                        <w:txbxContent>
                          <w:p w14:paraId="45B57FBD" w14:textId="1FA5BBFD" w:rsidR="005D3DC4" w:rsidRPr="00914EA0" w:rsidRDefault="005D3DC4" w:rsidP="005D3DC4">
                            <w:pPr>
                              <w:pStyle w:val="Bijschrift"/>
                              <w:rPr>
                                <w:noProof/>
                                <w:sz w:val="20"/>
                                <w:szCs w:val="20"/>
                                <w:lang w:eastAsia="en-US"/>
                              </w:rPr>
                            </w:pPr>
                            <w:bookmarkStart w:id="105" w:name="_Toc105527531"/>
                            <w:bookmarkStart w:id="106" w:name="_Ref105422109"/>
                            <w:r>
                              <w:t xml:space="preserve">Figuur </w:t>
                            </w:r>
                            <w:r>
                              <w:fldChar w:fldCharType="begin"/>
                            </w:r>
                            <w:r>
                              <w:instrText xml:space="preserve"> SEQ Figuur \* ARABIC </w:instrText>
                            </w:r>
                            <w:r>
                              <w:fldChar w:fldCharType="separate"/>
                            </w:r>
                            <w:r w:rsidR="00FC58D5">
                              <w:rPr>
                                <w:noProof/>
                              </w:rPr>
                              <w:t>17</w:t>
                            </w:r>
                            <w:r>
                              <w:fldChar w:fldCharType="end"/>
                            </w:r>
                            <w:bookmarkEnd w:id="106"/>
                            <w:r>
                              <w:t xml:space="preserve"> </w:t>
                            </w:r>
                            <w:r w:rsidRPr="00541E9D">
                              <w:t>State machine spelverloop</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BB2959" id="Tekstvak 1105" o:spid="_x0000_s1031" type="#_x0000_t202" style="position:absolute;margin-left:202.1pt;margin-top:406.45pt;width:283.5pt;height:.05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" stroked="f">
                <v:textbox style="mso-fit-shape-to-text:t" inset="0,0,0,0">
                  <w:txbxContent>
                    <w:p w14:paraId="45B57FBD" w14:textId="1FA5BBFD" w:rsidR="005D3DC4" w:rsidRPr="00914EA0" w:rsidRDefault="005D3DC4" w:rsidP="005D3DC4">
                      <w:pPr>
                        <w:pStyle w:val="Bijschrift"/>
                        <w:rPr>
                          <w:noProof/>
                          <w:sz w:val="20"/>
                          <w:szCs w:val="20"/>
                          <w:lang w:eastAsia="en-US"/>
                        </w:rPr>
                      </w:pPr>
                      <w:bookmarkStart w:id="107" w:name="_Toc105527531"/>
                      <w:bookmarkStart w:id="108" w:name="_Ref105422109"/>
                      <w:r>
                        <w:t xml:space="preserve">Figuur </w:t>
                      </w:r>
                      <w:r>
                        <w:fldChar w:fldCharType="begin"/>
                      </w:r>
                      <w:r>
                        <w:instrText xml:space="preserve"> SEQ Figuur \* ARABIC </w:instrText>
                      </w:r>
                      <w:r>
                        <w:fldChar w:fldCharType="separate"/>
                      </w:r>
                      <w:r w:rsidR="00FC58D5">
                        <w:rPr>
                          <w:noProof/>
                        </w:rPr>
                        <w:t>17</w:t>
                      </w:r>
                      <w:r>
                        <w:fldChar w:fldCharType="end"/>
                      </w:r>
                      <w:bookmarkEnd w:id="108"/>
                      <w:r>
                        <w:t xml:space="preserve"> </w:t>
                      </w:r>
                      <w:r w:rsidRPr="00541E9D">
                        <w:t>State machine spelverloop</w:t>
                      </w:r>
                      <w:bookmarkEnd w:id="107"/>
                    </w:p>
                  </w:txbxContent>
                </v:textbox>
                <w10:wrap type="square"/>
              </v:shape>
            </w:pict>
          </mc:Fallback>
        </mc:AlternateContent>
      </w:r>
      <w:r>
        <w:rPr>
          <w:noProof/>
        </w:rPr>
        <w:drawing>
          <wp:anchor distT="0" distB="0" distL="114300" distR="114300" simplePos="0" relativeHeight="251723776" behindDoc="0" locked="0" layoutInCell="1" allowOverlap="1" wp14:anchorId="45361C0F" wp14:editId="7D7E6AC9">
            <wp:simplePos x="0" y="0"/>
            <wp:positionH relativeFrom="column">
              <wp:posOffset>2490470</wp:posOffset>
            </wp:positionH>
            <wp:positionV relativeFrom="paragraph">
              <wp:posOffset>20320</wp:posOffset>
            </wp:positionV>
            <wp:extent cx="3460750" cy="4999355"/>
            <wp:effectExtent l="0" t="0" r="6350" b="0"/>
            <wp:wrapSquare wrapText="bothSides"/>
            <wp:docPr id="1104" name="Afbeelding 1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 name="Afbeelding 1104"/>
                    <pic:cNvPicPr/>
                  </pic:nvPicPr>
                  <pic:blipFill>
                    <a:blip r:embed="rId47"/>
                    <a:stretch>
                      <a:fillRect/>
                    </a:stretch>
                  </pic:blipFill>
                  <pic:spPr>
                    <a:xfrm>
                      <a:off x="0" y="0"/>
                      <a:ext cx="3460750" cy="4999355"/>
                    </a:xfrm>
                    <a:prstGeom prst="rect">
                      <a:avLst/>
                    </a:prstGeom>
                  </pic:spPr>
                </pic:pic>
              </a:graphicData>
            </a:graphic>
            <wp14:sizeRelH relativeFrom="margin">
              <wp14:pctWidth>0</wp14:pctWidth>
            </wp14:sizeRelH>
            <wp14:sizeRelV relativeFrom="margin">
              <wp14:pctHeight>0</wp14:pctHeight>
            </wp14:sizeRelV>
          </wp:anchor>
        </w:drawing>
      </w:r>
      <w:r w:rsidR="00537DAB">
        <w:t>De state machine voor het spelverloop is te zien in</w:t>
      </w:r>
      <w:r w:rsidR="006A3889">
        <w:t xml:space="preserve"> </w:t>
      </w:r>
      <w:r w:rsidR="006A3889">
        <w:fldChar w:fldCharType="begin"/>
      </w:r>
      <w:r w:rsidR="006A3889">
        <w:instrText xml:space="preserve"> REF _Ref105422109 \h </w:instrText>
      </w:r>
      <w:r w:rsidR="006A3889">
        <w:fldChar w:fldCharType="separate"/>
      </w:r>
      <w:r w:rsidR="00FC58D5">
        <w:t xml:space="preserve">Figuur </w:t>
      </w:r>
      <w:r w:rsidR="00FC58D5">
        <w:rPr>
          <w:noProof/>
        </w:rPr>
        <w:t>17</w:t>
      </w:r>
      <w:r w:rsidR="006A3889">
        <w:fldChar w:fldCharType="end"/>
      </w:r>
      <w:r w:rsidR="00537DAB">
        <w:t xml:space="preserve">. Deze draait op de Cortex-M7 </w:t>
      </w:r>
      <w:r w:rsidR="00510A58">
        <w:t>in het blok “Game controller”</w:t>
      </w:r>
      <w:r w:rsidR="00537DAB">
        <w:t xml:space="preserve"> (</w:t>
      </w:r>
      <w:r w:rsidR="00EF39FA">
        <w:rPr>
          <w:highlight w:val="yellow"/>
        </w:rPr>
        <w:fldChar w:fldCharType="begin"/>
      </w:r>
      <w:r w:rsidR="00EF39FA">
        <w:instrText xml:space="preserve"> REF _Ref104554010 \h </w:instrText>
      </w:r>
      <w:r w:rsidR="00EF39FA">
        <w:rPr>
          <w:highlight w:val="yellow"/>
        </w:rPr>
      </w:r>
      <w:r w:rsidR="00EF39FA">
        <w:rPr>
          <w:highlight w:val="yellow"/>
        </w:rPr>
        <w:fldChar w:fldCharType="separate"/>
      </w:r>
      <w:r w:rsidR="00FC58D5" w:rsidRPr="00700394">
        <w:t xml:space="preserve">Figuur </w:t>
      </w:r>
      <w:r w:rsidR="00FC58D5" w:rsidRPr="00700394">
        <w:rPr>
          <w:noProof/>
        </w:rPr>
        <w:t>14</w:t>
      </w:r>
      <w:r w:rsidR="00EF39FA">
        <w:rPr>
          <w:highlight w:val="yellow"/>
        </w:rPr>
        <w:fldChar w:fldCharType="end"/>
      </w:r>
      <w:r w:rsidR="00537DAB">
        <w:t xml:space="preserve">). </w:t>
      </w:r>
      <w:r w:rsidR="00510A58" w:rsidRPr="00510A58">
        <w:t>De eerste state is de “</w:t>
      </w:r>
      <w:proofErr w:type="spellStart"/>
      <w:r w:rsidR="00510A58" w:rsidRPr="00510A58">
        <w:t>initialize</w:t>
      </w:r>
      <w:proofErr w:type="spellEnd"/>
      <w:r w:rsidR="00510A58" w:rsidRPr="00510A58">
        <w:t xml:space="preserve">” state. In deze state wordt het hele systeem opgestart en </w:t>
      </w:r>
      <w:proofErr w:type="spellStart"/>
      <w:r w:rsidR="00510A58" w:rsidRPr="00510A58">
        <w:t>geïnitialiseer</w:t>
      </w:r>
      <w:r w:rsidR="00BF2913">
        <w:t>d</w:t>
      </w:r>
      <w:proofErr w:type="spellEnd"/>
      <w:r w:rsidR="00510A58" w:rsidRPr="00510A58">
        <w:t xml:space="preserve">. Zodra deze state klaar is gaat het systeem in de “start game” state. In deze state wacht het systeem tot het spel begint. Als het spel gestart is, is het de beurt aan de speler om </w:t>
      </w:r>
      <w:r w:rsidR="00761946">
        <w:t>een</w:t>
      </w:r>
      <w:r w:rsidR="00510A58" w:rsidRPr="00510A58">
        <w:t xml:space="preserve"> fiche in het 4-op-1-rij spel te doen en bevind het systeem zich in de “human move” state. </w:t>
      </w:r>
      <w:r w:rsidR="00E27C13">
        <w:t>Hierna</w:t>
      </w:r>
      <w:r w:rsidR="00510A58" w:rsidRPr="00510A58">
        <w:t xml:space="preserve"> gaat de beurt naar de robot en</w:t>
      </w:r>
      <w:r w:rsidR="00E27C13">
        <w:t xml:space="preserve"> wijzigt de state naar</w:t>
      </w:r>
      <w:r w:rsidR="00510A58" w:rsidRPr="00510A58">
        <w:t xml:space="preserve"> “robot move”. In deze state voert de robot </w:t>
      </w:r>
      <w:r w:rsidR="00E27C13">
        <w:t>een</w:t>
      </w:r>
      <w:r w:rsidR="00510A58" w:rsidRPr="00510A58">
        <w:t xml:space="preserve"> berekende zet uit.</w:t>
      </w:r>
      <w:r w:rsidR="009209B6">
        <w:t xml:space="preserve"> </w:t>
      </w:r>
      <w:r w:rsidR="00E27C13">
        <w:t xml:space="preserve">Na elke beurt controleert de robot of er een winnaar is, of er vals gespeeld is, of er sprake is van gelijk spel. Als dit niet het geval is </w:t>
      </w:r>
      <w:r w:rsidR="002F102C">
        <w:t xml:space="preserve">gaat de beurt weer naar de speler </w:t>
      </w:r>
      <w:r w:rsidR="00E27C13">
        <w:t xml:space="preserve">die aan zet is </w:t>
      </w:r>
      <w:r w:rsidR="002F102C">
        <w:t>en bevind</w:t>
      </w:r>
      <w:r w:rsidR="00E27C13">
        <w:t>t</w:t>
      </w:r>
      <w:r w:rsidR="002F102C">
        <w:t xml:space="preserve"> het systeem zich in de </w:t>
      </w:r>
      <w:r w:rsidR="00E27C13">
        <w:t xml:space="preserve">bijbehorende </w:t>
      </w:r>
      <w:r w:rsidR="002F102C">
        <w:t xml:space="preserve">state </w:t>
      </w:r>
      <w:r w:rsidR="00E27C13">
        <w:t>(</w:t>
      </w:r>
      <w:r w:rsidR="000458C5">
        <w:t>h</w:t>
      </w:r>
      <w:r w:rsidR="002F102C">
        <w:t>uman move</w:t>
      </w:r>
      <w:r w:rsidR="00E27C13">
        <w:t xml:space="preserve"> of </w:t>
      </w:r>
      <w:r w:rsidR="000458C5">
        <w:t>r</w:t>
      </w:r>
      <w:r w:rsidR="00E27C13">
        <w:t>obot move)</w:t>
      </w:r>
      <w:r w:rsidR="002F102C">
        <w:t>.</w:t>
      </w:r>
      <w:r w:rsidR="00510A58" w:rsidRPr="00510A58">
        <w:t xml:space="preserve"> Zodra het spel is afgelopen gaat </w:t>
      </w:r>
      <w:r w:rsidR="00510A58" w:rsidRPr="00357FB6">
        <w:t>de clean</w:t>
      </w:r>
      <w:r w:rsidR="00357FB6" w:rsidRPr="00357FB6">
        <w:t>-</w:t>
      </w:r>
      <w:r w:rsidR="00510A58" w:rsidRPr="00357FB6">
        <w:t>up</w:t>
      </w:r>
      <w:r w:rsidR="00510A58" w:rsidRPr="00510A58">
        <w:t xml:space="preserve"> state van start en worden alle fiches opgeruimd. De rode fiches gaan naar de robot en de gele naar de bak van de speler.</w:t>
      </w:r>
      <w:r w:rsidR="00976BFE">
        <w:t xml:space="preserve"> </w:t>
      </w:r>
    </w:p>
    <w:p w14:paraId="731C5CCF" w14:textId="77777777" w:rsidR="00AF2F33" w:rsidRDefault="00AF2F33" w:rsidP="00E45E1C"/>
    <w:p w14:paraId="31BEF8F1" w14:textId="05DCC58D" w:rsidR="001A2E50" w:rsidRPr="00D124BB" w:rsidRDefault="00820366" w:rsidP="00E45E1C">
      <w:r w:rsidRPr="00D124BB">
        <w:rPr>
          <w:noProof/>
        </w:rPr>
        <mc:AlternateContent>
          <mc:Choice Requires="wps">
            <w:drawing>
              <wp:anchor distT="0" distB="0" distL="114300" distR="114300" simplePos="0" relativeHeight="251728896" behindDoc="0" locked="0" layoutInCell="1" allowOverlap="1" wp14:anchorId="3E5C4CBA" wp14:editId="1CC1796B">
                <wp:simplePos x="0" y="0"/>
                <wp:positionH relativeFrom="column">
                  <wp:posOffset>2569210</wp:posOffset>
                </wp:positionH>
                <wp:positionV relativeFrom="paragraph">
                  <wp:posOffset>4118610</wp:posOffset>
                </wp:positionV>
                <wp:extent cx="3157220" cy="635"/>
                <wp:effectExtent l="0" t="0" r="0" b="0"/>
                <wp:wrapSquare wrapText="bothSides"/>
                <wp:docPr id="1108" name="Tekstvak 1108"/>
                <wp:cNvGraphicFramePr/>
                <a:graphic xmlns:a="http://schemas.openxmlformats.org/drawingml/2006/main">
                  <a:graphicData uri="http://schemas.microsoft.com/office/word/2010/wordprocessingShape">
                    <wps:wsp>
                      <wps:cNvSpPr txBox="1"/>
                      <wps:spPr>
                        <a:xfrm>
                          <a:off x="0" y="0"/>
                          <a:ext cx="3157220" cy="635"/>
                        </a:xfrm>
                        <a:prstGeom prst="rect">
                          <a:avLst/>
                        </a:prstGeom>
                        <a:solidFill>
                          <a:prstClr val="white"/>
                        </a:solidFill>
                        <a:ln>
                          <a:noFill/>
                        </a:ln>
                      </wps:spPr>
                      <wps:txbx>
                        <w:txbxContent>
                          <w:p w14:paraId="54472D1B" w14:textId="483BE9F1" w:rsidR="00820366" w:rsidRPr="00D9006E" w:rsidRDefault="00820366" w:rsidP="00820366">
                            <w:pPr>
                              <w:pStyle w:val="Bijschrift"/>
                              <w:rPr>
                                <w:noProof/>
                                <w:sz w:val="20"/>
                                <w:szCs w:val="20"/>
                                <w:lang w:val="en-GB" w:eastAsia="en-US"/>
                              </w:rPr>
                            </w:pPr>
                            <w:bookmarkStart w:id="109" w:name="_Toc105527532"/>
                            <w:bookmarkStart w:id="110" w:name="_Ref105421341"/>
                            <w:proofErr w:type="spellStart"/>
                            <w:r w:rsidRPr="00D9006E">
                              <w:rPr>
                                <w:lang w:val="en-GB"/>
                              </w:rPr>
                              <w:t>Figuur</w:t>
                            </w:r>
                            <w:proofErr w:type="spellEnd"/>
                            <w:r w:rsidRPr="00D9006E">
                              <w:rPr>
                                <w:lang w:val="en-GB"/>
                              </w:rPr>
                              <w:t xml:space="preserve"> </w:t>
                            </w:r>
                            <w:r w:rsidRPr="002D054B">
                              <w:fldChar w:fldCharType="begin"/>
                            </w:r>
                            <w:r w:rsidRPr="00D9006E">
                              <w:rPr>
                                <w:lang w:val="en-GB"/>
                              </w:rPr>
                              <w:instrText xml:space="preserve"> SEQ Figuur \* ARABIC </w:instrText>
                            </w:r>
                            <w:r w:rsidRPr="002D054B">
                              <w:fldChar w:fldCharType="separate"/>
                            </w:r>
                            <w:r w:rsidR="00FC58D5">
                              <w:rPr>
                                <w:noProof/>
                                <w:lang w:val="en-GB"/>
                              </w:rPr>
                              <w:t>18</w:t>
                            </w:r>
                            <w:r w:rsidRPr="002D054B">
                              <w:fldChar w:fldCharType="end"/>
                            </w:r>
                            <w:bookmarkEnd w:id="110"/>
                            <w:r w:rsidRPr="00D9006E">
                              <w:rPr>
                                <w:lang w:val="en-GB"/>
                              </w:rPr>
                              <w:t xml:space="preserve"> State machine real-time processing</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5C4CBA" id="Tekstvak 1108" o:spid="_x0000_s1032" type="#_x0000_t202" style="position:absolute;margin-left:202.3pt;margin-top:324.3pt;width:248.6pt;height:.0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" stroked="f">
                <v:textbox style="mso-fit-shape-to-text:t" inset="0,0,0,0">
                  <w:txbxContent>
                    <w:p w14:paraId="54472D1B" w14:textId="483BE9F1" w:rsidR="00820366" w:rsidRPr="00D9006E" w:rsidRDefault="00820366" w:rsidP="00820366">
                      <w:pPr>
                        <w:pStyle w:val="Bijschrift"/>
                        <w:rPr>
                          <w:noProof/>
                          <w:sz w:val="20"/>
                          <w:szCs w:val="20"/>
                          <w:lang w:val="en-GB" w:eastAsia="en-US"/>
                        </w:rPr>
                      </w:pPr>
                      <w:bookmarkStart w:id="111" w:name="_Toc105527532"/>
                      <w:bookmarkStart w:id="112" w:name="_Ref105421341"/>
                      <w:proofErr w:type="spellStart"/>
                      <w:r w:rsidRPr="00D9006E">
                        <w:rPr>
                          <w:lang w:val="en-GB"/>
                        </w:rPr>
                        <w:t>Figuur</w:t>
                      </w:r>
                      <w:proofErr w:type="spellEnd"/>
                      <w:r w:rsidRPr="00D9006E">
                        <w:rPr>
                          <w:lang w:val="en-GB"/>
                        </w:rPr>
                        <w:t xml:space="preserve"> </w:t>
                      </w:r>
                      <w:r w:rsidRPr="002D054B">
                        <w:fldChar w:fldCharType="begin"/>
                      </w:r>
                      <w:r w:rsidRPr="00D9006E">
                        <w:rPr>
                          <w:lang w:val="en-GB"/>
                        </w:rPr>
                        <w:instrText xml:space="preserve"> SEQ Figuur \* ARABIC </w:instrText>
                      </w:r>
                      <w:r w:rsidRPr="002D054B">
                        <w:fldChar w:fldCharType="separate"/>
                      </w:r>
                      <w:r w:rsidR="00FC58D5">
                        <w:rPr>
                          <w:noProof/>
                          <w:lang w:val="en-GB"/>
                        </w:rPr>
                        <w:t>18</w:t>
                      </w:r>
                      <w:r w:rsidRPr="002D054B">
                        <w:fldChar w:fldCharType="end"/>
                      </w:r>
                      <w:bookmarkEnd w:id="112"/>
                      <w:r w:rsidRPr="00D9006E">
                        <w:rPr>
                          <w:lang w:val="en-GB"/>
                        </w:rPr>
                        <w:t xml:space="preserve"> State machine real-time processing</w:t>
                      </w:r>
                      <w:bookmarkEnd w:id="111"/>
                    </w:p>
                  </w:txbxContent>
                </v:textbox>
                <w10:wrap type="square"/>
              </v:shape>
            </w:pict>
          </mc:Fallback>
        </mc:AlternateContent>
      </w:r>
      <w:r w:rsidR="002143B5" w:rsidRPr="00D124BB">
        <w:rPr>
          <w:noProof/>
        </w:rPr>
        <w:drawing>
          <wp:anchor distT="0" distB="0" distL="114300" distR="114300" simplePos="0" relativeHeight="251726848" behindDoc="0" locked="0" layoutInCell="1" allowOverlap="1" wp14:anchorId="212F9902" wp14:editId="6915A4DB">
            <wp:simplePos x="0" y="0"/>
            <wp:positionH relativeFrom="margin">
              <wp:align>right</wp:align>
            </wp:positionH>
            <wp:positionV relativeFrom="paragraph">
              <wp:posOffset>937787</wp:posOffset>
            </wp:positionV>
            <wp:extent cx="3157220" cy="3124200"/>
            <wp:effectExtent l="0" t="0" r="5080" b="0"/>
            <wp:wrapSquare wrapText="bothSides"/>
            <wp:docPr id="1107" name="Afbeelding 1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 name="Afbeelding 1107"/>
                    <pic:cNvPicPr/>
                  </pic:nvPicPr>
                  <pic:blipFill>
                    <a:blip r:embed="rId48"/>
                    <a:stretch>
                      <a:fillRect/>
                    </a:stretch>
                  </pic:blipFill>
                  <pic:spPr>
                    <a:xfrm>
                      <a:off x="0" y="0"/>
                      <a:ext cx="3157220" cy="3124200"/>
                    </a:xfrm>
                    <a:prstGeom prst="rect">
                      <a:avLst/>
                    </a:prstGeom>
                  </pic:spPr>
                </pic:pic>
              </a:graphicData>
            </a:graphic>
          </wp:anchor>
        </w:drawing>
      </w:r>
      <w:r w:rsidR="002143B5" w:rsidRPr="00D124BB">
        <w:t xml:space="preserve">De state machine voor het real-time processing van de hardware is te zien in </w:t>
      </w:r>
      <w:r w:rsidR="00AC0CB5" w:rsidRPr="00D124BB">
        <w:fldChar w:fldCharType="begin"/>
      </w:r>
      <w:r w:rsidR="00AC0CB5" w:rsidRPr="00D124BB">
        <w:instrText xml:space="preserve"> REF _Ref105421341 \h </w:instrText>
      </w:r>
      <w:r w:rsidR="00AC0CB5" w:rsidRPr="00D124BB">
        <w:fldChar w:fldCharType="separate"/>
      </w:r>
      <w:r w:rsidR="00FC58D5" w:rsidRPr="00700394">
        <w:t xml:space="preserve">Figuur </w:t>
      </w:r>
      <w:r w:rsidR="00FC58D5" w:rsidRPr="00700394">
        <w:rPr>
          <w:noProof/>
        </w:rPr>
        <w:t>18</w:t>
      </w:r>
      <w:r w:rsidR="00AC0CB5" w:rsidRPr="00D124BB">
        <w:fldChar w:fldCharType="end"/>
      </w:r>
      <w:r w:rsidR="002143B5" w:rsidRPr="00D124BB">
        <w:t>. Deze draait op de Cortex-M4 in het blok “</w:t>
      </w:r>
      <w:proofErr w:type="spellStart"/>
      <w:r w:rsidR="002143B5" w:rsidRPr="00D124BB">
        <w:t>Task</w:t>
      </w:r>
      <w:proofErr w:type="spellEnd"/>
      <w:r w:rsidR="002143B5" w:rsidRPr="00D124BB">
        <w:t xml:space="preserve"> manager” (</w:t>
      </w:r>
      <w:r w:rsidR="00AC0CB5" w:rsidRPr="00D124BB">
        <w:rPr>
          <w:highlight w:val="yellow"/>
        </w:rPr>
        <w:fldChar w:fldCharType="begin"/>
      </w:r>
      <w:r w:rsidR="00AC0CB5" w:rsidRPr="00D124BB">
        <w:instrText xml:space="preserve"> REF _Ref104554018 \h </w:instrText>
      </w:r>
      <w:r w:rsidR="00AC0CB5" w:rsidRPr="00D124BB">
        <w:rPr>
          <w:highlight w:val="yellow"/>
        </w:rPr>
      </w:r>
      <w:r w:rsidR="00AC0CB5" w:rsidRPr="00D124BB">
        <w:rPr>
          <w:highlight w:val="yellow"/>
        </w:rPr>
        <w:fldChar w:fldCharType="separate"/>
      </w:r>
      <w:r w:rsidR="00FC58D5" w:rsidRPr="00700394">
        <w:t xml:space="preserve">Figuur </w:t>
      </w:r>
      <w:r w:rsidR="00FC58D5" w:rsidRPr="00700394">
        <w:rPr>
          <w:noProof/>
        </w:rPr>
        <w:t>15</w:t>
      </w:r>
      <w:r w:rsidR="00AC0CB5" w:rsidRPr="00D124BB">
        <w:rPr>
          <w:highlight w:val="yellow"/>
        </w:rPr>
        <w:fldChar w:fldCharType="end"/>
      </w:r>
      <w:r w:rsidR="002143B5" w:rsidRPr="00D124BB">
        <w:t>). De eerste state is de “</w:t>
      </w:r>
      <w:proofErr w:type="spellStart"/>
      <w:r w:rsidR="002143B5" w:rsidRPr="00D124BB">
        <w:t>initialize</w:t>
      </w:r>
      <w:proofErr w:type="spellEnd"/>
      <w:r w:rsidR="002143B5" w:rsidRPr="00D124BB">
        <w:t xml:space="preserve">” state. </w:t>
      </w:r>
      <w:r w:rsidR="002143B5" w:rsidRPr="00D124BB">
        <w:rPr>
          <w:lang w:eastAsia="nl-NL"/>
        </w:rPr>
        <w:t xml:space="preserve">In deze </w:t>
      </w:r>
      <w:r w:rsidR="002143B5" w:rsidRPr="00D14271">
        <w:rPr>
          <w:lang w:eastAsia="nl-NL"/>
        </w:rPr>
        <w:t xml:space="preserve">state worden de hardware componenten geconfigureerd en ingesteld. Daarna heeft de </w:t>
      </w:r>
      <w:proofErr w:type="spellStart"/>
      <w:r w:rsidR="002143B5" w:rsidRPr="00D14271">
        <w:rPr>
          <w:lang w:eastAsia="nl-NL"/>
        </w:rPr>
        <w:t>Task</w:t>
      </w:r>
      <w:proofErr w:type="spellEnd"/>
      <w:r w:rsidR="002143B5" w:rsidRPr="00D14271">
        <w:rPr>
          <w:lang w:eastAsia="nl-NL"/>
        </w:rPr>
        <w:t xml:space="preserve"> manager een “</w:t>
      </w:r>
      <w:proofErr w:type="spellStart"/>
      <w:r w:rsidR="002143B5" w:rsidRPr="00D14271">
        <w:rPr>
          <w:lang w:eastAsia="nl-NL"/>
        </w:rPr>
        <w:t>Idle</w:t>
      </w:r>
      <w:proofErr w:type="spellEnd"/>
      <w:r w:rsidR="002143B5" w:rsidRPr="00D14271">
        <w:rPr>
          <w:lang w:eastAsia="nl-NL"/>
        </w:rPr>
        <w:t xml:space="preserve">” state. In deze state wordt gewacht tot de </w:t>
      </w:r>
      <w:proofErr w:type="spellStart"/>
      <w:r w:rsidR="002143B5" w:rsidRPr="00D14271">
        <w:rPr>
          <w:lang w:eastAsia="nl-NL"/>
        </w:rPr>
        <w:t>Task</w:t>
      </w:r>
      <w:proofErr w:type="spellEnd"/>
      <w:r w:rsidR="002143B5" w:rsidRPr="00D14271">
        <w:rPr>
          <w:lang w:eastAsia="nl-NL"/>
        </w:rPr>
        <w:t xml:space="preserve"> manager een </w:t>
      </w:r>
      <w:proofErr w:type="spellStart"/>
      <w:r w:rsidR="002143B5" w:rsidRPr="00D14271">
        <w:rPr>
          <w:lang w:eastAsia="nl-NL"/>
        </w:rPr>
        <w:t>task</w:t>
      </w:r>
      <w:proofErr w:type="spellEnd"/>
      <w:r w:rsidR="002143B5" w:rsidRPr="00D14271">
        <w:rPr>
          <w:lang w:eastAsia="nl-NL"/>
        </w:rPr>
        <w:t xml:space="preserve"> krijgt van de Cortex-M7. Zodra een </w:t>
      </w:r>
      <w:proofErr w:type="spellStart"/>
      <w:r w:rsidR="002143B5" w:rsidRPr="00D14271">
        <w:rPr>
          <w:lang w:eastAsia="nl-NL"/>
        </w:rPr>
        <w:t>task</w:t>
      </w:r>
      <w:proofErr w:type="spellEnd"/>
      <w:r w:rsidR="002143B5" w:rsidRPr="00D14271">
        <w:rPr>
          <w:lang w:eastAsia="nl-NL"/>
        </w:rPr>
        <w:t xml:space="preserve"> binnenkomt wordt aan de hand van de </w:t>
      </w:r>
      <w:proofErr w:type="spellStart"/>
      <w:r w:rsidR="002143B5" w:rsidRPr="00D14271">
        <w:rPr>
          <w:lang w:eastAsia="nl-NL"/>
        </w:rPr>
        <w:t>task</w:t>
      </w:r>
      <w:proofErr w:type="spellEnd"/>
      <w:r w:rsidR="002143B5" w:rsidRPr="00D14271">
        <w:rPr>
          <w:lang w:eastAsia="nl-NL"/>
        </w:rPr>
        <w:t xml:space="preserve"> de volgende state bepaald. </w:t>
      </w:r>
      <w:proofErr w:type="spellStart"/>
      <w:r w:rsidR="002143B5" w:rsidRPr="00F545C5">
        <w:rPr>
          <w:lang w:val="en-GB" w:eastAsia="nl-NL"/>
        </w:rPr>
        <w:t>Dit</w:t>
      </w:r>
      <w:proofErr w:type="spellEnd"/>
      <w:r w:rsidR="002143B5" w:rsidRPr="00F545C5">
        <w:rPr>
          <w:lang w:val="en-GB" w:eastAsia="nl-NL"/>
        </w:rPr>
        <w:t xml:space="preserve"> </w:t>
      </w:r>
      <w:proofErr w:type="spellStart"/>
      <w:r w:rsidR="002143B5" w:rsidRPr="00F545C5">
        <w:rPr>
          <w:lang w:val="en-GB" w:eastAsia="nl-NL"/>
        </w:rPr>
        <w:t>kan</w:t>
      </w:r>
      <w:proofErr w:type="spellEnd"/>
      <w:r w:rsidR="002143B5" w:rsidRPr="00F545C5">
        <w:rPr>
          <w:lang w:val="en-GB" w:eastAsia="nl-NL"/>
        </w:rPr>
        <w:t xml:space="preserve"> de “human move”, “robot move” of “clean-up” state </w:t>
      </w:r>
      <w:proofErr w:type="spellStart"/>
      <w:r w:rsidR="002143B5" w:rsidRPr="00F545C5">
        <w:rPr>
          <w:lang w:val="en-GB" w:eastAsia="nl-NL"/>
        </w:rPr>
        <w:t>zijn</w:t>
      </w:r>
      <w:proofErr w:type="spellEnd"/>
      <w:r w:rsidR="002143B5" w:rsidRPr="00F545C5">
        <w:rPr>
          <w:lang w:val="en-GB" w:eastAsia="nl-NL"/>
        </w:rPr>
        <w:t xml:space="preserve">. </w:t>
      </w:r>
      <w:r w:rsidR="002143B5" w:rsidRPr="00D14271">
        <w:rPr>
          <w:lang w:eastAsia="nl-NL"/>
        </w:rPr>
        <w:t xml:space="preserve">Elk van deze </w:t>
      </w:r>
      <w:proofErr w:type="spellStart"/>
      <w:r w:rsidR="002143B5" w:rsidRPr="00D14271">
        <w:rPr>
          <w:lang w:eastAsia="nl-NL"/>
        </w:rPr>
        <w:t>states</w:t>
      </w:r>
      <w:proofErr w:type="spellEnd"/>
      <w:r w:rsidR="002143B5" w:rsidRPr="00D14271">
        <w:rPr>
          <w:lang w:eastAsia="nl-NL"/>
        </w:rPr>
        <w:t xml:space="preserve"> stuurt de hardware aan om de </w:t>
      </w:r>
      <w:proofErr w:type="spellStart"/>
      <w:r w:rsidR="002143B5" w:rsidRPr="00D14271">
        <w:rPr>
          <w:lang w:eastAsia="nl-NL"/>
        </w:rPr>
        <w:t>task</w:t>
      </w:r>
      <w:proofErr w:type="spellEnd"/>
      <w:r w:rsidR="002143B5" w:rsidRPr="00D14271">
        <w:rPr>
          <w:lang w:eastAsia="nl-NL"/>
        </w:rPr>
        <w:t xml:space="preserve"> te voltooien. Als de </w:t>
      </w:r>
      <w:proofErr w:type="spellStart"/>
      <w:r w:rsidR="002143B5" w:rsidRPr="00D14271">
        <w:rPr>
          <w:lang w:eastAsia="nl-NL"/>
        </w:rPr>
        <w:t>task</w:t>
      </w:r>
      <w:proofErr w:type="spellEnd"/>
      <w:r w:rsidR="002143B5" w:rsidRPr="00D14271">
        <w:rPr>
          <w:lang w:eastAsia="nl-NL"/>
        </w:rPr>
        <w:t xml:space="preserve"> voltooid is gaat de </w:t>
      </w:r>
      <w:proofErr w:type="spellStart"/>
      <w:r w:rsidR="002143B5" w:rsidRPr="00D14271">
        <w:rPr>
          <w:lang w:eastAsia="nl-NL"/>
        </w:rPr>
        <w:t>Task</w:t>
      </w:r>
      <w:proofErr w:type="spellEnd"/>
      <w:r w:rsidR="002143B5" w:rsidRPr="00D14271">
        <w:rPr>
          <w:lang w:eastAsia="nl-NL"/>
        </w:rPr>
        <w:t xml:space="preserve"> manager terug naar de </w:t>
      </w:r>
      <w:proofErr w:type="spellStart"/>
      <w:r w:rsidR="002143B5" w:rsidRPr="00D14271">
        <w:rPr>
          <w:lang w:eastAsia="nl-NL"/>
        </w:rPr>
        <w:t>Idle</w:t>
      </w:r>
      <w:proofErr w:type="spellEnd"/>
      <w:r w:rsidR="002143B5" w:rsidRPr="00D14271">
        <w:rPr>
          <w:lang w:eastAsia="nl-NL"/>
        </w:rPr>
        <w:t xml:space="preserve"> state.</w:t>
      </w:r>
      <w:r w:rsidR="001A2E50" w:rsidRPr="00D124BB">
        <w:br w:type="page"/>
      </w:r>
    </w:p>
    <w:p w14:paraId="7C8631C6" w14:textId="50ADC461" w:rsidR="00537DAB" w:rsidRDefault="00E45E1C" w:rsidP="000406B1">
      <w:r>
        <w:lastRenderedPageBreak/>
        <w:t xml:space="preserve">Elke state van de state machine uit </w:t>
      </w:r>
      <w:r w:rsidR="006A3889">
        <w:fldChar w:fldCharType="begin"/>
      </w:r>
      <w:r w:rsidR="006A3889">
        <w:instrText xml:space="preserve"> REF _Ref105422109 \h </w:instrText>
      </w:r>
      <w:r w:rsidR="006A3889">
        <w:fldChar w:fldCharType="separate"/>
      </w:r>
      <w:r w:rsidR="00FC58D5">
        <w:t xml:space="preserve">Figuur </w:t>
      </w:r>
      <w:r w:rsidR="00FC58D5">
        <w:rPr>
          <w:noProof/>
        </w:rPr>
        <w:t>17</w:t>
      </w:r>
      <w:r w:rsidR="006A3889">
        <w:fldChar w:fldCharType="end"/>
      </w:r>
      <w:r w:rsidR="006A3889">
        <w:t xml:space="preserve"> </w:t>
      </w:r>
      <w:r>
        <w:t xml:space="preserve">kan weergegeven worden in een </w:t>
      </w:r>
      <w:proofErr w:type="spellStart"/>
      <w:r>
        <w:t>sequence</w:t>
      </w:r>
      <w:proofErr w:type="spellEnd"/>
      <w:r>
        <w:t xml:space="preserve"> diagram. Dit is om aan te geven wat er in elke state gebeurt en hoe de communicatie </w:t>
      </w:r>
      <w:r w:rsidR="00CE740B">
        <w:t>tussen software modules verloopt</w:t>
      </w:r>
      <w:r>
        <w:t xml:space="preserve">. </w:t>
      </w:r>
      <w:r w:rsidR="00A52983">
        <w:t xml:space="preserve">In </w:t>
      </w:r>
      <w:r w:rsidR="00EF39FA">
        <w:fldChar w:fldCharType="begin"/>
      </w:r>
      <w:r w:rsidR="00EF39FA">
        <w:instrText xml:space="preserve"> REF _Ref104554225 \h </w:instrText>
      </w:r>
      <w:r w:rsidR="00EF39FA">
        <w:fldChar w:fldCharType="separate"/>
      </w:r>
      <w:r w:rsidR="00FC58D5" w:rsidRPr="0003156A">
        <w:t xml:space="preserve">Figuur </w:t>
      </w:r>
      <w:r w:rsidR="00FC58D5">
        <w:rPr>
          <w:noProof/>
        </w:rPr>
        <w:t>19</w:t>
      </w:r>
      <w:r w:rsidR="00EF39FA">
        <w:fldChar w:fldCharType="end"/>
      </w:r>
      <w:r w:rsidR="00A52983">
        <w:t xml:space="preserve"> is de </w:t>
      </w:r>
      <w:r w:rsidR="000458C5">
        <w:t>r</w:t>
      </w:r>
      <w:r w:rsidR="00A52983">
        <w:t xml:space="preserve">obot move uitgewerkt. </w:t>
      </w:r>
      <w:r w:rsidR="000A5FB5">
        <w:t>D</w:t>
      </w:r>
      <w:r w:rsidR="00BE6E53">
        <w:t xml:space="preserve">e andere </w:t>
      </w:r>
      <w:proofErr w:type="spellStart"/>
      <w:r w:rsidR="00BE6E53">
        <w:t>sequence</w:t>
      </w:r>
      <w:proofErr w:type="spellEnd"/>
      <w:r w:rsidR="00BE6E53">
        <w:t xml:space="preserve"> diagrammen </w:t>
      </w:r>
      <w:r w:rsidR="000A5FB5">
        <w:t>zijn te vinden in het</w:t>
      </w:r>
      <w:r w:rsidR="00C20D60">
        <w:t xml:space="preserve"> SAD opgenomen in </w:t>
      </w:r>
      <w:r w:rsidR="00A66E07">
        <w:t xml:space="preserve">bijlage III. </w:t>
      </w:r>
      <w:r w:rsidR="00A66E07">
        <w:fldChar w:fldCharType="begin"/>
      </w:r>
      <w:r w:rsidR="00A66E07">
        <w:instrText xml:space="preserve"> REF _Ref105355249 \h </w:instrText>
      </w:r>
      <w:r w:rsidR="00A66E07">
        <w:fldChar w:fldCharType="separate"/>
      </w:r>
      <w:r w:rsidR="00FC58D5">
        <w:t>Software Architecturale Document</w:t>
      </w:r>
      <w:r w:rsidR="00A66E07">
        <w:fldChar w:fldCharType="end"/>
      </w:r>
      <w:r w:rsidR="00BE6E53">
        <w:t>.</w:t>
      </w:r>
    </w:p>
    <w:p w14:paraId="0A93DB98" w14:textId="655BFF6D" w:rsidR="00A52983" w:rsidRDefault="00A52983" w:rsidP="000406B1"/>
    <w:p w14:paraId="3C664F29" w14:textId="77777777" w:rsidR="00603A0E" w:rsidRDefault="00A52983" w:rsidP="00603A0E">
      <w:pPr>
        <w:keepNext/>
      </w:pPr>
      <w:r>
        <w:rPr>
          <w:noProof/>
        </w:rPr>
        <w:drawing>
          <wp:inline distT="0" distB="0" distL="0" distR="0" wp14:anchorId="4A6B904C" wp14:editId="55E35B42">
            <wp:extent cx="5172075" cy="4422262"/>
            <wp:effectExtent l="0" t="0" r="0" b="0"/>
            <wp:docPr id="47" name="Afbeelding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Afbeelding 47"/>
                    <pic:cNvPicPr/>
                  </pic:nvPicPr>
                  <pic:blipFill>
                    <a:blip r:embed="rId49"/>
                    <a:stretch>
                      <a:fillRect/>
                    </a:stretch>
                  </pic:blipFill>
                  <pic:spPr>
                    <a:xfrm>
                      <a:off x="0" y="0"/>
                      <a:ext cx="5174581" cy="4424405"/>
                    </a:xfrm>
                    <a:prstGeom prst="rect">
                      <a:avLst/>
                    </a:prstGeom>
                  </pic:spPr>
                </pic:pic>
              </a:graphicData>
            </a:graphic>
          </wp:inline>
        </w:drawing>
      </w:r>
    </w:p>
    <w:p w14:paraId="1562F50E" w14:textId="2C8E781C" w:rsidR="00A52983" w:rsidRPr="0003156A" w:rsidRDefault="00603A0E" w:rsidP="00603A0E">
      <w:pPr>
        <w:pStyle w:val="Bijschrift"/>
      </w:pPr>
      <w:bookmarkStart w:id="113" w:name="_Ref104554225"/>
      <w:bookmarkStart w:id="114" w:name="_Toc105527533"/>
      <w:r w:rsidRPr="0003156A">
        <w:t xml:space="preserve">Figuur </w:t>
      </w:r>
      <w:r>
        <w:fldChar w:fldCharType="begin"/>
      </w:r>
      <w:r w:rsidRPr="0003156A">
        <w:instrText xml:space="preserve"> SEQ Figuur \* ARABIC </w:instrText>
      </w:r>
      <w:r>
        <w:fldChar w:fldCharType="separate"/>
      </w:r>
      <w:r w:rsidR="00FC58D5">
        <w:rPr>
          <w:noProof/>
        </w:rPr>
        <w:t>19</w:t>
      </w:r>
      <w:r>
        <w:fldChar w:fldCharType="end"/>
      </w:r>
      <w:bookmarkEnd w:id="113"/>
      <w:r w:rsidRPr="0003156A">
        <w:t xml:space="preserve"> </w:t>
      </w:r>
      <w:proofErr w:type="spellStart"/>
      <w:r w:rsidRPr="0003156A">
        <w:t>Sequence</w:t>
      </w:r>
      <w:proofErr w:type="spellEnd"/>
      <w:r w:rsidRPr="0003156A">
        <w:t xml:space="preserve"> diagram </w:t>
      </w:r>
      <w:r w:rsidR="000458C5" w:rsidRPr="0003156A">
        <w:t>r</w:t>
      </w:r>
      <w:r w:rsidRPr="0003156A">
        <w:t>obot move</w:t>
      </w:r>
      <w:bookmarkEnd w:id="114"/>
    </w:p>
    <w:p w14:paraId="02F74B0A" w14:textId="64066E96" w:rsidR="00A52983" w:rsidRPr="0003156A" w:rsidRDefault="00A52983" w:rsidP="000406B1"/>
    <w:p w14:paraId="65CD53EC" w14:textId="31398202" w:rsidR="00A52983" w:rsidRDefault="00A52983" w:rsidP="000406B1">
      <w:r w:rsidRPr="00A52983">
        <w:t xml:space="preserve">De </w:t>
      </w:r>
      <w:r w:rsidR="000458C5">
        <w:t>r</w:t>
      </w:r>
      <w:r w:rsidRPr="00A52983">
        <w:t xml:space="preserve">obot move </w:t>
      </w:r>
      <w:r>
        <w:t>b</w:t>
      </w:r>
      <w:r w:rsidRPr="00A52983">
        <w:t xml:space="preserve">egint met het opvragen </w:t>
      </w:r>
      <w:r w:rsidR="00B40043">
        <w:t xml:space="preserve">door de Game controller </w:t>
      </w:r>
      <w:r w:rsidRPr="00A52983">
        <w:t xml:space="preserve">van de volgende zet aan de </w:t>
      </w:r>
      <w:proofErr w:type="spellStart"/>
      <w:r w:rsidRPr="00A52983">
        <w:t>Raspberry</w:t>
      </w:r>
      <w:proofErr w:type="spellEnd"/>
      <w:r w:rsidRPr="00A52983">
        <w:t xml:space="preserve"> Pi</w:t>
      </w:r>
      <w:r w:rsidR="00B40043">
        <w:t xml:space="preserve">. </w:t>
      </w:r>
      <w:r w:rsidRPr="00A52983">
        <w:t xml:space="preserve">De </w:t>
      </w:r>
      <w:proofErr w:type="spellStart"/>
      <w:r w:rsidRPr="00A52983">
        <w:t>Raspberry</w:t>
      </w:r>
      <w:proofErr w:type="spellEnd"/>
      <w:r w:rsidRPr="00A52983">
        <w:t xml:space="preserve"> Pi geeft de volgende zet terug waarna de Game controller aan de M4 </w:t>
      </w:r>
      <w:proofErr w:type="spellStart"/>
      <w:r w:rsidRPr="00A52983">
        <w:t>task</w:t>
      </w:r>
      <w:proofErr w:type="spellEnd"/>
      <w:r w:rsidRPr="00A52983">
        <w:t xml:space="preserve"> generator doorgeeft w</w:t>
      </w:r>
      <w:r w:rsidR="00B40043">
        <w:t>elke</w:t>
      </w:r>
      <w:r w:rsidRPr="00A52983">
        <w:t xml:space="preserve"> opdracht er gemaakt moet worden. Zodra de opdracht gemaakt is stuurt de M4 </w:t>
      </w:r>
      <w:proofErr w:type="spellStart"/>
      <w:r w:rsidRPr="00A52983">
        <w:t>task</w:t>
      </w:r>
      <w:proofErr w:type="spellEnd"/>
      <w:r w:rsidRPr="00A52983">
        <w:t xml:space="preserve"> generator de opdracht naar de M4 </w:t>
      </w:r>
      <w:proofErr w:type="spellStart"/>
      <w:r w:rsidRPr="00A52983">
        <w:t>task</w:t>
      </w:r>
      <w:proofErr w:type="spellEnd"/>
      <w:r w:rsidRPr="00A52983">
        <w:t xml:space="preserve"> manager op de Cortex-M4. Om een fiche </w:t>
      </w:r>
      <w:r w:rsidR="006E6F5A">
        <w:t xml:space="preserve">te spelen </w:t>
      </w:r>
      <w:r w:rsidRPr="00A52983">
        <w:t xml:space="preserve">moet de robot eerst naar de plek waar de fiches zijn opgeslagen. Zodra de robot bij de opslag is aangekomen moet een fiche worden opgepakt. Nu kan de robot naar het bord bewegen om vervolgens het fiche los te laten. </w:t>
      </w:r>
      <w:r w:rsidR="00531F5D">
        <w:t>Daarna</w:t>
      </w:r>
      <w:r w:rsidRPr="00A52983">
        <w:t xml:space="preserve"> moet de robot weer naar zijn “home” stand. </w:t>
      </w:r>
      <w:r w:rsidR="004E777E">
        <w:t>Vervolgens</w:t>
      </w:r>
      <w:r w:rsidRPr="00A52983">
        <w:t xml:space="preserve"> geeft de M4 </w:t>
      </w:r>
      <w:proofErr w:type="spellStart"/>
      <w:r w:rsidRPr="00A52983">
        <w:t>task</w:t>
      </w:r>
      <w:proofErr w:type="spellEnd"/>
      <w:r w:rsidRPr="00A52983">
        <w:t xml:space="preserve"> manager door aan de M4 </w:t>
      </w:r>
      <w:proofErr w:type="spellStart"/>
      <w:r w:rsidRPr="00A52983">
        <w:t>task</w:t>
      </w:r>
      <w:proofErr w:type="spellEnd"/>
      <w:r w:rsidRPr="00A52983">
        <w:t xml:space="preserve"> generator</w:t>
      </w:r>
      <w:r w:rsidR="000D1FB3">
        <w:t xml:space="preserve"> </w:t>
      </w:r>
      <w:r w:rsidRPr="00A52983">
        <w:t>dat de beurt voltooid is.</w:t>
      </w:r>
      <w:r w:rsidR="000D1FB3">
        <w:t xml:space="preserve"> </w:t>
      </w:r>
      <w:r w:rsidR="00645D2D">
        <w:t>Tot slot</w:t>
      </w:r>
      <w:r w:rsidR="000D1FB3">
        <w:t xml:space="preserve"> geeft de M4 </w:t>
      </w:r>
      <w:proofErr w:type="spellStart"/>
      <w:r w:rsidR="000D1FB3">
        <w:t>task</w:t>
      </w:r>
      <w:proofErr w:type="spellEnd"/>
      <w:r w:rsidR="000D1FB3">
        <w:t xml:space="preserve"> generator het signaal dat d</w:t>
      </w:r>
      <w:r w:rsidRPr="00A52983">
        <w:t>e Game controller naar de volgende state</w:t>
      </w:r>
      <w:r w:rsidR="000D1FB3">
        <w:t xml:space="preserve"> kan gaan</w:t>
      </w:r>
      <w:r w:rsidRPr="00A52983">
        <w:t>.</w:t>
      </w:r>
    </w:p>
    <w:p w14:paraId="2F0756E9" w14:textId="77777777" w:rsidR="00E45E1C" w:rsidRPr="000406B1" w:rsidRDefault="00E45E1C" w:rsidP="000406B1"/>
    <w:p w14:paraId="255B6CCB" w14:textId="77777777" w:rsidR="005109A6" w:rsidRDefault="005109A6">
      <w:pPr>
        <w:widowControl/>
        <w:spacing w:line="240" w:lineRule="auto"/>
        <w:rPr>
          <w:b/>
        </w:rPr>
      </w:pPr>
      <w:r>
        <w:br w:type="page"/>
      </w:r>
    </w:p>
    <w:p w14:paraId="7C18DA5E" w14:textId="6CFD76BD" w:rsidR="00927DBE" w:rsidRDefault="00603A0E" w:rsidP="00E10113">
      <w:pPr>
        <w:pStyle w:val="Kop2"/>
      </w:pPr>
      <w:bookmarkStart w:id="115" w:name="_Toc105527387"/>
      <w:r>
        <w:rPr>
          <w:noProof/>
        </w:rPr>
        <w:lastRenderedPageBreak/>
        <mc:AlternateContent>
          <mc:Choice Requires="wps">
            <w:drawing>
              <wp:anchor distT="0" distB="0" distL="114300" distR="114300" simplePos="0" relativeHeight="251670528" behindDoc="0" locked="0" layoutInCell="1" allowOverlap="1" wp14:anchorId="4A62515F" wp14:editId="0983BB2F">
                <wp:simplePos x="0" y="0"/>
                <wp:positionH relativeFrom="column">
                  <wp:posOffset>3609975</wp:posOffset>
                </wp:positionH>
                <wp:positionV relativeFrom="paragraph">
                  <wp:posOffset>2585720</wp:posOffset>
                </wp:positionV>
                <wp:extent cx="2600325" cy="635"/>
                <wp:effectExtent l="0" t="0" r="0" b="0"/>
                <wp:wrapSquare wrapText="bothSides"/>
                <wp:docPr id="21" name="Tekstvak 21"/>
                <wp:cNvGraphicFramePr/>
                <a:graphic xmlns:a="http://schemas.openxmlformats.org/drawingml/2006/main">
                  <a:graphicData uri="http://schemas.microsoft.com/office/word/2010/wordprocessingShape">
                    <wps:wsp>
                      <wps:cNvSpPr txBox="1"/>
                      <wps:spPr>
                        <a:xfrm>
                          <a:off x="0" y="0"/>
                          <a:ext cx="2600325" cy="635"/>
                        </a:xfrm>
                        <a:prstGeom prst="rect">
                          <a:avLst/>
                        </a:prstGeom>
                        <a:solidFill>
                          <a:prstClr val="white"/>
                        </a:solidFill>
                        <a:ln>
                          <a:noFill/>
                        </a:ln>
                      </wps:spPr>
                      <wps:txbx>
                        <w:txbxContent>
                          <w:p w14:paraId="4675EF71" w14:textId="56DDC100" w:rsidR="00603A0E" w:rsidRPr="00603A0E" w:rsidRDefault="00603A0E" w:rsidP="00603A0E">
                            <w:pPr>
                              <w:pStyle w:val="Bijschrift"/>
                              <w:rPr>
                                <w:b/>
                                <w:noProof/>
                                <w:sz w:val="20"/>
                                <w:szCs w:val="20"/>
                                <w:lang w:val="en-GB" w:eastAsia="en-US"/>
                              </w:rPr>
                            </w:pPr>
                            <w:bookmarkStart w:id="116" w:name="_Toc105527534"/>
                            <w:bookmarkStart w:id="117" w:name="_Ref104554312"/>
                            <w:proofErr w:type="spellStart"/>
                            <w:r w:rsidRPr="00603A0E">
                              <w:rPr>
                                <w:lang w:val="en-GB"/>
                              </w:rPr>
                              <w:t>Figuur</w:t>
                            </w:r>
                            <w:proofErr w:type="spellEnd"/>
                            <w:r w:rsidRPr="00603A0E">
                              <w:rPr>
                                <w:lang w:val="en-GB"/>
                              </w:rPr>
                              <w:t xml:space="preserve"> </w:t>
                            </w:r>
                            <w:r>
                              <w:fldChar w:fldCharType="begin"/>
                            </w:r>
                            <w:r w:rsidRPr="00603A0E">
                              <w:rPr>
                                <w:lang w:val="en-GB"/>
                              </w:rPr>
                              <w:instrText xml:space="preserve"> SEQ Figuur \* ARABIC </w:instrText>
                            </w:r>
                            <w:r>
                              <w:fldChar w:fldCharType="separate"/>
                            </w:r>
                            <w:r w:rsidR="00FC58D5">
                              <w:rPr>
                                <w:noProof/>
                                <w:lang w:val="en-GB"/>
                              </w:rPr>
                              <w:t>20</w:t>
                            </w:r>
                            <w:r>
                              <w:fldChar w:fldCharType="end"/>
                            </w:r>
                            <w:bookmarkEnd w:id="117"/>
                            <w:r w:rsidRPr="00603A0E">
                              <w:rPr>
                                <w:lang w:val="en-GB"/>
                              </w:rPr>
                              <w:t xml:space="preserve"> Pin out STM32H7 dual-core</w:t>
                            </w:r>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62515F" id="Tekstvak 21" o:spid="_x0000_s1033" type="#_x0000_t202" style="position:absolute;left:0;text-align:left;margin-left:284.25pt;margin-top:203.6pt;width:204.75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" stroked="f">
                <v:textbox style="mso-fit-shape-to-text:t" inset="0,0,0,0">
                  <w:txbxContent>
                    <w:p w14:paraId="4675EF71" w14:textId="56DDC100" w:rsidR="00603A0E" w:rsidRPr="00603A0E" w:rsidRDefault="00603A0E" w:rsidP="00603A0E">
                      <w:pPr>
                        <w:pStyle w:val="Bijschrift"/>
                        <w:rPr>
                          <w:b/>
                          <w:noProof/>
                          <w:sz w:val="20"/>
                          <w:szCs w:val="20"/>
                          <w:lang w:val="en-GB" w:eastAsia="en-US"/>
                        </w:rPr>
                      </w:pPr>
                      <w:bookmarkStart w:id="118" w:name="_Toc105527534"/>
                      <w:bookmarkStart w:id="119" w:name="_Ref104554312"/>
                      <w:proofErr w:type="spellStart"/>
                      <w:r w:rsidRPr="00603A0E">
                        <w:rPr>
                          <w:lang w:val="en-GB"/>
                        </w:rPr>
                        <w:t>Figuur</w:t>
                      </w:r>
                      <w:proofErr w:type="spellEnd"/>
                      <w:r w:rsidRPr="00603A0E">
                        <w:rPr>
                          <w:lang w:val="en-GB"/>
                        </w:rPr>
                        <w:t xml:space="preserve"> </w:t>
                      </w:r>
                      <w:r>
                        <w:fldChar w:fldCharType="begin"/>
                      </w:r>
                      <w:r w:rsidRPr="00603A0E">
                        <w:rPr>
                          <w:lang w:val="en-GB"/>
                        </w:rPr>
                        <w:instrText xml:space="preserve"> SEQ Figuur \* ARABIC </w:instrText>
                      </w:r>
                      <w:r>
                        <w:fldChar w:fldCharType="separate"/>
                      </w:r>
                      <w:r w:rsidR="00FC58D5">
                        <w:rPr>
                          <w:noProof/>
                          <w:lang w:val="en-GB"/>
                        </w:rPr>
                        <w:t>20</w:t>
                      </w:r>
                      <w:r>
                        <w:fldChar w:fldCharType="end"/>
                      </w:r>
                      <w:bookmarkEnd w:id="119"/>
                      <w:r w:rsidRPr="00603A0E">
                        <w:rPr>
                          <w:lang w:val="en-GB"/>
                        </w:rPr>
                        <w:t xml:space="preserve"> Pin out STM32H7 dual-core</w:t>
                      </w:r>
                      <w:bookmarkEnd w:id="118"/>
                    </w:p>
                  </w:txbxContent>
                </v:textbox>
                <w10:wrap type="square"/>
              </v:shape>
            </w:pict>
          </mc:Fallback>
        </mc:AlternateContent>
      </w:r>
      <w:r w:rsidR="005109A6">
        <w:rPr>
          <w:noProof/>
        </w:rPr>
        <w:drawing>
          <wp:anchor distT="0" distB="0" distL="114300" distR="114300" simplePos="0" relativeHeight="251659264" behindDoc="0" locked="0" layoutInCell="1" allowOverlap="1" wp14:anchorId="159544B5" wp14:editId="58121D8D">
            <wp:simplePos x="0" y="0"/>
            <wp:positionH relativeFrom="margin">
              <wp:posOffset>3609975</wp:posOffset>
            </wp:positionH>
            <wp:positionV relativeFrom="paragraph">
              <wp:posOffset>95250</wp:posOffset>
            </wp:positionV>
            <wp:extent cx="2600325" cy="2433320"/>
            <wp:effectExtent l="0" t="0" r="6985" b="0"/>
            <wp:wrapSquare wrapText="bothSides"/>
            <wp:docPr id="48" name="Afbeelding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600325" cy="2433320"/>
                    </a:xfrm>
                    <a:prstGeom prst="rect">
                      <a:avLst/>
                    </a:prstGeom>
                  </pic:spPr>
                </pic:pic>
              </a:graphicData>
            </a:graphic>
            <wp14:sizeRelH relativeFrom="margin">
              <wp14:pctWidth>0</wp14:pctWidth>
            </wp14:sizeRelH>
            <wp14:sizeRelV relativeFrom="margin">
              <wp14:pctHeight>0</wp14:pctHeight>
            </wp14:sizeRelV>
          </wp:anchor>
        </w:drawing>
      </w:r>
      <w:r w:rsidR="00927DBE">
        <w:t>Deployment view</w:t>
      </w:r>
      <w:r w:rsidR="00E10113">
        <w:t xml:space="preserve"> SAD</w:t>
      </w:r>
      <w:bookmarkEnd w:id="115"/>
    </w:p>
    <w:p w14:paraId="4F4A233A" w14:textId="798462F2" w:rsidR="00927DBE" w:rsidRDefault="00C374E3" w:rsidP="00927DBE">
      <w:r>
        <w:t xml:space="preserve">In het hoofdstuk “Deployment view” </w:t>
      </w:r>
      <w:r w:rsidR="00BE6E53">
        <w:t xml:space="preserve">wordt beschreven wat er nodig is om de software daadwerkelijk te implementeren. </w:t>
      </w:r>
      <w:r w:rsidR="001B7498">
        <w:t xml:space="preserve">Daarvoor wordt een microcontroller gebruikt. </w:t>
      </w:r>
      <w:r w:rsidR="00BE6E53">
        <w:t xml:space="preserve">Het belangrijkste component </w:t>
      </w:r>
      <w:r w:rsidR="001B7498">
        <w:t xml:space="preserve">is het development board met de </w:t>
      </w:r>
      <w:r w:rsidR="00BE6E53">
        <w:t xml:space="preserve">STM32H7 </w:t>
      </w:r>
      <w:proofErr w:type="spellStart"/>
      <w:r w:rsidR="00BE6E53">
        <w:t>dual-core</w:t>
      </w:r>
      <w:proofErr w:type="spellEnd"/>
      <w:r w:rsidR="00BE6E53">
        <w:t xml:space="preserve"> microcontroller</w:t>
      </w:r>
      <w:r w:rsidR="002F164A">
        <w:t xml:space="preserve">. </w:t>
      </w:r>
      <w:r w:rsidR="00BE6E53">
        <w:t xml:space="preserve">Verder </w:t>
      </w:r>
      <w:r w:rsidR="002F164A">
        <w:t xml:space="preserve">wordt </w:t>
      </w:r>
      <w:r w:rsidR="00BE6E53">
        <w:t>de pin</w:t>
      </w:r>
      <w:r w:rsidR="002F164A">
        <w:t xml:space="preserve"> </w:t>
      </w:r>
      <w:r w:rsidR="00BE6E53">
        <w:t>out gedefinieerd. De pin</w:t>
      </w:r>
      <w:r w:rsidR="002F164A">
        <w:t xml:space="preserve"> </w:t>
      </w:r>
      <w:r w:rsidR="00BE6E53">
        <w:t xml:space="preserve">out geeft </w:t>
      </w:r>
      <w:r w:rsidR="002F164A">
        <w:t>aan</w:t>
      </w:r>
      <w:r w:rsidR="00BE6E53">
        <w:t xml:space="preserve"> welke fysieke uitgangen van de microcontroller naar de hardware componenten gaan en ook welk</w:t>
      </w:r>
      <w:r w:rsidR="00501DD3">
        <w:t>e</w:t>
      </w:r>
      <w:r w:rsidR="00BE6E53">
        <w:t xml:space="preserve"> signalen/</w:t>
      </w:r>
      <w:r w:rsidR="00501DD3">
        <w:t xml:space="preserve"> </w:t>
      </w:r>
      <w:r w:rsidR="00BE6E53">
        <w:t>protocollen gebruikt worden</w:t>
      </w:r>
      <w:r w:rsidR="005109A6">
        <w:t xml:space="preserve"> (</w:t>
      </w:r>
      <w:r w:rsidR="004C37A9">
        <w:t xml:space="preserve">de groene pinnen in </w:t>
      </w:r>
      <w:r w:rsidR="00EF39FA">
        <w:rPr>
          <w:highlight w:val="yellow"/>
        </w:rPr>
        <w:fldChar w:fldCharType="begin"/>
      </w:r>
      <w:r w:rsidR="00EF39FA">
        <w:instrText xml:space="preserve"> REF _Ref104554312 \h </w:instrText>
      </w:r>
      <w:r w:rsidR="00EF39FA">
        <w:rPr>
          <w:highlight w:val="yellow"/>
        </w:rPr>
      </w:r>
      <w:r w:rsidR="00EF39FA">
        <w:rPr>
          <w:highlight w:val="yellow"/>
        </w:rPr>
        <w:fldChar w:fldCharType="separate"/>
      </w:r>
      <w:r w:rsidR="00FC58D5" w:rsidRPr="00700394">
        <w:t xml:space="preserve">Figuur </w:t>
      </w:r>
      <w:r w:rsidR="00FC58D5" w:rsidRPr="00700394">
        <w:rPr>
          <w:noProof/>
        </w:rPr>
        <w:t>20</w:t>
      </w:r>
      <w:r w:rsidR="00EF39FA">
        <w:rPr>
          <w:highlight w:val="yellow"/>
        </w:rPr>
        <w:fldChar w:fldCharType="end"/>
      </w:r>
      <w:r w:rsidR="005109A6">
        <w:t>)</w:t>
      </w:r>
      <w:r w:rsidR="00501DD3">
        <w:t xml:space="preserve"> om de robot aan te sturen</w:t>
      </w:r>
      <w:r w:rsidR="00BE6E53">
        <w:t xml:space="preserve">. </w:t>
      </w:r>
      <w:r w:rsidR="00501DD3">
        <w:t xml:space="preserve">Een pin kan niet elk </w:t>
      </w:r>
      <w:r w:rsidR="00A04339">
        <w:t xml:space="preserve">type </w:t>
      </w:r>
      <w:r w:rsidR="00501DD3">
        <w:t>signaal/ protocol uitvoeren. De pinnen zijn zo ingesteld dat alle signalen/ protocollen die nodig zijn om het systeem te laten draaien beschikbaar zijn.</w:t>
      </w:r>
      <w:r w:rsidR="00E766F7">
        <w:t xml:space="preserve"> Ook zijn er pinnen gealloceerd voor ethernet. Dit is een feature die op dit moment nog niet geïmplementeerd </w:t>
      </w:r>
      <w:r w:rsidR="00501DD3">
        <w:t>is</w:t>
      </w:r>
      <w:r w:rsidR="00E766F7">
        <w:t xml:space="preserve">. In de toekomst is dit wel de bedoeling en dan is het belangrijk dat de pinnen die nodig zijn om ethernet te </w:t>
      </w:r>
      <w:r w:rsidR="00501DD3">
        <w:t>gebruiken</w:t>
      </w:r>
      <w:r w:rsidR="00E766F7">
        <w:t xml:space="preserve"> niet </w:t>
      </w:r>
      <w:r w:rsidR="00501DD3">
        <w:t>bezet</w:t>
      </w:r>
      <w:r w:rsidR="00E766F7">
        <w:t xml:space="preserve"> zijn voor andere taken. </w:t>
      </w:r>
      <w:r w:rsidR="005110AB">
        <w:t>De</w:t>
      </w:r>
      <w:r w:rsidR="00E766F7">
        <w:t xml:space="preserve"> volledige omschrijvingen en diagrammen </w:t>
      </w:r>
      <w:r w:rsidR="005110AB">
        <w:t xml:space="preserve">zijn opgenomen in </w:t>
      </w:r>
      <w:r w:rsidR="00E766F7" w:rsidRPr="009520E9">
        <w:t>het SAD</w:t>
      </w:r>
      <w:r w:rsidR="005110AB">
        <w:t xml:space="preserve"> (bijlage </w:t>
      </w:r>
      <w:r w:rsidR="00EE6FBA">
        <w:t xml:space="preserve">III. </w:t>
      </w:r>
      <w:r w:rsidR="00EE6FBA">
        <w:fldChar w:fldCharType="begin"/>
      </w:r>
      <w:r w:rsidR="00EE6FBA">
        <w:instrText xml:space="preserve"> REF _Ref105355249 \h </w:instrText>
      </w:r>
      <w:r w:rsidR="00EE6FBA">
        <w:fldChar w:fldCharType="separate"/>
      </w:r>
      <w:r w:rsidR="00FC58D5">
        <w:t>Software Architecturale Document</w:t>
      </w:r>
      <w:r w:rsidR="00EE6FBA">
        <w:fldChar w:fldCharType="end"/>
      </w:r>
      <w:r w:rsidR="005110AB">
        <w:t>)</w:t>
      </w:r>
      <w:r w:rsidR="00EE6FBA">
        <w:t>.</w:t>
      </w:r>
    </w:p>
    <w:p w14:paraId="0EE6D578" w14:textId="60440ADD" w:rsidR="00655248" w:rsidRDefault="00655248" w:rsidP="00927DBE"/>
    <w:p w14:paraId="11FBBB1E" w14:textId="1C969961" w:rsidR="005109A6" w:rsidRDefault="00CC08C7" w:rsidP="00541208">
      <w:pPr>
        <w:pStyle w:val="Kop2"/>
      </w:pPr>
      <w:bookmarkStart w:id="120" w:name="_Toc105527388"/>
      <w:r>
        <w:t xml:space="preserve">Modulaire </w:t>
      </w:r>
      <w:r w:rsidR="005E5824">
        <w:t>software modules</w:t>
      </w:r>
      <w:r w:rsidR="00541208">
        <w:t xml:space="preserve"> SAD</w:t>
      </w:r>
      <w:bookmarkEnd w:id="120"/>
    </w:p>
    <w:p w14:paraId="72502A5B" w14:textId="72F3BCF2" w:rsidR="008109E8" w:rsidRDefault="00F836DD" w:rsidP="00CC08C7">
      <w:r>
        <w:t xml:space="preserve">Op basis van de </w:t>
      </w:r>
      <w:proofErr w:type="spellStart"/>
      <w:r>
        <w:t>requirements</w:t>
      </w:r>
      <w:proofErr w:type="spellEnd"/>
      <w:r>
        <w:t xml:space="preserve"> is gekozen voor een modulaire opbouw van het systeem. </w:t>
      </w:r>
      <w:r w:rsidR="00C031FC">
        <w:t xml:space="preserve">In </w:t>
      </w:r>
      <w:r w:rsidR="00C115B3">
        <w:t xml:space="preserve">hoofdstuk </w:t>
      </w:r>
      <w:r w:rsidR="00F40BE9">
        <w:t>5.</w:t>
      </w:r>
      <w:r w:rsidR="00237820">
        <w:t>2</w:t>
      </w:r>
      <w:r w:rsidR="009A2270">
        <w:t xml:space="preserve"> </w:t>
      </w:r>
      <w:r w:rsidR="009A2270">
        <w:fldChar w:fldCharType="begin"/>
      </w:r>
      <w:r w:rsidR="009A2270">
        <w:instrText xml:space="preserve"> REF _Ref104559628 \h </w:instrText>
      </w:r>
      <w:r w:rsidR="009A2270">
        <w:fldChar w:fldCharType="separate"/>
      </w:r>
      <w:r w:rsidR="00FC58D5">
        <w:t>Building block view</w:t>
      </w:r>
      <w:r w:rsidR="009A2270">
        <w:fldChar w:fldCharType="end"/>
      </w:r>
      <w:r w:rsidR="009A2270">
        <w:t xml:space="preserve"> </w:t>
      </w:r>
      <w:r w:rsidR="00C031FC">
        <w:t xml:space="preserve">is beschreven </w:t>
      </w:r>
      <w:r w:rsidR="007D4454" w:rsidRPr="007D4454">
        <w:t xml:space="preserve">welke </w:t>
      </w:r>
      <w:r w:rsidR="005E5824">
        <w:t>software modules</w:t>
      </w:r>
      <w:r w:rsidR="007D4454" w:rsidRPr="007D4454">
        <w:t xml:space="preserve"> </w:t>
      </w:r>
      <w:r w:rsidR="00C031FC">
        <w:t>noodzakelijk</w:t>
      </w:r>
      <w:r w:rsidR="007D4454" w:rsidRPr="007D4454">
        <w:t xml:space="preserve"> zijn om een werkende 4</w:t>
      </w:r>
      <w:r w:rsidR="007D4454" w:rsidRPr="003B0447">
        <w:t xml:space="preserve">-op-1-rij robot te implementeren. </w:t>
      </w:r>
      <w:r w:rsidR="00C031FC" w:rsidRPr="003B0447">
        <w:t>In het hoofdstuk Modulaire software modules wordt uitgelegd hoe de modules van high level</w:t>
      </w:r>
      <w:r w:rsidR="002B2CAE" w:rsidRPr="003B0447">
        <w:t xml:space="preserve"> </w:t>
      </w:r>
      <w:r w:rsidR="00C031FC" w:rsidRPr="003B0447">
        <w:t xml:space="preserve">tot low level </w:t>
      </w:r>
      <w:r w:rsidR="002B2CAE" w:rsidRPr="003B0447">
        <w:t>(</w:t>
      </w:r>
      <w:r w:rsidR="003B0447" w:rsidRPr="003B0447">
        <w:t xml:space="preserve">Application </w:t>
      </w:r>
      <w:proofErr w:type="spellStart"/>
      <w:r w:rsidR="003B0447" w:rsidRPr="003B0447">
        <w:t>layer</w:t>
      </w:r>
      <w:proofErr w:type="spellEnd"/>
      <w:r w:rsidR="003B0447">
        <w:t xml:space="preserve"> tot </w:t>
      </w:r>
      <w:r w:rsidR="002B2CAE" w:rsidRPr="003B0447">
        <w:t xml:space="preserve">Hardware </w:t>
      </w:r>
      <w:proofErr w:type="spellStart"/>
      <w:r w:rsidR="002B2CAE" w:rsidRPr="003B0447">
        <w:t>layer</w:t>
      </w:r>
      <w:proofErr w:type="spellEnd"/>
      <w:r w:rsidR="003B0447">
        <w:t xml:space="preserve">, </w:t>
      </w:r>
      <w:r w:rsidR="00EE777C">
        <w:fldChar w:fldCharType="begin"/>
      </w:r>
      <w:r w:rsidR="00EE777C">
        <w:instrText xml:space="preserve"> REF _Ref105140736 \h </w:instrText>
      </w:r>
      <w:r w:rsidR="00EE777C">
        <w:fldChar w:fldCharType="separate"/>
      </w:r>
      <w:r w:rsidR="00FC58D5">
        <w:t xml:space="preserve">Figuur </w:t>
      </w:r>
      <w:r w:rsidR="00FC58D5">
        <w:rPr>
          <w:noProof/>
        </w:rPr>
        <w:t>8</w:t>
      </w:r>
      <w:r w:rsidR="00EE777C">
        <w:fldChar w:fldCharType="end"/>
      </w:r>
      <w:r w:rsidR="002B2CAE" w:rsidRPr="003B0447">
        <w:t xml:space="preserve">) </w:t>
      </w:r>
      <w:r w:rsidR="00C031FC" w:rsidRPr="003B0447">
        <w:t>met elkaar samen hangen</w:t>
      </w:r>
      <w:r w:rsidR="00C031FC" w:rsidRPr="00066E96">
        <w:t xml:space="preserve">. </w:t>
      </w:r>
      <w:r w:rsidR="00066E96" w:rsidRPr="00066E96">
        <w:t xml:space="preserve">Door gebruik te maken van de </w:t>
      </w:r>
      <w:proofErr w:type="spellStart"/>
      <w:r w:rsidR="00066E96" w:rsidRPr="00066E96">
        <w:t>embedded</w:t>
      </w:r>
      <w:proofErr w:type="spellEnd"/>
      <w:r w:rsidR="00066E96" w:rsidRPr="00066E96">
        <w:t xml:space="preserve"> software </w:t>
      </w:r>
      <w:proofErr w:type="spellStart"/>
      <w:r w:rsidR="00066E96" w:rsidRPr="00066E96">
        <w:t>layers</w:t>
      </w:r>
      <w:proofErr w:type="spellEnd"/>
      <w:r w:rsidR="00066E96" w:rsidRPr="00066E96">
        <w:t xml:space="preserve"> creëer je herbruikbare modules.</w:t>
      </w:r>
      <w:r w:rsidR="00066E96">
        <w:t xml:space="preserve"> Representatief hiervoor zijn de HAL en driver </w:t>
      </w:r>
      <w:proofErr w:type="spellStart"/>
      <w:r w:rsidR="00066E96">
        <w:t>layers</w:t>
      </w:r>
      <w:proofErr w:type="spellEnd"/>
      <w:r w:rsidR="00066E96">
        <w:t xml:space="preserve">, maar ook de modules uit de Middleware kunnen hergebruikt worden. </w:t>
      </w:r>
      <w:r w:rsidR="00C031FC" w:rsidRPr="003B0447">
        <w:t xml:space="preserve">De samenhang wordt gevisualiseerd </w:t>
      </w:r>
      <w:r w:rsidR="007D4454" w:rsidRPr="003B0447">
        <w:t xml:space="preserve">aan de hand van diagrammen. Door deze diagrammen op te stellen wordt </w:t>
      </w:r>
      <w:r w:rsidR="00D23189" w:rsidRPr="003B0447">
        <w:t xml:space="preserve">duidelijk </w:t>
      </w:r>
      <w:r w:rsidR="00EF19BB" w:rsidRPr="003B0447">
        <w:t>wat de scope van de verschillende software modules is.</w:t>
      </w:r>
    </w:p>
    <w:p w14:paraId="16B9A74F" w14:textId="6B5438C5" w:rsidR="002168C3" w:rsidRDefault="002168C3" w:rsidP="00CC08C7"/>
    <w:p w14:paraId="00FB611D" w14:textId="05BB4B65" w:rsidR="002168C3" w:rsidRDefault="00316ECF" w:rsidP="002168C3">
      <w:r>
        <w:t xml:space="preserve">Er </w:t>
      </w:r>
      <w:r w:rsidR="002168C3">
        <w:t xml:space="preserve">zijn generieke modules opgesteld om de HAL </w:t>
      </w:r>
      <w:proofErr w:type="spellStart"/>
      <w:r w:rsidR="002168C3">
        <w:t>layer</w:t>
      </w:r>
      <w:proofErr w:type="spellEnd"/>
      <w:r w:rsidR="002168C3">
        <w:t xml:space="preserve"> nog meer abstract (high level, Middleware) te maken. Deze generieke software modules van de signalen/ protocollen voor de communicatie met de hardware zijn zo o</w:t>
      </w:r>
      <w:r>
        <w:t>ntworpen,</w:t>
      </w:r>
      <w:r w:rsidR="002168C3">
        <w:t xml:space="preserve"> dat ze ook in andere systemen en/ of projecten gebruikt kunnen worden. De benodigde input van generieke modules, bijvoorbeeld i2c_device, is altijd hetzelfde. De verwerking van de data is hierdoor gestandaardiseerd. Bovendien zijn er modules die systeem specifiek zijn. Deze modules zijn modulair omdat ze functies van elkaar scheiden. Immers, de modules hoeven niet op de hoogte te zijn van elkaars functionaliteiten of taken om hun werk te doen. Doordat taken in de software specifieke modules gescheiden zijn, beantwoordt het systeem aan het gevraagde overzicht en inzicht en de eenvoud van implementatie. Ook kan er met een modulaire opbouw door meerdere mensen tegelijkertijd aan het systeem gewerkt worden. De modules hebben een vaste </w:t>
      </w:r>
      <w:r w:rsidR="00EC7C7B">
        <w:t>interface</w:t>
      </w:r>
      <w:r w:rsidR="002168C3">
        <w:t xml:space="preserve"> waardoor elke module zelfstandig kan worden aangepast. </w:t>
      </w:r>
      <w:r w:rsidR="002168C3" w:rsidRPr="00B95634">
        <w:t xml:space="preserve">Door modulaire software modules kan er bijvoorbeeld bij een upgrade een sensor vervangen worden, zonder alle code aan te passen. Alleen de module met de sensor specifieke details hoeft aangepast te worden. </w:t>
      </w:r>
    </w:p>
    <w:p w14:paraId="1912CAD1" w14:textId="77777777" w:rsidR="002168C3" w:rsidRDefault="002168C3" w:rsidP="00CC08C7"/>
    <w:p w14:paraId="4B99B71C" w14:textId="63128A88" w:rsidR="009A2F6C" w:rsidRDefault="009A2F6C" w:rsidP="008109E8"/>
    <w:p w14:paraId="304E08EF" w14:textId="77777777" w:rsidR="002168C3" w:rsidRDefault="002168C3">
      <w:pPr>
        <w:widowControl/>
        <w:spacing w:line="240" w:lineRule="auto"/>
      </w:pPr>
      <w:r>
        <w:br w:type="page"/>
      </w:r>
    </w:p>
    <w:p w14:paraId="42DDF574" w14:textId="2C2F8DB2" w:rsidR="00090C70" w:rsidRPr="00B83F9F" w:rsidRDefault="00907D50" w:rsidP="002168C3">
      <w:pPr>
        <w:rPr>
          <w:b/>
          <w:bCs/>
        </w:rPr>
      </w:pPr>
      <w:r w:rsidRPr="00B83F9F">
        <w:rPr>
          <w:noProof/>
        </w:rPr>
        <w:lastRenderedPageBreak/>
        <w:drawing>
          <wp:anchor distT="0" distB="0" distL="114300" distR="114300" simplePos="0" relativeHeight="251720704" behindDoc="0" locked="0" layoutInCell="1" allowOverlap="1" wp14:anchorId="063F1A69" wp14:editId="6D3BFC56">
            <wp:simplePos x="0" y="0"/>
            <wp:positionH relativeFrom="margin">
              <wp:posOffset>3218180</wp:posOffset>
            </wp:positionH>
            <wp:positionV relativeFrom="paragraph">
              <wp:posOffset>0</wp:posOffset>
            </wp:positionV>
            <wp:extent cx="2518410" cy="3129280"/>
            <wp:effectExtent l="0" t="0" r="0" b="0"/>
            <wp:wrapSquare wrapText="bothSides"/>
            <wp:docPr id="1101" name="Afbeelding 1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 name="Afbeelding 1101"/>
                    <pic:cNvPicPr/>
                  </pic:nvPicPr>
                  <pic:blipFill>
                    <a:blip r:embed="rId51"/>
                    <a:stretch>
                      <a:fillRect/>
                    </a:stretch>
                  </pic:blipFill>
                  <pic:spPr>
                    <a:xfrm>
                      <a:off x="0" y="0"/>
                      <a:ext cx="2518410" cy="312928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A21A93" w:rsidRPr="00B83F9F">
        <w:rPr>
          <w:b/>
          <w:bCs/>
        </w:rPr>
        <w:t>Modulariteit</w:t>
      </w:r>
      <w:proofErr w:type="spellEnd"/>
      <w:r w:rsidR="00A21A93" w:rsidRPr="00B83F9F">
        <w:rPr>
          <w:b/>
          <w:bCs/>
        </w:rPr>
        <w:t xml:space="preserve"> </w:t>
      </w:r>
      <w:proofErr w:type="spellStart"/>
      <w:r w:rsidR="00A21A93" w:rsidRPr="00B83F9F">
        <w:rPr>
          <w:b/>
          <w:bCs/>
        </w:rPr>
        <w:t>C</w:t>
      </w:r>
      <w:r w:rsidR="00090C70" w:rsidRPr="00B83F9F">
        <w:rPr>
          <w:b/>
          <w:bCs/>
        </w:rPr>
        <w:t>oin</w:t>
      </w:r>
      <w:proofErr w:type="spellEnd"/>
      <w:r w:rsidR="00090C70" w:rsidRPr="00B83F9F">
        <w:rPr>
          <w:b/>
          <w:bCs/>
        </w:rPr>
        <w:t xml:space="preserve"> </w:t>
      </w:r>
      <w:proofErr w:type="spellStart"/>
      <w:r w:rsidR="00090C70" w:rsidRPr="00B83F9F">
        <w:rPr>
          <w:b/>
          <w:bCs/>
        </w:rPr>
        <w:t>color</w:t>
      </w:r>
      <w:proofErr w:type="spellEnd"/>
      <w:r w:rsidR="00090C70" w:rsidRPr="00B83F9F">
        <w:rPr>
          <w:b/>
          <w:bCs/>
        </w:rPr>
        <w:t xml:space="preserve"> </w:t>
      </w:r>
      <w:proofErr w:type="spellStart"/>
      <w:r w:rsidR="00090C70" w:rsidRPr="00B83F9F">
        <w:rPr>
          <w:b/>
          <w:bCs/>
        </w:rPr>
        <w:t>seperator</w:t>
      </w:r>
      <w:proofErr w:type="spellEnd"/>
    </w:p>
    <w:p w14:paraId="595969AF" w14:textId="25B7D9E9" w:rsidR="009A2F6C" w:rsidRPr="00B83F9F" w:rsidRDefault="00802CC3" w:rsidP="002168C3">
      <w:r>
        <w:rPr>
          <w:noProof/>
        </w:rPr>
        <mc:AlternateContent>
          <mc:Choice Requires="wps">
            <w:drawing>
              <wp:anchor distT="0" distB="0" distL="114300" distR="114300" simplePos="0" relativeHeight="251722752" behindDoc="0" locked="0" layoutInCell="1" allowOverlap="1" wp14:anchorId="4E2A8228" wp14:editId="09BA643C">
                <wp:simplePos x="0" y="0"/>
                <wp:positionH relativeFrom="column">
                  <wp:posOffset>3188813</wp:posOffset>
                </wp:positionH>
                <wp:positionV relativeFrom="paragraph">
                  <wp:posOffset>3039638</wp:posOffset>
                </wp:positionV>
                <wp:extent cx="3029585" cy="635"/>
                <wp:effectExtent l="0" t="0" r="0" b="0"/>
                <wp:wrapSquare wrapText="bothSides"/>
                <wp:docPr id="1102" name="Tekstvak 1102"/>
                <wp:cNvGraphicFramePr/>
                <a:graphic xmlns:a="http://schemas.openxmlformats.org/drawingml/2006/main">
                  <a:graphicData uri="http://schemas.microsoft.com/office/word/2010/wordprocessingShape">
                    <wps:wsp>
                      <wps:cNvSpPr txBox="1"/>
                      <wps:spPr>
                        <a:xfrm>
                          <a:off x="0" y="0"/>
                          <a:ext cx="3029585" cy="635"/>
                        </a:xfrm>
                        <a:prstGeom prst="rect">
                          <a:avLst/>
                        </a:prstGeom>
                        <a:solidFill>
                          <a:prstClr val="white"/>
                        </a:solidFill>
                        <a:ln>
                          <a:noFill/>
                        </a:ln>
                      </wps:spPr>
                      <wps:txbx>
                        <w:txbxContent>
                          <w:p w14:paraId="27E36BDB" w14:textId="3E52C4FD" w:rsidR="00B83F9F" w:rsidRPr="00B83F9F" w:rsidRDefault="00B83F9F" w:rsidP="00B83F9F">
                            <w:pPr>
                              <w:pStyle w:val="Bijschrift"/>
                              <w:rPr>
                                <w:sz w:val="20"/>
                                <w:szCs w:val="20"/>
                                <w:lang w:val="en-GB" w:eastAsia="en-US"/>
                              </w:rPr>
                            </w:pPr>
                            <w:bookmarkStart w:id="121" w:name="_Toc105527535"/>
                            <w:bookmarkStart w:id="122" w:name="_Ref105418491"/>
                            <w:proofErr w:type="spellStart"/>
                            <w:r w:rsidRPr="00B83F9F">
                              <w:rPr>
                                <w:lang w:val="en-GB"/>
                              </w:rPr>
                              <w:t>Figuur</w:t>
                            </w:r>
                            <w:proofErr w:type="spellEnd"/>
                            <w:r w:rsidRPr="00B83F9F">
                              <w:rPr>
                                <w:lang w:val="en-GB"/>
                              </w:rPr>
                              <w:t xml:space="preserve"> </w:t>
                            </w:r>
                            <w:r>
                              <w:fldChar w:fldCharType="begin"/>
                            </w:r>
                            <w:r w:rsidRPr="00B83F9F">
                              <w:rPr>
                                <w:lang w:val="en-GB"/>
                              </w:rPr>
                              <w:instrText xml:space="preserve"> SEQ Figuur \* ARABIC </w:instrText>
                            </w:r>
                            <w:r>
                              <w:fldChar w:fldCharType="separate"/>
                            </w:r>
                            <w:r w:rsidR="00FC58D5">
                              <w:rPr>
                                <w:noProof/>
                                <w:lang w:val="en-GB"/>
                              </w:rPr>
                              <w:t>21</w:t>
                            </w:r>
                            <w:r>
                              <w:fldChar w:fldCharType="end"/>
                            </w:r>
                            <w:bookmarkEnd w:id="122"/>
                            <w:r w:rsidRPr="00B83F9F">
                              <w:rPr>
                                <w:lang w:val="en-GB"/>
                              </w:rPr>
                              <w:t xml:space="preserve"> Software layers Coin </w:t>
                            </w:r>
                            <w:proofErr w:type="spellStart"/>
                            <w:r w:rsidRPr="00B83F9F">
                              <w:rPr>
                                <w:lang w:val="en-GB"/>
                              </w:rPr>
                              <w:t>color</w:t>
                            </w:r>
                            <w:proofErr w:type="spellEnd"/>
                            <w:r w:rsidRPr="00B83F9F">
                              <w:rPr>
                                <w:lang w:val="en-GB"/>
                              </w:rPr>
                              <w:t xml:space="preserve"> </w:t>
                            </w:r>
                            <w:proofErr w:type="spellStart"/>
                            <w:r w:rsidRPr="00B83F9F">
                              <w:rPr>
                                <w:lang w:val="en-GB"/>
                              </w:rPr>
                              <w:t>separato</w:t>
                            </w:r>
                            <w:bookmarkEnd w:id="12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2A8228" id="Tekstvak 1102" o:spid="_x0000_s1034" type="#_x0000_t202" style="position:absolute;margin-left:251.1pt;margin-top:239.35pt;width:238.55pt;height:.0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" stroked="f">
                <v:textbox style="mso-fit-shape-to-text:t" inset="0,0,0,0">
                  <w:txbxContent>
                    <w:p w14:paraId="27E36BDB" w14:textId="3E52C4FD" w:rsidR="00B83F9F" w:rsidRPr="00B83F9F" w:rsidRDefault="00B83F9F" w:rsidP="00B83F9F">
                      <w:pPr>
                        <w:pStyle w:val="Bijschrift"/>
                        <w:rPr>
                          <w:sz w:val="20"/>
                          <w:szCs w:val="20"/>
                          <w:lang w:val="en-GB" w:eastAsia="en-US"/>
                        </w:rPr>
                      </w:pPr>
                      <w:bookmarkStart w:id="123" w:name="_Toc105527535"/>
                      <w:bookmarkStart w:id="124" w:name="_Ref105418491"/>
                      <w:proofErr w:type="spellStart"/>
                      <w:r w:rsidRPr="00B83F9F">
                        <w:rPr>
                          <w:lang w:val="en-GB"/>
                        </w:rPr>
                        <w:t>Figuur</w:t>
                      </w:r>
                      <w:proofErr w:type="spellEnd"/>
                      <w:r w:rsidRPr="00B83F9F">
                        <w:rPr>
                          <w:lang w:val="en-GB"/>
                        </w:rPr>
                        <w:t xml:space="preserve"> </w:t>
                      </w:r>
                      <w:r>
                        <w:fldChar w:fldCharType="begin"/>
                      </w:r>
                      <w:r w:rsidRPr="00B83F9F">
                        <w:rPr>
                          <w:lang w:val="en-GB"/>
                        </w:rPr>
                        <w:instrText xml:space="preserve"> SEQ Figuur \* ARABIC </w:instrText>
                      </w:r>
                      <w:r>
                        <w:fldChar w:fldCharType="separate"/>
                      </w:r>
                      <w:r w:rsidR="00FC58D5">
                        <w:rPr>
                          <w:noProof/>
                          <w:lang w:val="en-GB"/>
                        </w:rPr>
                        <w:t>21</w:t>
                      </w:r>
                      <w:r>
                        <w:fldChar w:fldCharType="end"/>
                      </w:r>
                      <w:bookmarkEnd w:id="124"/>
                      <w:r w:rsidRPr="00B83F9F">
                        <w:rPr>
                          <w:lang w:val="en-GB"/>
                        </w:rPr>
                        <w:t xml:space="preserve"> Software layers Coin </w:t>
                      </w:r>
                      <w:proofErr w:type="spellStart"/>
                      <w:r w:rsidRPr="00B83F9F">
                        <w:rPr>
                          <w:lang w:val="en-GB"/>
                        </w:rPr>
                        <w:t>color</w:t>
                      </w:r>
                      <w:proofErr w:type="spellEnd"/>
                      <w:r w:rsidRPr="00B83F9F">
                        <w:rPr>
                          <w:lang w:val="en-GB"/>
                        </w:rPr>
                        <w:t xml:space="preserve"> </w:t>
                      </w:r>
                      <w:proofErr w:type="spellStart"/>
                      <w:r w:rsidRPr="00B83F9F">
                        <w:rPr>
                          <w:lang w:val="en-GB"/>
                        </w:rPr>
                        <w:t>separato</w:t>
                      </w:r>
                      <w:bookmarkEnd w:id="123"/>
                      <w:proofErr w:type="spellEnd"/>
                    </w:p>
                  </w:txbxContent>
                </v:textbox>
                <w10:wrap type="square"/>
              </v:shape>
            </w:pict>
          </mc:Fallback>
        </mc:AlternateContent>
      </w:r>
      <w:r w:rsidR="009A2F6C" w:rsidRPr="00B83F9F">
        <w:t xml:space="preserve">In </w:t>
      </w:r>
      <w:r w:rsidR="005522FC">
        <w:fldChar w:fldCharType="begin"/>
      </w:r>
      <w:r w:rsidR="005522FC">
        <w:instrText xml:space="preserve"> REF _Ref105418491 \h </w:instrText>
      </w:r>
      <w:r w:rsidR="005522FC">
        <w:fldChar w:fldCharType="separate"/>
      </w:r>
      <w:r w:rsidR="00FC58D5" w:rsidRPr="00700394">
        <w:t xml:space="preserve">Figuur </w:t>
      </w:r>
      <w:r w:rsidR="00FC58D5" w:rsidRPr="00700394">
        <w:rPr>
          <w:noProof/>
        </w:rPr>
        <w:t>21</w:t>
      </w:r>
      <w:r w:rsidR="005522FC">
        <w:fldChar w:fldCharType="end"/>
      </w:r>
      <w:r w:rsidR="005522FC">
        <w:t xml:space="preserve"> </w:t>
      </w:r>
      <w:r w:rsidR="008A1B54" w:rsidRPr="00B83F9F">
        <w:t xml:space="preserve">is </w:t>
      </w:r>
      <w:r w:rsidR="009D5044" w:rsidRPr="00B83F9F">
        <w:t xml:space="preserve">het diagram weergegeven voor de </w:t>
      </w:r>
      <w:r w:rsidR="005E5824" w:rsidRPr="00B83F9F">
        <w:t>software modules</w:t>
      </w:r>
      <w:r w:rsidR="009D5044" w:rsidRPr="00B83F9F">
        <w:t xml:space="preserve"> van de </w:t>
      </w:r>
      <w:proofErr w:type="spellStart"/>
      <w:r w:rsidR="009D5044" w:rsidRPr="00B83F9F">
        <w:t>Coin</w:t>
      </w:r>
      <w:proofErr w:type="spellEnd"/>
      <w:r w:rsidR="009D5044" w:rsidRPr="00B83F9F">
        <w:t xml:space="preserve"> </w:t>
      </w:r>
      <w:proofErr w:type="spellStart"/>
      <w:r w:rsidR="009D5044" w:rsidRPr="00B83F9F">
        <w:t>color</w:t>
      </w:r>
      <w:proofErr w:type="spellEnd"/>
      <w:r w:rsidR="009D5044" w:rsidRPr="00B83F9F">
        <w:t xml:space="preserve"> sep</w:t>
      </w:r>
      <w:r w:rsidR="003C2718" w:rsidRPr="00B83F9F">
        <w:t>a</w:t>
      </w:r>
      <w:r w:rsidR="009D5044" w:rsidRPr="00B83F9F">
        <w:t xml:space="preserve">rator. </w:t>
      </w:r>
      <w:r w:rsidR="00935C6E" w:rsidRPr="00B83F9F">
        <w:t xml:space="preserve">De modules uit </w:t>
      </w:r>
      <w:r w:rsidR="0092462A" w:rsidRPr="00B83F9F">
        <w:t xml:space="preserve">het hoofdstuk </w:t>
      </w:r>
      <w:r w:rsidR="00F40BE9" w:rsidRPr="00B83F9F">
        <w:t xml:space="preserve">5.2 </w:t>
      </w:r>
      <w:r w:rsidR="0092462A" w:rsidRPr="00B83F9F">
        <w:fldChar w:fldCharType="begin"/>
      </w:r>
      <w:r w:rsidR="0092462A" w:rsidRPr="00B83F9F">
        <w:instrText xml:space="preserve"> REF _Ref104559628 \h </w:instrText>
      </w:r>
      <w:r w:rsidR="0092462A" w:rsidRPr="00B83F9F">
        <w:fldChar w:fldCharType="separate"/>
      </w:r>
      <w:r w:rsidR="00FC58D5">
        <w:t>Building block view</w:t>
      </w:r>
      <w:r w:rsidR="0092462A" w:rsidRPr="00B83F9F">
        <w:fldChar w:fldCharType="end"/>
      </w:r>
      <w:r w:rsidR="00935C6E" w:rsidRPr="00B83F9F">
        <w:t xml:space="preserve"> worden gecombineerd met de standaard HAL. </w:t>
      </w:r>
      <w:r w:rsidR="009D5044" w:rsidRPr="00B83F9F">
        <w:t xml:space="preserve">Het blok “GPIO” en “i2c” behoren tot standaard ST HAL </w:t>
      </w:r>
      <w:r w:rsidR="005E5824" w:rsidRPr="00B83F9F">
        <w:t>software modules</w:t>
      </w:r>
      <w:r w:rsidR="009D5044" w:rsidRPr="00B83F9F">
        <w:t xml:space="preserve"> </w:t>
      </w:r>
      <w:r w:rsidR="00935C6E" w:rsidRPr="00B83F9F">
        <w:t xml:space="preserve">waarbij de configuratie specifieke onderdelen worden </w:t>
      </w:r>
      <w:r w:rsidR="009D5044" w:rsidRPr="00B83F9F">
        <w:t>gegenereerd</w:t>
      </w:r>
      <w:r w:rsidR="00935C6E" w:rsidRPr="00B83F9F">
        <w:t xml:space="preserve">. </w:t>
      </w:r>
      <w:r w:rsidR="00966DDA" w:rsidRPr="00B83F9F">
        <w:t xml:space="preserve">Deze blokken initialiseren de </w:t>
      </w:r>
      <w:r w:rsidR="00C123D7" w:rsidRPr="00B83F9F">
        <w:t>G</w:t>
      </w:r>
      <w:r w:rsidR="00966DDA" w:rsidRPr="00B83F9F">
        <w:t xml:space="preserve">eneral </w:t>
      </w:r>
      <w:proofErr w:type="spellStart"/>
      <w:r w:rsidR="00C123D7" w:rsidRPr="00B83F9F">
        <w:t>P</w:t>
      </w:r>
      <w:r w:rsidR="00966DDA" w:rsidRPr="00B83F9F">
        <w:t>urpose</w:t>
      </w:r>
      <w:proofErr w:type="spellEnd"/>
      <w:r w:rsidR="00966DDA" w:rsidRPr="00B83F9F">
        <w:t xml:space="preserve"> I/O pinnen (GPIO) en de i2c bus. De andere blokken zijn </w:t>
      </w:r>
      <w:r w:rsidR="005E5824" w:rsidRPr="00B83F9F">
        <w:t>software modules</w:t>
      </w:r>
      <w:r w:rsidR="00966DDA" w:rsidRPr="00B83F9F">
        <w:t xml:space="preserve"> die </w:t>
      </w:r>
      <w:r w:rsidR="008A1B54" w:rsidRPr="00B83F9F">
        <w:t>ontwikkeld</w:t>
      </w:r>
      <w:r w:rsidR="00966DDA" w:rsidRPr="00B83F9F">
        <w:t xml:space="preserve"> moeten worden. </w:t>
      </w:r>
      <w:r w:rsidR="00272FDB" w:rsidRPr="00B83F9F">
        <w:t>Het blok “i2c device” is een generiek</w:t>
      </w:r>
      <w:r w:rsidR="00195764" w:rsidRPr="00B83F9F">
        <w:t>e module die</w:t>
      </w:r>
      <w:r w:rsidR="00272FDB" w:rsidRPr="00B83F9F">
        <w:t xml:space="preserve"> ge</w:t>
      </w:r>
      <w:r w:rsidR="00195764" w:rsidRPr="00B83F9F">
        <w:t>maakt</w:t>
      </w:r>
      <w:r w:rsidR="00272FDB" w:rsidRPr="00B83F9F">
        <w:t xml:space="preserve"> wordt om er voor te zorgen dat elke sensor die via de i2c bus verbonden is enkel hoeft aan te geven of er data verstuurd of opgevraagd moet worden. Zo hoeven de </w:t>
      </w:r>
      <w:r w:rsidR="00466796" w:rsidRPr="00B83F9F">
        <w:t>modules</w:t>
      </w:r>
      <w:r w:rsidR="00272FDB" w:rsidRPr="00B83F9F">
        <w:t xml:space="preserve"> voor de sensor niet alle standaard functies </w:t>
      </w:r>
      <w:r w:rsidR="00466796" w:rsidRPr="00B83F9F">
        <w:t>van een i2c verbinding op de hoogte te zijn want dit</w:t>
      </w:r>
      <w:r w:rsidR="002346CF" w:rsidRPr="00B83F9F">
        <w:t xml:space="preserve"> wordt</w:t>
      </w:r>
      <w:r w:rsidR="00466796" w:rsidRPr="00B83F9F">
        <w:t xml:space="preserve"> </w:t>
      </w:r>
      <w:r w:rsidR="002346CF" w:rsidRPr="00B83F9F">
        <w:t>afgehandeld door het blok “i2c device”</w:t>
      </w:r>
      <w:r w:rsidR="00272FDB" w:rsidRPr="00B83F9F">
        <w:t xml:space="preserve">. </w:t>
      </w:r>
      <w:r w:rsidR="002346CF" w:rsidRPr="00B83F9F">
        <w:t xml:space="preserve">Door deze </w:t>
      </w:r>
      <w:r w:rsidR="00466796" w:rsidRPr="00B83F9F">
        <w:t xml:space="preserve">modulaire </w:t>
      </w:r>
      <w:r w:rsidR="002346CF" w:rsidRPr="00B83F9F">
        <w:t xml:space="preserve">benadering kunnen de </w:t>
      </w:r>
      <w:r w:rsidR="00466796" w:rsidRPr="00B83F9F">
        <w:t xml:space="preserve">modules </w:t>
      </w:r>
      <w:r w:rsidR="002346CF" w:rsidRPr="00B83F9F">
        <w:t xml:space="preserve">hergebruikt worden en is het </w:t>
      </w:r>
      <w:r w:rsidR="00466796" w:rsidRPr="00B83F9F">
        <w:t>eenvoudig</w:t>
      </w:r>
      <w:r w:rsidR="002346CF" w:rsidRPr="00B83F9F">
        <w:t xml:space="preserve"> om een extra </w:t>
      </w:r>
      <w:r w:rsidR="00466796" w:rsidRPr="00B83F9F">
        <w:t>module</w:t>
      </w:r>
      <w:r w:rsidR="002346CF" w:rsidRPr="00B83F9F">
        <w:t xml:space="preserve">, voor bijvoorbeeld een extra i2c sensor, toe te voegen. </w:t>
      </w:r>
    </w:p>
    <w:p w14:paraId="36393431" w14:textId="43082361" w:rsidR="00916F7E" w:rsidRPr="00C1346C" w:rsidRDefault="00916F7E" w:rsidP="008109E8"/>
    <w:p w14:paraId="15AE0994" w14:textId="55A4C34A" w:rsidR="00481EA5" w:rsidRDefault="00A21A93" w:rsidP="00503955">
      <w:pPr>
        <w:rPr>
          <w:b/>
          <w:bCs/>
        </w:rPr>
      </w:pPr>
      <w:proofErr w:type="spellStart"/>
      <w:r>
        <w:rPr>
          <w:b/>
          <w:bCs/>
        </w:rPr>
        <w:t>Modulariteit</w:t>
      </w:r>
      <w:proofErr w:type="spellEnd"/>
      <w:r>
        <w:rPr>
          <w:b/>
          <w:bCs/>
        </w:rPr>
        <w:t xml:space="preserve"> </w:t>
      </w:r>
      <w:r w:rsidR="00481EA5">
        <w:rPr>
          <w:b/>
          <w:bCs/>
        </w:rPr>
        <w:t>Cortex-M7</w:t>
      </w:r>
    </w:p>
    <w:p w14:paraId="7A76DC5F" w14:textId="691C08DD" w:rsidR="004D6C69" w:rsidRPr="004D6C69" w:rsidRDefault="004D6C69" w:rsidP="00503955">
      <w:r>
        <w:t xml:space="preserve">De Cortex-M7 wordt gebruikt voor de spel bepaling van de 4-op-1-rij robot. </w:t>
      </w:r>
      <w:r w:rsidR="00806C24">
        <w:t xml:space="preserve">Er is gekozen voor een </w:t>
      </w:r>
      <w:proofErr w:type="spellStart"/>
      <w:r w:rsidR="00806C24">
        <w:t>Round</w:t>
      </w:r>
      <w:proofErr w:type="spellEnd"/>
      <w:r w:rsidR="00806C24">
        <w:t xml:space="preserve"> </w:t>
      </w:r>
      <w:proofErr w:type="spellStart"/>
      <w:r w:rsidR="00806C24">
        <w:t>robin</w:t>
      </w:r>
      <w:proofErr w:type="spellEnd"/>
      <w:r w:rsidR="00806C24">
        <w:t xml:space="preserve"> </w:t>
      </w:r>
      <w:proofErr w:type="spellStart"/>
      <w:r w:rsidR="00806C24">
        <w:t>with</w:t>
      </w:r>
      <w:proofErr w:type="spellEnd"/>
      <w:r w:rsidR="00806C24">
        <w:t xml:space="preserve"> </w:t>
      </w:r>
      <w:proofErr w:type="spellStart"/>
      <w:r w:rsidR="00806C24">
        <w:t>interrupt</w:t>
      </w:r>
      <w:proofErr w:type="spellEnd"/>
      <w:r w:rsidR="00806C24">
        <w:t xml:space="preserve"> </w:t>
      </w:r>
      <w:r w:rsidR="0055057D">
        <w:t>methode</w:t>
      </w:r>
      <w:r w:rsidR="00806C24">
        <w:t xml:space="preserve"> om het verloop van het spel te implementeren in een state machine (</w:t>
      </w:r>
      <w:r w:rsidR="004F561B">
        <w:fldChar w:fldCharType="begin"/>
      </w:r>
      <w:r w:rsidR="004F561B">
        <w:instrText xml:space="preserve"> REF _Ref105422109 \h </w:instrText>
      </w:r>
      <w:r w:rsidR="004F561B">
        <w:fldChar w:fldCharType="separate"/>
      </w:r>
      <w:r w:rsidR="00FC58D5">
        <w:t xml:space="preserve">Figuur </w:t>
      </w:r>
      <w:r w:rsidR="00FC58D5">
        <w:rPr>
          <w:noProof/>
        </w:rPr>
        <w:t>17</w:t>
      </w:r>
      <w:r w:rsidR="004F561B">
        <w:fldChar w:fldCharType="end"/>
      </w:r>
      <w:r w:rsidR="00806C24">
        <w:t>)</w:t>
      </w:r>
      <w:r w:rsidR="00693FFB">
        <w:t xml:space="preserve"> (hoofdstuk 6.1)</w:t>
      </w:r>
      <w:r w:rsidR="00806C24">
        <w:t xml:space="preserve">. </w:t>
      </w:r>
      <w:r w:rsidR="00757F28">
        <w:t>De “Game controller” is</w:t>
      </w:r>
      <w:r w:rsidR="00806C24">
        <w:t xml:space="preserve"> binnen de Cortex-M7 </w:t>
      </w:r>
      <w:r w:rsidR="0055057D">
        <w:t>de module die</w:t>
      </w:r>
      <w:r w:rsidR="00806C24">
        <w:t xml:space="preserve"> de state machine uitvoert. De </w:t>
      </w:r>
      <w:r w:rsidR="0006657C">
        <w:t>G</w:t>
      </w:r>
      <w:r w:rsidR="00806C24">
        <w:t xml:space="preserve">ame controller is </w:t>
      </w:r>
      <w:r w:rsidR="00757F28">
        <w:t>verantwoordelijk</w:t>
      </w:r>
      <w:r w:rsidR="00806C24">
        <w:t xml:space="preserve"> voor het bijhouden </w:t>
      </w:r>
      <w:r w:rsidR="0055057D">
        <w:t>van de</w:t>
      </w:r>
      <w:r w:rsidR="00806C24">
        <w:t xml:space="preserve"> state </w:t>
      </w:r>
      <w:r w:rsidR="0055057D">
        <w:t xml:space="preserve">waar </w:t>
      </w:r>
      <w:r w:rsidR="00806C24">
        <w:t xml:space="preserve">het systeem zich </w:t>
      </w:r>
      <w:r w:rsidR="0055057D">
        <w:t xml:space="preserve">in </w:t>
      </w:r>
      <w:r w:rsidR="00806C24">
        <w:t>bevind</w:t>
      </w:r>
      <w:r w:rsidR="0055057D">
        <w:t>t</w:t>
      </w:r>
      <w:r w:rsidR="00806C24">
        <w:t xml:space="preserve"> en</w:t>
      </w:r>
      <w:r w:rsidR="005344A7">
        <w:t>,</w:t>
      </w:r>
      <w:r w:rsidR="00806C24">
        <w:t xml:space="preserve"> aan de hand van </w:t>
      </w:r>
      <w:proofErr w:type="spellStart"/>
      <w:r w:rsidR="00806C24">
        <w:t>inputs</w:t>
      </w:r>
      <w:proofErr w:type="spellEnd"/>
      <w:r w:rsidR="00806C24">
        <w:t xml:space="preserve"> te bepalen wat de volgende state moet worden.</w:t>
      </w:r>
      <w:r w:rsidR="0006657C">
        <w:t xml:space="preserve"> Voor de overige taken van de Cortex-M7 zijn andere </w:t>
      </w:r>
      <w:r w:rsidR="005344A7">
        <w:t>modules</w:t>
      </w:r>
      <w:r w:rsidR="0006657C">
        <w:t xml:space="preserve"> gekozen. De </w:t>
      </w:r>
      <w:r w:rsidR="005344A7">
        <w:t>modules</w:t>
      </w:r>
      <w:r w:rsidR="0006657C">
        <w:t xml:space="preserve"> “UART controller”, “Cortex-M4 </w:t>
      </w:r>
      <w:proofErr w:type="spellStart"/>
      <w:r w:rsidR="0006657C">
        <w:t>task</w:t>
      </w:r>
      <w:proofErr w:type="spellEnd"/>
      <w:r w:rsidR="0006657C">
        <w:t xml:space="preserve"> generator” en de “Game end unit” zorgen ervoor dat alle input</w:t>
      </w:r>
      <w:r w:rsidR="00F52076">
        <w:t>/</w:t>
      </w:r>
      <w:r w:rsidR="002A4187">
        <w:t xml:space="preserve"> </w:t>
      </w:r>
      <w:r w:rsidR="00F52076">
        <w:t>output</w:t>
      </w:r>
      <w:r w:rsidR="0006657C">
        <w:t xml:space="preserve"> die de Game controller </w:t>
      </w:r>
      <w:r w:rsidR="00F52076">
        <w:t>gebruikt</w:t>
      </w:r>
      <w:r w:rsidR="0006657C">
        <w:t xml:space="preserve"> worden gescheiden</w:t>
      </w:r>
      <w:r w:rsidR="00F52076">
        <w:t xml:space="preserve"> van elkaar</w:t>
      </w:r>
      <w:r w:rsidR="0006657C">
        <w:t xml:space="preserve">. </w:t>
      </w:r>
      <w:r w:rsidR="00F52076">
        <w:t xml:space="preserve">Deze </w:t>
      </w:r>
      <w:r w:rsidR="002A4187">
        <w:t>modules</w:t>
      </w:r>
      <w:r w:rsidR="00F52076">
        <w:t xml:space="preserve"> handelen alle nodige communicatie </w:t>
      </w:r>
      <w:r w:rsidR="00CB009A">
        <w:t>af tussen de Game controller en de hardware</w:t>
      </w:r>
      <w:r w:rsidR="00F52076">
        <w:t xml:space="preserve"> zodat de Game controller alleen deze </w:t>
      </w:r>
      <w:r w:rsidR="00D12B0A">
        <w:t>modules</w:t>
      </w:r>
      <w:r w:rsidR="00F52076">
        <w:t xml:space="preserve"> hoeft aan te roepen om een taak uit te voeren. </w:t>
      </w:r>
    </w:p>
    <w:p w14:paraId="5CBFB236" w14:textId="77777777" w:rsidR="00481EA5" w:rsidRDefault="00481EA5" w:rsidP="00503955">
      <w:pPr>
        <w:rPr>
          <w:b/>
          <w:bCs/>
        </w:rPr>
      </w:pPr>
    </w:p>
    <w:p w14:paraId="2422E3BE" w14:textId="2180972A" w:rsidR="00481EA5" w:rsidRDefault="00A21A93" w:rsidP="00503955">
      <w:pPr>
        <w:rPr>
          <w:b/>
          <w:bCs/>
        </w:rPr>
      </w:pPr>
      <w:proofErr w:type="spellStart"/>
      <w:r>
        <w:rPr>
          <w:b/>
          <w:bCs/>
        </w:rPr>
        <w:t>Modulariteit</w:t>
      </w:r>
      <w:proofErr w:type="spellEnd"/>
      <w:r>
        <w:rPr>
          <w:b/>
          <w:bCs/>
        </w:rPr>
        <w:t xml:space="preserve"> </w:t>
      </w:r>
      <w:r w:rsidR="00481EA5">
        <w:rPr>
          <w:b/>
          <w:bCs/>
        </w:rPr>
        <w:t>Cortex-M4</w:t>
      </w:r>
    </w:p>
    <w:p w14:paraId="511B5F18" w14:textId="707C4990" w:rsidR="00D4778E" w:rsidRDefault="0090030B" w:rsidP="00CC08C7">
      <w:r>
        <w:t xml:space="preserve">Op de Coretex-M4 </w:t>
      </w:r>
      <w:r w:rsidR="00BB75A0">
        <w:t xml:space="preserve">draait alle </w:t>
      </w:r>
      <w:r>
        <w:t xml:space="preserve">software die </w:t>
      </w:r>
      <w:r w:rsidR="00BB75A0">
        <w:t xml:space="preserve">de </w:t>
      </w:r>
      <w:r>
        <w:t xml:space="preserve">hardware aanstuurt en afhandelt. Om binnen deze </w:t>
      </w:r>
      <w:proofErr w:type="spellStart"/>
      <w:r>
        <w:t>core</w:t>
      </w:r>
      <w:proofErr w:type="spellEnd"/>
      <w:r>
        <w:t xml:space="preserve"> de gevraagde </w:t>
      </w:r>
      <w:proofErr w:type="spellStart"/>
      <w:r>
        <w:t>modulariteit</w:t>
      </w:r>
      <w:proofErr w:type="spellEnd"/>
      <w:r>
        <w:t xml:space="preserve"> te </w:t>
      </w:r>
      <w:r w:rsidR="00A100B1">
        <w:t>creëren</w:t>
      </w:r>
      <w:r>
        <w:t xml:space="preserve"> is er</w:t>
      </w:r>
      <w:r w:rsidR="00A100B1">
        <w:t xml:space="preserve"> voor</w:t>
      </w:r>
      <w:r>
        <w:t xml:space="preserve"> gekozen om </w:t>
      </w:r>
      <w:r w:rsidR="00F54F4A">
        <w:t xml:space="preserve">voor </w:t>
      </w:r>
      <w:r>
        <w:t xml:space="preserve">elk </w:t>
      </w:r>
      <w:r w:rsidR="00F54F4A">
        <w:t xml:space="preserve">uniek </w:t>
      </w:r>
      <w:r>
        <w:t xml:space="preserve">hardware </w:t>
      </w:r>
      <w:r w:rsidR="00FF0649">
        <w:t>blok (</w:t>
      </w:r>
      <w:r w:rsidR="00F67353">
        <w:fldChar w:fldCharType="begin"/>
      </w:r>
      <w:r w:rsidR="00F67353">
        <w:instrText xml:space="preserve"> REF _Ref104554018 \h </w:instrText>
      </w:r>
      <w:r w:rsidR="00F67353">
        <w:fldChar w:fldCharType="separate"/>
      </w:r>
      <w:r w:rsidR="00FC58D5" w:rsidRPr="00700394">
        <w:t xml:space="preserve">Figuur </w:t>
      </w:r>
      <w:r w:rsidR="00FC58D5" w:rsidRPr="00700394">
        <w:rPr>
          <w:noProof/>
        </w:rPr>
        <w:t>15</w:t>
      </w:r>
      <w:r w:rsidR="00F67353">
        <w:fldChar w:fldCharType="end"/>
      </w:r>
      <w:r w:rsidR="00FF0649">
        <w:t xml:space="preserve">) </w:t>
      </w:r>
      <w:r w:rsidR="00F54F4A">
        <w:t>een</w:t>
      </w:r>
      <w:r w:rsidR="00FF0649">
        <w:t xml:space="preserve"> eigen software </w:t>
      </w:r>
      <w:r w:rsidR="00F54F4A">
        <w:t>module</w:t>
      </w:r>
      <w:r w:rsidR="00FF0649">
        <w:t xml:space="preserve"> te </w:t>
      </w:r>
      <w:r w:rsidR="00F54F4A">
        <w:t>ontwikkelen</w:t>
      </w:r>
      <w:r w:rsidR="00FF0649">
        <w:t xml:space="preserve">. Om al de </w:t>
      </w:r>
      <w:r w:rsidR="005E5824">
        <w:t>software modules</w:t>
      </w:r>
      <w:r w:rsidR="00FF0649">
        <w:t xml:space="preserve"> van de hardware goed </w:t>
      </w:r>
      <w:r w:rsidR="00F54F4A">
        <w:t xml:space="preserve">te managen </w:t>
      </w:r>
      <w:r w:rsidR="00FF0649">
        <w:t xml:space="preserve">is er </w:t>
      </w:r>
      <w:r w:rsidR="00FF734B">
        <w:t>voor ge</w:t>
      </w:r>
      <w:r w:rsidR="00FF0649">
        <w:t>kozen om een “</w:t>
      </w:r>
      <w:proofErr w:type="spellStart"/>
      <w:r w:rsidR="00FF0649">
        <w:t>Task</w:t>
      </w:r>
      <w:proofErr w:type="spellEnd"/>
      <w:r w:rsidR="00FF0649">
        <w:t xml:space="preserve"> manager” te implementeren. </w:t>
      </w:r>
      <w:r w:rsidR="00E92DFF">
        <w:t>D</w:t>
      </w:r>
      <w:r w:rsidR="00E92DFF" w:rsidRPr="0054414A">
        <w:t>oor gebruik te maken van een “</w:t>
      </w:r>
      <w:proofErr w:type="spellStart"/>
      <w:r w:rsidR="00E92DFF" w:rsidRPr="0054414A">
        <w:t>Task</w:t>
      </w:r>
      <w:proofErr w:type="spellEnd"/>
      <w:r w:rsidR="00E92DFF" w:rsidRPr="0054414A">
        <w:t xml:space="preserve"> manager” k</w:t>
      </w:r>
      <w:r w:rsidR="00F352F1">
        <w:t xml:space="preserve">unnen </w:t>
      </w:r>
      <w:r w:rsidR="00E92DFF" w:rsidRPr="0054414A">
        <w:t>functionaliteit</w:t>
      </w:r>
      <w:r w:rsidR="00F352F1">
        <w:t>en</w:t>
      </w:r>
      <w:r w:rsidR="00E92DFF" w:rsidRPr="0054414A">
        <w:t xml:space="preserve"> van andere onderdelen modulair gebouwd worden. </w:t>
      </w:r>
      <w:r w:rsidR="001C0727">
        <w:t xml:space="preserve">De functionaliteiten </w:t>
      </w:r>
      <w:r w:rsidR="00E92DFF" w:rsidRPr="0054414A">
        <w:t xml:space="preserve">hoeven immers niet van elkaars bestaan/status af te weten. Die informatie wordt </w:t>
      </w:r>
      <w:r w:rsidR="00FF0649">
        <w:t xml:space="preserve">bijgehouden </w:t>
      </w:r>
      <w:r w:rsidR="00E92DFF" w:rsidRPr="0054414A">
        <w:t xml:space="preserve">door de </w:t>
      </w:r>
      <w:proofErr w:type="spellStart"/>
      <w:r w:rsidR="00E92DFF" w:rsidRPr="0054414A">
        <w:t>Task</w:t>
      </w:r>
      <w:proofErr w:type="spellEnd"/>
      <w:r w:rsidR="00E92DFF" w:rsidRPr="0054414A">
        <w:t xml:space="preserve"> Manager</w:t>
      </w:r>
      <w:r w:rsidR="00FF0649">
        <w:t>.</w:t>
      </w:r>
      <w:r w:rsidR="006E14B1">
        <w:t xml:space="preserve"> Ook de </w:t>
      </w:r>
      <w:proofErr w:type="spellStart"/>
      <w:r w:rsidR="006E14B1">
        <w:t>Task</w:t>
      </w:r>
      <w:proofErr w:type="spellEnd"/>
      <w:r w:rsidR="006E14B1">
        <w:t xml:space="preserve"> manager zal werken doormiddel van een state machine.</w:t>
      </w:r>
    </w:p>
    <w:p w14:paraId="0B8DE126" w14:textId="1173D259" w:rsidR="00655248" w:rsidRDefault="00655248" w:rsidP="000A0715">
      <w:pPr>
        <w:pStyle w:val="Kop2"/>
      </w:pPr>
      <w:bookmarkStart w:id="125" w:name="_Toc105527389"/>
      <w:r>
        <w:t>Conclusie</w:t>
      </w:r>
      <w:bookmarkEnd w:id="125"/>
    </w:p>
    <w:p w14:paraId="2F676DC4" w14:textId="64BA8284" w:rsidR="00870E49" w:rsidRDefault="00E81F00" w:rsidP="0037265C">
      <w:r>
        <w:t>Het opstellen van een gestructureerde software architectuur moet leiden tot een toekomstbestendige 4-op-1-rij robot. Het moet mogelijk zijn om op een eenvoudige manier wijzigingen</w:t>
      </w:r>
      <w:r w:rsidR="00586087">
        <w:t xml:space="preserve"> en</w:t>
      </w:r>
      <w:r>
        <w:t xml:space="preserve"> aanpassingen in </w:t>
      </w:r>
      <w:proofErr w:type="spellStart"/>
      <w:r>
        <w:t>requirements</w:t>
      </w:r>
      <w:proofErr w:type="spellEnd"/>
      <w:r>
        <w:t xml:space="preserve"> door te voeren zonder de werking van het systeem te frustreren. </w:t>
      </w:r>
      <w:r w:rsidR="007428C0">
        <w:t xml:space="preserve">Met het opstellen van een SAD is voldaan aan </w:t>
      </w:r>
      <w:r>
        <w:t xml:space="preserve">de </w:t>
      </w:r>
      <w:r w:rsidR="00586087">
        <w:t>opdracht</w:t>
      </w:r>
      <w:r>
        <w:t xml:space="preserve"> </w:t>
      </w:r>
      <w:r w:rsidR="007428C0">
        <w:t xml:space="preserve">om een gestructureerde software architectuur te </w:t>
      </w:r>
      <w:r>
        <w:t>ontwikkelen</w:t>
      </w:r>
      <w:r w:rsidR="007428C0">
        <w:t>. Het template van arc42 heeft er voor</w:t>
      </w:r>
      <w:r w:rsidR="00D31F08">
        <w:t xml:space="preserve"> </w:t>
      </w:r>
      <w:r w:rsidR="007428C0">
        <w:t xml:space="preserve">gezorgd dat alle benodigde diagrammen, </w:t>
      </w:r>
      <w:r w:rsidR="00DC60EB">
        <w:t>functionaliteiten</w:t>
      </w:r>
      <w:r w:rsidR="007428C0">
        <w:t xml:space="preserve"> en design keuze</w:t>
      </w:r>
      <w:r w:rsidR="00412653">
        <w:t>s</w:t>
      </w:r>
      <w:r w:rsidR="007428C0">
        <w:t xml:space="preserve"> </w:t>
      </w:r>
      <w:r w:rsidR="00412653">
        <w:t xml:space="preserve">zorgvuldig </w:t>
      </w:r>
      <w:r>
        <w:t xml:space="preserve">gemaakt, </w:t>
      </w:r>
      <w:r w:rsidR="007428C0">
        <w:t xml:space="preserve">beschreven en weergegeven zijn. </w:t>
      </w:r>
      <w:r w:rsidR="00D529FD">
        <w:t>Elke soft</w:t>
      </w:r>
      <w:r w:rsidR="00057A4F">
        <w:t>-</w:t>
      </w:r>
      <w:r w:rsidR="00D529FD">
        <w:t xml:space="preserve"> of hardware </w:t>
      </w:r>
      <w:proofErr w:type="spellStart"/>
      <w:r w:rsidR="00D529FD">
        <w:t>developer</w:t>
      </w:r>
      <w:proofErr w:type="spellEnd"/>
      <w:r w:rsidR="007428C0">
        <w:t xml:space="preserve"> die met de 4-op-1-rij robot gaat werken</w:t>
      </w:r>
      <w:r w:rsidR="00502580">
        <w:t xml:space="preserve"> </w:t>
      </w:r>
      <w:r w:rsidR="007428C0">
        <w:t>kan begrijpen hoe het systeem werkt en w</w:t>
      </w:r>
      <w:r w:rsidR="00412653">
        <w:t>elke software modules</w:t>
      </w:r>
      <w:r w:rsidR="007428C0">
        <w:t xml:space="preserve"> </w:t>
      </w:r>
      <w:r w:rsidR="00502580">
        <w:t>geïmplementeerd</w:t>
      </w:r>
      <w:r w:rsidR="007428C0">
        <w:t xml:space="preserve"> </w:t>
      </w:r>
      <w:r w:rsidR="007C4DC5">
        <w:t>zijn</w:t>
      </w:r>
      <w:r w:rsidR="007428C0">
        <w:t xml:space="preserve">. </w:t>
      </w:r>
      <w:r w:rsidR="00E40FF5">
        <w:t xml:space="preserve">Daarnaast </w:t>
      </w:r>
      <w:r w:rsidR="00BB6CFE">
        <w:t xml:space="preserve">zorgt </w:t>
      </w:r>
      <w:proofErr w:type="spellStart"/>
      <w:r w:rsidR="00BB6CFE">
        <w:t>modulariteit</w:t>
      </w:r>
      <w:proofErr w:type="spellEnd"/>
      <w:r w:rsidR="00BB6CFE">
        <w:t xml:space="preserve"> voor een robuust systeem dat eenvoudig kan worden aangepast. Het resulteert in herbruikbare modules en snellere development tijd.</w:t>
      </w:r>
    </w:p>
    <w:p w14:paraId="23694E9A" w14:textId="77777777" w:rsidR="00870E49" w:rsidRDefault="00870E49" w:rsidP="0037265C"/>
    <w:p w14:paraId="4B2CEE7F" w14:textId="2A5BE00B" w:rsidR="004F6359" w:rsidRDefault="00777E48" w:rsidP="00DA75E7">
      <w:pPr>
        <w:pStyle w:val="Kop1"/>
      </w:pPr>
      <w:bookmarkStart w:id="126" w:name="_Ref104568356"/>
      <w:bookmarkStart w:id="127" w:name="_Ref104568496"/>
      <w:bookmarkStart w:id="128" w:name="_Ref105244368"/>
      <w:bookmarkStart w:id="129" w:name="_Toc105527390"/>
      <w:r w:rsidRPr="00B31061">
        <w:lastRenderedPageBreak/>
        <w:t>Implementatie</w:t>
      </w:r>
      <w:bookmarkEnd w:id="126"/>
      <w:bookmarkEnd w:id="127"/>
      <w:r w:rsidR="004248F6">
        <w:t xml:space="preserve"> en testen</w:t>
      </w:r>
      <w:bookmarkEnd w:id="128"/>
      <w:bookmarkEnd w:id="129"/>
    </w:p>
    <w:p w14:paraId="072A849C" w14:textId="5709E2DB" w:rsidR="00EC7983" w:rsidRDefault="00EC7983" w:rsidP="00EC7983">
      <w:r w:rsidRPr="0062244C">
        <w:t xml:space="preserve">Om de software architectuur te </w:t>
      </w:r>
      <w:r w:rsidR="00486367" w:rsidRPr="0062244C">
        <w:t>testen</w:t>
      </w:r>
      <w:r w:rsidRPr="0062244C">
        <w:t xml:space="preserve"> zijn enkele </w:t>
      </w:r>
      <w:r w:rsidR="0059654D">
        <w:t xml:space="preserve">unit tests en </w:t>
      </w:r>
      <w:r w:rsidRPr="0062244C">
        <w:t>demo</w:t>
      </w:r>
      <w:r w:rsidR="00A45A51">
        <w:t>’</w:t>
      </w:r>
      <w:r w:rsidRPr="0062244C">
        <w:t xml:space="preserve">s </w:t>
      </w:r>
      <w:r w:rsidR="0059654D">
        <w:t>ontwikkeld</w:t>
      </w:r>
      <w:r w:rsidR="00A45A51">
        <w:t xml:space="preserve">. </w:t>
      </w:r>
      <w:r w:rsidRPr="0062244C">
        <w:t>De</w:t>
      </w:r>
      <w:r w:rsidR="0059654D">
        <w:t xml:space="preserve"> unit tests </w:t>
      </w:r>
      <w:r w:rsidR="006A6A4B">
        <w:t xml:space="preserve">valideren de </w:t>
      </w:r>
      <w:r w:rsidR="0059654D">
        <w:t xml:space="preserve">noodzakelijke software modules van de BSP. De </w:t>
      </w:r>
      <w:r w:rsidRPr="0062244C">
        <w:t>demo</w:t>
      </w:r>
      <w:r w:rsidR="0059654D">
        <w:t>’</w:t>
      </w:r>
      <w:r w:rsidRPr="0062244C">
        <w:t xml:space="preserve">s </w:t>
      </w:r>
      <w:r w:rsidR="0059654D">
        <w:t xml:space="preserve">moeten </w:t>
      </w:r>
      <w:r w:rsidRPr="0062244C">
        <w:t xml:space="preserve">de </w:t>
      </w:r>
      <w:proofErr w:type="spellStart"/>
      <w:r w:rsidRPr="0062244C">
        <w:t>modulariteit</w:t>
      </w:r>
      <w:proofErr w:type="spellEnd"/>
      <w:r w:rsidRPr="0062244C">
        <w:t xml:space="preserve"> </w:t>
      </w:r>
      <w:r w:rsidR="00A460DF">
        <w:t xml:space="preserve">en werking </w:t>
      </w:r>
      <w:r w:rsidRPr="0062244C">
        <w:t xml:space="preserve">van de software </w:t>
      </w:r>
      <w:r w:rsidR="00A45A51">
        <w:t xml:space="preserve">van het besturingssysteem </w:t>
      </w:r>
      <w:r w:rsidR="006A6A4B">
        <w:t xml:space="preserve">onderschrijven </w:t>
      </w:r>
      <w:r w:rsidR="00F777E6" w:rsidRPr="0062244C">
        <w:t xml:space="preserve">en </w:t>
      </w:r>
      <w:r w:rsidR="006A6A4B">
        <w:t xml:space="preserve">aantonen dat de juiste </w:t>
      </w:r>
      <w:r w:rsidR="00F777E6" w:rsidRPr="0062244C">
        <w:t xml:space="preserve">design keuzes </w:t>
      </w:r>
      <w:r w:rsidR="006A6A4B">
        <w:t xml:space="preserve">zijn gemaakt. In eerste instantie is gekozen om het fundament van het BSP te testen, namelijk de </w:t>
      </w:r>
      <w:proofErr w:type="spellStart"/>
      <w:r w:rsidR="006A6A4B">
        <w:t>dual-core</w:t>
      </w:r>
      <w:proofErr w:type="spellEnd"/>
      <w:r w:rsidR="006A6A4B">
        <w:t xml:space="preserve"> communicatie. Daarna zijn </w:t>
      </w:r>
      <w:r w:rsidR="00A45A51">
        <w:t xml:space="preserve">afzonderlijk de </w:t>
      </w:r>
      <w:r w:rsidR="006A6A4B">
        <w:t xml:space="preserve">BSP modules getest voor i2c, UART en </w:t>
      </w:r>
      <w:proofErr w:type="spellStart"/>
      <w:r w:rsidR="00896019">
        <w:t>Pulse</w:t>
      </w:r>
      <w:proofErr w:type="spellEnd"/>
      <w:r w:rsidR="00896019">
        <w:t xml:space="preserve"> </w:t>
      </w:r>
      <w:proofErr w:type="spellStart"/>
      <w:r w:rsidR="00896019">
        <w:t>Width</w:t>
      </w:r>
      <w:proofErr w:type="spellEnd"/>
      <w:r w:rsidR="00896019">
        <w:t xml:space="preserve"> </w:t>
      </w:r>
      <w:proofErr w:type="spellStart"/>
      <w:r w:rsidR="00896019">
        <w:t>Modulation</w:t>
      </w:r>
      <w:proofErr w:type="spellEnd"/>
      <w:r w:rsidR="00896019">
        <w:t xml:space="preserve"> </w:t>
      </w:r>
      <w:r w:rsidR="00896019" w:rsidRPr="00F87090">
        <w:t>(</w:t>
      </w:r>
      <w:r w:rsidR="006A6A4B" w:rsidRPr="00F87090">
        <w:t>PWM</w:t>
      </w:r>
      <w:r w:rsidR="00896019" w:rsidRPr="00F87090">
        <w:t>)</w:t>
      </w:r>
      <w:r w:rsidR="006A6A4B">
        <w:t xml:space="preserve"> communicatie. Parallel </w:t>
      </w:r>
      <w:r w:rsidR="00A45A51">
        <w:t xml:space="preserve">zijn demo’s ontwikkeld </w:t>
      </w:r>
      <w:r w:rsidR="00A460DF">
        <w:t xml:space="preserve">waarin stap voor stap, </w:t>
      </w:r>
      <w:r w:rsidR="00A45A51">
        <w:t xml:space="preserve">op basis van de </w:t>
      </w:r>
      <w:r w:rsidR="00A460DF">
        <w:t xml:space="preserve">geteste en gevalideerde BSP modules, is toegewerkt naar </w:t>
      </w:r>
      <w:r w:rsidR="00A45A51">
        <w:t xml:space="preserve">het </w:t>
      </w:r>
      <w:r w:rsidR="00A460DF">
        <w:t xml:space="preserve">complete </w:t>
      </w:r>
      <w:r w:rsidR="00A45A51">
        <w:t>besturingssysteem van de 4-op-1-rij robot.</w:t>
      </w:r>
      <w:r w:rsidR="006A3889">
        <w:t xml:space="preserve"> </w:t>
      </w:r>
      <w:r>
        <w:t xml:space="preserve"> </w:t>
      </w:r>
    </w:p>
    <w:p w14:paraId="037779DC" w14:textId="0273F7C2" w:rsidR="001717F2" w:rsidRDefault="001717F2" w:rsidP="001717F2">
      <w:pPr>
        <w:pStyle w:val="Kop2"/>
      </w:pPr>
      <w:bookmarkStart w:id="130" w:name="_Toc105527391"/>
      <w:r>
        <w:t>Implementatie methode</w:t>
      </w:r>
      <w:bookmarkEnd w:id="130"/>
    </w:p>
    <w:p w14:paraId="3DEA86B8" w14:textId="56AA96A7" w:rsidR="001717F2" w:rsidRDefault="001717F2" w:rsidP="001717F2">
      <w:r>
        <w:t xml:space="preserve">In hoofdstuk 4.5 </w:t>
      </w:r>
      <w:r>
        <w:fldChar w:fldCharType="begin"/>
      </w:r>
      <w:r>
        <w:instrText xml:space="preserve"> REF _Ref105332930 \h </w:instrText>
      </w:r>
      <w:r>
        <w:fldChar w:fldCharType="separate"/>
      </w:r>
      <w:proofErr w:type="spellStart"/>
      <w:r w:rsidR="00FC58D5">
        <w:t>Core</w:t>
      </w:r>
      <w:proofErr w:type="spellEnd"/>
      <w:r w:rsidR="00FC58D5">
        <w:t xml:space="preserve"> verdeling</w:t>
      </w:r>
      <w:r>
        <w:fldChar w:fldCharType="end"/>
      </w:r>
      <w:r>
        <w:t xml:space="preserve"> is uitgelegd wat de functie is van elke </w:t>
      </w:r>
      <w:proofErr w:type="spellStart"/>
      <w:r>
        <w:t>core</w:t>
      </w:r>
      <w:proofErr w:type="spellEnd"/>
      <w:r>
        <w:t xml:space="preserve">. Omdat er gewerkt wordt met een </w:t>
      </w:r>
      <w:proofErr w:type="spellStart"/>
      <w:r>
        <w:t>dual-core</w:t>
      </w:r>
      <w:proofErr w:type="spellEnd"/>
      <w:r>
        <w:t xml:space="preserve"> implementatie zal er altijd een vorm van </w:t>
      </w:r>
      <w:proofErr w:type="spellStart"/>
      <w:r>
        <w:t>dual-core</w:t>
      </w:r>
      <w:proofErr w:type="spellEnd"/>
      <w:r>
        <w:t xml:space="preserve"> communicatie geïmplementeerd moeten worden. Voor de technische uitwerking hiervan zie </w:t>
      </w:r>
      <w:r w:rsidR="004658FE">
        <w:t>paragraaf</w:t>
      </w:r>
      <w:r>
        <w:t xml:space="preserve"> 6.</w:t>
      </w:r>
      <w:r w:rsidR="00951428">
        <w:t>2</w:t>
      </w:r>
      <w:r>
        <w:t xml:space="preserve"> </w:t>
      </w:r>
      <w:r>
        <w:fldChar w:fldCharType="begin"/>
      </w:r>
      <w:r>
        <w:instrText xml:space="preserve"> REF _Ref104559728 \h </w:instrText>
      </w:r>
      <w:r>
        <w:fldChar w:fldCharType="separate"/>
      </w:r>
      <w:r w:rsidR="00FC58D5">
        <w:t>Dual-</w:t>
      </w:r>
      <w:proofErr w:type="spellStart"/>
      <w:r w:rsidR="00FC58D5">
        <w:t>core</w:t>
      </w:r>
      <w:proofErr w:type="spellEnd"/>
      <w:r w:rsidR="00FC58D5">
        <w:t xml:space="preserve"> communicatie</w:t>
      </w:r>
      <w:r>
        <w:fldChar w:fldCharType="end"/>
      </w:r>
      <w:r>
        <w:t xml:space="preserve">. </w:t>
      </w:r>
      <w:r w:rsidRPr="00E64EC5">
        <w:t>Daarnaast moet er een methode gekozen worden waarmee de software uitgevoerd zal worden</w:t>
      </w:r>
      <w:r w:rsidR="008033DE">
        <w:t xml:space="preserve"> (software loop)</w:t>
      </w:r>
      <w:r w:rsidRPr="00E64EC5">
        <w:t>.</w:t>
      </w:r>
      <w:r>
        <w:t xml:space="preserve"> Vier mogelijke opties zijn onderzocht (Bijlage V. </w:t>
      </w:r>
      <w:r>
        <w:fldChar w:fldCharType="begin"/>
      </w:r>
      <w:r>
        <w:instrText xml:space="preserve"> REF _Ref105333372 \h </w:instrText>
      </w:r>
      <w:r>
        <w:fldChar w:fldCharType="separate"/>
      </w:r>
      <w:r w:rsidR="00FC58D5" w:rsidRPr="00745D0E">
        <w:t>Implementatie methodes voor een s</w:t>
      </w:r>
      <w:r w:rsidR="00FC58D5">
        <w:t>oftware loop</w:t>
      </w:r>
      <w:r>
        <w:fldChar w:fldCharType="end"/>
      </w:r>
      <w:r>
        <w:t>):</w:t>
      </w:r>
    </w:p>
    <w:p w14:paraId="693F1AD5" w14:textId="77777777" w:rsidR="001717F2" w:rsidRPr="004743D4" w:rsidRDefault="001717F2" w:rsidP="001717F2">
      <w:pPr>
        <w:pStyle w:val="Lijstalinea"/>
        <w:numPr>
          <w:ilvl w:val="0"/>
          <w:numId w:val="27"/>
        </w:numPr>
      </w:pPr>
      <w:proofErr w:type="spellStart"/>
      <w:r w:rsidRPr="004743D4">
        <w:t>Round</w:t>
      </w:r>
      <w:proofErr w:type="spellEnd"/>
      <w:r w:rsidRPr="004743D4">
        <w:t xml:space="preserve"> </w:t>
      </w:r>
      <w:proofErr w:type="spellStart"/>
      <w:r w:rsidRPr="004743D4">
        <w:t>robin</w:t>
      </w:r>
      <w:proofErr w:type="spellEnd"/>
    </w:p>
    <w:p w14:paraId="34F53CFD" w14:textId="3DB19E36" w:rsidR="001717F2" w:rsidRPr="004743D4" w:rsidRDefault="001717F2" w:rsidP="001717F2">
      <w:pPr>
        <w:pStyle w:val="Lijstalinea"/>
        <w:numPr>
          <w:ilvl w:val="0"/>
          <w:numId w:val="27"/>
        </w:numPr>
      </w:pPr>
      <w:proofErr w:type="spellStart"/>
      <w:r w:rsidRPr="004743D4">
        <w:t>Round</w:t>
      </w:r>
      <w:proofErr w:type="spellEnd"/>
      <w:r w:rsidRPr="004743D4">
        <w:t xml:space="preserve"> </w:t>
      </w:r>
      <w:proofErr w:type="spellStart"/>
      <w:r w:rsidRPr="004743D4">
        <w:t>robin</w:t>
      </w:r>
      <w:proofErr w:type="spellEnd"/>
      <w:r w:rsidRPr="004743D4">
        <w:t xml:space="preserve"> </w:t>
      </w:r>
      <w:proofErr w:type="spellStart"/>
      <w:r w:rsidR="00B60080">
        <w:t>with</w:t>
      </w:r>
      <w:proofErr w:type="spellEnd"/>
      <w:r w:rsidRPr="004743D4">
        <w:t xml:space="preserve"> </w:t>
      </w:r>
      <w:proofErr w:type="spellStart"/>
      <w:r w:rsidRPr="004743D4">
        <w:t>interrupt</w:t>
      </w:r>
      <w:proofErr w:type="spellEnd"/>
    </w:p>
    <w:p w14:paraId="3F31870F" w14:textId="77777777" w:rsidR="001717F2" w:rsidRPr="004743D4" w:rsidRDefault="001717F2" w:rsidP="001717F2">
      <w:pPr>
        <w:pStyle w:val="Lijstalinea"/>
        <w:numPr>
          <w:ilvl w:val="0"/>
          <w:numId w:val="27"/>
        </w:numPr>
      </w:pPr>
      <w:proofErr w:type="spellStart"/>
      <w:r w:rsidRPr="004743D4">
        <w:t>Function</w:t>
      </w:r>
      <w:proofErr w:type="spellEnd"/>
      <w:r w:rsidRPr="004743D4">
        <w:t xml:space="preserve"> Queue </w:t>
      </w:r>
      <w:proofErr w:type="spellStart"/>
      <w:r w:rsidRPr="004743D4">
        <w:t>Scheduling</w:t>
      </w:r>
      <w:proofErr w:type="spellEnd"/>
    </w:p>
    <w:p w14:paraId="6A17196C" w14:textId="77777777" w:rsidR="001717F2" w:rsidRPr="004743D4" w:rsidRDefault="001717F2" w:rsidP="001717F2">
      <w:pPr>
        <w:pStyle w:val="Lijstalinea"/>
        <w:numPr>
          <w:ilvl w:val="0"/>
          <w:numId w:val="27"/>
        </w:numPr>
        <w:rPr>
          <w:lang w:val="en-GB"/>
        </w:rPr>
      </w:pPr>
      <w:r w:rsidRPr="004743D4">
        <w:rPr>
          <w:lang w:val="en-GB"/>
        </w:rPr>
        <w:t>Real Time Operating System (RTOS)</w:t>
      </w:r>
    </w:p>
    <w:p w14:paraId="13372F4F" w14:textId="77777777" w:rsidR="001717F2" w:rsidRDefault="001717F2" w:rsidP="001717F2">
      <w:pPr>
        <w:rPr>
          <w:b/>
          <w:bCs/>
          <w:lang w:val="en-GB"/>
        </w:rPr>
      </w:pPr>
    </w:p>
    <w:p w14:paraId="471EB2D4" w14:textId="77777777" w:rsidR="001717F2" w:rsidRDefault="001717F2" w:rsidP="001717F2">
      <w:r>
        <w:t xml:space="preserve">Het uitgangspunt voor een optimaal design is de keuze voor de meest eenvoudige implementatiemethode. De methode moet voldoen aan de performance eisen van het systeem. </w:t>
      </w:r>
    </w:p>
    <w:p w14:paraId="7FBF53A4" w14:textId="77777777" w:rsidR="001717F2" w:rsidRDefault="001717F2" w:rsidP="001717F2"/>
    <w:p w14:paraId="69F8B89B" w14:textId="1CFA29D6" w:rsidR="001717F2" w:rsidRDefault="001717F2" w:rsidP="001717F2">
      <w:r>
        <w:t xml:space="preserve">Binnen het project is gekozen voor een </w:t>
      </w:r>
      <w:proofErr w:type="spellStart"/>
      <w:r>
        <w:t>Round</w:t>
      </w:r>
      <w:proofErr w:type="spellEnd"/>
      <w:r>
        <w:t xml:space="preserve"> </w:t>
      </w:r>
      <w:proofErr w:type="spellStart"/>
      <w:r>
        <w:t>robin</w:t>
      </w:r>
      <w:proofErr w:type="spellEnd"/>
      <w:r>
        <w:t xml:space="preserve"> </w:t>
      </w:r>
      <w:proofErr w:type="spellStart"/>
      <w:r>
        <w:t>with</w:t>
      </w:r>
      <w:proofErr w:type="spellEnd"/>
      <w:r>
        <w:t xml:space="preserve"> </w:t>
      </w:r>
      <w:proofErr w:type="spellStart"/>
      <w:r>
        <w:t>interrupt</w:t>
      </w:r>
      <w:proofErr w:type="spellEnd"/>
      <w:r>
        <w:t xml:space="preserve"> implementatie</w:t>
      </w:r>
      <w:r w:rsidR="00337EEB">
        <w:t xml:space="preserve"> methode</w:t>
      </w:r>
      <w:r>
        <w:t>. D</w:t>
      </w:r>
      <w:r w:rsidRPr="00C5251F">
        <w:t xml:space="preserve">e implementatie van de </w:t>
      </w:r>
      <w:r>
        <w:t xml:space="preserve">huidige </w:t>
      </w:r>
      <w:r w:rsidRPr="00C5251F">
        <w:t>4-op</w:t>
      </w:r>
      <w:r>
        <w:t>-</w:t>
      </w:r>
      <w:r w:rsidRPr="00C5251F">
        <w:t xml:space="preserve">1-rij </w:t>
      </w:r>
      <w:r>
        <w:t xml:space="preserve">robot is </w:t>
      </w:r>
      <w:r w:rsidRPr="00C5251F">
        <w:t xml:space="preserve">ook gedaan met een </w:t>
      </w:r>
      <w:proofErr w:type="spellStart"/>
      <w:r w:rsidRPr="00C5251F">
        <w:t>Round</w:t>
      </w:r>
      <w:proofErr w:type="spellEnd"/>
      <w:r w:rsidRPr="00C5251F">
        <w:t xml:space="preserve"> </w:t>
      </w:r>
      <w:proofErr w:type="spellStart"/>
      <w:r w:rsidRPr="00C5251F">
        <w:t>robin</w:t>
      </w:r>
      <w:proofErr w:type="spellEnd"/>
      <w:r w:rsidRPr="00C5251F">
        <w:t xml:space="preserve"> </w:t>
      </w:r>
      <w:proofErr w:type="spellStart"/>
      <w:r w:rsidRPr="00C5251F">
        <w:t>with</w:t>
      </w:r>
      <w:proofErr w:type="spellEnd"/>
      <w:r w:rsidRPr="00C5251F">
        <w:t xml:space="preserve"> </w:t>
      </w:r>
      <w:proofErr w:type="spellStart"/>
      <w:r w:rsidRPr="00C5251F">
        <w:t>interrupt</w:t>
      </w:r>
      <w:proofErr w:type="spellEnd"/>
      <w:r>
        <w:t xml:space="preserve">. Deze voldoet aan de </w:t>
      </w:r>
      <w:r w:rsidRPr="00C5251F">
        <w:t>performance eisen.</w:t>
      </w:r>
      <w:r>
        <w:t xml:space="preserve"> De volgorde van de fases (state machine) is altijd hetzelfde en kan gemanaged worden door een </w:t>
      </w:r>
      <w:proofErr w:type="spellStart"/>
      <w:r>
        <w:t>Round</w:t>
      </w:r>
      <w:proofErr w:type="spellEnd"/>
      <w:r>
        <w:t xml:space="preserve"> </w:t>
      </w:r>
      <w:proofErr w:type="spellStart"/>
      <w:r>
        <w:t>robin</w:t>
      </w:r>
      <w:proofErr w:type="spellEnd"/>
      <w:r>
        <w:t xml:space="preserve">. Echter, omdat er prioritaire taken zijn zoals een harde timing deadline voor de control loop van de motoren, de inworp van een fiche en </w:t>
      </w:r>
      <w:proofErr w:type="spellStart"/>
      <w:r>
        <w:t>dual-core</w:t>
      </w:r>
      <w:proofErr w:type="spellEnd"/>
      <w:r>
        <w:t xml:space="preserve"> communicatie zijn </w:t>
      </w:r>
      <w:proofErr w:type="spellStart"/>
      <w:r>
        <w:t>interrupts</w:t>
      </w:r>
      <w:proofErr w:type="spellEnd"/>
      <w:r>
        <w:t xml:space="preserve"> nodig. De deadline kan afgevangen worden d.m.v. een timer ISR. Waar wel rekening mee gehouden moet worden is de </w:t>
      </w:r>
      <w:proofErr w:type="spellStart"/>
      <w:r>
        <w:t>false</w:t>
      </w:r>
      <w:proofErr w:type="spellEnd"/>
      <w:r>
        <w:t xml:space="preserve"> data die kan ontstaan door het gebruik van </w:t>
      </w:r>
      <w:proofErr w:type="spellStart"/>
      <w:r>
        <w:t>interrupts</w:t>
      </w:r>
      <w:proofErr w:type="spellEnd"/>
      <w:r>
        <w:t xml:space="preserve">. </w:t>
      </w:r>
      <w:r w:rsidRPr="009C4E59">
        <w:t>Bijlage</w:t>
      </w:r>
      <w:r>
        <w:t xml:space="preserve"> </w:t>
      </w:r>
      <w:r w:rsidRPr="000A01C0">
        <w:t>VI.</w:t>
      </w:r>
      <w:r w:rsidR="000A01C0">
        <w:t xml:space="preserve"> </w:t>
      </w:r>
      <w:r w:rsidR="000A01C0">
        <w:rPr>
          <w:highlight w:val="yellow"/>
        </w:rPr>
        <w:fldChar w:fldCharType="begin"/>
      </w:r>
      <w:r w:rsidR="000A01C0">
        <w:instrText xml:space="preserve"> REF _Ref105422152 \h </w:instrText>
      </w:r>
      <w:r w:rsidR="000A01C0">
        <w:rPr>
          <w:highlight w:val="yellow"/>
        </w:rPr>
      </w:r>
      <w:r w:rsidR="000A01C0">
        <w:rPr>
          <w:highlight w:val="yellow"/>
        </w:rPr>
        <w:fldChar w:fldCharType="separate"/>
      </w:r>
      <w:proofErr w:type="spellStart"/>
      <w:r w:rsidR="00FC58D5" w:rsidRPr="00700394">
        <w:t>False</w:t>
      </w:r>
      <w:proofErr w:type="spellEnd"/>
      <w:r w:rsidR="00FC58D5" w:rsidRPr="00700394">
        <w:t xml:space="preserve"> data</w:t>
      </w:r>
      <w:r w:rsidR="000A01C0">
        <w:rPr>
          <w:highlight w:val="yellow"/>
        </w:rPr>
        <w:fldChar w:fldCharType="end"/>
      </w:r>
      <w:r>
        <w:t xml:space="preserve"> legt in detail uit hoe dit voorkomen kan worden.</w:t>
      </w:r>
    </w:p>
    <w:p w14:paraId="1262A804" w14:textId="2A23F195" w:rsidR="00AC7C5D" w:rsidRDefault="00AC7C5D" w:rsidP="00AC7C5D">
      <w:pPr>
        <w:pStyle w:val="Kop2"/>
      </w:pPr>
      <w:bookmarkStart w:id="131" w:name="_Ref104559728"/>
      <w:bookmarkStart w:id="132" w:name="_Ref104559792"/>
      <w:bookmarkStart w:id="133" w:name="_Ref104559880"/>
      <w:bookmarkStart w:id="134" w:name="_Toc105527392"/>
      <w:r>
        <w:t>Dual-</w:t>
      </w:r>
      <w:proofErr w:type="spellStart"/>
      <w:r>
        <w:t>core</w:t>
      </w:r>
      <w:proofErr w:type="spellEnd"/>
      <w:r>
        <w:t xml:space="preserve"> communicatie</w:t>
      </w:r>
      <w:bookmarkEnd w:id="131"/>
      <w:bookmarkEnd w:id="132"/>
      <w:bookmarkEnd w:id="133"/>
      <w:bookmarkEnd w:id="134"/>
    </w:p>
    <w:p w14:paraId="58698D08" w14:textId="43CC6D15" w:rsidR="00C374E3" w:rsidRDefault="00C374E3" w:rsidP="00C374E3">
      <w:r w:rsidRPr="00C374E3">
        <w:t>Dual-</w:t>
      </w:r>
      <w:proofErr w:type="spellStart"/>
      <w:r w:rsidRPr="00C374E3">
        <w:t>core</w:t>
      </w:r>
      <w:proofErr w:type="spellEnd"/>
      <w:r w:rsidRPr="00C374E3">
        <w:t xml:space="preserve"> communicatie is een crucia</w:t>
      </w:r>
      <w:r>
        <w:t>a</w:t>
      </w:r>
      <w:r w:rsidRPr="00C374E3">
        <w:t>l onderdeel</w:t>
      </w:r>
      <w:r>
        <w:t xml:space="preserve"> van het systeem. </w:t>
      </w:r>
      <w:r w:rsidR="007C2DBF">
        <w:t xml:space="preserve">De twee </w:t>
      </w:r>
      <w:proofErr w:type="spellStart"/>
      <w:r w:rsidR="007C2DBF">
        <w:t>cores</w:t>
      </w:r>
      <w:proofErr w:type="spellEnd"/>
      <w:r w:rsidR="007C2DBF">
        <w:t xml:space="preserve"> draaien onafhankelijk van elkaar. Er is standaard geen ingebouwde communicatie tussen de beide </w:t>
      </w:r>
      <w:proofErr w:type="spellStart"/>
      <w:r w:rsidR="007C2DBF">
        <w:t>cores</w:t>
      </w:r>
      <w:proofErr w:type="spellEnd"/>
      <w:r w:rsidR="007C2DBF">
        <w:t>, ze kunnen geen informatie met elkaar uitwisselen.</w:t>
      </w:r>
      <w:r w:rsidR="00EE02DE">
        <w:t xml:space="preserve"> Omdat de Cortex-M7 de game handling uitvoert en de Cortex-M4 de real-time processing is communicatie nodig.</w:t>
      </w:r>
      <w:r>
        <w:t xml:space="preserve"> </w:t>
      </w:r>
      <w:r w:rsidR="00A12F74">
        <w:t>V</w:t>
      </w:r>
      <w:r>
        <w:t xml:space="preserve">oor </w:t>
      </w:r>
      <w:r w:rsidR="00A12F74">
        <w:t xml:space="preserve">de communicatie en synchronisatie </w:t>
      </w:r>
      <w:r w:rsidR="007C2DBF">
        <w:t xml:space="preserve">tussen de twee </w:t>
      </w:r>
      <w:proofErr w:type="spellStart"/>
      <w:r w:rsidR="007C2DBF">
        <w:t>cores</w:t>
      </w:r>
      <w:proofErr w:type="spellEnd"/>
      <w:r w:rsidR="007C2DBF">
        <w:t xml:space="preserve"> </w:t>
      </w:r>
      <w:r>
        <w:t xml:space="preserve">moet dus een </w:t>
      </w:r>
      <w:r w:rsidR="007C2DBF">
        <w:t>oplossing</w:t>
      </w:r>
      <w:r>
        <w:t xml:space="preserve"> bedach</w:t>
      </w:r>
      <w:r w:rsidR="00A12F74">
        <w:t>t worden.</w:t>
      </w:r>
    </w:p>
    <w:p w14:paraId="3A77CDE1" w14:textId="2122051C" w:rsidR="00C374E3" w:rsidRDefault="00C374E3" w:rsidP="00C374E3"/>
    <w:p w14:paraId="24396BF6" w14:textId="48C6C263" w:rsidR="00A12F74" w:rsidRDefault="00FC5ED6" w:rsidP="00A12F74">
      <w:r w:rsidRPr="00B85D75">
        <w:t xml:space="preserve">De basis om communicatie te realiseren is een </w:t>
      </w:r>
      <w:r w:rsidR="00FC166E" w:rsidRPr="00B85D75">
        <w:t>shared memory</w:t>
      </w:r>
      <w:r w:rsidRPr="00B85D75">
        <w:t xml:space="preserve">. Zoals weergegeven in </w:t>
      </w:r>
      <w:r w:rsidR="00F67353" w:rsidRPr="00B85D75">
        <w:fldChar w:fldCharType="begin"/>
      </w:r>
      <w:r w:rsidR="00F67353" w:rsidRPr="00B85D75">
        <w:instrText xml:space="preserve"> REF _Ref104554863 \h </w:instrText>
      </w:r>
      <w:r w:rsidR="000854B9" w:rsidRPr="00B85D75">
        <w:instrText xml:space="preserve"> \* MERGEFORMAT </w:instrText>
      </w:r>
      <w:r w:rsidR="00F67353" w:rsidRPr="00B85D75">
        <w:fldChar w:fldCharType="separate"/>
      </w:r>
      <w:r w:rsidR="00FC58D5">
        <w:t xml:space="preserve">Figuur </w:t>
      </w:r>
      <w:r w:rsidR="00FC58D5">
        <w:rPr>
          <w:noProof/>
        </w:rPr>
        <w:t>22</w:t>
      </w:r>
      <w:r w:rsidR="00F67353" w:rsidRPr="00B85D75">
        <w:fldChar w:fldCharType="end"/>
      </w:r>
      <w:r w:rsidRPr="00B85D75">
        <w:t xml:space="preserve"> </w:t>
      </w:r>
      <w:r w:rsidR="000620FB" w:rsidRPr="00B85D75">
        <w:t>wordt</w:t>
      </w:r>
      <w:r w:rsidR="004B7A32" w:rsidRPr="00B85D75">
        <w:t xml:space="preserve"> er verder</w:t>
      </w:r>
      <w:r w:rsidR="000620FB" w:rsidRPr="00B85D75">
        <w:t xml:space="preserve"> gebruik</w:t>
      </w:r>
      <w:r w:rsidR="00102FAC" w:rsidRPr="00B85D75">
        <w:t xml:space="preserve"> gemaakt van een notificatie lijn</w:t>
      </w:r>
      <w:r w:rsidR="00D6532A" w:rsidRPr="00B85D75">
        <w:t xml:space="preserve"> om </w:t>
      </w:r>
      <w:r w:rsidRPr="00B85D75">
        <w:t xml:space="preserve">data uit te wisselen tussen de twee </w:t>
      </w:r>
      <w:proofErr w:type="spellStart"/>
      <w:r w:rsidRPr="00B85D75">
        <w:t>cores</w:t>
      </w:r>
      <w:proofErr w:type="spellEnd"/>
      <w:r w:rsidR="000620FB" w:rsidRPr="00B85D75">
        <w:t xml:space="preserve">. </w:t>
      </w:r>
      <w:r w:rsidR="0094186C" w:rsidRPr="00B85D75">
        <w:t>D</w:t>
      </w:r>
      <w:r w:rsidR="000620FB" w:rsidRPr="00B85D75">
        <w:t xml:space="preserve">e </w:t>
      </w:r>
      <w:r w:rsidR="0094186C" w:rsidRPr="00B85D75">
        <w:t>notificatie</w:t>
      </w:r>
      <w:r w:rsidR="000620FB" w:rsidRPr="00B85D75">
        <w:t xml:space="preserve"> lijn </w:t>
      </w:r>
      <w:r w:rsidR="0094186C" w:rsidRPr="00B85D75">
        <w:t>zorgt er voor</w:t>
      </w:r>
      <w:r w:rsidR="000620FB" w:rsidRPr="00B85D75">
        <w:t xml:space="preserve"> dat de toegang tot het gedeeld geheugen gesynchroniseerd</w:t>
      </w:r>
      <w:r w:rsidR="00FB7344" w:rsidRPr="00B85D75">
        <w:t xml:space="preserve"> is tussen de beide </w:t>
      </w:r>
      <w:proofErr w:type="spellStart"/>
      <w:r w:rsidR="00FB7344" w:rsidRPr="00B85D75">
        <w:t>cores</w:t>
      </w:r>
      <w:proofErr w:type="spellEnd"/>
      <w:r w:rsidR="000620FB" w:rsidRPr="00B85D75">
        <w:t xml:space="preserve">. De synchronisatie </w:t>
      </w:r>
      <w:r w:rsidR="00DB601F" w:rsidRPr="00B85D75">
        <w:t xml:space="preserve">voorkomt </w:t>
      </w:r>
      <w:r w:rsidR="000620FB" w:rsidRPr="00B85D75">
        <w:t>corruptie van de data</w:t>
      </w:r>
      <w:r w:rsidR="00DB601F" w:rsidRPr="00B85D75">
        <w:t xml:space="preserve"> en </w:t>
      </w:r>
      <w:r w:rsidR="000620FB" w:rsidRPr="00B85D75">
        <w:t xml:space="preserve">dat beide </w:t>
      </w:r>
      <w:proofErr w:type="spellStart"/>
      <w:r w:rsidR="000620FB" w:rsidRPr="00B85D75">
        <w:t>cores</w:t>
      </w:r>
      <w:proofErr w:type="spellEnd"/>
      <w:r w:rsidR="000620FB" w:rsidRPr="00B85D75">
        <w:t xml:space="preserve"> tegelijk</w:t>
      </w:r>
      <w:r w:rsidR="003F0A5A" w:rsidRPr="00B85D75">
        <w:t>ertijd</w:t>
      </w:r>
      <w:r w:rsidR="000620FB" w:rsidRPr="00B85D75">
        <w:t xml:space="preserve"> in het ge</w:t>
      </w:r>
      <w:r w:rsidR="009331D1" w:rsidRPr="00B85D75">
        <w:t>heugen</w:t>
      </w:r>
      <w:r w:rsidR="000620FB" w:rsidRPr="00B85D75">
        <w:t xml:space="preserve"> schrijven.</w:t>
      </w:r>
      <w:r w:rsidR="00D6532A">
        <w:t xml:space="preserve"> </w:t>
      </w:r>
    </w:p>
    <w:p w14:paraId="7705439C" w14:textId="1FFFB39B" w:rsidR="00D6532A" w:rsidRDefault="00D6532A" w:rsidP="00A12F74"/>
    <w:p w14:paraId="2103F807" w14:textId="77777777" w:rsidR="00DF5026" w:rsidRDefault="00D6532A" w:rsidP="00DF5026">
      <w:pPr>
        <w:keepNext/>
      </w:pPr>
      <w:r w:rsidRPr="00D6532A">
        <w:rPr>
          <w:noProof/>
        </w:rPr>
        <w:lastRenderedPageBreak/>
        <w:drawing>
          <wp:inline distT="0" distB="0" distL="0" distR="0" wp14:anchorId="7976FB86" wp14:editId="3F83C3F9">
            <wp:extent cx="3467100" cy="2111912"/>
            <wp:effectExtent l="0" t="0" r="0" b="3175"/>
            <wp:docPr id="5" name="Afbeelding 4">
              <a:extLst xmlns:a="http://schemas.openxmlformats.org/drawingml/2006/main">
                <a:ext uri="{FF2B5EF4-FFF2-40B4-BE49-F238E27FC236}">
                  <a16:creationId xmlns:a16="http://schemas.microsoft.com/office/drawing/2014/main" id="{9D5B520B-0A57-4B1C-ACBF-6C5DDB3C301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fbeelding 4">
                      <a:extLst>
                        <a:ext uri="{FF2B5EF4-FFF2-40B4-BE49-F238E27FC236}">
                          <a16:creationId xmlns:a16="http://schemas.microsoft.com/office/drawing/2014/main" id="{9D5B520B-0A57-4B1C-ACBF-6C5DDB3C3011}"/>
                        </a:ext>
                      </a:extLst>
                    </pic:cNvPr>
                    <pic:cNvPicPr>
                      <a:picLocks noChangeAspect="1"/>
                    </pic:cNvPicPr>
                  </pic:nvPicPr>
                  <pic:blipFill>
                    <a:blip r:embed="rId52"/>
                    <a:stretch>
                      <a:fillRect/>
                    </a:stretch>
                  </pic:blipFill>
                  <pic:spPr>
                    <a:xfrm>
                      <a:off x="0" y="0"/>
                      <a:ext cx="3476242" cy="2117480"/>
                    </a:xfrm>
                    <a:prstGeom prst="rect">
                      <a:avLst/>
                    </a:prstGeom>
                  </pic:spPr>
                </pic:pic>
              </a:graphicData>
            </a:graphic>
          </wp:inline>
        </w:drawing>
      </w:r>
    </w:p>
    <w:p w14:paraId="2F9A0592" w14:textId="6B382105" w:rsidR="00D6532A" w:rsidRDefault="00DF5026" w:rsidP="00DF5026">
      <w:pPr>
        <w:pStyle w:val="Bijschrift"/>
      </w:pPr>
      <w:bookmarkStart w:id="135" w:name="_Ref104554863"/>
      <w:bookmarkStart w:id="136" w:name="_Toc105527536"/>
      <w:r>
        <w:t xml:space="preserve">Figuur </w:t>
      </w:r>
      <w:r>
        <w:fldChar w:fldCharType="begin"/>
      </w:r>
      <w:r>
        <w:instrText xml:space="preserve"> SEQ Figuur \* ARABIC </w:instrText>
      </w:r>
      <w:r>
        <w:fldChar w:fldCharType="separate"/>
      </w:r>
      <w:r w:rsidR="00FC58D5">
        <w:rPr>
          <w:noProof/>
        </w:rPr>
        <w:t>22</w:t>
      </w:r>
      <w:r>
        <w:fldChar w:fldCharType="end"/>
      </w:r>
      <w:bookmarkEnd w:id="135"/>
      <w:r>
        <w:t xml:space="preserve"> Dual-</w:t>
      </w:r>
      <w:proofErr w:type="spellStart"/>
      <w:r>
        <w:t>core</w:t>
      </w:r>
      <w:proofErr w:type="spellEnd"/>
      <w:r>
        <w:t xml:space="preserve"> communicatie</w:t>
      </w:r>
      <w:r w:rsidR="0085064E">
        <w:t xml:space="preserve"> </w:t>
      </w:r>
      <w:sdt>
        <w:sdtPr>
          <w:id w:val="1790397682"/>
          <w:citation/>
        </w:sdtPr>
        <w:sdtEndPr/>
        <w:sdtContent>
          <w:r w:rsidR="0085064E">
            <w:fldChar w:fldCharType="begin"/>
          </w:r>
          <w:r w:rsidR="0085064E">
            <w:instrText xml:space="preserve"> CITATION STd \l 1043 </w:instrText>
          </w:r>
          <w:r w:rsidR="0085064E">
            <w:fldChar w:fldCharType="separate"/>
          </w:r>
          <w:r w:rsidR="002E5907">
            <w:rPr>
              <w:noProof/>
            </w:rPr>
            <w:t>[17]</w:t>
          </w:r>
          <w:r w:rsidR="0085064E">
            <w:fldChar w:fldCharType="end"/>
          </w:r>
        </w:sdtContent>
      </w:sdt>
      <w:bookmarkEnd w:id="136"/>
    </w:p>
    <w:p w14:paraId="4FC51B0B" w14:textId="2DC64B08" w:rsidR="00362B12" w:rsidRDefault="00B85D75" w:rsidP="00362B12">
      <w:pPr>
        <w:pStyle w:val="Kop3"/>
      </w:pPr>
      <w:bookmarkStart w:id="137" w:name="_Toc105527393"/>
      <w:r>
        <w:t>Shared memory</w:t>
      </w:r>
      <w:bookmarkEnd w:id="137"/>
    </w:p>
    <w:p w14:paraId="49CFD5B3" w14:textId="657C2415" w:rsidR="00362B12" w:rsidRDefault="000A50D5" w:rsidP="00362B12">
      <w:r>
        <w:t xml:space="preserve">De eerste stap </w:t>
      </w:r>
      <w:r w:rsidR="0089788A">
        <w:t>bij het implement</w:t>
      </w:r>
      <w:r w:rsidR="00B85D75">
        <w:t>atie</w:t>
      </w:r>
      <w:r w:rsidR="0089788A">
        <w:t xml:space="preserve"> van</w:t>
      </w:r>
      <w:r>
        <w:t xml:space="preserve"> de communicatie is </w:t>
      </w:r>
      <w:r w:rsidR="0089788A">
        <w:t xml:space="preserve">het kiezen van </w:t>
      </w:r>
      <w:r>
        <w:t xml:space="preserve">een </w:t>
      </w:r>
      <w:r w:rsidR="0089788A">
        <w:t>stuk</w:t>
      </w:r>
      <w:r>
        <w:t xml:space="preserve"> </w:t>
      </w:r>
      <w:r w:rsidR="00B85D75">
        <w:t>shared memory</w:t>
      </w:r>
      <w:r>
        <w:t xml:space="preserve"> dat</w:t>
      </w:r>
      <w:r w:rsidR="00C8732B">
        <w:t xml:space="preserve"> </w:t>
      </w:r>
      <w:r>
        <w:t xml:space="preserve">beschikbaar en </w:t>
      </w:r>
      <w:r w:rsidR="00C8732B">
        <w:t>toegankelijk</w:t>
      </w:r>
      <w:r>
        <w:t xml:space="preserve"> is voor beide </w:t>
      </w:r>
      <w:proofErr w:type="spellStart"/>
      <w:r>
        <w:t>cores</w:t>
      </w:r>
      <w:proofErr w:type="spellEnd"/>
      <w:r>
        <w:t>. De STM32H7</w:t>
      </w:r>
      <w:r w:rsidR="00C8732B">
        <w:t>dual-core he</w:t>
      </w:r>
      <w:r w:rsidR="00D82319">
        <w:t>eft</w:t>
      </w:r>
      <w:r w:rsidR="00C8732B">
        <w:t xml:space="preserve"> </w:t>
      </w:r>
      <w:r w:rsidR="006E771A">
        <w:t xml:space="preserve">als geheugen architectuur </w:t>
      </w:r>
      <w:r w:rsidR="00C8732B">
        <w:t>een “</w:t>
      </w:r>
      <w:proofErr w:type="spellStart"/>
      <w:r w:rsidR="00C8732B">
        <w:t>symmetric</w:t>
      </w:r>
      <w:proofErr w:type="spellEnd"/>
      <w:r w:rsidR="00C8732B">
        <w:t xml:space="preserve"> memory-</w:t>
      </w:r>
      <w:proofErr w:type="spellStart"/>
      <w:r w:rsidR="00C8732B">
        <w:t>mapping</w:t>
      </w:r>
      <w:proofErr w:type="spellEnd"/>
      <w:r w:rsidR="00C8732B">
        <w:t xml:space="preserve">”. </w:t>
      </w:r>
      <w:r w:rsidR="00D82319">
        <w:t>Deze architectuur zorgt ervoor</w:t>
      </w:r>
      <w:r w:rsidR="00C8732B">
        <w:t xml:space="preserve"> dat een groot deel van het beschikbare geheugen </w:t>
      </w:r>
      <w:r w:rsidR="00FA5B71">
        <w:t>v</w:t>
      </w:r>
      <w:r w:rsidR="00C8732B">
        <w:t xml:space="preserve">oor beide </w:t>
      </w:r>
      <w:proofErr w:type="spellStart"/>
      <w:r w:rsidR="00C8732B">
        <w:t>cores</w:t>
      </w:r>
      <w:proofErr w:type="spellEnd"/>
      <w:r w:rsidR="00C8732B">
        <w:t xml:space="preserve"> </w:t>
      </w:r>
      <w:r w:rsidR="00D82319">
        <w:t>toegankelijk</w:t>
      </w:r>
      <w:r w:rsidR="00C8732B">
        <w:t xml:space="preserve"> is</w:t>
      </w:r>
      <w:r w:rsidR="00B85D75">
        <w:t>.</w:t>
      </w:r>
      <w:r w:rsidR="00D82319">
        <w:t xml:space="preserve"> </w:t>
      </w:r>
      <w:r w:rsidR="00347BCD">
        <w:fldChar w:fldCharType="begin"/>
      </w:r>
      <w:r w:rsidR="00347BCD">
        <w:instrText xml:space="preserve"> REF _Ref104553270 \h </w:instrText>
      </w:r>
      <w:r w:rsidR="00347BCD">
        <w:fldChar w:fldCharType="separate"/>
      </w:r>
      <w:r w:rsidR="00FC58D5">
        <w:t xml:space="preserve">Tabel </w:t>
      </w:r>
      <w:r w:rsidR="00FC58D5">
        <w:rPr>
          <w:noProof/>
        </w:rPr>
        <w:t>6</w:t>
      </w:r>
      <w:r w:rsidR="00347BCD">
        <w:fldChar w:fldCharType="end"/>
      </w:r>
      <w:r w:rsidR="00347BCD">
        <w:t xml:space="preserve"> </w:t>
      </w:r>
      <w:r w:rsidR="00B85D75">
        <w:t>geeft aan dat</w:t>
      </w:r>
      <w:r w:rsidR="00D82319">
        <w:t xml:space="preserve"> ongeveer 82% van het </w:t>
      </w:r>
      <w:r w:rsidR="001465F7">
        <w:t>geheugen</w:t>
      </w:r>
      <w:r w:rsidR="00D82319">
        <w:t xml:space="preserve"> direct beschikbaar voor beide </w:t>
      </w:r>
      <w:proofErr w:type="spellStart"/>
      <w:r w:rsidR="00D82319">
        <w:t>cores</w:t>
      </w:r>
      <w:proofErr w:type="spellEnd"/>
      <w:r w:rsidR="00D82319">
        <w:t>.</w:t>
      </w:r>
      <w:r w:rsidR="001465F7">
        <w:t xml:space="preserve"> </w:t>
      </w:r>
      <w:r w:rsidR="00586C64">
        <w:t>De Cortex-M4 heeft een Master Direct Memory Access (MDMA) controller nodig om bij het geheugen ITCM en DTCM te komen.</w:t>
      </w:r>
    </w:p>
    <w:p w14:paraId="39CEBC6A" w14:textId="4B1F00B4" w:rsidR="00D82319" w:rsidRDefault="00D82319" w:rsidP="00362B12"/>
    <w:p w14:paraId="5BC66713" w14:textId="55DB2BBB" w:rsidR="00DF5026" w:rsidRDefault="00DF5026" w:rsidP="00DF5026">
      <w:pPr>
        <w:pStyle w:val="Bijschrift"/>
        <w:keepNext/>
      </w:pPr>
      <w:bookmarkStart w:id="138" w:name="_Ref104553270"/>
      <w:bookmarkStart w:id="139" w:name="_Toc105522325"/>
      <w:r>
        <w:t xml:space="preserve">Tabel </w:t>
      </w:r>
      <w:r>
        <w:fldChar w:fldCharType="begin"/>
      </w:r>
      <w:r>
        <w:instrText xml:space="preserve"> SEQ Tabel \* ARABIC </w:instrText>
      </w:r>
      <w:r>
        <w:fldChar w:fldCharType="separate"/>
      </w:r>
      <w:r w:rsidR="00FC58D5">
        <w:rPr>
          <w:noProof/>
        </w:rPr>
        <w:t>6</w:t>
      </w:r>
      <w:r>
        <w:fldChar w:fldCharType="end"/>
      </w:r>
      <w:bookmarkEnd w:id="138"/>
      <w:r>
        <w:t xml:space="preserve"> Geheugen toegang</w:t>
      </w:r>
      <w:r w:rsidR="0085064E">
        <w:t xml:space="preserve"> </w:t>
      </w:r>
      <w:sdt>
        <w:sdtPr>
          <w:id w:val="-2092070226"/>
          <w:citation/>
        </w:sdtPr>
        <w:sdtEndPr/>
        <w:sdtContent>
          <w:r w:rsidR="0085064E">
            <w:fldChar w:fldCharType="begin"/>
          </w:r>
          <w:r w:rsidR="0085064E">
            <w:instrText xml:space="preserve"> CITATION STd \l 1043 </w:instrText>
          </w:r>
          <w:r w:rsidR="0085064E">
            <w:fldChar w:fldCharType="separate"/>
          </w:r>
          <w:r w:rsidR="002E5907">
            <w:rPr>
              <w:noProof/>
            </w:rPr>
            <w:t>[17]</w:t>
          </w:r>
          <w:r w:rsidR="0085064E">
            <w:fldChar w:fldCharType="end"/>
          </w:r>
        </w:sdtContent>
      </w:sdt>
      <w:bookmarkEnd w:id="139"/>
    </w:p>
    <w:tbl>
      <w:tblPr>
        <w:tblStyle w:val="Rastertabel4-Accent1"/>
        <w:tblW w:w="9252" w:type="dxa"/>
        <w:tblLook w:val="0420" w:firstRow="1" w:lastRow="0" w:firstColumn="0" w:lastColumn="0" w:noHBand="0" w:noVBand="1"/>
      </w:tblPr>
      <w:tblGrid>
        <w:gridCol w:w="1185"/>
        <w:gridCol w:w="960"/>
        <w:gridCol w:w="973"/>
        <w:gridCol w:w="1117"/>
        <w:gridCol w:w="989"/>
        <w:gridCol w:w="989"/>
        <w:gridCol w:w="989"/>
        <w:gridCol w:w="989"/>
        <w:gridCol w:w="1061"/>
      </w:tblGrid>
      <w:tr w:rsidR="00FB3400" w14:paraId="6CB17534" w14:textId="77777777" w:rsidTr="006C00BA">
        <w:trPr>
          <w:cnfStyle w:val="100000000000" w:firstRow="1" w:lastRow="0" w:firstColumn="0" w:lastColumn="0" w:oddVBand="0" w:evenVBand="0" w:oddHBand="0" w:evenHBand="0" w:firstRowFirstColumn="0" w:firstRowLastColumn="0" w:lastRowFirstColumn="0" w:lastRowLastColumn="0"/>
        </w:trPr>
        <w:tc>
          <w:tcPr>
            <w:tcW w:w="1185" w:type="dxa"/>
            <w:vMerge w:val="restart"/>
            <w:tcBorders>
              <w:right w:val="single" w:sz="8" w:space="0" w:color="FFFFFF" w:themeColor="background1"/>
            </w:tcBorders>
            <w:vAlign w:val="center"/>
          </w:tcPr>
          <w:p w14:paraId="38772DD0" w14:textId="0FC2698C" w:rsidR="00FB3400" w:rsidRDefault="00FB3400" w:rsidP="000F0C5F">
            <w:pPr>
              <w:jc w:val="center"/>
            </w:pPr>
            <w:proofErr w:type="spellStart"/>
            <w:r>
              <w:t>Core</w:t>
            </w:r>
            <w:proofErr w:type="spellEnd"/>
          </w:p>
        </w:tc>
        <w:tc>
          <w:tcPr>
            <w:tcW w:w="3050" w:type="dxa"/>
            <w:gridSpan w:val="3"/>
            <w:tcBorders>
              <w:left w:val="single" w:sz="8" w:space="0" w:color="FFFFFF" w:themeColor="background1"/>
              <w:bottom w:val="single" w:sz="8" w:space="0" w:color="FFFFFF" w:themeColor="background1"/>
              <w:right w:val="single" w:sz="8" w:space="0" w:color="FFFFFF" w:themeColor="background1"/>
            </w:tcBorders>
          </w:tcPr>
          <w:p w14:paraId="6D6D92B8" w14:textId="75A56747" w:rsidR="00FB3400" w:rsidRDefault="00FB3400" w:rsidP="00FB3400">
            <w:pPr>
              <w:jc w:val="center"/>
            </w:pPr>
            <w:r>
              <w:t>Cortex-M7</w:t>
            </w:r>
          </w:p>
        </w:tc>
        <w:tc>
          <w:tcPr>
            <w:tcW w:w="2967" w:type="dxa"/>
            <w:gridSpan w:val="3"/>
            <w:tcBorders>
              <w:left w:val="single" w:sz="8" w:space="0" w:color="FFFFFF" w:themeColor="background1"/>
              <w:right w:val="single" w:sz="8" w:space="0" w:color="FFFFFF" w:themeColor="background1"/>
            </w:tcBorders>
          </w:tcPr>
          <w:p w14:paraId="0D02560A" w14:textId="541A7700" w:rsidR="00FB3400" w:rsidRDefault="00FB3400" w:rsidP="00FB3400">
            <w:pPr>
              <w:jc w:val="center"/>
            </w:pPr>
            <w:r>
              <w:t>Cortex-M4</w:t>
            </w:r>
          </w:p>
        </w:tc>
        <w:tc>
          <w:tcPr>
            <w:tcW w:w="2050" w:type="dxa"/>
            <w:gridSpan w:val="2"/>
            <w:tcBorders>
              <w:left w:val="single" w:sz="8" w:space="0" w:color="FFFFFF" w:themeColor="background1"/>
            </w:tcBorders>
          </w:tcPr>
          <w:p w14:paraId="26A03F84" w14:textId="12B0F58D" w:rsidR="00FB3400" w:rsidRDefault="001A6E73" w:rsidP="001A6E73">
            <w:pPr>
              <w:jc w:val="center"/>
            </w:pPr>
            <w:r>
              <w:t>Cortex-M7/4</w:t>
            </w:r>
          </w:p>
        </w:tc>
      </w:tr>
      <w:tr w:rsidR="000F0C5F" w14:paraId="1AE52028" w14:textId="77777777" w:rsidTr="00E876A8">
        <w:trPr>
          <w:cnfStyle w:val="000000100000" w:firstRow="0" w:lastRow="0" w:firstColumn="0" w:lastColumn="0" w:oddVBand="0" w:evenVBand="0" w:oddHBand="1" w:evenHBand="0" w:firstRowFirstColumn="0" w:firstRowLastColumn="0" w:lastRowFirstColumn="0" w:lastRowLastColumn="0"/>
        </w:trPr>
        <w:tc>
          <w:tcPr>
            <w:tcW w:w="1185" w:type="dxa"/>
            <w:vMerge/>
            <w:tcBorders>
              <w:right w:val="single" w:sz="8" w:space="0" w:color="FFFFFF" w:themeColor="background1"/>
            </w:tcBorders>
          </w:tcPr>
          <w:p w14:paraId="6EEA4C51" w14:textId="77777777" w:rsidR="000F0C5F" w:rsidRDefault="000F0C5F" w:rsidP="00362B12"/>
        </w:tc>
        <w:tc>
          <w:tcPr>
            <w:tcW w:w="3050" w:type="dxa"/>
            <w:gridSpan w:val="3"/>
            <w:tcBorders>
              <w:left w:val="single" w:sz="8" w:space="0" w:color="FFFFFF" w:themeColor="background1"/>
              <w:bottom w:val="single" w:sz="8" w:space="0" w:color="FFFFFF" w:themeColor="background1"/>
              <w:right w:val="single" w:sz="8" w:space="0" w:color="FFFFFF" w:themeColor="background1"/>
            </w:tcBorders>
            <w:shd w:val="clear" w:color="auto" w:fill="4F81BD" w:themeFill="accent1"/>
          </w:tcPr>
          <w:p w14:paraId="4A701C54" w14:textId="24C74E92" w:rsidR="000F0C5F" w:rsidRPr="00E876A8" w:rsidRDefault="000F0C5F" w:rsidP="00EB53DE">
            <w:pPr>
              <w:jc w:val="center"/>
              <w:rPr>
                <w:color w:val="FFFFFF" w:themeColor="background1"/>
              </w:rPr>
            </w:pPr>
            <w:r w:rsidRPr="00E876A8">
              <w:rPr>
                <w:color w:val="FFFFFF" w:themeColor="background1"/>
              </w:rPr>
              <w:t>D1 domein</w:t>
            </w:r>
          </w:p>
        </w:tc>
        <w:tc>
          <w:tcPr>
            <w:tcW w:w="2967" w:type="dxa"/>
            <w:gridSpan w:val="3"/>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4F81BD" w:themeFill="accent1"/>
          </w:tcPr>
          <w:p w14:paraId="6C386803" w14:textId="6832A80B" w:rsidR="000F0C5F" w:rsidRPr="00E876A8" w:rsidRDefault="000F0C5F" w:rsidP="000F0C5F">
            <w:pPr>
              <w:jc w:val="center"/>
              <w:rPr>
                <w:color w:val="FFFFFF" w:themeColor="background1"/>
              </w:rPr>
            </w:pPr>
            <w:r w:rsidRPr="00E876A8">
              <w:rPr>
                <w:color w:val="FFFFFF" w:themeColor="background1"/>
              </w:rPr>
              <w:t>D2 domein</w:t>
            </w:r>
          </w:p>
        </w:tc>
        <w:tc>
          <w:tcPr>
            <w:tcW w:w="2050" w:type="dxa"/>
            <w:gridSpan w:val="2"/>
            <w:tcBorders>
              <w:top w:val="single" w:sz="8" w:space="0" w:color="FFFFFF" w:themeColor="background1"/>
              <w:left w:val="single" w:sz="8" w:space="0" w:color="FFFFFF" w:themeColor="background1"/>
            </w:tcBorders>
            <w:shd w:val="clear" w:color="auto" w:fill="4F81BD" w:themeFill="accent1"/>
          </w:tcPr>
          <w:p w14:paraId="237D59A7" w14:textId="3F88E2CF" w:rsidR="000F0C5F" w:rsidRPr="00E876A8" w:rsidRDefault="000F0C5F" w:rsidP="000F0C5F">
            <w:pPr>
              <w:jc w:val="center"/>
              <w:rPr>
                <w:color w:val="FFFFFF" w:themeColor="background1"/>
              </w:rPr>
            </w:pPr>
            <w:r w:rsidRPr="00E876A8">
              <w:rPr>
                <w:color w:val="FFFFFF" w:themeColor="background1"/>
              </w:rPr>
              <w:t>D3 domein</w:t>
            </w:r>
          </w:p>
        </w:tc>
      </w:tr>
      <w:tr w:rsidR="00E876A8" w14:paraId="1643124C" w14:textId="77777777" w:rsidTr="00E876A8">
        <w:tc>
          <w:tcPr>
            <w:tcW w:w="1185" w:type="dxa"/>
            <w:vMerge/>
            <w:tcBorders>
              <w:right w:val="single" w:sz="8" w:space="0" w:color="FFFFFF" w:themeColor="background1"/>
            </w:tcBorders>
          </w:tcPr>
          <w:p w14:paraId="630F52C1" w14:textId="77777777" w:rsidR="00EB53DE" w:rsidRDefault="00EB53DE" w:rsidP="00362B12"/>
        </w:tc>
        <w:tc>
          <w:tcPr>
            <w:tcW w:w="960" w:type="dxa"/>
            <w:tcBorders>
              <w:top w:val="single" w:sz="8" w:space="0" w:color="FFFFFF" w:themeColor="background1"/>
              <w:left w:val="single" w:sz="8" w:space="0" w:color="FFFFFF" w:themeColor="background1"/>
              <w:right w:val="single" w:sz="8" w:space="0" w:color="FFFFFF" w:themeColor="background1"/>
            </w:tcBorders>
            <w:shd w:val="clear" w:color="auto" w:fill="4F81BD" w:themeFill="accent1"/>
          </w:tcPr>
          <w:p w14:paraId="5DE6A71B" w14:textId="4F1FAF64" w:rsidR="00EB53DE" w:rsidRPr="00E876A8" w:rsidRDefault="00EB53DE" w:rsidP="00362B12">
            <w:pPr>
              <w:rPr>
                <w:color w:val="FFFFFF" w:themeColor="background1"/>
              </w:rPr>
            </w:pPr>
            <w:r w:rsidRPr="00E876A8">
              <w:rPr>
                <w:color w:val="FFFFFF" w:themeColor="background1"/>
              </w:rPr>
              <w:t>ITCM</w:t>
            </w:r>
          </w:p>
        </w:tc>
        <w:tc>
          <w:tcPr>
            <w:tcW w:w="973" w:type="dxa"/>
            <w:tcBorders>
              <w:top w:val="single" w:sz="8" w:space="0" w:color="FFFFFF" w:themeColor="background1"/>
              <w:left w:val="single" w:sz="8" w:space="0" w:color="FFFFFF" w:themeColor="background1"/>
              <w:right w:val="single" w:sz="8" w:space="0" w:color="FFFFFF" w:themeColor="background1"/>
            </w:tcBorders>
            <w:shd w:val="clear" w:color="auto" w:fill="4F81BD" w:themeFill="accent1"/>
          </w:tcPr>
          <w:p w14:paraId="74A58D59" w14:textId="22C405E2" w:rsidR="00EB53DE" w:rsidRPr="00E876A8" w:rsidRDefault="00EB53DE" w:rsidP="00362B12">
            <w:pPr>
              <w:rPr>
                <w:color w:val="FFFFFF" w:themeColor="background1"/>
              </w:rPr>
            </w:pPr>
            <w:r w:rsidRPr="00E876A8">
              <w:rPr>
                <w:color w:val="FFFFFF" w:themeColor="background1"/>
              </w:rPr>
              <w:t>DTCM</w:t>
            </w:r>
          </w:p>
        </w:tc>
        <w:tc>
          <w:tcPr>
            <w:tcW w:w="1117" w:type="dxa"/>
            <w:tcBorders>
              <w:top w:val="single" w:sz="8" w:space="0" w:color="FFFFFF" w:themeColor="background1"/>
              <w:left w:val="single" w:sz="8" w:space="0" w:color="FFFFFF" w:themeColor="background1"/>
              <w:right w:val="single" w:sz="8" w:space="0" w:color="FFFFFF" w:themeColor="background1"/>
            </w:tcBorders>
            <w:shd w:val="clear" w:color="auto" w:fill="4F81BD" w:themeFill="accent1"/>
          </w:tcPr>
          <w:p w14:paraId="0E2C87AC" w14:textId="10136D34" w:rsidR="00EB53DE" w:rsidRPr="00E876A8" w:rsidRDefault="00EB53DE" w:rsidP="00362B12">
            <w:pPr>
              <w:rPr>
                <w:color w:val="FFFFFF" w:themeColor="background1"/>
              </w:rPr>
            </w:pPr>
            <w:r w:rsidRPr="00E876A8">
              <w:rPr>
                <w:color w:val="FFFFFF" w:themeColor="background1"/>
              </w:rPr>
              <w:t>AXISRAM</w:t>
            </w:r>
          </w:p>
        </w:tc>
        <w:tc>
          <w:tcPr>
            <w:tcW w:w="989" w:type="dxa"/>
            <w:tcBorders>
              <w:top w:val="single" w:sz="8" w:space="0" w:color="FFFFFF" w:themeColor="background1"/>
              <w:left w:val="single" w:sz="8" w:space="0" w:color="FFFFFF" w:themeColor="background1"/>
              <w:right w:val="single" w:sz="8" w:space="0" w:color="FFFFFF" w:themeColor="background1"/>
            </w:tcBorders>
            <w:shd w:val="clear" w:color="auto" w:fill="4F81BD" w:themeFill="accent1"/>
          </w:tcPr>
          <w:p w14:paraId="5D5D7A2B" w14:textId="33538933" w:rsidR="00EB53DE" w:rsidRPr="00E876A8" w:rsidRDefault="00EB53DE" w:rsidP="00362B12">
            <w:pPr>
              <w:rPr>
                <w:color w:val="FFFFFF" w:themeColor="background1"/>
              </w:rPr>
            </w:pPr>
            <w:r w:rsidRPr="00E876A8">
              <w:rPr>
                <w:color w:val="FFFFFF" w:themeColor="background1"/>
              </w:rPr>
              <w:t>SRAM1</w:t>
            </w:r>
          </w:p>
        </w:tc>
        <w:tc>
          <w:tcPr>
            <w:tcW w:w="989" w:type="dxa"/>
            <w:tcBorders>
              <w:top w:val="single" w:sz="8" w:space="0" w:color="FFFFFF" w:themeColor="background1"/>
              <w:left w:val="single" w:sz="8" w:space="0" w:color="FFFFFF" w:themeColor="background1"/>
              <w:right w:val="single" w:sz="8" w:space="0" w:color="FFFFFF" w:themeColor="background1"/>
            </w:tcBorders>
            <w:shd w:val="clear" w:color="auto" w:fill="4F81BD" w:themeFill="accent1"/>
          </w:tcPr>
          <w:p w14:paraId="6624B5A9" w14:textId="5DEA23B0" w:rsidR="00EB53DE" w:rsidRPr="00E876A8" w:rsidRDefault="00EB53DE" w:rsidP="00362B12">
            <w:pPr>
              <w:rPr>
                <w:color w:val="FFFFFF" w:themeColor="background1"/>
              </w:rPr>
            </w:pPr>
            <w:r w:rsidRPr="00E876A8">
              <w:rPr>
                <w:color w:val="FFFFFF" w:themeColor="background1"/>
              </w:rPr>
              <w:t>SRAM2</w:t>
            </w:r>
          </w:p>
        </w:tc>
        <w:tc>
          <w:tcPr>
            <w:tcW w:w="989" w:type="dxa"/>
            <w:tcBorders>
              <w:top w:val="single" w:sz="8" w:space="0" w:color="FFFFFF" w:themeColor="background1"/>
              <w:left w:val="single" w:sz="8" w:space="0" w:color="FFFFFF" w:themeColor="background1"/>
              <w:right w:val="single" w:sz="8" w:space="0" w:color="FFFFFF" w:themeColor="background1"/>
            </w:tcBorders>
            <w:shd w:val="clear" w:color="auto" w:fill="4F81BD" w:themeFill="accent1"/>
          </w:tcPr>
          <w:p w14:paraId="2959FFC5" w14:textId="30B06793" w:rsidR="00EB53DE" w:rsidRPr="00E876A8" w:rsidRDefault="00EB53DE" w:rsidP="00362B12">
            <w:pPr>
              <w:rPr>
                <w:color w:val="FFFFFF" w:themeColor="background1"/>
              </w:rPr>
            </w:pPr>
            <w:r w:rsidRPr="00E876A8">
              <w:rPr>
                <w:color w:val="FFFFFF" w:themeColor="background1"/>
              </w:rPr>
              <w:t>SRAM3</w:t>
            </w:r>
          </w:p>
        </w:tc>
        <w:tc>
          <w:tcPr>
            <w:tcW w:w="989" w:type="dxa"/>
            <w:tcBorders>
              <w:top w:val="single" w:sz="8" w:space="0" w:color="FFFFFF" w:themeColor="background1"/>
              <w:left w:val="single" w:sz="8" w:space="0" w:color="FFFFFF" w:themeColor="background1"/>
              <w:right w:val="single" w:sz="8" w:space="0" w:color="FFFFFF" w:themeColor="background1"/>
            </w:tcBorders>
            <w:shd w:val="clear" w:color="auto" w:fill="4F81BD" w:themeFill="accent1"/>
          </w:tcPr>
          <w:p w14:paraId="7CB5E734" w14:textId="03A6F350" w:rsidR="00EB53DE" w:rsidRPr="00E876A8" w:rsidRDefault="00EB53DE" w:rsidP="00362B12">
            <w:pPr>
              <w:rPr>
                <w:color w:val="FFFFFF" w:themeColor="background1"/>
              </w:rPr>
            </w:pPr>
            <w:r w:rsidRPr="00E876A8">
              <w:rPr>
                <w:color w:val="FFFFFF" w:themeColor="background1"/>
              </w:rPr>
              <w:t>SRAM4</w:t>
            </w:r>
          </w:p>
        </w:tc>
        <w:tc>
          <w:tcPr>
            <w:tcW w:w="1061" w:type="dxa"/>
            <w:tcBorders>
              <w:top w:val="single" w:sz="8" w:space="0" w:color="FFFFFF" w:themeColor="background1"/>
              <w:left w:val="single" w:sz="8" w:space="0" w:color="FFFFFF" w:themeColor="background1"/>
            </w:tcBorders>
            <w:shd w:val="clear" w:color="auto" w:fill="4F81BD" w:themeFill="accent1"/>
          </w:tcPr>
          <w:p w14:paraId="6973B065" w14:textId="25FCBD98" w:rsidR="00EB53DE" w:rsidRPr="00E876A8" w:rsidRDefault="00EB53DE" w:rsidP="00362B12">
            <w:pPr>
              <w:rPr>
                <w:color w:val="FFFFFF" w:themeColor="background1"/>
              </w:rPr>
            </w:pPr>
            <w:r w:rsidRPr="00E876A8">
              <w:rPr>
                <w:color w:val="FFFFFF" w:themeColor="background1"/>
              </w:rPr>
              <w:t>BKSRAM</w:t>
            </w:r>
          </w:p>
        </w:tc>
      </w:tr>
      <w:tr w:rsidR="00EB17DD" w14:paraId="5DBEF1EA" w14:textId="77777777" w:rsidTr="00BD3A90">
        <w:trPr>
          <w:cnfStyle w:val="000000100000" w:firstRow="0" w:lastRow="0" w:firstColumn="0" w:lastColumn="0" w:oddVBand="0" w:evenVBand="0" w:oddHBand="1" w:evenHBand="0" w:firstRowFirstColumn="0" w:firstRowLastColumn="0" w:lastRowFirstColumn="0" w:lastRowLastColumn="0"/>
        </w:trPr>
        <w:tc>
          <w:tcPr>
            <w:tcW w:w="1185" w:type="dxa"/>
          </w:tcPr>
          <w:p w14:paraId="2621ADE6" w14:textId="7E82A15F" w:rsidR="00EB17DD" w:rsidRDefault="00EB17DD" w:rsidP="00362B12">
            <w:r>
              <w:t>Cortex-M7</w:t>
            </w:r>
          </w:p>
        </w:tc>
        <w:tc>
          <w:tcPr>
            <w:tcW w:w="1933" w:type="dxa"/>
            <w:gridSpan w:val="2"/>
          </w:tcPr>
          <w:p w14:paraId="609C0073" w14:textId="623423EB" w:rsidR="00EB17DD" w:rsidRDefault="00EB17DD" w:rsidP="00EB17DD">
            <w:pPr>
              <w:jc w:val="center"/>
            </w:pPr>
            <w:r>
              <w:t>Ja</w:t>
            </w:r>
          </w:p>
        </w:tc>
        <w:tc>
          <w:tcPr>
            <w:tcW w:w="6134" w:type="dxa"/>
            <w:gridSpan w:val="6"/>
          </w:tcPr>
          <w:p w14:paraId="28158C95" w14:textId="5892FEE0" w:rsidR="00EB17DD" w:rsidRDefault="00EB17DD" w:rsidP="00EB17DD">
            <w:pPr>
              <w:jc w:val="center"/>
            </w:pPr>
            <w:r>
              <w:t>Ja (</w:t>
            </w:r>
            <w:proofErr w:type="spellStart"/>
            <w:r>
              <w:t>ca</w:t>
            </w:r>
            <w:r w:rsidR="00735765">
              <w:t>c</w:t>
            </w:r>
            <w:r>
              <w:t>heable</w:t>
            </w:r>
            <w:proofErr w:type="spellEnd"/>
            <w:r>
              <w:t>)</w:t>
            </w:r>
          </w:p>
        </w:tc>
      </w:tr>
      <w:tr w:rsidR="00EB17DD" w14:paraId="37E28687" w14:textId="77777777" w:rsidTr="00EB17DD">
        <w:tc>
          <w:tcPr>
            <w:tcW w:w="1185" w:type="dxa"/>
          </w:tcPr>
          <w:p w14:paraId="01538A49" w14:textId="1D8EA98F" w:rsidR="00EB17DD" w:rsidRDefault="00EB17DD" w:rsidP="00362B12">
            <w:r>
              <w:t>Cortex-M4</w:t>
            </w:r>
          </w:p>
        </w:tc>
        <w:tc>
          <w:tcPr>
            <w:tcW w:w="1933" w:type="dxa"/>
            <w:gridSpan w:val="2"/>
          </w:tcPr>
          <w:p w14:paraId="1F699C5C" w14:textId="22A4CCAB" w:rsidR="00EB17DD" w:rsidRDefault="00EB17DD" w:rsidP="00EB17DD">
            <w:pPr>
              <w:jc w:val="center"/>
            </w:pPr>
            <w:r>
              <w:t>Indirect (</w:t>
            </w:r>
            <w:r w:rsidR="00B85D75">
              <w:t>via</w:t>
            </w:r>
            <w:r>
              <w:t xml:space="preserve"> </w:t>
            </w:r>
            <w:r w:rsidRPr="00CE2BA9">
              <w:t>MDMA</w:t>
            </w:r>
            <w:r>
              <w:t>)</w:t>
            </w:r>
          </w:p>
        </w:tc>
        <w:tc>
          <w:tcPr>
            <w:tcW w:w="6134" w:type="dxa"/>
            <w:gridSpan w:val="6"/>
            <w:vAlign w:val="center"/>
          </w:tcPr>
          <w:p w14:paraId="614890A9" w14:textId="476A9249" w:rsidR="00EB17DD" w:rsidRDefault="00EB17DD" w:rsidP="00EB17DD">
            <w:pPr>
              <w:jc w:val="center"/>
            </w:pPr>
            <w:r>
              <w:t>Ja</w:t>
            </w:r>
          </w:p>
        </w:tc>
      </w:tr>
    </w:tbl>
    <w:p w14:paraId="7F6ADD31" w14:textId="41B49EE8" w:rsidR="00D82319" w:rsidRDefault="00D82319" w:rsidP="00362B12"/>
    <w:p w14:paraId="7FAD6E4E" w14:textId="4C75718D" w:rsidR="005C4BA5" w:rsidRDefault="00445B64" w:rsidP="00A12F74">
      <w:r>
        <w:t>Bi</w:t>
      </w:r>
      <w:r w:rsidR="00227B2D">
        <w:t xml:space="preserve">nnen dit project is </w:t>
      </w:r>
      <w:r>
        <w:t xml:space="preserve">SRAM4 </w:t>
      </w:r>
      <w:r w:rsidR="00227B2D">
        <w:t xml:space="preserve">gekozen </w:t>
      </w:r>
      <w:r>
        <w:t>als shared memory</w:t>
      </w:r>
      <w:r w:rsidR="00227B2D">
        <w:t>.</w:t>
      </w:r>
      <w:r w:rsidR="006757EB">
        <w:t xml:space="preserve"> </w:t>
      </w:r>
      <w:r w:rsidR="00227B2D">
        <w:t xml:space="preserve">SRAM4 </w:t>
      </w:r>
      <w:r w:rsidR="006757EB">
        <w:t xml:space="preserve">bevindt </w:t>
      </w:r>
      <w:r w:rsidR="001465F7">
        <w:t>zich in het D3 domein</w:t>
      </w:r>
      <w:r w:rsidR="006757EB">
        <w:t xml:space="preserve"> dat </w:t>
      </w:r>
      <w:r w:rsidR="001465F7">
        <w:t xml:space="preserve">voor beide </w:t>
      </w:r>
      <w:proofErr w:type="spellStart"/>
      <w:r w:rsidR="001465F7">
        <w:t>cores</w:t>
      </w:r>
      <w:proofErr w:type="spellEnd"/>
      <w:r w:rsidR="00227B2D">
        <w:t xml:space="preserve"> </w:t>
      </w:r>
      <w:r w:rsidR="006E771A">
        <w:t>beschikbaar</w:t>
      </w:r>
      <w:r w:rsidR="006757EB">
        <w:t xml:space="preserve"> blijft, </w:t>
      </w:r>
      <w:r w:rsidR="00AC67A8">
        <w:t xml:space="preserve">ook </w:t>
      </w:r>
      <w:r w:rsidR="00227B2D">
        <w:t xml:space="preserve">als </w:t>
      </w:r>
      <w:r w:rsidR="00AC67A8">
        <w:t>éé</w:t>
      </w:r>
      <w:r w:rsidR="00227B2D">
        <w:t xml:space="preserve">n van de </w:t>
      </w:r>
      <w:proofErr w:type="spellStart"/>
      <w:r w:rsidR="00227B2D">
        <w:t>cores</w:t>
      </w:r>
      <w:proofErr w:type="spellEnd"/>
      <w:r w:rsidR="00227B2D">
        <w:t xml:space="preserve"> zich in “low-power” modus bevindt</w:t>
      </w:r>
      <w:r w:rsidR="001465F7">
        <w:t xml:space="preserve"> of zelfs uit staat</w:t>
      </w:r>
      <w:r w:rsidR="00227B2D">
        <w:t xml:space="preserve">. </w:t>
      </w:r>
      <w:r w:rsidR="00DC5B76">
        <w:t xml:space="preserve">Het D1 </w:t>
      </w:r>
      <w:r w:rsidR="00AC4E18">
        <w:t>respectievelijk</w:t>
      </w:r>
      <w:r w:rsidR="00DC5B76">
        <w:t xml:space="preserve"> D2 domein </w:t>
      </w:r>
      <w:r w:rsidR="00B56FBA">
        <w:t>is</w:t>
      </w:r>
      <w:r w:rsidR="00DC5B76">
        <w:t xml:space="preserve"> alleen beschikbaar als de bijbehorende </w:t>
      </w:r>
      <w:proofErr w:type="spellStart"/>
      <w:r w:rsidR="00DC5B76">
        <w:t>core</w:t>
      </w:r>
      <w:proofErr w:type="spellEnd"/>
      <w:r w:rsidR="00DC5B76">
        <w:t xml:space="preserve"> actief is. </w:t>
      </w:r>
      <w:r w:rsidR="00227B2D">
        <w:t xml:space="preserve">Daarbij heeft SRAM4, met een </w:t>
      </w:r>
      <w:r w:rsidR="00205E42">
        <w:t>grootte</w:t>
      </w:r>
      <w:r w:rsidR="00227B2D">
        <w:t xml:space="preserve"> van 64Kbytes, voldoende ruimte om de data op te slaan.</w:t>
      </w:r>
      <w:r w:rsidR="005C4BA5">
        <w:t xml:space="preserve"> </w:t>
      </w:r>
      <w:r w:rsidR="00780D0F">
        <w:t xml:space="preserve">In </w:t>
      </w:r>
      <w:r w:rsidR="007E7C2C">
        <w:t xml:space="preserve">bijlage </w:t>
      </w:r>
      <w:r w:rsidR="00FF7170">
        <w:t xml:space="preserve">IV. </w:t>
      </w:r>
      <w:r w:rsidR="007E7C2C">
        <w:rPr>
          <w:highlight w:val="yellow"/>
        </w:rPr>
        <w:fldChar w:fldCharType="begin"/>
      </w:r>
      <w:r w:rsidR="007E7C2C">
        <w:instrText xml:space="preserve"> REF _Ref104568676 \h </w:instrText>
      </w:r>
      <w:r w:rsidR="007E7C2C">
        <w:rPr>
          <w:highlight w:val="yellow"/>
        </w:rPr>
      </w:r>
      <w:r w:rsidR="007E7C2C">
        <w:rPr>
          <w:highlight w:val="yellow"/>
        </w:rPr>
        <w:fldChar w:fldCharType="separate"/>
      </w:r>
      <w:r w:rsidR="00FC58D5" w:rsidRPr="00700394">
        <w:t xml:space="preserve">Memory en bus architectuur STM32H7 </w:t>
      </w:r>
      <w:proofErr w:type="spellStart"/>
      <w:r w:rsidR="00FC58D5" w:rsidRPr="00700394">
        <w:t>dual-core</w:t>
      </w:r>
      <w:proofErr w:type="spellEnd"/>
      <w:r w:rsidR="007E7C2C">
        <w:rPr>
          <w:highlight w:val="yellow"/>
        </w:rPr>
        <w:fldChar w:fldCharType="end"/>
      </w:r>
      <w:r w:rsidR="007E7C2C">
        <w:t xml:space="preserve"> </w:t>
      </w:r>
      <w:r w:rsidR="00780D0F">
        <w:t>is</w:t>
      </w:r>
      <w:r w:rsidR="005C4BA5">
        <w:t xml:space="preserve"> een schematisch overzicht </w:t>
      </w:r>
      <w:r w:rsidR="00780D0F">
        <w:t xml:space="preserve">opgenomen </w:t>
      </w:r>
      <w:r w:rsidR="005C4BA5">
        <w:t>van alle drie de domeinen</w:t>
      </w:r>
      <w:r w:rsidR="00FE2F72">
        <w:t>.</w:t>
      </w:r>
    </w:p>
    <w:p w14:paraId="0BFE5D64" w14:textId="42A555A4" w:rsidR="009B0FEB" w:rsidRDefault="009B0FEB" w:rsidP="005C4BA5">
      <w:pPr>
        <w:pStyle w:val="Kop3"/>
      </w:pPr>
      <w:bookmarkStart w:id="140" w:name="_Toc105527394"/>
      <w:r>
        <w:t>Notificaties</w:t>
      </w:r>
      <w:bookmarkEnd w:id="140"/>
    </w:p>
    <w:p w14:paraId="1755DAC2" w14:textId="0205897C" w:rsidR="00CB5476" w:rsidRDefault="00DC5B76" w:rsidP="009B0FEB">
      <w:r>
        <w:t xml:space="preserve">De tweede stap </w:t>
      </w:r>
      <w:r w:rsidR="00DA6C7D">
        <w:t xml:space="preserve">bij het implementeren van de communicatie </w:t>
      </w:r>
      <w:r>
        <w:t xml:space="preserve">is </w:t>
      </w:r>
      <w:r w:rsidR="00DA6C7D">
        <w:t>het kiezen van een mechanisme</w:t>
      </w:r>
      <w:r>
        <w:t xml:space="preserve"> voor het notificeren van de </w:t>
      </w:r>
      <w:proofErr w:type="spellStart"/>
      <w:r>
        <w:t>cores</w:t>
      </w:r>
      <w:proofErr w:type="spellEnd"/>
      <w:r>
        <w:t xml:space="preserve">. </w:t>
      </w:r>
      <w:r w:rsidR="00DA6C7D">
        <w:t xml:space="preserve">Er zijn twee notificatiemechanismen onderzocht. De keuze wordt bepaald op basis van </w:t>
      </w:r>
      <w:r w:rsidR="00205E42">
        <w:t xml:space="preserve">de </w:t>
      </w:r>
      <w:r w:rsidR="00CE2B79">
        <w:t>meest toepasselijke</w:t>
      </w:r>
      <w:r w:rsidR="00BA070E">
        <w:t xml:space="preserve"> manier voor </w:t>
      </w:r>
      <w:r w:rsidR="00BA070E" w:rsidRPr="00BA070E">
        <w:t>de 4-op</w:t>
      </w:r>
      <w:r w:rsidR="00124E85">
        <w:t>-</w:t>
      </w:r>
      <w:r w:rsidR="00BA070E" w:rsidRPr="00BA070E">
        <w:t xml:space="preserve">1-rij </w:t>
      </w:r>
      <w:r w:rsidR="00871FE7" w:rsidRPr="00BA070E">
        <w:t>implementatie</w:t>
      </w:r>
      <w:r w:rsidR="00BA070E" w:rsidRPr="00BA070E">
        <w:t>. D</w:t>
      </w:r>
      <w:r w:rsidRPr="00BA070E">
        <w:t xml:space="preserve">oor te kiezen voor een notificatie van de ene </w:t>
      </w:r>
      <w:proofErr w:type="spellStart"/>
      <w:r w:rsidRPr="00BA070E">
        <w:t>core</w:t>
      </w:r>
      <w:proofErr w:type="spellEnd"/>
      <w:r w:rsidRPr="00BA070E">
        <w:t xml:space="preserve"> naar de ander wordt de consistentie gegarandeerd en verlaagd het de tijd die het systeem anders kwijt zou zijn aan het constant checken of er nieuwe data beschikbaar is. Verder </w:t>
      </w:r>
      <w:r w:rsidR="00CB5476" w:rsidRPr="00BA070E">
        <w:t>zorgt het synchronisatie.</w:t>
      </w:r>
      <w:r w:rsidR="00CB5476">
        <w:t xml:space="preserve"> </w:t>
      </w:r>
    </w:p>
    <w:p w14:paraId="09DBBBF3" w14:textId="77777777" w:rsidR="00CB5476" w:rsidRDefault="00CB5476" w:rsidP="009B0FEB"/>
    <w:p w14:paraId="0A94581D" w14:textId="00D655AE" w:rsidR="002008C4" w:rsidRDefault="00CB5476" w:rsidP="009B0FEB">
      <w:r w:rsidRPr="00CB5476">
        <w:t xml:space="preserve">De STM32H7 </w:t>
      </w:r>
      <w:proofErr w:type="spellStart"/>
      <w:r w:rsidRPr="00CB5476">
        <w:t>dual-core</w:t>
      </w:r>
      <w:proofErr w:type="spellEnd"/>
      <w:r w:rsidRPr="00CB5476">
        <w:t xml:space="preserve"> heef</w:t>
      </w:r>
      <w:r>
        <w:t xml:space="preserve">t </w:t>
      </w:r>
      <w:r w:rsidR="00F47080">
        <w:t>twee</w:t>
      </w:r>
      <w:r>
        <w:t xml:space="preserve"> oplossingen. </w:t>
      </w:r>
      <w:r w:rsidR="000A0478">
        <w:t>Beide oplossingen gebruiken een</w:t>
      </w:r>
      <w:r>
        <w:t xml:space="preserve"> “</w:t>
      </w:r>
      <w:r w:rsidR="004919B3">
        <w:t xml:space="preserve">hardware </w:t>
      </w:r>
      <w:proofErr w:type="spellStart"/>
      <w:r>
        <w:t>interrupt</w:t>
      </w:r>
      <w:proofErr w:type="spellEnd"/>
      <w:r>
        <w:t xml:space="preserve">”. </w:t>
      </w:r>
      <w:r w:rsidR="00DD0580" w:rsidRPr="008F2B46">
        <w:t xml:space="preserve">Dit is </w:t>
      </w:r>
      <w:r w:rsidR="00210F26">
        <w:t>noodzakelijk</w:t>
      </w:r>
      <w:r w:rsidR="00DD0580" w:rsidRPr="008F2B46">
        <w:t xml:space="preserve"> voor een </w:t>
      </w:r>
      <w:r w:rsidR="000A0478">
        <w:t xml:space="preserve">real-time </w:t>
      </w:r>
      <w:r w:rsidR="00DD0580" w:rsidRPr="008F2B46">
        <w:t xml:space="preserve">notificatie tussen </w:t>
      </w:r>
      <w:r w:rsidR="000A0478">
        <w:t>beide</w:t>
      </w:r>
      <w:r w:rsidR="00DD0580" w:rsidRPr="008F2B46">
        <w:t xml:space="preserve"> </w:t>
      </w:r>
      <w:proofErr w:type="spellStart"/>
      <w:r w:rsidR="00DD0580" w:rsidRPr="008F2B46">
        <w:t>cores</w:t>
      </w:r>
      <w:proofErr w:type="spellEnd"/>
      <w:r w:rsidR="000A0478">
        <w:t>.</w:t>
      </w:r>
      <w:r w:rsidR="00DD0580" w:rsidRPr="008F2B46">
        <w:t xml:space="preserve"> </w:t>
      </w:r>
      <w:r w:rsidR="002008C4">
        <w:t xml:space="preserve">De </w:t>
      </w:r>
      <w:r w:rsidR="001E57FA">
        <w:t>twee</w:t>
      </w:r>
      <w:r w:rsidR="002008C4">
        <w:t xml:space="preserve"> oplossingen </w:t>
      </w:r>
      <w:r w:rsidR="00210F26">
        <w:t>hebben de volgende eigenschappen</w:t>
      </w:r>
      <w:r w:rsidR="002008C4">
        <w:t>:</w:t>
      </w:r>
    </w:p>
    <w:p w14:paraId="097E4155" w14:textId="77777777" w:rsidR="00305A9E" w:rsidRPr="000A0478" w:rsidRDefault="00305A9E" w:rsidP="009B0FEB">
      <w:pPr>
        <w:rPr>
          <w:b/>
          <w:bCs/>
        </w:rPr>
      </w:pPr>
    </w:p>
    <w:p w14:paraId="1A452679" w14:textId="19854DE5" w:rsidR="00585CC4" w:rsidRPr="000A0478" w:rsidRDefault="00585CC4" w:rsidP="000A0478">
      <w:pPr>
        <w:pStyle w:val="Lijstalinea"/>
        <w:numPr>
          <w:ilvl w:val="0"/>
          <w:numId w:val="42"/>
        </w:numPr>
        <w:rPr>
          <w:i/>
          <w:iCs/>
          <w:lang w:val="en-GB"/>
        </w:rPr>
      </w:pPr>
      <w:r w:rsidRPr="000A0478">
        <w:rPr>
          <w:i/>
          <w:iCs/>
          <w:lang w:val="en-GB"/>
        </w:rPr>
        <w:t>EXTI software interrupt and event registers, CPU send-event instruction (SEV)</w:t>
      </w:r>
      <w:r w:rsidR="00AC57F5" w:rsidRPr="000A0478">
        <w:rPr>
          <w:i/>
          <w:iCs/>
          <w:lang w:val="en-GB"/>
        </w:rPr>
        <w:t>.</w:t>
      </w:r>
    </w:p>
    <w:p w14:paraId="69E1A381" w14:textId="37B3BF94" w:rsidR="00585CC4" w:rsidRDefault="00585CC4" w:rsidP="00585CC4">
      <w:pPr>
        <w:pStyle w:val="Lijstalinea"/>
      </w:pPr>
      <w:r w:rsidRPr="00E872DD">
        <w:t xml:space="preserve">EXTI </w:t>
      </w:r>
      <w:r>
        <w:t>en</w:t>
      </w:r>
      <w:r w:rsidRPr="00E872DD">
        <w:t xml:space="preserve"> SEV zij</w:t>
      </w:r>
      <w:r>
        <w:t xml:space="preserve">n </w:t>
      </w:r>
      <w:r w:rsidR="006302DF">
        <w:t>eenvoudige</w:t>
      </w:r>
      <w:r>
        <w:t xml:space="preserve"> </w:t>
      </w:r>
      <w:proofErr w:type="spellStart"/>
      <w:r>
        <w:t>interrupts</w:t>
      </w:r>
      <w:proofErr w:type="spellEnd"/>
      <w:r>
        <w:t xml:space="preserve">. </w:t>
      </w:r>
      <w:r w:rsidR="00F67353">
        <w:fldChar w:fldCharType="begin"/>
      </w:r>
      <w:r w:rsidR="00F67353">
        <w:instrText xml:space="preserve"> REF _Ref104554896 \h </w:instrText>
      </w:r>
      <w:r w:rsidR="00F67353">
        <w:fldChar w:fldCharType="separate"/>
      </w:r>
      <w:r w:rsidR="00FC58D5" w:rsidRPr="00700394">
        <w:t xml:space="preserve">Figuur </w:t>
      </w:r>
      <w:r w:rsidR="00FC58D5" w:rsidRPr="00700394">
        <w:rPr>
          <w:noProof/>
        </w:rPr>
        <w:t>23</w:t>
      </w:r>
      <w:r w:rsidR="00F67353">
        <w:fldChar w:fldCharType="end"/>
      </w:r>
      <w:r>
        <w:t xml:space="preserve"> </w:t>
      </w:r>
      <w:r w:rsidR="00091810">
        <w:t xml:space="preserve">laat zien dat </w:t>
      </w:r>
      <w:r>
        <w:t xml:space="preserve">beide </w:t>
      </w:r>
      <w:proofErr w:type="spellStart"/>
      <w:r>
        <w:t>cores</w:t>
      </w:r>
      <w:proofErr w:type="spellEnd"/>
      <w:r>
        <w:t xml:space="preserve"> een directe verbinding met elkaar</w:t>
      </w:r>
      <w:r w:rsidR="00091810">
        <w:t xml:space="preserve"> hebben</w:t>
      </w:r>
      <w:r>
        <w:t xml:space="preserve">. De lijnen zijn verbonden met de </w:t>
      </w:r>
      <w:proofErr w:type="spellStart"/>
      <w:r>
        <w:t>Nested</w:t>
      </w:r>
      <w:proofErr w:type="spellEnd"/>
      <w:r>
        <w:t xml:space="preserve"> Vector </w:t>
      </w:r>
      <w:proofErr w:type="spellStart"/>
      <w:r>
        <w:t>Interrupt</w:t>
      </w:r>
      <w:proofErr w:type="spellEnd"/>
      <w:r>
        <w:t xml:space="preserve"> Controller</w:t>
      </w:r>
      <w:r w:rsidR="007F448C">
        <w:t xml:space="preserve"> </w:t>
      </w:r>
      <w:r w:rsidR="006D0415">
        <w:t>(NVIC)</w:t>
      </w:r>
      <w:r>
        <w:t xml:space="preserve">. De NVIC </w:t>
      </w:r>
      <w:r w:rsidR="000D29B1">
        <w:t xml:space="preserve">voert een </w:t>
      </w:r>
      <w:r>
        <w:t>ISR</w:t>
      </w:r>
      <w:r w:rsidR="000D29B1">
        <w:t xml:space="preserve"> uit </w:t>
      </w:r>
      <w:r>
        <w:t xml:space="preserve">als een </w:t>
      </w:r>
      <w:proofErr w:type="spellStart"/>
      <w:r>
        <w:t>interrupt</w:t>
      </w:r>
      <w:proofErr w:type="spellEnd"/>
      <w:r>
        <w:t xml:space="preserve"> gedetecteerd wordt. </w:t>
      </w:r>
    </w:p>
    <w:p w14:paraId="5C851F39" w14:textId="77777777" w:rsidR="00B861CA" w:rsidRPr="00E872DD" w:rsidRDefault="00B861CA" w:rsidP="00585CC4">
      <w:pPr>
        <w:pStyle w:val="Lijstalinea"/>
      </w:pPr>
    </w:p>
    <w:p w14:paraId="6C739DBD" w14:textId="77777777" w:rsidR="00DF5026" w:rsidRDefault="00585CC4" w:rsidP="00DF5026">
      <w:pPr>
        <w:pStyle w:val="Lijstalinea"/>
        <w:keepNext/>
      </w:pPr>
      <w:r>
        <w:rPr>
          <w:noProof/>
        </w:rPr>
        <w:lastRenderedPageBreak/>
        <w:drawing>
          <wp:inline distT="0" distB="0" distL="0" distR="0" wp14:anchorId="143F4017" wp14:editId="3AC01CF8">
            <wp:extent cx="4361191" cy="1162050"/>
            <wp:effectExtent l="0" t="0" r="1270" b="0"/>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423551" cy="1178666"/>
                    </a:xfrm>
                    <a:prstGeom prst="rect">
                      <a:avLst/>
                    </a:prstGeom>
                  </pic:spPr>
                </pic:pic>
              </a:graphicData>
            </a:graphic>
          </wp:inline>
        </w:drawing>
      </w:r>
    </w:p>
    <w:p w14:paraId="6EEF6042" w14:textId="3F451140" w:rsidR="00585CC4" w:rsidRPr="00FD7526" w:rsidRDefault="00DF5026" w:rsidP="00B370FC">
      <w:pPr>
        <w:pStyle w:val="Bijschrift"/>
        <w:ind w:firstLine="720"/>
        <w:rPr>
          <w:lang w:val="en-GB"/>
        </w:rPr>
      </w:pPr>
      <w:bookmarkStart w:id="141" w:name="_Ref104554896"/>
      <w:bookmarkStart w:id="142" w:name="_Toc105527537"/>
      <w:proofErr w:type="spellStart"/>
      <w:r w:rsidRPr="00FD7526">
        <w:rPr>
          <w:lang w:val="en-GB"/>
        </w:rPr>
        <w:t>Figuur</w:t>
      </w:r>
      <w:proofErr w:type="spellEnd"/>
      <w:r w:rsidRPr="00FD7526">
        <w:rPr>
          <w:lang w:val="en-GB"/>
        </w:rPr>
        <w:t xml:space="preserve"> </w:t>
      </w:r>
      <w:r>
        <w:fldChar w:fldCharType="begin"/>
      </w:r>
      <w:r w:rsidRPr="00FD7526">
        <w:rPr>
          <w:lang w:val="en-GB"/>
        </w:rPr>
        <w:instrText xml:space="preserve"> SEQ Figuur \* ARABIC </w:instrText>
      </w:r>
      <w:r>
        <w:fldChar w:fldCharType="separate"/>
      </w:r>
      <w:r w:rsidR="00FC58D5">
        <w:rPr>
          <w:noProof/>
          <w:lang w:val="en-GB"/>
        </w:rPr>
        <w:t>23</w:t>
      </w:r>
      <w:r>
        <w:fldChar w:fldCharType="end"/>
      </w:r>
      <w:bookmarkEnd w:id="141"/>
      <w:r w:rsidRPr="00FD7526">
        <w:rPr>
          <w:lang w:val="en-GB"/>
        </w:rPr>
        <w:t xml:space="preserve"> EXTI </w:t>
      </w:r>
      <w:proofErr w:type="spellStart"/>
      <w:r w:rsidRPr="00FD7526">
        <w:rPr>
          <w:lang w:val="en-GB"/>
        </w:rPr>
        <w:t>en</w:t>
      </w:r>
      <w:proofErr w:type="spellEnd"/>
      <w:r w:rsidRPr="00FD7526">
        <w:rPr>
          <w:lang w:val="en-GB"/>
        </w:rPr>
        <w:t xml:space="preserve"> SEV dual-core </w:t>
      </w:r>
      <w:proofErr w:type="spellStart"/>
      <w:r w:rsidRPr="00FD7526">
        <w:rPr>
          <w:lang w:val="en-GB"/>
        </w:rPr>
        <w:t>communicatie</w:t>
      </w:r>
      <w:proofErr w:type="spellEnd"/>
      <w:r w:rsidR="0085064E">
        <w:rPr>
          <w:lang w:val="en-GB"/>
        </w:rPr>
        <w:t xml:space="preserve"> </w:t>
      </w:r>
      <w:sdt>
        <w:sdtPr>
          <w:rPr>
            <w:lang w:val="en-GB"/>
          </w:rPr>
          <w:id w:val="1158814200"/>
          <w:citation/>
        </w:sdtPr>
        <w:sdtEndPr/>
        <w:sdtContent>
          <w:r w:rsidR="0085064E">
            <w:rPr>
              <w:lang w:val="en-GB"/>
            </w:rPr>
            <w:fldChar w:fldCharType="begin"/>
          </w:r>
          <w:r w:rsidR="0085064E" w:rsidRPr="0085064E">
            <w:rPr>
              <w:lang w:val="en-GB"/>
            </w:rPr>
            <w:instrText xml:space="preserve"> CITATION STd \l 1043 </w:instrText>
          </w:r>
          <w:r w:rsidR="0085064E">
            <w:rPr>
              <w:lang w:val="en-GB"/>
            </w:rPr>
            <w:fldChar w:fldCharType="separate"/>
          </w:r>
          <w:r w:rsidR="002E5907" w:rsidRPr="002E5907">
            <w:rPr>
              <w:noProof/>
              <w:lang w:val="en-GB"/>
            </w:rPr>
            <w:t>[17]</w:t>
          </w:r>
          <w:r w:rsidR="0085064E">
            <w:rPr>
              <w:lang w:val="en-GB"/>
            </w:rPr>
            <w:fldChar w:fldCharType="end"/>
          </w:r>
        </w:sdtContent>
      </w:sdt>
      <w:bookmarkEnd w:id="142"/>
    </w:p>
    <w:p w14:paraId="531E04A1" w14:textId="77777777" w:rsidR="008F2B46" w:rsidRPr="00FD7526" w:rsidRDefault="008F2B46" w:rsidP="00585CC4">
      <w:pPr>
        <w:pStyle w:val="Lijstalinea"/>
        <w:rPr>
          <w:lang w:val="en-GB"/>
        </w:rPr>
      </w:pPr>
    </w:p>
    <w:p w14:paraId="37632747" w14:textId="17B13F98" w:rsidR="002008C4" w:rsidRPr="000A0478" w:rsidRDefault="002008C4" w:rsidP="000A0478">
      <w:pPr>
        <w:pStyle w:val="Lijstalinea"/>
        <w:numPr>
          <w:ilvl w:val="0"/>
          <w:numId w:val="42"/>
        </w:numPr>
        <w:rPr>
          <w:i/>
          <w:iCs/>
          <w:lang w:val="en-GB"/>
        </w:rPr>
      </w:pPr>
      <w:r w:rsidRPr="000A0478">
        <w:rPr>
          <w:i/>
          <w:iCs/>
          <w:lang w:val="en-GB"/>
        </w:rPr>
        <w:t xml:space="preserve">Hardware </w:t>
      </w:r>
      <w:r w:rsidR="003B3673" w:rsidRPr="000A0478">
        <w:rPr>
          <w:i/>
          <w:iCs/>
          <w:lang w:val="en-GB"/>
        </w:rPr>
        <w:t>S</w:t>
      </w:r>
      <w:r w:rsidRPr="000A0478">
        <w:rPr>
          <w:i/>
          <w:iCs/>
          <w:lang w:val="en-GB"/>
        </w:rPr>
        <w:t>emaphore</w:t>
      </w:r>
      <w:r w:rsidR="00AF692F" w:rsidRPr="000A0478">
        <w:rPr>
          <w:i/>
          <w:iCs/>
          <w:lang w:val="en-GB"/>
        </w:rPr>
        <w:t xml:space="preserve"> (HSEM)</w:t>
      </w:r>
      <w:r w:rsidRPr="000A0478">
        <w:rPr>
          <w:i/>
          <w:iCs/>
          <w:lang w:val="en-GB"/>
        </w:rPr>
        <w:t xml:space="preserve"> free interrupt</w:t>
      </w:r>
      <w:r w:rsidR="00AC57F5" w:rsidRPr="000A0478">
        <w:rPr>
          <w:i/>
          <w:iCs/>
          <w:lang w:val="en-GB"/>
        </w:rPr>
        <w:t>.</w:t>
      </w:r>
      <w:r w:rsidR="00AF692F" w:rsidRPr="000A0478">
        <w:rPr>
          <w:i/>
          <w:iCs/>
          <w:lang w:val="en-GB"/>
        </w:rPr>
        <w:t xml:space="preserve"> </w:t>
      </w:r>
    </w:p>
    <w:p w14:paraId="7990B2F0" w14:textId="0083CDEB" w:rsidR="00503E4D" w:rsidRDefault="00503E4D" w:rsidP="00503E4D">
      <w:pPr>
        <w:pStyle w:val="Lijstalinea"/>
      </w:pPr>
      <w:r w:rsidRPr="00503E4D">
        <w:t>De HSEM</w:t>
      </w:r>
      <w:r w:rsidR="005B7762">
        <w:t xml:space="preserve"> </w:t>
      </w:r>
      <w:sdt>
        <w:sdtPr>
          <w:id w:val="1091442742"/>
          <w:citation/>
        </w:sdtPr>
        <w:sdtEndPr/>
        <w:sdtContent>
          <w:r w:rsidR="005B7762">
            <w:fldChar w:fldCharType="begin"/>
          </w:r>
          <w:r w:rsidR="005B7762">
            <w:instrText xml:space="preserve"> CITATION HSE \l 1043 </w:instrText>
          </w:r>
          <w:r w:rsidR="005B7762">
            <w:fldChar w:fldCharType="separate"/>
          </w:r>
          <w:r w:rsidR="004F561B">
            <w:rPr>
              <w:noProof/>
            </w:rPr>
            <w:t>[18]</w:t>
          </w:r>
          <w:r w:rsidR="005B7762">
            <w:fldChar w:fldCharType="end"/>
          </w:r>
        </w:sdtContent>
      </w:sdt>
      <w:r w:rsidRPr="00503E4D">
        <w:t xml:space="preserve"> maakt gebruik v</w:t>
      </w:r>
      <w:r>
        <w:t xml:space="preserve">an een </w:t>
      </w:r>
      <w:r w:rsidR="003543FB">
        <w:t>HSEM controller</w:t>
      </w:r>
      <w:r w:rsidR="0020706D">
        <w:t xml:space="preserve"> (</w:t>
      </w:r>
      <w:r w:rsidR="00F67353">
        <w:fldChar w:fldCharType="begin"/>
      </w:r>
      <w:r w:rsidR="00F67353">
        <w:instrText xml:space="preserve"> REF _Ref104554907 \h </w:instrText>
      </w:r>
      <w:r w:rsidR="00F67353">
        <w:fldChar w:fldCharType="separate"/>
      </w:r>
      <w:r w:rsidR="00FC58D5" w:rsidRPr="00700394">
        <w:t xml:space="preserve">Figuur </w:t>
      </w:r>
      <w:r w:rsidR="00FC58D5" w:rsidRPr="00700394">
        <w:rPr>
          <w:noProof/>
        </w:rPr>
        <w:t>24</w:t>
      </w:r>
      <w:r w:rsidR="00F67353">
        <w:fldChar w:fldCharType="end"/>
      </w:r>
      <w:r w:rsidR="0020706D">
        <w:t>)</w:t>
      </w:r>
      <w:r w:rsidR="003543FB">
        <w:t xml:space="preserve">. Een HSEM werkt </w:t>
      </w:r>
      <w:r w:rsidR="00AF692F">
        <w:t>met</w:t>
      </w:r>
      <w:r w:rsidR="003543FB">
        <w:t xml:space="preserve"> een </w:t>
      </w:r>
      <w:r w:rsidR="0078533A">
        <w:t>“</w:t>
      </w:r>
      <w:proofErr w:type="spellStart"/>
      <w:r w:rsidR="003543FB">
        <w:t>lock</w:t>
      </w:r>
      <w:proofErr w:type="spellEnd"/>
      <w:r w:rsidR="00EF181A">
        <w:t xml:space="preserve">/ </w:t>
      </w:r>
      <w:r w:rsidR="0078533A">
        <w:t xml:space="preserve">free” mechanisme. </w:t>
      </w:r>
      <w:r w:rsidR="009B14B0">
        <w:t xml:space="preserve">Dit houdt in dat een </w:t>
      </w:r>
      <w:proofErr w:type="spellStart"/>
      <w:r w:rsidR="009B14B0">
        <w:t>core</w:t>
      </w:r>
      <w:proofErr w:type="spellEnd"/>
      <w:r w:rsidR="009B14B0">
        <w:t xml:space="preserve"> een </w:t>
      </w:r>
      <w:r w:rsidR="00725CCF">
        <w:t>HSEM</w:t>
      </w:r>
      <w:r w:rsidR="009B14B0">
        <w:t xml:space="preserve"> kan </w:t>
      </w:r>
      <w:proofErr w:type="spellStart"/>
      <w:r w:rsidR="00D75F75">
        <w:t>locken</w:t>
      </w:r>
      <w:proofErr w:type="spellEnd"/>
      <w:r w:rsidR="009B14B0">
        <w:t>. Zolang de</w:t>
      </w:r>
      <w:r w:rsidR="001F6B27">
        <w:t xml:space="preserve"> </w:t>
      </w:r>
      <w:r w:rsidR="00725CCF">
        <w:t>HSEM</w:t>
      </w:r>
      <w:r w:rsidR="009B14B0">
        <w:t xml:space="preserve"> </w:t>
      </w:r>
      <w:r w:rsidR="001F6B27">
        <w:t xml:space="preserve">is </w:t>
      </w:r>
      <w:proofErr w:type="spellStart"/>
      <w:r w:rsidR="001F6B27">
        <w:t>gelocked</w:t>
      </w:r>
      <w:proofErr w:type="spellEnd"/>
      <w:r w:rsidR="009B14B0">
        <w:t xml:space="preserve"> kan de andere </w:t>
      </w:r>
      <w:proofErr w:type="spellStart"/>
      <w:r w:rsidR="009B14B0">
        <w:t>core</w:t>
      </w:r>
      <w:proofErr w:type="spellEnd"/>
      <w:r w:rsidR="009B14B0">
        <w:t xml:space="preserve"> geen toegang krijgen tot de </w:t>
      </w:r>
      <w:r w:rsidR="00725CCF">
        <w:t>HSEM</w:t>
      </w:r>
      <w:r w:rsidR="009B14B0">
        <w:t xml:space="preserve">. Pas als de </w:t>
      </w:r>
      <w:proofErr w:type="spellStart"/>
      <w:r w:rsidR="009B14B0">
        <w:t>core</w:t>
      </w:r>
      <w:proofErr w:type="spellEnd"/>
      <w:r w:rsidR="009B14B0">
        <w:t xml:space="preserve"> de </w:t>
      </w:r>
      <w:r w:rsidR="00725CCF">
        <w:t>HSEM</w:t>
      </w:r>
      <w:r w:rsidR="009B14B0">
        <w:t xml:space="preserve"> </w:t>
      </w:r>
      <w:proofErr w:type="spellStart"/>
      <w:r w:rsidR="001F6B27">
        <w:t>unlocked</w:t>
      </w:r>
      <w:proofErr w:type="spellEnd"/>
      <w:r w:rsidR="002230A2">
        <w:t>,</w:t>
      </w:r>
      <w:r w:rsidR="009B14B0">
        <w:t xml:space="preserve"> </w:t>
      </w:r>
      <w:r w:rsidR="00647FEA">
        <w:t xml:space="preserve">wordt er een </w:t>
      </w:r>
      <w:proofErr w:type="spellStart"/>
      <w:r w:rsidR="00647FEA">
        <w:t>interrupt</w:t>
      </w:r>
      <w:proofErr w:type="spellEnd"/>
      <w:r w:rsidR="00647FEA">
        <w:t xml:space="preserve"> naar de andere </w:t>
      </w:r>
      <w:proofErr w:type="spellStart"/>
      <w:r w:rsidR="00647FEA">
        <w:t>core</w:t>
      </w:r>
      <w:proofErr w:type="spellEnd"/>
      <w:r w:rsidR="00647FEA">
        <w:t xml:space="preserve"> gestuurd. In de </w:t>
      </w:r>
      <w:proofErr w:type="spellStart"/>
      <w:r w:rsidR="00647FEA">
        <w:t>core</w:t>
      </w:r>
      <w:proofErr w:type="spellEnd"/>
      <w:r w:rsidR="00647FEA">
        <w:t xml:space="preserve"> die de </w:t>
      </w:r>
      <w:proofErr w:type="spellStart"/>
      <w:r w:rsidR="00647FEA">
        <w:t>interrupt</w:t>
      </w:r>
      <w:proofErr w:type="spellEnd"/>
      <w:r w:rsidR="00647FEA">
        <w:t xml:space="preserve"> ontvangt </w:t>
      </w:r>
      <w:r w:rsidR="00C04783">
        <w:t>wordt</w:t>
      </w:r>
      <w:r w:rsidR="00647FEA">
        <w:t xml:space="preserve"> een ISR uitgevoerd </w:t>
      </w:r>
      <w:r w:rsidR="000B26B2">
        <w:t>door de NVIC</w:t>
      </w:r>
      <w:r w:rsidR="00647FEA">
        <w:t>. Vanaf d</w:t>
      </w:r>
      <w:r w:rsidR="00623556">
        <w:t>at</w:t>
      </w:r>
      <w:r w:rsidR="00647FEA">
        <w:t xml:space="preserve"> moment is de </w:t>
      </w:r>
      <w:r w:rsidR="000B26B2">
        <w:t>HSEM</w:t>
      </w:r>
      <w:r w:rsidR="00647FEA">
        <w:t xml:space="preserve">. Dit </w:t>
      </w:r>
      <w:r w:rsidR="00623556">
        <w:t>is een</w:t>
      </w:r>
      <w:r w:rsidR="00647FEA">
        <w:t xml:space="preserve"> “</w:t>
      </w:r>
      <w:proofErr w:type="spellStart"/>
      <w:r w:rsidR="00647FEA">
        <w:t>handshake</w:t>
      </w:r>
      <w:proofErr w:type="spellEnd"/>
      <w:r w:rsidR="00647FEA">
        <w:t xml:space="preserve">” zodat de </w:t>
      </w:r>
      <w:proofErr w:type="spellStart"/>
      <w:r w:rsidR="000B26B2">
        <w:t>cores</w:t>
      </w:r>
      <w:proofErr w:type="spellEnd"/>
      <w:r w:rsidR="000B26B2">
        <w:t xml:space="preserve"> niet tegelijk</w:t>
      </w:r>
      <w:r w:rsidR="009834FC">
        <w:t>ertijd</w:t>
      </w:r>
      <w:r w:rsidR="000B26B2">
        <w:t xml:space="preserve"> een taak gaan uitvoeren</w:t>
      </w:r>
      <w:r w:rsidR="00523ABE">
        <w:t xml:space="preserve"> en </w:t>
      </w:r>
      <w:r w:rsidR="00780651">
        <w:t xml:space="preserve">het </w:t>
      </w:r>
      <w:r w:rsidR="004A374C">
        <w:t>geldt</w:t>
      </w:r>
      <w:r w:rsidR="00780651">
        <w:t xml:space="preserve"> </w:t>
      </w:r>
      <w:r w:rsidR="00523ABE">
        <w:t>ook als notificatie mechanisme</w:t>
      </w:r>
      <w:r w:rsidR="000B26B2">
        <w:t>.</w:t>
      </w:r>
      <w:r w:rsidR="00647FEA">
        <w:t xml:space="preserve"> Verder is het bij een HSEM mogelijk om </w:t>
      </w:r>
      <w:r w:rsidR="00501EAC">
        <w:t xml:space="preserve">aan de </w:t>
      </w:r>
      <w:proofErr w:type="spellStart"/>
      <w:r w:rsidR="00501EAC">
        <w:t>interrupt</w:t>
      </w:r>
      <w:proofErr w:type="spellEnd"/>
      <w:r w:rsidR="00501EAC">
        <w:t xml:space="preserve"> </w:t>
      </w:r>
      <w:r w:rsidR="00647FEA">
        <w:t>een ID tussen de 0 en 31 mee te geven</w:t>
      </w:r>
      <w:r w:rsidR="00501EAC">
        <w:t>,</w:t>
      </w:r>
      <w:r w:rsidR="00647FEA">
        <w:t xml:space="preserve"> waardoor een notificatie ook </w:t>
      </w:r>
      <w:r w:rsidR="007D4142">
        <w:t>wisselende opdrachten kan initiëren.</w:t>
      </w:r>
    </w:p>
    <w:p w14:paraId="3345AA45" w14:textId="77777777" w:rsidR="00292C35" w:rsidRPr="00503E4D" w:rsidRDefault="00292C35" w:rsidP="00503E4D">
      <w:pPr>
        <w:pStyle w:val="Lijstalinea"/>
      </w:pPr>
    </w:p>
    <w:p w14:paraId="4A209E08" w14:textId="77777777" w:rsidR="00DF5026" w:rsidRDefault="00503E4D" w:rsidP="00DF5026">
      <w:pPr>
        <w:pStyle w:val="Lijstalinea"/>
        <w:keepNext/>
      </w:pPr>
      <w:r>
        <w:rPr>
          <w:noProof/>
        </w:rPr>
        <w:drawing>
          <wp:inline distT="0" distB="0" distL="0" distR="0" wp14:anchorId="69413584" wp14:editId="68CC5BC6">
            <wp:extent cx="4641663" cy="1952625"/>
            <wp:effectExtent l="0" t="0" r="6985" b="0"/>
            <wp:docPr id="3"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688057" cy="1972142"/>
                    </a:xfrm>
                    <a:prstGeom prst="rect">
                      <a:avLst/>
                    </a:prstGeom>
                  </pic:spPr>
                </pic:pic>
              </a:graphicData>
            </a:graphic>
          </wp:inline>
        </w:drawing>
      </w:r>
    </w:p>
    <w:p w14:paraId="63F14A34" w14:textId="5FA7EDC1" w:rsidR="002008C4" w:rsidRDefault="00DF5026" w:rsidP="002F2B2A">
      <w:pPr>
        <w:pStyle w:val="Bijschrift"/>
        <w:ind w:firstLine="720"/>
        <w:rPr>
          <w:lang w:val="en-GB"/>
        </w:rPr>
      </w:pPr>
      <w:bookmarkStart w:id="143" w:name="_Ref104554907"/>
      <w:bookmarkStart w:id="144" w:name="_Toc105527538"/>
      <w:proofErr w:type="spellStart"/>
      <w:r w:rsidRPr="00FD7526">
        <w:rPr>
          <w:lang w:val="en-GB"/>
        </w:rPr>
        <w:t>Figuur</w:t>
      </w:r>
      <w:proofErr w:type="spellEnd"/>
      <w:r w:rsidRPr="00FD7526">
        <w:rPr>
          <w:lang w:val="en-GB"/>
        </w:rPr>
        <w:t xml:space="preserve"> </w:t>
      </w:r>
      <w:r>
        <w:fldChar w:fldCharType="begin"/>
      </w:r>
      <w:r w:rsidRPr="00FD7526">
        <w:rPr>
          <w:lang w:val="en-GB"/>
        </w:rPr>
        <w:instrText xml:space="preserve"> SEQ Figuur \* ARABIC </w:instrText>
      </w:r>
      <w:r>
        <w:fldChar w:fldCharType="separate"/>
      </w:r>
      <w:r w:rsidR="00FC58D5">
        <w:rPr>
          <w:noProof/>
          <w:lang w:val="en-GB"/>
        </w:rPr>
        <w:t>24</w:t>
      </w:r>
      <w:r>
        <w:fldChar w:fldCharType="end"/>
      </w:r>
      <w:bookmarkEnd w:id="143"/>
      <w:r w:rsidRPr="00FD7526">
        <w:rPr>
          <w:lang w:val="en-GB"/>
        </w:rPr>
        <w:t xml:space="preserve"> HSEM dual-core </w:t>
      </w:r>
      <w:proofErr w:type="spellStart"/>
      <w:r w:rsidRPr="00FD7526">
        <w:rPr>
          <w:lang w:val="en-GB"/>
        </w:rPr>
        <w:t>communicatie</w:t>
      </w:r>
      <w:proofErr w:type="spellEnd"/>
      <w:r w:rsidR="0085064E">
        <w:rPr>
          <w:lang w:val="en-GB"/>
        </w:rPr>
        <w:t xml:space="preserve"> </w:t>
      </w:r>
      <w:sdt>
        <w:sdtPr>
          <w:rPr>
            <w:lang w:val="en-GB"/>
          </w:rPr>
          <w:id w:val="-683365968"/>
          <w:citation/>
        </w:sdtPr>
        <w:sdtEndPr/>
        <w:sdtContent>
          <w:r w:rsidR="0085064E">
            <w:rPr>
              <w:lang w:val="en-GB"/>
            </w:rPr>
            <w:fldChar w:fldCharType="begin"/>
          </w:r>
          <w:r w:rsidR="0085064E" w:rsidRPr="0085064E">
            <w:rPr>
              <w:lang w:val="en-GB"/>
            </w:rPr>
            <w:instrText xml:space="preserve"> CITATION STd \l 1043 </w:instrText>
          </w:r>
          <w:r w:rsidR="0085064E">
            <w:rPr>
              <w:lang w:val="en-GB"/>
            </w:rPr>
            <w:fldChar w:fldCharType="separate"/>
          </w:r>
          <w:r w:rsidR="002E5907" w:rsidRPr="002E5907">
            <w:rPr>
              <w:noProof/>
              <w:lang w:val="en-GB"/>
            </w:rPr>
            <w:t>[17]</w:t>
          </w:r>
          <w:r w:rsidR="0085064E">
            <w:rPr>
              <w:lang w:val="en-GB"/>
            </w:rPr>
            <w:fldChar w:fldCharType="end"/>
          </w:r>
        </w:sdtContent>
      </w:sdt>
      <w:bookmarkEnd w:id="144"/>
    </w:p>
    <w:p w14:paraId="323D802C" w14:textId="4D179045" w:rsidR="00640856" w:rsidRPr="00E14A24" w:rsidRDefault="00640856">
      <w:pPr>
        <w:widowControl/>
        <w:spacing w:line="240" w:lineRule="auto"/>
        <w:rPr>
          <w:lang w:val="en-GB"/>
        </w:rPr>
      </w:pPr>
    </w:p>
    <w:p w14:paraId="411112FF" w14:textId="2D782496" w:rsidR="009444B5" w:rsidRDefault="00D87CA6" w:rsidP="002008C4">
      <w:r>
        <w:t xml:space="preserve">Binnen het project is gekozen </w:t>
      </w:r>
      <w:r w:rsidR="005F3C3C">
        <w:t xml:space="preserve">voor het mechanisme van </w:t>
      </w:r>
      <w:r w:rsidR="00434022">
        <w:t xml:space="preserve">een HSEM. De HSEM heeft dezelfde functionaliteit als </w:t>
      </w:r>
      <w:r w:rsidR="00054929">
        <w:t>EXTI</w:t>
      </w:r>
      <w:r w:rsidR="00434022">
        <w:t xml:space="preserve"> </w:t>
      </w:r>
      <w:proofErr w:type="spellStart"/>
      <w:r w:rsidR="00434022">
        <w:t>interrupt</w:t>
      </w:r>
      <w:proofErr w:type="spellEnd"/>
      <w:r w:rsidR="00434022">
        <w:t xml:space="preserve"> </w:t>
      </w:r>
      <w:r w:rsidR="00054929">
        <w:t xml:space="preserve">en SEV </w:t>
      </w:r>
      <w:r w:rsidR="00434022">
        <w:t xml:space="preserve">maar heeft </w:t>
      </w:r>
      <w:r>
        <w:t xml:space="preserve">daarnaast </w:t>
      </w:r>
      <w:r w:rsidR="00434022">
        <w:t xml:space="preserve">als </w:t>
      </w:r>
      <w:r w:rsidR="005F3C3C">
        <w:t>belangrijk voordeel</w:t>
      </w:r>
      <w:r w:rsidR="00434022">
        <w:t xml:space="preserve"> dat er een ID meegegeven kan worden. </w:t>
      </w:r>
      <w:r w:rsidR="00640856">
        <w:t>D</w:t>
      </w:r>
      <w:r w:rsidR="00434022">
        <w:t xml:space="preserve">e </w:t>
      </w:r>
      <w:r w:rsidR="00640856">
        <w:t xml:space="preserve">taken die de </w:t>
      </w:r>
      <w:r w:rsidR="00434022">
        <w:t xml:space="preserve">Cortex-M4 moet </w:t>
      </w:r>
      <w:r w:rsidR="005F3C3C">
        <w:t xml:space="preserve">uitvoeren worden vooraf </w:t>
      </w:r>
      <w:r w:rsidR="00640856">
        <w:t xml:space="preserve">gedefinieerd en </w:t>
      </w:r>
      <w:r w:rsidR="005F3C3C">
        <w:t xml:space="preserve">voorzien van een uniek ID (0-31). </w:t>
      </w:r>
      <w:r w:rsidR="00640856">
        <w:t xml:space="preserve">Op deze manier weet de Cortex-M4 welke taak uitgevoerd moet worden als de </w:t>
      </w:r>
      <w:proofErr w:type="spellStart"/>
      <w:r w:rsidR="00640856">
        <w:t>interrupt</w:t>
      </w:r>
      <w:proofErr w:type="spellEnd"/>
      <w:r w:rsidR="00640856">
        <w:t xml:space="preserve"> aankomt.</w:t>
      </w:r>
      <w:r w:rsidR="009444B5">
        <w:t xml:space="preserve"> </w:t>
      </w:r>
      <w:r w:rsidR="005F3C3C">
        <w:t xml:space="preserve">In </w:t>
      </w:r>
      <w:r w:rsidR="00F67353">
        <w:fldChar w:fldCharType="begin"/>
      </w:r>
      <w:r w:rsidR="00F67353">
        <w:instrText xml:space="preserve"> REF _Ref104554920 \h </w:instrText>
      </w:r>
      <w:r w:rsidR="00F67353">
        <w:fldChar w:fldCharType="separate"/>
      </w:r>
      <w:r w:rsidR="00FC58D5" w:rsidRPr="00700394">
        <w:t xml:space="preserve">Figuur </w:t>
      </w:r>
      <w:r w:rsidR="00FC58D5" w:rsidRPr="00700394">
        <w:rPr>
          <w:noProof/>
        </w:rPr>
        <w:t>25</w:t>
      </w:r>
      <w:r w:rsidR="00F67353">
        <w:fldChar w:fldCharType="end"/>
      </w:r>
      <w:r w:rsidR="009444B5">
        <w:t xml:space="preserve"> </w:t>
      </w:r>
      <w:r w:rsidR="005F3C3C">
        <w:t xml:space="preserve">is de </w:t>
      </w:r>
      <w:r w:rsidR="00A142E9">
        <w:t>implementatie</w:t>
      </w:r>
      <w:r w:rsidR="009444B5">
        <w:t xml:space="preserve"> </w:t>
      </w:r>
      <w:r w:rsidR="005F3C3C">
        <w:t xml:space="preserve">van de HSEM </w:t>
      </w:r>
      <w:r w:rsidR="009444B5">
        <w:t>binnen dit project</w:t>
      </w:r>
      <w:r w:rsidR="005F3C3C">
        <w:t xml:space="preserve"> weergegeven</w:t>
      </w:r>
      <w:r w:rsidR="00A142E9">
        <w:t>.</w:t>
      </w:r>
    </w:p>
    <w:p w14:paraId="490C9570" w14:textId="77777777" w:rsidR="009444B5" w:rsidRDefault="009444B5" w:rsidP="002008C4"/>
    <w:p w14:paraId="2C29E294" w14:textId="77777777" w:rsidR="00DF5026" w:rsidRDefault="000B26B2" w:rsidP="00DF5026">
      <w:pPr>
        <w:keepNext/>
      </w:pPr>
      <w:r>
        <w:t xml:space="preserve"> </w:t>
      </w:r>
      <w:r w:rsidR="009444B5" w:rsidRPr="009444B5">
        <w:rPr>
          <w:noProof/>
        </w:rPr>
        <w:drawing>
          <wp:inline distT="0" distB="0" distL="0" distR="0" wp14:anchorId="36A5EA0E" wp14:editId="44E07951">
            <wp:extent cx="2743200" cy="2197355"/>
            <wp:effectExtent l="0" t="0" r="0" b="0"/>
            <wp:docPr id="25" name="Afbeelding 6">
              <a:extLst xmlns:a="http://schemas.openxmlformats.org/drawingml/2006/main">
                <a:ext uri="{FF2B5EF4-FFF2-40B4-BE49-F238E27FC236}">
                  <a16:creationId xmlns:a16="http://schemas.microsoft.com/office/drawing/2014/main" id="{E7ADEE01-E864-4FB4-94BE-E8CF8EB20CD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fbeelding 6">
                      <a:extLst>
                        <a:ext uri="{FF2B5EF4-FFF2-40B4-BE49-F238E27FC236}">
                          <a16:creationId xmlns:a16="http://schemas.microsoft.com/office/drawing/2014/main" id="{E7ADEE01-E864-4FB4-94BE-E8CF8EB20CDD}"/>
                        </a:ext>
                      </a:extLst>
                    </pic:cNvPr>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2759384" cy="2210319"/>
                    </a:xfrm>
                    <a:prstGeom prst="rect">
                      <a:avLst/>
                    </a:prstGeom>
                  </pic:spPr>
                </pic:pic>
              </a:graphicData>
            </a:graphic>
          </wp:inline>
        </w:drawing>
      </w:r>
    </w:p>
    <w:p w14:paraId="6C1F1F0A" w14:textId="7AFD4849" w:rsidR="001C30B2" w:rsidRPr="00647F43" w:rsidRDefault="00DF5026" w:rsidP="00647F43">
      <w:pPr>
        <w:pStyle w:val="Bijschrift"/>
        <w:rPr>
          <w:lang w:val="en-GB"/>
        </w:rPr>
      </w:pPr>
      <w:bookmarkStart w:id="145" w:name="_Ref104554920"/>
      <w:bookmarkStart w:id="146" w:name="_Toc105527539"/>
      <w:proofErr w:type="spellStart"/>
      <w:r w:rsidRPr="00FD7526">
        <w:rPr>
          <w:lang w:val="en-GB"/>
        </w:rPr>
        <w:t>Figuur</w:t>
      </w:r>
      <w:proofErr w:type="spellEnd"/>
      <w:r w:rsidRPr="00FD7526">
        <w:rPr>
          <w:lang w:val="en-GB"/>
        </w:rPr>
        <w:t xml:space="preserve"> </w:t>
      </w:r>
      <w:r>
        <w:fldChar w:fldCharType="begin"/>
      </w:r>
      <w:r w:rsidRPr="00FD7526">
        <w:rPr>
          <w:lang w:val="en-GB"/>
        </w:rPr>
        <w:instrText xml:space="preserve"> SEQ Figuur \* ARABIC </w:instrText>
      </w:r>
      <w:r>
        <w:fldChar w:fldCharType="separate"/>
      </w:r>
      <w:r w:rsidR="00FC58D5">
        <w:rPr>
          <w:noProof/>
          <w:lang w:val="en-GB"/>
        </w:rPr>
        <w:t>25</w:t>
      </w:r>
      <w:r>
        <w:fldChar w:fldCharType="end"/>
      </w:r>
      <w:bookmarkEnd w:id="145"/>
      <w:r w:rsidRPr="00FD7526">
        <w:rPr>
          <w:lang w:val="en-GB"/>
        </w:rPr>
        <w:t xml:space="preserve"> dual-core </w:t>
      </w:r>
      <w:proofErr w:type="spellStart"/>
      <w:r w:rsidRPr="00FD7526">
        <w:rPr>
          <w:lang w:val="en-GB"/>
        </w:rPr>
        <w:t>implementatie</w:t>
      </w:r>
      <w:proofErr w:type="spellEnd"/>
      <w:r w:rsidRPr="00FD7526">
        <w:rPr>
          <w:lang w:val="en-GB"/>
        </w:rPr>
        <w:t xml:space="preserve"> STM32H7 dual-core</w:t>
      </w:r>
      <w:bookmarkEnd w:id="146"/>
    </w:p>
    <w:p w14:paraId="23318B27" w14:textId="0FE797A8" w:rsidR="00B91B07" w:rsidRDefault="00B91B07" w:rsidP="00B91B07">
      <w:pPr>
        <w:pStyle w:val="Kop3"/>
        <w:rPr>
          <w:lang w:eastAsia="nl-NL"/>
        </w:rPr>
      </w:pPr>
      <w:bookmarkStart w:id="147" w:name="_Toc105527395"/>
      <w:r w:rsidRPr="00B91B07">
        <w:rPr>
          <w:lang w:eastAsia="nl-NL"/>
        </w:rPr>
        <w:lastRenderedPageBreak/>
        <w:t xml:space="preserve">Implementatie </w:t>
      </w:r>
      <w:proofErr w:type="spellStart"/>
      <w:r w:rsidRPr="00B91B07">
        <w:rPr>
          <w:lang w:eastAsia="nl-NL"/>
        </w:rPr>
        <w:t>dual-core</w:t>
      </w:r>
      <w:proofErr w:type="spellEnd"/>
      <w:r w:rsidRPr="00B91B07">
        <w:rPr>
          <w:lang w:eastAsia="nl-NL"/>
        </w:rPr>
        <w:t xml:space="preserve"> communicatie</w:t>
      </w:r>
      <w:bookmarkEnd w:id="147"/>
    </w:p>
    <w:p w14:paraId="34304795" w14:textId="65665272" w:rsidR="004622B9" w:rsidRDefault="00151EC2" w:rsidP="004622B9">
      <w:r>
        <w:t>Het eerste onderdeel van de BSP</w:t>
      </w:r>
      <w:r w:rsidR="004622B9">
        <w:t xml:space="preserve"> betreft </w:t>
      </w:r>
      <w:r>
        <w:t>implementeren</w:t>
      </w:r>
      <w:r w:rsidR="004622B9">
        <w:t xml:space="preserve"> van de </w:t>
      </w:r>
      <w:proofErr w:type="spellStart"/>
      <w:r w:rsidR="004622B9">
        <w:t>dual-core</w:t>
      </w:r>
      <w:proofErr w:type="spellEnd"/>
      <w:r w:rsidR="004622B9">
        <w:t xml:space="preserve"> communicatie applicatie. </w:t>
      </w:r>
      <w:r w:rsidR="004622B9">
        <w:fldChar w:fldCharType="begin"/>
      </w:r>
      <w:r w:rsidR="004622B9">
        <w:instrText xml:space="preserve"> REF _Ref104554956 \h </w:instrText>
      </w:r>
      <w:r w:rsidR="004622B9">
        <w:fldChar w:fldCharType="separate"/>
      </w:r>
      <w:r w:rsidR="00FC58D5">
        <w:t xml:space="preserve">Figuur </w:t>
      </w:r>
      <w:r w:rsidR="00FC58D5">
        <w:rPr>
          <w:noProof/>
        </w:rPr>
        <w:t>26</w:t>
      </w:r>
      <w:r w:rsidR="004622B9">
        <w:fldChar w:fldCharType="end"/>
      </w:r>
      <w:r w:rsidR="004622B9">
        <w:t xml:space="preserve"> geeft een schematisch overzicht </w:t>
      </w:r>
      <w:r w:rsidR="004746FF">
        <w:t>van de</w:t>
      </w:r>
      <w:r w:rsidR="004622B9">
        <w:t xml:space="preserve"> componenten </w:t>
      </w:r>
      <w:r w:rsidR="004746FF">
        <w:t xml:space="preserve">en hoe ze </w:t>
      </w:r>
      <w:r w:rsidR="004622B9">
        <w:t xml:space="preserve">met elkaar verbonden zijn. </w:t>
      </w:r>
    </w:p>
    <w:p w14:paraId="2E95A102" w14:textId="3D4E9255" w:rsidR="00A94200" w:rsidRDefault="00A94200" w:rsidP="004622B9"/>
    <w:p w14:paraId="5240E3DE" w14:textId="37EDC850" w:rsidR="00A94200" w:rsidRDefault="00A94200" w:rsidP="00A94200">
      <w:r w:rsidRPr="003E07E4">
        <w:t xml:space="preserve">De </w:t>
      </w:r>
      <w:r w:rsidR="003C1727">
        <w:t>applicatie</w:t>
      </w:r>
      <w:r w:rsidRPr="003E07E4">
        <w:t xml:space="preserve"> is op</w:t>
      </w:r>
      <w:r>
        <w:t xml:space="preserve"> twee manieren geïmplementeerd. </w:t>
      </w:r>
    </w:p>
    <w:p w14:paraId="1E72A6CC" w14:textId="617FEE2B" w:rsidR="00A94200" w:rsidRDefault="008E6ED9" w:rsidP="00A94200">
      <w:pPr>
        <w:pStyle w:val="Lijstalinea"/>
        <w:numPr>
          <w:ilvl w:val="0"/>
          <w:numId w:val="32"/>
        </w:numPr>
      </w:pPr>
      <w:r>
        <w:t>Het</w:t>
      </w:r>
      <w:r w:rsidR="00A94200">
        <w:t xml:space="preserve"> delen van informatie tussen de Cortex-M7 en Cortex-M4 </w:t>
      </w:r>
      <w:r w:rsidR="00E644B7">
        <w:t xml:space="preserve">loopt </w:t>
      </w:r>
      <w:r w:rsidR="00A94200">
        <w:t xml:space="preserve">via </w:t>
      </w:r>
      <w:r w:rsidR="00FD2C0C">
        <w:t>shared memory</w:t>
      </w:r>
      <w:r w:rsidR="00A94200">
        <w:t xml:space="preserve"> (SRAM4)</w:t>
      </w:r>
      <w:r w:rsidR="00C32128">
        <w:t>;</w:t>
      </w:r>
    </w:p>
    <w:p w14:paraId="56179FF9" w14:textId="26C616F7" w:rsidR="00491EAD" w:rsidRDefault="00C14332" w:rsidP="00A94200">
      <w:pPr>
        <w:pStyle w:val="Lijstalinea"/>
        <w:numPr>
          <w:ilvl w:val="0"/>
          <w:numId w:val="32"/>
        </w:numPr>
      </w:pPr>
      <w:r>
        <w:t>D</w:t>
      </w:r>
      <w:r w:rsidR="00A94200">
        <w:t xml:space="preserve">e twee </w:t>
      </w:r>
      <w:proofErr w:type="spellStart"/>
      <w:r w:rsidR="00A94200">
        <w:t>cores</w:t>
      </w:r>
      <w:proofErr w:type="spellEnd"/>
      <w:r w:rsidR="002A0EC8">
        <w:t xml:space="preserve"> kunnen </w:t>
      </w:r>
      <w:r w:rsidR="00A94200">
        <w:t xml:space="preserve">doormiddel van verschillende </w:t>
      </w:r>
      <w:proofErr w:type="spellStart"/>
      <w:r w:rsidR="00A94200">
        <w:t>HSEM’s</w:t>
      </w:r>
      <w:proofErr w:type="spellEnd"/>
      <w:r w:rsidR="00A94200">
        <w:t xml:space="preserve"> taken naar elkaar </w:t>
      </w:r>
      <w:r w:rsidR="003C169F">
        <w:t>s</w:t>
      </w:r>
      <w:r w:rsidR="00A94200">
        <w:t xml:space="preserve">turen. </w:t>
      </w:r>
    </w:p>
    <w:p w14:paraId="4810EA50" w14:textId="77777777" w:rsidR="00491EAD" w:rsidRDefault="00491EAD" w:rsidP="00491EAD"/>
    <w:p w14:paraId="2F75B036" w14:textId="0769CFDF" w:rsidR="00A94200" w:rsidRDefault="00A94200" w:rsidP="00491EAD">
      <w:r>
        <w:t xml:space="preserve">In beide gevallen </w:t>
      </w:r>
      <w:r w:rsidR="003A184D">
        <w:t>heeft</w:t>
      </w:r>
      <w:r>
        <w:t xml:space="preserve"> de Cortex-M7 </w:t>
      </w:r>
      <w:r w:rsidR="003A184D">
        <w:t>een delay</w:t>
      </w:r>
      <w:r>
        <w:t xml:space="preserve"> van 200ms</w:t>
      </w:r>
      <w:r w:rsidR="003A184D">
        <w:t xml:space="preserve"> per</w:t>
      </w:r>
      <w:r w:rsidR="00606C94">
        <w:t xml:space="preserve"> software</w:t>
      </w:r>
      <w:r w:rsidR="003A184D">
        <w:t xml:space="preserve"> loop</w:t>
      </w:r>
      <w:r>
        <w:t xml:space="preserve"> en de Cortex-M4 een van 400ms. De rode LED</w:t>
      </w:r>
      <w:r w:rsidR="00ED1352">
        <w:t xml:space="preserve"> (Cortex-M7)</w:t>
      </w:r>
      <w:r>
        <w:t xml:space="preserve"> knippert met een frequentie van 2,5Hz. </w:t>
      </w:r>
    </w:p>
    <w:p w14:paraId="0A50A119" w14:textId="77777777" w:rsidR="00A94200" w:rsidRDefault="00A94200" w:rsidP="004622B9"/>
    <w:p w14:paraId="3B36E3C4" w14:textId="77777777" w:rsidR="004622B9" w:rsidRDefault="004622B9" w:rsidP="004622B9">
      <w:pPr>
        <w:keepNext/>
      </w:pPr>
      <w:r>
        <w:rPr>
          <w:noProof/>
        </w:rPr>
        <w:drawing>
          <wp:inline distT="0" distB="0" distL="0" distR="0" wp14:anchorId="29474DB2" wp14:editId="2F7C6761">
            <wp:extent cx="4486940" cy="2878284"/>
            <wp:effectExtent l="0" t="0" r="1270" b="0"/>
            <wp:docPr id="28" name="Afbeelding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fbeelding 28"/>
                    <pic:cNvPicPr/>
                  </pic:nvPicPr>
                  <pic:blipFill>
                    <a:blip r:embed="rId56"/>
                    <a:stretch>
                      <a:fillRect/>
                    </a:stretch>
                  </pic:blipFill>
                  <pic:spPr>
                    <a:xfrm>
                      <a:off x="0" y="0"/>
                      <a:ext cx="4486940" cy="2878284"/>
                    </a:xfrm>
                    <a:prstGeom prst="rect">
                      <a:avLst/>
                    </a:prstGeom>
                  </pic:spPr>
                </pic:pic>
              </a:graphicData>
            </a:graphic>
          </wp:inline>
        </w:drawing>
      </w:r>
    </w:p>
    <w:p w14:paraId="43CC985D" w14:textId="05463A0D" w:rsidR="004622B9" w:rsidRDefault="004622B9" w:rsidP="004622B9">
      <w:pPr>
        <w:pStyle w:val="Bijschrift"/>
      </w:pPr>
      <w:bookmarkStart w:id="148" w:name="_Ref104554956"/>
      <w:bookmarkStart w:id="149" w:name="_Toc105527540"/>
      <w:r>
        <w:t xml:space="preserve">Figuur </w:t>
      </w:r>
      <w:r>
        <w:fldChar w:fldCharType="begin"/>
      </w:r>
      <w:r>
        <w:instrText xml:space="preserve"> SEQ Figuur \* ARABIC </w:instrText>
      </w:r>
      <w:r>
        <w:fldChar w:fldCharType="separate"/>
      </w:r>
      <w:r w:rsidR="00FC58D5">
        <w:rPr>
          <w:noProof/>
        </w:rPr>
        <w:t>26</w:t>
      </w:r>
      <w:r>
        <w:fldChar w:fldCharType="end"/>
      </w:r>
      <w:bookmarkEnd w:id="148"/>
      <w:r>
        <w:t xml:space="preserve"> Schematisch overzicht demo </w:t>
      </w:r>
      <w:proofErr w:type="spellStart"/>
      <w:r>
        <w:t>dual-core</w:t>
      </w:r>
      <w:proofErr w:type="spellEnd"/>
      <w:r>
        <w:t xml:space="preserve"> communicatie</w:t>
      </w:r>
      <w:bookmarkEnd w:id="149"/>
    </w:p>
    <w:p w14:paraId="1AFE108A" w14:textId="77777777" w:rsidR="004622B9" w:rsidRDefault="004622B9" w:rsidP="004622B9"/>
    <w:p w14:paraId="65F2F882" w14:textId="155DF46B" w:rsidR="004622B9" w:rsidRPr="0003156A" w:rsidRDefault="004622B9" w:rsidP="004622B9">
      <w:pPr>
        <w:rPr>
          <w:i/>
          <w:iCs/>
        </w:rPr>
      </w:pPr>
      <w:r w:rsidRPr="0003156A">
        <w:rPr>
          <w:i/>
          <w:iCs/>
        </w:rPr>
        <w:t xml:space="preserve">Ad 1) </w:t>
      </w:r>
      <w:r w:rsidR="00634E88" w:rsidRPr="0003156A">
        <w:rPr>
          <w:i/>
          <w:iCs/>
        </w:rPr>
        <w:t>S</w:t>
      </w:r>
      <w:r w:rsidR="006A43F2" w:rsidRPr="0003156A">
        <w:rPr>
          <w:i/>
          <w:iCs/>
        </w:rPr>
        <w:t>hared memory</w:t>
      </w:r>
      <w:r w:rsidR="00641220" w:rsidRPr="0003156A">
        <w:rPr>
          <w:i/>
          <w:iCs/>
        </w:rPr>
        <w:t xml:space="preserve"> unit test</w:t>
      </w:r>
    </w:p>
    <w:p w14:paraId="35348F9C" w14:textId="1CC99B5F" w:rsidR="004622B9" w:rsidRDefault="009901E3" w:rsidP="004622B9">
      <w:r>
        <w:t xml:space="preserve">Bij het testen van </w:t>
      </w:r>
      <w:r w:rsidR="008B3CFA">
        <w:t>shared</w:t>
      </w:r>
      <w:r w:rsidR="004622B9">
        <w:t xml:space="preserve"> </w:t>
      </w:r>
      <w:r w:rsidR="008B3CFA">
        <w:t xml:space="preserve">memory </w:t>
      </w:r>
      <w:r>
        <w:t xml:space="preserve">zal de </w:t>
      </w:r>
      <w:r w:rsidR="004622B9">
        <w:t xml:space="preserve">Cortex-M4 checken welke waarde in SRAM4 staat. In </w:t>
      </w:r>
      <w:r w:rsidR="004622B9">
        <w:fldChar w:fldCharType="begin"/>
      </w:r>
      <w:r w:rsidR="004622B9">
        <w:instrText xml:space="preserve"> REF _Ref104553249 \h </w:instrText>
      </w:r>
      <w:r w:rsidR="004622B9">
        <w:fldChar w:fldCharType="separate"/>
      </w:r>
      <w:r w:rsidR="00FC58D5">
        <w:t xml:space="preserve">Tabel </w:t>
      </w:r>
      <w:r w:rsidR="00FC58D5">
        <w:rPr>
          <w:noProof/>
        </w:rPr>
        <w:t>7</w:t>
      </w:r>
      <w:r w:rsidR="004622B9">
        <w:fldChar w:fldCharType="end"/>
      </w:r>
      <w:r w:rsidR="004622B9">
        <w:t xml:space="preserve"> is te zien welke waarde in </w:t>
      </w:r>
      <w:r w:rsidR="00DE2054">
        <w:t>shared memory</w:t>
      </w:r>
      <w:r w:rsidR="004622B9">
        <w:t xml:space="preserve"> staat dat zorgt voor het patroon van de gele en groene LED. </w:t>
      </w:r>
      <w:r w:rsidR="00DD0193">
        <w:t>Elke druk op d</w:t>
      </w:r>
      <w:r w:rsidR="004622B9">
        <w:t xml:space="preserve">e button </w:t>
      </w:r>
      <w:r w:rsidR="00DD0193">
        <w:t>(</w:t>
      </w:r>
      <w:r w:rsidR="004622B9">
        <w:t>Cortex-M7</w:t>
      </w:r>
      <w:r w:rsidR="00DD0193">
        <w:t>)</w:t>
      </w:r>
      <w:r w:rsidR="004622B9">
        <w:t xml:space="preserve"> </w:t>
      </w:r>
      <w:r w:rsidR="00DD0193">
        <w:t>verhoogd</w:t>
      </w:r>
      <w:r w:rsidR="004622B9">
        <w:t xml:space="preserve"> de </w:t>
      </w:r>
      <w:r w:rsidR="00DD0193">
        <w:t>data</w:t>
      </w:r>
      <w:r w:rsidR="004622B9">
        <w:t xml:space="preserve"> in SRAM4 tot uiteindelijk de maximale waarde is bereikt (3). Daarna begint de data weer op 0. Daarnaast wordt bij elke druk op de button ook een HSEM verstuurd naar de Cortex-M4. Bij het ontvangen van de HSEM checkt de Cortex-M4 welke data in </w:t>
      </w:r>
      <w:r w:rsidR="003D47AF">
        <w:t xml:space="preserve">shared memory </w:t>
      </w:r>
      <w:r w:rsidR="004622B9">
        <w:t>staat en voert een patroon uit.</w:t>
      </w:r>
    </w:p>
    <w:p w14:paraId="3C761B3B" w14:textId="77777777" w:rsidR="004622B9" w:rsidRDefault="004622B9" w:rsidP="004622B9"/>
    <w:p w14:paraId="19FF6BD2" w14:textId="250725A4" w:rsidR="004622B9" w:rsidRDefault="004622B9" w:rsidP="004622B9">
      <w:pPr>
        <w:pStyle w:val="Bijschrift"/>
        <w:keepNext/>
      </w:pPr>
      <w:bookmarkStart w:id="150" w:name="_Ref104553249"/>
      <w:bookmarkStart w:id="151" w:name="_Toc105522326"/>
      <w:r>
        <w:t xml:space="preserve">Tabel </w:t>
      </w:r>
      <w:r>
        <w:fldChar w:fldCharType="begin"/>
      </w:r>
      <w:r>
        <w:instrText xml:space="preserve"> SEQ Tabel \* ARABIC </w:instrText>
      </w:r>
      <w:r>
        <w:fldChar w:fldCharType="separate"/>
      </w:r>
      <w:r w:rsidR="00FC58D5">
        <w:rPr>
          <w:noProof/>
        </w:rPr>
        <w:t>7</w:t>
      </w:r>
      <w:r>
        <w:fldChar w:fldCharType="end"/>
      </w:r>
      <w:bookmarkEnd w:id="150"/>
      <w:r>
        <w:t xml:space="preserve"> Mogelijke patronen gedeelde data</w:t>
      </w:r>
      <w:bookmarkEnd w:id="151"/>
    </w:p>
    <w:tbl>
      <w:tblPr>
        <w:tblStyle w:val="Rastertabel4-Accent1"/>
        <w:tblW w:w="0" w:type="auto"/>
        <w:tblLook w:val="04A0" w:firstRow="1" w:lastRow="0" w:firstColumn="1" w:lastColumn="0" w:noHBand="0" w:noVBand="1"/>
      </w:tblPr>
      <w:tblGrid>
        <w:gridCol w:w="1413"/>
        <w:gridCol w:w="3827"/>
        <w:gridCol w:w="3776"/>
      </w:tblGrid>
      <w:tr w:rsidR="004622B9" w14:paraId="50C2861C" w14:textId="77777777" w:rsidTr="00BF58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76D81268" w14:textId="77777777" w:rsidR="004622B9" w:rsidRDefault="004622B9" w:rsidP="00BF580C">
            <w:r>
              <w:t>Data SRAM4</w:t>
            </w:r>
          </w:p>
        </w:tc>
        <w:tc>
          <w:tcPr>
            <w:tcW w:w="3827" w:type="dxa"/>
          </w:tcPr>
          <w:p w14:paraId="5A4705AF" w14:textId="77777777" w:rsidR="004622B9" w:rsidRDefault="004622B9" w:rsidP="00BF580C">
            <w:pPr>
              <w:cnfStyle w:val="100000000000" w:firstRow="1" w:lastRow="0" w:firstColumn="0" w:lastColumn="0" w:oddVBand="0" w:evenVBand="0" w:oddHBand="0" w:evenHBand="0" w:firstRowFirstColumn="0" w:firstRowLastColumn="0" w:lastRowFirstColumn="0" w:lastRowLastColumn="0"/>
            </w:pPr>
            <w:r>
              <w:t>Gele LED</w:t>
            </w:r>
          </w:p>
        </w:tc>
        <w:tc>
          <w:tcPr>
            <w:tcW w:w="3776" w:type="dxa"/>
          </w:tcPr>
          <w:p w14:paraId="71B1E59C" w14:textId="77777777" w:rsidR="004622B9" w:rsidRDefault="004622B9" w:rsidP="00BF580C">
            <w:pPr>
              <w:cnfStyle w:val="100000000000" w:firstRow="1" w:lastRow="0" w:firstColumn="0" w:lastColumn="0" w:oddVBand="0" w:evenVBand="0" w:oddHBand="0" w:evenHBand="0" w:firstRowFirstColumn="0" w:firstRowLastColumn="0" w:lastRowFirstColumn="0" w:lastRowLastColumn="0"/>
            </w:pPr>
            <w:r>
              <w:t>Groene LED</w:t>
            </w:r>
          </w:p>
        </w:tc>
      </w:tr>
      <w:tr w:rsidR="004622B9" w14:paraId="79D3121E" w14:textId="77777777" w:rsidTr="00BF58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519FC480" w14:textId="77777777" w:rsidR="004622B9" w:rsidRDefault="004622B9" w:rsidP="00BF580C">
            <w:r>
              <w:t>0</w:t>
            </w:r>
          </w:p>
        </w:tc>
        <w:tc>
          <w:tcPr>
            <w:tcW w:w="3827" w:type="dxa"/>
          </w:tcPr>
          <w:p w14:paraId="794244A7" w14:textId="77777777" w:rsidR="004622B9" w:rsidRDefault="004622B9" w:rsidP="00BF580C">
            <w:pPr>
              <w:cnfStyle w:val="000000100000" w:firstRow="0" w:lastRow="0" w:firstColumn="0" w:lastColumn="0" w:oddVBand="0" w:evenVBand="0" w:oddHBand="1" w:evenHBand="0" w:firstRowFirstColumn="0" w:firstRowLastColumn="0" w:lastRowFirstColumn="0" w:lastRowLastColumn="0"/>
            </w:pPr>
            <w:r>
              <w:t>Aan</w:t>
            </w:r>
          </w:p>
        </w:tc>
        <w:tc>
          <w:tcPr>
            <w:tcW w:w="3776" w:type="dxa"/>
          </w:tcPr>
          <w:p w14:paraId="7E50B8EB" w14:textId="77777777" w:rsidR="004622B9" w:rsidRDefault="004622B9" w:rsidP="00BF580C">
            <w:pPr>
              <w:cnfStyle w:val="000000100000" w:firstRow="0" w:lastRow="0" w:firstColumn="0" w:lastColumn="0" w:oddVBand="0" w:evenVBand="0" w:oddHBand="1" w:evenHBand="0" w:firstRowFirstColumn="0" w:firstRowLastColumn="0" w:lastRowFirstColumn="0" w:lastRowLastColumn="0"/>
            </w:pPr>
            <w:r>
              <w:t>Aan</w:t>
            </w:r>
          </w:p>
        </w:tc>
      </w:tr>
      <w:tr w:rsidR="004622B9" w14:paraId="57B77F59" w14:textId="77777777" w:rsidTr="00BF580C">
        <w:tc>
          <w:tcPr>
            <w:cnfStyle w:val="001000000000" w:firstRow="0" w:lastRow="0" w:firstColumn="1" w:lastColumn="0" w:oddVBand="0" w:evenVBand="0" w:oddHBand="0" w:evenHBand="0" w:firstRowFirstColumn="0" w:firstRowLastColumn="0" w:lastRowFirstColumn="0" w:lastRowLastColumn="0"/>
            <w:tcW w:w="1413" w:type="dxa"/>
          </w:tcPr>
          <w:p w14:paraId="316B07C1" w14:textId="77777777" w:rsidR="004622B9" w:rsidRDefault="004622B9" w:rsidP="00BF580C">
            <w:r>
              <w:t>1</w:t>
            </w:r>
          </w:p>
        </w:tc>
        <w:tc>
          <w:tcPr>
            <w:tcW w:w="3827" w:type="dxa"/>
          </w:tcPr>
          <w:p w14:paraId="72153E84" w14:textId="77777777" w:rsidR="004622B9" w:rsidRDefault="004622B9" w:rsidP="00BF580C">
            <w:pPr>
              <w:cnfStyle w:val="000000000000" w:firstRow="0" w:lastRow="0" w:firstColumn="0" w:lastColumn="0" w:oddVBand="0" w:evenVBand="0" w:oddHBand="0" w:evenHBand="0" w:firstRowFirstColumn="0" w:firstRowLastColumn="0" w:lastRowFirstColumn="0" w:lastRowLastColumn="0"/>
            </w:pPr>
            <w:r>
              <w:t>Knippert met een frequentie van 1,25Hz</w:t>
            </w:r>
          </w:p>
        </w:tc>
        <w:tc>
          <w:tcPr>
            <w:tcW w:w="3776" w:type="dxa"/>
          </w:tcPr>
          <w:p w14:paraId="340C5221" w14:textId="77777777" w:rsidR="004622B9" w:rsidRDefault="004622B9" w:rsidP="00BF580C">
            <w:pPr>
              <w:cnfStyle w:val="000000000000" w:firstRow="0" w:lastRow="0" w:firstColumn="0" w:lastColumn="0" w:oddVBand="0" w:evenVBand="0" w:oddHBand="0" w:evenHBand="0" w:firstRowFirstColumn="0" w:firstRowLastColumn="0" w:lastRowFirstColumn="0" w:lastRowLastColumn="0"/>
            </w:pPr>
            <w:r>
              <w:t>Uit</w:t>
            </w:r>
          </w:p>
        </w:tc>
      </w:tr>
      <w:tr w:rsidR="004622B9" w14:paraId="5A818A13" w14:textId="77777777" w:rsidTr="00BF58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359D5E7C" w14:textId="77777777" w:rsidR="004622B9" w:rsidRDefault="004622B9" w:rsidP="00BF580C">
            <w:r>
              <w:t>2</w:t>
            </w:r>
          </w:p>
        </w:tc>
        <w:tc>
          <w:tcPr>
            <w:tcW w:w="3827" w:type="dxa"/>
          </w:tcPr>
          <w:p w14:paraId="713E9D20" w14:textId="77777777" w:rsidR="004622B9" w:rsidRDefault="004622B9" w:rsidP="00BF580C">
            <w:pPr>
              <w:cnfStyle w:val="000000100000" w:firstRow="0" w:lastRow="0" w:firstColumn="0" w:lastColumn="0" w:oddVBand="0" w:evenVBand="0" w:oddHBand="1" w:evenHBand="0" w:firstRowFirstColumn="0" w:firstRowLastColumn="0" w:lastRowFirstColumn="0" w:lastRowLastColumn="0"/>
            </w:pPr>
            <w:r>
              <w:t>Uit</w:t>
            </w:r>
          </w:p>
        </w:tc>
        <w:tc>
          <w:tcPr>
            <w:tcW w:w="3776" w:type="dxa"/>
          </w:tcPr>
          <w:p w14:paraId="0A1ECBEA" w14:textId="77777777" w:rsidR="004622B9" w:rsidRDefault="004622B9" w:rsidP="00BF580C">
            <w:pPr>
              <w:cnfStyle w:val="000000100000" w:firstRow="0" w:lastRow="0" w:firstColumn="0" w:lastColumn="0" w:oddVBand="0" w:evenVBand="0" w:oddHBand="1" w:evenHBand="0" w:firstRowFirstColumn="0" w:firstRowLastColumn="0" w:lastRowFirstColumn="0" w:lastRowLastColumn="0"/>
            </w:pPr>
            <w:r>
              <w:t>Knippert met een frequentie van 1,25Hz</w:t>
            </w:r>
          </w:p>
        </w:tc>
      </w:tr>
      <w:tr w:rsidR="004622B9" w14:paraId="34C19368" w14:textId="77777777" w:rsidTr="00BF580C">
        <w:tc>
          <w:tcPr>
            <w:cnfStyle w:val="001000000000" w:firstRow="0" w:lastRow="0" w:firstColumn="1" w:lastColumn="0" w:oddVBand="0" w:evenVBand="0" w:oddHBand="0" w:evenHBand="0" w:firstRowFirstColumn="0" w:firstRowLastColumn="0" w:lastRowFirstColumn="0" w:lastRowLastColumn="0"/>
            <w:tcW w:w="1413" w:type="dxa"/>
          </w:tcPr>
          <w:p w14:paraId="369AF257" w14:textId="77777777" w:rsidR="004622B9" w:rsidRDefault="004622B9" w:rsidP="00BF580C">
            <w:r>
              <w:t>3</w:t>
            </w:r>
          </w:p>
        </w:tc>
        <w:tc>
          <w:tcPr>
            <w:tcW w:w="3827" w:type="dxa"/>
          </w:tcPr>
          <w:p w14:paraId="714FBB9C" w14:textId="77777777" w:rsidR="004622B9" w:rsidRDefault="004622B9" w:rsidP="00BF580C">
            <w:pPr>
              <w:cnfStyle w:val="000000000000" w:firstRow="0" w:lastRow="0" w:firstColumn="0" w:lastColumn="0" w:oddVBand="0" w:evenVBand="0" w:oddHBand="0" w:evenHBand="0" w:firstRowFirstColumn="0" w:firstRowLastColumn="0" w:lastRowFirstColumn="0" w:lastRowLastColumn="0"/>
            </w:pPr>
            <w:r>
              <w:t>Knippert met een frequentie van 1,25Hz</w:t>
            </w:r>
          </w:p>
        </w:tc>
        <w:tc>
          <w:tcPr>
            <w:tcW w:w="3776" w:type="dxa"/>
          </w:tcPr>
          <w:p w14:paraId="1ADD3EDE" w14:textId="77777777" w:rsidR="004622B9" w:rsidRDefault="004622B9" w:rsidP="00BF580C">
            <w:pPr>
              <w:cnfStyle w:val="000000000000" w:firstRow="0" w:lastRow="0" w:firstColumn="0" w:lastColumn="0" w:oddVBand="0" w:evenVBand="0" w:oddHBand="0" w:evenHBand="0" w:firstRowFirstColumn="0" w:firstRowLastColumn="0" w:lastRowFirstColumn="0" w:lastRowLastColumn="0"/>
            </w:pPr>
            <w:r>
              <w:t>Knippert met een frequentie van 1,25Hz</w:t>
            </w:r>
          </w:p>
        </w:tc>
      </w:tr>
      <w:tr w:rsidR="004622B9" w14:paraId="3A7A1F1F" w14:textId="77777777" w:rsidTr="00BF58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0140BE93" w14:textId="77777777" w:rsidR="004622B9" w:rsidRDefault="004622B9" w:rsidP="00BF580C">
            <w:r>
              <w:t>onbekend</w:t>
            </w:r>
          </w:p>
        </w:tc>
        <w:tc>
          <w:tcPr>
            <w:tcW w:w="3827" w:type="dxa"/>
          </w:tcPr>
          <w:p w14:paraId="2BDBACF3" w14:textId="77777777" w:rsidR="004622B9" w:rsidRDefault="004622B9" w:rsidP="00BF580C">
            <w:pPr>
              <w:cnfStyle w:val="000000100000" w:firstRow="0" w:lastRow="0" w:firstColumn="0" w:lastColumn="0" w:oddVBand="0" w:evenVBand="0" w:oddHBand="1" w:evenHBand="0" w:firstRowFirstColumn="0" w:firstRowLastColumn="0" w:lastRowFirstColumn="0" w:lastRowLastColumn="0"/>
            </w:pPr>
            <w:r>
              <w:t>Uit</w:t>
            </w:r>
          </w:p>
        </w:tc>
        <w:tc>
          <w:tcPr>
            <w:tcW w:w="3776" w:type="dxa"/>
          </w:tcPr>
          <w:p w14:paraId="2586ABD0" w14:textId="77777777" w:rsidR="004622B9" w:rsidRDefault="004622B9" w:rsidP="00BF580C">
            <w:pPr>
              <w:cnfStyle w:val="000000100000" w:firstRow="0" w:lastRow="0" w:firstColumn="0" w:lastColumn="0" w:oddVBand="0" w:evenVBand="0" w:oddHBand="1" w:evenHBand="0" w:firstRowFirstColumn="0" w:firstRowLastColumn="0" w:lastRowFirstColumn="0" w:lastRowLastColumn="0"/>
            </w:pPr>
            <w:r>
              <w:t>Uit</w:t>
            </w:r>
          </w:p>
        </w:tc>
      </w:tr>
    </w:tbl>
    <w:p w14:paraId="7A08AE34" w14:textId="77777777" w:rsidR="004622B9" w:rsidRDefault="004622B9" w:rsidP="004622B9"/>
    <w:p w14:paraId="3A10036B" w14:textId="0D3F10C7" w:rsidR="004622B9" w:rsidRPr="006A43F2" w:rsidRDefault="004622B9" w:rsidP="004622B9">
      <w:pPr>
        <w:rPr>
          <w:i/>
          <w:iCs/>
        </w:rPr>
      </w:pPr>
      <w:r w:rsidRPr="006A43F2">
        <w:rPr>
          <w:i/>
          <w:iCs/>
        </w:rPr>
        <w:t>Ad 2)</w:t>
      </w:r>
      <w:r w:rsidR="00C32128" w:rsidRPr="006A43F2">
        <w:rPr>
          <w:i/>
          <w:iCs/>
        </w:rPr>
        <w:t xml:space="preserve"> </w:t>
      </w:r>
      <w:r w:rsidRPr="006A43F2">
        <w:rPr>
          <w:i/>
          <w:iCs/>
        </w:rPr>
        <w:t>HSEM</w:t>
      </w:r>
      <w:r w:rsidR="00641220">
        <w:rPr>
          <w:i/>
          <w:iCs/>
        </w:rPr>
        <w:t xml:space="preserve"> unit test</w:t>
      </w:r>
    </w:p>
    <w:p w14:paraId="42EA8B23" w14:textId="7F697D9D" w:rsidR="008C2E66" w:rsidRDefault="00EB14FD" w:rsidP="004622B9">
      <w:pPr>
        <w:widowControl/>
        <w:spacing w:line="240" w:lineRule="auto"/>
      </w:pPr>
      <w:r>
        <w:t xml:space="preserve">Bij het testen zal de Cortex-M4 verschillende </w:t>
      </w:r>
      <w:r w:rsidR="004622B9">
        <w:t xml:space="preserve">HSEM </w:t>
      </w:r>
      <w:r>
        <w:t xml:space="preserve">ontvangen. </w:t>
      </w:r>
      <w:r w:rsidR="004622B9">
        <w:t xml:space="preserve">In </w:t>
      </w:r>
      <w:r w:rsidR="008C2E66">
        <w:fldChar w:fldCharType="begin"/>
      </w:r>
      <w:r w:rsidR="008C2E66">
        <w:instrText xml:space="preserve"> REF _Ref104553189 \h </w:instrText>
      </w:r>
      <w:r w:rsidR="008C2E66">
        <w:fldChar w:fldCharType="separate"/>
      </w:r>
      <w:r w:rsidR="00FC58D5">
        <w:t xml:space="preserve">Tabel </w:t>
      </w:r>
      <w:r w:rsidR="00FC58D5">
        <w:rPr>
          <w:noProof/>
        </w:rPr>
        <w:t>8</w:t>
      </w:r>
      <w:r w:rsidR="008C2E66">
        <w:fldChar w:fldCharType="end"/>
      </w:r>
      <w:r w:rsidR="004622B9">
        <w:t xml:space="preserve"> is te zien welke HSEM hoort bij een bepaald patroon</w:t>
      </w:r>
      <w:r w:rsidR="00996895">
        <w:t xml:space="preserve"> van de gele en groene LED</w:t>
      </w:r>
      <w:r w:rsidR="004622B9">
        <w:t xml:space="preserve">. De button verbonden met de Cortex-M7 zorgt bij deze </w:t>
      </w:r>
      <w:r w:rsidR="00996895">
        <w:t>test</w:t>
      </w:r>
      <w:r w:rsidR="004622B9">
        <w:t xml:space="preserve"> er voor dat </w:t>
      </w:r>
      <w:r w:rsidR="005A25DB">
        <w:t>alle</w:t>
      </w:r>
      <w:r w:rsidR="004622B9">
        <w:t xml:space="preserve"> </w:t>
      </w:r>
      <w:proofErr w:type="spellStart"/>
      <w:r w:rsidR="004622B9">
        <w:t>HSEM’s</w:t>
      </w:r>
      <w:proofErr w:type="spellEnd"/>
      <w:r w:rsidR="004622B9">
        <w:t xml:space="preserve"> doorlopen worden.</w:t>
      </w:r>
    </w:p>
    <w:p w14:paraId="2C550D50" w14:textId="77777777" w:rsidR="008C2E66" w:rsidRDefault="008C2E66">
      <w:pPr>
        <w:widowControl/>
        <w:spacing w:line="240" w:lineRule="auto"/>
      </w:pPr>
      <w:r>
        <w:br w:type="page"/>
      </w:r>
    </w:p>
    <w:p w14:paraId="06EE6111" w14:textId="430D15DC" w:rsidR="004622B9" w:rsidRDefault="004622B9" w:rsidP="004622B9">
      <w:pPr>
        <w:pStyle w:val="Bijschrift"/>
        <w:keepNext/>
      </w:pPr>
      <w:bookmarkStart w:id="152" w:name="_Ref104553189"/>
      <w:bookmarkStart w:id="153" w:name="_Ref105142430"/>
      <w:bookmarkStart w:id="154" w:name="_Ref105346309"/>
      <w:bookmarkStart w:id="155" w:name="_Toc105522327"/>
      <w:r>
        <w:lastRenderedPageBreak/>
        <w:t xml:space="preserve">Tabel </w:t>
      </w:r>
      <w:r>
        <w:fldChar w:fldCharType="begin"/>
      </w:r>
      <w:r>
        <w:instrText xml:space="preserve"> SEQ Tabel \* ARABIC </w:instrText>
      </w:r>
      <w:r>
        <w:fldChar w:fldCharType="separate"/>
      </w:r>
      <w:r w:rsidR="00FC58D5">
        <w:rPr>
          <w:noProof/>
        </w:rPr>
        <w:t>8</w:t>
      </w:r>
      <w:r>
        <w:fldChar w:fldCharType="end"/>
      </w:r>
      <w:bookmarkEnd w:id="152"/>
      <w:bookmarkEnd w:id="153"/>
      <w:bookmarkEnd w:id="154"/>
      <w:r>
        <w:t xml:space="preserve"> Mogelijke patronen HSEM</w:t>
      </w:r>
      <w:bookmarkEnd w:id="155"/>
    </w:p>
    <w:tbl>
      <w:tblPr>
        <w:tblStyle w:val="Rastertabel4-Accent1"/>
        <w:tblW w:w="0" w:type="auto"/>
        <w:tblLook w:val="04A0" w:firstRow="1" w:lastRow="0" w:firstColumn="1" w:lastColumn="0" w:noHBand="0" w:noVBand="1"/>
      </w:tblPr>
      <w:tblGrid>
        <w:gridCol w:w="1413"/>
        <w:gridCol w:w="3827"/>
        <w:gridCol w:w="3776"/>
      </w:tblGrid>
      <w:tr w:rsidR="004622B9" w14:paraId="46F4C2CE" w14:textId="77777777" w:rsidTr="00BF58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020E6E32" w14:textId="77777777" w:rsidR="004622B9" w:rsidRDefault="004622B9" w:rsidP="00BF580C">
            <w:r>
              <w:t>HSEM</w:t>
            </w:r>
          </w:p>
        </w:tc>
        <w:tc>
          <w:tcPr>
            <w:tcW w:w="3827" w:type="dxa"/>
          </w:tcPr>
          <w:p w14:paraId="7EA61D4C" w14:textId="77777777" w:rsidR="004622B9" w:rsidRDefault="004622B9" w:rsidP="00BF580C">
            <w:pPr>
              <w:cnfStyle w:val="100000000000" w:firstRow="1" w:lastRow="0" w:firstColumn="0" w:lastColumn="0" w:oddVBand="0" w:evenVBand="0" w:oddHBand="0" w:evenHBand="0" w:firstRowFirstColumn="0" w:firstRowLastColumn="0" w:lastRowFirstColumn="0" w:lastRowLastColumn="0"/>
            </w:pPr>
            <w:r>
              <w:t>Gele LED</w:t>
            </w:r>
          </w:p>
        </w:tc>
        <w:tc>
          <w:tcPr>
            <w:tcW w:w="3776" w:type="dxa"/>
          </w:tcPr>
          <w:p w14:paraId="45BEE219" w14:textId="77777777" w:rsidR="004622B9" w:rsidRDefault="004622B9" w:rsidP="00BF580C">
            <w:pPr>
              <w:cnfStyle w:val="100000000000" w:firstRow="1" w:lastRow="0" w:firstColumn="0" w:lastColumn="0" w:oddVBand="0" w:evenVBand="0" w:oddHBand="0" w:evenHBand="0" w:firstRowFirstColumn="0" w:firstRowLastColumn="0" w:lastRowFirstColumn="0" w:lastRowLastColumn="0"/>
            </w:pPr>
            <w:r>
              <w:t>Groene LED</w:t>
            </w:r>
          </w:p>
        </w:tc>
      </w:tr>
      <w:tr w:rsidR="004622B9" w14:paraId="72C9AF98" w14:textId="77777777" w:rsidTr="00BF58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36E23DFD" w14:textId="77777777" w:rsidR="004622B9" w:rsidRDefault="004622B9" w:rsidP="00BF580C">
            <w:r>
              <w:t>HSEM-1</w:t>
            </w:r>
          </w:p>
        </w:tc>
        <w:tc>
          <w:tcPr>
            <w:tcW w:w="3827" w:type="dxa"/>
          </w:tcPr>
          <w:p w14:paraId="2070F4FE" w14:textId="77777777" w:rsidR="004622B9" w:rsidRDefault="004622B9" w:rsidP="00BF580C">
            <w:pPr>
              <w:cnfStyle w:val="000000100000" w:firstRow="0" w:lastRow="0" w:firstColumn="0" w:lastColumn="0" w:oddVBand="0" w:evenVBand="0" w:oddHBand="1" w:evenHBand="0" w:firstRowFirstColumn="0" w:firstRowLastColumn="0" w:lastRowFirstColumn="0" w:lastRowLastColumn="0"/>
            </w:pPr>
            <w:r>
              <w:t>Aan</w:t>
            </w:r>
          </w:p>
        </w:tc>
        <w:tc>
          <w:tcPr>
            <w:tcW w:w="3776" w:type="dxa"/>
          </w:tcPr>
          <w:p w14:paraId="28738533" w14:textId="77777777" w:rsidR="004622B9" w:rsidRDefault="004622B9" w:rsidP="00BF580C">
            <w:pPr>
              <w:cnfStyle w:val="000000100000" w:firstRow="0" w:lastRow="0" w:firstColumn="0" w:lastColumn="0" w:oddVBand="0" w:evenVBand="0" w:oddHBand="1" w:evenHBand="0" w:firstRowFirstColumn="0" w:firstRowLastColumn="0" w:lastRowFirstColumn="0" w:lastRowLastColumn="0"/>
            </w:pPr>
            <w:r>
              <w:t>Aan</w:t>
            </w:r>
          </w:p>
        </w:tc>
      </w:tr>
      <w:tr w:rsidR="004622B9" w14:paraId="566D8BC4" w14:textId="77777777" w:rsidTr="00BF580C">
        <w:tc>
          <w:tcPr>
            <w:cnfStyle w:val="001000000000" w:firstRow="0" w:lastRow="0" w:firstColumn="1" w:lastColumn="0" w:oddVBand="0" w:evenVBand="0" w:oddHBand="0" w:evenHBand="0" w:firstRowFirstColumn="0" w:firstRowLastColumn="0" w:lastRowFirstColumn="0" w:lastRowLastColumn="0"/>
            <w:tcW w:w="1413" w:type="dxa"/>
          </w:tcPr>
          <w:p w14:paraId="3E6251A8" w14:textId="77777777" w:rsidR="004622B9" w:rsidRDefault="004622B9" w:rsidP="00BF580C">
            <w:r>
              <w:t>HSEM-2</w:t>
            </w:r>
          </w:p>
        </w:tc>
        <w:tc>
          <w:tcPr>
            <w:tcW w:w="3827" w:type="dxa"/>
          </w:tcPr>
          <w:p w14:paraId="5CE36230" w14:textId="77777777" w:rsidR="004622B9" w:rsidRDefault="004622B9" w:rsidP="00BF580C">
            <w:pPr>
              <w:cnfStyle w:val="000000000000" w:firstRow="0" w:lastRow="0" w:firstColumn="0" w:lastColumn="0" w:oddVBand="0" w:evenVBand="0" w:oddHBand="0" w:evenHBand="0" w:firstRowFirstColumn="0" w:firstRowLastColumn="0" w:lastRowFirstColumn="0" w:lastRowLastColumn="0"/>
            </w:pPr>
            <w:r>
              <w:t>Knippert met een frequentie van 1,25Hz</w:t>
            </w:r>
          </w:p>
        </w:tc>
        <w:tc>
          <w:tcPr>
            <w:tcW w:w="3776" w:type="dxa"/>
          </w:tcPr>
          <w:p w14:paraId="1A3AA235" w14:textId="77777777" w:rsidR="004622B9" w:rsidRDefault="004622B9" w:rsidP="00BF580C">
            <w:pPr>
              <w:cnfStyle w:val="000000000000" w:firstRow="0" w:lastRow="0" w:firstColumn="0" w:lastColumn="0" w:oddVBand="0" w:evenVBand="0" w:oddHBand="0" w:evenHBand="0" w:firstRowFirstColumn="0" w:firstRowLastColumn="0" w:lastRowFirstColumn="0" w:lastRowLastColumn="0"/>
            </w:pPr>
            <w:r>
              <w:t>Uit</w:t>
            </w:r>
          </w:p>
        </w:tc>
      </w:tr>
      <w:tr w:rsidR="004622B9" w14:paraId="7BE86491" w14:textId="77777777" w:rsidTr="00BF58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4397C71A" w14:textId="77777777" w:rsidR="004622B9" w:rsidRDefault="004622B9" w:rsidP="00BF580C">
            <w:r>
              <w:t>HSEM-3</w:t>
            </w:r>
          </w:p>
        </w:tc>
        <w:tc>
          <w:tcPr>
            <w:tcW w:w="3827" w:type="dxa"/>
          </w:tcPr>
          <w:p w14:paraId="30BE15AD" w14:textId="77777777" w:rsidR="004622B9" w:rsidRDefault="004622B9" w:rsidP="00BF580C">
            <w:pPr>
              <w:cnfStyle w:val="000000100000" w:firstRow="0" w:lastRow="0" w:firstColumn="0" w:lastColumn="0" w:oddVBand="0" w:evenVBand="0" w:oddHBand="1" w:evenHBand="0" w:firstRowFirstColumn="0" w:firstRowLastColumn="0" w:lastRowFirstColumn="0" w:lastRowLastColumn="0"/>
            </w:pPr>
            <w:r>
              <w:t>Uit</w:t>
            </w:r>
          </w:p>
        </w:tc>
        <w:tc>
          <w:tcPr>
            <w:tcW w:w="3776" w:type="dxa"/>
          </w:tcPr>
          <w:p w14:paraId="0752508A" w14:textId="77777777" w:rsidR="004622B9" w:rsidRDefault="004622B9" w:rsidP="00BF580C">
            <w:pPr>
              <w:cnfStyle w:val="000000100000" w:firstRow="0" w:lastRow="0" w:firstColumn="0" w:lastColumn="0" w:oddVBand="0" w:evenVBand="0" w:oddHBand="1" w:evenHBand="0" w:firstRowFirstColumn="0" w:firstRowLastColumn="0" w:lastRowFirstColumn="0" w:lastRowLastColumn="0"/>
            </w:pPr>
            <w:r>
              <w:t>Knippert met een frequentie van 1,25Hz</w:t>
            </w:r>
          </w:p>
        </w:tc>
      </w:tr>
      <w:tr w:rsidR="004622B9" w14:paraId="6EFC70D9" w14:textId="77777777" w:rsidTr="00BF580C">
        <w:tc>
          <w:tcPr>
            <w:cnfStyle w:val="001000000000" w:firstRow="0" w:lastRow="0" w:firstColumn="1" w:lastColumn="0" w:oddVBand="0" w:evenVBand="0" w:oddHBand="0" w:evenHBand="0" w:firstRowFirstColumn="0" w:firstRowLastColumn="0" w:lastRowFirstColumn="0" w:lastRowLastColumn="0"/>
            <w:tcW w:w="1413" w:type="dxa"/>
          </w:tcPr>
          <w:p w14:paraId="1D6715D9" w14:textId="77777777" w:rsidR="004622B9" w:rsidRDefault="004622B9" w:rsidP="00BF580C">
            <w:r>
              <w:t>HSEM-4</w:t>
            </w:r>
          </w:p>
        </w:tc>
        <w:tc>
          <w:tcPr>
            <w:tcW w:w="3827" w:type="dxa"/>
          </w:tcPr>
          <w:p w14:paraId="16BDF363" w14:textId="77777777" w:rsidR="004622B9" w:rsidRDefault="004622B9" w:rsidP="00BF580C">
            <w:pPr>
              <w:cnfStyle w:val="000000000000" w:firstRow="0" w:lastRow="0" w:firstColumn="0" w:lastColumn="0" w:oddVBand="0" w:evenVBand="0" w:oddHBand="0" w:evenHBand="0" w:firstRowFirstColumn="0" w:firstRowLastColumn="0" w:lastRowFirstColumn="0" w:lastRowLastColumn="0"/>
            </w:pPr>
            <w:r>
              <w:t>Knippert met een frequentie van 1,25Hz</w:t>
            </w:r>
          </w:p>
        </w:tc>
        <w:tc>
          <w:tcPr>
            <w:tcW w:w="3776" w:type="dxa"/>
          </w:tcPr>
          <w:p w14:paraId="102ED05E" w14:textId="77777777" w:rsidR="004622B9" w:rsidRDefault="004622B9" w:rsidP="00BF580C">
            <w:pPr>
              <w:cnfStyle w:val="000000000000" w:firstRow="0" w:lastRow="0" w:firstColumn="0" w:lastColumn="0" w:oddVBand="0" w:evenVBand="0" w:oddHBand="0" w:evenHBand="0" w:firstRowFirstColumn="0" w:firstRowLastColumn="0" w:lastRowFirstColumn="0" w:lastRowLastColumn="0"/>
            </w:pPr>
            <w:r>
              <w:t>Knippert met een frequentie van 1,25Hz</w:t>
            </w:r>
          </w:p>
        </w:tc>
      </w:tr>
      <w:tr w:rsidR="004622B9" w14:paraId="4F2DA6B6" w14:textId="77777777" w:rsidTr="00BF58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658238B4" w14:textId="77777777" w:rsidR="004622B9" w:rsidRDefault="004622B9" w:rsidP="00BF580C">
            <w:r>
              <w:t>onbekend</w:t>
            </w:r>
          </w:p>
        </w:tc>
        <w:tc>
          <w:tcPr>
            <w:tcW w:w="3827" w:type="dxa"/>
          </w:tcPr>
          <w:p w14:paraId="4FC6459B" w14:textId="77777777" w:rsidR="004622B9" w:rsidRDefault="004622B9" w:rsidP="00BF580C">
            <w:pPr>
              <w:cnfStyle w:val="000000100000" w:firstRow="0" w:lastRow="0" w:firstColumn="0" w:lastColumn="0" w:oddVBand="0" w:evenVBand="0" w:oddHBand="1" w:evenHBand="0" w:firstRowFirstColumn="0" w:firstRowLastColumn="0" w:lastRowFirstColumn="0" w:lastRowLastColumn="0"/>
            </w:pPr>
            <w:r>
              <w:t>Uit</w:t>
            </w:r>
          </w:p>
        </w:tc>
        <w:tc>
          <w:tcPr>
            <w:tcW w:w="3776" w:type="dxa"/>
          </w:tcPr>
          <w:p w14:paraId="04691A96" w14:textId="77777777" w:rsidR="004622B9" w:rsidRDefault="004622B9" w:rsidP="00BF580C">
            <w:pPr>
              <w:cnfStyle w:val="000000100000" w:firstRow="0" w:lastRow="0" w:firstColumn="0" w:lastColumn="0" w:oddVBand="0" w:evenVBand="0" w:oddHBand="1" w:evenHBand="0" w:firstRowFirstColumn="0" w:firstRowLastColumn="0" w:lastRowFirstColumn="0" w:lastRowLastColumn="0"/>
            </w:pPr>
            <w:r>
              <w:t>Uit</w:t>
            </w:r>
          </w:p>
        </w:tc>
      </w:tr>
    </w:tbl>
    <w:p w14:paraId="25617321" w14:textId="77777777" w:rsidR="004622B9" w:rsidRDefault="004622B9" w:rsidP="004622B9"/>
    <w:p w14:paraId="6BCA618F" w14:textId="18189856" w:rsidR="007F2C40" w:rsidRPr="00B91B07" w:rsidRDefault="007F2C40" w:rsidP="007F2C40">
      <w:pPr>
        <w:rPr>
          <w:lang w:eastAsia="nl-NL"/>
        </w:rPr>
      </w:pPr>
      <w:r w:rsidRPr="00B91B07">
        <w:rPr>
          <w:lang w:eastAsia="nl-NL"/>
        </w:rPr>
        <w:t xml:space="preserve">Tijdens de implementatie </w:t>
      </w:r>
      <w:r>
        <w:rPr>
          <w:lang w:eastAsia="nl-NL"/>
        </w:rPr>
        <w:t xml:space="preserve">van de </w:t>
      </w:r>
      <w:proofErr w:type="spellStart"/>
      <w:r>
        <w:rPr>
          <w:lang w:eastAsia="nl-NL"/>
        </w:rPr>
        <w:t>dual-core</w:t>
      </w:r>
      <w:proofErr w:type="spellEnd"/>
      <w:r>
        <w:rPr>
          <w:lang w:eastAsia="nl-NL"/>
        </w:rPr>
        <w:t xml:space="preserve"> communicatie is er probleem van data coherentie opgetreden door cache. Als oplossing voor dit probleem is b</w:t>
      </w:r>
      <w:r>
        <w:t xml:space="preserve">innen het project gekozen voor een Memory </w:t>
      </w:r>
      <w:proofErr w:type="spellStart"/>
      <w:r>
        <w:t>Protection</w:t>
      </w:r>
      <w:proofErr w:type="spellEnd"/>
      <w:r>
        <w:t xml:space="preserve"> Unit (MPU). Door een MPU kan een deel van het geheugen non-</w:t>
      </w:r>
      <w:proofErr w:type="spellStart"/>
      <w:r>
        <w:t>cacheable</w:t>
      </w:r>
      <w:proofErr w:type="spellEnd"/>
      <w:r>
        <w:t xml:space="preserve"> gemaakt worden wat het probleem verhelpt. Voor uitleg zie bijlage VII. </w:t>
      </w:r>
      <w:r>
        <w:fldChar w:fldCharType="begin"/>
      </w:r>
      <w:r>
        <w:instrText xml:space="preserve"> REF _Ref105358696 \h </w:instrText>
      </w:r>
      <w:r>
        <w:fldChar w:fldCharType="separate"/>
      </w:r>
      <w:r w:rsidR="00FC58D5" w:rsidRPr="00034EFE">
        <w:t xml:space="preserve">Complicatie </w:t>
      </w:r>
      <w:proofErr w:type="spellStart"/>
      <w:r w:rsidR="00FC58D5" w:rsidRPr="00034EFE">
        <w:t>d</w:t>
      </w:r>
      <w:r w:rsidR="00FC58D5">
        <w:t>ual-core</w:t>
      </w:r>
      <w:proofErr w:type="spellEnd"/>
      <w:r w:rsidR="00FC58D5">
        <w:t xml:space="preserve"> communicatie</w:t>
      </w:r>
      <w:r>
        <w:fldChar w:fldCharType="end"/>
      </w:r>
      <w:r>
        <w:t>.</w:t>
      </w:r>
    </w:p>
    <w:p w14:paraId="3AF09B69" w14:textId="77777777" w:rsidR="007F2C40" w:rsidRDefault="007F2C40" w:rsidP="007F2C40"/>
    <w:p w14:paraId="2D132ABC" w14:textId="77777777" w:rsidR="00641220" w:rsidRDefault="004622B9" w:rsidP="007F2C40">
      <w:r w:rsidRPr="00C30D00">
        <w:t xml:space="preserve">Met </w:t>
      </w:r>
      <w:r w:rsidR="00132232">
        <w:t xml:space="preserve">het succesvol </w:t>
      </w:r>
      <w:r w:rsidRPr="00C30D00">
        <w:t>implemente</w:t>
      </w:r>
      <w:r w:rsidR="00132232">
        <w:t>ren</w:t>
      </w:r>
      <w:r w:rsidRPr="00C30D00">
        <w:t xml:space="preserve"> van </w:t>
      </w:r>
      <w:r w:rsidR="00BB0642">
        <w:t>beide tests</w:t>
      </w:r>
      <w:r w:rsidRPr="00C30D00">
        <w:t xml:space="preserve"> is aangetoond dat de HSEM en </w:t>
      </w:r>
      <w:r w:rsidR="00BB0642">
        <w:t>shared memory</w:t>
      </w:r>
      <w:r w:rsidRPr="00C30D00">
        <w:t xml:space="preserve"> beantwoorden aan de </w:t>
      </w:r>
      <w:proofErr w:type="spellStart"/>
      <w:r w:rsidR="003A50AA">
        <w:t>requiremtents</w:t>
      </w:r>
      <w:proofErr w:type="spellEnd"/>
      <w:r w:rsidR="003A50AA">
        <w:t xml:space="preserve"> van</w:t>
      </w:r>
      <w:r w:rsidRPr="00C30D00">
        <w:t xml:space="preserve"> </w:t>
      </w:r>
      <w:proofErr w:type="spellStart"/>
      <w:r w:rsidRPr="00C30D00">
        <w:t>dual</w:t>
      </w:r>
      <w:r>
        <w:t>-</w:t>
      </w:r>
      <w:r w:rsidRPr="00C30D00">
        <w:t>core</w:t>
      </w:r>
      <w:proofErr w:type="spellEnd"/>
      <w:r w:rsidRPr="00C30D00">
        <w:t xml:space="preserve"> communicatie.</w:t>
      </w:r>
      <w:r w:rsidR="00BB0642">
        <w:t xml:space="preserve"> Hiermee is een </w:t>
      </w:r>
      <w:r w:rsidR="005F3F2C">
        <w:t>onder</w:t>
      </w:r>
      <w:r w:rsidR="00BB0642">
        <w:t>deel van het BSP afgerond.</w:t>
      </w:r>
    </w:p>
    <w:p w14:paraId="4FDD9A45" w14:textId="56EA4DED" w:rsidR="009F42C9" w:rsidRDefault="005C3AF0" w:rsidP="009F42C9">
      <w:pPr>
        <w:pStyle w:val="Kop2"/>
      </w:pPr>
      <w:bookmarkStart w:id="156" w:name="_Toc105527396"/>
      <w:r>
        <w:t>BSP</w:t>
      </w:r>
      <w:r w:rsidR="005E5824">
        <w:t xml:space="preserve"> modules</w:t>
      </w:r>
      <w:r>
        <w:t xml:space="preserve"> voor hardware</w:t>
      </w:r>
      <w:bookmarkEnd w:id="156"/>
    </w:p>
    <w:p w14:paraId="114671DE" w14:textId="4FBC856A" w:rsidR="00C30D00" w:rsidRPr="00C876F7" w:rsidRDefault="00641220" w:rsidP="009F42C9">
      <w:r>
        <w:t xml:space="preserve">Naast de </w:t>
      </w:r>
      <w:proofErr w:type="spellStart"/>
      <w:r>
        <w:t>dual-core</w:t>
      </w:r>
      <w:proofErr w:type="spellEnd"/>
      <w:r>
        <w:t xml:space="preserve"> communicatie zijn unit tests uitgevoerd voor i2c, UART en PWM. In de volgende paragrafen worden de unit tests samengevoegd tot demo’s</w:t>
      </w:r>
      <w:r w:rsidR="00935634">
        <w:t xml:space="preserve">. Eerst zijn </w:t>
      </w:r>
      <w:r>
        <w:t xml:space="preserve">i2c </w:t>
      </w:r>
      <w:r w:rsidR="00935634">
        <w:t>&amp;</w:t>
      </w:r>
      <w:r>
        <w:t xml:space="preserve"> UART </w:t>
      </w:r>
      <w:r w:rsidR="00935634">
        <w:t xml:space="preserve">toegevoegd aan de unit van de </w:t>
      </w:r>
      <w:proofErr w:type="spellStart"/>
      <w:r w:rsidR="00935634">
        <w:t>dual</w:t>
      </w:r>
      <w:proofErr w:type="spellEnd"/>
      <w:r w:rsidR="00935634">
        <w:t xml:space="preserve"> </w:t>
      </w:r>
      <w:proofErr w:type="spellStart"/>
      <w:r w:rsidR="00935634">
        <w:t>core</w:t>
      </w:r>
      <w:proofErr w:type="spellEnd"/>
      <w:r w:rsidR="00935634">
        <w:t xml:space="preserve"> communicatie, daarna is de demo verder uitgebreid met PWM. Zo wordt s</w:t>
      </w:r>
      <w:r w:rsidR="00E77F0A">
        <w:t xml:space="preserve">tapsgewijs toegewerkt </w:t>
      </w:r>
      <w:r w:rsidR="006A314D">
        <w:t xml:space="preserve">naar </w:t>
      </w:r>
      <w:r w:rsidR="00935634">
        <w:t xml:space="preserve">het complete besturingssysteem van de </w:t>
      </w:r>
      <w:r w:rsidR="00735765">
        <w:t>4-op-1-rij</w:t>
      </w:r>
      <w:r w:rsidR="006A314D">
        <w:t xml:space="preserve"> robot</w:t>
      </w:r>
      <w:r w:rsidR="00735765">
        <w:t>.</w:t>
      </w:r>
    </w:p>
    <w:p w14:paraId="6DB2BD14" w14:textId="038DA85C" w:rsidR="009F42C9" w:rsidRPr="000543A0" w:rsidRDefault="00A81C05" w:rsidP="00A81C05">
      <w:pPr>
        <w:pStyle w:val="Kop3"/>
        <w:rPr>
          <w:lang w:val="en-GB"/>
        </w:rPr>
      </w:pPr>
      <w:bookmarkStart w:id="157" w:name="_Toc105527397"/>
      <w:r w:rsidRPr="000543A0">
        <w:rPr>
          <w:lang w:val="en-GB"/>
        </w:rPr>
        <w:t xml:space="preserve">Dual-core i2c </w:t>
      </w:r>
      <w:r w:rsidR="00935634" w:rsidRPr="000543A0">
        <w:rPr>
          <w:lang w:val="en-GB"/>
        </w:rPr>
        <w:t xml:space="preserve">UART </w:t>
      </w:r>
      <w:r w:rsidRPr="000543A0">
        <w:rPr>
          <w:lang w:val="en-GB"/>
        </w:rPr>
        <w:t>demo</w:t>
      </w:r>
      <w:bookmarkEnd w:id="157"/>
    </w:p>
    <w:p w14:paraId="6BEED587" w14:textId="20D12AB6" w:rsidR="00A45AE6" w:rsidRDefault="00A45AE6" w:rsidP="00A45AE6">
      <w:r>
        <w:t xml:space="preserve">De demo is </w:t>
      </w:r>
      <w:r w:rsidR="00FA2B8C">
        <w:t>g</w:t>
      </w:r>
      <w:r>
        <w:t xml:space="preserve">ericht op </w:t>
      </w:r>
      <w:r w:rsidR="00FA2B8C">
        <w:t xml:space="preserve">het aantonen van </w:t>
      </w:r>
      <w:proofErr w:type="spellStart"/>
      <w:r w:rsidR="00FA2B8C">
        <w:t>modulariteit</w:t>
      </w:r>
      <w:proofErr w:type="spellEnd"/>
      <w:r w:rsidR="00FA2B8C">
        <w:t xml:space="preserve"> door middel van de </w:t>
      </w:r>
      <w:r w:rsidR="008F3F2A">
        <w:t>implementatie van</w:t>
      </w:r>
      <w:r w:rsidR="00FA2B8C">
        <w:t xml:space="preserve"> </w:t>
      </w:r>
      <w:r w:rsidR="008F3F2A">
        <w:t xml:space="preserve">i2c en UART </w:t>
      </w:r>
      <w:r w:rsidR="00FA2B8C">
        <w:t>modules</w:t>
      </w:r>
      <w:r w:rsidR="008F3F2A">
        <w:t xml:space="preserve">. </w:t>
      </w:r>
      <w:r w:rsidR="00481805">
        <w:fldChar w:fldCharType="begin"/>
      </w:r>
      <w:r w:rsidR="00481805">
        <w:instrText xml:space="preserve"> REF _Ref104554998 \h </w:instrText>
      </w:r>
      <w:r w:rsidR="00481805">
        <w:fldChar w:fldCharType="separate"/>
      </w:r>
      <w:r w:rsidR="00FC58D5">
        <w:t xml:space="preserve">Figuur </w:t>
      </w:r>
      <w:r w:rsidR="00FC58D5">
        <w:rPr>
          <w:noProof/>
        </w:rPr>
        <w:t>27</w:t>
      </w:r>
      <w:r w:rsidR="00481805">
        <w:fldChar w:fldCharType="end"/>
      </w:r>
      <w:r w:rsidR="00713D0D">
        <w:t xml:space="preserve"> geeft een schematisch overzicht van de demo.</w:t>
      </w:r>
    </w:p>
    <w:p w14:paraId="64385F58" w14:textId="0659F86C" w:rsidR="00713D0D" w:rsidRDefault="00713D0D" w:rsidP="00A45AE6"/>
    <w:p w14:paraId="2007A963" w14:textId="77777777" w:rsidR="00FD7526" w:rsidRDefault="004D0F16" w:rsidP="00FD7526">
      <w:pPr>
        <w:keepNext/>
      </w:pPr>
      <w:r>
        <w:rPr>
          <w:noProof/>
        </w:rPr>
        <w:drawing>
          <wp:inline distT="0" distB="0" distL="0" distR="0" wp14:anchorId="7A0F59A2" wp14:editId="03443057">
            <wp:extent cx="5514975" cy="2811867"/>
            <wp:effectExtent l="0" t="0" r="0" b="7620"/>
            <wp:docPr id="30" name="Afbeelding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fbeelding 30"/>
                    <pic:cNvPicPr/>
                  </pic:nvPicPr>
                  <pic:blipFill>
                    <a:blip r:embed="rId57"/>
                    <a:stretch>
                      <a:fillRect/>
                    </a:stretch>
                  </pic:blipFill>
                  <pic:spPr>
                    <a:xfrm>
                      <a:off x="0" y="0"/>
                      <a:ext cx="5519398" cy="2814122"/>
                    </a:xfrm>
                    <a:prstGeom prst="rect">
                      <a:avLst/>
                    </a:prstGeom>
                  </pic:spPr>
                </pic:pic>
              </a:graphicData>
            </a:graphic>
          </wp:inline>
        </w:drawing>
      </w:r>
    </w:p>
    <w:p w14:paraId="32EEEF50" w14:textId="2209A9F8" w:rsidR="00713D0D" w:rsidRDefault="00FD7526" w:rsidP="00FD7526">
      <w:pPr>
        <w:pStyle w:val="Bijschrift"/>
      </w:pPr>
      <w:bookmarkStart w:id="158" w:name="_Ref104554998"/>
      <w:bookmarkStart w:id="159" w:name="_Toc105527541"/>
      <w:r>
        <w:t xml:space="preserve">Figuur </w:t>
      </w:r>
      <w:r>
        <w:fldChar w:fldCharType="begin"/>
      </w:r>
      <w:r>
        <w:instrText xml:space="preserve"> SEQ Figuur \* ARABIC </w:instrText>
      </w:r>
      <w:r>
        <w:fldChar w:fldCharType="separate"/>
      </w:r>
      <w:r w:rsidR="00FC58D5">
        <w:rPr>
          <w:noProof/>
        </w:rPr>
        <w:t>27</w:t>
      </w:r>
      <w:r>
        <w:fldChar w:fldCharType="end"/>
      </w:r>
      <w:bookmarkEnd w:id="158"/>
      <w:r>
        <w:t xml:space="preserve"> </w:t>
      </w:r>
      <w:r w:rsidRPr="00105F59">
        <w:t xml:space="preserve">Schematisch overzicht </w:t>
      </w:r>
      <w:r w:rsidR="005A6728">
        <w:t xml:space="preserve">demo </w:t>
      </w:r>
      <w:proofErr w:type="spellStart"/>
      <w:r>
        <w:t>dual-core</w:t>
      </w:r>
      <w:proofErr w:type="spellEnd"/>
      <w:r>
        <w:t xml:space="preserve"> i2c</w:t>
      </w:r>
      <w:r w:rsidR="00D6131C">
        <w:t xml:space="preserve"> UART</w:t>
      </w:r>
      <w:bookmarkEnd w:id="159"/>
    </w:p>
    <w:p w14:paraId="3288653B" w14:textId="455B334A" w:rsidR="004D0F16" w:rsidRDefault="004D0F16" w:rsidP="00A45AE6"/>
    <w:p w14:paraId="56CB862F" w14:textId="75A7FDAE" w:rsidR="000543A0" w:rsidRDefault="000543A0" w:rsidP="00A45AE6">
      <w:r>
        <w:t xml:space="preserve">Voordat de demo is opgesteld zijn eerst de afzonderlijke unit tests uitgevoerd van i2c en UART. </w:t>
      </w:r>
      <w:r w:rsidR="006E3AC7">
        <w:t>De</w:t>
      </w:r>
      <w:r w:rsidR="006A3889">
        <w:t xml:space="preserve"> </w:t>
      </w:r>
      <w:r>
        <w:t>BSP</w:t>
      </w:r>
      <w:r w:rsidR="006E3AC7">
        <w:t xml:space="preserve"> module</w:t>
      </w:r>
      <w:r>
        <w:t xml:space="preserve"> </w:t>
      </w:r>
      <w:r w:rsidR="00AF0F8F">
        <w:t>“</w:t>
      </w:r>
      <w:r>
        <w:t>i</w:t>
      </w:r>
      <w:r w:rsidR="006E3AC7">
        <w:t xml:space="preserve">2c </w:t>
      </w:r>
      <w:proofErr w:type="spellStart"/>
      <w:r w:rsidR="00B241A1">
        <w:t>dev</w:t>
      </w:r>
      <w:proofErr w:type="spellEnd"/>
      <w:r w:rsidR="00AF0F8F">
        <w:t>” en “UART controller”</w:t>
      </w:r>
      <w:r w:rsidR="00B241A1">
        <w:t xml:space="preserve"> </w:t>
      </w:r>
      <w:r w:rsidR="00AF0F8F">
        <w:t>zijn</w:t>
      </w:r>
      <w:r w:rsidR="006E3AC7">
        <w:t xml:space="preserve"> generiek (</w:t>
      </w:r>
      <w:r w:rsidR="006E3AC7" w:rsidRPr="00D6131C">
        <w:t>zie</w:t>
      </w:r>
      <w:r w:rsidR="00D6131C">
        <w:t xml:space="preserve"> </w:t>
      </w:r>
      <w:r w:rsidR="00D6131C">
        <w:fldChar w:fldCharType="begin"/>
      </w:r>
      <w:r w:rsidR="00D6131C">
        <w:instrText xml:space="preserve"> REF _Ref104889149 \h </w:instrText>
      </w:r>
      <w:r w:rsidR="00D6131C">
        <w:fldChar w:fldCharType="separate"/>
      </w:r>
      <w:r w:rsidR="00FC58D5" w:rsidRPr="00700394">
        <w:t xml:space="preserve">Figuur </w:t>
      </w:r>
      <w:r w:rsidR="00FC58D5" w:rsidRPr="00700394">
        <w:rPr>
          <w:noProof/>
        </w:rPr>
        <w:t>28</w:t>
      </w:r>
      <w:r w:rsidR="00D6131C">
        <w:fldChar w:fldCharType="end"/>
      </w:r>
      <w:r w:rsidR="006E3AC7">
        <w:t>)</w:t>
      </w:r>
      <w:r w:rsidR="00AF0F8F">
        <w:t>.</w:t>
      </w:r>
      <w:r w:rsidR="006E3AC7">
        <w:t xml:space="preserve"> </w:t>
      </w:r>
      <w:r w:rsidR="00AF0F8F">
        <w:t xml:space="preserve">De module i2c </w:t>
      </w:r>
      <w:proofErr w:type="spellStart"/>
      <w:r w:rsidR="00AF0F8F">
        <w:t>dev</w:t>
      </w:r>
      <w:proofErr w:type="spellEnd"/>
      <w:r w:rsidR="00AF0F8F">
        <w:t xml:space="preserve"> </w:t>
      </w:r>
      <w:r w:rsidR="006E3AC7">
        <w:t xml:space="preserve">zorgt er voor dat elke willekeurige sensor enkel hoeft aan te geven of er data verstuurd of opgevraagd moet worden. </w:t>
      </w:r>
      <w:r w:rsidR="00AF0F8F">
        <w:t xml:space="preserve">De module UART controller zorgt er voor dat data via UART verstuurd en ontvangen kan worden. </w:t>
      </w:r>
      <w:r w:rsidR="00B241A1">
        <w:t xml:space="preserve">De </w:t>
      </w:r>
      <w:r w:rsidR="00AF0F8F">
        <w:t xml:space="preserve">i2c </w:t>
      </w:r>
      <w:r w:rsidR="00B241A1">
        <w:t xml:space="preserve">unit test </w:t>
      </w:r>
      <w:r w:rsidR="00AF0F8F">
        <w:t xml:space="preserve">is uitgevoerd met een </w:t>
      </w:r>
      <w:r w:rsidR="00B241A1">
        <w:t>willekeurige i2c</w:t>
      </w:r>
      <w:r w:rsidR="00AF0F8F">
        <w:t xml:space="preserve"> en de UART unit test met een connectie met een laptop. Beide unit tests hebben</w:t>
      </w:r>
      <w:r w:rsidR="00B241A1">
        <w:t xml:space="preserve"> aangetoond dat </w:t>
      </w:r>
      <w:r w:rsidR="00AF0F8F">
        <w:t xml:space="preserve">de BSP modules werken en in een demo </w:t>
      </w:r>
      <w:r w:rsidR="00834302">
        <w:t>(</w:t>
      </w:r>
      <w:r w:rsidR="00AF0F8F">
        <w:t>en</w:t>
      </w:r>
      <w:r w:rsidR="00834302">
        <w:t xml:space="preserve"> in het uiteindelijke besturingssysteem)</w:t>
      </w:r>
      <w:r w:rsidR="00AF0F8F">
        <w:t xml:space="preserve"> toegepast kunnen worden.</w:t>
      </w:r>
    </w:p>
    <w:p w14:paraId="43D66075" w14:textId="7133C775" w:rsidR="00A85452" w:rsidRDefault="00DD21F3" w:rsidP="00A45AE6">
      <w:r>
        <w:rPr>
          <w:noProof/>
        </w:rPr>
        <w:lastRenderedPageBreak/>
        <mc:AlternateContent>
          <mc:Choice Requires="wps">
            <w:drawing>
              <wp:anchor distT="0" distB="0" distL="114300" distR="114300" simplePos="0" relativeHeight="251688960" behindDoc="0" locked="0" layoutInCell="1" allowOverlap="1" wp14:anchorId="08DC1475" wp14:editId="1D217DA5">
                <wp:simplePos x="0" y="0"/>
                <wp:positionH relativeFrom="column">
                  <wp:posOffset>3346450</wp:posOffset>
                </wp:positionH>
                <wp:positionV relativeFrom="paragraph">
                  <wp:posOffset>3446780</wp:posOffset>
                </wp:positionV>
                <wp:extent cx="2875280" cy="635"/>
                <wp:effectExtent l="0" t="0" r="0" b="0"/>
                <wp:wrapSquare wrapText="bothSides"/>
                <wp:docPr id="1055" name="Tekstvak 1055"/>
                <wp:cNvGraphicFramePr/>
                <a:graphic xmlns:a="http://schemas.openxmlformats.org/drawingml/2006/main">
                  <a:graphicData uri="http://schemas.microsoft.com/office/word/2010/wordprocessingShape">
                    <wps:wsp>
                      <wps:cNvSpPr txBox="1"/>
                      <wps:spPr>
                        <a:xfrm>
                          <a:off x="0" y="0"/>
                          <a:ext cx="2875280" cy="635"/>
                        </a:xfrm>
                        <a:prstGeom prst="rect">
                          <a:avLst/>
                        </a:prstGeom>
                        <a:solidFill>
                          <a:prstClr val="white"/>
                        </a:solidFill>
                        <a:ln>
                          <a:noFill/>
                        </a:ln>
                      </wps:spPr>
                      <wps:txbx>
                        <w:txbxContent>
                          <w:p w14:paraId="684BCCA2" w14:textId="0CC7125B" w:rsidR="00DD21F3" w:rsidRPr="00DD21F3" w:rsidRDefault="00DD21F3" w:rsidP="00DD21F3">
                            <w:pPr>
                              <w:pStyle w:val="Bijschrift"/>
                              <w:rPr>
                                <w:noProof/>
                                <w:sz w:val="20"/>
                                <w:szCs w:val="20"/>
                                <w:lang w:val="en-GB" w:eastAsia="en-US"/>
                              </w:rPr>
                            </w:pPr>
                            <w:bookmarkStart w:id="160" w:name="_Toc105527542"/>
                            <w:bookmarkStart w:id="161" w:name="_Ref104889149"/>
                            <w:proofErr w:type="spellStart"/>
                            <w:r w:rsidRPr="00DD21F3">
                              <w:rPr>
                                <w:lang w:val="en-GB"/>
                              </w:rPr>
                              <w:t>Figuur</w:t>
                            </w:r>
                            <w:proofErr w:type="spellEnd"/>
                            <w:r w:rsidRPr="00DD21F3">
                              <w:rPr>
                                <w:lang w:val="en-GB"/>
                              </w:rPr>
                              <w:t xml:space="preserve"> </w:t>
                            </w:r>
                            <w:r>
                              <w:fldChar w:fldCharType="begin"/>
                            </w:r>
                            <w:r w:rsidRPr="00DD21F3">
                              <w:rPr>
                                <w:lang w:val="en-GB"/>
                              </w:rPr>
                              <w:instrText xml:space="preserve"> SEQ Figuur \* ARABIC </w:instrText>
                            </w:r>
                            <w:r>
                              <w:fldChar w:fldCharType="separate"/>
                            </w:r>
                            <w:r w:rsidR="00FC58D5">
                              <w:rPr>
                                <w:noProof/>
                                <w:lang w:val="en-GB"/>
                              </w:rPr>
                              <w:t>28</w:t>
                            </w:r>
                            <w:r>
                              <w:fldChar w:fldCharType="end"/>
                            </w:r>
                            <w:bookmarkEnd w:id="161"/>
                            <w:r w:rsidRPr="00DD21F3">
                              <w:rPr>
                                <w:lang w:val="en-GB"/>
                              </w:rPr>
                              <w:t xml:space="preserve"> Software layers dual-core i2c </w:t>
                            </w:r>
                            <w:r w:rsidR="003868D0">
                              <w:rPr>
                                <w:lang w:val="en-GB"/>
                              </w:rPr>
                              <w:t>UART</w:t>
                            </w:r>
                            <w:bookmarkEnd w:id="1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DC1475" id="Tekstvak 1055" o:spid="_x0000_s1035" type="#_x0000_t202" style="position:absolute;margin-left:263.5pt;margin-top:271.4pt;width:226.4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" stroked="f">
                <v:textbox style="mso-fit-shape-to-text:t" inset="0,0,0,0">
                  <w:txbxContent>
                    <w:p w14:paraId="684BCCA2" w14:textId="0CC7125B" w:rsidR="00DD21F3" w:rsidRPr="00DD21F3" w:rsidRDefault="00DD21F3" w:rsidP="00DD21F3">
                      <w:pPr>
                        <w:pStyle w:val="Bijschrift"/>
                        <w:rPr>
                          <w:noProof/>
                          <w:sz w:val="20"/>
                          <w:szCs w:val="20"/>
                          <w:lang w:val="en-GB" w:eastAsia="en-US"/>
                        </w:rPr>
                      </w:pPr>
                      <w:bookmarkStart w:id="162" w:name="_Toc105527542"/>
                      <w:bookmarkStart w:id="163" w:name="_Ref104889149"/>
                      <w:proofErr w:type="spellStart"/>
                      <w:r w:rsidRPr="00DD21F3">
                        <w:rPr>
                          <w:lang w:val="en-GB"/>
                        </w:rPr>
                        <w:t>Figuur</w:t>
                      </w:r>
                      <w:proofErr w:type="spellEnd"/>
                      <w:r w:rsidRPr="00DD21F3">
                        <w:rPr>
                          <w:lang w:val="en-GB"/>
                        </w:rPr>
                        <w:t xml:space="preserve"> </w:t>
                      </w:r>
                      <w:r>
                        <w:fldChar w:fldCharType="begin"/>
                      </w:r>
                      <w:r w:rsidRPr="00DD21F3">
                        <w:rPr>
                          <w:lang w:val="en-GB"/>
                        </w:rPr>
                        <w:instrText xml:space="preserve"> SEQ Figuur \* ARABIC </w:instrText>
                      </w:r>
                      <w:r>
                        <w:fldChar w:fldCharType="separate"/>
                      </w:r>
                      <w:r w:rsidR="00FC58D5">
                        <w:rPr>
                          <w:noProof/>
                          <w:lang w:val="en-GB"/>
                        </w:rPr>
                        <w:t>28</w:t>
                      </w:r>
                      <w:r>
                        <w:fldChar w:fldCharType="end"/>
                      </w:r>
                      <w:bookmarkEnd w:id="163"/>
                      <w:r w:rsidRPr="00DD21F3">
                        <w:rPr>
                          <w:lang w:val="en-GB"/>
                        </w:rPr>
                        <w:t xml:space="preserve"> Software layers dual-core i2c </w:t>
                      </w:r>
                      <w:r w:rsidR="003868D0">
                        <w:rPr>
                          <w:lang w:val="en-GB"/>
                        </w:rPr>
                        <w:t>UART</w:t>
                      </w:r>
                      <w:bookmarkEnd w:id="162"/>
                    </w:p>
                  </w:txbxContent>
                </v:textbox>
                <w10:wrap type="square"/>
              </v:shape>
            </w:pict>
          </mc:Fallback>
        </mc:AlternateContent>
      </w:r>
      <w:r>
        <w:rPr>
          <w:noProof/>
        </w:rPr>
        <w:drawing>
          <wp:anchor distT="0" distB="0" distL="114300" distR="114300" simplePos="0" relativeHeight="251686912" behindDoc="0" locked="0" layoutInCell="1" allowOverlap="1" wp14:anchorId="7169F656" wp14:editId="5220BD1D">
            <wp:simplePos x="0" y="0"/>
            <wp:positionH relativeFrom="margin">
              <wp:posOffset>3346558</wp:posOffset>
            </wp:positionH>
            <wp:positionV relativeFrom="paragraph">
              <wp:posOffset>129229</wp:posOffset>
            </wp:positionV>
            <wp:extent cx="2875280" cy="3260725"/>
            <wp:effectExtent l="0" t="0" r="1270" b="0"/>
            <wp:wrapSquare wrapText="bothSides"/>
            <wp:docPr id="1054" name="Afbeelding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 name="Afbeelding 1054"/>
                    <pic:cNvPicPr/>
                  </pic:nvPicPr>
                  <pic:blipFill>
                    <a:blip r:embed="rId58"/>
                    <a:stretch>
                      <a:fillRect/>
                    </a:stretch>
                  </pic:blipFill>
                  <pic:spPr>
                    <a:xfrm>
                      <a:off x="0" y="0"/>
                      <a:ext cx="2875280" cy="3260725"/>
                    </a:xfrm>
                    <a:prstGeom prst="rect">
                      <a:avLst/>
                    </a:prstGeom>
                  </pic:spPr>
                </pic:pic>
              </a:graphicData>
            </a:graphic>
            <wp14:sizeRelH relativeFrom="margin">
              <wp14:pctWidth>0</wp14:pctWidth>
            </wp14:sizeRelH>
            <wp14:sizeRelV relativeFrom="margin">
              <wp14:pctHeight>0</wp14:pctHeight>
            </wp14:sizeRelV>
          </wp:anchor>
        </w:drawing>
      </w:r>
      <w:r w:rsidR="00834302">
        <w:t xml:space="preserve">Nadat is aangetoond dat de modules i2c en UART afzonderlijk functioneren is het in de demo de bedoeling om ze samen te voegen. </w:t>
      </w:r>
      <w:r w:rsidR="00F01912">
        <w:t xml:space="preserve">De Cortex-M7 </w:t>
      </w:r>
      <w:r w:rsidR="009A6414">
        <w:t>heeft een 4</w:t>
      </w:r>
      <w:r w:rsidR="00F01912">
        <w:t xml:space="preserve">00ms </w:t>
      </w:r>
      <w:r w:rsidR="009A6414">
        <w:t xml:space="preserve">delay per loop </w:t>
      </w:r>
      <w:r w:rsidR="00F01912">
        <w:t xml:space="preserve">en laat de rode LED knipperen met een frequentie van 1,25Hz. De Cortex-M4 </w:t>
      </w:r>
      <w:r w:rsidR="009A6414">
        <w:t>heeft een 1</w:t>
      </w:r>
      <w:r w:rsidR="00F01912">
        <w:t xml:space="preserve">00ms </w:t>
      </w:r>
      <w:r w:rsidR="009A6414">
        <w:t xml:space="preserve">delay per loop </w:t>
      </w:r>
      <w:r w:rsidR="00F01912">
        <w:t xml:space="preserve">en laat de groene LED </w:t>
      </w:r>
      <w:r w:rsidR="00235D8B">
        <w:t>knipperen</w:t>
      </w:r>
      <w:r w:rsidR="00F01912">
        <w:t xml:space="preserve"> met een frequentie van 2,5Hz. Verder</w:t>
      </w:r>
      <w:r w:rsidR="003D5883">
        <w:t xml:space="preserve"> wordt </w:t>
      </w:r>
      <w:r w:rsidR="002B74A0">
        <w:t xml:space="preserve">bij </w:t>
      </w:r>
      <w:r w:rsidR="00F01912">
        <w:t xml:space="preserve">elk interval </w:t>
      </w:r>
      <w:r w:rsidR="002B74A0">
        <w:t xml:space="preserve">van de Cortex-M4 </w:t>
      </w:r>
      <w:r w:rsidR="00F01912">
        <w:t xml:space="preserve">de waarde van </w:t>
      </w:r>
      <w:r w:rsidR="002B74A0">
        <w:t xml:space="preserve">de </w:t>
      </w:r>
      <w:r w:rsidR="00834302">
        <w:t xml:space="preserve">i2c </w:t>
      </w:r>
      <w:r w:rsidR="003D5883">
        <w:t>sensor gecheckt</w:t>
      </w:r>
      <w:r w:rsidR="00F01912">
        <w:t xml:space="preserve"> via de </w:t>
      </w:r>
      <w:r w:rsidR="00834302">
        <w:t>BSP module</w:t>
      </w:r>
      <w:r w:rsidR="00F01912">
        <w:t xml:space="preserve">. </w:t>
      </w:r>
      <w:r w:rsidR="003D5883">
        <w:t xml:space="preserve">De sensor is een </w:t>
      </w:r>
      <w:proofErr w:type="spellStart"/>
      <w:r w:rsidR="00F01912">
        <w:t>proximity</w:t>
      </w:r>
      <w:proofErr w:type="spellEnd"/>
      <w:r w:rsidR="00F01912">
        <w:t xml:space="preserve"> sensor (S1)</w:t>
      </w:r>
      <w:r w:rsidR="003D5883">
        <w:t xml:space="preserve">. Als de waarde van de </w:t>
      </w:r>
      <w:r w:rsidR="00235D8B">
        <w:t>S1</w:t>
      </w:r>
      <w:r w:rsidR="003D5883">
        <w:t xml:space="preserve"> boven een ingestelde grens komt, gaat de gele LED branden. </w:t>
      </w:r>
      <w:r w:rsidR="000A12E7">
        <w:t>Wanneer</w:t>
      </w:r>
      <w:r w:rsidR="003D5883">
        <w:t xml:space="preserve"> de waarde </w:t>
      </w:r>
      <w:r w:rsidR="00BF0873">
        <w:t xml:space="preserve">van S1 </w:t>
      </w:r>
      <w:r w:rsidR="003D5883">
        <w:t xml:space="preserve">weer onder de grenswaarde komt gaat de gele </w:t>
      </w:r>
      <w:r w:rsidR="0042661F">
        <w:t>LED</w:t>
      </w:r>
      <w:r w:rsidR="003D5883">
        <w:t xml:space="preserve"> uit. </w:t>
      </w:r>
      <w:r w:rsidR="000A12E7">
        <w:t xml:space="preserve">Als de </w:t>
      </w:r>
      <w:r w:rsidR="002E1CD7">
        <w:t>button</w:t>
      </w:r>
      <w:r w:rsidR="000A12E7">
        <w:t xml:space="preserve"> op de Cortex-M7 wordt ingedrukt zal er een verzoe</w:t>
      </w:r>
      <w:r w:rsidR="00FD7315">
        <w:t>k</w:t>
      </w:r>
      <w:r w:rsidR="000A12E7">
        <w:t xml:space="preserve">, via een HSEM, naar de Cortex-M4 </w:t>
      </w:r>
      <w:r w:rsidR="001E565E">
        <w:t xml:space="preserve">gaan </w:t>
      </w:r>
      <w:r w:rsidR="000A12E7">
        <w:t>om de data van S1</w:t>
      </w:r>
      <w:r w:rsidR="001E565E">
        <w:t xml:space="preserve"> op te vragen</w:t>
      </w:r>
      <w:r w:rsidR="000A12E7">
        <w:t xml:space="preserve">. In de Cortex-M4 wordt deze HSEM ontvangen en wordt de data van S1 uitgelezen. Vervolgens wordt de data in SRAM4 geplaatst en wordt er een HSEM naar de Cortex-M7 gestuurd dat </w:t>
      </w:r>
      <w:r w:rsidR="001141AB">
        <w:t>er</w:t>
      </w:r>
      <w:r w:rsidR="000A12E7">
        <w:t xml:space="preserve"> data beschikbaar is. Als de Cortex-M7 de HSEM ontvangt wordt de data uit SRAM4 gelezen en weer gegeven op de terminal van een computer. Het weergeven op de computer gebeurd via UART</w:t>
      </w:r>
      <w:r w:rsidR="00834302">
        <w:t xml:space="preserve"> BSP module</w:t>
      </w:r>
      <w:r w:rsidR="000A12E7">
        <w:t xml:space="preserve">. </w:t>
      </w:r>
      <w:r>
        <w:fldChar w:fldCharType="begin"/>
      </w:r>
      <w:r>
        <w:instrText xml:space="preserve"> REF _Ref104889149 \h </w:instrText>
      </w:r>
      <w:r>
        <w:fldChar w:fldCharType="separate"/>
      </w:r>
      <w:r w:rsidR="00FC58D5" w:rsidRPr="00700394">
        <w:t xml:space="preserve">Figuur </w:t>
      </w:r>
      <w:r w:rsidR="00FC58D5" w:rsidRPr="00700394">
        <w:rPr>
          <w:noProof/>
        </w:rPr>
        <w:t>28</w:t>
      </w:r>
      <w:r>
        <w:fldChar w:fldCharType="end"/>
      </w:r>
      <w:r>
        <w:t xml:space="preserve"> </w:t>
      </w:r>
      <w:r w:rsidR="00E31C33">
        <w:t xml:space="preserve">geeft de gebruikte </w:t>
      </w:r>
      <w:r w:rsidR="005E5824">
        <w:t>software modules</w:t>
      </w:r>
      <w:r w:rsidR="00E31C33">
        <w:t xml:space="preserve"> weer.</w:t>
      </w:r>
      <w:r w:rsidR="00677D03">
        <w:t xml:space="preserve"> De demo heeft aangetoond dat de communicatie tussen de verschillende modules verloopt volgens verwachting.</w:t>
      </w:r>
    </w:p>
    <w:p w14:paraId="2574CBFB" w14:textId="5BCF26D1" w:rsidR="00A81C05" w:rsidRDefault="00A81C05" w:rsidP="00A81C05">
      <w:pPr>
        <w:pStyle w:val="Kop3"/>
        <w:rPr>
          <w:lang w:val="en-GB"/>
        </w:rPr>
      </w:pPr>
      <w:bookmarkStart w:id="164" w:name="_Toc105527398"/>
      <w:r w:rsidRPr="00A45AE6">
        <w:rPr>
          <w:lang w:val="en-GB"/>
        </w:rPr>
        <w:t xml:space="preserve">Dual-core </w:t>
      </w:r>
      <w:r w:rsidR="009D5947" w:rsidRPr="000543A0">
        <w:rPr>
          <w:lang w:val="en-GB"/>
        </w:rPr>
        <w:t>i2c UAR</w:t>
      </w:r>
      <w:r w:rsidR="009D5947">
        <w:rPr>
          <w:lang w:val="en-GB"/>
        </w:rPr>
        <w:t xml:space="preserve">T </w:t>
      </w:r>
      <w:r w:rsidR="006D1ADB">
        <w:rPr>
          <w:lang w:val="en-GB"/>
        </w:rPr>
        <w:t>PWM</w:t>
      </w:r>
      <w:r w:rsidR="00A45AE6" w:rsidRPr="00A45AE6">
        <w:rPr>
          <w:lang w:val="en-GB"/>
        </w:rPr>
        <w:t xml:space="preserve"> de</w:t>
      </w:r>
      <w:r w:rsidR="00A45AE6">
        <w:rPr>
          <w:lang w:val="en-GB"/>
        </w:rPr>
        <w:t>mo</w:t>
      </w:r>
      <w:bookmarkEnd w:id="164"/>
    </w:p>
    <w:p w14:paraId="0B51D5D0" w14:textId="5251860F" w:rsidR="0003388B" w:rsidRDefault="002E4799" w:rsidP="0003388B">
      <w:pPr>
        <w:keepNext/>
      </w:pPr>
      <w:r w:rsidRPr="002E4799">
        <w:t>De laatste d</w:t>
      </w:r>
      <w:r>
        <w:t xml:space="preserve">emo is </w:t>
      </w:r>
      <w:r w:rsidR="00176C22">
        <w:t>een uitbreiding op de vorige demo, met meer modules van de 4-op-1-rij robot</w:t>
      </w:r>
      <w:r>
        <w:t xml:space="preserve">. Deze test moet zo goed mogelijk de 4-op-1-rij robot representeren zodat </w:t>
      </w:r>
      <w:r w:rsidR="00455736">
        <w:t xml:space="preserve">naar aanleiding van deze demo een definitieve variant </w:t>
      </w:r>
      <w:r w:rsidR="009D5947">
        <w:t xml:space="preserve">van het besturingssysteem </w:t>
      </w:r>
      <w:r w:rsidR="00455736">
        <w:t>ontwikkeld</w:t>
      </w:r>
      <w:r w:rsidR="009D5947">
        <w:t xml:space="preserve"> kan worden</w:t>
      </w:r>
      <w:r>
        <w:t xml:space="preserve">. </w:t>
      </w:r>
      <w:r w:rsidR="00481805">
        <w:fldChar w:fldCharType="begin"/>
      </w:r>
      <w:r w:rsidR="00481805">
        <w:instrText xml:space="preserve"> REF _Ref104555034 \h </w:instrText>
      </w:r>
      <w:r w:rsidR="00481805">
        <w:fldChar w:fldCharType="separate"/>
      </w:r>
      <w:r w:rsidR="00FC58D5">
        <w:t xml:space="preserve">Figuur </w:t>
      </w:r>
      <w:r w:rsidR="00FC58D5">
        <w:rPr>
          <w:noProof/>
        </w:rPr>
        <w:t>29</w:t>
      </w:r>
      <w:r w:rsidR="00481805">
        <w:fldChar w:fldCharType="end"/>
      </w:r>
      <w:r>
        <w:t xml:space="preserve"> geeft een schematische overzicht van de demo. </w:t>
      </w:r>
      <w:r w:rsidR="00687C90">
        <w:rPr>
          <w:noProof/>
        </w:rPr>
        <w:drawing>
          <wp:inline distT="0" distB="0" distL="0" distR="0" wp14:anchorId="331C283B" wp14:editId="5C7162A4">
            <wp:extent cx="5348377" cy="3124528"/>
            <wp:effectExtent l="0" t="0" r="5080" b="0"/>
            <wp:docPr id="9"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fbeelding 9"/>
                    <pic:cNvPicPr/>
                  </pic:nvPicPr>
                  <pic:blipFill>
                    <a:blip r:embed="rId59"/>
                    <a:stretch>
                      <a:fillRect/>
                    </a:stretch>
                  </pic:blipFill>
                  <pic:spPr>
                    <a:xfrm>
                      <a:off x="0" y="0"/>
                      <a:ext cx="5362230" cy="3132621"/>
                    </a:xfrm>
                    <a:prstGeom prst="rect">
                      <a:avLst/>
                    </a:prstGeom>
                  </pic:spPr>
                </pic:pic>
              </a:graphicData>
            </a:graphic>
          </wp:inline>
        </w:drawing>
      </w:r>
    </w:p>
    <w:p w14:paraId="25C96150" w14:textId="3FE190F1" w:rsidR="002E4799" w:rsidRDefault="0003388B" w:rsidP="0003388B">
      <w:pPr>
        <w:pStyle w:val="Bijschrift"/>
      </w:pPr>
      <w:bookmarkStart w:id="165" w:name="_Ref104555034"/>
      <w:bookmarkStart w:id="166" w:name="_Toc105527543"/>
      <w:r>
        <w:t xml:space="preserve">Figuur </w:t>
      </w:r>
      <w:r>
        <w:fldChar w:fldCharType="begin"/>
      </w:r>
      <w:r>
        <w:instrText xml:space="preserve"> SEQ Figuur \* ARABIC </w:instrText>
      </w:r>
      <w:r>
        <w:fldChar w:fldCharType="separate"/>
      </w:r>
      <w:r w:rsidR="00FC58D5">
        <w:rPr>
          <w:noProof/>
        </w:rPr>
        <w:t>29</w:t>
      </w:r>
      <w:r>
        <w:fldChar w:fldCharType="end"/>
      </w:r>
      <w:bookmarkEnd w:id="165"/>
      <w:r>
        <w:t xml:space="preserve"> </w:t>
      </w:r>
      <w:r w:rsidRPr="009E2F9F">
        <w:t xml:space="preserve">Schematisch overzicht </w:t>
      </w:r>
      <w:r>
        <w:t xml:space="preserve">demo </w:t>
      </w:r>
      <w:proofErr w:type="spellStart"/>
      <w:r>
        <w:t>dual-core</w:t>
      </w:r>
      <w:proofErr w:type="spellEnd"/>
      <w:r>
        <w:t xml:space="preserve"> </w:t>
      </w:r>
      <w:r w:rsidR="00A90E87">
        <w:t>i2c UART PWM</w:t>
      </w:r>
      <w:bookmarkEnd w:id="166"/>
    </w:p>
    <w:p w14:paraId="51A0A7F6" w14:textId="66A1967C" w:rsidR="006E13B2" w:rsidRDefault="006E13B2" w:rsidP="002E4799"/>
    <w:p w14:paraId="49297232" w14:textId="3A878500" w:rsidR="00C561DA" w:rsidRDefault="00C561DA" w:rsidP="0053035E">
      <w:r>
        <w:t xml:space="preserve">Voorafgaand aan de demo is de unit test uitgevoerd voor </w:t>
      </w:r>
      <w:r w:rsidR="00C104D9">
        <w:t xml:space="preserve">BSP module </w:t>
      </w:r>
      <w:r>
        <w:t>PWM, die zorgt voor de aansturing van motor</w:t>
      </w:r>
      <w:r w:rsidR="00C104D9">
        <w:t>en</w:t>
      </w:r>
      <w:r>
        <w:t xml:space="preserve"> en </w:t>
      </w:r>
      <w:proofErr w:type="spellStart"/>
      <w:r>
        <w:t>servo’s</w:t>
      </w:r>
      <w:proofErr w:type="spellEnd"/>
      <w:r>
        <w:t xml:space="preserve">. Deze test is uitgevoerd door eerst één </w:t>
      </w:r>
      <w:proofErr w:type="spellStart"/>
      <w:r>
        <w:t>servo</w:t>
      </w:r>
      <w:proofErr w:type="spellEnd"/>
      <w:r>
        <w:t xml:space="preserve"> aan te sturen. De </w:t>
      </w:r>
      <w:proofErr w:type="spellStart"/>
      <w:r>
        <w:t>servo</w:t>
      </w:r>
      <w:proofErr w:type="spellEnd"/>
      <w:r>
        <w:t xml:space="preserve"> is demontabel en de werking kan eenvoudig aangetoond worden. Daarna is de </w:t>
      </w:r>
      <w:r w:rsidR="00C104D9">
        <w:t xml:space="preserve">PWM toegepast op de motor die onderdeel is van de fysieke 4-op-1-rij robot. De </w:t>
      </w:r>
      <w:proofErr w:type="spellStart"/>
      <w:r w:rsidR="00C104D9">
        <w:t>servo’s</w:t>
      </w:r>
      <w:proofErr w:type="spellEnd"/>
      <w:r w:rsidR="00C104D9">
        <w:t xml:space="preserve"> en motoren werken naar verwachting waardoor de BSP module PWM kan worden toegepast in de demo.</w:t>
      </w:r>
    </w:p>
    <w:p w14:paraId="42BBA5F9" w14:textId="6D118A6E" w:rsidR="00983DF5" w:rsidRDefault="00C104D9" w:rsidP="0053035E">
      <w:r>
        <w:lastRenderedPageBreak/>
        <w:t xml:space="preserve">Nu is aangetoond dat de module PWM afzonderlijk functioneert, wordt deze ingevoegd in de demo. </w:t>
      </w:r>
      <w:r w:rsidR="006E13B2">
        <w:t xml:space="preserve">De Cortex-M7 </w:t>
      </w:r>
      <w:r w:rsidR="003B7E11">
        <w:t>heeft een</w:t>
      </w:r>
      <w:r w:rsidR="0012715E">
        <w:t xml:space="preserve"> </w:t>
      </w:r>
      <w:r w:rsidR="00867645">
        <w:t>5</w:t>
      </w:r>
      <w:r w:rsidR="0012715E">
        <w:t>0ms</w:t>
      </w:r>
      <w:r w:rsidR="003B7E11">
        <w:t xml:space="preserve"> delay per loop</w:t>
      </w:r>
      <w:r w:rsidR="0012715E">
        <w:t xml:space="preserve">. </w:t>
      </w:r>
      <w:r w:rsidR="001B1C09">
        <w:t>O</w:t>
      </w:r>
      <w:r w:rsidR="0012715E">
        <w:t>p</w:t>
      </w:r>
      <w:r w:rsidR="001B1C09">
        <w:t xml:space="preserve"> de </w:t>
      </w:r>
      <w:proofErr w:type="spellStart"/>
      <w:r w:rsidR="001B1C09">
        <w:t>core</w:t>
      </w:r>
      <w:proofErr w:type="spellEnd"/>
      <w:r w:rsidR="0012715E">
        <w:t xml:space="preserve"> is de state machine (</w:t>
      </w:r>
      <w:r w:rsidR="006252BF">
        <w:fldChar w:fldCharType="begin"/>
      </w:r>
      <w:r w:rsidR="006252BF">
        <w:instrText xml:space="preserve"> REF _Ref105422109 \h </w:instrText>
      </w:r>
      <w:r w:rsidR="006252BF">
        <w:fldChar w:fldCharType="separate"/>
      </w:r>
      <w:r w:rsidR="00FC58D5">
        <w:t xml:space="preserve">Figuur </w:t>
      </w:r>
      <w:r w:rsidR="00FC58D5">
        <w:rPr>
          <w:noProof/>
        </w:rPr>
        <w:t>17</w:t>
      </w:r>
      <w:r w:rsidR="006252BF">
        <w:fldChar w:fldCharType="end"/>
      </w:r>
      <w:r w:rsidR="0012715E">
        <w:t xml:space="preserve">) van de game controller geïmplementeerd. De Cortex-M4 </w:t>
      </w:r>
      <w:r w:rsidR="003B7E11">
        <w:t>heeft een</w:t>
      </w:r>
      <w:r w:rsidR="0012715E">
        <w:t xml:space="preserve"> 50ms </w:t>
      </w:r>
      <w:r w:rsidR="003B7E11">
        <w:t xml:space="preserve">delay per loop </w:t>
      </w:r>
      <w:r w:rsidR="0012715E">
        <w:t xml:space="preserve">en </w:t>
      </w:r>
      <w:r w:rsidR="00A539ED">
        <w:t xml:space="preserve">bij </w:t>
      </w:r>
      <w:r w:rsidR="0012715E">
        <w:t>elk interval</w:t>
      </w:r>
      <w:r w:rsidR="00DB09C0">
        <w:t xml:space="preserve"> wordt</w:t>
      </w:r>
      <w:r w:rsidR="0012715E">
        <w:t xml:space="preserve"> de waarde </w:t>
      </w:r>
      <w:r w:rsidR="002270EA">
        <w:t xml:space="preserve">van de i2c </w:t>
      </w:r>
      <w:proofErr w:type="spellStart"/>
      <w:r w:rsidR="002270EA">
        <w:t>proximity</w:t>
      </w:r>
      <w:proofErr w:type="spellEnd"/>
      <w:r w:rsidR="002270EA">
        <w:t xml:space="preserve"> sensor (S1) gecheckt</w:t>
      </w:r>
      <w:r w:rsidR="00E02244">
        <w:t xml:space="preserve">. De sensor S1 dient als representatie voor de </w:t>
      </w:r>
      <w:r w:rsidR="00A94649">
        <w:t xml:space="preserve">user </w:t>
      </w:r>
      <w:proofErr w:type="spellStart"/>
      <w:r w:rsidR="00A94649">
        <w:t>detect</w:t>
      </w:r>
      <w:proofErr w:type="spellEnd"/>
      <w:r w:rsidR="00A94649">
        <w:t xml:space="preserve"> </w:t>
      </w:r>
      <w:r w:rsidR="00E02244">
        <w:t xml:space="preserve">van </w:t>
      </w:r>
      <w:r w:rsidR="00A539ED">
        <w:t>de</w:t>
      </w:r>
      <w:r w:rsidR="00E02244">
        <w:t xml:space="preserve"> 4-op-1-rij robot</w:t>
      </w:r>
      <w:r w:rsidR="002270EA">
        <w:t xml:space="preserve">. </w:t>
      </w:r>
      <w:r w:rsidR="00813CA6">
        <w:t>Eerst bevind</w:t>
      </w:r>
      <w:r w:rsidR="000B7AB9">
        <w:t>t</w:t>
      </w:r>
      <w:r w:rsidR="00813CA6">
        <w:t xml:space="preserve"> de Cortex-M7 zich in de </w:t>
      </w:r>
      <w:proofErr w:type="spellStart"/>
      <w:r w:rsidR="00813CA6">
        <w:t>initialize</w:t>
      </w:r>
      <w:proofErr w:type="spellEnd"/>
      <w:r w:rsidR="00813CA6">
        <w:t xml:space="preserve"> state</w:t>
      </w:r>
      <w:r w:rsidR="00B70289">
        <w:t xml:space="preserve">, </w:t>
      </w:r>
      <w:r w:rsidR="00813CA6">
        <w:t>brandt de rode LED</w:t>
      </w:r>
      <w:r w:rsidR="006863C6">
        <w:t xml:space="preserve"> en worden alle </w:t>
      </w:r>
      <w:r w:rsidR="00E0468E">
        <w:t xml:space="preserve">functies </w:t>
      </w:r>
      <w:proofErr w:type="spellStart"/>
      <w:r w:rsidR="00E0468E">
        <w:t>geïnitialiseerd</w:t>
      </w:r>
      <w:proofErr w:type="spellEnd"/>
      <w:r w:rsidR="00813CA6">
        <w:t xml:space="preserve">. In deze state zal de Cortex-M4 een </w:t>
      </w:r>
      <w:r w:rsidR="00D75311">
        <w:t>“</w:t>
      </w:r>
      <w:proofErr w:type="spellStart"/>
      <w:r w:rsidR="00D75311">
        <w:t>homing</w:t>
      </w:r>
      <w:proofErr w:type="spellEnd"/>
      <w:r w:rsidR="00D75311">
        <w:t xml:space="preserve"> </w:t>
      </w:r>
      <w:proofErr w:type="spellStart"/>
      <w:r w:rsidR="00D75311">
        <w:t>sequence</w:t>
      </w:r>
      <w:proofErr w:type="spellEnd"/>
      <w:r w:rsidR="00D75311">
        <w:t>” uitvoeren voor de motor X. Omdat de moto</w:t>
      </w:r>
      <w:r w:rsidR="00C81AC3">
        <w:t>r</w:t>
      </w:r>
      <w:r w:rsidR="00D75311">
        <w:t xml:space="preserve"> niet weet waar het aan te drijven component zich fysiek bevindt is het noodzakelijk </w:t>
      </w:r>
      <w:r w:rsidR="00E0468E">
        <w:t xml:space="preserve">om </w:t>
      </w:r>
      <w:r w:rsidR="00D75311">
        <w:t xml:space="preserve">van te voren een </w:t>
      </w:r>
      <w:r w:rsidR="00D63FF5">
        <w:t>home</w:t>
      </w:r>
      <w:r w:rsidR="00D75311">
        <w:t xml:space="preserve"> positie te zoeken. </w:t>
      </w:r>
      <w:r w:rsidR="00B70289">
        <w:t xml:space="preserve">Zo kan </w:t>
      </w:r>
      <w:r w:rsidR="00D75311">
        <w:t>bijgehouden worden waar het component zich bevind</w:t>
      </w:r>
      <w:r w:rsidR="003B11FD">
        <w:t>t</w:t>
      </w:r>
      <w:r w:rsidR="00B70289">
        <w:t xml:space="preserve">. </w:t>
      </w:r>
      <w:r w:rsidR="00D75311">
        <w:t xml:space="preserve">De motor </w:t>
      </w:r>
      <w:r w:rsidR="00F673DE">
        <w:t xml:space="preserve">draait constant </w:t>
      </w:r>
      <w:r w:rsidR="00EA5B82">
        <w:t>éé</w:t>
      </w:r>
      <w:r w:rsidR="00F673DE">
        <w:t xml:space="preserve">n richting op tot de eindpositie </w:t>
      </w:r>
      <w:r w:rsidR="000F291A">
        <w:t xml:space="preserve">is </w:t>
      </w:r>
      <w:r w:rsidR="00F673DE">
        <w:t>bereikt (home</w:t>
      </w:r>
      <w:r w:rsidR="00C65EE0">
        <w:t xml:space="preserve"> stop</w:t>
      </w:r>
      <w:r w:rsidR="00F673DE">
        <w:t xml:space="preserve">). </w:t>
      </w:r>
      <w:r w:rsidR="00762B7B">
        <w:t xml:space="preserve">Hiermee </w:t>
      </w:r>
      <w:r w:rsidR="00F673DE">
        <w:t xml:space="preserve">is de </w:t>
      </w:r>
      <w:proofErr w:type="spellStart"/>
      <w:r w:rsidR="00F673DE">
        <w:t>homing</w:t>
      </w:r>
      <w:proofErr w:type="spellEnd"/>
      <w:r w:rsidR="00F673DE">
        <w:t xml:space="preserve"> </w:t>
      </w:r>
      <w:proofErr w:type="spellStart"/>
      <w:r w:rsidR="00F673DE">
        <w:t>sequence</w:t>
      </w:r>
      <w:proofErr w:type="spellEnd"/>
      <w:r w:rsidR="00F673DE">
        <w:t xml:space="preserve"> geslaagd</w:t>
      </w:r>
      <w:r w:rsidR="000B7AB9">
        <w:t xml:space="preserve"> en de kalibratiefase afgerond</w:t>
      </w:r>
      <w:r w:rsidR="00F673DE">
        <w:t>. Nu kan het systeem door naar de volgende state</w:t>
      </w:r>
      <w:r w:rsidR="00824892">
        <w:t>,</w:t>
      </w:r>
      <w:r w:rsidR="00F673DE">
        <w:t xml:space="preserve"> </w:t>
      </w:r>
      <w:r w:rsidR="00824892">
        <w:t>d</w:t>
      </w:r>
      <w:r w:rsidR="00F673DE">
        <w:t xml:space="preserve">e Start game state. </w:t>
      </w:r>
    </w:p>
    <w:p w14:paraId="34B01579" w14:textId="77777777" w:rsidR="0053035E" w:rsidRDefault="0053035E" w:rsidP="0053035E"/>
    <w:p w14:paraId="6E3C6B9E" w14:textId="1588F468" w:rsidR="00B137FC" w:rsidRDefault="00F673DE" w:rsidP="002E4799">
      <w:r>
        <w:t xml:space="preserve">In </w:t>
      </w:r>
      <w:r w:rsidR="001B210E">
        <w:t>de start game</w:t>
      </w:r>
      <w:r>
        <w:t xml:space="preserve"> state wordt de </w:t>
      </w:r>
      <w:r w:rsidR="001B210E">
        <w:t>button</w:t>
      </w:r>
      <w:r>
        <w:t xml:space="preserve"> gebruikt om het spel te starten en knippert de groene LED met een frequentie van 2,5Hz. </w:t>
      </w:r>
      <w:r w:rsidR="00B1348E">
        <w:t xml:space="preserve">Het systeem gaat naar de </w:t>
      </w:r>
      <w:r w:rsidR="000458C5">
        <w:t>h</w:t>
      </w:r>
      <w:r w:rsidR="00B1348E">
        <w:t xml:space="preserve">uman move state en </w:t>
      </w:r>
      <w:r>
        <w:t>de speler</w:t>
      </w:r>
      <w:r w:rsidR="008A6A4F">
        <w:t xml:space="preserve"> is</w:t>
      </w:r>
      <w:r w:rsidR="00E6674A">
        <w:t xml:space="preserve"> </w:t>
      </w:r>
      <w:r w:rsidR="00B1348E">
        <w:t>aan</w:t>
      </w:r>
      <w:r w:rsidR="008A6A4F">
        <w:t xml:space="preserve"> zet</w:t>
      </w:r>
      <w:r>
        <w:t xml:space="preserve">. </w:t>
      </w:r>
      <w:r w:rsidR="00BF3732">
        <w:t xml:space="preserve">Door een hand of object voor S1 te houden wordt een “fiche” gedetecteerd. De Cortex-M4 genereert random </w:t>
      </w:r>
      <w:r w:rsidR="00D93012">
        <w:t xml:space="preserve">een </w:t>
      </w:r>
      <w:r w:rsidR="00BF3732">
        <w:t xml:space="preserve">waarde tussen </w:t>
      </w:r>
      <w:r w:rsidR="002B0E95">
        <w:t>1 en 7</w:t>
      </w:r>
      <w:r w:rsidR="00BF3732">
        <w:t xml:space="preserve"> om de kolom van het bord na te bootsen</w:t>
      </w:r>
      <w:r w:rsidR="005B744E">
        <w:t xml:space="preserve">. Vervolgens wordt </w:t>
      </w:r>
      <w:r w:rsidR="00BF3732">
        <w:t xml:space="preserve">deze data naar het </w:t>
      </w:r>
      <w:r w:rsidR="004366E8">
        <w:t xml:space="preserve">gedeelde geheugen geschreven </w:t>
      </w:r>
      <w:r w:rsidR="00BF3732">
        <w:t xml:space="preserve">(SRAM4). </w:t>
      </w:r>
      <w:r w:rsidR="00EE6861">
        <w:t xml:space="preserve">Doordat er een </w:t>
      </w:r>
      <w:r w:rsidR="00BF3732">
        <w:t xml:space="preserve">HSEM </w:t>
      </w:r>
      <w:r w:rsidR="00EE6861">
        <w:t xml:space="preserve">wordt vrijgegeven wordt </w:t>
      </w:r>
      <w:r w:rsidR="00BF3732">
        <w:t xml:space="preserve">de Cortex-M7 op de hoogte </w:t>
      </w:r>
      <w:r w:rsidR="00EE6861">
        <w:t>gebracht v</w:t>
      </w:r>
      <w:r w:rsidR="00BF3732">
        <w:t>an de input van de speler. De Cortex-M7 zal vervolgens de data ophalen uit SRAM4</w:t>
      </w:r>
      <w:r w:rsidR="00E6674A">
        <w:t xml:space="preserve"> en naar de state </w:t>
      </w:r>
      <w:r w:rsidR="000458C5">
        <w:t>r</w:t>
      </w:r>
      <w:r w:rsidR="00E6674A">
        <w:t xml:space="preserve">obot move gaan. </w:t>
      </w:r>
    </w:p>
    <w:p w14:paraId="65BF0B43" w14:textId="77777777" w:rsidR="00B137FC" w:rsidRDefault="00B137FC" w:rsidP="002E4799"/>
    <w:p w14:paraId="299F72B6" w14:textId="22BCADCC" w:rsidR="006E13B2" w:rsidRDefault="00E6674A" w:rsidP="002E4799">
      <w:r>
        <w:t xml:space="preserve">In </w:t>
      </w:r>
      <w:r w:rsidR="003D394C">
        <w:t xml:space="preserve">de </w:t>
      </w:r>
      <w:r w:rsidR="00F778B1">
        <w:t xml:space="preserve">state </w:t>
      </w:r>
      <w:r w:rsidR="000458C5">
        <w:t>r</w:t>
      </w:r>
      <w:r w:rsidR="003D394C">
        <w:t>obot</w:t>
      </w:r>
      <w:r>
        <w:t xml:space="preserve"> </w:t>
      </w:r>
      <w:r w:rsidR="003D394C">
        <w:t xml:space="preserve">move </w:t>
      </w:r>
      <w:r>
        <w:t xml:space="preserve">wordt de kolom doorgestuurd naar de </w:t>
      </w:r>
      <w:proofErr w:type="spellStart"/>
      <w:r>
        <w:t>Arduino</w:t>
      </w:r>
      <w:proofErr w:type="spellEnd"/>
      <w:r w:rsidR="00762B7B">
        <w:t xml:space="preserve">, die de </w:t>
      </w:r>
      <w:proofErr w:type="spellStart"/>
      <w:r>
        <w:t>Raspberry</w:t>
      </w:r>
      <w:proofErr w:type="spellEnd"/>
      <w:r>
        <w:t xml:space="preserve"> Pi </w:t>
      </w:r>
      <w:r w:rsidR="00762B7B">
        <w:t xml:space="preserve">representeert. </w:t>
      </w:r>
      <w:r>
        <w:t xml:space="preserve">De </w:t>
      </w:r>
      <w:proofErr w:type="spellStart"/>
      <w:r>
        <w:t>Arduino</w:t>
      </w:r>
      <w:proofErr w:type="spellEnd"/>
      <w:r>
        <w:t xml:space="preserve"> stuurt terug </w:t>
      </w:r>
      <w:r w:rsidR="00B137FC">
        <w:t xml:space="preserve">in </w:t>
      </w:r>
      <w:r>
        <w:t>welke kolom de robot zijn fiche moet werpen. Hierop zet de Cortex-M7 deze data in SRAM4 en geeft een HSEM vrij zodat Cortex-M4 de data kan ophalen. Op de Cortex-M4 wordt de motor aangestuurd om naar de positie van de gekozen kolom te gaan op de X-as. Na een delay van een seconde gaat de motor weer naar de home positie. Cortex-M7 krijgt een HSEM dat de robot de zet heeft uitgevoerd en zal weer naar de human state gaan.</w:t>
      </w:r>
    </w:p>
    <w:p w14:paraId="664D43D3" w14:textId="3D2FDD34" w:rsidR="00E6674A" w:rsidRDefault="00E6674A" w:rsidP="002E4799"/>
    <w:p w14:paraId="7045EEC7" w14:textId="33EC2E10" w:rsidR="00E6674A" w:rsidRPr="002E4799" w:rsidRDefault="00E6674A" w:rsidP="002E4799">
      <w:r>
        <w:t xml:space="preserve">Door </w:t>
      </w:r>
      <w:r w:rsidR="00C20831">
        <w:t xml:space="preserve">het uitvoeren van deze </w:t>
      </w:r>
      <w:r w:rsidR="007C4FD2">
        <w:t xml:space="preserve">demo </w:t>
      </w:r>
      <w:r w:rsidR="00C20831">
        <w:t xml:space="preserve">wordt het </w:t>
      </w:r>
      <w:r w:rsidR="007C4FD2">
        <w:t>besturings</w:t>
      </w:r>
      <w:r w:rsidR="00C20831">
        <w:t xml:space="preserve">systeem van de 4-op-1-rij robot goed benaderd. Het betreft een benadering, omdat niet alle systeemonderdelen zijn meegenomen. Zo is bij de implementatie alleen de motor van de x-as gebruikt, wordt in plaats van een </w:t>
      </w:r>
      <w:proofErr w:type="spellStart"/>
      <w:r w:rsidR="00C20831">
        <w:t>Raspberry</w:t>
      </w:r>
      <w:proofErr w:type="spellEnd"/>
      <w:r w:rsidR="00C20831">
        <w:t xml:space="preserve"> Pi een </w:t>
      </w:r>
      <w:proofErr w:type="spellStart"/>
      <w:r w:rsidR="00C20831">
        <w:t>Arduino</w:t>
      </w:r>
      <w:proofErr w:type="spellEnd"/>
      <w:r w:rsidR="00C20831">
        <w:t xml:space="preserve"> gebruikt en is de clean-up fase buiten beschouwing gelaten. Dit hoeft geen belemmering te zijn om </w:t>
      </w:r>
      <w:proofErr w:type="spellStart"/>
      <w:r w:rsidR="00C20831">
        <w:t>modulariteit</w:t>
      </w:r>
      <w:proofErr w:type="spellEnd"/>
      <w:r w:rsidR="00C20831">
        <w:t xml:space="preserve"> aan te tonen. Immers, de modules die ontbreken hebben dezelfde principes en protocollen als de gebruikte modules. </w:t>
      </w:r>
    </w:p>
    <w:p w14:paraId="3914A376" w14:textId="5F021DBA" w:rsidR="00C34DBE" w:rsidRDefault="00C34DBE" w:rsidP="000A0715">
      <w:pPr>
        <w:pStyle w:val="Kop2"/>
      </w:pPr>
      <w:bookmarkStart w:id="167" w:name="_Toc105527399"/>
      <w:r>
        <w:t>Conclusie</w:t>
      </w:r>
      <w:bookmarkEnd w:id="167"/>
    </w:p>
    <w:p w14:paraId="591F3CF8" w14:textId="7833CA70" w:rsidR="004C1EEE" w:rsidRDefault="00AC5E01" w:rsidP="004C1EEE">
      <w:r w:rsidRPr="00AC5E01">
        <w:t xml:space="preserve">In dit hoofdstuk </w:t>
      </w:r>
      <w:r w:rsidRPr="00EE36E9">
        <w:t xml:space="preserve">is beschreven </w:t>
      </w:r>
      <w:r w:rsidR="00A35A1F">
        <w:t xml:space="preserve">hoe de </w:t>
      </w:r>
      <w:r w:rsidR="004C1EEE">
        <w:t xml:space="preserve">afzonderlijke </w:t>
      </w:r>
      <w:r w:rsidR="00B70289">
        <w:t>modules</w:t>
      </w:r>
      <w:r w:rsidR="004C1EEE">
        <w:t xml:space="preserve"> van de BSP zijn getest en vervolgens zijn samengevoegd in steeds complexere demo’s die uiteindelijk het </w:t>
      </w:r>
      <w:r w:rsidR="00B70289">
        <w:t>besturingssysteem</w:t>
      </w:r>
      <w:r w:rsidR="004C1EEE">
        <w:t xml:space="preserve"> van de huidige robot moeten vervangen. </w:t>
      </w:r>
    </w:p>
    <w:p w14:paraId="5C327FF5" w14:textId="77777777" w:rsidR="004C1EEE" w:rsidRDefault="004C1EEE" w:rsidP="004C1EEE"/>
    <w:p w14:paraId="0A3D53A9" w14:textId="6DBF3A75" w:rsidR="004C1EEE" w:rsidRDefault="004C1EEE" w:rsidP="004C1EEE">
      <w:r>
        <w:t>Voor de methode van implementatie is gekozen voor een “</w:t>
      </w:r>
      <w:proofErr w:type="spellStart"/>
      <w:r>
        <w:t>Round</w:t>
      </w:r>
      <w:proofErr w:type="spellEnd"/>
      <w:r>
        <w:t xml:space="preserve"> </w:t>
      </w:r>
      <w:proofErr w:type="spellStart"/>
      <w:r>
        <w:t>robin</w:t>
      </w:r>
      <w:proofErr w:type="spellEnd"/>
      <w:r>
        <w:t xml:space="preserve"> </w:t>
      </w:r>
      <w:proofErr w:type="spellStart"/>
      <w:r>
        <w:t>with</w:t>
      </w:r>
      <w:proofErr w:type="spellEnd"/>
      <w:r>
        <w:t xml:space="preserve"> </w:t>
      </w:r>
      <w:proofErr w:type="spellStart"/>
      <w:r>
        <w:t>interrupt</w:t>
      </w:r>
      <w:proofErr w:type="spellEnd"/>
      <w:r>
        <w:t xml:space="preserve">. Dit is de meest toepasselijke methode voor het implementeren van software. Het is eenvoudig te begrijpen, aan te passen en het is transparant. Het systeem doorloopt standaard fases waardoor de </w:t>
      </w:r>
      <w:proofErr w:type="spellStart"/>
      <w:r>
        <w:t>Round</w:t>
      </w:r>
      <w:proofErr w:type="spellEnd"/>
      <w:r>
        <w:t xml:space="preserve"> </w:t>
      </w:r>
      <w:proofErr w:type="spellStart"/>
      <w:r>
        <w:t>robin</w:t>
      </w:r>
      <w:proofErr w:type="spellEnd"/>
      <w:r>
        <w:t xml:space="preserve"> </w:t>
      </w:r>
      <w:proofErr w:type="spellStart"/>
      <w:r>
        <w:t>with</w:t>
      </w:r>
      <w:proofErr w:type="spellEnd"/>
      <w:r>
        <w:t xml:space="preserve"> </w:t>
      </w:r>
      <w:proofErr w:type="spellStart"/>
      <w:r>
        <w:t>interrupt</w:t>
      </w:r>
      <w:proofErr w:type="spellEnd"/>
      <w:r>
        <w:t xml:space="preserve"> de toepasselijke methode is. Omdat er prioritaire taken zijn is een </w:t>
      </w:r>
      <w:proofErr w:type="spellStart"/>
      <w:r>
        <w:t>interrupt</w:t>
      </w:r>
      <w:proofErr w:type="spellEnd"/>
      <w:r>
        <w:t xml:space="preserve"> noodzakelijk. </w:t>
      </w:r>
    </w:p>
    <w:p w14:paraId="34BCBFB7" w14:textId="77777777" w:rsidR="004C1EEE" w:rsidRDefault="004C1EEE" w:rsidP="004C1EEE"/>
    <w:p w14:paraId="2B87EAE6" w14:textId="29C13155" w:rsidR="006D4965" w:rsidRDefault="004C1EEE" w:rsidP="004C1EEE">
      <w:r>
        <w:t xml:space="preserve">In eerste instantie is gekozen om het fundament van het BSP te testen, namelijk de </w:t>
      </w:r>
      <w:proofErr w:type="spellStart"/>
      <w:r>
        <w:t>dual-core</w:t>
      </w:r>
      <w:proofErr w:type="spellEnd"/>
      <w:r>
        <w:t xml:space="preserve"> communicatie. </w:t>
      </w:r>
      <w:r w:rsidR="00D678EE" w:rsidRPr="00642203">
        <w:t>De communicatie is robuust door het gebruik van de HSEM en makkelijk te onderhouden of aan te passen.</w:t>
      </w:r>
      <w:r w:rsidR="00D678EE">
        <w:t xml:space="preserve"> </w:t>
      </w:r>
      <w:r>
        <w:t xml:space="preserve">Daarna zijn afzonderlijk de BSP modules getest voor i2c, UART en </w:t>
      </w:r>
      <w:r w:rsidRPr="00D9721A">
        <w:t>PWM</w:t>
      </w:r>
      <w:r>
        <w:t xml:space="preserve"> communicatie. </w:t>
      </w:r>
      <w:r w:rsidR="006D4965">
        <w:t>De unit tests zijn volgens verwachting verlopen en bewijzen dat de afzonderlijke BSP modules kunnen worden gebruikt voor het besturingssysteem.</w:t>
      </w:r>
    </w:p>
    <w:p w14:paraId="1A52B7D1" w14:textId="77777777" w:rsidR="006D4965" w:rsidRDefault="006D4965" w:rsidP="004C1EEE"/>
    <w:p w14:paraId="0330A705" w14:textId="1D380EAB" w:rsidR="00AC5E01" w:rsidRDefault="004C1EEE" w:rsidP="00C34DBE">
      <w:r>
        <w:t>Parallel zijn demo’s ontwikkeld waarin stap voor stap, op basis van de geteste en gevalideerde BSP modules, is toegewerkt naar het complete besturingssysteem van de 4-op-1-rij robot.</w:t>
      </w:r>
      <w:r w:rsidR="006D4965">
        <w:t xml:space="preserve"> </w:t>
      </w:r>
      <w:r w:rsidR="00AC5E01" w:rsidRPr="00AC5E01">
        <w:t xml:space="preserve">Er </w:t>
      </w:r>
      <w:r w:rsidR="006D4965">
        <w:t>zijn opeenvolgend d</w:t>
      </w:r>
      <w:r w:rsidR="00AC5E01" w:rsidRPr="00AC5E01">
        <w:t>emo</w:t>
      </w:r>
      <w:r w:rsidR="006D4965">
        <w:t xml:space="preserve">’s opgesteld waarin de BSP modules </w:t>
      </w:r>
      <w:proofErr w:type="spellStart"/>
      <w:r w:rsidR="006D4965">
        <w:t>dual-core</w:t>
      </w:r>
      <w:proofErr w:type="spellEnd"/>
      <w:r w:rsidR="006D4965">
        <w:t xml:space="preserve">, i2c en UART zijn samengevoegd en vervolgens een demo waarin de setup is uitgebreid met PWM. </w:t>
      </w:r>
      <w:r w:rsidR="00AC5E01" w:rsidRPr="00AC5E01">
        <w:t>De demo’s zijn complementair. De demo’s zijn naar verwachting verlopen</w:t>
      </w:r>
      <w:r w:rsidR="00D678EE">
        <w:t xml:space="preserve">, hebben </w:t>
      </w:r>
      <w:r w:rsidR="006D4965">
        <w:t xml:space="preserve">aangetoond dat de software architectuur toepasbaar is en de gemaakte design keuze voor </w:t>
      </w:r>
      <w:proofErr w:type="spellStart"/>
      <w:r w:rsidR="006D4965">
        <w:t>modulariteit</w:t>
      </w:r>
      <w:proofErr w:type="spellEnd"/>
      <w:r w:rsidR="006D4965">
        <w:t xml:space="preserve"> de juiste zijn.</w:t>
      </w:r>
      <w:r w:rsidR="00D678EE" w:rsidRPr="00D678EE">
        <w:t xml:space="preserve"> </w:t>
      </w:r>
      <w:r w:rsidR="00D678EE">
        <w:t>V</w:t>
      </w:r>
      <w:r w:rsidR="00D678EE" w:rsidRPr="00642203">
        <w:t xml:space="preserve">erder </w:t>
      </w:r>
      <w:r w:rsidR="00D678EE">
        <w:t>is aannemelijk gemaakt dat de BSP modules ook gebruikt kunnen worden in andere projecten.</w:t>
      </w:r>
    </w:p>
    <w:p w14:paraId="6CFD5140" w14:textId="4211A276" w:rsidR="004F6359" w:rsidRDefault="00761968" w:rsidP="00DA75E7">
      <w:pPr>
        <w:pStyle w:val="Kop1"/>
      </w:pPr>
      <w:bookmarkStart w:id="168" w:name="_Ref104568364"/>
      <w:bookmarkStart w:id="169" w:name="_Ref104568504"/>
      <w:bookmarkStart w:id="170" w:name="_Toc105527400"/>
      <w:r>
        <w:lastRenderedPageBreak/>
        <w:t>Validatie</w:t>
      </w:r>
      <w:bookmarkEnd w:id="168"/>
      <w:bookmarkEnd w:id="169"/>
      <w:bookmarkEnd w:id="170"/>
    </w:p>
    <w:p w14:paraId="744B375D" w14:textId="20E58B15" w:rsidR="00E961D5" w:rsidRDefault="00E961D5" w:rsidP="00E961D5">
      <w:r>
        <w:t>Om te kijken of het pro</w:t>
      </w:r>
      <w:r w:rsidR="00310367">
        <w:t>j</w:t>
      </w:r>
      <w:r>
        <w:t>ect goed uitgevoerd is word</w:t>
      </w:r>
      <w:r w:rsidR="00E853B1">
        <w:t>en i</w:t>
      </w:r>
      <w:r>
        <w:t xml:space="preserve">n dit hoofdstuk </w:t>
      </w:r>
      <w:r w:rsidR="00E853B1">
        <w:t xml:space="preserve">de </w:t>
      </w:r>
      <w:proofErr w:type="spellStart"/>
      <w:r>
        <w:t>requirements</w:t>
      </w:r>
      <w:proofErr w:type="spellEnd"/>
      <w:r>
        <w:t xml:space="preserve"> </w:t>
      </w:r>
      <w:r w:rsidR="00E853B1">
        <w:t>gevalideerd.</w:t>
      </w:r>
      <w:r w:rsidR="00801EA1">
        <w:t xml:space="preserve"> </w:t>
      </w:r>
      <w:r w:rsidR="00E853B1">
        <w:t xml:space="preserve">Alle </w:t>
      </w:r>
      <w:proofErr w:type="spellStart"/>
      <w:r w:rsidR="00E853B1">
        <w:t>requirements</w:t>
      </w:r>
      <w:proofErr w:type="spellEnd"/>
      <w:r w:rsidR="00E853B1">
        <w:t xml:space="preserve"> met</w:t>
      </w:r>
      <w:r w:rsidR="00801EA1">
        <w:t xml:space="preserve"> </w:t>
      </w:r>
      <w:r>
        <w:t xml:space="preserve">“Must” moeten helemaal of deels uitgevoerd zijn </w:t>
      </w:r>
      <w:r w:rsidR="00E853B1">
        <w:t xml:space="preserve">voordat het project geaccepteerd kan worden. In </w:t>
      </w:r>
      <w:r w:rsidR="00347BCD">
        <w:fldChar w:fldCharType="begin"/>
      </w:r>
      <w:r w:rsidR="00347BCD">
        <w:instrText xml:space="preserve"> REF _Ref104553158 \h </w:instrText>
      </w:r>
      <w:r w:rsidR="00347BCD">
        <w:fldChar w:fldCharType="separate"/>
      </w:r>
      <w:r w:rsidR="00FC58D5">
        <w:t xml:space="preserve">Tabel </w:t>
      </w:r>
      <w:r w:rsidR="00FC58D5">
        <w:rPr>
          <w:noProof/>
        </w:rPr>
        <w:t>9</w:t>
      </w:r>
      <w:r w:rsidR="00347BCD">
        <w:fldChar w:fldCharType="end"/>
      </w:r>
      <w:r>
        <w:t xml:space="preserve"> </w:t>
      </w:r>
      <w:r w:rsidR="00E853B1">
        <w:t xml:space="preserve">worden de </w:t>
      </w:r>
      <w:proofErr w:type="spellStart"/>
      <w:r w:rsidR="00E853B1">
        <w:t>requirements</w:t>
      </w:r>
      <w:proofErr w:type="spellEnd"/>
      <w:r w:rsidR="00E853B1">
        <w:t xml:space="preserve"> herhaald en </w:t>
      </w:r>
      <w:r w:rsidR="00550063">
        <w:t xml:space="preserve">gecheckt. </w:t>
      </w:r>
      <w:r>
        <w:t xml:space="preserve">Groen betekent </w:t>
      </w:r>
      <w:r w:rsidR="00550063">
        <w:t xml:space="preserve">voltooid, </w:t>
      </w:r>
      <w:r>
        <w:t xml:space="preserve">oranje betekent deels voltooid en rood betekent </w:t>
      </w:r>
      <w:r w:rsidR="00550063">
        <w:t xml:space="preserve">niet voltooid. In een korte beschrijving wordt toegelicht wat nodig was om </w:t>
      </w:r>
      <w:r w:rsidR="00EB6237">
        <w:t>het resultaat te bereiken</w:t>
      </w:r>
      <w:r w:rsidR="00550063">
        <w:t>.</w:t>
      </w:r>
    </w:p>
    <w:p w14:paraId="5166A985" w14:textId="77777777" w:rsidR="00E961D5" w:rsidRPr="00E961D5" w:rsidRDefault="00E961D5" w:rsidP="00E961D5"/>
    <w:p w14:paraId="2C708E1F" w14:textId="27E434FC" w:rsidR="00D16931" w:rsidRDefault="00D16931" w:rsidP="00D16931">
      <w:pPr>
        <w:pStyle w:val="Bijschrift"/>
        <w:keepNext/>
      </w:pPr>
      <w:bookmarkStart w:id="171" w:name="_Ref104553158"/>
      <w:bookmarkStart w:id="172" w:name="_Toc105522328"/>
      <w:r>
        <w:t xml:space="preserve">Tabel </w:t>
      </w:r>
      <w:r>
        <w:fldChar w:fldCharType="begin"/>
      </w:r>
      <w:r>
        <w:instrText xml:space="preserve"> SEQ Tabel \* ARABIC </w:instrText>
      </w:r>
      <w:r>
        <w:fldChar w:fldCharType="separate"/>
      </w:r>
      <w:r w:rsidR="00FC58D5">
        <w:rPr>
          <w:noProof/>
        </w:rPr>
        <w:t>9</w:t>
      </w:r>
      <w:r>
        <w:fldChar w:fldCharType="end"/>
      </w:r>
      <w:bookmarkEnd w:id="171"/>
      <w:r>
        <w:t xml:space="preserve"> Gevalideerde </w:t>
      </w:r>
      <w:proofErr w:type="spellStart"/>
      <w:r>
        <w:t>requirements</w:t>
      </w:r>
      <w:bookmarkEnd w:id="172"/>
      <w:proofErr w:type="spellEnd"/>
    </w:p>
    <w:tbl>
      <w:tblPr>
        <w:tblStyle w:val="Rastertabel4-Accent1"/>
        <w:tblW w:w="9252" w:type="dxa"/>
        <w:tblLayout w:type="fixed"/>
        <w:tblLook w:val="04A0" w:firstRow="1" w:lastRow="0" w:firstColumn="1" w:lastColumn="0" w:noHBand="0" w:noVBand="1"/>
      </w:tblPr>
      <w:tblGrid>
        <w:gridCol w:w="704"/>
        <w:gridCol w:w="3969"/>
        <w:gridCol w:w="1134"/>
        <w:gridCol w:w="567"/>
        <w:gridCol w:w="2878"/>
      </w:tblGrid>
      <w:tr w:rsidR="009C6467" w:rsidRPr="005608ED" w14:paraId="6A5F3747" w14:textId="16113AC4" w:rsidTr="0080011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2A151955" w14:textId="77777777" w:rsidR="00E961D5" w:rsidRPr="006C370C" w:rsidRDefault="00E961D5" w:rsidP="0048051B">
            <w:pPr>
              <w:rPr>
                <w:sz w:val="16"/>
                <w:szCs w:val="16"/>
                <w:lang w:eastAsia="nl-NL"/>
              </w:rPr>
            </w:pPr>
            <w:r w:rsidRPr="006C370C">
              <w:rPr>
                <w:sz w:val="16"/>
                <w:szCs w:val="16"/>
                <w:lang w:eastAsia="nl-NL"/>
              </w:rPr>
              <w:t>ID</w:t>
            </w:r>
          </w:p>
        </w:tc>
        <w:tc>
          <w:tcPr>
            <w:tcW w:w="3969" w:type="dxa"/>
          </w:tcPr>
          <w:p w14:paraId="06798CED" w14:textId="77777777" w:rsidR="00E961D5" w:rsidRPr="005608ED" w:rsidRDefault="00E961D5" w:rsidP="0048051B">
            <w:pPr>
              <w:cnfStyle w:val="100000000000" w:firstRow="1" w:lastRow="0" w:firstColumn="0" w:lastColumn="0" w:oddVBand="0" w:evenVBand="0" w:oddHBand="0" w:evenHBand="0" w:firstRowFirstColumn="0" w:firstRowLastColumn="0" w:lastRowFirstColumn="0" w:lastRowLastColumn="0"/>
              <w:rPr>
                <w:lang w:eastAsia="nl-NL"/>
              </w:rPr>
            </w:pPr>
            <w:proofErr w:type="spellStart"/>
            <w:r w:rsidRPr="005608ED">
              <w:rPr>
                <w:lang w:eastAsia="nl-NL"/>
              </w:rPr>
              <w:t>Requirement</w:t>
            </w:r>
            <w:proofErr w:type="spellEnd"/>
          </w:p>
        </w:tc>
        <w:tc>
          <w:tcPr>
            <w:tcW w:w="1134" w:type="dxa"/>
          </w:tcPr>
          <w:p w14:paraId="002018AC" w14:textId="77777777" w:rsidR="00E961D5" w:rsidRPr="00800114" w:rsidRDefault="00E961D5" w:rsidP="0048051B">
            <w:pPr>
              <w:cnfStyle w:val="100000000000" w:firstRow="1" w:lastRow="0" w:firstColumn="0" w:lastColumn="0" w:oddVBand="0" w:evenVBand="0" w:oddHBand="0" w:evenHBand="0" w:firstRowFirstColumn="0" w:firstRowLastColumn="0" w:lastRowFirstColumn="0" w:lastRowLastColumn="0"/>
              <w:rPr>
                <w:sz w:val="18"/>
                <w:szCs w:val="18"/>
                <w:lang w:eastAsia="nl-NL"/>
              </w:rPr>
            </w:pPr>
            <w:proofErr w:type="spellStart"/>
            <w:r w:rsidRPr="00800114">
              <w:rPr>
                <w:sz w:val="18"/>
                <w:szCs w:val="18"/>
                <w:lang w:eastAsia="nl-NL"/>
              </w:rPr>
              <w:t>MoSCoW</w:t>
            </w:r>
            <w:proofErr w:type="spellEnd"/>
          </w:p>
        </w:tc>
        <w:tc>
          <w:tcPr>
            <w:tcW w:w="567" w:type="dxa"/>
          </w:tcPr>
          <w:p w14:paraId="648DC080" w14:textId="09614030" w:rsidR="00E961D5" w:rsidRPr="005608ED" w:rsidRDefault="008964A1" w:rsidP="0048051B">
            <w:pPr>
              <w:cnfStyle w:val="100000000000" w:firstRow="1" w:lastRow="0" w:firstColumn="0" w:lastColumn="0" w:oddVBand="0" w:evenVBand="0" w:oddHBand="0" w:evenHBand="0" w:firstRowFirstColumn="0" w:firstRowLastColumn="0" w:lastRowFirstColumn="0" w:lastRowLastColumn="0"/>
              <w:rPr>
                <w:lang w:eastAsia="nl-NL"/>
              </w:rPr>
            </w:pPr>
            <w:r>
              <w:rPr>
                <w:lang w:eastAsia="nl-NL"/>
              </w:rPr>
              <w:sym w:font="Wingdings" w:char="F0FE"/>
            </w:r>
          </w:p>
        </w:tc>
        <w:tc>
          <w:tcPr>
            <w:tcW w:w="2878" w:type="dxa"/>
          </w:tcPr>
          <w:p w14:paraId="2E0834B7" w14:textId="29D206AE" w:rsidR="00E961D5" w:rsidRDefault="00354E3E" w:rsidP="0048051B">
            <w:pPr>
              <w:cnfStyle w:val="100000000000" w:firstRow="1" w:lastRow="0" w:firstColumn="0" w:lastColumn="0" w:oddVBand="0" w:evenVBand="0" w:oddHBand="0" w:evenHBand="0" w:firstRowFirstColumn="0" w:firstRowLastColumn="0" w:lastRowFirstColumn="0" w:lastRowLastColumn="0"/>
              <w:rPr>
                <w:lang w:eastAsia="nl-NL"/>
              </w:rPr>
            </w:pPr>
            <w:r>
              <w:rPr>
                <w:lang w:eastAsia="nl-NL"/>
              </w:rPr>
              <w:t>Beschrijving</w:t>
            </w:r>
          </w:p>
        </w:tc>
      </w:tr>
      <w:tr w:rsidR="00504E15" w:rsidRPr="005608ED" w14:paraId="1A5138BE" w14:textId="0BDB1D36" w:rsidTr="008001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61D892DB" w14:textId="77777777" w:rsidR="00504E15" w:rsidRPr="006C370C" w:rsidRDefault="00504E15" w:rsidP="00504E15">
            <w:pPr>
              <w:pStyle w:val="Lijstalinea"/>
              <w:numPr>
                <w:ilvl w:val="0"/>
                <w:numId w:val="34"/>
              </w:numPr>
              <w:rPr>
                <w:sz w:val="16"/>
                <w:szCs w:val="16"/>
                <w:lang w:eastAsia="nl-NL"/>
              </w:rPr>
            </w:pPr>
          </w:p>
        </w:tc>
        <w:tc>
          <w:tcPr>
            <w:tcW w:w="3969" w:type="dxa"/>
          </w:tcPr>
          <w:p w14:paraId="4C86D1A5" w14:textId="023F2891" w:rsidR="00504E15" w:rsidRPr="005608ED" w:rsidRDefault="00591F7B" w:rsidP="00504E15">
            <w:pPr>
              <w:cnfStyle w:val="000000100000" w:firstRow="0" w:lastRow="0" w:firstColumn="0" w:lastColumn="0" w:oddVBand="0" w:evenVBand="0" w:oddHBand="1" w:evenHBand="0" w:firstRowFirstColumn="0" w:firstRowLastColumn="0" w:lastRowFirstColumn="0" w:lastRowLastColumn="0"/>
              <w:rPr>
                <w:lang w:eastAsia="nl-NL"/>
              </w:rPr>
            </w:pPr>
            <w:r>
              <w:rPr>
                <w:lang w:eastAsia="nl-NL"/>
              </w:rPr>
              <w:t xml:space="preserve">De architectuur van het besturingssysteem moet gestructureerd en modulair zijn om hard- en software </w:t>
            </w:r>
            <w:proofErr w:type="spellStart"/>
            <w:r>
              <w:rPr>
                <w:lang w:eastAsia="nl-NL"/>
              </w:rPr>
              <w:t>developers</w:t>
            </w:r>
            <w:proofErr w:type="spellEnd"/>
            <w:r>
              <w:rPr>
                <w:lang w:eastAsia="nl-NL"/>
              </w:rPr>
              <w:t xml:space="preserve"> die niet bekend zijn met het systeem snel inzicht te kunnen geven in het functioneren van de robot.</w:t>
            </w:r>
          </w:p>
        </w:tc>
        <w:tc>
          <w:tcPr>
            <w:tcW w:w="1134" w:type="dxa"/>
          </w:tcPr>
          <w:p w14:paraId="6B258AF8" w14:textId="77777777" w:rsidR="00504E15" w:rsidRPr="005608ED" w:rsidRDefault="00504E15" w:rsidP="00504E15">
            <w:pPr>
              <w:cnfStyle w:val="000000100000" w:firstRow="0" w:lastRow="0" w:firstColumn="0" w:lastColumn="0" w:oddVBand="0" w:evenVBand="0" w:oddHBand="1" w:evenHBand="0" w:firstRowFirstColumn="0" w:firstRowLastColumn="0" w:lastRowFirstColumn="0" w:lastRowLastColumn="0"/>
              <w:rPr>
                <w:lang w:eastAsia="nl-NL"/>
              </w:rPr>
            </w:pPr>
            <w:r>
              <w:rPr>
                <w:lang w:eastAsia="nl-NL"/>
              </w:rPr>
              <w:t>Must</w:t>
            </w:r>
          </w:p>
        </w:tc>
        <w:tc>
          <w:tcPr>
            <w:tcW w:w="567" w:type="dxa"/>
            <w:shd w:val="clear" w:color="auto" w:fill="00B050"/>
          </w:tcPr>
          <w:p w14:paraId="1525D32C" w14:textId="77777777" w:rsidR="00504E15" w:rsidRDefault="00504E15" w:rsidP="00504E15">
            <w:pPr>
              <w:cnfStyle w:val="000000100000" w:firstRow="0" w:lastRow="0" w:firstColumn="0" w:lastColumn="0" w:oddVBand="0" w:evenVBand="0" w:oddHBand="1" w:evenHBand="0" w:firstRowFirstColumn="0" w:firstRowLastColumn="0" w:lastRowFirstColumn="0" w:lastRowLastColumn="0"/>
              <w:rPr>
                <w:lang w:eastAsia="nl-NL"/>
              </w:rPr>
            </w:pPr>
          </w:p>
        </w:tc>
        <w:tc>
          <w:tcPr>
            <w:tcW w:w="2878" w:type="dxa"/>
          </w:tcPr>
          <w:p w14:paraId="6FFC5417" w14:textId="787B16E6" w:rsidR="00504E15" w:rsidRDefault="00504E15" w:rsidP="00504E15">
            <w:pPr>
              <w:cnfStyle w:val="000000100000" w:firstRow="0" w:lastRow="0" w:firstColumn="0" w:lastColumn="0" w:oddVBand="0" w:evenVBand="0" w:oddHBand="1" w:evenHBand="0" w:firstRowFirstColumn="0" w:firstRowLastColumn="0" w:lastRowFirstColumn="0" w:lastRowLastColumn="0"/>
              <w:rPr>
                <w:lang w:eastAsia="nl-NL"/>
              </w:rPr>
            </w:pPr>
            <w:r>
              <w:rPr>
                <w:lang w:eastAsia="nl-NL"/>
              </w:rPr>
              <w:t>Doormiddel van het SAD is dit bereikt.</w:t>
            </w:r>
          </w:p>
        </w:tc>
      </w:tr>
      <w:tr w:rsidR="00591F7B" w:rsidRPr="005608ED" w14:paraId="668339EA" w14:textId="3E32EE64" w:rsidTr="00800114">
        <w:tc>
          <w:tcPr>
            <w:cnfStyle w:val="001000000000" w:firstRow="0" w:lastRow="0" w:firstColumn="1" w:lastColumn="0" w:oddVBand="0" w:evenVBand="0" w:oddHBand="0" w:evenHBand="0" w:firstRowFirstColumn="0" w:firstRowLastColumn="0" w:lastRowFirstColumn="0" w:lastRowLastColumn="0"/>
            <w:tcW w:w="704" w:type="dxa"/>
          </w:tcPr>
          <w:p w14:paraId="38FA9330" w14:textId="77777777" w:rsidR="00591F7B" w:rsidRPr="006C370C" w:rsidRDefault="00591F7B" w:rsidP="00591F7B">
            <w:pPr>
              <w:pStyle w:val="Lijstalinea"/>
              <w:numPr>
                <w:ilvl w:val="0"/>
                <w:numId w:val="34"/>
              </w:numPr>
              <w:rPr>
                <w:sz w:val="16"/>
                <w:szCs w:val="16"/>
                <w:lang w:eastAsia="nl-NL"/>
              </w:rPr>
            </w:pPr>
          </w:p>
        </w:tc>
        <w:tc>
          <w:tcPr>
            <w:tcW w:w="3969" w:type="dxa"/>
          </w:tcPr>
          <w:p w14:paraId="7FED5AD2" w14:textId="186F4F3F" w:rsidR="00591F7B" w:rsidRDefault="00591F7B" w:rsidP="00591F7B">
            <w:pPr>
              <w:cnfStyle w:val="000000000000" w:firstRow="0" w:lastRow="0" w:firstColumn="0" w:lastColumn="0" w:oddVBand="0" w:evenVBand="0" w:oddHBand="0" w:evenHBand="0" w:firstRowFirstColumn="0" w:firstRowLastColumn="0" w:lastRowFirstColumn="0" w:lastRowLastColumn="0"/>
              <w:rPr>
                <w:lang w:eastAsia="nl-NL"/>
              </w:rPr>
            </w:pPr>
            <w:r>
              <w:rPr>
                <w:lang w:eastAsia="nl-NL"/>
              </w:rPr>
              <w:t xml:space="preserve">De software architectuur moet toekomstbestendig zijn zodat software </w:t>
            </w:r>
            <w:proofErr w:type="spellStart"/>
            <w:r>
              <w:rPr>
                <w:lang w:eastAsia="nl-NL"/>
              </w:rPr>
              <w:t>developers</w:t>
            </w:r>
            <w:proofErr w:type="spellEnd"/>
            <w:r>
              <w:rPr>
                <w:lang w:eastAsia="nl-NL"/>
              </w:rPr>
              <w:t xml:space="preserve"> effectief en efficiënt beheer en upgrades kunnen uitvoeren. </w:t>
            </w:r>
          </w:p>
        </w:tc>
        <w:tc>
          <w:tcPr>
            <w:tcW w:w="1134" w:type="dxa"/>
          </w:tcPr>
          <w:p w14:paraId="4FC227F1" w14:textId="77777777" w:rsidR="00591F7B" w:rsidRDefault="00591F7B" w:rsidP="00591F7B">
            <w:pPr>
              <w:cnfStyle w:val="000000000000" w:firstRow="0" w:lastRow="0" w:firstColumn="0" w:lastColumn="0" w:oddVBand="0" w:evenVBand="0" w:oddHBand="0" w:evenHBand="0" w:firstRowFirstColumn="0" w:firstRowLastColumn="0" w:lastRowFirstColumn="0" w:lastRowLastColumn="0"/>
              <w:rPr>
                <w:lang w:eastAsia="nl-NL"/>
              </w:rPr>
            </w:pPr>
            <w:r>
              <w:rPr>
                <w:lang w:eastAsia="nl-NL"/>
              </w:rPr>
              <w:t>Must</w:t>
            </w:r>
          </w:p>
        </w:tc>
        <w:tc>
          <w:tcPr>
            <w:tcW w:w="567" w:type="dxa"/>
            <w:shd w:val="clear" w:color="auto" w:fill="00B050"/>
          </w:tcPr>
          <w:p w14:paraId="42E4A8BB" w14:textId="77777777" w:rsidR="00591F7B" w:rsidRDefault="00591F7B" w:rsidP="00591F7B">
            <w:pPr>
              <w:cnfStyle w:val="000000000000" w:firstRow="0" w:lastRow="0" w:firstColumn="0" w:lastColumn="0" w:oddVBand="0" w:evenVBand="0" w:oddHBand="0" w:evenHBand="0" w:firstRowFirstColumn="0" w:firstRowLastColumn="0" w:lastRowFirstColumn="0" w:lastRowLastColumn="0"/>
              <w:rPr>
                <w:lang w:eastAsia="nl-NL"/>
              </w:rPr>
            </w:pPr>
          </w:p>
        </w:tc>
        <w:tc>
          <w:tcPr>
            <w:tcW w:w="2878" w:type="dxa"/>
            <w:shd w:val="clear" w:color="auto" w:fill="auto"/>
          </w:tcPr>
          <w:p w14:paraId="42F04BDE" w14:textId="1A635A39" w:rsidR="00591F7B" w:rsidRDefault="00591F7B" w:rsidP="00591F7B">
            <w:pPr>
              <w:cnfStyle w:val="000000000000" w:firstRow="0" w:lastRow="0" w:firstColumn="0" w:lastColumn="0" w:oddVBand="0" w:evenVBand="0" w:oddHBand="0" w:evenHBand="0" w:firstRowFirstColumn="0" w:firstRowLastColumn="0" w:lastRowFirstColumn="0" w:lastRowLastColumn="0"/>
              <w:rPr>
                <w:lang w:eastAsia="nl-NL"/>
              </w:rPr>
            </w:pPr>
            <w:r>
              <w:rPr>
                <w:lang w:eastAsia="nl-NL"/>
              </w:rPr>
              <w:t>Door design keuzes binnen het SAD is gegarandeerd dat het besturingssysteem in de toekomst een upgrade kan krijgen en betrouwbaar blijft.</w:t>
            </w:r>
          </w:p>
        </w:tc>
      </w:tr>
      <w:tr w:rsidR="007D4FA6" w:rsidRPr="005608ED" w14:paraId="1401C835" w14:textId="179B5FD0" w:rsidTr="008001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5351BF64" w14:textId="77777777" w:rsidR="007D4FA6" w:rsidRPr="006C370C" w:rsidRDefault="007D4FA6" w:rsidP="007D4FA6">
            <w:pPr>
              <w:pStyle w:val="Lijstalinea"/>
              <w:numPr>
                <w:ilvl w:val="0"/>
                <w:numId w:val="34"/>
              </w:numPr>
              <w:rPr>
                <w:sz w:val="16"/>
                <w:szCs w:val="16"/>
                <w:lang w:eastAsia="nl-NL"/>
              </w:rPr>
            </w:pPr>
          </w:p>
        </w:tc>
        <w:tc>
          <w:tcPr>
            <w:tcW w:w="3969" w:type="dxa"/>
          </w:tcPr>
          <w:p w14:paraId="02284310" w14:textId="0DC3230F" w:rsidR="007D4FA6" w:rsidRPr="005608ED" w:rsidRDefault="007D4FA6" w:rsidP="007D4FA6">
            <w:pPr>
              <w:cnfStyle w:val="000000100000" w:firstRow="0" w:lastRow="0" w:firstColumn="0" w:lastColumn="0" w:oddVBand="0" w:evenVBand="0" w:oddHBand="1" w:evenHBand="0" w:firstRowFirstColumn="0" w:firstRowLastColumn="0" w:lastRowFirstColumn="0" w:lastRowLastColumn="0"/>
              <w:rPr>
                <w:lang w:eastAsia="nl-NL"/>
              </w:rPr>
            </w:pPr>
            <w:r>
              <w:rPr>
                <w:lang w:eastAsia="nl-NL"/>
              </w:rPr>
              <w:t xml:space="preserve">De architectuur van het besturingssysteem dient logisch opgebouwd te zijn aan de hand diagrammen zodat software </w:t>
            </w:r>
            <w:proofErr w:type="spellStart"/>
            <w:r>
              <w:rPr>
                <w:lang w:eastAsia="nl-NL"/>
              </w:rPr>
              <w:t>developers</w:t>
            </w:r>
            <w:proofErr w:type="spellEnd"/>
            <w:r>
              <w:rPr>
                <w:lang w:eastAsia="nl-NL"/>
              </w:rPr>
              <w:t xml:space="preserve"> en testers snel inzicht kunnen krijgen in het functioneren van de software.</w:t>
            </w:r>
          </w:p>
        </w:tc>
        <w:tc>
          <w:tcPr>
            <w:tcW w:w="1134" w:type="dxa"/>
          </w:tcPr>
          <w:p w14:paraId="5DA16738" w14:textId="77777777" w:rsidR="007D4FA6" w:rsidRPr="005608ED" w:rsidRDefault="007D4FA6" w:rsidP="007D4FA6">
            <w:pPr>
              <w:cnfStyle w:val="000000100000" w:firstRow="0" w:lastRow="0" w:firstColumn="0" w:lastColumn="0" w:oddVBand="0" w:evenVBand="0" w:oddHBand="1" w:evenHBand="0" w:firstRowFirstColumn="0" w:firstRowLastColumn="0" w:lastRowFirstColumn="0" w:lastRowLastColumn="0"/>
              <w:rPr>
                <w:lang w:eastAsia="nl-NL"/>
              </w:rPr>
            </w:pPr>
            <w:r>
              <w:rPr>
                <w:lang w:eastAsia="nl-NL"/>
              </w:rPr>
              <w:t>Must</w:t>
            </w:r>
          </w:p>
        </w:tc>
        <w:tc>
          <w:tcPr>
            <w:tcW w:w="567" w:type="dxa"/>
            <w:shd w:val="clear" w:color="auto" w:fill="00B050"/>
          </w:tcPr>
          <w:p w14:paraId="34B68ABF" w14:textId="77777777" w:rsidR="007D4FA6" w:rsidRDefault="007D4FA6" w:rsidP="007D4FA6">
            <w:pPr>
              <w:cnfStyle w:val="000000100000" w:firstRow="0" w:lastRow="0" w:firstColumn="0" w:lastColumn="0" w:oddVBand="0" w:evenVBand="0" w:oddHBand="1" w:evenHBand="0" w:firstRowFirstColumn="0" w:firstRowLastColumn="0" w:lastRowFirstColumn="0" w:lastRowLastColumn="0"/>
              <w:rPr>
                <w:lang w:eastAsia="nl-NL"/>
              </w:rPr>
            </w:pPr>
          </w:p>
        </w:tc>
        <w:tc>
          <w:tcPr>
            <w:tcW w:w="2878" w:type="dxa"/>
          </w:tcPr>
          <w:p w14:paraId="3EB77213" w14:textId="034985A2" w:rsidR="007D4FA6" w:rsidRDefault="007D4FA6" w:rsidP="007D4FA6">
            <w:pPr>
              <w:cnfStyle w:val="000000100000" w:firstRow="0" w:lastRow="0" w:firstColumn="0" w:lastColumn="0" w:oddVBand="0" w:evenVBand="0" w:oddHBand="1" w:evenHBand="0" w:firstRowFirstColumn="0" w:firstRowLastColumn="0" w:lastRowFirstColumn="0" w:lastRowLastColumn="0"/>
              <w:rPr>
                <w:lang w:eastAsia="nl-NL"/>
              </w:rPr>
            </w:pPr>
            <w:r>
              <w:rPr>
                <w:lang w:eastAsia="nl-NL"/>
              </w:rPr>
              <w:t xml:space="preserve">In het SAD is de werking van het systeem gevisualiseerd in diagrammen. </w:t>
            </w:r>
          </w:p>
        </w:tc>
      </w:tr>
      <w:tr w:rsidR="00892F7F" w:rsidRPr="005608ED" w14:paraId="72C1D014" w14:textId="1EA00FA2" w:rsidTr="00800114">
        <w:tc>
          <w:tcPr>
            <w:cnfStyle w:val="001000000000" w:firstRow="0" w:lastRow="0" w:firstColumn="1" w:lastColumn="0" w:oddVBand="0" w:evenVBand="0" w:oddHBand="0" w:evenHBand="0" w:firstRowFirstColumn="0" w:firstRowLastColumn="0" w:lastRowFirstColumn="0" w:lastRowLastColumn="0"/>
            <w:tcW w:w="704" w:type="dxa"/>
          </w:tcPr>
          <w:p w14:paraId="236A6336" w14:textId="77777777" w:rsidR="00892F7F" w:rsidRPr="006C370C" w:rsidRDefault="00892F7F" w:rsidP="00892F7F">
            <w:pPr>
              <w:pStyle w:val="Lijstalinea"/>
              <w:numPr>
                <w:ilvl w:val="0"/>
                <w:numId w:val="34"/>
              </w:numPr>
              <w:rPr>
                <w:sz w:val="16"/>
                <w:szCs w:val="16"/>
                <w:lang w:eastAsia="nl-NL"/>
              </w:rPr>
            </w:pPr>
          </w:p>
        </w:tc>
        <w:tc>
          <w:tcPr>
            <w:tcW w:w="3969" w:type="dxa"/>
          </w:tcPr>
          <w:p w14:paraId="436CCCCF" w14:textId="27BF1516" w:rsidR="00892F7F" w:rsidRPr="005608ED" w:rsidRDefault="00892F7F" w:rsidP="00892F7F">
            <w:pPr>
              <w:cnfStyle w:val="000000000000" w:firstRow="0" w:lastRow="0" w:firstColumn="0" w:lastColumn="0" w:oddVBand="0" w:evenVBand="0" w:oddHBand="0" w:evenHBand="0" w:firstRowFirstColumn="0" w:firstRowLastColumn="0" w:lastRowFirstColumn="0" w:lastRowLastColumn="0"/>
              <w:rPr>
                <w:lang w:eastAsia="nl-NL"/>
              </w:rPr>
            </w:pPr>
            <w:r>
              <w:rPr>
                <w:lang w:eastAsia="nl-NL"/>
              </w:rPr>
              <w:t xml:space="preserve">De samenhang tussen software en hardware dient logisch opgebouwd te zijn aan de hand van diagrammen zodat software </w:t>
            </w:r>
            <w:proofErr w:type="spellStart"/>
            <w:r>
              <w:rPr>
                <w:lang w:eastAsia="nl-NL"/>
              </w:rPr>
              <w:t>developers</w:t>
            </w:r>
            <w:proofErr w:type="spellEnd"/>
            <w:r>
              <w:rPr>
                <w:lang w:eastAsia="nl-NL"/>
              </w:rPr>
              <w:t xml:space="preserve"> de uiteindelijke software kunnen implementeren. </w:t>
            </w:r>
          </w:p>
        </w:tc>
        <w:tc>
          <w:tcPr>
            <w:tcW w:w="1134" w:type="dxa"/>
          </w:tcPr>
          <w:p w14:paraId="3FF9F1E6" w14:textId="77777777" w:rsidR="00892F7F" w:rsidRPr="005608ED" w:rsidRDefault="00892F7F" w:rsidP="00892F7F">
            <w:pPr>
              <w:cnfStyle w:val="000000000000" w:firstRow="0" w:lastRow="0" w:firstColumn="0" w:lastColumn="0" w:oddVBand="0" w:evenVBand="0" w:oddHBand="0" w:evenHBand="0" w:firstRowFirstColumn="0" w:firstRowLastColumn="0" w:lastRowFirstColumn="0" w:lastRowLastColumn="0"/>
              <w:rPr>
                <w:lang w:eastAsia="nl-NL"/>
              </w:rPr>
            </w:pPr>
            <w:r>
              <w:rPr>
                <w:lang w:eastAsia="nl-NL"/>
              </w:rPr>
              <w:t>Must</w:t>
            </w:r>
          </w:p>
        </w:tc>
        <w:tc>
          <w:tcPr>
            <w:tcW w:w="567" w:type="dxa"/>
            <w:shd w:val="clear" w:color="auto" w:fill="00B050"/>
          </w:tcPr>
          <w:p w14:paraId="3A90BCF0" w14:textId="77777777" w:rsidR="00892F7F" w:rsidRDefault="00892F7F" w:rsidP="00892F7F">
            <w:pPr>
              <w:cnfStyle w:val="000000000000" w:firstRow="0" w:lastRow="0" w:firstColumn="0" w:lastColumn="0" w:oddVBand="0" w:evenVBand="0" w:oddHBand="0" w:evenHBand="0" w:firstRowFirstColumn="0" w:firstRowLastColumn="0" w:lastRowFirstColumn="0" w:lastRowLastColumn="0"/>
              <w:rPr>
                <w:lang w:eastAsia="nl-NL"/>
              </w:rPr>
            </w:pPr>
          </w:p>
        </w:tc>
        <w:tc>
          <w:tcPr>
            <w:tcW w:w="2878" w:type="dxa"/>
            <w:shd w:val="clear" w:color="auto" w:fill="auto"/>
          </w:tcPr>
          <w:p w14:paraId="7D846D53" w14:textId="679CBB55" w:rsidR="00892F7F" w:rsidRDefault="00892F7F" w:rsidP="00892F7F">
            <w:pPr>
              <w:cnfStyle w:val="000000000000" w:firstRow="0" w:lastRow="0" w:firstColumn="0" w:lastColumn="0" w:oddVBand="0" w:evenVBand="0" w:oddHBand="0" w:evenHBand="0" w:firstRowFirstColumn="0" w:firstRowLastColumn="0" w:lastRowFirstColumn="0" w:lastRowLastColumn="0"/>
              <w:rPr>
                <w:lang w:eastAsia="nl-NL"/>
              </w:rPr>
            </w:pPr>
            <w:r>
              <w:rPr>
                <w:lang w:eastAsia="nl-NL"/>
              </w:rPr>
              <w:t>Het SAD bevat diagrammen die de samenhang tussen software en hardware weergeven.</w:t>
            </w:r>
          </w:p>
        </w:tc>
      </w:tr>
      <w:tr w:rsidR="00D76BDC" w:rsidRPr="005608ED" w14:paraId="447B3C91" w14:textId="5C630130" w:rsidTr="008001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10589311" w14:textId="77777777" w:rsidR="00D76BDC" w:rsidRPr="006C370C" w:rsidRDefault="00D76BDC" w:rsidP="00D76BDC">
            <w:pPr>
              <w:pStyle w:val="Lijstalinea"/>
              <w:numPr>
                <w:ilvl w:val="0"/>
                <w:numId w:val="34"/>
              </w:numPr>
              <w:rPr>
                <w:sz w:val="16"/>
                <w:szCs w:val="16"/>
                <w:lang w:eastAsia="nl-NL"/>
              </w:rPr>
            </w:pPr>
          </w:p>
        </w:tc>
        <w:tc>
          <w:tcPr>
            <w:tcW w:w="3969" w:type="dxa"/>
          </w:tcPr>
          <w:p w14:paraId="310EBA22" w14:textId="19FA26D8" w:rsidR="00D76BDC" w:rsidRDefault="00D76BDC" w:rsidP="00D76BDC">
            <w:pPr>
              <w:cnfStyle w:val="000000100000" w:firstRow="0" w:lastRow="0" w:firstColumn="0" w:lastColumn="0" w:oddVBand="0" w:evenVBand="0" w:oddHBand="1" w:evenHBand="0" w:firstRowFirstColumn="0" w:firstRowLastColumn="0" w:lastRowFirstColumn="0" w:lastRowLastColumn="0"/>
              <w:rPr>
                <w:lang w:eastAsia="nl-NL"/>
              </w:rPr>
            </w:pPr>
            <w:r>
              <w:rPr>
                <w:lang w:eastAsia="nl-NL"/>
              </w:rPr>
              <w:t>Er dient een BSP gemaakt te worden van het besturingssysteem waarmee de noodzakelijke hardware componenten van de robot aangestuurd kunnen worden.</w:t>
            </w:r>
          </w:p>
        </w:tc>
        <w:tc>
          <w:tcPr>
            <w:tcW w:w="1134" w:type="dxa"/>
          </w:tcPr>
          <w:p w14:paraId="1D0784B8" w14:textId="77777777" w:rsidR="00D76BDC" w:rsidRDefault="00D76BDC" w:rsidP="00D76BDC">
            <w:pPr>
              <w:cnfStyle w:val="000000100000" w:firstRow="0" w:lastRow="0" w:firstColumn="0" w:lastColumn="0" w:oddVBand="0" w:evenVBand="0" w:oddHBand="1" w:evenHBand="0" w:firstRowFirstColumn="0" w:firstRowLastColumn="0" w:lastRowFirstColumn="0" w:lastRowLastColumn="0"/>
              <w:rPr>
                <w:lang w:eastAsia="nl-NL"/>
              </w:rPr>
            </w:pPr>
            <w:r>
              <w:rPr>
                <w:lang w:eastAsia="nl-NL"/>
              </w:rPr>
              <w:t>Must</w:t>
            </w:r>
          </w:p>
        </w:tc>
        <w:tc>
          <w:tcPr>
            <w:tcW w:w="567" w:type="dxa"/>
            <w:shd w:val="clear" w:color="auto" w:fill="00B050"/>
          </w:tcPr>
          <w:p w14:paraId="547BF002" w14:textId="77777777" w:rsidR="00D76BDC" w:rsidRDefault="00D76BDC" w:rsidP="00D76BDC">
            <w:pPr>
              <w:cnfStyle w:val="000000100000" w:firstRow="0" w:lastRow="0" w:firstColumn="0" w:lastColumn="0" w:oddVBand="0" w:evenVBand="0" w:oddHBand="1" w:evenHBand="0" w:firstRowFirstColumn="0" w:firstRowLastColumn="0" w:lastRowFirstColumn="0" w:lastRowLastColumn="0"/>
              <w:rPr>
                <w:lang w:eastAsia="nl-NL"/>
              </w:rPr>
            </w:pPr>
          </w:p>
        </w:tc>
        <w:tc>
          <w:tcPr>
            <w:tcW w:w="2878" w:type="dxa"/>
          </w:tcPr>
          <w:p w14:paraId="5D3167FA" w14:textId="4B4E2019" w:rsidR="00D76BDC" w:rsidRDefault="006C0959" w:rsidP="00D76BDC">
            <w:pPr>
              <w:cnfStyle w:val="000000100000" w:firstRow="0" w:lastRow="0" w:firstColumn="0" w:lastColumn="0" w:oddVBand="0" w:evenVBand="0" w:oddHBand="1" w:evenHBand="0" w:firstRowFirstColumn="0" w:firstRowLastColumn="0" w:lastRowFirstColumn="0" w:lastRowLastColumn="0"/>
              <w:rPr>
                <w:lang w:eastAsia="nl-NL"/>
              </w:rPr>
            </w:pPr>
            <w:r>
              <w:rPr>
                <w:lang w:eastAsia="nl-NL"/>
              </w:rPr>
              <w:t xml:space="preserve">De BSP is ontwikkeld en de noodzakelijke hardware componenten van de robot kunnen aangestuurd worden. </w:t>
            </w:r>
          </w:p>
        </w:tc>
      </w:tr>
      <w:tr w:rsidR="009B6BD0" w:rsidRPr="005608ED" w14:paraId="077F26B7" w14:textId="4B6EBDFB" w:rsidTr="00800114">
        <w:trPr>
          <w:trHeight w:val="1033"/>
        </w:trPr>
        <w:tc>
          <w:tcPr>
            <w:cnfStyle w:val="001000000000" w:firstRow="0" w:lastRow="0" w:firstColumn="1" w:lastColumn="0" w:oddVBand="0" w:evenVBand="0" w:oddHBand="0" w:evenHBand="0" w:firstRowFirstColumn="0" w:firstRowLastColumn="0" w:lastRowFirstColumn="0" w:lastRowLastColumn="0"/>
            <w:tcW w:w="704" w:type="dxa"/>
          </w:tcPr>
          <w:p w14:paraId="46CF6995" w14:textId="77777777" w:rsidR="009B6BD0" w:rsidRPr="006C370C" w:rsidRDefault="009B6BD0" w:rsidP="009B6BD0">
            <w:pPr>
              <w:pStyle w:val="Lijstalinea"/>
              <w:numPr>
                <w:ilvl w:val="0"/>
                <w:numId w:val="34"/>
              </w:numPr>
              <w:rPr>
                <w:sz w:val="16"/>
                <w:szCs w:val="16"/>
                <w:lang w:eastAsia="nl-NL"/>
              </w:rPr>
            </w:pPr>
          </w:p>
        </w:tc>
        <w:tc>
          <w:tcPr>
            <w:tcW w:w="3969" w:type="dxa"/>
          </w:tcPr>
          <w:p w14:paraId="1E1249FB" w14:textId="4B1B134A" w:rsidR="009B6BD0" w:rsidRDefault="009B6BD0" w:rsidP="009B6BD0">
            <w:pPr>
              <w:cnfStyle w:val="000000000000" w:firstRow="0" w:lastRow="0" w:firstColumn="0" w:lastColumn="0" w:oddVBand="0" w:evenVBand="0" w:oddHBand="0" w:evenHBand="0" w:firstRowFirstColumn="0" w:firstRowLastColumn="0" w:lastRowFirstColumn="0" w:lastRowLastColumn="0"/>
              <w:rPr>
                <w:lang w:eastAsia="nl-NL"/>
              </w:rPr>
            </w:pPr>
            <w:r>
              <w:rPr>
                <w:lang w:eastAsia="nl-NL"/>
              </w:rPr>
              <w:t>De onderdelen van de BSP die noodzakelijk zijn voor het functioneren van de robot moeten binnen het project onafhankelijk van elkaar getest worden.</w:t>
            </w:r>
          </w:p>
        </w:tc>
        <w:tc>
          <w:tcPr>
            <w:tcW w:w="1134" w:type="dxa"/>
          </w:tcPr>
          <w:p w14:paraId="3EACD549" w14:textId="77777777" w:rsidR="009B6BD0" w:rsidRDefault="009B6BD0" w:rsidP="009B6BD0">
            <w:pPr>
              <w:cnfStyle w:val="000000000000" w:firstRow="0" w:lastRow="0" w:firstColumn="0" w:lastColumn="0" w:oddVBand="0" w:evenVBand="0" w:oddHBand="0" w:evenHBand="0" w:firstRowFirstColumn="0" w:firstRowLastColumn="0" w:lastRowFirstColumn="0" w:lastRowLastColumn="0"/>
              <w:rPr>
                <w:lang w:eastAsia="nl-NL"/>
              </w:rPr>
            </w:pPr>
            <w:r>
              <w:rPr>
                <w:lang w:eastAsia="nl-NL"/>
              </w:rPr>
              <w:t>Must</w:t>
            </w:r>
          </w:p>
        </w:tc>
        <w:tc>
          <w:tcPr>
            <w:tcW w:w="567" w:type="dxa"/>
            <w:shd w:val="clear" w:color="auto" w:fill="00B050"/>
          </w:tcPr>
          <w:p w14:paraId="49BBF6F3" w14:textId="77777777" w:rsidR="009B6BD0" w:rsidRDefault="009B6BD0" w:rsidP="009B6BD0">
            <w:pPr>
              <w:cnfStyle w:val="000000000000" w:firstRow="0" w:lastRow="0" w:firstColumn="0" w:lastColumn="0" w:oddVBand="0" w:evenVBand="0" w:oddHBand="0" w:evenHBand="0" w:firstRowFirstColumn="0" w:firstRowLastColumn="0" w:lastRowFirstColumn="0" w:lastRowLastColumn="0"/>
              <w:rPr>
                <w:lang w:eastAsia="nl-NL"/>
              </w:rPr>
            </w:pPr>
          </w:p>
        </w:tc>
        <w:tc>
          <w:tcPr>
            <w:tcW w:w="2878" w:type="dxa"/>
            <w:shd w:val="clear" w:color="auto" w:fill="auto"/>
          </w:tcPr>
          <w:p w14:paraId="727B300E" w14:textId="0F323A93" w:rsidR="009B6BD0" w:rsidRDefault="009B6BD0" w:rsidP="009B6BD0">
            <w:pPr>
              <w:cnfStyle w:val="000000000000" w:firstRow="0" w:lastRow="0" w:firstColumn="0" w:lastColumn="0" w:oddVBand="0" w:evenVBand="0" w:oddHBand="0" w:evenHBand="0" w:firstRowFirstColumn="0" w:firstRowLastColumn="0" w:lastRowFirstColumn="0" w:lastRowLastColumn="0"/>
              <w:rPr>
                <w:lang w:eastAsia="nl-NL"/>
              </w:rPr>
            </w:pPr>
            <w:r>
              <w:rPr>
                <w:lang w:eastAsia="nl-NL"/>
              </w:rPr>
              <w:t>De demo’s hebben bewezen dat de design keuzes voor de implementatie beantwoorden aan de vraag.</w:t>
            </w:r>
          </w:p>
        </w:tc>
      </w:tr>
      <w:tr w:rsidR="00CF6ACB" w:rsidRPr="005608ED" w14:paraId="08248FEF" w14:textId="7AEF7C2C" w:rsidTr="008001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33FD021D" w14:textId="77777777" w:rsidR="00CF6ACB" w:rsidRPr="006C370C" w:rsidRDefault="00CF6ACB" w:rsidP="00CF6ACB">
            <w:pPr>
              <w:pStyle w:val="Lijstalinea"/>
              <w:numPr>
                <w:ilvl w:val="0"/>
                <w:numId w:val="34"/>
              </w:numPr>
              <w:rPr>
                <w:sz w:val="16"/>
                <w:szCs w:val="16"/>
                <w:lang w:eastAsia="nl-NL"/>
              </w:rPr>
            </w:pPr>
          </w:p>
        </w:tc>
        <w:tc>
          <w:tcPr>
            <w:tcW w:w="3969" w:type="dxa"/>
          </w:tcPr>
          <w:p w14:paraId="0C46DEE4" w14:textId="0557816F" w:rsidR="00CF6ACB" w:rsidRDefault="00CF6ACB" w:rsidP="00CF6ACB">
            <w:pPr>
              <w:cnfStyle w:val="000000100000" w:firstRow="0" w:lastRow="0" w:firstColumn="0" w:lastColumn="0" w:oddVBand="0" w:evenVBand="0" w:oddHBand="1" w:evenHBand="0" w:firstRowFirstColumn="0" w:firstRowLastColumn="0" w:lastRowFirstColumn="0" w:lastRowLastColumn="0"/>
              <w:rPr>
                <w:lang w:eastAsia="nl-NL"/>
              </w:rPr>
            </w:pPr>
            <w:r>
              <w:rPr>
                <w:lang w:eastAsia="nl-NL"/>
              </w:rPr>
              <w:t>Binnen h</w:t>
            </w:r>
            <w:r w:rsidRPr="00E4706E">
              <w:rPr>
                <w:lang w:eastAsia="nl-NL"/>
              </w:rPr>
              <w:t>et</w:t>
            </w:r>
            <w:r>
              <w:rPr>
                <w:lang w:eastAsia="nl-NL"/>
              </w:rPr>
              <w:t xml:space="preserve"> nieuwe besturingssysteem moet de STM32H7 </w:t>
            </w:r>
            <w:proofErr w:type="spellStart"/>
            <w:r>
              <w:rPr>
                <w:lang w:eastAsia="nl-NL"/>
              </w:rPr>
              <w:t>dual-core</w:t>
            </w:r>
            <w:proofErr w:type="spellEnd"/>
            <w:r>
              <w:rPr>
                <w:lang w:eastAsia="nl-NL"/>
              </w:rPr>
              <w:t xml:space="preserve"> microcontroller geïntegreerd worden.</w:t>
            </w:r>
          </w:p>
        </w:tc>
        <w:tc>
          <w:tcPr>
            <w:tcW w:w="1134" w:type="dxa"/>
          </w:tcPr>
          <w:p w14:paraId="15E187D4" w14:textId="77777777" w:rsidR="00CF6ACB" w:rsidRDefault="00CF6ACB" w:rsidP="00CF6ACB">
            <w:pPr>
              <w:cnfStyle w:val="000000100000" w:firstRow="0" w:lastRow="0" w:firstColumn="0" w:lastColumn="0" w:oddVBand="0" w:evenVBand="0" w:oddHBand="1" w:evenHBand="0" w:firstRowFirstColumn="0" w:firstRowLastColumn="0" w:lastRowFirstColumn="0" w:lastRowLastColumn="0"/>
              <w:rPr>
                <w:lang w:eastAsia="nl-NL"/>
              </w:rPr>
            </w:pPr>
            <w:r>
              <w:rPr>
                <w:lang w:eastAsia="nl-NL"/>
              </w:rPr>
              <w:t>Must</w:t>
            </w:r>
          </w:p>
        </w:tc>
        <w:tc>
          <w:tcPr>
            <w:tcW w:w="567" w:type="dxa"/>
            <w:shd w:val="clear" w:color="auto" w:fill="00B050"/>
          </w:tcPr>
          <w:p w14:paraId="7E8932D8" w14:textId="77777777" w:rsidR="00CF6ACB" w:rsidRDefault="00CF6ACB" w:rsidP="00CF6ACB">
            <w:pPr>
              <w:cnfStyle w:val="000000100000" w:firstRow="0" w:lastRow="0" w:firstColumn="0" w:lastColumn="0" w:oddVBand="0" w:evenVBand="0" w:oddHBand="1" w:evenHBand="0" w:firstRowFirstColumn="0" w:firstRowLastColumn="0" w:lastRowFirstColumn="0" w:lastRowLastColumn="0"/>
              <w:rPr>
                <w:lang w:eastAsia="nl-NL"/>
              </w:rPr>
            </w:pPr>
          </w:p>
        </w:tc>
        <w:tc>
          <w:tcPr>
            <w:tcW w:w="2878" w:type="dxa"/>
          </w:tcPr>
          <w:p w14:paraId="507BA430" w14:textId="065D276E" w:rsidR="00CF6ACB" w:rsidRDefault="00CF6ACB" w:rsidP="00CF6ACB">
            <w:pPr>
              <w:cnfStyle w:val="000000100000" w:firstRow="0" w:lastRow="0" w:firstColumn="0" w:lastColumn="0" w:oddVBand="0" w:evenVBand="0" w:oddHBand="1" w:evenHBand="0" w:firstRowFirstColumn="0" w:firstRowLastColumn="0" w:lastRowFirstColumn="0" w:lastRowLastColumn="0"/>
              <w:rPr>
                <w:lang w:eastAsia="nl-NL"/>
              </w:rPr>
            </w:pPr>
            <w:r>
              <w:rPr>
                <w:lang w:eastAsia="nl-NL"/>
              </w:rPr>
              <w:t xml:space="preserve">Met het gebruik van STM32H7 </w:t>
            </w:r>
            <w:proofErr w:type="spellStart"/>
            <w:r>
              <w:rPr>
                <w:lang w:eastAsia="nl-NL"/>
              </w:rPr>
              <w:t>dual-core</w:t>
            </w:r>
            <w:proofErr w:type="spellEnd"/>
            <w:r>
              <w:rPr>
                <w:lang w:eastAsia="nl-NL"/>
              </w:rPr>
              <w:t xml:space="preserve"> microcontroller is aan deze eis voldaan. Door de implementatie van de </w:t>
            </w:r>
            <w:proofErr w:type="spellStart"/>
            <w:r>
              <w:rPr>
                <w:lang w:eastAsia="nl-NL"/>
              </w:rPr>
              <w:t>dual-core</w:t>
            </w:r>
            <w:proofErr w:type="spellEnd"/>
            <w:r>
              <w:rPr>
                <w:lang w:eastAsia="nl-NL"/>
              </w:rPr>
              <w:t xml:space="preserve"> communicatie kan de </w:t>
            </w:r>
            <w:proofErr w:type="spellStart"/>
            <w:r>
              <w:rPr>
                <w:lang w:eastAsia="nl-NL"/>
              </w:rPr>
              <w:t>dual-core</w:t>
            </w:r>
            <w:proofErr w:type="spellEnd"/>
            <w:r>
              <w:rPr>
                <w:lang w:eastAsia="nl-NL"/>
              </w:rPr>
              <w:t xml:space="preserve"> microcontroller informatie uitwisselen tussen beide </w:t>
            </w:r>
            <w:proofErr w:type="spellStart"/>
            <w:r>
              <w:rPr>
                <w:lang w:eastAsia="nl-NL"/>
              </w:rPr>
              <w:t>cores</w:t>
            </w:r>
            <w:proofErr w:type="spellEnd"/>
            <w:r>
              <w:rPr>
                <w:lang w:eastAsia="nl-NL"/>
              </w:rPr>
              <w:t>.</w:t>
            </w:r>
          </w:p>
        </w:tc>
      </w:tr>
      <w:tr w:rsidR="0021084D" w:rsidRPr="005608ED" w14:paraId="4219E1B0" w14:textId="3256972F" w:rsidTr="00800114">
        <w:tc>
          <w:tcPr>
            <w:cnfStyle w:val="001000000000" w:firstRow="0" w:lastRow="0" w:firstColumn="1" w:lastColumn="0" w:oddVBand="0" w:evenVBand="0" w:oddHBand="0" w:evenHBand="0" w:firstRowFirstColumn="0" w:firstRowLastColumn="0" w:lastRowFirstColumn="0" w:lastRowLastColumn="0"/>
            <w:tcW w:w="704" w:type="dxa"/>
          </w:tcPr>
          <w:p w14:paraId="7DB274F9" w14:textId="77777777" w:rsidR="0021084D" w:rsidRPr="006C370C" w:rsidRDefault="0021084D" w:rsidP="0021084D">
            <w:pPr>
              <w:pStyle w:val="Lijstalinea"/>
              <w:numPr>
                <w:ilvl w:val="0"/>
                <w:numId w:val="34"/>
              </w:numPr>
              <w:rPr>
                <w:sz w:val="16"/>
                <w:szCs w:val="16"/>
                <w:lang w:eastAsia="nl-NL"/>
              </w:rPr>
            </w:pPr>
          </w:p>
        </w:tc>
        <w:tc>
          <w:tcPr>
            <w:tcW w:w="3969" w:type="dxa"/>
          </w:tcPr>
          <w:p w14:paraId="423E7AA7" w14:textId="3872A037" w:rsidR="0021084D" w:rsidRPr="00E4706E" w:rsidRDefault="0021084D" w:rsidP="0021084D">
            <w:pPr>
              <w:cnfStyle w:val="000000000000" w:firstRow="0" w:lastRow="0" w:firstColumn="0" w:lastColumn="0" w:oddVBand="0" w:evenVBand="0" w:oddHBand="0" w:evenHBand="0" w:firstRowFirstColumn="0" w:firstRowLastColumn="0" w:lastRowFirstColumn="0" w:lastRowLastColumn="0"/>
              <w:rPr>
                <w:lang w:eastAsia="nl-NL"/>
              </w:rPr>
            </w:pPr>
            <w:r>
              <w:rPr>
                <w:lang w:eastAsia="nl-NL"/>
              </w:rPr>
              <w:t>De robot moet een kalibratie tool hebben die bij de initialisatie van het systeem er voor zorgt dat de motoren in de Z- en X-richting “</w:t>
            </w:r>
            <w:proofErr w:type="spellStart"/>
            <w:r>
              <w:rPr>
                <w:lang w:eastAsia="nl-NL"/>
              </w:rPr>
              <w:t>gehomed</w:t>
            </w:r>
            <w:proofErr w:type="spellEnd"/>
            <w:r>
              <w:rPr>
                <w:lang w:eastAsia="nl-NL"/>
              </w:rPr>
              <w:t>” worden.</w:t>
            </w:r>
          </w:p>
        </w:tc>
        <w:tc>
          <w:tcPr>
            <w:tcW w:w="1134" w:type="dxa"/>
          </w:tcPr>
          <w:p w14:paraId="71F43ECB" w14:textId="77777777" w:rsidR="0021084D" w:rsidRDefault="0021084D" w:rsidP="0021084D">
            <w:pPr>
              <w:cnfStyle w:val="000000000000" w:firstRow="0" w:lastRow="0" w:firstColumn="0" w:lastColumn="0" w:oddVBand="0" w:evenVBand="0" w:oddHBand="0" w:evenHBand="0" w:firstRowFirstColumn="0" w:firstRowLastColumn="0" w:lastRowFirstColumn="0" w:lastRowLastColumn="0"/>
              <w:rPr>
                <w:lang w:eastAsia="nl-NL"/>
              </w:rPr>
            </w:pPr>
            <w:r>
              <w:rPr>
                <w:lang w:eastAsia="nl-NL"/>
              </w:rPr>
              <w:t>Must</w:t>
            </w:r>
          </w:p>
        </w:tc>
        <w:tc>
          <w:tcPr>
            <w:tcW w:w="567" w:type="dxa"/>
            <w:shd w:val="clear" w:color="auto" w:fill="00B050"/>
          </w:tcPr>
          <w:p w14:paraId="276EC949" w14:textId="77777777" w:rsidR="0021084D" w:rsidRDefault="0021084D" w:rsidP="0021084D">
            <w:pPr>
              <w:cnfStyle w:val="000000000000" w:firstRow="0" w:lastRow="0" w:firstColumn="0" w:lastColumn="0" w:oddVBand="0" w:evenVBand="0" w:oddHBand="0" w:evenHBand="0" w:firstRowFirstColumn="0" w:firstRowLastColumn="0" w:lastRowFirstColumn="0" w:lastRowLastColumn="0"/>
              <w:rPr>
                <w:lang w:eastAsia="nl-NL"/>
              </w:rPr>
            </w:pPr>
          </w:p>
        </w:tc>
        <w:tc>
          <w:tcPr>
            <w:tcW w:w="2878" w:type="dxa"/>
            <w:shd w:val="clear" w:color="auto" w:fill="auto"/>
          </w:tcPr>
          <w:p w14:paraId="3EF2C66F" w14:textId="069EE9E3" w:rsidR="0021084D" w:rsidRDefault="0021084D" w:rsidP="0021084D">
            <w:pPr>
              <w:cnfStyle w:val="000000000000" w:firstRow="0" w:lastRow="0" w:firstColumn="0" w:lastColumn="0" w:oddVBand="0" w:evenVBand="0" w:oddHBand="0" w:evenHBand="0" w:firstRowFirstColumn="0" w:firstRowLastColumn="0" w:lastRowFirstColumn="0" w:lastRowLastColumn="0"/>
              <w:rPr>
                <w:lang w:eastAsia="nl-NL"/>
              </w:rPr>
            </w:pPr>
            <w:r>
              <w:rPr>
                <w:lang w:eastAsia="nl-NL"/>
              </w:rPr>
              <w:t>In de laatste demo zit een kalibratie tool verwerkt die bij het opstarten de motoren kalibreert (</w:t>
            </w:r>
            <w:proofErr w:type="spellStart"/>
            <w:r>
              <w:rPr>
                <w:lang w:eastAsia="nl-NL"/>
              </w:rPr>
              <w:t>homing</w:t>
            </w:r>
            <w:proofErr w:type="spellEnd"/>
            <w:r>
              <w:rPr>
                <w:lang w:eastAsia="nl-NL"/>
              </w:rPr>
              <w:t xml:space="preserve"> </w:t>
            </w:r>
            <w:proofErr w:type="spellStart"/>
            <w:r>
              <w:rPr>
                <w:lang w:eastAsia="nl-NL"/>
              </w:rPr>
              <w:t>sequence</w:t>
            </w:r>
            <w:proofErr w:type="spellEnd"/>
            <w:r>
              <w:rPr>
                <w:lang w:eastAsia="nl-NL"/>
              </w:rPr>
              <w:t>).</w:t>
            </w:r>
          </w:p>
        </w:tc>
      </w:tr>
      <w:tr w:rsidR="00902679" w:rsidRPr="005608ED" w14:paraId="70036C28" w14:textId="02B35A6F" w:rsidTr="008001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75F40529" w14:textId="77777777" w:rsidR="00623F96" w:rsidRPr="006C370C" w:rsidRDefault="00623F96" w:rsidP="00623F96">
            <w:pPr>
              <w:pStyle w:val="Lijstalinea"/>
              <w:numPr>
                <w:ilvl w:val="0"/>
                <w:numId w:val="34"/>
              </w:numPr>
              <w:rPr>
                <w:sz w:val="16"/>
                <w:szCs w:val="16"/>
                <w:lang w:eastAsia="nl-NL"/>
              </w:rPr>
            </w:pPr>
          </w:p>
        </w:tc>
        <w:tc>
          <w:tcPr>
            <w:tcW w:w="3969" w:type="dxa"/>
          </w:tcPr>
          <w:p w14:paraId="2D76E923" w14:textId="33342C00" w:rsidR="00623F96" w:rsidRPr="00E4706E" w:rsidRDefault="00623F96" w:rsidP="00623F96">
            <w:pPr>
              <w:cnfStyle w:val="000000100000" w:firstRow="0" w:lastRow="0" w:firstColumn="0" w:lastColumn="0" w:oddVBand="0" w:evenVBand="0" w:oddHBand="1" w:evenHBand="0" w:firstRowFirstColumn="0" w:firstRowLastColumn="0" w:lastRowFirstColumn="0" w:lastRowLastColumn="0"/>
              <w:rPr>
                <w:lang w:eastAsia="nl-NL"/>
              </w:rPr>
            </w:pPr>
            <w:r>
              <w:rPr>
                <w:lang w:eastAsia="nl-NL"/>
              </w:rPr>
              <w:t xml:space="preserve">Er moet een Pin-out opgesteld worden met een tabel en diagram om er voor te zorgen dat hardware </w:t>
            </w:r>
            <w:proofErr w:type="spellStart"/>
            <w:r>
              <w:rPr>
                <w:lang w:eastAsia="nl-NL"/>
              </w:rPr>
              <w:t>developers</w:t>
            </w:r>
            <w:proofErr w:type="spellEnd"/>
            <w:r>
              <w:rPr>
                <w:lang w:eastAsia="nl-NL"/>
              </w:rPr>
              <w:t xml:space="preserve"> in de toekomst een PCB design voor de </w:t>
            </w:r>
            <w:proofErr w:type="spellStart"/>
            <w:r>
              <w:rPr>
                <w:lang w:eastAsia="nl-NL"/>
              </w:rPr>
              <w:t>dual-core</w:t>
            </w:r>
            <w:proofErr w:type="spellEnd"/>
            <w:r>
              <w:rPr>
                <w:lang w:eastAsia="nl-NL"/>
              </w:rPr>
              <w:t xml:space="preserve"> processor kunnen uitwerken.</w:t>
            </w:r>
          </w:p>
        </w:tc>
        <w:tc>
          <w:tcPr>
            <w:tcW w:w="1134" w:type="dxa"/>
          </w:tcPr>
          <w:p w14:paraId="45DAA547" w14:textId="77777777" w:rsidR="00623F96" w:rsidRDefault="00623F96" w:rsidP="00623F96">
            <w:pPr>
              <w:cnfStyle w:val="000000100000" w:firstRow="0" w:lastRow="0" w:firstColumn="0" w:lastColumn="0" w:oddVBand="0" w:evenVBand="0" w:oddHBand="1" w:evenHBand="0" w:firstRowFirstColumn="0" w:firstRowLastColumn="0" w:lastRowFirstColumn="0" w:lastRowLastColumn="0"/>
              <w:rPr>
                <w:lang w:eastAsia="nl-NL"/>
              </w:rPr>
            </w:pPr>
            <w:proofErr w:type="spellStart"/>
            <w:r>
              <w:rPr>
                <w:lang w:eastAsia="nl-NL"/>
              </w:rPr>
              <w:t>Should</w:t>
            </w:r>
            <w:proofErr w:type="spellEnd"/>
          </w:p>
        </w:tc>
        <w:tc>
          <w:tcPr>
            <w:tcW w:w="567" w:type="dxa"/>
            <w:shd w:val="clear" w:color="auto" w:fill="00B050"/>
          </w:tcPr>
          <w:p w14:paraId="3055A287" w14:textId="77777777" w:rsidR="00623F96" w:rsidRDefault="00623F96" w:rsidP="00623F96">
            <w:pPr>
              <w:cnfStyle w:val="000000100000" w:firstRow="0" w:lastRow="0" w:firstColumn="0" w:lastColumn="0" w:oddVBand="0" w:evenVBand="0" w:oddHBand="1" w:evenHBand="0" w:firstRowFirstColumn="0" w:firstRowLastColumn="0" w:lastRowFirstColumn="0" w:lastRowLastColumn="0"/>
              <w:rPr>
                <w:lang w:eastAsia="nl-NL"/>
              </w:rPr>
            </w:pPr>
          </w:p>
        </w:tc>
        <w:tc>
          <w:tcPr>
            <w:tcW w:w="2878" w:type="dxa"/>
          </w:tcPr>
          <w:p w14:paraId="35A0FA17" w14:textId="46437697" w:rsidR="00623F96" w:rsidRDefault="00623F96" w:rsidP="00623F96">
            <w:pPr>
              <w:cnfStyle w:val="000000100000" w:firstRow="0" w:lastRow="0" w:firstColumn="0" w:lastColumn="0" w:oddVBand="0" w:evenVBand="0" w:oddHBand="1" w:evenHBand="0" w:firstRowFirstColumn="0" w:firstRowLastColumn="0" w:lastRowFirstColumn="0" w:lastRowLastColumn="0"/>
              <w:rPr>
                <w:lang w:eastAsia="nl-NL"/>
              </w:rPr>
            </w:pPr>
            <w:r>
              <w:rPr>
                <w:lang w:eastAsia="nl-NL"/>
              </w:rPr>
              <w:t xml:space="preserve">Er is een pin-out samengesteld voor het implementeren van een </w:t>
            </w:r>
            <w:proofErr w:type="spellStart"/>
            <w:r>
              <w:rPr>
                <w:lang w:eastAsia="nl-NL"/>
              </w:rPr>
              <w:t>custom</w:t>
            </w:r>
            <w:proofErr w:type="spellEnd"/>
            <w:r>
              <w:rPr>
                <w:lang w:eastAsia="nl-NL"/>
              </w:rPr>
              <w:t xml:space="preserve"> PCB in de toekomst.</w:t>
            </w:r>
          </w:p>
        </w:tc>
      </w:tr>
      <w:tr w:rsidR="00623F96" w:rsidRPr="005608ED" w14:paraId="5D6F75AB" w14:textId="7BA70CCF" w:rsidTr="00800114">
        <w:tc>
          <w:tcPr>
            <w:cnfStyle w:val="001000000000" w:firstRow="0" w:lastRow="0" w:firstColumn="1" w:lastColumn="0" w:oddVBand="0" w:evenVBand="0" w:oddHBand="0" w:evenHBand="0" w:firstRowFirstColumn="0" w:firstRowLastColumn="0" w:lastRowFirstColumn="0" w:lastRowLastColumn="0"/>
            <w:tcW w:w="704" w:type="dxa"/>
          </w:tcPr>
          <w:p w14:paraId="4E5932CA" w14:textId="77777777" w:rsidR="00623F96" w:rsidRPr="006C370C" w:rsidRDefault="00623F96" w:rsidP="00623F96">
            <w:pPr>
              <w:pStyle w:val="Lijstalinea"/>
              <w:numPr>
                <w:ilvl w:val="0"/>
                <w:numId w:val="34"/>
              </w:numPr>
              <w:rPr>
                <w:sz w:val="16"/>
                <w:szCs w:val="16"/>
                <w:lang w:eastAsia="nl-NL"/>
              </w:rPr>
            </w:pPr>
          </w:p>
        </w:tc>
        <w:tc>
          <w:tcPr>
            <w:tcW w:w="3969" w:type="dxa"/>
          </w:tcPr>
          <w:p w14:paraId="4EFE5DC0" w14:textId="05076609" w:rsidR="00623F96" w:rsidRDefault="00623F96" w:rsidP="00623F96">
            <w:pPr>
              <w:cnfStyle w:val="000000000000" w:firstRow="0" w:lastRow="0" w:firstColumn="0" w:lastColumn="0" w:oddVBand="0" w:evenVBand="0" w:oddHBand="0" w:evenHBand="0" w:firstRowFirstColumn="0" w:firstRowLastColumn="0" w:lastRowFirstColumn="0" w:lastRowLastColumn="0"/>
              <w:rPr>
                <w:lang w:eastAsia="nl-NL"/>
              </w:rPr>
            </w:pPr>
            <w:r>
              <w:rPr>
                <w:lang w:eastAsia="nl-NL"/>
              </w:rPr>
              <w:t xml:space="preserve">Het algoritme dat op de </w:t>
            </w:r>
            <w:proofErr w:type="spellStart"/>
            <w:r>
              <w:rPr>
                <w:lang w:eastAsia="nl-NL"/>
              </w:rPr>
              <w:t>Raspberry</w:t>
            </w:r>
            <w:proofErr w:type="spellEnd"/>
            <w:r>
              <w:rPr>
                <w:lang w:eastAsia="nl-NL"/>
              </w:rPr>
              <w:t xml:space="preserve"> Pi draait, moet geïntegreerd worden op de nieuwe STM32H7 </w:t>
            </w:r>
            <w:proofErr w:type="spellStart"/>
            <w:r>
              <w:rPr>
                <w:lang w:eastAsia="nl-NL"/>
              </w:rPr>
              <w:t>dual-core</w:t>
            </w:r>
            <w:proofErr w:type="spellEnd"/>
            <w:r>
              <w:rPr>
                <w:lang w:eastAsia="nl-NL"/>
              </w:rPr>
              <w:t>.</w:t>
            </w:r>
          </w:p>
        </w:tc>
        <w:tc>
          <w:tcPr>
            <w:tcW w:w="1134" w:type="dxa"/>
          </w:tcPr>
          <w:p w14:paraId="0F5F7DF2" w14:textId="77777777" w:rsidR="00623F96" w:rsidRDefault="00623F96" w:rsidP="00623F96">
            <w:pPr>
              <w:cnfStyle w:val="000000000000" w:firstRow="0" w:lastRow="0" w:firstColumn="0" w:lastColumn="0" w:oddVBand="0" w:evenVBand="0" w:oddHBand="0" w:evenHBand="0" w:firstRowFirstColumn="0" w:firstRowLastColumn="0" w:lastRowFirstColumn="0" w:lastRowLastColumn="0"/>
              <w:rPr>
                <w:lang w:eastAsia="nl-NL"/>
              </w:rPr>
            </w:pPr>
            <w:proofErr w:type="spellStart"/>
            <w:r>
              <w:rPr>
                <w:lang w:eastAsia="nl-NL"/>
              </w:rPr>
              <w:t>Could</w:t>
            </w:r>
            <w:proofErr w:type="spellEnd"/>
          </w:p>
        </w:tc>
        <w:tc>
          <w:tcPr>
            <w:tcW w:w="567" w:type="dxa"/>
            <w:shd w:val="clear" w:color="auto" w:fill="FF0000"/>
          </w:tcPr>
          <w:p w14:paraId="68C7A85C" w14:textId="77777777" w:rsidR="00623F96" w:rsidRDefault="00623F96" w:rsidP="00623F96">
            <w:pPr>
              <w:cnfStyle w:val="000000000000" w:firstRow="0" w:lastRow="0" w:firstColumn="0" w:lastColumn="0" w:oddVBand="0" w:evenVBand="0" w:oddHBand="0" w:evenHBand="0" w:firstRowFirstColumn="0" w:firstRowLastColumn="0" w:lastRowFirstColumn="0" w:lastRowLastColumn="0"/>
              <w:rPr>
                <w:lang w:eastAsia="nl-NL"/>
              </w:rPr>
            </w:pPr>
          </w:p>
        </w:tc>
        <w:tc>
          <w:tcPr>
            <w:tcW w:w="2878" w:type="dxa"/>
            <w:shd w:val="clear" w:color="auto" w:fill="auto"/>
          </w:tcPr>
          <w:p w14:paraId="52A36AD7" w14:textId="057DCB82" w:rsidR="00623F96" w:rsidRDefault="00623F96" w:rsidP="00623F96">
            <w:pPr>
              <w:cnfStyle w:val="000000000000" w:firstRow="0" w:lastRow="0" w:firstColumn="0" w:lastColumn="0" w:oddVBand="0" w:evenVBand="0" w:oddHBand="0" w:evenHBand="0" w:firstRowFirstColumn="0" w:firstRowLastColumn="0" w:lastRowFirstColumn="0" w:lastRowLastColumn="0"/>
              <w:rPr>
                <w:lang w:eastAsia="nl-NL"/>
              </w:rPr>
            </w:pPr>
            <w:r>
              <w:rPr>
                <w:lang w:eastAsia="nl-NL"/>
              </w:rPr>
              <w:t xml:space="preserve">Door tijdgebrek en gebrek aan kennis van het algoritme is, in overleg met </w:t>
            </w:r>
            <w:proofErr w:type="spellStart"/>
            <w:r>
              <w:rPr>
                <w:lang w:eastAsia="nl-NL"/>
              </w:rPr>
              <w:t>technical</w:t>
            </w:r>
            <w:proofErr w:type="spellEnd"/>
            <w:r>
              <w:rPr>
                <w:lang w:eastAsia="nl-NL"/>
              </w:rPr>
              <w:t xml:space="preserve"> supervisor, al vroeg in het project besloten deze </w:t>
            </w:r>
            <w:proofErr w:type="spellStart"/>
            <w:r>
              <w:rPr>
                <w:lang w:eastAsia="nl-NL"/>
              </w:rPr>
              <w:t>requirement</w:t>
            </w:r>
            <w:proofErr w:type="spellEnd"/>
            <w:r>
              <w:rPr>
                <w:lang w:eastAsia="nl-NL"/>
              </w:rPr>
              <w:t xml:space="preserve"> buiten beschouwing te laten.</w:t>
            </w:r>
          </w:p>
        </w:tc>
      </w:tr>
      <w:tr w:rsidR="00902679" w:rsidRPr="005608ED" w14:paraId="30F92922" w14:textId="6246ADDE" w:rsidTr="008001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18020946" w14:textId="77777777" w:rsidR="00623F96" w:rsidRPr="006C370C" w:rsidRDefault="00623F96" w:rsidP="00623F96">
            <w:pPr>
              <w:pStyle w:val="Lijstalinea"/>
              <w:numPr>
                <w:ilvl w:val="0"/>
                <w:numId w:val="34"/>
              </w:numPr>
              <w:rPr>
                <w:sz w:val="16"/>
                <w:szCs w:val="16"/>
                <w:lang w:eastAsia="nl-NL"/>
              </w:rPr>
            </w:pPr>
          </w:p>
        </w:tc>
        <w:tc>
          <w:tcPr>
            <w:tcW w:w="3969" w:type="dxa"/>
          </w:tcPr>
          <w:p w14:paraId="212A8857" w14:textId="736D26C0" w:rsidR="00623F96" w:rsidRDefault="00623F96" w:rsidP="00623F96">
            <w:pPr>
              <w:cnfStyle w:val="000000100000" w:firstRow="0" w:lastRow="0" w:firstColumn="0" w:lastColumn="0" w:oddVBand="0" w:evenVBand="0" w:oddHBand="1" w:evenHBand="0" w:firstRowFirstColumn="0" w:firstRowLastColumn="0" w:lastRowFirstColumn="0" w:lastRowLastColumn="0"/>
              <w:rPr>
                <w:lang w:eastAsia="nl-NL"/>
              </w:rPr>
            </w:pPr>
            <w:r>
              <w:rPr>
                <w:lang w:eastAsia="nl-NL"/>
              </w:rPr>
              <w:t>Een fysieke demo moet aantonen dat de modulaire opbouw van de software architectuur toepasbaar is en functioneert.</w:t>
            </w:r>
          </w:p>
        </w:tc>
        <w:tc>
          <w:tcPr>
            <w:tcW w:w="1134" w:type="dxa"/>
          </w:tcPr>
          <w:p w14:paraId="77BD3723" w14:textId="77777777" w:rsidR="00623F96" w:rsidRDefault="00623F96" w:rsidP="00623F96">
            <w:pPr>
              <w:cnfStyle w:val="000000100000" w:firstRow="0" w:lastRow="0" w:firstColumn="0" w:lastColumn="0" w:oddVBand="0" w:evenVBand="0" w:oddHBand="1" w:evenHBand="0" w:firstRowFirstColumn="0" w:firstRowLastColumn="0" w:lastRowFirstColumn="0" w:lastRowLastColumn="0"/>
              <w:rPr>
                <w:lang w:eastAsia="nl-NL"/>
              </w:rPr>
            </w:pPr>
            <w:proofErr w:type="spellStart"/>
            <w:r>
              <w:rPr>
                <w:lang w:eastAsia="nl-NL"/>
              </w:rPr>
              <w:t>Could</w:t>
            </w:r>
            <w:proofErr w:type="spellEnd"/>
          </w:p>
        </w:tc>
        <w:tc>
          <w:tcPr>
            <w:tcW w:w="567" w:type="dxa"/>
            <w:shd w:val="clear" w:color="auto" w:fill="FFC000"/>
          </w:tcPr>
          <w:p w14:paraId="6C8A31F5" w14:textId="77777777" w:rsidR="00623F96" w:rsidRDefault="00623F96" w:rsidP="00623F96">
            <w:pPr>
              <w:cnfStyle w:val="000000100000" w:firstRow="0" w:lastRow="0" w:firstColumn="0" w:lastColumn="0" w:oddVBand="0" w:evenVBand="0" w:oddHBand="1" w:evenHBand="0" w:firstRowFirstColumn="0" w:firstRowLastColumn="0" w:lastRowFirstColumn="0" w:lastRowLastColumn="0"/>
              <w:rPr>
                <w:lang w:eastAsia="nl-NL"/>
              </w:rPr>
            </w:pPr>
          </w:p>
        </w:tc>
        <w:tc>
          <w:tcPr>
            <w:tcW w:w="2878" w:type="dxa"/>
          </w:tcPr>
          <w:p w14:paraId="4C890FD7" w14:textId="3D878710" w:rsidR="00623F96" w:rsidRDefault="00623F96" w:rsidP="00623F96">
            <w:pPr>
              <w:cnfStyle w:val="000000100000" w:firstRow="0" w:lastRow="0" w:firstColumn="0" w:lastColumn="0" w:oddVBand="0" w:evenVBand="0" w:oddHBand="1" w:evenHBand="0" w:firstRowFirstColumn="0" w:firstRowLastColumn="0" w:lastRowFirstColumn="0" w:lastRowLastColumn="0"/>
              <w:rPr>
                <w:lang w:eastAsia="nl-NL"/>
              </w:rPr>
            </w:pPr>
            <w:r>
              <w:rPr>
                <w:lang w:eastAsia="nl-NL"/>
              </w:rPr>
              <w:t xml:space="preserve">Er is een demo gemaakt die de werking van alle basisfuncties van de software architectuur laat zien. Het is door tijdgebrek (nog) niet gelukt om de robot met het nieuwe systeem in zijn geheel werkend te krijgen. </w:t>
            </w:r>
          </w:p>
        </w:tc>
      </w:tr>
    </w:tbl>
    <w:p w14:paraId="11F89FDA" w14:textId="46509E16" w:rsidR="00761968" w:rsidRDefault="00761968" w:rsidP="00E52220"/>
    <w:p w14:paraId="1DCD9D24" w14:textId="14D402FA" w:rsidR="00761968" w:rsidRDefault="00761968" w:rsidP="00761968">
      <w:pPr>
        <w:pStyle w:val="Kop1"/>
      </w:pPr>
      <w:bookmarkStart w:id="173" w:name="_Ref104568373"/>
      <w:bookmarkStart w:id="174" w:name="_Toc105527401"/>
      <w:r>
        <w:lastRenderedPageBreak/>
        <w:t>Conclusie en aanbevelingen</w:t>
      </w:r>
      <w:bookmarkEnd w:id="173"/>
      <w:bookmarkEnd w:id="174"/>
    </w:p>
    <w:p w14:paraId="53BCE475" w14:textId="419126A3" w:rsidR="00C14647" w:rsidRDefault="008B0D7B" w:rsidP="00C14647">
      <w:r>
        <w:t>Gedurende vijf maanden is binnen ALTEN gewerkt aan de volgende o</w:t>
      </w:r>
      <w:r w:rsidR="00C14647">
        <w:t>pdrachtomschrijving</w:t>
      </w:r>
      <w:r>
        <w:t>:</w:t>
      </w:r>
      <w:r w:rsidR="00801EA1">
        <w:t xml:space="preserve"> </w:t>
      </w:r>
    </w:p>
    <w:p w14:paraId="2D2D80DD" w14:textId="4C453BDC" w:rsidR="00C14647" w:rsidRPr="00D139B0" w:rsidRDefault="00C14647" w:rsidP="00C14647">
      <w:pPr>
        <w:rPr>
          <w:i/>
          <w:iCs/>
        </w:rPr>
      </w:pPr>
      <w:r w:rsidRPr="00D139B0">
        <w:rPr>
          <w:i/>
          <w:iCs/>
        </w:rPr>
        <w:t xml:space="preserve">“Stel een gestructureerde en modulaire software architectuur op voor het besturingssysteem van de 4-op-1-rij robot, waarmee alle veranderingen en uitbreidingen in de toekomst gefaciliteerd kunnen worden en </w:t>
      </w:r>
      <w:r w:rsidR="0075590C" w:rsidRPr="00D139B0">
        <w:rPr>
          <w:i/>
          <w:iCs/>
        </w:rPr>
        <w:t>implementeer</w:t>
      </w:r>
      <w:r w:rsidRPr="00D139B0">
        <w:rPr>
          <w:i/>
          <w:iCs/>
        </w:rPr>
        <w:t xml:space="preserve"> deze software architectuur op een STM32H7 </w:t>
      </w:r>
      <w:proofErr w:type="spellStart"/>
      <w:r w:rsidRPr="00D139B0">
        <w:rPr>
          <w:i/>
          <w:iCs/>
        </w:rPr>
        <w:t>dual-core</w:t>
      </w:r>
      <w:proofErr w:type="spellEnd"/>
      <w:r w:rsidRPr="00D139B0">
        <w:rPr>
          <w:i/>
          <w:iCs/>
        </w:rPr>
        <w:t xml:space="preserve"> microcontroller.” </w:t>
      </w:r>
    </w:p>
    <w:p w14:paraId="057431F3" w14:textId="29471681" w:rsidR="00C14647" w:rsidRDefault="00C14647" w:rsidP="00C14647"/>
    <w:p w14:paraId="0210F486" w14:textId="77777777" w:rsidR="00D01CE6" w:rsidRDefault="008B0D7B" w:rsidP="00C14647">
      <w:r>
        <w:t xml:space="preserve">De </w:t>
      </w:r>
      <w:proofErr w:type="spellStart"/>
      <w:r>
        <w:t>requirements</w:t>
      </w:r>
      <w:proofErr w:type="spellEnd"/>
      <w:r>
        <w:t xml:space="preserve"> van de opdracht zijn binnen de beschikbare tijd opgeleverd. </w:t>
      </w:r>
      <w:r w:rsidR="00493185">
        <w:t xml:space="preserve">De </w:t>
      </w:r>
      <w:r>
        <w:t xml:space="preserve">gevraagde </w:t>
      </w:r>
      <w:r w:rsidR="00493185">
        <w:t xml:space="preserve">gestructureerde en modulaire software architectuur is </w:t>
      </w:r>
      <w:r>
        <w:t xml:space="preserve">gerealiseerd </w:t>
      </w:r>
      <w:r w:rsidR="00493185">
        <w:t xml:space="preserve">door een </w:t>
      </w:r>
      <w:r>
        <w:t>Software Architectuur Document (</w:t>
      </w:r>
      <w:r w:rsidR="00493185">
        <w:t>SAD</w:t>
      </w:r>
      <w:r>
        <w:t>)</w:t>
      </w:r>
      <w:r w:rsidR="00493185">
        <w:t xml:space="preserve"> op te stellen aan de hand van </w:t>
      </w:r>
      <w:r>
        <w:t xml:space="preserve">de template van </w:t>
      </w:r>
      <w:r w:rsidR="00493185">
        <w:t xml:space="preserve">arc42. </w:t>
      </w:r>
      <w:r>
        <w:t>Het S</w:t>
      </w:r>
      <w:r w:rsidR="00493185">
        <w:t xml:space="preserve">AD </w:t>
      </w:r>
      <w:r>
        <w:t xml:space="preserve">beschrijft hoe het systeem werkt, </w:t>
      </w:r>
      <w:r w:rsidR="00D01CE6">
        <w:t xml:space="preserve">hoe het is opgebouwd met </w:t>
      </w:r>
      <w:r>
        <w:t>softwaremodules</w:t>
      </w:r>
      <w:r w:rsidR="00D01CE6">
        <w:t xml:space="preserve"> en hoe deze modules met elkaar verbonden zijn en communiceren. De werking van het systeem wordt gevisualiseerd met diagrammen, tabellen en schema’s. </w:t>
      </w:r>
    </w:p>
    <w:p w14:paraId="005ECBE5" w14:textId="77777777" w:rsidR="00D01CE6" w:rsidRDefault="00D01CE6" w:rsidP="00C14647"/>
    <w:p w14:paraId="27371C4B" w14:textId="5CD3076A" w:rsidR="004F377E" w:rsidRDefault="00D01CE6" w:rsidP="00C14647">
      <w:r>
        <w:t xml:space="preserve">De </w:t>
      </w:r>
      <w:r w:rsidR="00493185">
        <w:t xml:space="preserve">architectuur </w:t>
      </w:r>
      <w:r>
        <w:t xml:space="preserve">kent een logische opbouw. </w:t>
      </w:r>
      <w:r w:rsidR="00493185">
        <w:t xml:space="preserve">Eerst zijn </w:t>
      </w:r>
      <w:r w:rsidR="00B26CF7">
        <w:t xml:space="preserve">alle </w:t>
      </w:r>
      <w:r w:rsidR="00493185">
        <w:t>software modules opgesteld die nodig zijn voor de 4-op-1-rij robot</w:t>
      </w:r>
      <w:r>
        <w:t xml:space="preserve">. </w:t>
      </w:r>
      <w:r w:rsidR="00B26CF7">
        <w:t xml:space="preserve">Vervolgens zijn </w:t>
      </w:r>
      <w:r w:rsidR="00493185">
        <w:t>deze onderverdeel</w:t>
      </w:r>
      <w:r w:rsidR="00B26CF7">
        <w:t>d</w:t>
      </w:r>
      <w:r w:rsidR="00493185">
        <w:t xml:space="preserve"> in steeds dieper</w:t>
      </w:r>
      <w:r w:rsidR="00B26CF7">
        <w:t>e lagen waarbij ingezoomd is op de onderliggende modules (levels). Nadat alle levels zijn uitgewerkt, is gekeken hoe het systeem zich gedraagt als het operationeel is</w:t>
      </w:r>
      <w:r w:rsidR="00493185">
        <w:t xml:space="preserve">. </w:t>
      </w:r>
      <w:r w:rsidR="00B26CF7">
        <w:t xml:space="preserve">Hierbij is de communicatie tussen modules tijdens </w:t>
      </w:r>
      <w:r w:rsidR="00BF1D6B">
        <w:t xml:space="preserve">de operatie </w:t>
      </w:r>
      <w:r w:rsidR="00B26CF7">
        <w:t xml:space="preserve">beschreven en </w:t>
      </w:r>
      <w:r w:rsidR="00BF1D6B">
        <w:t>gevisualiseerd</w:t>
      </w:r>
      <w:r w:rsidR="00B26CF7">
        <w:t xml:space="preserve">. </w:t>
      </w:r>
      <w:r w:rsidR="00493185">
        <w:t>Als laatst</w:t>
      </w:r>
      <w:r w:rsidR="00BF1D6B">
        <w:t xml:space="preserve">e is de </w:t>
      </w:r>
      <w:r w:rsidR="00161320">
        <w:t xml:space="preserve">samenhang tussen software en hardware </w:t>
      </w:r>
      <w:r w:rsidR="00BF1D6B">
        <w:t xml:space="preserve">weergegeven, waarbij uiteindelijk de </w:t>
      </w:r>
      <w:r w:rsidR="00A53EBC">
        <w:t xml:space="preserve">modulaire opbouw van het systeem in de praktijk is bewezen. </w:t>
      </w:r>
      <w:r w:rsidR="006C7CD5">
        <w:t xml:space="preserve">Door de software architectuur </w:t>
      </w:r>
      <w:r w:rsidR="00A53EBC">
        <w:t xml:space="preserve">volgens de template op te bouwen </w:t>
      </w:r>
      <w:r w:rsidR="006C7CD5">
        <w:t xml:space="preserve">is het voor iedereen </w:t>
      </w:r>
      <w:r w:rsidR="00A53EBC">
        <w:t xml:space="preserve">duidelijk </w:t>
      </w:r>
      <w:r w:rsidR="006C7CD5">
        <w:t xml:space="preserve">hoe het systeem uiteindelijk </w:t>
      </w:r>
      <w:r w:rsidR="00A53EBC">
        <w:t>functioneert</w:t>
      </w:r>
      <w:r w:rsidR="006C7CD5">
        <w:t>.</w:t>
      </w:r>
    </w:p>
    <w:p w14:paraId="076F5CAC" w14:textId="5642F4CB" w:rsidR="006C7CD5" w:rsidRDefault="006C7CD5" w:rsidP="00C14647"/>
    <w:p w14:paraId="2EB24E21" w14:textId="00450A74" w:rsidR="00451D9F" w:rsidRDefault="006C7CD5" w:rsidP="00C14647">
      <w:r>
        <w:t xml:space="preserve">Aan de hand van demo’s is aangetoond dat de software architectuur daadwerkelijk werkt. </w:t>
      </w:r>
      <w:r w:rsidR="00B76E91">
        <w:t xml:space="preserve">Deze zijn stapsgewijs </w:t>
      </w:r>
      <w:r w:rsidR="00A53EBC">
        <w:t>geïmplementeerd</w:t>
      </w:r>
      <w:r w:rsidR="00B76E91">
        <w:t xml:space="preserve"> en uitgebreid om het uiteindelijke systeem te benaderen. </w:t>
      </w:r>
      <w:r w:rsidR="00A53EBC">
        <w:t xml:space="preserve">Er is gekozen voor een benadering omdat niet alle modules van betekenis zijn om aan te tonen dat de </w:t>
      </w:r>
      <w:r w:rsidR="002D1651">
        <w:t>modulaire</w:t>
      </w:r>
      <w:r w:rsidR="00801EA1">
        <w:t xml:space="preserve"> </w:t>
      </w:r>
      <w:r w:rsidR="00A53EBC">
        <w:t>softwarearchitectuur</w:t>
      </w:r>
      <w:r w:rsidR="002D1651">
        <w:t xml:space="preserve"> werkt</w:t>
      </w:r>
      <w:r w:rsidR="00A53EBC">
        <w:t xml:space="preserve">. </w:t>
      </w:r>
      <w:r w:rsidR="002D1651">
        <w:t xml:space="preserve">Er zijn mogelijkheden om de robot in de toekomst uit te breiden met features die de 4-op-1-rij robot aantrekkelijker, slimmer en sneller maken. </w:t>
      </w:r>
    </w:p>
    <w:p w14:paraId="13F8D816" w14:textId="77777777" w:rsidR="00451D9F" w:rsidRDefault="00451D9F" w:rsidP="00C14647"/>
    <w:p w14:paraId="4C86900B" w14:textId="29ACDFCB" w:rsidR="00451D9F" w:rsidRDefault="00856E61" w:rsidP="00451D9F">
      <w:r>
        <w:t xml:space="preserve">De stap van een single </w:t>
      </w:r>
      <w:proofErr w:type="spellStart"/>
      <w:r>
        <w:t>core</w:t>
      </w:r>
      <w:proofErr w:type="spellEnd"/>
      <w:r>
        <w:t xml:space="preserve"> naar een STM32H7 </w:t>
      </w:r>
      <w:proofErr w:type="spellStart"/>
      <w:r>
        <w:t>dual-core</w:t>
      </w:r>
      <w:proofErr w:type="spellEnd"/>
      <w:r>
        <w:t xml:space="preserve"> microcontroller is een upgrade die tegelijkertijd is geïmplementeerd met </w:t>
      </w:r>
      <w:r w:rsidR="003C2AA0">
        <w:t xml:space="preserve">de </w:t>
      </w:r>
      <w:r>
        <w:t xml:space="preserve">re-design van de software architectuur. </w:t>
      </w:r>
      <w:r w:rsidR="006C7CD5">
        <w:t xml:space="preserve">Met de implementatie van de STM32H7 </w:t>
      </w:r>
      <w:proofErr w:type="spellStart"/>
      <w:r w:rsidR="006C7CD5">
        <w:t>dual-core</w:t>
      </w:r>
      <w:proofErr w:type="spellEnd"/>
      <w:r w:rsidR="006C7CD5">
        <w:t xml:space="preserve"> microcontroller </w:t>
      </w:r>
      <w:r w:rsidR="00451D9F">
        <w:t xml:space="preserve">is aangetoond dat de communicatie tussen twee </w:t>
      </w:r>
      <w:proofErr w:type="spellStart"/>
      <w:r w:rsidR="00451D9F">
        <w:t>cores</w:t>
      </w:r>
      <w:proofErr w:type="spellEnd"/>
      <w:r w:rsidR="00451D9F">
        <w:t xml:space="preserve"> goed kan verlopen. Het is de eerste keer dat binnen ALTEN </w:t>
      </w:r>
      <w:r>
        <w:t xml:space="preserve">een </w:t>
      </w:r>
      <w:proofErr w:type="spellStart"/>
      <w:r>
        <w:t>dual-core</w:t>
      </w:r>
      <w:proofErr w:type="spellEnd"/>
      <w:r>
        <w:t xml:space="preserve"> microcontroller wordt toegepast. Daarmee is </w:t>
      </w:r>
      <w:r w:rsidR="00451D9F">
        <w:t xml:space="preserve">dit project een “prove of concept” voor het gebruik van de </w:t>
      </w:r>
      <w:proofErr w:type="spellStart"/>
      <w:r w:rsidR="00451D9F">
        <w:t>dual-core</w:t>
      </w:r>
      <w:proofErr w:type="spellEnd"/>
      <w:r w:rsidR="00451D9F">
        <w:t xml:space="preserve"> in volgende projecten. </w:t>
      </w:r>
    </w:p>
    <w:p w14:paraId="6150DDD8" w14:textId="77777777" w:rsidR="00451D9F" w:rsidRDefault="00451D9F" w:rsidP="00451D9F"/>
    <w:p w14:paraId="0C965E19" w14:textId="0D1B3073" w:rsidR="009C37F2" w:rsidRPr="00C14647" w:rsidRDefault="00856E61" w:rsidP="00C14647">
      <w:r>
        <w:t xml:space="preserve">Op basis van de resultaten zijn er enkele aanbevelingen denkbaar. </w:t>
      </w:r>
      <w:r w:rsidR="003C2AA0">
        <w:t xml:space="preserve">Het project kan een vervolg krijgen door alle </w:t>
      </w:r>
      <w:r>
        <w:t xml:space="preserve">overige modules </w:t>
      </w:r>
      <w:r w:rsidR="006E18D0">
        <w:t xml:space="preserve">voor </w:t>
      </w:r>
      <w:r w:rsidR="003C2AA0">
        <w:t>de</w:t>
      </w:r>
      <w:r w:rsidR="006E18D0">
        <w:t xml:space="preserve"> 4-op-1-rij robot</w:t>
      </w:r>
      <w:r w:rsidR="003C2AA0">
        <w:t xml:space="preserve"> te implementeren. De robot werkt nu suboptimaal omdat alle</w:t>
      </w:r>
      <w:r w:rsidR="006E18D0">
        <w:t xml:space="preserve">en de noodzakelijke modules </w:t>
      </w:r>
      <w:r w:rsidR="003C2AA0">
        <w:t xml:space="preserve">zijn </w:t>
      </w:r>
      <w:r w:rsidR="00124D66">
        <w:t>ontwikkeld</w:t>
      </w:r>
      <w:r w:rsidR="003C2AA0">
        <w:t xml:space="preserve">, </w:t>
      </w:r>
      <w:r w:rsidR="006E18D0">
        <w:t xml:space="preserve">geïmplementeerd </w:t>
      </w:r>
      <w:r w:rsidR="003C2AA0">
        <w:t xml:space="preserve">en gevalideerd. Daarnaast </w:t>
      </w:r>
      <w:r w:rsidR="00124D66">
        <w:t xml:space="preserve">kan </w:t>
      </w:r>
      <w:r w:rsidR="006E18D0">
        <w:t>het al</w:t>
      </w:r>
      <w:r w:rsidR="00B4461E">
        <w:t xml:space="preserve">goritme van </w:t>
      </w:r>
      <w:proofErr w:type="spellStart"/>
      <w:r w:rsidR="00B4461E">
        <w:t>Raspberry</w:t>
      </w:r>
      <w:proofErr w:type="spellEnd"/>
      <w:r w:rsidR="00B4461E">
        <w:t xml:space="preserve"> Pi naar </w:t>
      </w:r>
      <w:r w:rsidR="003C2AA0">
        <w:t xml:space="preserve">de </w:t>
      </w:r>
      <w:r w:rsidR="00B4461E">
        <w:t xml:space="preserve">STM32H7 </w:t>
      </w:r>
      <w:proofErr w:type="spellStart"/>
      <w:r w:rsidR="006E18D0">
        <w:t>dual-core</w:t>
      </w:r>
      <w:proofErr w:type="spellEnd"/>
      <w:r w:rsidR="006E18D0">
        <w:t xml:space="preserve"> microcontroller </w:t>
      </w:r>
      <w:r w:rsidR="00124D66">
        <w:t xml:space="preserve">verplaatst </w:t>
      </w:r>
      <w:r w:rsidR="006E18D0">
        <w:t xml:space="preserve">worden </w:t>
      </w:r>
      <w:r w:rsidR="00124D66">
        <w:t xml:space="preserve">zodat </w:t>
      </w:r>
      <w:r w:rsidR="006E18D0">
        <w:t>het systeem o</w:t>
      </w:r>
      <w:r w:rsidR="00124D66">
        <w:t>p</w:t>
      </w:r>
      <w:r w:rsidR="006E18D0">
        <w:t xml:space="preserve"> </w:t>
      </w:r>
      <w:r w:rsidR="00124D66">
        <w:t>éé</w:t>
      </w:r>
      <w:r w:rsidR="006E18D0">
        <w:t xml:space="preserve">n microcontroller draait. </w:t>
      </w:r>
      <w:r w:rsidR="00124D66">
        <w:t xml:space="preserve">De </w:t>
      </w:r>
      <w:proofErr w:type="spellStart"/>
      <w:r w:rsidR="00124D66">
        <w:t>dual-core</w:t>
      </w:r>
      <w:proofErr w:type="spellEnd"/>
      <w:r w:rsidR="00124D66">
        <w:t xml:space="preserve"> processor heeft voldoende ruimte en kracht om dit mogelijk te maken. Bovendien </w:t>
      </w:r>
      <w:r w:rsidR="00D8012A">
        <w:t xml:space="preserve">kan </w:t>
      </w:r>
      <w:r w:rsidR="006E18D0">
        <w:t xml:space="preserve">onderzocht worden </w:t>
      </w:r>
      <w:r w:rsidR="00D8012A">
        <w:t xml:space="preserve">welke softwaremodules toegevoegd moeten worden om de 4-op-1-rij robot uit te breiden met </w:t>
      </w:r>
      <w:r w:rsidR="006E18D0">
        <w:t>ethernet of een beeldscherm.</w:t>
      </w:r>
      <w:r w:rsidR="009C37F2">
        <w:t xml:space="preserve"> </w:t>
      </w:r>
    </w:p>
    <w:p w14:paraId="0B18B7E0" w14:textId="77777777" w:rsidR="00761968" w:rsidRPr="00761968" w:rsidRDefault="00761968" w:rsidP="00761968"/>
    <w:p w14:paraId="45935571" w14:textId="6067203B" w:rsidR="00C76712" w:rsidRDefault="00FD6A86" w:rsidP="00FD6A86">
      <w:pPr>
        <w:pStyle w:val="Kop1"/>
        <w:numPr>
          <w:ilvl w:val="0"/>
          <w:numId w:val="0"/>
        </w:numPr>
      </w:pPr>
      <w:bookmarkStart w:id="175" w:name="_Toc105527402"/>
      <w:r w:rsidRPr="00B31061">
        <w:lastRenderedPageBreak/>
        <w:t>Evaluatie</w:t>
      </w:r>
      <w:bookmarkEnd w:id="175"/>
    </w:p>
    <w:p w14:paraId="3746F0D6" w14:textId="5E70BADF" w:rsidR="00FE72A0" w:rsidRDefault="00A501DD" w:rsidP="005D5268">
      <w:r>
        <w:t xml:space="preserve">Tijdens mijn </w:t>
      </w:r>
      <w:r w:rsidR="0079496E">
        <w:t>opleiding heb ik ontdekt dat c</w:t>
      </w:r>
      <w:r w:rsidR="005D5268">
        <w:t>oderen mijn passie</w:t>
      </w:r>
      <w:r w:rsidR="0079496E">
        <w:t xml:space="preserve"> is. Ik was dan </w:t>
      </w:r>
      <w:r>
        <w:t xml:space="preserve">ook </w:t>
      </w:r>
      <w:r w:rsidR="0079496E">
        <w:t xml:space="preserve">enigszins teleurgesteld </w:t>
      </w:r>
      <w:r w:rsidR="002A6553">
        <w:t>dat het coderen tijdens mijn afstuderen op de tweede plaats kwam. Eerst moest een software architectuur worden ontwikkeld, pas daarna k</w:t>
      </w:r>
      <w:r w:rsidR="00754EF9">
        <w:t>o</w:t>
      </w:r>
      <w:r w:rsidR="002A6553">
        <w:t>n er geprogrammeerd worden.</w:t>
      </w:r>
      <w:r>
        <w:t xml:space="preserve"> Achteraf heb ik de volgorde leren waarderen. </w:t>
      </w:r>
      <w:r w:rsidR="00754EF9">
        <w:t xml:space="preserve">Het heeft mij veel tijd gekost om te doorgronden wat er precies onder software architectuur wordt verstaan en hoe je zo’n document opzet. Dankzij </w:t>
      </w:r>
      <w:proofErr w:type="spellStart"/>
      <w:r w:rsidR="00754EF9">
        <w:t>Aniel</w:t>
      </w:r>
      <w:proofErr w:type="spellEnd"/>
      <w:r w:rsidR="00754EF9">
        <w:t xml:space="preserve"> (</w:t>
      </w:r>
      <w:proofErr w:type="spellStart"/>
      <w:r w:rsidR="00754EF9">
        <w:t>technical</w:t>
      </w:r>
      <w:proofErr w:type="spellEnd"/>
      <w:r w:rsidR="00754EF9">
        <w:t xml:space="preserve"> supervisor) en Berend (Software architect) is mij duidelijk geworden hoe je software architectuur </w:t>
      </w:r>
      <w:r>
        <w:t xml:space="preserve">gebruiksvriendelijk </w:t>
      </w:r>
      <w:proofErr w:type="spellStart"/>
      <w:r w:rsidR="00754EF9">
        <w:t>designed</w:t>
      </w:r>
      <w:proofErr w:type="spellEnd"/>
      <w:r w:rsidR="00754EF9">
        <w:t xml:space="preserve"> en </w:t>
      </w:r>
      <w:proofErr w:type="spellStart"/>
      <w:r w:rsidR="00754EF9">
        <w:t>visualiseerd</w:t>
      </w:r>
      <w:proofErr w:type="spellEnd"/>
      <w:r w:rsidR="00754EF9">
        <w:t xml:space="preserve">. </w:t>
      </w:r>
      <w:r w:rsidR="0079496E">
        <w:t xml:space="preserve">Het heeft er toe geleid </w:t>
      </w:r>
      <w:r w:rsidR="005D5268">
        <w:t xml:space="preserve">dat ik veel nieuwe dingen heb </w:t>
      </w:r>
      <w:r w:rsidR="0079496E">
        <w:t>geleerd</w:t>
      </w:r>
      <w:r w:rsidR="002A6553">
        <w:t xml:space="preserve"> over het reduceren van complexiteit en het vertalen van een besturingssysteem in modules en diagrammen. Uiteindelijk heb ik toch nog kunnen programmeren aan de verschillende demo’s. </w:t>
      </w:r>
    </w:p>
    <w:p w14:paraId="1332D6BC" w14:textId="20649A54" w:rsidR="003A42E0" w:rsidRDefault="003A42E0" w:rsidP="005D5268"/>
    <w:p w14:paraId="4E814C8D" w14:textId="5B831E1C" w:rsidR="003A42E0" w:rsidRDefault="003A42E0" w:rsidP="005D5268">
      <w:r>
        <w:t xml:space="preserve">In de laatste fase van het project heeft een nieuwe consultant (zonder kennis van de 4-op-1-rij) het SAD door genomen. Hij geeft aan dat hij begrijpt hoe het systeem werkt en geïmplementeerd moet worden. Dit geeft mij het gevoel dat de opgestelde software architectuur goed </w:t>
      </w:r>
      <w:r w:rsidR="00A501DD">
        <w:t xml:space="preserve">ontworpen </w:t>
      </w:r>
      <w:r>
        <w:t>en echt toepasbaar</w:t>
      </w:r>
      <w:r w:rsidR="00A501DD">
        <w:t xml:space="preserve"> is</w:t>
      </w:r>
      <w:r>
        <w:t>.</w:t>
      </w:r>
    </w:p>
    <w:p w14:paraId="77A11E2F" w14:textId="77777777" w:rsidR="00FE72A0" w:rsidRDefault="00FE72A0" w:rsidP="005D5268"/>
    <w:p w14:paraId="30242830" w14:textId="4F2F0F00" w:rsidR="005B136E" w:rsidRDefault="005D5268" w:rsidP="005D5268">
      <w:r>
        <w:t xml:space="preserve">Ik heb ook veel geleerd van </w:t>
      </w:r>
      <w:r w:rsidR="002A6553">
        <w:t xml:space="preserve">de medewerkers </w:t>
      </w:r>
      <w:r>
        <w:t xml:space="preserve">van ALTEN </w:t>
      </w:r>
      <w:r w:rsidR="002A6553">
        <w:t xml:space="preserve">en mijn collega stagiaires. Ik heb vragen kunnen stellen en altijd goede feedback gekregen. </w:t>
      </w:r>
      <w:r w:rsidR="005B136E">
        <w:t xml:space="preserve">Daarbij werd ik uitgedaagd </w:t>
      </w:r>
      <w:r>
        <w:t xml:space="preserve">om </w:t>
      </w:r>
      <w:r w:rsidR="005B136E">
        <w:t>buiten de bekende paden te zoeken.</w:t>
      </w:r>
      <w:r w:rsidR="002E1B9D">
        <w:t xml:space="preserve"> Het was voor mij een uitdaging om een afstudeerverslag te vullen. Ik vind het lastig om uitgebreid te rapporteren</w:t>
      </w:r>
      <w:r w:rsidR="00A501DD">
        <w:t>.</w:t>
      </w:r>
      <w:r w:rsidR="002E1B9D">
        <w:t xml:space="preserve"> </w:t>
      </w:r>
      <w:r w:rsidR="00A501DD">
        <w:t>W</w:t>
      </w:r>
      <w:r w:rsidR="002E1B9D">
        <w:t xml:space="preserve">ellicht </w:t>
      </w:r>
      <w:r w:rsidR="00A501DD">
        <w:t xml:space="preserve">had ik </w:t>
      </w:r>
      <w:r w:rsidR="002E1B9D">
        <w:t>beter voor de Engelse taal kunnen</w:t>
      </w:r>
      <w:r w:rsidR="003A42E0">
        <w:t xml:space="preserve"> </w:t>
      </w:r>
      <w:r w:rsidR="002E1B9D">
        <w:t>kiezen</w:t>
      </w:r>
      <w:r w:rsidR="00A501DD">
        <w:t xml:space="preserve"> </w:t>
      </w:r>
      <w:r w:rsidR="002E1B9D">
        <w:t xml:space="preserve">omdat veel technische termen in het Engels zijn. </w:t>
      </w:r>
      <w:r w:rsidR="003A42E0">
        <w:t xml:space="preserve">Wat betreft mijn communicatieve vaardigheden ben ik uitgedaagd om regelmatig een presentatie te geven aan medewerkers over de voortgang van mijn project. Dat gaat mij prima af. </w:t>
      </w:r>
      <w:r w:rsidR="002E1B9D">
        <w:t xml:space="preserve">  </w:t>
      </w:r>
    </w:p>
    <w:p w14:paraId="40A7DF92" w14:textId="77777777" w:rsidR="005B136E" w:rsidRDefault="005B136E" w:rsidP="005D5268"/>
    <w:p w14:paraId="4B4437C4" w14:textId="70A4F6F6" w:rsidR="005D5268" w:rsidRDefault="003A42E0" w:rsidP="005D5268">
      <w:r>
        <w:t xml:space="preserve">Als laatste ben ik trots op het feit </w:t>
      </w:r>
      <w:r w:rsidR="005D5268">
        <w:t xml:space="preserve">dat ik </w:t>
      </w:r>
      <w:r w:rsidR="005B136E">
        <w:t xml:space="preserve">na mijn afstuderen </w:t>
      </w:r>
      <w:r w:rsidR="005D5268">
        <w:t xml:space="preserve">bij ALTEN aan de slag </w:t>
      </w:r>
      <w:r w:rsidR="005B136E">
        <w:t xml:space="preserve">mag gaan als consultant bij </w:t>
      </w:r>
      <w:proofErr w:type="spellStart"/>
      <w:r w:rsidR="005B136E">
        <w:t>Mechatronics</w:t>
      </w:r>
      <w:proofErr w:type="spellEnd"/>
      <w:r w:rsidR="00754EF9">
        <w:t xml:space="preserve">. Ik </w:t>
      </w:r>
      <w:r w:rsidR="005D5268">
        <w:t xml:space="preserve">kijk </w:t>
      </w:r>
      <w:r w:rsidR="00754EF9">
        <w:t>daar e</w:t>
      </w:r>
      <w:r w:rsidR="005D5268">
        <w:t>rg naar uit.</w:t>
      </w:r>
    </w:p>
    <w:p w14:paraId="3FE8F9A8" w14:textId="799B3ED3" w:rsidR="00D96914" w:rsidRDefault="00D96914" w:rsidP="005D5268"/>
    <w:bookmarkStart w:id="176" w:name="_Toc105527403" w:displacedByCustomXml="next"/>
    <w:sdt>
      <w:sdtPr>
        <w:rPr>
          <w:b w:val="0"/>
          <w:sz w:val="20"/>
        </w:rPr>
        <w:id w:val="-1722363763"/>
        <w:docPartObj>
          <w:docPartGallery w:val="Bibliographies"/>
          <w:docPartUnique/>
        </w:docPartObj>
      </w:sdtPr>
      <w:sdtEndPr/>
      <w:sdtContent>
        <w:p w14:paraId="22584E91" w14:textId="61F1B189" w:rsidR="00400BB6" w:rsidRDefault="00400BB6" w:rsidP="00400BB6">
          <w:pPr>
            <w:pStyle w:val="Kop1"/>
            <w:numPr>
              <w:ilvl w:val="0"/>
              <w:numId w:val="0"/>
            </w:numPr>
            <w:ind w:left="432" w:hanging="432"/>
          </w:pPr>
          <w:r>
            <w:t>Bibliografie</w:t>
          </w:r>
          <w:bookmarkEnd w:id="176"/>
        </w:p>
        <w:sdt>
          <w:sdtPr>
            <w:id w:val="111145805"/>
            <w:bibliography/>
          </w:sdtPr>
          <w:sdtEndPr/>
          <w:sdtContent>
            <w:p w14:paraId="19576262" w14:textId="77777777" w:rsidR="002E5907" w:rsidRDefault="00400BB6">
              <w:pPr>
                <w:rPr>
                  <w:rFonts w:ascii="Times New Roman" w:hAnsi="Times New Roman" w:cs="Times New Roman"/>
                  <w:noProof/>
                  <w:sz w:val="22"/>
                  <w:szCs w:val="22"/>
                  <w:lang w:val="en-US"/>
                </w:rPr>
              </w:pPr>
              <w:r>
                <w:fldChar w:fldCharType="begin"/>
              </w:r>
              <w:r>
                <w:instrText>BIBLIOGRAPHY</w:instrText>
              </w:r>
              <w: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67"/>
                <w:gridCol w:w="8459"/>
              </w:tblGrid>
              <w:tr w:rsidR="002E5907" w:rsidRPr="00F11BDD" w14:paraId="28CDC90D" w14:textId="77777777" w:rsidTr="003B7B85">
                <w:trPr>
                  <w:divId w:val="17319926"/>
                  <w:tblCellSpacing w:w="15" w:type="dxa"/>
                </w:trPr>
                <w:tc>
                  <w:tcPr>
                    <w:tcW w:w="289" w:type="pct"/>
                    <w:hideMark/>
                  </w:tcPr>
                  <w:p w14:paraId="478469CC" w14:textId="32524615" w:rsidR="002E5907" w:rsidRDefault="002E5907">
                    <w:pPr>
                      <w:pStyle w:val="Bibliografie"/>
                      <w:rPr>
                        <w:noProof/>
                        <w:sz w:val="24"/>
                        <w:szCs w:val="24"/>
                      </w:rPr>
                    </w:pPr>
                    <w:r>
                      <w:rPr>
                        <w:noProof/>
                      </w:rPr>
                      <w:t xml:space="preserve">[1] </w:t>
                    </w:r>
                  </w:p>
                </w:tc>
                <w:tc>
                  <w:tcPr>
                    <w:tcW w:w="4661" w:type="pct"/>
                    <w:hideMark/>
                  </w:tcPr>
                  <w:p w14:paraId="3DDB8017" w14:textId="77777777" w:rsidR="002E5907" w:rsidRPr="002E5907" w:rsidRDefault="002E5907">
                    <w:pPr>
                      <w:pStyle w:val="Bibliografie"/>
                      <w:rPr>
                        <w:noProof/>
                        <w:lang w:val="en-GB"/>
                      </w:rPr>
                    </w:pPr>
                    <w:r w:rsidRPr="002E5907">
                      <w:rPr>
                        <w:noProof/>
                        <w:lang w:val="en-GB"/>
                      </w:rPr>
                      <w:t>„ESCON 36/3 EC,” Oktober 2012. [Online]. Available: https://docs.rs-online.com/5cf2/0900766b811a32c7.pdf.</w:t>
                    </w:r>
                  </w:p>
                </w:tc>
              </w:tr>
              <w:tr w:rsidR="002E5907" w:rsidRPr="00F11BDD" w14:paraId="046A2024" w14:textId="77777777" w:rsidTr="003B7B85">
                <w:trPr>
                  <w:divId w:val="17319926"/>
                  <w:tblCellSpacing w:w="15" w:type="dxa"/>
                </w:trPr>
                <w:tc>
                  <w:tcPr>
                    <w:tcW w:w="289" w:type="pct"/>
                    <w:hideMark/>
                  </w:tcPr>
                  <w:p w14:paraId="79A6B144" w14:textId="77777777" w:rsidR="002E5907" w:rsidRDefault="002E5907">
                    <w:pPr>
                      <w:pStyle w:val="Bibliografie"/>
                      <w:rPr>
                        <w:noProof/>
                      </w:rPr>
                    </w:pPr>
                    <w:r>
                      <w:rPr>
                        <w:noProof/>
                      </w:rPr>
                      <w:t xml:space="preserve">[2] </w:t>
                    </w:r>
                  </w:p>
                </w:tc>
                <w:tc>
                  <w:tcPr>
                    <w:tcW w:w="4661" w:type="pct"/>
                    <w:hideMark/>
                  </w:tcPr>
                  <w:p w14:paraId="0AEB6ABA" w14:textId="77777777" w:rsidR="002E5907" w:rsidRPr="002E5907" w:rsidRDefault="002E5907">
                    <w:pPr>
                      <w:pStyle w:val="Bibliografie"/>
                      <w:rPr>
                        <w:noProof/>
                        <w:lang w:val="en-GB"/>
                      </w:rPr>
                    </w:pPr>
                    <w:r w:rsidRPr="002E5907">
                      <w:rPr>
                        <w:noProof/>
                        <w:lang w:val="en-GB"/>
                      </w:rPr>
                      <w:t>„Encoder HEDL 5540,” maart 2021. [Online]. Available: https://www.maxongroup.us/medias/sys_master/root/8884124516382/EN-21-488-492.pdf.</w:t>
                    </w:r>
                  </w:p>
                </w:tc>
              </w:tr>
              <w:tr w:rsidR="002E5907" w:rsidRPr="00F11BDD" w14:paraId="1DB362EC" w14:textId="77777777" w:rsidTr="003B7B85">
                <w:trPr>
                  <w:divId w:val="17319926"/>
                  <w:tblCellSpacing w:w="15" w:type="dxa"/>
                </w:trPr>
                <w:tc>
                  <w:tcPr>
                    <w:tcW w:w="289" w:type="pct"/>
                    <w:hideMark/>
                  </w:tcPr>
                  <w:p w14:paraId="765FABE3" w14:textId="77777777" w:rsidR="002E5907" w:rsidRDefault="002E5907">
                    <w:pPr>
                      <w:pStyle w:val="Bibliografie"/>
                      <w:rPr>
                        <w:noProof/>
                      </w:rPr>
                    </w:pPr>
                    <w:r>
                      <w:rPr>
                        <w:noProof/>
                      </w:rPr>
                      <w:t xml:space="preserve">[3] </w:t>
                    </w:r>
                  </w:p>
                </w:tc>
                <w:tc>
                  <w:tcPr>
                    <w:tcW w:w="4661" w:type="pct"/>
                    <w:hideMark/>
                  </w:tcPr>
                  <w:p w14:paraId="4F52271D" w14:textId="77777777" w:rsidR="002E5907" w:rsidRPr="002E5907" w:rsidRDefault="002E5907">
                    <w:pPr>
                      <w:pStyle w:val="Bibliografie"/>
                      <w:rPr>
                        <w:noProof/>
                        <w:lang w:val="en-GB"/>
                      </w:rPr>
                    </w:pPr>
                    <w:r w:rsidRPr="002E5907">
                      <w:rPr>
                        <w:noProof/>
                        <w:lang w:val="en-GB"/>
                      </w:rPr>
                      <w:t>„Motor EC-i 40,” Mei 2013. [Online]. Available: https://www.maxongroup.com/medias/sys_master/root/8806895386654/13-217-en.pdf.</w:t>
                    </w:r>
                  </w:p>
                </w:tc>
              </w:tr>
              <w:tr w:rsidR="002E5907" w:rsidRPr="00F11BDD" w14:paraId="75D03D7A" w14:textId="77777777" w:rsidTr="003B7B85">
                <w:trPr>
                  <w:divId w:val="17319926"/>
                  <w:tblCellSpacing w:w="15" w:type="dxa"/>
                </w:trPr>
                <w:tc>
                  <w:tcPr>
                    <w:tcW w:w="289" w:type="pct"/>
                    <w:hideMark/>
                  </w:tcPr>
                  <w:p w14:paraId="05E6B3FB" w14:textId="77777777" w:rsidR="002E5907" w:rsidRDefault="002E5907">
                    <w:pPr>
                      <w:pStyle w:val="Bibliografie"/>
                      <w:rPr>
                        <w:noProof/>
                      </w:rPr>
                    </w:pPr>
                    <w:r>
                      <w:rPr>
                        <w:noProof/>
                      </w:rPr>
                      <w:t xml:space="preserve">[4] </w:t>
                    </w:r>
                  </w:p>
                </w:tc>
                <w:tc>
                  <w:tcPr>
                    <w:tcW w:w="4661" w:type="pct"/>
                    <w:hideMark/>
                  </w:tcPr>
                  <w:p w14:paraId="7E935928" w14:textId="77777777" w:rsidR="002E5907" w:rsidRPr="002E5907" w:rsidRDefault="002E5907">
                    <w:pPr>
                      <w:pStyle w:val="Bibliografie"/>
                      <w:rPr>
                        <w:noProof/>
                        <w:lang w:val="en-GB"/>
                      </w:rPr>
                    </w:pPr>
                    <w:r w:rsidRPr="002E5907">
                      <w:rPr>
                        <w:noProof/>
                        <w:lang w:val="en-GB"/>
                      </w:rPr>
                      <w:t>„Servo,” Oktober 2011. [Online]. Available: https://nl.mouser.com/datasheet/2/321/900-00005-Standard-Servo-Product-Documentation-v2.-462659.pdf.</w:t>
                    </w:r>
                  </w:p>
                </w:tc>
              </w:tr>
              <w:tr w:rsidR="002E5907" w:rsidRPr="00F11BDD" w14:paraId="41A465B4" w14:textId="77777777" w:rsidTr="003B7B85">
                <w:trPr>
                  <w:divId w:val="17319926"/>
                  <w:tblCellSpacing w:w="15" w:type="dxa"/>
                </w:trPr>
                <w:tc>
                  <w:tcPr>
                    <w:tcW w:w="289" w:type="pct"/>
                    <w:hideMark/>
                  </w:tcPr>
                  <w:p w14:paraId="50D36B87" w14:textId="77777777" w:rsidR="002E5907" w:rsidRDefault="002E5907">
                    <w:pPr>
                      <w:pStyle w:val="Bibliografie"/>
                      <w:rPr>
                        <w:noProof/>
                      </w:rPr>
                    </w:pPr>
                    <w:r>
                      <w:rPr>
                        <w:noProof/>
                      </w:rPr>
                      <w:t xml:space="preserve">[5] </w:t>
                    </w:r>
                  </w:p>
                </w:tc>
                <w:tc>
                  <w:tcPr>
                    <w:tcW w:w="4661" w:type="pct"/>
                    <w:hideMark/>
                  </w:tcPr>
                  <w:p w14:paraId="59D0FDC5" w14:textId="77777777" w:rsidR="002E5907" w:rsidRPr="002E5907" w:rsidRDefault="002E5907">
                    <w:pPr>
                      <w:pStyle w:val="Bibliografie"/>
                      <w:rPr>
                        <w:noProof/>
                        <w:lang w:val="en-GB"/>
                      </w:rPr>
                    </w:pPr>
                    <w:r w:rsidRPr="002E5907">
                      <w:rPr>
                        <w:noProof/>
                        <w:lang w:val="en-GB"/>
                      </w:rPr>
                      <w:t>„Powersupply,” Oktober 2020. [Online]. Available: https://nl.mouser.com/datasheet/2/260/mwec_s_a0011714497_1-2274579.pdf.</w:t>
                    </w:r>
                  </w:p>
                </w:tc>
              </w:tr>
              <w:tr w:rsidR="002E5907" w:rsidRPr="00F11BDD" w14:paraId="0E3A64EB" w14:textId="77777777" w:rsidTr="003B7B85">
                <w:trPr>
                  <w:divId w:val="17319926"/>
                  <w:tblCellSpacing w:w="15" w:type="dxa"/>
                </w:trPr>
                <w:tc>
                  <w:tcPr>
                    <w:tcW w:w="289" w:type="pct"/>
                    <w:hideMark/>
                  </w:tcPr>
                  <w:p w14:paraId="5ADE7CE3" w14:textId="77777777" w:rsidR="002E5907" w:rsidRDefault="002E5907">
                    <w:pPr>
                      <w:pStyle w:val="Bibliografie"/>
                      <w:rPr>
                        <w:noProof/>
                      </w:rPr>
                    </w:pPr>
                    <w:r>
                      <w:rPr>
                        <w:noProof/>
                      </w:rPr>
                      <w:t xml:space="preserve">[6] </w:t>
                    </w:r>
                  </w:p>
                </w:tc>
                <w:tc>
                  <w:tcPr>
                    <w:tcW w:w="4661" w:type="pct"/>
                    <w:hideMark/>
                  </w:tcPr>
                  <w:p w14:paraId="2469E9C8" w14:textId="77777777" w:rsidR="002E5907" w:rsidRPr="002E5907" w:rsidRDefault="002E5907">
                    <w:pPr>
                      <w:pStyle w:val="Bibliografie"/>
                      <w:rPr>
                        <w:noProof/>
                        <w:lang w:val="en-GB"/>
                      </w:rPr>
                    </w:pPr>
                    <w:r w:rsidRPr="002E5907">
                      <w:rPr>
                        <w:noProof/>
                        <w:lang w:val="en-GB"/>
                      </w:rPr>
                      <w:t>„Vaccuum pomp,” [Online]. Available: https://www.sparkfun.com/datasheets/Robotics/Other/spec%20sheet.jpeg.</w:t>
                    </w:r>
                  </w:p>
                </w:tc>
              </w:tr>
              <w:tr w:rsidR="002E5907" w:rsidRPr="00F11BDD" w14:paraId="0A6C16E0" w14:textId="77777777" w:rsidTr="003B7B85">
                <w:trPr>
                  <w:divId w:val="17319926"/>
                  <w:tblCellSpacing w:w="15" w:type="dxa"/>
                </w:trPr>
                <w:tc>
                  <w:tcPr>
                    <w:tcW w:w="289" w:type="pct"/>
                    <w:hideMark/>
                  </w:tcPr>
                  <w:p w14:paraId="713E34E1" w14:textId="77777777" w:rsidR="002E5907" w:rsidRDefault="002E5907">
                    <w:pPr>
                      <w:pStyle w:val="Bibliografie"/>
                      <w:rPr>
                        <w:noProof/>
                      </w:rPr>
                    </w:pPr>
                    <w:r>
                      <w:rPr>
                        <w:noProof/>
                      </w:rPr>
                      <w:t xml:space="preserve">[7] </w:t>
                    </w:r>
                  </w:p>
                </w:tc>
                <w:tc>
                  <w:tcPr>
                    <w:tcW w:w="4661" w:type="pct"/>
                    <w:hideMark/>
                  </w:tcPr>
                  <w:p w14:paraId="7A7F8DB3" w14:textId="77777777" w:rsidR="002E5907" w:rsidRPr="002E5907" w:rsidRDefault="002E5907">
                    <w:pPr>
                      <w:pStyle w:val="Bibliografie"/>
                      <w:rPr>
                        <w:noProof/>
                        <w:lang w:val="en-GB"/>
                      </w:rPr>
                    </w:pPr>
                    <w:r w:rsidRPr="002E5907">
                      <w:rPr>
                        <w:noProof/>
                        <w:lang w:val="en-GB"/>
                      </w:rPr>
                      <w:t>„Solenoid,” Maart 2018. [Online]. Available: https://nl.mouser.com/datasheet/2/737/Adafruit_05132020_413-1858436.pdf.</w:t>
                    </w:r>
                  </w:p>
                </w:tc>
              </w:tr>
              <w:tr w:rsidR="002E5907" w:rsidRPr="00F11BDD" w14:paraId="0F137770" w14:textId="77777777" w:rsidTr="003B7B85">
                <w:trPr>
                  <w:divId w:val="17319926"/>
                  <w:tblCellSpacing w:w="15" w:type="dxa"/>
                </w:trPr>
                <w:tc>
                  <w:tcPr>
                    <w:tcW w:w="289" w:type="pct"/>
                    <w:hideMark/>
                  </w:tcPr>
                  <w:p w14:paraId="6FB632D0" w14:textId="77777777" w:rsidR="002E5907" w:rsidRDefault="002E5907">
                    <w:pPr>
                      <w:pStyle w:val="Bibliografie"/>
                      <w:rPr>
                        <w:noProof/>
                      </w:rPr>
                    </w:pPr>
                    <w:r>
                      <w:rPr>
                        <w:noProof/>
                      </w:rPr>
                      <w:t xml:space="preserve">[8] </w:t>
                    </w:r>
                  </w:p>
                </w:tc>
                <w:tc>
                  <w:tcPr>
                    <w:tcW w:w="4661" w:type="pct"/>
                    <w:hideMark/>
                  </w:tcPr>
                  <w:p w14:paraId="3BC8528B" w14:textId="77777777" w:rsidR="002E5907" w:rsidRPr="002E5907" w:rsidRDefault="002E5907">
                    <w:pPr>
                      <w:pStyle w:val="Bibliografie"/>
                      <w:rPr>
                        <w:noProof/>
                        <w:lang w:val="en-GB"/>
                      </w:rPr>
                    </w:pPr>
                    <w:r w:rsidRPr="002E5907">
                      <w:rPr>
                        <w:noProof/>
                        <w:lang w:val="en-GB"/>
                      </w:rPr>
                      <w:t>„RGB sensor,” Augustus 2012. [Online]. Available: https://cdn-shop.adafruit.com/datasheets/TCS34725.pdf.</w:t>
                    </w:r>
                  </w:p>
                </w:tc>
              </w:tr>
              <w:tr w:rsidR="002E5907" w14:paraId="66E002EB" w14:textId="77777777" w:rsidTr="003B7B85">
                <w:trPr>
                  <w:divId w:val="17319926"/>
                  <w:tblCellSpacing w:w="15" w:type="dxa"/>
                </w:trPr>
                <w:tc>
                  <w:tcPr>
                    <w:tcW w:w="289" w:type="pct"/>
                    <w:hideMark/>
                  </w:tcPr>
                  <w:p w14:paraId="78D9CE76" w14:textId="77777777" w:rsidR="002E5907" w:rsidRDefault="002E5907">
                    <w:pPr>
                      <w:pStyle w:val="Bibliografie"/>
                      <w:rPr>
                        <w:noProof/>
                      </w:rPr>
                    </w:pPr>
                    <w:r>
                      <w:rPr>
                        <w:noProof/>
                      </w:rPr>
                      <w:t xml:space="preserve">[9] </w:t>
                    </w:r>
                  </w:p>
                </w:tc>
                <w:tc>
                  <w:tcPr>
                    <w:tcW w:w="4661" w:type="pct"/>
                    <w:hideMark/>
                  </w:tcPr>
                  <w:p w14:paraId="56D28FB5" w14:textId="77777777" w:rsidR="002E5907" w:rsidRDefault="002E5907">
                    <w:pPr>
                      <w:pStyle w:val="Bibliografie"/>
                      <w:rPr>
                        <w:noProof/>
                      </w:rPr>
                    </w:pPr>
                    <w:r>
                      <w:rPr>
                        <w:noProof/>
                      </w:rPr>
                      <w:t>„ALTEN Nederland,” [Online]. Available: https://www.alten.nl/.</w:t>
                    </w:r>
                  </w:p>
                </w:tc>
              </w:tr>
              <w:tr w:rsidR="002E5907" w:rsidRPr="00F11BDD" w14:paraId="4180F6FE" w14:textId="77777777" w:rsidTr="003B7B85">
                <w:trPr>
                  <w:divId w:val="17319926"/>
                  <w:tblCellSpacing w:w="15" w:type="dxa"/>
                </w:trPr>
                <w:tc>
                  <w:tcPr>
                    <w:tcW w:w="289" w:type="pct"/>
                    <w:hideMark/>
                  </w:tcPr>
                  <w:p w14:paraId="3ADCEE5A" w14:textId="77777777" w:rsidR="002E5907" w:rsidRDefault="002E5907">
                    <w:pPr>
                      <w:pStyle w:val="Bibliografie"/>
                      <w:rPr>
                        <w:noProof/>
                      </w:rPr>
                    </w:pPr>
                    <w:r>
                      <w:rPr>
                        <w:noProof/>
                      </w:rPr>
                      <w:t xml:space="preserve">[10] </w:t>
                    </w:r>
                  </w:p>
                </w:tc>
                <w:tc>
                  <w:tcPr>
                    <w:tcW w:w="4661" w:type="pct"/>
                    <w:hideMark/>
                  </w:tcPr>
                  <w:p w14:paraId="48B0CBA3" w14:textId="77777777" w:rsidR="002E5907" w:rsidRPr="002E5907" w:rsidRDefault="002E5907">
                    <w:pPr>
                      <w:pStyle w:val="Bibliografie"/>
                      <w:rPr>
                        <w:noProof/>
                        <w:lang w:val="en-GB"/>
                      </w:rPr>
                    </w:pPr>
                    <w:r w:rsidRPr="002E5907">
                      <w:rPr>
                        <w:noProof/>
                        <w:lang w:val="en-GB"/>
                      </w:rPr>
                      <w:t>„arc42,” [Online]. Available: https://arc42.org/why.</w:t>
                    </w:r>
                  </w:p>
                </w:tc>
              </w:tr>
              <w:tr w:rsidR="002E5907" w:rsidRPr="00F11BDD" w14:paraId="790C511D" w14:textId="77777777" w:rsidTr="003B7B85">
                <w:trPr>
                  <w:divId w:val="17319926"/>
                  <w:tblCellSpacing w:w="15" w:type="dxa"/>
                </w:trPr>
                <w:tc>
                  <w:tcPr>
                    <w:tcW w:w="289" w:type="pct"/>
                    <w:hideMark/>
                  </w:tcPr>
                  <w:p w14:paraId="0B9052C1" w14:textId="77777777" w:rsidR="002E5907" w:rsidRDefault="002E5907">
                    <w:pPr>
                      <w:pStyle w:val="Bibliografie"/>
                      <w:rPr>
                        <w:noProof/>
                      </w:rPr>
                    </w:pPr>
                    <w:r>
                      <w:rPr>
                        <w:noProof/>
                      </w:rPr>
                      <w:t xml:space="preserve">[11] </w:t>
                    </w:r>
                  </w:p>
                </w:tc>
                <w:tc>
                  <w:tcPr>
                    <w:tcW w:w="4661" w:type="pct"/>
                    <w:hideMark/>
                  </w:tcPr>
                  <w:p w14:paraId="3AC37FD8" w14:textId="77777777" w:rsidR="002E5907" w:rsidRPr="002E5907" w:rsidRDefault="002E5907">
                    <w:pPr>
                      <w:pStyle w:val="Bibliografie"/>
                      <w:rPr>
                        <w:noProof/>
                        <w:lang w:val="en-GB"/>
                      </w:rPr>
                    </w:pPr>
                    <w:r w:rsidRPr="002E5907">
                      <w:rPr>
                        <w:noProof/>
                        <w:lang w:val="en-GB"/>
                      </w:rPr>
                      <w:t>„HAL,” [Online]. Available: https://nl.wikipedia.org/wiki/Hardware_Abstraction_Layer.</w:t>
                    </w:r>
                  </w:p>
                </w:tc>
              </w:tr>
              <w:tr w:rsidR="002E5907" w:rsidRPr="00F11BDD" w14:paraId="1058E050" w14:textId="77777777" w:rsidTr="003B7B85">
                <w:trPr>
                  <w:divId w:val="17319926"/>
                  <w:tblCellSpacing w:w="15" w:type="dxa"/>
                </w:trPr>
                <w:tc>
                  <w:tcPr>
                    <w:tcW w:w="289" w:type="pct"/>
                    <w:hideMark/>
                  </w:tcPr>
                  <w:p w14:paraId="6890C8F5" w14:textId="77777777" w:rsidR="002E5907" w:rsidRDefault="002E5907">
                    <w:pPr>
                      <w:pStyle w:val="Bibliografie"/>
                      <w:rPr>
                        <w:noProof/>
                      </w:rPr>
                    </w:pPr>
                    <w:r>
                      <w:rPr>
                        <w:noProof/>
                      </w:rPr>
                      <w:t xml:space="preserve">[12] </w:t>
                    </w:r>
                  </w:p>
                </w:tc>
                <w:tc>
                  <w:tcPr>
                    <w:tcW w:w="4661" w:type="pct"/>
                    <w:hideMark/>
                  </w:tcPr>
                  <w:p w14:paraId="157A4FEC" w14:textId="77777777" w:rsidR="002E5907" w:rsidRPr="002E5907" w:rsidRDefault="002E5907">
                    <w:pPr>
                      <w:pStyle w:val="Bibliografie"/>
                      <w:rPr>
                        <w:noProof/>
                        <w:lang w:val="en-GB"/>
                      </w:rPr>
                    </w:pPr>
                    <w:r w:rsidRPr="002E5907">
                      <w:rPr>
                        <w:noProof/>
                        <w:lang w:val="en-GB"/>
                      </w:rPr>
                      <w:t>„STM32H755ZI,” [Online]. Available: https://www.st.com/content/st_com/en/products/microcontrollers-microprocessors/stm32-32-bit-arm-cortex-mcus/stm32-high-performance-mcus/stm32h7-series/stm32h745-755/stm32h755zi.html.</w:t>
                    </w:r>
                  </w:p>
                </w:tc>
              </w:tr>
              <w:tr w:rsidR="002E5907" w:rsidRPr="00F11BDD" w14:paraId="167EBCB2" w14:textId="77777777" w:rsidTr="003B7B85">
                <w:trPr>
                  <w:divId w:val="17319926"/>
                  <w:tblCellSpacing w:w="15" w:type="dxa"/>
                </w:trPr>
                <w:tc>
                  <w:tcPr>
                    <w:tcW w:w="289" w:type="pct"/>
                    <w:hideMark/>
                  </w:tcPr>
                  <w:p w14:paraId="3CA20CCB" w14:textId="77777777" w:rsidR="002E5907" w:rsidRDefault="002E5907">
                    <w:pPr>
                      <w:pStyle w:val="Bibliografie"/>
                      <w:rPr>
                        <w:noProof/>
                      </w:rPr>
                    </w:pPr>
                    <w:r>
                      <w:rPr>
                        <w:noProof/>
                      </w:rPr>
                      <w:t xml:space="preserve">[13] </w:t>
                    </w:r>
                  </w:p>
                </w:tc>
                <w:tc>
                  <w:tcPr>
                    <w:tcW w:w="4661" w:type="pct"/>
                    <w:hideMark/>
                  </w:tcPr>
                  <w:p w14:paraId="2FD19646" w14:textId="77777777" w:rsidR="002E5907" w:rsidRPr="002E5907" w:rsidRDefault="002E5907">
                    <w:pPr>
                      <w:pStyle w:val="Bibliografie"/>
                      <w:rPr>
                        <w:noProof/>
                        <w:lang w:val="en-GB"/>
                      </w:rPr>
                    </w:pPr>
                    <w:r w:rsidRPr="002E5907">
                      <w:rPr>
                        <w:noProof/>
                        <w:lang w:val="en-GB"/>
                      </w:rPr>
                      <w:t>„ST Microelectronics,” [Online]. Available: https://www.st.com/content/st_com/en/products/microcontrollers-microprocessors/stm32-32-bit-arm-cortex-mcus/stm32-high-performance-mcus/stm32h7-series/stm32h745-755/stm32h755zi.html.</w:t>
                    </w:r>
                  </w:p>
                </w:tc>
              </w:tr>
              <w:tr w:rsidR="002E5907" w:rsidRPr="00F11BDD" w14:paraId="275D8B71" w14:textId="77777777" w:rsidTr="003B7B85">
                <w:trPr>
                  <w:divId w:val="17319926"/>
                  <w:tblCellSpacing w:w="15" w:type="dxa"/>
                </w:trPr>
                <w:tc>
                  <w:tcPr>
                    <w:tcW w:w="289" w:type="pct"/>
                    <w:hideMark/>
                  </w:tcPr>
                  <w:p w14:paraId="1719B429" w14:textId="77777777" w:rsidR="002E5907" w:rsidRDefault="002E5907">
                    <w:pPr>
                      <w:pStyle w:val="Bibliografie"/>
                      <w:rPr>
                        <w:noProof/>
                      </w:rPr>
                    </w:pPr>
                    <w:r>
                      <w:rPr>
                        <w:noProof/>
                      </w:rPr>
                      <w:t xml:space="preserve">[14] </w:t>
                    </w:r>
                  </w:p>
                </w:tc>
                <w:tc>
                  <w:tcPr>
                    <w:tcW w:w="4661" w:type="pct"/>
                    <w:hideMark/>
                  </w:tcPr>
                  <w:p w14:paraId="502144E9" w14:textId="77777777" w:rsidR="002E5907" w:rsidRPr="002E5907" w:rsidRDefault="002E5907">
                    <w:pPr>
                      <w:pStyle w:val="Bibliografie"/>
                      <w:rPr>
                        <w:noProof/>
                        <w:lang w:val="en-GB"/>
                      </w:rPr>
                    </w:pPr>
                    <w:r w:rsidRPr="002E5907">
                      <w:rPr>
                        <w:noProof/>
                        <w:lang w:val="en-GB"/>
                      </w:rPr>
                      <w:t>„STM32CubeIDE,” [Online]. Available: https://www.st.com/en/development-tools/stm32cubeide.html#get-software.</w:t>
                    </w:r>
                  </w:p>
                </w:tc>
              </w:tr>
              <w:tr w:rsidR="002E5907" w:rsidRPr="00F11BDD" w14:paraId="01C0B953" w14:textId="77777777" w:rsidTr="003B7B85">
                <w:trPr>
                  <w:divId w:val="17319926"/>
                  <w:tblCellSpacing w:w="15" w:type="dxa"/>
                </w:trPr>
                <w:tc>
                  <w:tcPr>
                    <w:tcW w:w="289" w:type="pct"/>
                    <w:hideMark/>
                  </w:tcPr>
                  <w:p w14:paraId="4ABB3E00" w14:textId="77777777" w:rsidR="002E5907" w:rsidRDefault="002E5907">
                    <w:pPr>
                      <w:pStyle w:val="Bibliografie"/>
                      <w:rPr>
                        <w:noProof/>
                      </w:rPr>
                    </w:pPr>
                    <w:r>
                      <w:rPr>
                        <w:noProof/>
                      </w:rPr>
                      <w:t xml:space="preserve">[15] </w:t>
                    </w:r>
                  </w:p>
                </w:tc>
                <w:tc>
                  <w:tcPr>
                    <w:tcW w:w="4661" w:type="pct"/>
                    <w:hideMark/>
                  </w:tcPr>
                  <w:p w14:paraId="0C465893" w14:textId="77777777" w:rsidR="002E5907" w:rsidRPr="002E5907" w:rsidRDefault="002E5907">
                    <w:pPr>
                      <w:pStyle w:val="Bibliografie"/>
                      <w:rPr>
                        <w:noProof/>
                        <w:lang w:val="en-GB"/>
                      </w:rPr>
                    </w:pPr>
                    <w:r w:rsidRPr="002E5907">
                      <w:rPr>
                        <w:noProof/>
                        <w:lang w:val="en-GB"/>
                      </w:rPr>
                      <w:t>„FSM,” [Online]. Available: https://en.wikipedia.org/wiki/Finite-state_machine.</w:t>
                    </w:r>
                  </w:p>
                </w:tc>
              </w:tr>
              <w:tr w:rsidR="002E5907" w:rsidRPr="00F11BDD" w14:paraId="01C68A71" w14:textId="77777777" w:rsidTr="003B7B85">
                <w:trPr>
                  <w:divId w:val="17319926"/>
                  <w:tblCellSpacing w:w="15" w:type="dxa"/>
                </w:trPr>
                <w:tc>
                  <w:tcPr>
                    <w:tcW w:w="289" w:type="pct"/>
                    <w:hideMark/>
                  </w:tcPr>
                  <w:p w14:paraId="59926849" w14:textId="77777777" w:rsidR="002E5907" w:rsidRDefault="002E5907">
                    <w:pPr>
                      <w:pStyle w:val="Bibliografie"/>
                      <w:rPr>
                        <w:noProof/>
                      </w:rPr>
                    </w:pPr>
                    <w:r>
                      <w:rPr>
                        <w:noProof/>
                      </w:rPr>
                      <w:t xml:space="preserve">[16] </w:t>
                    </w:r>
                  </w:p>
                </w:tc>
                <w:tc>
                  <w:tcPr>
                    <w:tcW w:w="4661" w:type="pct"/>
                    <w:hideMark/>
                  </w:tcPr>
                  <w:p w14:paraId="60B7AF22" w14:textId="77777777" w:rsidR="002E5907" w:rsidRPr="002E5907" w:rsidRDefault="002E5907">
                    <w:pPr>
                      <w:pStyle w:val="Bibliografie"/>
                      <w:rPr>
                        <w:noProof/>
                        <w:lang w:val="en-GB"/>
                      </w:rPr>
                    </w:pPr>
                    <w:r w:rsidRPr="002E5907">
                      <w:rPr>
                        <w:noProof/>
                        <w:lang w:val="en-GB"/>
                      </w:rPr>
                      <w:t>„Sequence diagram,” [Online]. Available: https://en.wikipedia.org/wiki/Sequence_diagram.</w:t>
                    </w:r>
                  </w:p>
                </w:tc>
              </w:tr>
              <w:tr w:rsidR="002E5907" w:rsidRPr="00F11BDD" w14:paraId="715D22C0" w14:textId="77777777" w:rsidTr="003B7B85">
                <w:trPr>
                  <w:divId w:val="17319926"/>
                  <w:tblCellSpacing w:w="15" w:type="dxa"/>
                </w:trPr>
                <w:tc>
                  <w:tcPr>
                    <w:tcW w:w="289" w:type="pct"/>
                    <w:hideMark/>
                  </w:tcPr>
                  <w:p w14:paraId="38B9B16C" w14:textId="77777777" w:rsidR="002E5907" w:rsidRDefault="002E5907">
                    <w:pPr>
                      <w:pStyle w:val="Bibliografie"/>
                      <w:rPr>
                        <w:noProof/>
                      </w:rPr>
                    </w:pPr>
                    <w:r>
                      <w:rPr>
                        <w:noProof/>
                      </w:rPr>
                      <w:t xml:space="preserve">[17] </w:t>
                    </w:r>
                  </w:p>
                </w:tc>
                <w:tc>
                  <w:tcPr>
                    <w:tcW w:w="4661" w:type="pct"/>
                    <w:hideMark/>
                  </w:tcPr>
                  <w:p w14:paraId="46D841B2" w14:textId="77777777" w:rsidR="002E5907" w:rsidRPr="002E5907" w:rsidRDefault="002E5907">
                    <w:pPr>
                      <w:pStyle w:val="Bibliografie"/>
                      <w:rPr>
                        <w:noProof/>
                        <w:lang w:val="en-GB"/>
                      </w:rPr>
                    </w:pPr>
                    <w:r w:rsidRPr="002E5907">
                      <w:rPr>
                        <w:noProof/>
                        <w:lang w:val="en-GB"/>
                      </w:rPr>
                      <w:t>„ST dual-core communicatie,” [Online]. Available: https://www.st.com/resource/en/application_note/an5617-stm32h745755-and-stm32h747757-lines-interprocessor-communications-stmicroelectronics.pdf.</w:t>
                    </w:r>
                  </w:p>
                </w:tc>
              </w:tr>
              <w:tr w:rsidR="002E5907" w:rsidRPr="00F11BDD" w14:paraId="7F139317" w14:textId="77777777" w:rsidTr="003B7B85">
                <w:trPr>
                  <w:divId w:val="17319926"/>
                  <w:tblCellSpacing w:w="15" w:type="dxa"/>
                </w:trPr>
                <w:tc>
                  <w:tcPr>
                    <w:tcW w:w="289" w:type="pct"/>
                    <w:hideMark/>
                  </w:tcPr>
                  <w:p w14:paraId="1D0B1ED5" w14:textId="77777777" w:rsidR="002E5907" w:rsidRDefault="002E5907">
                    <w:pPr>
                      <w:pStyle w:val="Bibliografie"/>
                      <w:rPr>
                        <w:noProof/>
                      </w:rPr>
                    </w:pPr>
                    <w:r>
                      <w:rPr>
                        <w:noProof/>
                      </w:rPr>
                      <w:t xml:space="preserve">[18] </w:t>
                    </w:r>
                  </w:p>
                </w:tc>
                <w:tc>
                  <w:tcPr>
                    <w:tcW w:w="4661" w:type="pct"/>
                    <w:hideMark/>
                  </w:tcPr>
                  <w:p w14:paraId="4EAA8740" w14:textId="77777777" w:rsidR="002E5907" w:rsidRPr="002E5907" w:rsidRDefault="002E5907">
                    <w:pPr>
                      <w:pStyle w:val="Bibliografie"/>
                      <w:rPr>
                        <w:noProof/>
                        <w:lang w:val="en-GB"/>
                      </w:rPr>
                    </w:pPr>
                    <w:r w:rsidRPr="002E5907">
                      <w:rPr>
                        <w:noProof/>
                        <w:lang w:val="en-GB"/>
                      </w:rPr>
                      <w:t>„HSEM,” [Online]. Available: https://www.st.com/content/ccc/resource/training/technical/product_training/group0/2a/6a/df/e1/3b/52/48/b7/STM32H7-System-Hardware_Semaphore_HSEM/files/STM32H7-System-Hardware_Semaphore_HSEM.pdf/_jcr_content/translations/en.STM32H7-System-Hardware_Semapho.</w:t>
                    </w:r>
                  </w:p>
                </w:tc>
              </w:tr>
              <w:tr w:rsidR="002E5907" w:rsidRPr="00F11BDD" w14:paraId="59FCAE2B" w14:textId="77777777" w:rsidTr="003B7B85">
                <w:trPr>
                  <w:divId w:val="17319926"/>
                  <w:tblCellSpacing w:w="15" w:type="dxa"/>
                </w:trPr>
                <w:tc>
                  <w:tcPr>
                    <w:tcW w:w="289" w:type="pct"/>
                    <w:hideMark/>
                  </w:tcPr>
                  <w:p w14:paraId="2CFEC853" w14:textId="77777777" w:rsidR="002E5907" w:rsidRDefault="002E5907">
                    <w:pPr>
                      <w:pStyle w:val="Bibliografie"/>
                      <w:rPr>
                        <w:noProof/>
                      </w:rPr>
                    </w:pPr>
                    <w:r>
                      <w:rPr>
                        <w:noProof/>
                      </w:rPr>
                      <w:t xml:space="preserve">[19] </w:t>
                    </w:r>
                  </w:p>
                </w:tc>
                <w:tc>
                  <w:tcPr>
                    <w:tcW w:w="4661" w:type="pct"/>
                    <w:hideMark/>
                  </w:tcPr>
                  <w:p w14:paraId="4557F271" w14:textId="77777777" w:rsidR="002E5907" w:rsidRPr="002E5907" w:rsidRDefault="002E5907">
                    <w:pPr>
                      <w:pStyle w:val="Bibliografie"/>
                      <w:rPr>
                        <w:noProof/>
                        <w:lang w:val="en-GB"/>
                      </w:rPr>
                    </w:pPr>
                    <w:r w:rsidRPr="002E5907">
                      <w:rPr>
                        <w:noProof/>
                        <w:lang w:val="en-GB"/>
                      </w:rPr>
                      <w:t>„Intrerrupt,” [Online]. Available: https://nl.wikipedia.org/wiki/Interrupt.</w:t>
                    </w:r>
                  </w:p>
                </w:tc>
              </w:tr>
              <w:tr w:rsidR="002E5907" w:rsidRPr="00F11BDD" w14:paraId="56031D47" w14:textId="77777777" w:rsidTr="003B7B85">
                <w:trPr>
                  <w:divId w:val="17319926"/>
                  <w:tblCellSpacing w:w="15" w:type="dxa"/>
                </w:trPr>
                <w:tc>
                  <w:tcPr>
                    <w:tcW w:w="289" w:type="pct"/>
                    <w:hideMark/>
                  </w:tcPr>
                  <w:p w14:paraId="4DB28EA6" w14:textId="77777777" w:rsidR="002E5907" w:rsidRDefault="002E5907">
                    <w:pPr>
                      <w:pStyle w:val="Bibliografie"/>
                      <w:rPr>
                        <w:noProof/>
                      </w:rPr>
                    </w:pPr>
                    <w:r>
                      <w:rPr>
                        <w:noProof/>
                      </w:rPr>
                      <w:t xml:space="preserve">[20] </w:t>
                    </w:r>
                  </w:p>
                </w:tc>
                <w:tc>
                  <w:tcPr>
                    <w:tcW w:w="4661" w:type="pct"/>
                    <w:hideMark/>
                  </w:tcPr>
                  <w:p w14:paraId="561746C7" w14:textId="77777777" w:rsidR="002E5907" w:rsidRPr="002E5907" w:rsidRDefault="002E5907">
                    <w:pPr>
                      <w:pStyle w:val="Bibliografie"/>
                      <w:rPr>
                        <w:noProof/>
                        <w:lang w:val="en-GB"/>
                      </w:rPr>
                    </w:pPr>
                    <w:r>
                      <w:rPr>
                        <w:noProof/>
                      </w:rPr>
                      <w:t xml:space="preserve">J. A. Cook en J. S. Freudenberg, „eecs,” 2008. </w:t>
                    </w:r>
                    <w:r w:rsidRPr="002E5907">
                      <w:rPr>
                        <w:noProof/>
                        <w:lang w:val="en-GB"/>
                      </w:rPr>
                      <w:t>[Online]. Available: https://www.eecs.umich.edu/courses/eecs461/lecture/SWArchitecture.pdf.</w:t>
                    </w:r>
                  </w:p>
                </w:tc>
              </w:tr>
              <w:tr w:rsidR="002E5907" w:rsidRPr="00F11BDD" w14:paraId="1D3276C8" w14:textId="77777777" w:rsidTr="003B7B85">
                <w:trPr>
                  <w:divId w:val="17319926"/>
                  <w:tblCellSpacing w:w="15" w:type="dxa"/>
                </w:trPr>
                <w:tc>
                  <w:tcPr>
                    <w:tcW w:w="289" w:type="pct"/>
                    <w:hideMark/>
                  </w:tcPr>
                  <w:p w14:paraId="50871697" w14:textId="77777777" w:rsidR="002E5907" w:rsidRDefault="002E5907">
                    <w:pPr>
                      <w:pStyle w:val="Bibliografie"/>
                      <w:rPr>
                        <w:noProof/>
                      </w:rPr>
                    </w:pPr>
                    <w:r>
                      <w:rPr>
                        <w:noProof/>
                      </w:rPr>
                      <w:t xml:space="preserve">[21] </w:t>
                    </w:r>
                  </w:p>
                </w:tc>
                <w:tc>
                  <w:tcPr>
                    <w:tcW w:w="4661" w:type="pct"/>
                    <w:hideMark/>
                  </w:tcPr>
                  <w:p w14:paraId="697A8AFA" w14:textId="77777777" w:rsidR="002E5907" w:rsidRPr="002E5907" w:rsidRDefault="002E5907">
                    <w:pPr>
                      <w:pStyle w:val="Bibliografie"/>
                      <w:rPr>
                        <w:noProof/>
                        <w:lang w:val="en-GB"/>
                      </w:rPr>
                    </w:pPr>
                    <w:r w:rsidRPr="002E5907">
                      <w:rPr>
                        <w:noProof/>
                        <w:lang w:val="en-GB"/>
                      </w:rPr>
                      <w:t>„Cache,” [Online]. Available: https://nl.wikipedia.org/wiki/Cache_(tijdelijk_geheugen).</w:t>
                    </w:r>
                  </w:p>
                </w:tc>
              </w:tr>
              <w:tr w:rsidR="002E5907" w:rsidRPr="00F11BDD" w14:paraId="746DBC0D" w14:textId="77777777" w:rsidTr="003B7B85">
                <w:trPr>
                  <w:divId w:val="17319926"/>
                  <w:tblCellSpacing w:w="15" w:type="dxa"/>
                </w:trPr>
                <w:tc>
                  <w:tcPr>
                    <w:tcW w:w="289" w:type="pct"/>
                    <w:hideMark/>
                  </w:tcPr>
                  <w:p w14:paraId="3403A7F4" w14:textId="77777777" w:rsidR="002E5907" w:rsidRDefault="002E5907">
                    <w:pPr>
                      <w:pStyle w:val="Bibliografie"/>
                      <w:rPr>
                        <w:noProof/>
                      </w:rPr>
                    </w:pPr>
                    <w:r>
                      <w:rPr>
                        <w:noProof/>
                      </w:rPr>
                      <w:t xml:space="preserve">[22] </w:t>
                    </w:r>
                  </w:p>
                </w:tc>
                <w:tc>
                  <w:tcPr>
                    <w:tcW w:w="4661" w:type="pct"/>
                    <w:hideMark/>
                  </w:tcPr>
                  <w:p w14:paraId="0B4F188E" w14:textId="77777777" w:rsidR="002E5907" w:rsidRPr="002E5907" w:rsidRDefault="002E5907">
                    <w:pPr>
                      <w:pStyle w:val="Bibliografie"/>
                      <w:rPr>
                        <w:noProof/>
                        <w:lang w:val="en-GB"/>
                      </w:rPr>
                    </w:pPr>
                    <w:r w:rsidRPr="002E5907">
                      <w:rPr>
                        <w:noProof/>
                        <w:lang w:val="en-GB"/>
                      </w:rPr>
                      <w:t>„microchip,” [Online]. Available: http://ww1.microchip.com/downloads/en/DeviceDoc/Managing-Cache-Coherency-on-Cortex-M7-Based-MCUs-DS90003195A.pdf.</w:t>
                    </w:r>
                  </w:p>
                </w:tc>
              </w:tr>
              <w:tr w:rsidR="002E5907" w:rsidRPr="00F11BDD" w14:paraId="323192FD" w14:textId="77777777" w:rsidTr="003B7B85">
                <w:trPr>
                  <w:divId w:val="17319926"/>
                  <w:tblCellSpacing w:w="15" w:type="dxa"/>
                </w:trPr>
                <w:tc>
                  <w:tcPr>
                    <w:tcW w:w="289" w:type="pct"/>
                    <w:hideMark/>
                  </w:tcPr>
                  <w:p w14:paraId="30D42EF7" w14:textId="77777777" w:rsidR="002E5907" w:rsidRDefault="002E5907">
                    <w:pPr>
                      <w:pStyle w:val="Bibliografie"/>
                      <w:rPr>
                        <w:noProof/>
                      </w:rPr>
                    </w:pPr>
                    <w:r>
                      <w:rPr>
                        <w:noProof/>
                      </w:rPr>
                      <w:t xml:space="preserve">[23] </w:t>
                    </w:r>
                  </w:p>
                </w:tc>
                <w:tc>
                  <w:tcPr>
                    <w:tcW w:w="4661" w:type="pct"/>
                    <w:hideMark/>
                  </w:tcPr>
                  <w:p w14:paraId="571A9777" w14:textId="77777777" w:rsidR="002E5907" w:rsidRPr="002E5907" w:rsidRDefault="002E5907">
                    <w:pPr>
                      <w:pStyle w:val="Bibliografie"/>
                      <w:rPr>
                        <w:noProof/>
                        <w:lang w:val="en-GB"/>
                      </w:rPr>
                    </w:pPr>
                    <w:r w:rsidRPr="002E5907">
                      <w:rPr>
                        <w:noProof/>
                        <w:lang w:val="en-GB"/>
                      </w:rPr>
                      <w:t>„MPU,” [Online]. Available: https://en.wikipedia.org/wiki/Memory_protection_unit.</w:t>
                    </w:r>
                  </w:p>
                </w:tc>
              </w:tr>
            </w:tbl>
            <w:p w14:paraId="32E0B6D2" w14:textId="77777777" w:rsidR="002E5907" w:rsidRPr="002E5907" w:rsidRDefault="002E5907">
              <w:pPr>
                <w:divId w:val="17319926"/>
                <w:rPr>
                  <w:noProof/>
                  <w:lang w:val="en-GB"/>
                </w:rPr>
              </w:pPr>
            </w:p>
            <w:p w14:paraId="30CAC773" w14:textId="5B477A40" w:rsidR="00400BB6" w:rsidRDefault="00400BB6">
              <w:r>
                <w:rPr>
                  <w:b/>
                  <w:bCs/>
                </w:rPr>
                <w:fldChar w:fldCharType="end"/>
              </w:r>
            </w:p>
          </w:sdtContent>
        </w:sdt>
      </w:sdtContent>
    </w:sdt>
    <w:p w14:paraId="492C01AE" w14:textId="77777777" w:rsidR="00400BB6" w:rsidRPr="00400BB6" w:rsidRDefault="00400BB6" w:rsidP="00400BB6"/>
    <w:p w14:paraId="7600BC6A" w14:textId="443826A2" w:rsidR="00643B8D" w:rsidRDefault="00FD6A86" w:rsidP="00643B8D">
      <w:pPr>
        <w:pStyle w:val="Kop1"/>
        <w:numPr>
          <w:ilvl w:val="0"/>
          <w:numId w:val="0"/>
        </w:numPr>
        <w:ind w:left="432" w:hanging="432"/>
      </w:pPr>
      <w:bookmarkStart w:id="177" w:name="_Toc105527404"/>
      <w:r w:rsidRPr="00B31061">
        <w:lastRenderedPageBreak/>
        <w:t>Bijlagen</w:t>
      </w:r>
      <w:bookmarkEnd w:id="177"/>
    </w:p>
    <w:p w14:paraId="2E54360D" w14:textId="7B349818" w:rsidR="00643B8D" w:rsidRDefault="00643B8D" w:rsidP="00AC372C">
      <w:pPr>
        <w:pStyle w:val="Kop2"/>
        <w:numPr>
          <w:ilvl w:val="0"/>
          <w:numId w:val="21"/>
        </w:numPr>
      </w:pPr>
      <w:bookmarkStart w:id="178" w:name="_Toc105527405"/>
      <w:r>
        <w:t>Originaliteitsverklaring</w:t>
      </w:r>
      <w:bookmarkEnd w:id="178"/>
      <w:r w:rsidR="006A3889">
        <w:t xml:space="preserve"> </w:t>
      </w:r>
    </w:p>
    <w:p w14:paraId="335A281C" w14:textId="0F800CD3" w:rsidR="00643B8D" w:rsidRDefault="00105C0A">
      <w:pPr>
        <w:widowControl/>
        <w:spacing w:line="240" w:lineRule="auto"/>
        <w:rPr>
          <w:b/>
          <w:sz w:val="24"/>
        </w:rPr>
      </w:pPr>
      <w:r>
        <w:rPr>
          <w:noProof/>
        </w:rPr>
        <w:drawing>
          <wp:inline distT="0" distB="0" distL="0" distR="0" wp14:anchorId="3E78AD4E" wp14:editId="101339B7">
            <wp:extent cx="5809148" cy="8162155"/>
            <wp:effectExtent l="0" t="0" r="1270" b="0"/>
            <wp:docPr id="1109" name="Afbeelding 1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 name="Afbeelding 1109"/>
                    <pic:cNvPicPr/>
                  </pic:nvPicPr>
                  <pic:blipFill>
                    <a:blip r:embed="rId60"/>
                    <a:stretch>
                      <a:fillRect/>
                    </a:stretch>
                  </pic:blipFill>
                  <pic:spPr>
                    <a:xfrm>
                      <a:off x="0" y="0"/>
                      <a:ext cx="5810895" cy="8164609"/>
                    </a:xfrm>
                    <a:prstGeom prst="rect">
                      <a:avLst/>
                    </a:prstGeom>
                  </pic:spPr>
                </pic:pic>
              </a:graphicData>
            </a:graphic>
          </wp:inline>
        </w:drawing>
      </w:r>
      <w:r w:rsidR="00643B8D">
        <w:br w:type="page"/>
      </w:r>
    </w:p>
    <w:p w14:paraId="01568BB9" w14:textId="043E154A" w:rsidR="00C354F3" w:rsidRDefault="00C354F3" w:rsidP="00AC372C">
      <w:pPr>
        <w:pStyle w:val="Kop2"/>
        <w:numPr>
          <w:ilvl w:val="0"/>
          <w:numId w:val="21"/>
        </w:numPr>
      </w:pPr>
      <w:bookmarkStart w:id="179" w:name="_Ref105244418"/>
      <w:bookmarkStart w:id="180" w:name="_Ref105244459"/>
      <w:bookmarkStart w:id="181" w:name="_Ref105244465"/>
      <w:bookmarkStart w:id="182" w:name="_Ref105244595"/>
      <w:bookmarkStart w:id="183" w:name="_Toc105527406"/>
      <w:r>
        <w:lastRenderedPageBreak/>
        <w:t>Plan van aanpak</w:t>
      </w:r>
      <w:bookmarkEnd w:id="179"/>
      <w:bookmarkEnd w:id="180"/>
      <w:bookmarkEnd w:id="181"/>
      <w:bookmarkEnd w:id="182"/>
      <w:bookmarkEnd w:id="183"/>
    </w:p>
    <w:p w14:paraId="521C3D18" w14:textId="0F6DE1FE" w:rsidR="00DA15D6" w:rsidRDefault="00DA15D6" w:rsidP="00DA15D6">
      <w:pPr>
        <w:widowControl/>
        <w:spacing w:line="240" w:lineRule="auto"/>
        <w:jc w:val="right"/>
        <w:rPr>
          <w:rFonts w:asciiTheme="minorHAnsi" w:hAnsiTheme="minorHAnsi" w:cstheme="minorHAnsi"/>
          <w:sz w:val="32"/>
          <w:szCs w:val="32"/>
        </w:rPr>
      </w:pPr>
    </w:p>
    <w:p w14:paraId="630CB2F0" w14:textId="77777777" w:rsidR="00DA15D6" w:rsidRDefault="00DA15D6" w:rsidP="00DA15D6">
      <w:pPr>
        <w:widowControl/>
        <w:spacing w:line="240" w:lineRule="auto"/>
        <w:jc w:val="right"/>
        <w:rPr>
          <w:rFonts w:asciiTheme="minorHAnsi" w:hAnsiTheme="minorHAnsi" w:cstheme="minorHAnsi"/>
          <w:sz w:val="32"/>
          <w:szCs w:val="32"/>
        </w:rPr>
      </w:pPr>
    </w:p>
    <w:p w14:paraId="32A0CE9F" w14:textId="77777777" w:rsidR="00DA15D6" w:rsidRDefault="00DA15D6" w:rsidP="00DA15D6">
      <w:pPr>
        <w:widowControl/>
        <w:spacing w:line="240" w:lineRule="auto"/>
        <w:jc w:val="right"/>
        <w:rPr>
          <w:rFonts w:asciiTheme="minorHAnsi" w:hAnsiTheme="minorHAnsi" w:cstheme="minorHAnsi"/>
          <w:sz w:val="32"/>
          <w:szCs w:val="32"/>
        </w:rPr>
      </w:pPr>
    </w:p>
    <w:p w14:paraId="137C7C9F" w14:textId="77777777" w:rsidR="00DA15D6" w:rsidRDefault="00DA15D6" w:rsidP="00DA15D6">
      <w:pPr>
        <w:widowControl/>
        <w:spacing w:line="240" w:lineRule="auto"/>
        <w:jc w:val="right"/>
        <w:rPr>
          <w:rFonts w:asciiTheme="minorHAnsi" w:hAnsiTheme="minorHAnsi" w:cstheme="minorHAnsi"/>
          <w:sz w:val="32"/>
          <w:szCs w:val="32"/>
        </w:rPr>
      </w:pPr>
    </w:p>
    <w:p w14:paraId="1B9D1D9C" w14:textId="77777777" w:rsidR="00DA15D6" w:rsidRDefault="00DA15D6" w:rsidP="00DA15D6">
      <w:pPr>
        <w:widowControl/>
        <w:spacing w:line="240" w:lineRule="auto"/>
        <w:jc w:val="right"/>
        <w:rPr>
          <w:rFonts w:asciiTheme="minorHAnsi" w:hAnsiTheme="minorHAnsi" w:cstheme="minorHAnsi"/>
          <w:sz w:val="32"/>
          <w:szCs w:val="32"/>
        </w:rPr>
      </w:pPr>
    </w:p>
    <w:p w14:paraId="258DE294" w14:textId="77777777" w:rsidR="00DA15D6" w:rsidRDefault="00DA15D6" w:rsidP="00DA15D6">
      <w:pPr>
        <w:widowControl/>
        <w:spacing w:line="240" w:lineRule="auto"/>
        <w:jc w:val="right"/>
        <w:rPr>
          <w:rFonts w:asciiTheme="minorHAnsi" w:hAnsiTheme="minorHAnsi" w:cstheme="minorHAnsi"/>
          <w:sz w:val="32"/>
          <w:szCs w:val="32"/>
        </w:rPr>
      </w:pPr>
    </w:p>
    <w:p w14:paraId="7F7C3EC7" w14:textId="77777777" w:rsidR="00DA15D6" w:rsidRDefault="00DA15D6" w:rsidP="00DA15D6">
      <w:pPr>
        <w:widowControl/>
        <w:spacing w:line="240" w:lineRule="auto"/>
        <w:jc w:val="right"/>
        <w:rPr>
          <w:rFonts w:asciiTheme="minorHAnsi" w:hAnsiTheme="minorHAnsi" w:cstheme="minorHAnsi"/>
          <w:sz w:val="32"/>
          <w:szCs w:val="32"/>
        </w:rPr>
      </w:pPr>
    </w:p>
    <w:p w14:paraId="674FA759" w14:textId="77777777" w:rsidR="00DA15D6" w:rsidRDefault="00DA15D6" w:rsidP="00DA15D6">
      <w:pPr>
        <w:widowControl/>
        <w:spacing w:line="240" w:lineRule="auto"/>
        <w:jc w:val="right"/>
        <w:rPr>
          <w:rFonts w:asciiTheme="minorHAnsi" w:hAnsiTheme="minorHAnsi" w:cstheme="minorHAnsi"/>
          <w:sz w:val="32"/>
          <w:szCs w:val="32"/>
        </w:rPr>
      </w:pPr>
    </w:p>
    <w:p w14:paraId="614E964F" w14:textId="0D2FC5AE" w:rsidR="00DA15D6" w:rsidRDefault="00DA15D6" w:rsidP="00DA15D6">
      <w:pPr>
        <w:widowControl/>
        <w:spacing w:line="240" w:lineRule="auto"/>
        <w:jc w:val="right"/>
        <w:rPr>
          <w:rFonts w:asciiTheme="minorHAnsi" w:hAnsiTheme="minorHAnsi" w:cstheme="minorHAnsi"/>
          <w:sz w:val="32"/>
          <w:szCs w:val="32"/>
        </w:rPr>
      </w:pPr>
      <w:r>
        <w:rPr>
          <w:rFonts w:asciiTheme="minorHAnsi" w:hAnsiTheme="minorHAnsi" w:cstheme="minorHAnsi"/>
          <w:sz w:val="32"/>
          <w:szCs w:val="32"/>
        </w:rPr>
        <w:t>Plan van aanpak</w:t>
      </w:r>
      <w:r w:rsidR="000C1BC8">
        <w:rPr>
          <w:rFonts w:asciiTheme="minorHAnsi" w:hAnsiTheme="minorHAnsi" w:cstheme="minorHAnsi"/>
          <w:sz w:val="32"/>
          <w:szCs w:val="32"/>
        </w:rPr>
        <w:t xml:space="preserve"> -</w:t>
      </w:r>
    </w:p>
    <w:p w14:paraId="3F62E045" w14:textId="77777777" w:rsidR="00DA15D6" w:rsidRDefault="00DA15D6" w:rsidP="00DA15D6">
      <w:pPr>
        <w:widowControl/>
        <w:spacing w:line="240" w:lineRule="auto"/>
        <w:jc w:val="right"/>
        <w:rPr>
          <w:rFonts w:asciiTheme="minorHAnsi" w:hAnsiTheme="minorHAnsi" w:cstheme="minorHAnsi"/>
          <w:b/>
          <w:bCs/>
          <w:sz w:val="48"/>
          <w:szCs w:val="48"/>
        </w:rPr>
      </w:pPr>
      <w:r>
        <w:rPr>
          <w:rFonts w:asciiTheme="minorHAnsi" w:hAnsiTheme="minorHAnsi" w:cstheme="minorHAnsi"/>
          <w:b/>
          <w:bCs/>
          <w:sz w:val="48"/>
          <w:szCs w:val="48"/>
        </w:rPr>
        <w:t>4-op-1-rij robot</w:t>
      </w:r>
    </w:p>
    <w:p w14:paraId="10DDD05B" w14:textId="351D1553" w:rsidR="00DA15D6" w:rsidRDefault="00DA15D6" w:rsidP="00DA15D6">
      <w:pPr>
        <w:widowControl/>
        <w:spacing w:line="240" w:lineRule="auto"/>
        <w:jc w:val="right"/>
        <w:rPr>
          <w:rFonts w:asciiTheme="minorHAnsi" w:hAnsiTheme="minorHAnsi" w:cstheme="minorHAnsi"/>
          <w:sz w:val="22"/>
          <w:szCs w:val="22"/>
        </w:rPr>
      </w:pPr>
    </w:p>
    <w:p w14:paraId="076753CD" w14:textId="77777777" w:rsidR="00DA15D6" w:rsidRDefault="00DA15D6" w:rsidP="00DA15D6">
      <w:pPr>
        <w:widowControl/>
        <w:spacing w:line="240" w:lineRule="auto"/>
        <w:jc w:val="right"/>
        <w:rPr>
          <w:rFonts w:asciiTheme="minorHAnsi" w:hAnsiTheme="minorHAnsi" w:cstheme="minorHAnsi"/>
          <w:sz w:val="22"/>
          <w:szCs w:val="22"/>
        </w:rPr>
      </w:pPr>
    </w:p>
    <w:p w14:paraId="6FB95789" w14:textId="77777777" w:rsidR="00DA15D6" w:rsidRDefault="00DA15D6" w:rsidP="00DA15D6">
      <w:pPr>
        <w:widowControl/>
        <w:spacing w:line="240" w:lineRule="auto"/>
        <w:jc w:val="right"/>
        <w:rPr>
          <w:rFonts w:asciiTheme="minorHAnsi" w:hAnsiTheme="minorHAnsi" w:cstheme="minorHAnsi"/>
          <w:sz w:val="22"/>
          <w:szCs w:val="22"/>
        </w:rPr>
      </w:pPr>
    </w:p>
    <w:p w14:paraId="64DA56D8" w14:textId="77777777" w:rsidR="00DA15D6" w:rsidRDefault="00DA15D6" w:rsidP="00DA15D6">
      <w:pPr>
        <w:widowControl/>
        <w:spacing w:line="240" w:lineRule="auto"/>
        <w:jc w:val="right"/>
        <w:rPr>
          <w:rFonts w:asciiTheme="minorHAnsi" w:hAnsiTheme="minorHAnsi" w:cstheme="minorHAnsi"/>
          <w:sz w:val="22"/>
          <w:szCs w:val="22"/>
        </w:rPr>
      </w:pPr>
    </w:p>
    <w:p w14:paraId="6E3978E4" w14:textId="77777777" w:rsidR="00DA15D6" w:rsidRDefault="00DA15D6" w:rsidP="00DA15D6">
      <w:pPr>
        <w:widowControl/>
        <w:spacing w:line="240" w:lineRule="auto"/>
        <w:jc w:val="right"/>
        <w:rPr>
          <w:rFonts w:asciiTheme="minorHAnsi" w:hAnsiTheme="minorHAnsi" w:cstheme="minorHAnsi"/>
          <w:sz w:val="22"/>
          <w:szCs w:val="22"/>
        </w:rPr>
      </w:pPr>
      <w:r>
        <w:rPr>
          <w:rFonts w:asciiTheme="minorHAnsi" w:hAnsiTheme="minorHAnsi" w:cstheme="minorHAnsi"/>
          <w:sz w:val="22"/>
          <w:szCs w:val="22"/>
        </w:rPr>
        <w:t>Versie 5</w:t>
      </w:r>
    </w:p>
    <w:p w14:paraId="553CCC2A" w14:textId="77777777" w:rsidR="00DA15D6" w:rsidRDefault="00DA15D6" w:rsidP="00DA15D6">
      <w:pPr>
        <w:widowControl/>
        <w:spacing w:line="240" w:lineRule="auto"/>
        <w:jc w:val="right"/>
        <w:rPr>
          <w:rFonts w:asciiTheme="minorHAnsi" w:hAnsiTheme="minorHAnsi" w:cstheme="minorHAnsi"/>
          <w:sz w:val="22"/>
          <w:szCs w:val="22"/>
        </w:rPr>
      </w:pPr>
      <w:r>
        <w:rPr>
          <w:rFonts w:asciiTheme="minorHAnsi" w:hAnsiTheme="minorHAnsi" w:cstheme="minorHAnsi"/>
          <w:sz w:val="22"/>
          <w:szCs w:val="22"/>
        </w:rPr>
        <w:t>Datum: 28-2-2022</w:t>
      </w:r>
    </w:p>
    <w:p w14:paraId="4B375520" w14:textId="77777777" w:rsidR="00DA15D6" w:rsidRDefault="00DA15D6" w:rsidP="00DA15D6">
      <w:pPr>
        <w:widowControl/>
        <w:spacing w:line="240" w:lineRule="auto"/>
        <w:jc w:val="right"/>
        <w:rPr>
          <w:rFonts w:asciiTheme="minorHAnsi" w:hAnsiTheme="minorHAnsi" w:cstheme="minorHAnsi"/>
          <w:sz w:val="22"/>
          <w:szCs w:val="22"/>
        </w:rPr>
      </w:pPr>
    </w:p>
    <w:p w14:paraId="62DC2D87" w14:textId="77777777" w:rsidR="00DA15D6" w:rsidRDefault="00DA15D6" w:rsidP="00DA15D6">
      <w:pPr>
        <w:widowControl/>
        <w:spacing w:line="240" w:lineRule="auto"/>
        <w:jc w:val="right"/>
        <w:rPr>
          <w:rFonts w:asciiTheme="minorHAnsi" w:hAnsiTheme="minorHAnsi" w:cstheme="minorHAnsi"/>
          <w:sz w:val="22"/>
          <w:szCs w:val="22"/>
        </w:rPr>
      </w:pPr>
    </w:p>
    <w:p w14:paraId="233CAF7C" w14:textId="77777777" w:rsidR="00DA15D6" w:rsidRDefault="00DA15D6" w:rsidP="00DA15D6">
      <w:pPr>
        <w:widowControl/>
        <w:spacing w:line="240" w:lineRule="auto"/>
        <w:jc w:val="right"/>
        <w:rPr>
          <w:rFonts w:asciiTheme="minorHAnsi" w:hAnsiTheme="minorHAnsi" w:cstheme="minorHAnsi"/>
          <w:sz w:val="22"/>
          <w:szCs w:val="22"/>
        </w:rPr>
      </w:pPr>
    </w:p>
    <w:p w14:paraId="2553BAD7" w14:textId="434202A2" w:rsidR="00DA15D6" w:rsidRDefault="00DA15D6" w:rsidP="00DA15D6">
      <w:pPr>
        <w:widowControl/>
        <w:spacing w:line="240" w:lineRule="auto"/>
        <w:jc w:val="right"/>
        <w:rPr>
          <w:rFonts w:asciiTheme="minorHAnsi" w:hAnsiTheme="minorHAnsi" w:cstheme="minorHAnsi"/>
          <w:sz w:val="22"/>
          <w:szCs w:val="22"/>
        </w:rPr>
      </w:pPr>
      <w:r>
        <w:rPr>
          <w:rFonts w:asciiTheme="minorHAnsi" w:hAnsiTheme="minorHAnsi" w:cstheme="minorHAnsi"/>
          <w:sz w:val="22"/>
          <w:szCs w:val="22"/>
        </w:rPr>
        <w:t>ALTEN</w:t>
      </w:r>
    </w:p>
    <w:p w14:paraId="566BE840" w14:textId="6A5FB185" w:rsidR="00DA15D6" w:rsidRDefault="00DA15D6" w:rsidP="00DA15D6">
      <w:pPr>
        <w:widowControl/>
        <w:spacing w:line="240" w:lineRule="auto"/>
        <w:jc w:val="right"/>
        <w:rPr>
          <w:rFonts w:asciiTheme="minorHAnsi" w:hAnsiTheme="minorHAnsi" w:cstheme="minorHAnsi"/>
          <w:sz w:val="24"/>
          <w:szCs w:val="24"/>
        </w:rPr>
      </w:pPr>
      <w:r w:rsidRPr="00DA15D6">
        <w:rPr>
          <w:rFonts w:asciiTheme="minorHAnsi" w:hAnsiTheme="minorHAnsi" w:cstheme="minorHAnsi"/>
          <w:sz w:val="24"/>
          <w:szCs w:val="24"/>
        </w:rPr>
        <w:t>Pascal Faatz</w:t>
      </w:r>
    </w:p>
    <w:p w14:paraId="742A27F6" w14:textId="3AB0104B" w:rsidR="00DA15D6" w:rsidRPr="00DA15D6" w:rsidRDefault="00DA15D6" w:rsidP="00DA15D6">
      <w:pPr>
        <w:widowControl/>
        <w:spacing w:line="240" w:lineRule="auto"/>
        <w:jc w:val="right"/>
        <w:rPr>
          <w:rFonts w:asciiTheme="minorHAnsi" w:hAnsiTheme="minorHAnsi" w:cstheme="minorHAnsi"/>
          <w:sz w:val="24"/>
          <w:szCs w:val="24"/>
        </w:rPr>
      </w:pPr>
      <w:r>
        <w:rPr>
          <w:rFonts w:asciiTheme="minorHAnsi" w:hAnsiTheme="minorHAnsi" w:cstheme="minorHAnsi"/>
          <w:sz w:val="24"/>
          <w:szCs w:val="24"/>
        </w:rPr>
        <w:t>2491281</w:t>
      </w:r>
    </w:p>
    <w:p w14:paraId="66DF45F2" w14:textId="1E8B35A6" w:rsidR="005B2A2B" w:rsidRDefault="005B2A2B" w:rsidP="00DA15D6">
      <w:pPr>
        <w:widowControl/>
        <w:spacing w:line="240" w:lineRule="auto"/>
        <w:jc w:val="right"/>
        <w:rPr>
          <w:rFonts w:asciiTheme="minorHAnsi" w:hAnsiTheme="minorHAnsi" w:cstheme="minorHAnsi"/>
          <w:sz w:val="22"/>
          <w:szCs w:val="22"/>
        </w:rPr>
      </w:pPr>
    </w:p>
    <w:p w14:paraId="5D95E7E3" w14:textId="5AEDCD59" w:rsidR="005B2A2B" w:rsidRDefault="005B2A2B" w:rsidP="00DA15D6">
      <w:pPr>
        <w:widowControl/>
        <w:spacing w:line="240" w:lineRule="auto"/>
        <w:jc w:val="right"/>
        <w:rPr>
          <w:rFonts w:asciiTheme="minorHAnsi" w:hAnsiTheme="minorHAnsi" w:cstheme="minorHAnsi"/>
          <w:sz w:val="22"/>
          <w:szCs w:val="22"/>
        </w:rPr>
      </w:pPr>
    </w:p>
    <w:p w14:paraId="6FEBC006" w14:textId="42328736" w:rsidR="005B2A2B" w:rsidRDefault="005B2A2B" w:rsidP="00DA15D6">
      <w:pPr>
        <w:widowControl/>
        <w:spacing w:line="240" w:lineRule="auto"/>
        <w:jc w:val="right"/>
        <w:rPr>
          <w:rFonts w:asciiTheme="minorHAnsi" w:hAnsiTheme="minorHAnsi" w:cstheme="minorHAnsi"/>
          <w:sz w:val="22"/>
          <w:szCs w:val="22"/>
        </w:rPr>
      </w:pPr>
    </w:p>
    <w:p w14:paraId="277A0526" w14:textId="0F24572D" w:rsidR="005B2A2B" w:rsidRDefault="005B2A2B" w:rsidP="00DA15D6">
      <w:pPr>
        <w:widowControl/>
        <w:spacing w:line="240" w:lineRule="auto"/>
        <w:jc w:val="right"/>
        <w:rPr>
          <w:rFonts w:asciiTheme="minorHAnsi" w:hAnsiTheme="minorHAnsi" w:cstheme="minorHAnsi"/>
          <w:sz w:val="22"/>
          <w:szCs w:val="22"/>
        </w:rPr>
      </w:pPr>
    </w:p>
    <w:p w14:paraId="0031210F" w14:textId="77CDE967" w:rsidR="005B2A2B" w:rsidRDefault="005B2A2B" w:rsidP="00DA15D6">
      <w:pPr>
        <w:widowControl/>
        <w:spacing w:line="240" w:lineRule="auto"/>
        <w:jc w:val="right"/>
        <w:rPr>
          <w:rFonts w:asciiTheme="minorHAnsi" w:hAnsiTheme="minorHAnsi" w:cstheme="minorHAnsi"/>
          <w:sz w:val="22"/>
          <w:szCs w:val="22"/>
        </w:rPr>
      </w:pPr>
    </w:p>
    <w:p w14:paraId="31801406" w14:textId="198CF8EF" w:rsidR="005B2A2B" w:rsidRDefault="005B2A2B" w:rsidP="00DA15D6">
      <w:pPr>
        <w:widowControl/>
        <w:spacing w:line="240" w:lineRule="auto"/>
        <w:jc w:val="right"/>
        <w:rPr>
          <w:rFonts w:asciiTheme="minorHAnsi" w:hAnsiTheme="minorHAnsi" w:cstheme="minorHAnsi"/>
          <w:sz w:val="22"/>
          <w:szCs w:val="22"/>
        </w:rPr>
      </w:pPr>
    </w:p>
    <w:p w14:paraId="503698A1" w14:textId="698972EC" w:rsidR="005B2A2B" w:rsidRDefault="005B2A2B" w:rsidP="00DA15D6">
      <w:pPr>
        <w:widowControl/>
        <w:spacing w:line="240" w:lineRule="auto"/>
        <w:jc w:val="right"/>
        <w:rPr>
          <w:rFonts w:asciiTheme="minorHAnsi" w:hAnsiTheme="minorHAnsi" w:cstheme="minorHAnsi"/>
          <w:sz w:val="22"/>
          <w:szCs w:val="22"/>
        </w:rPr>
      </w:pPr>
      <w:r>
        <w:rPr>
          <w:rFonts w:asciiTheme="minorHAnsi" w:hAnsiTheme="minorHAnsi" w:cstheme="minorHAnsi"/>
          <w:sz w:val="22"/>
          <w:szCs w:val="22"/>
        </w:rPr>
        <w:t>Eindversie</w:t>
      </w:r>
    </w:p>
    <w:p w14:paraId="1C6E3599" w14:textId="77777777" w:rsidR="00E84503" w:rsidRDefault="00E84503">
      <w:pPr>
        <w:widowControl/>
        <w:spacing w:line="240" w:lineRule="auto"/>
        <w:rPr>
          <w:rFonts w:asciiTheme="minorHAnsi" w:hAnsiTheme="minorHAnsi" w:cstheme="minorHAnsi"/>
          <w:sz w:val="22"/>
          <w:szCs w:val="22"/>
        </w:rPr>
      </w:pPr>
      <w:r>
        <w:rPr>
          <w:rFonts w:asciiTheme="minorHAnsi" w:hAnsiTheme="minorHAnsi" w:cstheme="minorHAnsi"/>
          <w:sz w:val="22"/>
          <w:szCs w:val="22"/>
        </w:rPr>
        <w:br w:type="page"/>
      </w:r>
    </w:p>
    <w:p w14:paraId="2C10352B" w14:textId="77777777" w:rsidR="00E84503" w:rsidRDefault="00E84503">
      <w:pPr>
        <w:widowControl/>
        <w:spacing w:line="240" w:lineRule="auto"/>
        <w:rPr>
          <w:rFonts w:asciiTheme="minorHAnsi" w:hAnsiTheme="minorHAnsi" w:cstheme="minorHAnsi"/>
          <w:sz w:val="22"/>
          <w:szCs w:val="22"/>
        </w:rPr>
      </w:pPr>
      <w:r>
        <w:rPr>
          <w:rFonts w:asciiTheme="minorHAnsi" w:hAnsiTheme="minorHAnsi" w:cstheme="minorHAnsi"/>
          <w:sz w:val="22"/>
          <w:szCs w:val="22"/>
        </w:rPr>
        <w:lastRenderedPageBreak/>
        <w:br w:type="page"/>
      </w:r>
    </w:p>
    <w:p w14:paraId="6928DC05" w14:textId="77777777" w:rsidR="00E84503" w:rsidRDefault="00E84503">
      <w:pPr>
        <w:widowControl/>
        <w:spacing w:line="240" w:lineRule="auto"/>
        <w:rPr>
          <w:rFonts w:asciiTheme="minorHAnsi" w:hAnsiTheme="minorHAnsi" w:cstheme="minorHAnsi"/>
          <w:sz w:val="22"/>
          <w:szCs w:val="22"/>
        </w:rPr>
      </w:pPr>
      <w:r>
        <w:rPr>
          <w:rFonts w:asciiTheme="minorHAnsi" w:hAnsiTheme="minorHAnsi" w:cstheme="minorHAnsi"/>
          <w:sz w:val="22"/>
          <w:szCs w:val="22"/>
        </w:rPr>
        <w:lastRenderedPageBreak/>
        <w:br w:type="page"/>
      </w:r>
    </w:p>
    <w:p w14:paraId="56836AB7" w14:textId="77777777" w:rsidR="00E84503" w:rsidRDefault="00E84503">
      <w:pPr>
        <w:widowControl/>
        <w:spacing w:line="240" w:lineRule="auto"/>
        <w:rPr>
          <w:rFonts w:asciiTheme="minorHAnsi" w:hAnsiTheme="minorHAnsi" w:cstheme="minorHAnsi"/>
          <w:sz w:val="22"/>
          <w:szCs w:val="22"/>
        </w:rPr>
      </w:pPr>
      <w:r>
        <w:rPr>
          <w:rFonts w:asciiTheme="minorHAnsi" w:hAnsiTheme="minorHAnsi" w:cstheme="minorHAnsi"/>
          <w:sz w:val="22"/>
          <w:szCs w:val="22"/>
        </w:rPr>
        <w:lastRenderedPageBreak/>
        <w:br w:type="page"/>
      </w:r>
    </w:p>
    <w:p w14:paraId="7D15B1DF" w14:textId="77777777" w:rsidR="00E84503" w:rsidRDefault="00E84503">
      <w:pPr>
        <w:widowControl/>
        <w:spacing w:line="240" w:lineRule="auto"/>
        <w:rPr>
          <w:rFonts w:asciiTheme="minorHAnsi" w:hAnsiTheme="minorHAnsi" w:cstheme="minorHAnsi"/>
          <w:sz w:val="22"/>
          <w:szCs w:val="22"/>
        </w:rPr>
      </w:pPr>
      <w:r>
        <w:rPr>
          <w:rFonts w:asciiTheme="minorHAnsi" w:hAnsiTheme="minorHAnsi" w:cstheme="minorHAnsi"/>
          <w:sz w:val="22"/>
          <w:szCs w:val="22"/>
        </w:rPr>
        <w:lastRenderedPageBreak/>
        <w:br w:type="page"/>
      </w:r>
    </w:p>
    <w:p w14:paraId="23F6D0DB" w14:textId="77777777" w:rsidR="00E84503" w:rsidRDefault="00E84503">
      <w:pPr>
        <w:widowControl/>
        <w:spacing w:line="240" w:lineRule="auto"/>
        <w:rPr>
          <w:rFonts w:asciiTheme="minorHAnsi" w:hAnsiTheme="minorHAnsi" w:cstheme="minorHAnsi"/>
          <w:sz w:val="22"/>
          <w:szCs w:val="22"/>
        </w:rPr>
      </w:pPr>
      <w:r>
        <w:rPr>
          <w:rFonts w:asciiTheme="minorHAnsi" w:hAnsiTheme="minorHAnsi" w:cstheme="minorHAnsi"/>
          <w:sz w:val="22"/>
          <w:szCs w:val="22"/>
        </w:rPr>
        <w:lastRenderedPageBreak/>
        <w:br w:type="page"/>
      </w:r>
    </w:p>
    <w:p w14:paraId="62949615" w14:textId="77777777" w:rsidR="00E84503" w:rsidRDefault="00E84503">
      <w:pPr>
        <w:widowControl/>
        <w:spacing w:line="240" w:lineRule="auto"/>
        <w:rPr>
          <w:rFonts w:asciiTheme="minorHAnsi" w:hAnsiTheme="minorHAnsi" w:cstheme="minorHAnsi"/>
          <w:sz w:val="22"/>
          <w:szCs w:val="22"/>
        </w:rPr>
      </w:pPr>
      <w:r>
        <w:rPr>
          <w:rFonts w:asciiTheme="minorHAnsi" w:hAnsiTheme="minorHAnsi" w:cstheme="minorHAnsi"/>
          <w:sz w:val="22"/>
          <w:szCs w:val="22"/>
        </w:rPr>
        <w:lastRenderedPageBreak/>
        <w:br w:type="page"/>
      </w:r>
    </w:p>
    <w:p w14:paraId="57FB9F0B" w14:textId="77777777" w:rsidR="00E84503" w:rsidRDefault="00E84503">
      <w:pPr>
        <w:widowControl/>
        <w:spacing w:line="240" w:lineRule="auto"/>
        <w:rPr>
          <w:rFonts w:asciiTheme="minorHAnsi" w:hAnsiTheme="minorHAnsi" w:cstheme="minorHAnsi"/>
          <w:sz w:val="22"/>
          <w:szCs w:val="22"/>
        </w:rPr>
      </w:pPr>
      <w:r>
        <w:rPr>
          <w:rFonts w:asciiTheme="minorHAnsi" w:hAnsiTheme="minorHAnsi" w:cstheme="minorHAnsi"/>
          <w:sz w:val="22"/>
          <w:szCs w:val="22"/>
        </w:rPr>
        <w:lastRenderedPageBreak/>
        <w:br w:type="page"/>
      </w:r>
    </w:p>
    <w:p w14:paraId="10F01566" w14:textId="77777777" w:rsidR="00E84503" w:rsidRDefault="00E84503">
      <w:pPr>
        <w:widowControl/>
        <w:spacing w:line="240" w:lineRule="auto"/>
        <w:rPr>
          <w:rFonts w:asciiTheme="minorHAnsi" w:hAnsiTheme="minorHAnsi" w:cstheme="minorHAnsi"/>
          <w:sz w:val="22"/>
          <w:szCs w:val="22"/>
        </w:rPr>
      </w:pPr>
      <w:r>
        <w:rPr>
          <w:rFonts w:asciiTheme="minorHAnsi" w:hAnsiTheme="minorHAnsi" w:cstheme="minorHAnsi"/>
          <w:sz w:val="22"/>
          <w:szCs w:val="22"/>
        </w:rPr>
        <w:lastRenderedPageBreak/>
        <w:br w:type="page"/>
      </w:r>
    </w:p>
    <w:p w14:paraId="5498265A" w14:textId="77777777" w:rsidR="00E84503" w:rsidRDefault="00E84503">
      <w:pPr>
        <w:widowControl/>
        <w:spacing w:line="240" w:lineRule="auto"/>
        <w:rPr>
          <w:rFonts w:asciiTheme="minorHAnsi" w:hAnsiTheme="minorHAnsi" w:cstheme="minorHAnsi"/>
          <w:sz w:val="22"/>
          <w:szCs w:val="22"/>
        </w:rPr>
      </w:pPr>
      <w:r>
        <w:rPr>
          <w:rFonts w:asciiTheme="minorHAnsi" w:hAnsiTheme="minorHAnsi" w:cstheme="minorHAnsi"/>
          <w:sz w:val="22"/>
          <w:szCs w:val="22"/>
        </w:rPr>
        <w:lastRenderedPageBreak/>
        <w:br w:type="page"/>
      </w:r>
    </w:p>
    <w:p w14:paraId="75A43151" w14:textId="77777777" w:rsidR="00E84503" w:rsidRDefault="00E84503">
      <w:pPr>
        <w:widowControl/>
        <w:spacing w:line="240" w:lineRule="auto"/>
        <w:rPr>
          <w:rFonts w:asciiTheme="minorHAnsi" w:hAnsiTheme="minorHAnsi" w:cstheme="minorHAnsi"/>
          <w:sz w:val="22"/>
          <w:szCs w:val="22"/>
        </w:rPr>
      </w:pPr>
      <w:r>
        <w:rPr>
          <w:rFonts w:asciiTheme="minorHAnsi" w:hAnsiTheme="minorHAnsi" w:cstheme="minorHAnsi"/>
          <w:sz w:val="22"/>
          <w:szCs w:val="22"/>
        </w:rPr>
        <w:lastRenderedPageBreak/>
        <w:br w:type="page"/>
      </w:r>
    </w:p>
    <w:p w14:paraId="54C69444" w14:textId="77777777" w:rsidR="00E84503" w:rsidRDefault="00E84503">
      <w:pPr>
        <w:widowControl/>
        <w:spacing w:line="240" w:lineRule="auto"/>
        <w:rPr>
          <w:rFonts w:asciiTheme="minorHAnsi" w:hAnsiTheme="minorHAnsi" w:cstheme="minorHAnsi"/>
          <w:sz w:val="22"/>
          <w:szCs w:val="22"/>
        </w:rPr>
      </w:pPr>
      <w:r>
        <w:rPr>
          <w:rFonts w:asciiTheme="minorHAnsi" w:hAnsiTheme="minorHAnsi" w:cstheme="minorHAnsi"/>
          <w:sz w:val="22"/>
          <w:szCs w:val="22"/>
        </w:rPr>
        <w:lastRenderedPageBreak/>
        <w:br w:type="page"/>
      </w:r>
    </w:p>
    <w:p w14:paraId="786EF688" w14:textId="77777777" w:rsidR="00E84503" w:rsidRDefault="00E84503">
      <w:pPr>
        <w:widowControl/>
        <w:spacing w:line="240" w:lineRule="auto"/>
        <w:rPr>
          <w:rFonts w:asciiTheme="minorHAnsi" w:hAnsiTheme="minorHAnsi" w:cstheme="minorHAnsi"/>
          <w:sz w:val="22"/>
          <w:szCs w:val="22"/>
        </w:rPr>
      </w:pPr>
      <w:r>
        <w:rPr>
          <w:rFonts w:asciiTheme="minorHAnsi" w:hAnsiTheme="minorHAnsi" w:cstheme="minorHAnsi"/>
          <w:sz w:val="22"/>
          <w:szCs w:val="22"/>
        </w:rPr>
        <w:lastRenderedPageBreak/>
        <w:br w:type="page"/>
      </w:r>
    </w:p>
    <w:p w14:paraId="1C1DA04E" w14:textId="6132E458" w:rsidR="00FB56BB" w:rsidRPr="00DA15D6" w:rsidRDefault="00C354F3" w:rsidP="00E84503">
      <w:pPr>
        <w:widowControl/>
        <w:spacing w:line="240" w:lineRule="auto"/>
        <w:rPr>
          <w:rFonts w:asciiTheme="minorHAnsi" w:hAnsiTheme="minorHAnsi" w:cstheme="minorHAnsi"/>
          <w:sz w:val="22"/>
          <w:szCs w:val="22"/>
        </w:rPr>
      </w:pPr>
      <w:r w:rsidRPr="00DA15D6">
        <w:rPr>
          <w:rFonts w:asciiTheme="minorHAnsi" w:hAnsiTheme="minorHAnsi" w:cstheme="minorHAnsi"/>
          <w:sz w:val="22"/>
          <w:szCs w:val="22"/>
        </w:rPr>
        <w:lastRenderedPageBreak/>
        <w:br w:type="page"/>
      </w:r>
    </w:p>
    <w:p w14:paraId="13951B9F" w14:textId="68ED4153" w:rsidR="00F839AE" w:rsidRDefault="00F839AE" w:rsidP="00F839AE">
      <w:pPr>
        <w:pStyle w:val="Kop2"/>
        <w:numPr>
          <w:ilvl w:val="0"/>
          <w:numId w:val="21"/>
        </w:numPr>
      </w:pPr>
      <w:bookmarkStart w:id="184" w:name="_Ref105355249"/>
      <w:bookmarkStart w:id="185" w:name="_Toc105527407"/>
      <w:r>
        <w:lastRenderedPageBreak/>
        <w:t>Software Architecturale Document</w:t>
      </w:r>
      <w:bookmarkEnd w:id="184"/>
      <w:bookmarkEnd w:id="185"/>
    </w:p>
    <w:p w14:paraId="70EFE93D" w14:textId="37B6B246" w:rsidR="000C1BC8" w:rsidRDefault="000C1BC8" w:rsidP="000C1BC8">
      <w:pPr>
        <w:jc w:val="right"/>
        <w:rPr>
          <w:sz w:val="32"/>
          <w:szCs w:val="32"/>
        </w:rPr>
      </w:pPr>
    </w:p>
    <w:p w14:paraId="6C0673C5" w14:textId="7BC84C02" w:rsidR="000C1BC8" w:rsidRDefault="000C1BC8" w:rsidP="000C1BC8">
      <w:pPr>
        <w:jc w:val="right"/>
        <w:rPr>
          <w:sz w:val="32"/>
          <w:szCs w:val="32"/>
        </w:rPr>
      </w:pPr>
    </w:p>
    <w:p w14:paraId="4E18D7D8" w14:textId="2A1D61B2" w:rsidR="000C1BC8" w:rsidRDefault="000C1BC8" w:rsidP="000C1BC8">
      <w:pPr>
        <w:jc w:val="right"/>
        <w:rPr>
          <w:sz w:val="32"/>
          <w:szCs w:val="32"/>
        </w:rPr>
      </w:pPr>
    </w:p>
    <w:p w14:paraId="4439B68A" w14:textId="751CB3E8" w:rsidR="000C1BC8" w:rsidRDefault="000C1BC8" w:rsidP="000C1BC8">
      <w:pPr>
        <w:jc w:val="right"/>
        <w:rPr>
          <w:sz w:val="32"/>
          <w:szCs w:val="32"/>
        </w:rPr>
      </w:pPr>
    </w:p>
    <w:p w14:paraId="692EBB12" w14:textId="40CBA20B" w:rsidR="000C1BC8" w:rsidRDefault="000C1BC8" w:rsidP="000C1BC8">
      <w:pPr>
        <w:jc w:val="right"/>
        <w:rPr>
          <w:sz w:val="32"/>
          <w:szCs w:val="32"/>
        </w:rPr>
      </w:pPr>
    </w:p>
    <w:p w14:paraId="5F14472D" w14:textId="27FB789E" w:rsidR="000C1BC8" w:rsidRDefault="000C1BC8" w:rsidP="000C1BC8">
      <w:pPr>
        <w:jc w:val="right"/>
        <w:rPr>
          <w:sz w:val="32"/>
          <w:szCs w:val="32"/>
        </w:rPr>
      </w:pPr>
    </w:p>
    <w:p w14:paraId="754F151F" w14:textId="75EA2A4A" w:rsidR="000C1BC8" w:rsidRDefault="000C1BC8" w:rsidP="000C1BC8">
      <w:pPr>
        <w:jc w:val="right"/>
        <w:rPr>
          <w:sz w:val="32"/>
          <w:szCs w:val="32"/>
        </w:rPr>
      </w:pPr>
    </w:p>
    <w:p w14:paraId="3365459B" w14:textId="4F2C145D" w:rsidR="000C1BC8" w:rsidRDefault="000C1BC8" w:rsidP="000C1BC8">
      <w:pPr>
        <w:jc w:val="right"/>
        <w:rPr>
          <w:sz w:val="32"/>
          <w:szCs w:val="32"/>
        </w:rPr>
      </w:pPr>
    </w:p>
    <w:p w14:paraId="69161171" w14:textId="38CF1156" w:rsidR="000C1BC8" w:rsidRDefault="000C1BC8" w:rsidP="000C1BC8">
      <w:pPr>
        <w:jc w:val="right"/>
        <w:rPr>
          <w:sz w:val="32"/>
          <w:szCs w:val="32"/>
        </w:rPr>
      </w:pPr>
      <w:r>
        <w:rPr>
          <w:sz w:val="32"/>
          <w:szCs w:val="32"/>
        </w:rPr>
        <w:t>Software Architectuur Document –</w:t>
      </w:r>
    </w:p>
    <w:p w14:paraId="51C7E14D" w14:textId="1F527C6A" w:rsidR="000C1BC8" w:rsidRDefault="000C1BC8" w:rsidP="000C1BC8">
      <w:pPr>
        <w:jc w:val="right"/>
        <w:rPr>
          <w:b/>
          <w:bCs/>
          <w:sz w:val="48"/>
          <w:szCs w:val="48"/>
        </w:rPr>
      </w:pPr>
      <w:r w:rsidRPr="000C1BC8">
        <w:rPr>
          <w:b/>
          <w:bCs/>
          <w:sz w:val="48"/>
          <w:szCs w:val="48"/>
        </w:rPr>
        <w:t>4-op-1-rij robot</w:t>
      </w:r>
    </w:p>
    <w:p w14:paraId="3A7BBBC2" w14:textId="674D097D" w:rsidR="000C1BC8" w:rsidRPr="000C1BC8" w:rsidRDefault="000C1BC8" w:rsidP="000C1BC8">
      <w:pPr>
        <w:jc w:val="right"/>
      </w:pPr>
    </w:p>
    <w:p w14:paraId="5E54CC88" w14:textId="1171F48D" w:rsidR="000C1BC8" w:rsidRPr="000C1BC8" w:rsidRDefault="000C1BC8" w:rsidP="000C1BC8">
      <w:pPr>
        <w:jc w:val="right"/>
      </w:pPr>
    </w:p>
    <w:p w14:paraId="5BBF8D87" w14:textId="5EA558BF" w:rsidR="000C1BC8" w:rsidRPr="000C1BC8" w:rsidRDefault="000C1BC8" w:rsidP="000C1BC8">
      <w:pPr>
        <w:jc w:val="right"/>
      </w:pPr>
    </w:p>
    <w:p w14:paraId="084A7606" w14:textId="2B9E8778" w:rsidR="000C1BC8" w:rsidRPr="000C1BC8" w:rsidRDefault="000C1BC8" w:rsidP="000C1BC8">
      <w:pPr>
        <w:jc w:val="right"/>
      </w:pPr>
    </w:p>
    <w:p w14:paraId="7BBFBE69" w14:textId="25ECEA48" w:rsidR="000C1BC8" w:rsidRPr="000C1BC8" w:rsidRDefault="000C1BC8" w:rsidP="000C1BC8">
      <w:pPr>
        <w:jc w:val="right"/>
      </w:pPr>
      <w:r w:rsidRPr="000C1BC8">
        <w:t>Versie 3</w:t>
      </w:r>
    </w:p>
    <w:p w14:paraId="0CE48987" w14:textId="53FF4269" w:rsidR="000C1BC8" w:rsidRDefault="000C1BC8" w:rsidP="000C1BC8">
      <w:pPr>
        <w:jc w:val="right"/>
      </w:pPr>
      <w:r w:rsidRPr="000C1BC8">
        <w:t xml:space="preserve">Datum: </w:t>
      </w:r>
      <w:r>
        <w:t>3-5-2022</w:t>
      </w:r>
    </w:p>
    <w:p w14:paraId="02A387E5" w14:textId="56A1162F" w:rsidR="000C1BC8" w:rsidRDefault="000C1BC8" w:rsidP="000C1BC8">
      <w:pPr>
        <w:jc w:val="right"/>
      </w:pPr>
    </w:p>
    <w:p w14:paraId="7CDCF98A" w14:textId="445E2CA0" w:rsidR="000C1BC8" w:rsidRDefault="000C1BC8" w:rsidP="000C1BC8">
      <w:pPr>
        <w:jc w:val="right"/>
      </w:pPr>
    </w:p>
    <w:p w14:paraId="6BE2DBF3" w14:textId="1ACA45F3" w:rsidR="000C1BC8" w:rsidRDefault="000C1BC8" w:rsidP="000C1BC8">
      <w:pPr>
        <w:jc w:val="right"/>
      </w:pPr>
    </w:p>
    <w:p w14:paraId="5CEA4322" w14:textId="5533BD93" w:rsidR="00A160C1" w:rsidRDefault="0008419B" w:rsidP="000C1BC8">
      <w:pPr>
        <w:jc w:val="right"/>
      </w:pPr>
      <w:r>
        <w:t>ALTEN</w:t>
      </w:r>
    </w:p>
    <w:p w14:paraId="3CFC8393" w14:textId="365B55F4" w:rsidR="0008419B" w:rsidRDefault="0008419B" w:rsidP="000C1BC8">
      <w:pPr>
        <w:jc w:val="right"/>
      </w:pPr>
      <w:r>
        <w:t>Pascal Faatz</w:t>
      </w:r>
    </w:p>
    <w:p w14:paraId="000741AC" w14:textId="316F2486" w:rsidR="00A160C1" w:rsidRDefault="00A160C1" w:rsidP="000C1BC8">
      <w:pPr>
        <w:jc w:val="right"/>
      </w:pPr>
    </w:p>
    <w:p w14:paraId="0FD8F5A3" w14:textId="11541DDF" w:rsidR="00A160C1" w:rsidRDefault="00A160C1" w:rsidP="000C1BC8">
      <w:pPr>
        <w:jc w:val="right"/>
      </w:pPr>
    </w:p>
    <w:p w14:paraId="630ABB91" w14:textId="2DCA956D" w:rsidR="00A160C1" w:rsidRDefault="00A160C1" w:rsidP="000C1BC8">
      <w:pPr>
        <w:jc w:val="right"/>
      </w:pPr>
    </w:p>
    <w:p w14:paraId="4FD331B7" w14:textId="68FD3F0A" w:rsidR="00A160C1" w:rsidRDefault="00A160C1" w:rsidP="000C1BC8">
      <w:pPr>
        <w:jc w:val="right"/>
      </w:pPr>
    </w:p>
    <w:p w14:paraId="566854D3" w14:textId="7B8AF598" w:rsidR="0008419B" w:rsidRDefault="0008419B" w:rsidP="000C1BC8">
      <w:pPr>
        <w:jc w:val="right"/>
      </w:pPr>
    </w:p>
    <w:p w14:paraId="1CFCCB59" w14:textId="2911C404" w:rsidR="0008419B" w:rsidRDefault="0008419B" w:rsidP="000C1BC8">
      <w:pPr>
        <w:jc w:val="right"/>
      </w:pPr>
    </w:p>
    <w:p w14:paraId="29998726" w14:textId="01E29167" w:rsidR="0008419B" w:rsidRDefault="0008419B" w:rsidP="000C1BC8">
      <w:pPr>
        <w:jc w:val="right"/>
      </w:pPr>
    </w:p>
    <w:p w14:paraId="6BF0D2AA" w14:textId="77777777" w:rsidR="0008419B" w:rsidRDefault="0008419B" w:rsidP="000C1BC8">
      <w:pPr>
        <w:jc w:val="right"/>
      </w:pPr>
    </w:p>
    <w:p w14:paraId="1BEBCDA4" w14:textId="5FA784E9" w:rsidR="00A160C1" w:rsidRPr="000C1BC8" w:rsidRDefault="00A160C1" w:rsidP="000C1BC8">
      <w:pPr>
        <w:jc w:val="right"/>
      </w:pPr>
      <w:r>
        <w:t>Eindversie</w:t>
      </w:r>
    </w:p>
    <w:p w14:paraId="001814CC" w14:textId="77777777" w:rsidR="00F839AE" w:rsidRDefault="00F839AE" w:rsidP="00F839AE"/>
    <w:p w14:paraId="5AA6E072" w14:textId="5F31AF6E" w:rsidR="005B06AC" w:rsidRDefault="005B06AC">
      <w:pPr>
        <w:widowControl/>
        <w:spacing w:line="240" w:lineRule="auto"/>
      </w:pPr>
      <w:r>
        <w:br w:type="page"/>
      </w:r>
    </w:p>
    <w:p w14:paraId="1024061A" w14:textId="5B7DF90E" w:rsidR="005B06AC" w:rsidRDefault="005B06AC">
      <w:pPr>
        <w:widowControl/>
        <w:spacing w:line="240" w:lineRule="auto"/>
      </w:pPr>
      <w:r>
        <w:lastRenderedPageBreak/>
        <w:br w:type="page"/>
      </w:r>
    </w:p>
    <w:p w14:paraId="0AC864EE" w14:textId="609C8F19" w:rsidR="005B06AC" w:rsidRDefault="005B06AC">
      <w:pPr>
        <w:widowControl/>
        <w:spacing w:line="240" w:lineRule="auto"/>
      </w:pPr>
      <w:r>
        <w:lastRenderedPageBreak/>
        <w:br w:type="page"/>
      </w:r>
    </w:p>
    <w:p w14:paraId="712AA8FE" w14:textId="11D902B9" w:rsidR="005B06AC" w:rsidRDefault="005B06AC">
      <w:pPr>
        <w:widowControl/>
        <w:spacing w:line="240" w:lineRule="auto"/>
      </w:pPr>
      <w:r>
        <w:lastRenderedPageBreak/>
        <w:br w:type="page"/>
      </w:r>
    </w:p>
    <w:p w14:paraId="4D4A1ED1" w14:textId="246C7B02" w:rsidR="005B06AC" w:rsidRDefault="005B06AC">
      <w:pPr>
        <w:widowControl/>
        <w:spacing w:line="240" w:lineRule="auto"/>
      </w:pPr>
      <w:r>
        <w:lastRenderedPageBreak/>
        <w:br w:type="page"/>
      </w:r>
    </w:p>
    <w:p w14:paraId="70B7B99D" w14:textId="2C772519" w:rsidR="005B06AC" w:rsidRDefault="005B06AC">
      <w:pPr>
        <w:widowControl/>
        <w:spacing w:line="240" w:lineRule="auto"/>
      </w:pPr>
      <w:r>
        <w:lastRenderedPageBreak/>
        <w:br w:type="page"/>
      </w:r>
    </w:p>
    <w:p w14:paraId="71D6F131" w14:textId="13BF87FA" w:rsidR="005B06AC" w:rsidRDefault="005B06AC">
      <w:pPr>
        <w:widowControl/>
        <w:spacing w:line="240" w:lineRule="auto"/>
      </w:pPr>
      <w:r>
        <w:lastRenderedPageBreak/>
        <w:br w:type="page"/>
      </w:r>
    </w:p>
    <w:p w14:paraId="35D0317A" w14:textId="05589C35" w:rsidR="005B06AC" w:rsidRDefault="005B06AC">
      <w:pPr>
        <w:widowControl/>
        <w:spacing w:line="240" w:lineRule="auto"/>
      </w:pPr>
      <w:r>
        <w:lastRenderedPageBreak/>
        <w:br w:type="page"/>
      </w:r>
    </w:p>
    <w:p w14:paraId="336D5C92" w14:textId="6DD27BF6" w:rsidR="005B06AC" w:rsidRDefault="005B06AC">
      <w:pPr>
        <w:widowControl/>
        <w:spacing w:line="240" w:lineRule="auto"/>
      </w:pPr>
      <w:r>
        <w:lastRenderedPageBreak/>
        <w:br w:type="page"/>
      </w:r>
    </w:p>
    <w:p w14:paraId="3EEA8753" w14:textId="56A4E84A" w:rsidR="005B06AC" w:rsidRDefault="005B06AC">
      <w:pPr>
        <w:widowControl/>
        <w:spacing w:line="240" w:lineRule="auto"/>
      </w:pPr>
      <w:r>
        <w:lastRenderedPageBreak/>
        <w:br w:type="page"/>
      </w:r>
    </w:p>
    <w:p w14:paraId="0F70380D" w14:textId="230A2BE3" w:rsidR="005B06AC" w:rsidRDefault="005B06AC">
      <w:pPr>
        <w:widowControl/>
        <w:spacing w:line="240" w:lineRule="auto"/>
      </w:pPr>
      <w:r>
        <w:lastRenderedPageBreak/>
        <w:br w:type="page"/>
      </w:r>
    </w:p>
    <w:p w14:paraId="58426D1E" w14:textId="2A530FFD" w:rsidR="005B06AC" w:rsidRDefault="005B06AC">
      <w:pPr>
        <w:widowControl/>
        <w:spacing w:line="240" w:lineRule="auto"/>
      </w:pPr>
      <w:r>
        <w:lastRenderedPageBreak/>
        <w:br w:type="page"/>
      </w:r>
    </w:p>
    <w:p w14:paraId="4F99182E" w14:textId="5373BAEB" w:rsidR="005B06AC" w:rsidRDefault="005B06AC">
      <w:pPr>
        <w:widowControl/>
        <w:spacing w:line="240" w:lineRule="auto"/>
      </w:pPr>
      <w:r>
        <w:lastRenderedPageBreak/>
        <w:br w:type="page"/>
      </w:r>
    </w:p>
    <w:p w14:paraId="19D6B9D7" w14:textId="51274D0D" w:rsidR="005B06AC" w:rsidRDefault="005B06AC">
      <w:pPr>
        <w:widowControl/>
        <w:spacing w:line="240" w:lineRule="auto"/>
      </w:pPr>
      <w:r>
        <w:lastRenderedPageBreak/>
        <w:br w:type="page"/>
      </w:r>
    </w:p>
    <w:p w14:paraId="6BC3C824" w14:textId="7BE165A4" w:rsidR="005B06AC" w:rsidRDefault="005B06AC">
      <w:pPr>
        <w:widowControl/>
        <w:spacing w:line="240" w:lineRule="auto"/>
      </w:pPr>
      <w:r>
        <w:lastRenderedPageBreak/>
        <w:br w:type="page"/>
      </w:r>
    </w:p>
    <w:p w14:paraId="11054169" w14:textId="6BF3CEF7" w:rsidR="005B06AC" w:rsidRDefault="005B06AC">
      <w:pPr>
        <w:widowControl/>
        <w:spacing w:line="240" w:lineRule="auto"/>
      </w:pPr>
      <w:r>
        <w:lastRenderedPageBreak/>
        <w:br w:type="page"/>
      </w:r>
    </w:p>
    <w:p w14:paraId="0357B838" w14:textId="1D8D71CD" w:rsidR="005B06AC" w:rsidRDefault="005B06AC">
      <w:pPr>
        <w:widowControl/>
        <w:spacing w:line="240" w:lineRule="auto"/>
      </w:pPr>
      <w:r>
        <w:lastRenderedPageBreak/>
        <w:br w:type="page"/>
      </w:r>
    </w:p>
    <w:p w14:paraId="56538CE1" w14:textId="727B609C" w:rsidR="005B06AC" w:rsidRDefault="005B06AC">
      <w:pPr>
        <w:widowControl/>
        <w:spacing w:line="240" w:lineRule="auto"/>
      </w:pPr>
      <w:r>
        <w:lastRenderedPageBreak/>
        <w:br w:type="page"/>
      </w:r>
    </w:p>
    <w:p w14:paraId="0236369D" w14:textId="1B78B013" w:rsidR="005B06AC" w:rsidRDefault="005B06AC">
      <w:pPr>
        <w:widowControl/>
        <w:spacing w:line="240" w:lineRule="auto"/>
      </w:pPr>
      <w:r>
        <w:lastRenderedPageBreak/>
        <w:br w:type="page"/>
      </w:r>
    </w:p>
    <w:p w14:paraId="000797CE" w14:textId="6267F132" w:rsidR="005B06AC" w:rsidRDefault="005B06AC">
      <w:pPr>
        <w:widowControl/>
        <w:spacing w:line="240" w:lineRule="auto"/>
      </w:pPr>
      <w:r>
        <w:lastRenderedPageBreak/>
        <w:br w:type="page"/>
      </w:r>
    </w:p>
    <w:p w14:paraId="489D0453" w14:textId="394677CC" w:rsidR="005B06AC" w:rsidRDefault="005B06AC">
      <w:pPr>
        <w:widowControl/>
        <w:spacing w:line="240" w:lineRule="auto"/>
      </w:pPr>
      <w:r>
        <w:lastRenderedPageBreak/>
        <w:br w:type="page"/>
      </w:r>
    </w:p>
    <w:p w14:paraId="5F6EA97F" w14:textId="2DD69BDA" w:rsidR="005B06AC" w:rsidRDefault="005B06AC">
      <w:pPr>
        <w:widowControl/>
        <w:spacing w:line="240" w:lineRule="auto"/>
      </w:pPr>
      <w:r>
        <w:lastRenderedPageBreak/>
        <w:br w:type="page"/>
      </w:r>
    </w:p>
    <w:p w14:paraId="1D25C1E7" w14:textId="252D73D8" w:rsidR="005B06AC" w:rsidRDefault="005B06AC">
      <w:pPr>
        <w:widowControl/>
        <w:spacing w:line="240" w:lineRule="auto"/>
      </w:pPr>
      <w:r>
        <w:lastRenderedPageBreak/>
        <w:br w:type="page"/>
      </w:r>
    </w:p>
    <w:p w14:paraId="5BC1DC3D" w14:textId="297977A9" w:rsidR="005B06AC" w:rsidRDefault="005B06AC">
      <w:pPr>
        <w:widowControl/>
        <w:spacing w:line="240" w:lineRule="auto"/>
      </w:pPr>
      <w:r>
        <w:lastRenderedPageBreak/>
        <w:br w:type="page"/>
      </w:r>
    </w:p>
    <w:p w14:paraId="33F04AF0" w14:textId="04CDAAB7" w:rsidR="005B06AC" w:rsidRDefault="005B06AC">
      <w:pPr>
        <w:widowControl/>
        <w:spacing w:line="240" w:lineRule="auto"/>
      </w:pPr>
      <w:r>
        <w:lastRenderedPageBreak/>
        <w:br w:type="page"/>
      </w:r>
    </w:p>
    <w:p w14:paraId="611AEB2C" w14:textId="09336BEB" w:rsidR="005B06AC" w:rsidRDefault="005B06AC">
      <w:pPr>
        <w:widowControl/>
        <w:spacing w:line="240" w:lineRule="auto"/>
      </w:pPr>
      <w:r>
        <w:lastRenderedPageBreak/>
        <w:br w:type="page"/>
      </w:r>
    </w:p>
    <w:p w14:paraId="14BFBADD" w14:textId="435B98B0" w:rsidR="005B06AC" w:rsidRDefault="005B06AC">
      <w:pPr>
        <w:widowControl/>
        <w:spacing w:line="240" w:lineRule="auto"/>
      </w:pPr>
      <w:r>
        <w:lastRenderedPageBreak/>
        <w:br w:type="page"/>
      </w:r>
    </w:p>
    <w:p w14:paraId="2BFD5D79" w14:textId="610620AF" w:rsidR="005B06AC" w:rsidRDefault="005B06AC">
      <w:pPr>
        <w:widowControl/>
        <w:spacing w:line="240" w:lineRule="auto"/>
      </w:pPr>
      <w:r>
        <w:lastRenderedPageBreak/>
        <w:br w:type="page"/>
      </w:r>
    </w:p>
    <w:p w14:paraId="4320B8CF" w14:textId="43AA6EE8" w:rsidR="005B06AC" w:rsidRDefault="005B06AC">
      <w:pPr>
        <w:widowControl/>
        <w:spacing w:line="240" w:lineRule="auto"/>
      </w:pPr>
      <w:r>
        <w:lastRenderedPageBreak/>
        <w:br w:type="page"/>
      </w:r>
    </w:p>
    <w:p w14:paraId="7C6D9DB5" w14:textId="2442A84F" w:rsidR="005B06AC" w:rsidRDefault="005B06AC">
      <w:pPr>
        <w:widowControl/>
        <w:spacing w:line="240" w:lineRule="auto"/>
      </w:pPr>
      <w:r>
        <w:lastRenderedPageBreak/>
        <w:br w:type="page"/>
      </w:r>
    </w:p>
    <w:p w14:paraId="2C3FB2D8" w14:textId="2A4CC097" w:rsidR="005B06AC" w:rsidRDefault="005B06AC">
      <w:pPr>
        <w:widowControl/>
        <w:spacing w:line="240" w:lineRule="auto"/>
      </w:pPr>
      <w:r>
        <w:lastRenderedPageBreak/>
        <w:br w:type="page"/>
      </w:r>
    </w:p>
    <w:p w14:paraId="5D852BEF" w14:textId="499C1720" w:rsidR="005B06AC" w:rsidRDefault="005B06AC">
      <w:pPr>
        <w:widowControl/>
        <w:spacing w:line="240" w:lineRule="auto"/>
      </w:pPr>
      <w:r>
        <w:lastRenderedPageBreak/>
        <w:br w:type="page"/>
      </w:r>
    </w:p>
    <w:p w14:paraId="04300B08" w14:textId="28B84B6A" w:rsidR="005B06AC" w:rsidRDefault="005B06AC">
      <w:pPr>
        <w:widowControl/>
        <w:spacing w:line="240" w:lineRule="auto"/>
      </w:pPr>
      <w:r>
        <w:lastRenderedPageBreak/>
        <w:br w:type="page"/>
      </w:r>
    </w:p>
    <w:p w14:paraId="4131E83E" w14:textId="5381132A" w:rsidR="005B06AC" w:rsidRDefault="005B06AC">
      <w:pPr>
        <w:widowControl/>
        <w:spacing w:line="240" w:lineRule="auto"/>
      </w:pPr>
      <w:r>
        <w:lastRenderedPageBreak/>
        <w:br w:type="page"/>
      </w:r>
    </w:p>
    <w:p w14:paraId="19C9073B" w14:textId="77777777" w:rsidR="00F839AE" w:rsidRPr="00F839AE" w:rsidRDefault="00F839AE" w:rsidP="000C1BC8">
      <w:pPr>
        <w:sectPr w:rsidR="00F839AE" w:rsidRPr="00F839AE" w:rsidSect="008B7240">
          <w:headerReference w:type="default" r:id="rId61"/>
          <w:footerReference w:type="default" r:id="rId62"/>
          <w:headerReference w:type="first" r:id="rId63"/>
          <w:footerReference w:type="first" r:id="rId64"/>
          <w:pgSz w:w="11906" w:h="16838" w:code="9"/>
          <w:pgMar w:top="1440" w:right="1440" w:bottom="1134" w:left="1440" w:header="709" w:footer="0" w:gutter="0"/>
          <w:cols w:space="708"/>
          <w:titlePg/>
          <w:docGrid w:linePitch="272"/>
        </w:sectPr>
      </w:pPr>
    </w:p>
    <w:p w14:paraId="44B30E1D" w14:textId="49AD5D9B" w:rsidR="00DB0453" w:rsidRDefault="008B02C7" w:rsidP="006F6358">
      <w:pPr>
        <w:pStyle w:val="Kop2"/>
        <w:numPr>
          <w:ilvl w:val="0"/>
          <w:numId w:val="21"/>
        </w:numPr>
        <w:rPr>
          <w:lang w:val="en-GB"/>
        </w:rPr>
      </w:pPr>
      <w:bookmarkStart w:id="186" w:name="_Ref104568676"/>
      <w:bookmarkStart w:id="187" w:name="_Toc105527408"/>
      <w:r w:rsidRPr="00643B8D">
        <w:rPr>
          <w:lang w:val="en-GB"/>
        </w:rPr>
        <w:lastRenderedPageBreak/>
        <w:t xml:space="preserve">Memory </w:t>
      </w:r>
      <w:proofErr w:type="spellStart"/>
      <w:r w:rsidRPr="00643B8D">
        <w:rPr>
          <w:lang w:val="en-GB"/>
        </w:rPr>
        <w:t>en</w:t>
      </w:r>
      <w:proofErr w:type="spellEnd"/>
      <w:r w:rsidRPr="00643B8D">
        <w:rPr>
          <w:lang w:val="en-GB"/>
        </w:rPr>
        <w:t xml:space="preserve"> bus </w:t>
      </w:r>
      <w:proofErr w:type="spellStart"/>
      <w:r w:rsidRPr="00643B8D">
        <w:rPr>
          <w:lang w:val="en-GB"/>
        </w:rPr>
        <w:t>architectuur</w:t>
      </w:r>
      <w:proofErr w:type="spellEnd"/>
      <w:r w:rsidRPr="00643B8D">
        <w:rPr>
          <w:lang w:val="en-GB"/>
        </w:rPr>
        <w:t xml:space="preserve"> STM32H7 dual-core</w:t>
      </w:r>
      <w:bookmarkEnd w:id="186"/>
      <w:bookmarkEnd w:id="187"/>
      <w:r w:rsidR="00656328" w:rsidRPr="00643B8D">
        <w:rPr>
          <w:lang w:val="en-GB"/>
        </w:rPr>
        <w:t xml:space="preserve"> </w:t>
      </w:r>
    </w:p>
    <w:p w14:paraId="33AEE306" w14:textId="75E2DB91" w:rsidR="00B832EF" w:rsidRPr="00643B8D" w:rsidRDefault="00FB56BB" w:rsidP="00E33B2F">
      <w:pPr>
        <w:rPr>
          <w:lang w:val="en-GB"/>
        </w:rPr>
        <w:sectPr w:rsidR="00B832EF" w:rsidRPr="00643B8D" w:rsidSect="006A219F">
          <w:pgSz w:w="16838" w:h="11906" w:orient="landscape" w:code="9"/>
          <w:pgMar w:top="1440" w:right="1440" w:bottom="709" w:left="1440" w:header="708" w:footer="0" w:gutter="0"/>
          <w:cols w:space="708"/>
          <w:docGrid w:linePitch="272"/>
        </w:sectPr>
      </w:pPr>
      <w:bookmarkStart w:id="188" w:name="_Toc105250611"/>
      <w:bookmarkStart w:id="189" w:name="_Toc105268638"/>
      <w:bookmarkStart w:id="190" w:name="_Toc105335578"/>
      <w:r>
        <w:rPr>
          <w:noProof/>
        </w:rPr>
        <w:drawing>
          <wp:inline distT="0" distB="0" distL="0" distR="0" wp14:anchorId="7081B166" wp14:editId="1789A6A2">
            <wp:extent cx="7588332" cy="5394367"/>
            <wp:effectExtent l="0" t="0" r="0" b="0"/>
            <wp:docPr id="18" name="Afbeelding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7660650" cy="5445776"/>
                    </a:xfrm>
                    <a:prstGeom prst="rect">
                      <a:avLst/>
                    </a:prstGeom>
                  </pic:spPr>
                </pic:pic>
              </a:graphicData>
            </a:graphic>
          </wp:inline>
        </w:drawing>
      </w:r>
      <w:bookmarkEnd w:id="188"/>
      <w:bookmarkEnd w:id="189"/>
      <w:bookmarkEnd w:id="190"/>
    </w:p>
    <w:p w14:paraId="1EF463E3" w14:textId="18C59F3A" w:rsidR="00745D0E" w:rsidRDefault="00745D0E" w:rsidP="00F5674D">
      <w:pPr>
        <w:pStyle w:val="Kop2"/>
        <w:numPr>
          <w:ilvl w:val="0"/>
          <w:numId w:val="21"/>
        </w:numPr>
      </w:pPr>
      <w:bookmarkStart w:id="191" w:name="_Ref105333372"/>
      <w:bookmarkStart w:id="192" w:name="_Toc105527409"/>
      <w:r w:rsidRPr="00745D0E">
        <w:lastRenderedPageBreak/>
        <w:t>Implementatie methodes voor een s</w:t>
      </w:r>
      <w:r>
        <w:t>oftware loop</w:t>
      </w:r>
      <w:bookmarkEnd w:id="191"/>
      <w:bookmarkEnd w:id="192"/>
    </w:p>
    <w:p w14:paraId="29C732C5" w14:textId="32BBBC5D" w:rsidR="00515D6B" w:rsidRDefault="00515D6B" w:rsidP="00515D6B">
      <w:r>
        <w:t>Het is belangrijk om een goede methode te kiezen om het systeem niet te complex te maken. Vier mogelijke opties zijn onderzocht:</w:t>
      </w:r>
    </w:p>
    <w:p w14:paraId="59F36870" w14:textId="77777777" w:rsidR="00515D6B" w:rsidRPr="004743D4" w:rsidRDefault="00515D6B" w:rsidP="00515D6B">
      <w:pPr>
        <w:pStyle w:val="Lijstalinea"/>
        <w:numPr>
          <w:ilvl w:val="0"/>
          <w:numId w:val="40"/>
        </w:numPr>
      </w:pPr>
      <w:proofErr w:type="spellStart"/>
      <w:r w:rsidRPr="004743D4">
        <w:t>Round</w:t>
      </w:r>
      <w:proofErr w:type="spellEnd"/>
      <w:r w:rsidRPr="004743D4">
        <w:t xml:space="preserve"> </w:t>
      </w:r>
      <w:proofErr w:type="spellStart"/>
      <w:r w:rsidRPr="004743D4">
        <w:t>robin</w:t>
      </w:r>
      <w:proofErr w:type="spellEnd"/>
    </w:p>
    <w:p w14:paraId="69FA655B" w14:textId="77777777" w:rsidR="00515D6B" w:rsidRPr="004743D4" w:rsidRDefault="00515D6B" w:rsidP="00515D6B">
      <w:pPr>
        <w:pStyle w:val="Lijstalinea"/>
        <w:numPr>
          <w:ilvl w:val="0"/>
          <w:numId w:val="40"/>
        </w:numPr>
      </w:pPr>
      <w:proofErr w:type="spellStart"/>
      <w:r w:rsidRPr="004743D4">
        <w:t>Round</w:t>
      </w:r>
      <w:proofErr w:type="spellEnd"/>
      <w:r w:rsidRPr="004743D4">
        <w:t xml:space="preserve"> </w:t>
      </w:r>
      <w:proofErr w:type="spellStart"/>
      <w:r w:rsidRPr="004743D4">
        <w:t>robin</w:t>
      </w:r>
      <w:proofErr w:type="spellEnd"/>
      <w:r w:rsidRPr="004743D4">
        <w:t xml:space="preserve"> met </w:t>
      </w:r>
      <w:proofErr w:type="spellStart"/>
      <w:r w:rsidRPr="004743D4">
        <w:t>interrupt</w:t>
      </w:r>
      <w:proofErr w:type="spellEnd"/>
    </w:p>
    <w:p w14:paraId="460F37A3" w14:textId="77777777" w:rsidR="00515D6B" w:rsidRPr="004743D4" w:rsidRDefault="00515D6B" w:rsidP="00515D6B">
      <w:pPr>
        <w:pStyle w:val="Lijstalinea"/>
        <w:numPr>
          <w:ilvl w:val="0"/>
          <w:numId w:val="40"/>
        </w:numPr>
      </w:pPr>
      <w:proofErr w:type="spellStart"/>
      <w:r w:rsidRPr="004743D4">
        <w:t>Function</w:t>
      </w:r>
      <w:proofErr w:type="spellEnd"/>
      <w:r w:rsidRPr="004743D4">
        <w:t xml:space="preserve"> Queue </w:t>
      </w:r>
      <w:proofErr w:type="spellStart"/>
      <w:r w:rsidRPr="004743D4">
        <w:t>Scheduling</w:t>
      </w:r>
      <w:proofErr w:type="spellEnd"/>
    </w:p>
    <w:p w14:paraId="50D6516A" w14:textId="77777777" w:rsidR="00515D6B" w:rsidRPr="004743D4" w:rsidRDefault="00515D6B" w:rsidP="00515D6B">
      <w:pPr>
        <w:pStyle w:val="Lijstalinea"/>
        <w:numPr>
          <w:ilvl w:val="0"/>
          <w:numId w:val="40"/>
        </w:numPr>
        <w:rPr>
          <w:lang w:val="en-GB"/>
        </w:rPr>
      </w:pPr>
      <w:r w:rsidRPr="004743D4">
        <w:rPr>
          <w:lang w:val="en-GB"/>
        </w:rPr>
        <w:t>Real Time Operating System (RTOS)</w:t>
      </w:r>
    </w:p>
    <w:p w14:paraId="53100CC8" w14:textId="77777777" w:rsidR="00515D6B" w:rsidRPr="00515D6B" w:rsidRDefault="00515D6B" w:rsidP="00515D6B">
      <w:pPr>
        <w:rPr>
          <w:lang w:val="en-GB"/>
        </w:rPr>
      </w:pPr>
    </w:p>
    <w:p w14:paraId="4BDC634E" w14:textId="77777777" w:rsidR="00745D0E" w:rsidRDefault="00745D0E" w:rsidP="00745D0E">
      <w:pPr>
        <w:rPr>
          <w:b/>
          <w:bCs/>
        </w:rPr>
      </w:pPr>
      <w:proofErr w:type="spellStart"/>
      <w:r w:rsidRPr="004C6794">
        <w:rPr>
          <w:b/>
          <w:bCs/>
        </w:rPr>
        <w:t>Round</w:t>
      </w:r>
      <w:proofErr w:type="spellEnd"/>
      <w:r w:rsidRPr="004C6794">
        <w:rPr>
          <w:b/>
          <w:bCs/>
        </w:rPr>
        <w:t xml:space="preserve"> </w:t>
      </w:r>
      <w:proofErr w:type="spellStart"/>
      <w:r w:rsidRPr="004C6794">
        <w:rPr>
          <w:b/>
          <w:bCs/>
        </w:rPr>
        <w:t>robin</w:t>
      </w:r>
      <w:proofErr w:type="spellEnd"/>
    </w:p>
    <w:p w14:paraId="60DA9807" w14:textId="13E65B9C" w:rsidR="00745D0E" w:rsidRDefault="00745D0E" w:rsidP="00745D0E">
      <w:r>
        <w:rPr>
          <w:noProof/>
        </w:rPr>
        <w:drawing>
          <wp:anchor distT="0" distB="0" distL="114300" distR="114300" simplePos="0" relativeHeight="251706368" behindDoc="0" locked="0" layoutInCell="1" allowOverlap="1" wp14:anchorId="50B1B7B8" wp14:editId="00C10E3D">
            <wp:simplePos x="0" y="0"/>
            <wp:positionH relativeFrom="margin">
              <wp:align>right</wp:align>
            </wp:positionH>
            <wp:positionV relativeFrom="paragraph">
              <wp:posOffset>25581</wp:posOffset>
            </wp:positionV>
            <wp:extent cx="1181100" cy="2143125"/>
            <wp:effectExtent l="0" t="0" r="0" b="9525"/>
            <wp:wrapSquare wrapText="bothSides"/>
            <wp:docPr id="13" name="Afbeelding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fbeelding 13"/>
                    <pic:cNvPicPr/>
                  </pic:nvPicPr>
                  <pic:blipFill>
                    <a:blip r:embed="rId66"/>
                    <a:stretch>
                      <a:fillRect/>
                    </a:stretch>
                  </pic:blipFill>
                  <pic:spPr>
                    <a:xfrm>
                      <a:off x="0" y="0"/>
                      <a:ext cx="1181100" cy="2143125"/>
                    </a:xfrm>
                    <a:prstGeom prst="rect">
                      <a:avLst/>
                    </a:prstGeom>
                  </pic:spPr>
                </pic:pic>
              </a:graphicData>
            </a:graphic>
          </wp:anchor>
        </w:drawing>
      </w:r>
      <w:r w:rsidRPr="006C2C97">
        <w:t>De simpelste implementatie van e</w:t>
      </w:r>
      <w:r>
        <w:t>en software architectuur is de “</w:t>
      </w:r>
      <w:proofErr w:type="spellStart"/>
      <w:r>
        <w:t>Round</w:t>
      </w:r>
      <w:proofErr w:type="spellEnd"/>
      <w:r>
        <w:t xml:space="preserve"> </w:t>
      </w:r>
      <w:proofErr w:type="spellStart"/>
      <w:r>
        <w:t>robin</w:t>
      </w:r>
      <w:proofErr w:type="spellEnd"/>
      <w:r>
        <w:t xml:space="preserve">”. </w:t>
      </w:r>
      <w:proofErr w:type="spellStart"/>
      <w:r>
        <w:t>Round</w:t>
      </w:r>
      <w:proofErr w:type="spellEnd"/>
      <w:r>
        <w:t xml:space="preserve"> </w:t>
      </w:r>
      <w:proofErr w:type="spellStart"/>
      <w:r>
        <w:t>robin</w:t>
      </w:r>
      <w:proofErr w:type="spellEnd"/>
      <w:r>
        <w:t xml:space="preserve"> voert taken na elkaar uit en als deze allemaal uitgevoerd zijn begint het systeem weer opnieuw (ook wel een loop). </w:t>
      </w:r>
      <w:r>
        <w:fldChar w:fldCharType="begin"/>
      </w:r>
      <w:r>
        <w:instrText xml:space="preserve"> REF _Ref104554510 \h </w:instrText>
      </w:r>
      <w:r>
        <w:fldChar w:fldCharType="separate"/>
      </w:r>
      <w:r w:rsidR="00FC58D5">
        <w:t xml:space="preserve">Figuur </w:t>
      </w:r>
      <w:r w:rsidR="00FC58D5">
        <w:rPr>
          <w:noProof/>
        </w:rPr>
        <w:t>30</w:t>
      </w:r>
      <w:r>
        <w:fldChar w:fldCharType="end"/>
      </w:r>
      <w:r>
        <w:t xml:space="preserve"> representeert </w:t>
      </w:r>
      <w:proofErr w:type="spellStart"/>
      <w:r>
        <w:t>Round</w:t>
      </w:r>
      <w:proofErr w:type="spellEnd"/>
      <w:r>
        <w:t xml:space="preserve"> </w:t>
      </w:r>
      <w:proofErr w:type="spellStart"/>
      <w:r>
        <w:t>robin</w:t>
      </w:r>
      <w:proofErr w:type="spellEnd"/>
      <w:r>
        <w:t xml:space="preserve">. </w:t>
      </w:r>
      <w:proofErr w:type="spellStart"/>
      <w:r>
        <w:t>Task</w:t>
      </w:r>
      <w:proofErr w:type="spellEnd"/>
      <w:r>
        <w:t xml:space="preserve"> 1 t/m 4 worden serieel uitgevoerd. Er zijn veel voorbeelden waar deze methode volstaat. Denk aan een snoepautomaat, geldautomaat of een oven. Alle systemen waar de processor genoeg tijd heeft om alle taken te doorlopen en de gebruiker geen vertraging merkt tussen het aanvragen van een taak en het uitvoeren daarvan (denk aan de tijd tussen het drukken van een knop op de oven en het updaten van het scherm) zijn geschikt voor een </w:t>
      </w:r>
      <w:proofErr w:type="spellStart"/>
      <w:r>
        <w:t>Round</w:t>
      </w:r>
      <w:proofErr w:type="spellEnd"/>
      <w:r>
        <w:t xml:space="preserve"> </w:t>
      </w:r>
      <w:proofErr w:type="spellStart"/>
      <w:r>
        <w:t>robin</w:t>
      </w:r>
      <w:proofErr w:type="spellEnd"/>
      <w:r>
        <w:t xml:space="preserve"> implementatie. </w:t>
      </w:r>
    </w:p>
    <w:p w14:paraId="3D072593" w14:textId="77777777" w:rsidR="00745D0E" w:rsidRDefault="00745D0E" w:rsidP="00745D0E"/>
    <w:p w14:paraId="56395ADB" w14:textId="162A887C" w:rsidR="00745D0E" w:rsidRDefault="006223A3" w:rsidP="00745D0E">
      <w:r>
        <w:rPr>
          <w:noProof/>
        </w:rPr>
        <mc:AlternateContent>
          <mc:Choice Requires="wps">
            <w:drawing>
              <wp:anchor distT="0" distB="0" distL="114300" distR="114300" simplePos="0" relativeHeight="251709440" behindDoc="0" locked="0" layoutInCell="1" allowOverlap="1" wp14:anchorId="50868841" wp14:editId="78C2C653">
                <wp:simplePos x="0" y="0"/>
                <wp:positionH relativeFrom="margin">
                  <wp:align>right</wp:align>
                </wp:positionH>
                <wp:positionV relativeFrom="paragraph">
                  <wp:posOffset>558800</wp:posOffset>
                </wp:positionV>
                <wp:extent cx="1181100" cy="635"/>
                <wp:effectExtent l="0" t="0" r="0" b="0"/>
                <wp:wrapSquare wrapText="bothSides"/>
                <wp:docPr id="31" name="Tekstvak 31"/>
                <wp:cNvGraphicFramePr/>
                <a:graphic xmlns:a="http://schemas.openxmlformats.org/drawingml/2006/main">
                  <a:graphicData uri="http://schemas.microsoft.com/office/word/2010/wordprocessingShape">
                    <wps:wsp>
                      <wps:cNvSpPr txBox="1"/>
                      <wps:spPr>
                        <a:xfrm>
                          <a:off x="0" y="0"/>
                          <a:ext cx="1181100" cy="635"/>
                        </a:xfrm>
                        <a:prstGeom prst="rect">
                          <a:avLst/>
                        </a:prstGeom>
                        <a:solidFill>
                          <a:prstClr val="white"/>
                        </a:solidFill>
                        <a:ln>
                          <a:noFill/>
                        </a:ln>
                      </wps:spPr>
                      <wps:txbx>
                        <w:txbxContent>
                          <w:p w14:paraId="1FF1EF24" w14:textId="0AEFC029" w:rsidR="00745D0E" w:rsidRPr="00EC5F32" w:rsidRDefault="00745D0E" w:rsidP="00745D0E">
                            <w:pPr>
                              <w:pStyle w:val="Bijschrift"/>
                              <w:rPr>
                                <w:noProof/>
                                <w:sz w:val="20"/>
                                <w:szCs w:val="20"/>
                                <w:lang w:eastAsia="en-US"/>
                              </w:rPr>
                            </w:pPr>
                            <w:bookmarkStart w:id="193" w:name="_Toc105527544"/>
                            <w:bookmarkStart w:id="194" w:name="_Toc105527684"/>
                            <w:bookmarkStart w:id="195" w:name="_Ref104554510"/>
                            <w:r>
                              <w:t xml:space="preserve">Figuur </w:t>
                            </w:r>
                            <w:r>
                              <w:fldChar w:fldCharType="begin"/>
                            </w:r>
                            <w:r>
                              <w:instrText xml:space="preserve"> SEQ Figuur \* ARABIC </w:instrText>
                            </w:r>
                            <w:r>
                              <w:fldChar w:fldCharType="separate"/>
                            </w:r>
                            <w:r w:rsidR="00FC58D5">
                              <w:rPr>
                                <w:noProof/>
                              </w:rPr>
                              <w:t>30</w:t>
                            </w:r>
                            <w:r>
                              <w:fldChar w:fldCharType="end"/>
                            </w:r>
                            <w:bookmarkEnd w:id="195"/>
                            <w:r>
                              <w:t xml:space="preserve"> </w:t>
                            </w:r>
                            <w:proofErr w:type="spellStart"/>
                            <w:r>
                              <w:t>Round</w:t>
                            </w:r>
                            <w:proofErr w:type="spellEnd"/>
                            <w:r>
                              <w:t xml:space="preserve"> </w:t>
                            </w:r>
                            <w:proofErr w:type="spellStart"/>
                            <w:r>
                              <w:t>robin</w:t>
                            </w:r>
                            <w:bookmarkEnd w:id="193"/>
                            <w:bookmarkEnd w:id="19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868841" id="Tekstvak 31" o:spid="_x0000_s1036" type="#_x0000_t202" style="position:absolute;margin-left:41.8pt;margin-top:44pt;width:93pt;height:.05pt;z-index:25170944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" stroked="f">
                <v:textbox style="mso-fit-shape-to-text:t" inset="0,0,0,0">
                  <w:txbxContent>
                    <w:p w14:paraId="1FF1EF24" w14:textId="0AEFC029" w:rsidR="00745D0E" w:rsidRPr="00EC5F32" w:rsidRDefault="00745D0E" w:rsidP="00745D0E">
                      <w:pPr>
                        <w:pStyle w:val="Bijschrift"/>
                        <w:rPr>
                          <w:noProof/>
                          <w:sz w:val="20"/>
                          <w:szCs w:val="20"/>
                          <w:lang w:eastAsia="en-US"/>
                        </w:rPr>
                      </w:pPr>
                      <w:bookmarkStart w:id="196" w:name="_Toc105527544"/>
                      <w:bookmarkStart w:id="197" w:name="_Toc105527684"/>
                      <w:bookmarkStart w:id="198" w:name="_Ref104554510"/>
                      <w:r>
                        <w:t xml:space="preserve">Figuur </w:t>
                      </w:r>
                      <w:r>
                        <w:fldChar w:fldCharType="begin"/>
                      </w:r>
                      <w:r>
                        <w:instrText xml:space="preserve"> SEQ Figuur \* ARABIC </w:instrText>
                      </w:r>
                      <w:r>
                        <w:fldChar w:fldCharType="separate"/>
                      </w:r>
                      <w:r w:rsidR="00FC58D5">
                        <w:rPr>
                          <w:noProof/>
                        </w:rPr>
                        <w:t>30</w:t>
                      </w:r>
                      <w:r>
                        <w:fldChar w:fldCharType="end"/>
                      </w:r>
                      <w:bookmarkEnd w:id="198"/>
                      <w:r>
                        <w:t xml:space="preserve"> </w:t>
                      </w:r>
                      <w:proofErr w:type="spellStart"/>
                      <w:r>
                        <w:t>Round</w:t>
                      </w:r>
                      <w:proofErr w:type="spellEnd"/>
                      <w:r>
                        <w:t xml:space="preserve"> </w:t>
                      </w:r>
                      <w:proofErr w:type="spellStart"/>
                      <w:r>
                        <w:t>robin</w:t>
                      </w:r>
                      <w:bookmarkEnd w:id="196"/>
                      <w:bookmarkEnd w:id="197"/>
                      <w:proofErr w:type="spellEnd"/>
                    </w:p>
                  </w:txbxContent>
                </v:textbox>
                <w10:wrap type="square" anchorx="margin"/>
              </v:shape>
            </w:pict>
          </mc:Fallback>
        </mc:AlternateContent>
      </w:r>
      <w:r w:rsidR="00745D0E">
        <w:t xml:space="preserve">In de meeste gevallen volstaat een </w:t>
      </w:r>
      <w:proofErr w:type="spellStart"/>
      <w:r w:rsidR="00745D0E">
        <w:t>Round</w:t>
      </w:r>
      <w:proofErr w:type="spellEnd"/>
      <w:r w:rsidR="00745D0E">
        <w:t xml:space="preserve"> </w:t>
      </w:r>
      <w:proofErr w:type="spellStart"/>
      <w:r w:rsidR="00745D0E">
        <w:t>robin</w:t>
      </w:r>
      <w:proofErr w:type="spellEnd"/>
      <w:r w:rsidR="00745D0E">
        <w:t xml:space="preserve"> methode. Het grote voordeel van de </w:t>
      </w:r>
      <w:proofErr w:type="spellStart"/>
      <w:r w:rsidR="00745D0E">
        <w:t>Round</w:t>
      </w:r>
      <w:proofErr w:type="spellEnd"/>
      <w:r w:rsidR="00745D0E">
        <w:t xml:space="preserve"> </w:t>
      </w:r>
      <w:proofErr w:type="spellStart"/>
      <w:r w:rsidR="00745D0E">
        <w:t>robin</w:t>
      </w:r>
      <w:proofErr w:type="spellEnd"/>
      <w:r w:rsidR="00745D0E">
        <w:t xml:space="preserve"> methode is dat het erg simpel is en goed te onderhouden voor kleine, compacte systemen met niet te veel taken die uitgevoerd moeten worden. De methode kent ook beperkingen. Als een apparaat een taak sneller moet uitvoeren dan dat het systeem door de loop loopt, werkt het systeem niet meer naar behoren. In het slechtste geval is de totale tijd dat het systeem doet over één loop de tijd van alle functies binnen de taken bij elkaar opgeteld. Een </w:t>
      </w:r>
      <w:proofErr w:type="spellStart"/>
      <w:r w:rsidR="00745D0E">
        <w:t>Round</w:t>
      </w:r>
      <w:proofErr w:type="spellEnd"/>
      <w:r w:rsidR="00745D0E">
        <w:t xml:space="preserve"> </w:t>
      </w:r>
      <w:proofErr w:type="spellStart"/>
      <w:r w:rsidR="00745D0E">
        <w:t>robin</w:t>
      </w:r>
      <w:proofErr w:type="spellEnd"/>
      <w:r w:rsidR="00745D0E">
        <w:t xml:space="preserve"> is ook niet robuust. Zodra er een taak wordt toegevoegd aan de loop kan het zijn dat een van de andere taken zijn timing schema niet meer haalt. Hierdoor komt het systeem in de problemen, bijvoorbeeld dat bij een oven het beeldscherm te traag ververst. Dit laatste kan beperkt worden door de tijdgebonden taken vaker terug te laten komen in de loop.</w:t>
      </w:r>
    </w:p>
    <w:p w14:paraId="715F7752" w14:textId="77777777" w:rsidR="00745D0E" w:rsidRDefault="00745D0E" w:rsidP="00745D0E"/>
    <w:p w14:paraId="767176FA" w14:textId="77777777" w:rsidR="00745D0E" w:rsidRPr="006F6C60" w:rsidRDefault="00745D0E" w:rsidP="00745D0E">
      <w:pPr>
        <w:rPr>
          <w:b/>
          <w:bCs/>
        </w:rPr>
      </w:pPr>
      <w:proofErr w:type="spellStart"/>
      <w:r w:rsidRPr="006F6C60">
        <w:rPr>
          <w:b/>
          <w:bCs/>
        </w:rPr>
        <w:t>Round</w:t>
      </w:r>
      <w:proofErr w:type="spellEnd"/>
      <w:r w:rsidRPr="006F6C60">
        <w:rPr>
          <w:b/>
          <w:bCs/>
        </w:rPr>
        <w:t xml:space="preserve"> </w:t>
      </w:r>
      <w:proofErr w:type="spellStart"/>
      <w:r w:rsidRPr="006F6C60">
        <w:rPr>
          <w:b/>
          <w:bCs/>
        </w:rPr>
        <w:t>robin</w:t>
      </w:r>
      <w:proofErr w:type="spellEnd"/>
      <w:r w:rsidRPr="006F6C60">
        <w:rPr>
          <w:b/>
          <w:bCs/>
        </w:rPr>
        <w:t xml:space="preserve"> </w:t>
      </w:r>
      <w:proofErr w:type="spellStart"/>
      <w:r>
        <w:rPr>
          <w:b/>
          <w:bCs/>
        </w:rPr>
        <w:t>with</w:t>
      </w:r>
      <w:proofErr w:type="spellEnd"/>
      <w:r w:rsidRPr="006F6C60">
        <w:rPr>
          <w:b/>
          <w:bCs/>
        </w:rPr>
        <w:t xml:space="preserve"> </w:t>
      </w:r>
      <w:proofErr w:type="spellStart"/>
      <w:r w:rsidRPr="006F6C60">
        <w:rPr>
          <w:b/>
          <w:bCs/>
        </w:rPr>
        <w:t>interrupt</w:t>
      </w:r>
      <w:proofErr w:type="spellEnd"/>
    </w:p>
    <w:p w14:paraId="79EE4E20" w14:textId="067FC406" w:rsidR="00745D0E" w:rsidRDefault="00745D0E" w:rsidP="00745D0E">
      <w:r>
        <w:t>De “</w:t>
      </w:r>
      <w:proofErr w:type="spellStart"/>
      <w:r>
        <w:t>Round</w:t>
      </w:r>
      <w:proofErr w:type="spellEnd"/>
      <w:r>
        <w:t xml:space="preserve"> </w:t>
      </w:r>
      <w:proofErr w:type="spellStart"/>
      <w:r>
        <w:t>robin</w:t>
      </w:r>
      <w:proofErr w:type="spellEnd"/>
      <w:r>
        <w:t xml:space="preserve"> </w:t>
      </w:r>
      <w:proofErr w:type="spellStart"/>
      <w:r>
        <w:t>with</w:t>
      </w:r>
      <w:proofErr w:type="spellEnd"/>
      <w:r>
        <w:t xml:space="preserve"> </w:t>
      </w:r>
      <w:proofErr w:type="spellStart"/>
      <w:r>
        <w:t>interrupt</w:t>
      </w:r>
      <w:proofErr w:type="spellEnd"/>
      <w:r>
        <w:t xml:space="preserve">” voegt een extra stap toe aan de performance van de </w:t>
      </w:r>
      <w:proofErr w:type="spellStart"/>
      <w:r>
        <w:t>Round</w:t>
      </w:r>
      <w:proofErr w:type="spellEnd"/>
      <w:r>
        <w:t xml:space="preserve"> </w:t>
      </w:r>
      <w:proofErr w:type="spellStart"/>
      <w:r>
        <w:t>robin</w:t>
      </w:r>
      <w:proofErr w:type="spellEnd"/>
      <w:r>
        <w:t xml:space="preserve"> methode. Hier worden belangrijke taken binnen het systeem aangeroepen door een </w:t>
      </w:r>
      <w:proofErr w:type="spellStart"/>
      <w:r>
        <w:t>interrupt</w:t>
      </w:r>
      <w:proofErr w:type="spellEnd"/>
      <w:r>
        <w:t xml:space="preserve"> (vaak een “hardware </w:t>
      </w:r>
      <w:proofErr w:type="spellStart"/>
      <w:r>
        <w:t>interrupt</w:t>
      </w:r>
      <w:proofErr w:type="spellEnd"/>
      <w:r>
        <w:t>”) en uitg</w:t>
      </w:r>
      <w:r w:rsidR="004C334E">
        <w:t>e</w:t>
      </w:r>
      <w:r>
        <w:t xml:space="preserve">voerd door een </w:t>
      </w:r>
      <w:proofErr w:type="spellStart"/>
      <w:r>
        <w:t>Interrupt</w:t>
      </w:r>
      <w:proofErr w:type="spellEnd"/>
      <w:r>
        <w:t xml:space="preserve"> Service Routine (</w:t>
      </w:r>
      <w:r w:rsidRPr="00123D70">
        <w:t>ISR</w:t>
      </w:r>
      <w:r>
        <w:t xml:space="preserve">). </w:t>
      </w:r>
    </w:p>
    <w:p w14:paraId="463824D3" w14:textId="77777777" w:rsidR="00745D0E" w:rsidRDefault="00745D0E" w:rsidP="00745D0E">
      <w:r>
        <w:rPr>
          <w:noProof/>
        </w:rPr>
        <w:drawing>
          <wp:anchor distT="0" distB="0" distL="114300" distR="114300" simplePos="0" relativeHeight="251707392" behindDoc="0" locked="0" layoutInCell="1" allowOverlap="1" wp14:anchorId="1003A773" wp14:editId="773BA4D1">
            <wp:simplePos x="0" y="0"/>
            <wp:positionH relativeFrom="column">
              <wp:posOffset>3731895</wp:posOffset>
            </wp:positionH>
            <wp:positionV relativeFrom="paragraph">
              <wp:posOffset>12700</wp:posOffset>
            </wp:positionV>
            <wp:extent cx="2324100" cy="2143125"/>
            <wp:effectExtent l="0" t="0" r="0" b="9525"/>
            <wp:wrapSquare wrapText="bothSides"/>
            <wp:docPr id="2"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fbeelding 2"/>
                    <pic:cNvPicPr/>
                  </pic:nvPicPr>
                  <pic:blipFill>
                    <a:blip r:embed="rId67"/>
                    <a:stretch>
                      <a:fillRect/>
                    </a:stretch>
                  </pic:blipFill>
                  <pic:spPr>
                    <a:xfrm>
                      <a:off x="0" y="0"/>
                      <a:ext cx="2324100" cy="2143125"/>
                    </a:xfrm>
                    <a:prstGeom prst="rect">
                      <a:avLst/>
                    </a:prstGeom>
                  </pic:spPr>
                </pic:pic>
              </a:graphicData>
            </a:graphic>
          </wp:anchor>
        </w:drawing>
      </w:r>
    </w:p>
    <w:p w14:paraId="72E98E96" w14:textId="60F5CED2" w:rsidR="00745D0E" w:rsidRDefault="00745D0E" w:rsidP="00745D0E">
      <w:r>
        <w:rPr>
          <w:noProof/>
        </w:rPr>
        <mc:AlternateContent>
          <mc:Choice Requires="wps">
            <w:drawing>
              <wp:anchor distT="0" distB="0" distL="114300" distR="114300" simplePos="0" relativeHeight="251710464" behindDoc="0" locked="0" layoutInCell="1" allowOverlap="1" wp14:anchorId="462ECF0D" wp14:editId="0CC9F992">
                <wp:simplePos x="0" y="0"/>
                <wp:positionH relativeFrom="column">
                  <wp:posOffset>3740150</wp:posOffset>
                </wp:positionH>
                <wp:positionV relativeFrom="paragraph">
                  <wp:posOffset>2227580</wp:posOffset>
                </wp:positionV>
                <wp:extent cx="2324100" cy="635"/>
                <wp:effectExtent l="0" t="0" r="0" b="0"/>
                <wp:wrapSquare wrapText="bothSides"/>
                <wp:docPr id="32" name="Tekstvak 32"/>
                <wp:cNvGraphicFramePr/>
                <a:graphic xmlns:a="http://schemas.openxmlformats.org/drawingml/2006/main">
                  <a:graphicData uri="http://schemas.microsoft.com/office/word/2010/wordprocessingShape">
                    <wps:wsp>
                      <wps:cNvSpPr txBox="1"/>
                      <wps:spPr>
                        <a:xfrm>
                          <a:off x="0" y="0"/>
                          <a:ext cx="2324100" cy="635"/>
                        </a:xfrm>
                        <a:prstGeom prst="rect">
                          <a:avLst/>
                        </a:prstGeom>
                        <a:solidFill>
                          <a:prstClr val="white"/>
                        </a:solidFill>
                        <a:ln>
                          <a:noFill/>
                        </a:ln>
                      </wps:spPr>
                      <wps:txbx>
                        <w:txbxContent>
                          <w:p w14:paraId="1F6FF273" w14:textId="0C2CE21B" w:rsidR="00745D0E" w:rsidRPr="00E26E62" w:rsidRDefault="00745D0E" w:rsidP="00745D0E">
                            <w:pPr>
                              <w:pStyle w:val="Bijschrift"/>
                              <w:rPr>
                                <w:noProof/>
                                <w:sz w:val="20"/>
                                <w:szCs w:val="20"/>
                                <w:lang w:eastAsia="en-US"/>
                              </w:rPr>
                            </w:pPr>
                            <w:bookmarkStart w:id="199" w:name="_Toc105527545"/>
                            <w:bookmarkStart w:id="200" w:name="_Toc105527685"/>
                            <w:bookmarkStart w:id="201" w:name="_Ref104554534"/>
                            <w:r>
                              <w:t xml:space="preserve">Figuur </w:t>
                            </w:r>
                            <w:r>
                              <w:fldChar w:fldCharType="begin"/>
                            </w:r>
                            <w:r>
                              <w:instrText xml:space="preserve"> SEQ Figuur \* ARABIC </w:instrText>
                            </w:r>
                            <w:r>
                              <w:fldChar w:fldCharType="separate"/>
                            </w:r>
                            <w:r w:rsidR="00FC58D5">
                              <w:rPr>
                                <w:noProof/>
                              </w:rPr>
                              <w:t>31</w:t>
                            </w:r>
                            <w:r>
                              <w:fldChar w:fldCharType="end"/>
                            </w:r>
                            <w:bookmarkEnd w:id="201"/>
                            <w:r>
                              <w:t xml:space="preserve"> </w:t>
                            </w:r>
                            <w:proofErr w:type="spellStart"/>
                            <w:r>
                              <w:t>Round</w:t>
                            </w:r>
                            <w:proofErr w:type="spellEnd"/>
                            <w:r>
                              <w:t xml:space="preserve"> </w:t>
                            </w:r>
                            <w:proofErr w:type="spellStart"/>
                            <w:r>
                              <w:t>robin</w:t>
                            </w:r>
                            <w:proofErr w:type="spellEnd"/>
                            <w:r>
                              <w:t xml:space="preserve"> </w:t>
                            </w:r>
                            <w:proofErr w:type="spellStart"/>
                            <w:r>
                              <w:t>with</w:t>
                            </w:r>
                            <w:proofErr w:type="spellEnd"/>
                            <w:r>
                              <w:t xml:space="preserve"> </w:t>
                            </w:r>
                            <w:proofErr w:type="spellStart"/>
                            <w:r>
                              <w:t>interrupt</w:t>
                            </w:r>
                            <w:bookmarkEnd w:id="199"/>
                            <w:bookmarkEnd w:id="20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2ECF0D" id="Tekstvak 32" o:spid="_x0000_s1037" type="#_x0000_t202" style="position:absolute;margin-left:294.5pt;margin-top:175.4pt;width:183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" stroked="f">
                <v:textbox style="mso-fit-shape-to-text:t" inset="0,0,0,0">
                  <w:txbxContent>
                    <w:p w14:paraId="1F6FF273" w14:textId="0C2CE21B" w:rsidR="00745D0E" w:rsidRPr="00E26E62" w:rsidRDefault="00745D0E" w:rsidP="00745D0E">
                      <w:pPr>
                        <w:pStyle w:val="Bijschrift"/>
                        <w:rPr>
                          <w:noProof/>
                          <w:sz w:val="20"/>
                          <w:szCs w:val="20"/>
                          <w:lang w:eastAsia="en-US"/>
                        </w:rPr>
                      </w:pPr>
                      <w:bookmarkStart w:id="202" w:name="_Toc105527545"/>
                      <w:bookmarkStart w:id="203" w:name="_Toc105527685"/>
                      <w:bookmarkStart w:id="204" w:name="_Ref104554534"/>
                      <w:r>
                        <w:t xml:space="preserve">Figuur </w:t>
                      </w:r>
                      <w:r>
                        <w:fldChar w:fldCharType="begin"/>
                      </w:r>
                      <w:r>
                        <w:instrText xml:space="preserve"> SEQ Figuur \* ARABIC </w:instrText>
                      </w:r>
                      <w:r>
                        <w:fldChar w:fldCharType="separate"/>
                      </w:r>
                      <w:r w:rsidR="00FC58D5">
                        <w:rPr>
                          <w:noProof/>
                        </w:rPr>
                        <w:t>31</w:t>
                      </w:r>
                      <w:r>
                        <w:fldChar w:fldCharType="end"/>
                      </w:r>
                      <w:bookmarkEnd w:id="204"/>
                      <w:r>
                        <w:t xml:space="preserve"> </w:t>
                      </w:r>
                      <w:proofErr w:type="spellStart"/>
                      <w:r>
                        <w:t>Round</w:t>
                      </w:r>
                      <w:proofErr w:type="spellEnd"/>
                      <w:r>
                        <w:t xml:space="preserve"> </w:t>
                      </w:r>
                      <w:proofErr w:type="spellStart"/>
                      <w:r>
                        <w:t>robin</w:t>
                      </w:r>
                      <w:proofErr w:type="spellEnd"/>
                      <w:r>
                        <w:t xml:space="preserve"> </w:t>
                      </w:r>
                      <w:proofErr w:type="spellStart"/>
                      <w:r>
                        <w:t>with</w:t>
                      </w:r>
                      <w:proofErr w:type="spellEnd"/>
                      <w:r>
                        <w:t xml:space="preserve"> </w:t>
                      </w:r>
                      <w:proofErr w:type="spellStart"/>
                      <w:r>
                        <w:t>interrupt</w:t>
                      </w:r>
                      <w:bookmarkEnd w:id="202"/>
                      <w:bookmarkEnd w:id="203"/>
                      <w:proofErr w:type="spellEnd"/>
                    </w:p>
                  </w:txbxContent>
                </v:textbox>
                <w10:wrap type="square"/>
              </v:shape>
            </w:pict>
          </mc:Fallback>
        </mc:AlternateContent>
      </w:r>
      <w:r w:rsidRPr="008F2B46">
        <w:t>Een</w:t>
      </w:r>
      <w:r>
        <w:t xml:space="preserve"> </w:t>
      </w:r>
      <w:r w:rsidRPr="008F2B46">
        <w:t xml:space="preserve">hardware </w:t>
      </w:r>
      <w:proofErr w:type="spellStart"/>
      <w:r w:rsidRPr="008F2B46">
        <w:t>interrupt</w:t>
      </w:r>
      <w:proofErr w:type="spellEnd"/>
      <w:r w:rsidRPr="008F2B46">
        <w:t xml:space="preserve"> is een onderbreking die gegenereerd wordt door </w:t>
      </w:r>
      <w:r>
        <w:t xml:space="preserve">een extern signaal, denk aan een button </w:t>
      </w:r>
      <w:proofErr w:type="spellStart"/>
      <w:r>
        <w:t>press</w:t>
      </w:r>
      <w:proofErr w:type="spellEnd"/>
      <w:r>
        <w:t xml:space="preserve">, timer of data op een bus. </w:t>
      </w:r>
      <w:r w:rsidRPr="008F2B46">
        <w:t>Zodra de</w:t>
      </w:r>
      <w:r>
        <w:t xml:space="preserve"> onderbreking</w:t>
      </w:r>
      <w:r w:rsidRPr="008F2B46">
        <w:t xml:space="preserve"> plaatsvind</w:t>
      </w:r>
      <w:r>
        <w:t>t</w:t>
      </w:r>
      <w:r w:rsidRPr="008F2B46">
        <w:t xml:space="preserve"> wordt er in de </w:t>
      </w:r>
      <w:proofErr w:type="spellStart"/>
      <w:r w:rsidRPr="008F2B46">
        <w:t>core</w:t>
      </w:r>
      <w:proofErr w:type="spellEnd"/>
      <w:r w:rsidRPr="008F2B46">
        <w:t xml:space="preserve">, waar het signaal naar toe gaat, een ISR uitgevoerd. Deze ISR onderbreekt de </w:t>
      </w:r>
      <w:r>
        <w:t>loop</w:t>
      </w:r>
      <w:r w:rsidRPr="008F2B46">
        <w:t xml:space="preserve"> en voert de specifieke code uit die in de ISR staat. Daarna </w:t>
      </w:r>
      <w:r>
        <w:t xml:space="preserve">wordt het proces weer opgepakt in de loop </w:t>
      </w:r>
      <w:sdt>
        <w:sdtPr>
          <w:id w:val="483123509"/>
          <w:citation/>
        </w:sdtPr>
        <w:sdtEndPr/>
        <w:sdtContent>
          <w:r>
            <w:fldChar w:fldCharType="begin"/>
          </w:r>
          <w:r>
            <w:instrText xml:space="preserve"> CITATION Int \l 1043 </w:instrText>
          </w:r>
          <w:r>
            <w:fldChar w:fldCharType="separate"/>
          </w:r>
          <w:r w:rsidR="002E5907">
            <w:rPr>
              <w:noProof/>
            </w:rPr>
            <w:t>[19]</w:t>
          </w:r>
          <w:r>
            <w:fldChar w:fldCharType="end"/>
          </w:r>
        </w:sdtContent>
      </w:sdt>
      <w:r w:rsidRPr="008F2B46">
        <w:t xml:space="preserve">. </w:t>
      </w:r>
      <w:r>
        <w:fldChar w:fldCharType="begin"/>
      </w:r>
      <w:r>
        <w:instrText xml:space="preserve"> REF _Ref104554534 \h </w:instrText>
      </w:r>
      <w:r>
        <w:fldChar w:fldCharType="separate"/>
      </w:r>
      <w:r w:rsidR="00FC58D5">
        <w:t xml:space="preserve">Figuur </w:t>
      </w:r>
      <w:r w:rsidR="00FC58D5">
        <w:rPr>
          <w:noProof/>
        </w:rPr>
        <w:t>31</w:t>
      </w:r>
      <w:r>
        <w:fldChar w:fldCharType="end"/>
      </w:r>
      <w:r>
        <w:t xml:space="preserve"> is een schematische weergave van een ISR.</w:t>
      </w:r>
    </w:p>
    <w:p w14:paraId="05100BD4" w14:textId="77777777" w:rsidR="00745D0E" w:rsidRDefault="00745D0E" w:rsidP="00745D0E"/>
    <w:p w14:paraId="1A85F11B" w14:textId="587E1934" w:rsidR="00745D0E" w:rsidRDefault="00745D0E" w:rsidP="00515D6B">
      <w:r>
        <w:t xml:space="preserve">Het grote voordeel van een </w:t>
      </w:r>
      <w:proofErr w:type="spellStart"/>
      <w:r>
        <w:t>Round</w:t>
      </w:r>
      <w:proofErr w:type="spellEnd"/>
      <w:r>
        <w:t xml:space="preserve"> </w:t>
      </w:r>
      <w:proofErr w:type="spellStart"/>
      <w:r>
        <w:t>robin</w:t>
      </w:r>
      <w:proofErr w:type="spellEnd"/>
      <w:r>
        <w:t xml:space="preserve"> </w:t>
      </w:r>
      <w:proofErr w:type="spellStart"/>
      <w:r>
        <w:t>with</w:t>
      </w:r>
      <w:proofErr w:type="spellEnd"/>
      <w:r>
        <w:t xml:space="preserve"> </w:t>
      </w:r>
      <w:proofErr w:type="spellStart"/>
      <w:r>
        <w:t>interrupt</w:t>
      </w:r>
      <w:proofErr w:type="spellEnd"/>
      <w:r>
        <w:t xml:space="preserve"> is dat de </w:t>
      </w:r>
      <w:proofErr w:type="spellStart"/>
      <w:r>
        <w:t>interrupt</w:t>
      </w:r>
      <w:proofErr w:type="spellEnd"/>
      <w:r>
        <w:t xml:space="preserve"> ervoor zorgt dat taken met een hoge prioriteit direct uitgevoerd worden en niet afhankelijk zijn van het doorlopen van de loop. Doordat de methode afgeleid is van de </w:t>
      </w:r>
      <w:proofErr w:type="spellStart"/>
      <w:r>
        <w:t>Round</w:t>
      </w:r>
      <w:proofErr w:type="spellEnd"/>
      <w:r>
        <w:t xml:space="preserve"> </w:t>
      </w:r>
      <w:proofErr w:type="spellStart"/>
      <w:r>
        <w:t>robin</w:t>
      </w:r>
      <w:proofErr w:type="spellEnd"/>
      <w:r>
        <w:t xml:space="preserve"> is de implementatie makkelijk en goed te onderhouden. Door een </w:t>
      </w:r>
      <w:proofErr w:type="spellStart"/>
      <w:r>
        <w:t>interrupt</w:t>
      </w:r>
      <w:proofErr w:type="spellEnd"/>
      <w:r>
        <w:t xml:space="preserve"> in te voegen kan er ook een probleem ontstaan. Als een taak bezig is met een berekening, en die wordt onderbroken door een </w:t>
      </w:r>
      <w:proofErr w:type="spellStart"/>
      <w:r>
        <w:t>interrupt</w:t>
      </w:r>
      <w:proofErr w:type="spellEnd"/>
      <w:r>
        <w:t xml:space="preserve"> die de data van de berekening vernieuwd, kan dat tot verkeerde resultaten leiden (</w:t>
      </w:r>
      <w:r w:rsidRPr="00CB0DC0">
        <w:t>bijlage</w:t>
      </w:r>
      <w:r w:rsidR="00CB0DC0">
        <w:t xml:space="preserve"> </w:t>
      </w:r>
      <w:r w:rsidR="00CB0DC0" w:rsidRPr="00B1781D">
        <w:t>VI.</w:t>
      </w:r>
      <w:r w:rsidR="00B1781D">
        <w:t xml:space="preserve"> </w:t>
      </w:r>
      <w:r w:rsidR="00B1781D">
        <w:fldChar w:fldCharType="begin"/>
      </w:r>
      <w:r w:rsidR="00B1781D">
        <w:instrText xml:space="preserve"> REF _Ref105422204 \h </w:instrText>
      </w:r>
      <w:r w:rsidR="00B1781D">
        <w:fldChar w:fldCharType="separate"/>
      </w:r>
      <w:proofErr w:type="spellStart"/>
      <w:r w:rsidR="00FC58D5" w:rsidRPr="00700394">
        <w:t>False</w:t>
      </w:r>
      <w:proofErr w:type="spellEnd"/>
      <w:r w:rsidR="00FC58D5" w:rsidRPr="00700394">
        <w:t xml:space="preserve"> data</w:t>
      </w:r>
      <w:r w:rsidR="00B1781D">
        <w:fldChar w:fldCharType="end"/>
      </w:r>
      <w:r>
        <w:t>). Hier moet goed rekening mee gehouden worden als deze methode wordt geïmplementeerd.</w:t>
      </w:r>
    </w:p>
    <w:p w14:paraId="1D6B15AE" w14:textId="2FF664CE" w:rsidR="00745D0E" w:rsidRPr="00DF1AD7" w:rsidRDefault="00745D0E" w:rsidP="00745D0E">
      <w:pPr>
        <w:rPr>
          <w:b/>
          <w:bCs/>
        </w:rPr>
      </w:pPr>
      <w:proofErr w:type="spellStart"/>
      <w:r w:rsidRPr="00DF1AD7">
        <w:rPr>
          <w:b/>
          <w:bCs/>
        </w:rPr>
        <w:lastRenderedPageBreak/>
        <w:t>Function</w:t>
      </w:r>
      <w:proofErr w:type="spellEnd"/>
      <w:r w:rsidRPr="00DF1AD7">
        <w:rPr>
          <w:b/>
          <w:bCs/>
        </w:rPr>
        <w:t xml:space="preserve"> Queue </w:t>
      </w:r>
      <w:proofErr w:type="spellStart"/>
      <w:r w:rsidRPr="00DF1AD7">
        <w:rPr>
          <w:b/>
          <w:bCs/>
        </w:rPr>
        <w:t>Scheduling</w:t>
      </w:r>
      <w:proofErr w:type="spellEnd"/>
    </w:p>
    <w:p w14:paraId="302B7F71" w14:textId="77777777" w:rsidR="00745D0E" w:rsidRPr="002E58B0" w:rsidRDefault="00745D0E" w:rsidP="00745D0E">
      <w:r w:rsidRPr="002E58B0">
        <w:t>De methode “</w:t>
      </w:r>
      <w:proofErr w:type="spellStart"/>
      <w:r w:rsidRPr="002E58B0">
        <w:t>Function</w:t>
      </w:r>
      <w:proofErr w:type="spellEnd"/>
      <w:r w:rsidRPr="002E58B0">
        <w:t xml:space="preserve"> Queue </w:t>
      </w:r>
      <w:proofErr w:type="spellStart"/>
      <w:r w:rsidRPr="002E58B0">
        <w:t>Scheduling</w:t>
      </w:r>
      <w:proofErr w:type="spellEnd"/>
      <w:r w:rsidRPr="002E58B0">
        <w:t xml:space="preserve">” </w:t>
      </w:r>
      <w:r>
        <w:t xml:space="preserve">maakt net als de </w:t>
      </w:r>
      <w:proofErr w:type="spellStart"/>
      <w:r>
        <w:t>Round</w:t>
      </w:r>
      <w:proofErr w:type="spellEnd"/>
      <w:r>
        <w:t xml:space="preserve"> </w:t>
      </w:r>
      <w:proofErr w:type="spellStart"/>
      <w:r>
        <w:t>robin</w:t>
      </w:r>
      <w:proofErr w:type="spellEnd"/>
      <w:r>
        <w:t xml:space="preserve"> </w:t>
      </w:r>
      <w:proofErr w:type="spellStart"/>
      <w:r>
        <w:t>with</w:t>
      </w:r>
      <w:proofErr w:type="spellEnd"/>
      <w:r>
        <w:t xml:space="preserve"> </w:t>
      </w:r>
      <w:proofErr w:type="spellStart"/>
      <w:r>
        <w:t>interrupt</w:t>
      </w:r>
      <w:proofErr w:type="spellEnd"/>
      <w:r>
        <w:t xml:space="preserve"> gebruik van </w:t>
      </w:r>
      <w:proofErr w:type="spellStart"/>
      <w:r>
        <w:t>interrupts</w:t>
      </w:r>
      <w:proofErr w:type="spellEnd"/>
      <w:r>
        <w:t xml:space="preserve">. De </w:t>
      </w:r>
      <w:proofErr w:type="spellStart"/>
      <w:r>
        <w:t>interrupts</w:t>
      </w:r>
      <w:proofErr w:type="spellEnd"/>
      <w:r>
        <w:t xml:space="preserve"> worden binnen deze methode voorzien van een prioritair level. Zodra een </w:t>
      </w:r>
      <w:proofErr w:type="spellStart"/>
      <w:r>
        <w:t>interrupt</w:t>
      </w:r>
      <w:proofErr w:type="spellEnd"/>
      <w:r>
        <w:t xml:space="preserve"> een ISR aanroept, wordt deze in een wachtrij gezet. Deze wachtrij wordt door de loop van het systeem uitgevoerd op volgorde van </w:t>
      </w:r>
      <w:proofErr w:type="spellStart"/>
      <w:r>
        <w:t>ISR’s</w:t>
      </w:r>
      <w:proofErr w:type="spellEnd"/>
      <w:r>
        <w:t xml:space="preserve"> met een hoge prioriteit naar </w:t>
      </w:r>
      <w:proofErr w:type="spellStart"/>
      <w:r>
        <w:t>ISR’s</w:t>
      </w:r>
      <w:proofErr w:type="spellEnd"/>
      <w:r>
        <w:t xml:space="preserve"> met een lage prioriteit. Het voordeel van deze methode is dat je prioriteit kan geven aan bepaalde </w:t>
      </w:r>
      <w:proofErr w:type="spellStart"/>
      <w:r>
        <w:t>interrupts</w:t>
      </w:r>
      <w:proofErr w:type="spellEnd"/>
      <w:r>
        <w:t xml:space="preserve">. Het nadeel is dat deze methode gecompliceerder is dan de hiervoor genoemde methodes. Daarnaast kan ook bij deze methode </w:t>
      </w:r>
      <w:proofErr w:type="spellStart"/>
      <w:r>
        <w:t>False</w:t>
      </w:r>
      <w:proofErr w:type="spellEnd"/>
      <w:r>
        <w:t xml:space="preserve"> data optreden. Ook kan het voorkomen dat een ISR met een lage prioriteit nooit uitgevoerd kan worden omdat er telkens een ISR tussen komt met een hogere prioriteit.</w:t>
      </w:r>
    </w:p>
    <w:p w14:paraId="0FC4D39E" w14:textId="77777777" w:rsidR="00745D0E" w:rsidRPr="002E58B0" w:rsidRDefault="00745D0E" w:rsidP="00745D0E"/>
    <w:p w14:paraId="0CF70568" w14:textId="77777777" w:rsidR="00745D0E" w:rsidRPr="00DF1AD7" w:rsidRDefault="00745D0E" w:rsidP="00745D0E">
      <w:pPr>
        <w:rPr>
          <w:b/>
          <w:bCs/>
        </w:rPr>
      </w:pPr>
      <w:r w:rsidRPr="00DF1AD7">
        <w:rPr>
          <w:b/>
          <w:bCs/>
        </w:rPr>
        <w:t>Real Time Operating System</w:t>
      </w:r>
    </w:p>
    <w:p w14:paraId="7B971250" w14:textId="77777777" w:rsidR="00745D0E" w:rsidRDefault="00745D0E" w:rsidP="00745D0E">
      <w:r>
        <w:t>Een “Real Time Operating System” RTOS draait op basis van “</w:t>
      </w:r>
      <w:proofErr w:type="spellStart"/>
      <w:r>
        <w:t>tasks</w:t>
      </w:r>
      <w:proofErr w:type="spellEnd"/>
      <w:r>
        <w:t xml:space="preserve">”. Elke </w:t>
      </w:r>
      <w:proofErr w:type="spellStart"/>
      <w:r>
        <w:t>tasks</w:t>
      </w:r>
      <w:proofErr w:type="spellEnd"/>
      <w:r>
        <w:t xml:space="preserve"> heeft zijn eigen functie en prioriteit. Er wordt geen gebruik gemaakt van een loop waardoor het makkelijk is om </w:t>
      </w:r>
      <w:proofErr w:type="spellStart"/>
      <w:r>
        <w:t>tasks</w:t>
      </w:r>
      <w:proofErr w:type="spellEnd"/>
      <w:r>
        <w:t xml:space="preserve"> toe te voegen en te verwijderen. De RTOS plant op basis van de prioriteit van de </w:t>
      </w:r>
      <w:proofErr w:type="spellStart"/>
      <w:r>
        <w:t>tasks</w:t>
      </w:r>
      <w:proofErr w:type="spellEnd"/>
      <w:r>
        <w:t xml:space="preserve"> welke </w:t>
      </w:r>
      <w:proofErr w:type="spellStart"/>
      <w:r>
        <w:t>task</w:t>
      </w:r>
      <w:proofErr w:type="spellEnd"/>
      <w:r>
        <w:t xml:space="preserve"> eerst uitgevoerd moet worden. Een </w:t>
      </w:r>
      <w:proofErr w:type="spellStart"/>
      <w:r>
        <w:t>task</w:t>
      </w:r>
      <w:proofErr w:type="spellEnd"/>
      <w:r>
        <w:t xml:space="preserve"> kan zich in één van de volgende toestanden bevinden:</w:t>
      </w:r>
    </w:p>
    <w:p w14:paraId="6DA6755B" w14:textId="77777777" w:rsidR="00745D0E" w:rsidRPr="000B5A14" w:rsidRDefault="00745D0E" w:rsidP="00745D0E">
      <w:pPr>
        <w:pStyle w:val="Lijstalinea"/>
        <w:numPr>
          <w:ilvl w:val="0"/>
          <w:numId w:val="29"/>
        </w:numPr>
      </w:pPr>
      <w:r>
        <w:rPr>
          <w:b/>
          <w:bCs/>
        </w:rPr>
        <w:t>Running</w:t>
      </w:r>
    </w:p>
    <w:p w14:paraId="25F10C49" w14:textId="77777777" w:rsidR="00745D0E" w:rsidRPr="000B5A14" w:rsidRDefault="00745D0E" w:rsidP="00745D0E">
      <w:pPr>
        <w:pStyle w:val="Lijstalinea"/>
      </w:pPr>
      <w:r>
        <w:t xml:space="preserve">De </w:t>
      </w:r>
      <w:proofErr w:type="spellStart"/>
      <w:r>
        <w:t>task</w:t>
      </w:r>
      <w:proofErr w:type="spellEnd"/>
      <w:r>
        <w:t xml:space="preserve"> wordt uitgevoerd door de processor. Er kan maar één taak tegelijkertijd uitgevoerd worden.</w:t>
      </w:r>
    </w:p>
    <w:p w14:paraId="2B711979" w14:textId="77777777" w:rsidR="00745D0E" w:rsidRPr="000B5A14" w:rsidRDefault="00745D0E" w:rsidP="00745D0E">
      <w:pPr>
        <w:pStyle w:val="Lijstalinea"/>
        <w:numPr>
          <w:ilvl w:val="0"/>
          <w:numId w:val="29"/>
        </w:numPr>
      </w:pPr>
      <w:r>
        <w:rPr>
          <w:b/>
          <w:bCs/>
        </w:rPr>
        <w:t>Ready</w:t>
      </w:r>
    </w:p>
    <w:p w14:paraId="2CEAFF57" w14:textId="77777777" w:rsidR="00745D0E" w:rsidRDefault="00745D0E" w:rsidP="00745D0E">
      <w:pPr>
        <w:pStyle w:val="Lijstalinea"/>
      </w:pPr>
      <w:r w:rsidRPr="000B5A14">
        <w:t xml:space="preserve">Alle data </w:t>
      </w:r>
      <w:r>
        <w:t>zijn</w:t>
      </w:r>
      <w:r w:rsidRPr="000B5A14">
        <w:t xml:space="preserve"> aanwezig o</w:t>
      </w:r>
      <w:r>
        <w:t xml:space="preserve">m de </w:t>
      </w:r>
      <w:proofErr w:type="spellStart"/>
      <w:r>
        <w:t>task</w:t>
      </w:r>
      <w:proofErr w:type="spellEnd"/>
      <w:r>
        <w:t xml:space="preserve"> uit te voeren wanneer de processor beschikbaar is. Er kunnen meerdere </w:t>
      </w:r>
      <w:proofErr w:type="spellStart"/>
      <w:r>
        <w:t>tasks</w:t>
      </w:r>
      <w:proofErr w:type="spellEnd"/>
      <w:r>
        <w:t xml:space="preserve"> beschikbaar zijn en de processor bepaalt</w:t>
      </w:r>
    </w:p>
    <w:p w14:paraId="4E5271EA" w14:textId="77777777" w:rsidR="00745D0E" w:rsidRPr="000B5A14" w:rsidRDefault="00745D0E" w:rsidP="00745D0E">
      <w:pPr>
        <w:pStyle w:val="Lijstalinea"/>
      </w:pPr>
      <w:r>
        <w:t xml:space="preserve"> aan de hand van de prioriteit, in welke volgorde de </w:t>
      </w:r>
      <w:proofErr w:type="spellStart"/>
      <w:r>
        <w:t>tasks</w:t>
      </w:r>
      <w:proofErr w:type="spellEnd"/>
      <w:r>
        <w:t xml:space="preserve"> uitgevoerd worden.</w:t>
      </w:r>
    </w:p>
    <w:p w14:paraId="4BE8F885" w14:textId="77777777" w:rsidR="00745D0E" w:rsidRDefault="00745D0E" w:rsidP="00745D0E">
      <w:pPr>
        <w:pStyle w:val="Lijstalinea"/>
        <w:numPr>
          <w:ilvl w:val="0"/>
          <w:numId w:val="29"/>
        </w:numPr>
      </w:pPr>
      <w:proofErr w:type="spellStart"/>
      <w:r>
        <w:rPr>
          <w:b/>
          <w:bCs/>
        </w:rPr>
        <w:t>Blocked</w:t>
      </w:r>
      <w:proofErr w:type="spellEnd"/>
      <w:r>
        <w:t xml:space="preserve"> </w:t>
      </w:r>
    </w:p>
    <w:p w14:paraId="4392F057" w14:textId="77777777" w:rsidR="00745D0E" w:rsidRDefault="00745D0E" w:rsidP="00745D0E">
      <w:pPr>
        <w:pStyle w:val="Lijstalinea"/>
      </w:pPr>
      <w:r w:rsidRPr="000E044A">
        <w:t xml:space="preserve">Een </w:t>
      </w:r>
      <w:proofErr w:type="spellStart"/>
      <w:r w:rsidRPr="000E044A">
        <w:t>task</w:t>
      </w:r>
      <w:proofErr w:type="spellEnd"/>
      <w:r w:rsidRPr="000E044A">
        <w:t xml:space="preserve"> is “</w:t>
      </w:r>
      <w:proofErr w:type="spellStart"/>
      <w:r w:rsidRPr="000E044A">
        <w:t>blocked</w:t>
      </w:r>
      <w:proofErr w:type="spellEnd"/>
      <w:r w:rsidRPr="000E044A">
        <w:t>” als de</w:t>
      </w:r>
      <w:r>
        <w:t>ze nog niet alle data heeft om uitgevoerd te worden of deze zich in een error state bevindt.</w:t>
      </w:r>
    </w:p>
    <w:p w14:paraId="771B1444" w14:textId="77777777" w:rsidR="00745D0E" w:rsidRDefault="00745D0E" w:rsidP="00745D0E">
      <w:r>
        <w:rPr>
          <w:noProof/>
        </w:rPr>
        <mc:AlternateContent>
          <mc:Choice Requires="wps">
            <w:drawing>
              <wp:anchor distT="0" distB="0" distL="114300" distR="114300" simplePos="0" relativeHeight="251711488" behindDoc="0" locked="0" layoutInCell="1" allowOverlap="1" wp14:anchorId="3B781355" wp14:editId="088A6DB0">
                <wp:simplePos x="0" y="0"/>
                <wp:positionH relativeFrom="column">
                  <wp:posOffset>3004185</wp:posOffset>
                </wp:positionH>
                <wp:positionV relativeFrom="paragraph">
                  <wp:posOffset>2148840</wp:posOffset>
                </wp:positionV>
                <wp:extent cx="3158490" cy="635"/>
                <wp:effectExtent l="0" t="0" r="0" b="0"/>
                <wp:wrapSquare wrapText="bothSides"/>
                <wp:docPr id="34" name="Tekstvak 34"/>
                <wp:cNvGraphicFramePr/>
                <a:graphic xmlns:a="http://schemas.openxmlformats.org/drawingml/2006/main">
                  <a:graphicData uri="http://schemas.microsoft.com/office/word/2010/wordprocessingShape">
                    <wps:wsp>
                      <wps:cNvSpPr txBox="1"/>
                      <wps:spPr>
                        <a:xfrm>
                          <a:off x="0" y="0"/>
                          <a:ext cx="3158490" cy="635"/>
                        </a:xfrm>
                        <a:prstGeom prst="rect">
                          <a:avLst/>
                        </a:prstGeom>
                        <a:solidFill>
                          <a:prstClr val="white"/>
                        </a:solidFill>
                        <a:ln>
                          <a:noFill/>
                        </a:ln>
                      </wps:spPr>
                      <wps:txbx>
                        <w:txbxContent>
                          <w:p w14:paraId="24B4EC5D" w14:textId="491B2A81" w:rsidR="00745D0E" w:rsidRPr="00A768E7" w:rsidRDefault="00745D0E" w:rsidP="00745D0E">
                            <w:pPr>
                              <w:pStyle w:val="Bijschrift"/>
                              <w:rPr>
                                <w:noProof/>
                                <w:sz w:val="20"/>
                                <w:szCs w:val="20"/>
                                <w:lang w:eastAsia="en-US"/>
                              </w:rPr>
                            </w:pPr>
                            <w:bookmarkStart w:id="205" w:name="_Toc105527546"/>
                            <w:bookmarkStart w:id="206" w:name="_Toc105527686"/>
                            <w:bookmarkStart w:id="207" w:name="_Ref104554583"/>
                            <w:r>
                              <w:t xml:space="preserve">Figuur </w:t>
                            </w:r>
                            <w:r>
                              <w:fldChar w:fldCharType="begin"/>
                            </w:r>
                            <w:r>
                              <w:instrText xml:space="preserve"> SEQ Figuur \* ARABIC </w:instrText>
                            </w:r>
                            <w:r>
                              <w:fldChar w:fldCharType="separate"/>
                            </w:r>
                            <w:r w:rsidR="00FC58D5">
                              <w:rPr>
                                <w:noProof/>
                              </w:rPr>
                              <w:t>32</w:t>
                            </w:r>
                            <w:r>
                              <w:fldChar w:fldCharType="end"/>
                            </w:r>
                            <w:bookmarkEnd w:id="207"/>
                            <w:r>
                              <w:t xml:space="preserve"> RTOS </w:t>
                            </w:r>
                            <w:proofErr w:type="spellStart"/>
                            <w:r>
                              <w:t>scheduler</w:t>
                            </w:r>
                            <w:bookmarkEnd w:id="205"/>
                            <w:bookmarkEnd w:id="20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781355" id="Tekstvak 34" o:spid="_x0000_s1038" type="#_x0000_t202" style="position:absolute;margin-left:236.55pt;margin-top:169.2pt;width:248.7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" stroked="f">
                <v:textbox style="mso-fit-shape-to-text:t" inset="0,0,0,0">
                  <w:txbxContent>
                    <w:p w14:paraId="24B4EC5D" w14:textId="491B2A81" w:rsidR="00745D0E" w:rsidRPr="00A768E7" w:rsidRDefault="00745D0E" w:rsidP="00745D0E">
                      <w:pPr>
                        <w:pStyle w:val="Bijschrift"/>
                        <w:rPr>
                          <w:noProof/>
                          <w:sz w:val="20"/>
                          <w:szCs w:val="20"/>
                          <w:lang w:eastAsia="en-US"/>
                        </w:rPr>
                      </w:pPr>
                      <w:bookmarkStart w:id="208" w:name="_Toc105527546"/>
                      <w:bookmarkStart w:id="209" w:name="_Toc105527686"/>
                      <w:bookmarkStart w:id="210" w:name="_Ref104554583"/>
                      <w:r>
                        <w:t xml:space="preserve">Figuur </w:t>
                      </w:r>
                      <w:r>
                        <w:fldChar w:fldCharType="begin"/>
                      </w:r>
                      <w:r>
                        <w:instrText xml:space="preserve"> SEQ Figuur \* ARABIC </w:instrText>
                      </w:r>
                      <w:r>
                        <w:fldChar w:fldCharType="separate"/>
                      </w:r>
                      <w:r w:rsidR="00FC58D5">
                        <w:rPr>
                          <w:noProof/>
                        </w:rPr>
                        <w:t>32</w:t>
                      </w:r>
                      <w:r>
                        <w:fldChar w:fldCharType="end"/>
                      </w:r>
                      <w:bookmarkEnd w:id="210"/>
                      <w:r>
                        <w:t xml:space="preserve"> RTOS </w:t>
                      </w:r>
                      <w:proofErr w:type="spellStart"/>
                      <w:r>
                        <w:t>scheduler</w:t>
                      </w:r>
                      <w:bookmarkEnd w:id="208"/>
                      <w:bookmarkEnd w:id="209"/>
                      <w:proofErr w:type="spellEnd"/>
                    </w:p>
                  </w:txbxContent>
                </v:textbox>
                <w10:wrap type="square"/>
              </v:shape>
            </w:pict>
          </mc:Fallback>
        </mc:AlternateContent>
      </w:r>
      <w:r>
        <w:rPr>
          <w:noProof/>
        </w:rPr>
        <w:drawing>
          <wp:anchor distT="0" distB="0" distL="114300" distR="114300" simplePos="0" relativeHeight="251708416" behindDoc="0" locked="0" layoutInCell="1" allowOverlap="1" wp14:anchorId="419EA931" wp14:editId="7ECD95BD">
            <wp:simplePos x="0" y="0"/>
            <wp:positionH relativeFrom="column">
              <wp:posOffset>3004185</wp:posOffset>
            </wp:positionH>
            <wp:positionV relativeFrom="paragraph">
              <wp:posOffset>17780</wp:posOffset>
            </wp:positionV>
            <wp:extent cx="3158490" cy="2073910"/>
            <wp:effectExtent l="0" t="0" r="3810" b="2540"/>
            <wp:wrapSquare wrapText="bothSides"/>
            <wp:docPr id="15" name="Afbeelding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fbeelding 15"/>
                    <pic:cNvPicPr/>
                  </pic:nvPicPr>
                  <pic:blipFill>
                    <a:blip r:embed="rId68"/>
                    <a:stretch>
                      <a:fillRect/>
                    </a:stretch>
                  </pic:blipFill>
                  <pic:spPr>
                    <a:xfrm>
                      <a:off x="0" y="0"/>
                      <a:ext cx="3158490" cy="2073910"/>
                    </a:xfrm>
                    <a:prstGeom prst="rect">
                      <a:avLst/>
                    </a:prstGeom>
                  </pic:spPr>
                </pic:pic>
              </a:graphicData>
            </a:graphic>
            <wp14:sizeRelH relativeFrom="margin">
              <wp14:pctWidth>0</wp14:pctWidth>
            </wp14:sizeRelH>
            <wp14:sizeRelV relativeFrom="margin">
              <wp14:pctHeight>0</wp14:pctHeight>
            </wp14:sizeRelV>
          </wp:anchor>
        </w:drawing>
      </w:r>
    </w:p>
    <w:p w14:paraId="64E56CA9" w14:textId="0D77D9DD" w:rsidR="00745D0E" w:rsidRPr="000E044A" w:rsidRDefault="00745D0E" w:rsidP="00745D0E">
      <w:r>
        <w:t xml:space="preserve">Het gedeelte dat checkt wat de status is van de </w:t>
      </w:r>
      <w:proofErr w:type="spellStart"/>
      <w:r>
        <w:t>tasks</w:t>
      </w:r>
      <w:proofErr w:type="spellEnd"/>
      <w:r>
        <w:t xml:space="preserve"> heet de “</w:t>
      </w:r>
      <w:proofErr w:type="spellStart"/>
      <w:r>
        <w:t>Scheduler</w:t>
      </w:r>
      <w:proofErr w:type="spellEnd"/>
      <w:r>
        <w:t xml:space="preserve">”. De instellingen van de </w:t>
      </w:r>
      <w:proofErr w:type="spellStart"/>
      <w:r>
        <w:t>Scheduler</w:t>
      </w:r>
      <w:proofErr w:type="spellEnd"/>
      <w:r>
        <w:t xml:space="preserve"> zijn eenvoudig. Het enige wat deze checkt is de prioriteit van een </w:t>
      </w:r>
      <w:proofErr w:type="spellStart"/>
      <w:r>
        <w:t>task</w:t>
      </w:r>
      <w:proofErr w:type="spellEnd"/>
      <w:r>
        <w:t xml:space="preserve"> en of deze zich in de ready state bevindt. Een </w:t>
      </w:r>
      <w:proofErr w:type="spellStart"/>
      <w:r>
        <w:t>task</w:t>
      </w:r>
      <w:proofErr w:type="spellEnd"/>
      <w:r>
        <w:t xml:space="preserve"> kan zichzelf in de </w:t>
      </w:r>
      <w:proofErr w:type="spellStart"/>
      <w:r>
        <w:t>blocked</w:t>
      </w:r>
      <w:proofErr w:type="spellEnd"/>
      <w:r>
        <w:t xml:space="preserve"> toestand zetten als er geen data is en zichzelf </w:t>
      </w:r>
      <w:proofErr w:type="spellStart"/>
      <w:r>
        <w:t>unblocken</w:t>
      </w:r>
      <w:proofErr w:type="spellEnd"/>
      <w:r>
        <w:t xml:space="preserve"> als de data weer beschikbaar is. Het is dan de taak aan de </w:t>
      </w:r>
      <w:proofErr w:type="spellStart"/>
      <w:r>
        <w:t>scheduler</w:t>
      </w:r>
      <w:proofErr w:type="spellEnd"/>
      <w:r>
        <w:t xml:space="preserve"> om de </w:t>
      </w:r>
      <w:proofErr w:type="spellStart"/>
      <w:r>
        <w:t>tasks</w:t>
      </w:r>
      <w:proofErr w:type="spellEnd"/>
      <w:r>
        <w:t xml:space="preserve"> te verplaatsen, op basis van prioriteit tussen de ready en running state. De werking van de </w:t>
      </w:r>
      <w:proofErr w:type="spellStart"/>
      <w:r>
        <w:t>scheduler</w:t>
      </w:r>
      <w:proofErr w:type="spellEnd"/>
      <w:r>
        <w:t xml:space="preserve"> is weer gegeven in </w:t>
      </w:r>
      <w:r>
        <w:rPr>
          <w:highlight w:val="yellow"/>
        </w:rPr>
        <w:fldChar w:fldCharType="begin"/>
      </w:r>
      <w:r>
        <w:instrText xml:space="preserve"> REF _Ref104554583 \h </w:instrText>
      </w:r>
      <w:r>
        <w:rPr>
          <w:highlight w:val="yellow"/>
        </w:rPr>
      </w:r>
      <w:r>
        <w:rPr>
          <w:highlight w:val="yellow"/>
        </w:rPr>
        <w:fldChar w:fldCharType="separate"/>
      </w:r>
      <w:r w:rsidR="00FC58D5">
        <w:t xml:space="preserve">Figuur </w:t>
      </w:r>
      <w:r w:rsidR="00FC58D5">
        <w:rPr>
          <w:noProof/>
        </w:rPr>
        <w:t>32</w:t>
      </w:r>
      <w:r>
        <w:rPr>
          <w:highlight w:val="yellow"/>
        </w:rPr>
        <w:fldChar w:fldCharType="end"/>
      </w:r>
      <w:r>
        <w:t xml:space="preserve">. Het voordeel aan een RTOS is dat de reactie tijd zeer kort is en dat het systeem flexibel is. Het nadeel is dat het een ingewikkelde methode is om toe te passen. Er moet voldoende kennis aanwezig zijn over het systeem, in het bijzonder de timing van de taken. Ook neemt een RTOS veel geheugen in beslag wat in een </w:t>
      </w:r>
      <w:proofErr w:type="spellStart"/>
      <w:r>
        <w:t>embedded</w:t>
      </w:r>
      <w:proofErr w:type="spellEnd"/>
      <w:r>
        <w:t xml:space="preserve"> systeem niet altijd beschikbaar is </w:t>
      </w:r>
      <w:sdt>
        <w:sdtPr>
          <w:id w:val="-339386222"/>
          <w:citation/>
        </w:sdtPr>
        <w:sdtEndPr/>
        <w:sdtContent>
          <w:r>
            <w:fldChar w:fldCharType="begin"/>
          </w:r>
          <w:r>
            <w:instrText xml:space="preserve"> CITATION Coo08 \l 1043 </w:instrText>
          </w:r>
          <w:r>
            <w:fldChar w:fldCharType="separate"/>
          </w:r>
          <w:r w:rsidR="002E5907">
            <w:rPr>
              <w:noProof/>
            </w:rPr>
            <w:t>[20]</w:t>
          </w:r>
          <w:r>
            <w:fldChar w:fldCharType="end"/>
          </w:r>
        </w:sdtContent>
      </w:sdt>
      <w:r>
        <w:t>.</w:t>
      </w:r>
    </w:p>
    <w:p w14:paraId="6A5A295E" w14:textId="77777777" w:rsidR="00745D0E" w:rsidRPr="00745D0E" w:rsidRDefault="00745D0E" w:rsidP="00745D0E"/>
    <w:p w14:paraId="0631985A" w14:textId="77777777" w:rsidR="00745D0E" w:rsidRPr="00745D0E" w:rsidRDefault="00745D0E">
      <w:pPr>
        <w:widowControl/>
        <w:spacing w:line="240" w:lineRule="auto"/>
        <w:rPr>
          <w:b/>
          <w:sz w:val="24"/>
        </w:rPr>
      </w:pPr>
      <w:r w:rsidRPr="00745D0E">
        <w:br w:type="page"/>
      </w:r>
    </w:p>
    <w:p w14:paraId="7F691AED" w14:textId="1C26E299" w:rsidR="003C066D" w:rsidRDefault="009B18AE" w:rsidP="003C066D">
      <w:pPr>
        <w:pStyle w:val="Kop2"/>
        <w:numPr>
          <w:ilvl w:val="0"/>
          <w:numId w:val="21"/>
        </w:numPr>
        <w:rPr>
          <w:lang w:val="en-GB"/>
        </w:rPr>
      </w:pPr>
      <w:bookmarkStart w:id="211" w:name="_Ref105422152"/>
      <w:bookmarkStart w:id="212" w:name="_Ref105422204"/>
      <w:bookmarkStart w:id="213" w:name="_Toc105527410"/>
      <w:r>
        <w:rPr>
          <w:lang w:val="en-GB"/>
        </w:rPr>
        <w:lastRenderedPageBreak/>
        <w:t>False data</w:t>
      </w:r>
      <w:bookmarkEnd w:id="211"/>
      <w:bookmarkEnd w:id="212"/>
      <w:bookmarkEnd w:id="213"/>
    </w:p>
    <w:p w14:paraId="19A8636E" w14:textId="22B44C45" w:rsidR="003C066D" w:rsidRDefault="003C066D" w:rsidP="003C066D">
      <w:proofErr w:type="spellStart"/>
      <w:r>
        <w:t>F</w:t>
      </w:r>
      <w:r w:rsidRPr="004A3E01">
        <w:t>alse</w:t>
      </w:r>
      <w:proofErr w:type="spellEnd"/>
      <w:r w:rsidRPr="004A3E01">
        <w:t xml:space="preserve"> data kan ontstaan door gebruik te maken van </w:t>
      </w:r>
      <w:proofErr w:type="spellStart"/>
      <w:r w:rsidRPr="004A3E01">
        <w:t>interrupts</w:t>
      </w:r>
      <w:proofErr w:type="spellEnd"/>
      <w:r w:rsidRPr="004A3E01">
        <w:t>. Wanneer data gedeeld wordt tussen taken die met een verschillende timing werken moet hier rekening mee gehouden worden. Stel een stuk code dat beschrijft het ophalen van data van een i2c sensor:</w:t>
      </w:r>
      <w:r w:rsidR="006A3889">
        <w:t xml:space="preserve"> </w:t>
      </w:r>
    </w:p>
    <w:p w14:paraId="6BFB22FD" w14:textId="77777777" w:rsidR="003C066D" w:rsidRPr="004A3E01" w:rsidRDefault="003C066D" w:rsidP="003C066D"/>
    <w:p w14:paraId="1C7A2E50" w14:textId="77777777" w:rsidR="003C066D" w:rsidRDefault="003C066D" w:rsidP="003C066D">
      <w:r>
        <w:rPr>
          <w:noProof/>
        </w:rPr>
        <mc:AlternateContent>
          <mc:Choice Requires="wps">
            <w:drawing>
              <wp:inline distT="0" distB="0" distL="0" distR="0" wp14:anchorId="083CBD41" wp14:editId="1D3517D8">
                <wp:extent cx="5737584" cy="2625725"/>
                <wp:effectExtent l="0" t="0" r="15875" b="22225"/>
                <wp:docPr id="39" name="Tekstvak 39"/>
                <wp:cNvGraphicFramePr/>
                <a:graphic xmlns:a="http://schemas.openxmlformats.org/drawingml/2006/main">
                  <a:graphicData uri="http://schemas.microsoft.com/office/word/2010/wordprocessingShape">
                    <wps:wsp>
                      <wps:cNvSpPr txBox="1"/>
                      <wps:spPr>
                        <a:xfrm>
                          <a:off x="0" y="0"/>
                          <a:ext cx="5737584" cy="2625725"/>
                        </a:xfrm>
                        <a:prstGeom prst="rect">
                          <a:avLst/>
                        </a:prstGeom>
                        <a:solidFill>
                          <a:schemeClr val="bg1">
                            <a:lumMod val="85000"/>
                          </a:schemeClr>
                        </a:solidFill>
                        <a:ln w="6350">
                          <a:solidFill>
                            <a:prstClr val="black"/>
                          </a:solidFill>
                        </a:ln>
                      </wps:spPr>
                      <wps:txbx>
                        <w:txbxContent>
                          <w:p w14:paraId="54A44393" w14:textId="77777777" w:rsidR="003C066D" w:rsidRPr="00932B34" w:rsidRDefault="003C066D" w:rsidP="003C06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18"/>
                                <w:szCs w:val="18"/>
                                <w:lang w:val="en-GB" w:eastAsia="nl-NL"/>
                              </w:rPr>
                            </w:pPr>
                            <w:r w:rsidRPr="00932B34">
                              <w:rPr>
                                <w:rFonts w:ascii="Courier New" w:hAnsi="Courier New" w:cs="Courier New"/>
                                <w:b/>
                                <w:bCs/>
                                <w:color w:val="333399"/>
                                <w:sz w:val="18"/>
                                <w:szCs w:val="18"/>
                                <w:lang w:val="en-GB" w:eastAsia="nl-NL"/>
                              </w:rPr>
                              <w:t>int</w:t>
                            </w:r>
                            <w:r w:rsidRPr="00932B34">
                              <w:rPr>
                                <w:rFonts w:ascii="Courier New" w:hAnsi="Courier New" w:cs="Courier New"/>
                                <w:color w:val="333333"/>
                                <w:sz w:val="18"/>
                                <w:szCs w:val="18"/>
                                <w:lang w:val="en-GB" w:eastAsia="nl-NL"/>
                              </w:rPr>
                              <w:t xml:space="preserve"> i2c_sensor;</w:t>
                            </w:r>
                          </w:p>
                          <w:p w14:paraId="3CC13685" w14:textId="77777777" w:rsidR="003C066D" w:rsidRPr="00932B34" w:rsidRDefault="003C066D" w:rsidP="003C06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18"/>
                                <w:szCs w:val="18"/>
                                <w:lang w:val="en-GB" w:eastAsia="nl-NL"/>
                              </w:rPr>
                            </w:pPr>
                          </w:p>
                          <w:p w14:paraId="5B55572B" w14:textId="77777777" w:rsidR="003C066D" w:rsidRPr="00932B34" w:rsidRDefault="003C066D" w:rsidP="003C06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18"/>
                                <w:szCs w:val="18"/>
                                <w:lang w:val="en-GB" w:eastAsia="nl-NL"/>
                              </w:rPr>
                            </w:pPr>
                            <w:r w:rsidRPr="00932B34">
                              <w:rPr>
                                <w:rFonts w:ascii="Courier New" w:hAnsi="Courier New" w:cs="Courier New"/>
                                <w:color w:val="333333"/>
                                <w:sz w:val="18"/>
                                <w:szCs w:val="18"/>
                                <w:lang w:val="en-GB" w:eastAsia="nl-NL"/>
                              </w:rPr>
                              <w:t>ISR_read_i2c(</w:t>
                            </w:r>
                            <w:r w:rsidRPr="00932B34">
                              <w:rPr>
                                <w:rFonts w:ascii="Courier New" w:hAnsi="Courier New" w:cs="Courier New"/>
                                <w:b/>
                                <w:bCs/>
                                <w:color w:val="333399"/>
                                <w:sz w:val="18"/>
                                <w:szCs w:val="18"/>
                                <w:lang w:val="en-GB" w:eastAsia="nl-NL"/>
                              </w:rPr>
                              <w:t>void</w:t>
                            </w:r>
                            <w:r w:rsidRPr="00932B34">
                              <w:rPr>
                                <w:rFonts w:ascii="Courier New" w:hAnsi="Courier New" w:cs="Courier New"/>
                                <w:color w:val="333333"/>
                                <w:sz w:val="18"/>
                                <w:szCs w:val="18"/>
                                <w:lang w:val="en-GB" w:eastAsia="nl-NL"/>
                              </w:rPr>
                              <w:t>) {</w:t>
                            </w:r>
                          </w:p>
                          <w:p w14:paraId="73FDF811" w14:textId="77777777" w:rsidR="003C066D" w:rsidRPr="00932B34" w:rsidRDefault="003C066D" w:rsidP="003C06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18"/>
                                <w:szCs w:val="18"/>
                                <w:lang w:val="en-GB" w:eastAsia="nl-NL"/>
                              </w:rPr>
                            </w:pPr>
                            <w:r w:rsidRPr="00932B34">
                              <w:rPr>
                                <w:rFonts w:ascii="Courier New" w:hAnsi="Courier New" w:cs="Courier New"/>
                                <w:color w:val="333333"/>
                                <w:sz w:val="18"/>
                                <w:szCs w:val="18"/>
                                <w:lang w:val="en-GB" w:eastAsia="nl-NL"/>
                              </w:rPr>
                              <w:tab/>
                              <w:t>i2c_sensor = read_i2c_Sensor();</w:t>
                            </w:r>
                          </w:p>
                          <w:p w14:paraId="71229025" w14:textId="77777777" w:rsidR="003C066D" w:rsidRPr="00932B34" w:rsidRDefault="003C066D" w:rsidP="003C06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18"/>
                                <w:szCs w:val="18"/>
                                <w:lang w:val="en-GB" w:eastAsia="nl-NL"/>
                              </w:rPr>
                            </w:pPr>
                            <w:r w:rsidRPr="00932B34">
                              <w:rPr>
                                <w:rFonts w:ascii="Courier New" w:hAnsi="Courier New" w:cs="Courier New"/>
                                <w:color w:val="333333"/>
                                <w:sz w:val="18"/>
                                <w:szCs w:val="18"/>
                                <w:lang w:val="en-GB" w:eastAsia="nl-NL"/>
                              </w:rPr>
                              <w:t>}</w:t>
                            </w:r>
                          </w:p>
                          <w:p w14:paraId="5600D1E7" w14:textId="77777777" w:rsidR="003C066D" w:rsidRPr="00932B34" w:rsidRDefault="003C066D" w:rsidP="003C06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18"/>
                                <w:szCs w:val="18"/>
                                <w:lang w:val="en-GB" w:eastAsia="nl-NL"/>
                              </w:rPr>
                            </w:pPr>
                          </w:p>
                          <w:p w14:paraId="78816B7F" w14:textId="77777777" w:rsidR="003C066D" w:rsidRPr="00932B34" w:rsidRDefault="003C066D" w:rsidP="003C06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18"/>
                                <w:szCs w:val="18"/>
                                <w:lang w:val="en-GB" w:eastAsia="nl-NL"/>
                              </w:rPr>
                            </w:pPr>
                            <w:r w:rsidRPr="00932B34">
                              <w:rPr>
                                <w:rFonts w:ascii="Courier New" w:hAnsi="Courier New" w:cs="Courier New"/>
                                <w:b/>
                                <w:bCs/>
                                <w:color w:val="333399"/>
                                <w:sz w:val="18"/>
                                <w:szCs w:val="18"/>
                                <w:lang w:val="en-GB" w:eastAsia="nl-NL"/>
                              </w:rPr>
                              <w:t>int</w:t>
                            </w:r>
                            <w:r w:rsidRPr="00932B34">
                              <w:rPr>
                                <w:rFonts w:ascii="Courier New" w:hAnsi="Courier New" w:cs="Courier New"/>
                                <w:color w:val="333333"/>
                                <w:sz w:val="18"/>
                                <w:szCs w:val="18"/>
                                <w:lang w:val="en-GB" w:eastAsia="nl-NL"/>
                              </w:rPr>
                              <w:t xml:space="preserve"> offset = x;</w:t>
                            </w:r>
                          </w:p>
                          <w:p w14:paraId="1805EC83" w14:textId="77777777" w:rsidR="003C066D" w:rsidRPr="00932B34" w:rsidRDefault="003C066D" w:rsidP="003C06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18"/>
                                <w:szCs w:val="18"/>
                                <w:lang w:val="en-GB" w:eastAsia="nl-NL"/>
                              </w:rPr>
                            </w:pPr>
                            <w:r w:rsidRPr="00932B34">
                              <w:rPr>
                                <w:rFonts w:ascii="Courier New" w:hAnsi="Courier New" w:cs="Courier New"/>
                                <w:b/>
                                <w:bCs/>
                                <w:color w:val="333399"/>
                                <w:sz w:val="18"/>
                                <w:szCs w:val="18"/>
                                <w:lang w:val="en-GB" w:eastAsia="nl-NL"/>
                              </w:rPr>
                              <w:t>int</w:t>
                            </w:r>
                            <w:r w:rsidRPr="00932B34">
                              <w:rPr>
                                <w:rFonts w:ascii="Courier New" w:hAnsi="Courier New" w:cs="Courier New"/>
                                <w:color w:val="333333"/>
                                <w:sz w:val="18"/>
                                <w:szCs w:val="18"/>
                                <w:lang w:val="en-GB" w:eastAsia="nl-NL"/>
                              </w:rPr>
                              <w:t xml:space="preserve"> </w:t>
                            </w:r>
                            <w:proofErr w:type="spellStart"/>
                            <w:r w:rsidRPr="00932B34">
                              <w:rPr>
                                <w:rFonts w:ascii="Courier New" w:hAnsi="Courier New" w:cs="Courier New"/>
                                <w:color w:val="333333"/>
                                <w:sz w:val="18"/>
                                <w:szCs w:val="18"/>
                                <w:lang w:val="en-GB" w:eastAsia="nl-NL"/>
                              </w:rPr>
                              <w:t>newValue</w:t>
                            </w:r>
                            <w:proofErr w:type="spellEnd"/>
                            <w:r w:rsidRPr="00932B34">
                              <w:rPr>
                                <w:rFonts w:ascii="Courier New" w:hAnsi="Courier New" w:cs="Courier New"/>
                                <w:color w:val="333333"/>
                                <w:sz w:val="18"/>
                                <w:szCs w:val="18"/>
                                <w:lang w:val="en-GB" w:eastAsia="nl-NL"/>
                              </w:rPr>
                              <w:t>;</w:t>
                            </w:r>
                          </w:p>
                          <w:p w14:paraId="364F1D5B" w14:textId="77777777" w:rsidR="003C066D" w:rsidRPr="00932B34" w:rsidRDefault="003C066D" w:rsidP="003C06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18"/>
                                <w:szCs w:val="18"/>
                                <w:lang w:val="en-GB" w:eastAsia="nl-NL"/>
                              </w:rPr>
                            </w:pPr>
                          </w:p>
                          <w:p w14:paraId="1425F5A4" w14:textId="77777777" w:rsidR="003C066D" w:rsidRPr="00932B34" w:rsidRDefault="003C066D" w:rsidP="003C06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18"/>
                                <w:szCs w:val="18"/>
                                <w:lang w:val="en-GB" w:eastAsia="nl-NL"/>
                              </w:rPr>
                            </w:pPr>
                            <w:r w:rsidRPr="00932B34">
                              <w:rPr>
                                <w:rFonts w:ascii="Courier New" w:hAnsi="Courier New" w:cs="Courier New"/>
                                <w:b/>
                                <w:bCs/>
                                <w:color w:val="333399"/>
                                <w:sz w:val="18"/>
                                <w:szCs w:val="18"/>
                                <w:lang w:val="en-GB" w:eastAsia="nl-NL"/>
                              </w:rPr>
                              <w:t>void</w:t>
                            </w:r>
                            <w:r w:rsidRPr="00932B34">
                              <w:rPr>
                                <w:rFonts w:ascii="Courier New" w:hAnsi="Courier New" w:cs="Courier New"/>
                                <w:color w:val="333333"/>
                                <w:sz w:val="18"/>
                                <w:szCs w:val="18"/>
                                <w:lang w:val="en-GB" w:eastAsia="nl-NL"/>
                              </w:rPr>
                              <w:t xml:space="preserve"> </w:t>
                            </w:r>
                            <w:r w:rsidRPr="00932B34">
                              <w:rPr>
                                <w:rFonts w:ascii="Courier New" w:hAnsi="Courier New" w:cs="Courier New"/>
                                <w:b/>
                                <w:bCs/>
                                <w:color w:val="0066BB"/>
                                <w:sz w:val="18"/>
                                <w:szCs w:val="18"/>
                                <w:lang w:val="en-GB" w:eastAsia="nl-NL"/>
                              </w:rPr>
                              <w:t>main</w:t>
                            </w:r>
                            <w:r w:rsidRPr="00932B34">
                              <w:rPr>
                                <w:rFonts w:ascii="Courier New" w:hAnsi="Courier New" w:cs="Courier New"/>
                                <w:color w:val="333333"/>
                                <w:sz w:val="18"/>
                                <w:szCs w:val="18"/>
                                <w:lang w:val="en-GB" w:eastAsia="nl-NL"/>
                              </w:rPr>
                              <w:t>(</w:t>
                            </w:r>
                            <w:r w:rsidRPr="00932B34">
                              <w:rPr>
                                <w:rFonts w:ascii="Courier New" w:hAnsi="Courier New" w:cs="Courier New"/>
                                <w:b/>
                                <w:bCs/>
                                <w:color w:val="333399"/>
                                <w:sz w:val="18"/>
                                <w:szCs w:val="18"/>
                                <w:lang w:val="en-GB" w:eastAsia="nl-NL"/>
                              </w:rPr>
                              <w:t>void</w:t>
                            </w:r>
                            <w:r w:rsidRPr="00932B34">
                              <w:rPr>
                                <w:rFonts w:ascii="Courier New" w:hAnsi="Courier New" w:cs="Courier New"/>
                                <w:color w:val="333333"/>
                                <w:sz w:val="18"/>
                                <w:szCs w:val="18"/>
                                <w:lang w:val="en-GB" w:eastAsia="nl-NL"/>
                              </w:rPr>
                              <w:t>) {</w:t>
                            </w:r>
                          </w:p>
                          <w:p w14:paraId="0F4D564B" w14:textId="77777777" w:rsidR="003C066D" w:rsidRPr="00932B34" w:rsidRDefault="003C066D" w:rsidP="003C06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18"/>
                                <w:szCs w:val="18"/>
                                <w:lang w:val="en-GB" w:eastAsia="nl-NL"/>
                              </w:rPr>
                            </w:pPr>
                            <w:r w:rsidRPr="00932B34">
                              <w:rPr>
                                <w:rFonts w:ascii="Courier New" w:hAnsi="Courier New" w:cs="Courier New"/>
                                <w:color w:val="333333"/>
                                <w:sz w:val="18"/>
                                <w:szCs w:val="18"/>
                                <w:lang w:val="en-GB" w:eastAsia="nl-NL"/>
                              </w:rPr>
                              <w:tab/>
                            </w:r>
                            <w:r w:rsidRPr="00932B34">
                              <w:rPr>
                                <w:rFonts w:ascii="Courier New" w:hAnsi="Courier New" w:cs="Courier New"/>
                                <w:b/>
                                <w:bCs/>
                                <w:color w:val="008800"/>
                                <w:sz w:val="18"/>
                                <w:szCs w:val="18"/>
                                <w:lang w:val="en-GB" w:eastAsia="nl-NL"/>
                              </w:rPr>
                              <w:t>while</w:t>
                            </w:r>
                            <w:r w:rsidRPr="00932B34">
                              <w:rPr>
                                <w:rFonts w:ascii="Courier New" w:hAnsi="Courier New" w:cs="Courier New"/>
                                <w:color w:val="333333"/>
                                <w:sz w:val="18"/>
                                <w:szCs w:val="18"/>
                                <w:lang w:val="en-GB" w:eastAsia="nl-NL"/>
                              </w:rPr>
                              <w:t>(</w:t>
                            </w:r>
                            <w:r w:rsidRPr="00932B34">
                              <w:rPr>
                                <w:rFonts w:ascii="Courier New" w:hAnsi="Courier New" w:cs="Courier New"/>
                                <w:b/>
                                <w:bCs/>
                                <w:color w:val="0000DD"/>
                                <w:sz w:val="18"/>
                                <w:szCs w:val="18"/>
                                <w:lang w:val="en-GB" w:eastAsia="nl-NL"/>
                              </w:rPr>
                              <w:t>1</w:t>
                            </w:r>
                            <w:r w:rsidRPr="00932B34">
                              <w:rPr>
                                <w:rFonts w:ascii="Courier New" w:hAnsi="Courier New" w:cs="Courier New"/>
                                <w:color w:val="333333"/>
                                <w:sz w:val="18"/>
                                <w:szCs w:val="18"/>
                                <w:lang w:val="en-GB" w:eastAsia="nl-NL"/>
                              </w:rPr>
                              <w:t>) {</w:t>
                            </w:r>
                          </w:p>
                          <w:p w14:paraId="24F43A30" w14:textId="77777777" w:rsidR="003C066D" w:rsidRPr="00932B34" w:rsidRDefault="003C066D" w:rsidP="003C06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18"/>
                                <w:szCs w:val="18"/>
                                <w:lang w:val="en-GB" w:eastAsia="nl-NL"/>
                              </w:rPr>
                            </w:pPr>
                            <w:r w:rsidRPr="00932B34">
                              <w:rPr>
                                <w:rFonts w:ascii="Courier New" w:hAnsi="Courier New" w:cs="Courier New"/>
                                <w:color w:val="333333"/>
                                <w:sz w:val="18"/>
                                <w:szCs w:val="18"/>
                                <w:lang w:val="en-GB" w:eastAsia="nl-NL"/>
                              </w:rPr>
                              <w:tab/>
                            </w:r>
                            <w:r w:rsidRPr="00932B34">
                              <w:rPr>
                                <w:rFonts w:ascii="Courier New" w:hAnsi="Courier New" w:cs="Courier New"/>
                                <w:color w:val="333333"/>
                                <w:sz w:val="18"/>
                                <w:szCs w:val="18"/>
                                <w:lang w:val="en-GB" w:eastAsia="nl-NL"/>
                              </w:rPr>
                              <w:tab/>
                              <w:t>...</w:t>
                            </w:r>
                          </w:p>
                          <w:p w14:paraId="48690D18" w14:textId="77777777" w:rsidR="003C066D" w:rsidRPr="00932B34" w:rsidRDefault="003C066D" w:rsidP="003C06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18"/>
                                <w:szCs w:val="18"/>
                                <w:lang w:val="en-GB" w:eastAsia="nl-NL"/>
                              </w:rPr>
                            </w:pPr>
                            <w:r w:rsidRPr="00932B34">
                              <w:rPr>
                                <w:rFonts w:ascii="Courier New" w:hAnsi="Courier New" w:cs="Courier New"/>
                                <w:color w:val="333333"/>
                                <w:sz w:val="18"/>
                                <w:szCs w:val="18"/>
                                <w:lang w:val="en-GB" w:eastAsia="nl-NL"/>
                              </w:rPr>
                              <w:tab/>
                            </w:r>
                            <w:r w:rsidRPr="00932B34">
                              <w:rPr>
                                <w:rFonts w:ascii="Courier New" w:hAnsi="Courier New" w:cs="Courier New"/>
                                <w:color w:val="333333"/>
                                <w:sz w:val="18"/>
                                <w:szCs w:val="18"/>
                                <w:lang w:val="en-GB" w:eastAsia="nl-NL"/>
                              </w:rPr>
                              <w:tab/>
                            </w:r>
                            <w:proofErr w:type="spellStart"/>
                            <w:r w:rsidRPr="00932B34">
                              <w:rPr>
                                <w:rFonts w:ascii="Courier New" w:hAnsi="Courier New" w:cs="Courier New"/>
                                <w:color w:val="333333"/>
                                <w:sz w:val="18"/>
                                <w:szCs w:val="18"/>
                                <w:lang w:val="en-GB" w:eastAsia="nl-NL"/>
                              </w:rPr>
                              <w:t>newValue</w:t>
                            </w:r>
                            <w:proofErr w:type="spellEnd"/>
                            <w:r w:rsidRPr="00932B34">
                              <w:rPr>
                                <w:rFonts w:ascii="Courier New" w:hAnsi="Courier New" w:cs="Courier New"/>
                                <w:color w:val="333333"/>
                                <w:sz w:val="18"/>
                                <w:szCs w:val="18"/>
                                <w:lang w:val="en-GB" w:eastAsia="nl-NL"/>
                              </w:rPr>
                              <w:t xml:space="preserve"> = i2c_sensor - offset;</w:t>
                            </w:r>
                          </w:p>
                          <w:p w14:paraId="01281A67" w14:textId="77777777" w:rsidR="003C066D" w:rsidRPr="00932B34" w:rsidRDefault="003C066D" w:rsidP="003C06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18"/>
                                <w:szCs w:val="18"/>
                                <w:lang w:eastAsia="nl-NL"/>
                              </w:rPr>
                            </w:pPr>
                            <w:r w:rsidRPr="00932B34">
                              <w:rPr>
                                <w:rFonts w:ascii="Courier New" w:hAnsi="Courier New" w:cs="Courier New"/>
                                <w:color w:val="333333"/>
                                <w:sz w:val="18"/>
                                <w:szCs w:val="18"/>
                                <w:lang w:val="en-GB" w:eastAsia="nl-NL"/>
                              </w:rPr>
                              <w:tab/>
                            </w:r>
                            <w:r w:rsidRPr="00932B34">
                              <w:rPr>
                                <w:rFonts w:ascii="Courier New" w:hAnsi="Courier New" w:cs="Courier New"/>
                                <w:color w:val="333333"/>
                                <w:sz w:val="18"/>
                                <w:szCs w:val="18"/>
                                <w:lang w:val="en-GB" w:eastAsia="nl-NL"/>
                              </w:rPr>
                              <w:tab/>
                            </w:r>
                            <w:r w:rsidRPr="00932B34">
                              <w:rPr>
                                <w:rFonts w:ascii="Courier New" w:hAnsi="Courier New" w:cs="Courier New"/>
                                <w:color w:val="333333"/>
                                <w:sz w:val="18"/>
                                <w:szCs w:val="18"/>
                                <w:lang w:eastAsia="nl-NL"/>
                              </w:rPr>
                              <w:t>...</w:t>
                            </w:r>
                          </w:p>
                          <w:p w14:paraId="7A899C3C" w14:textId="77777777" w:rsidR="003C066D" w:rsidRPr="00932B34" w:rsidRDefault="003C066D" w:rsidP="003C06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18"/>
                                <w:szCs w:val="18"/>
                                <w:lang w:eastAsia="nl-NL"/>
                              </w:rPr>
                            </w:pPr>
                            <w:r w:rsidRPr="00932B34">
                              <w:rPr>
                                <w:rFonts w:ascii="Courier New" w:hAnsi="Courier New" w:cs="Courier New"/>
                                <w:color w:val="333333"/>
                                <w:sz w:val="18"/>
                                <w:szCs w:val="18"/>
                                <w:lang w:eastAsia="nl-NL"/>
                              </w:rPr>
                              <w:tab/>
                              <w:t>}</w:t>
                            </w:r>
                          </w:p>
                          <w:p w14:paraId="0C3B9A32" w14:textId="77777777" w:rsidR="003C066D" w:rsidRPr="00932B34" w:rsidRDefault="003C066D" w:rsidP="003C06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18"/>
                                <w:szCs w:val="18"/>
                                <w:lang w:eastAsia="nl-NL"/>
                              </w:rPr>
                            </w:pPr>
                            <w:r w:rsidRPr="00932B34">
                              <w:rPr>
                                <w:rFonts w:ascii="Courier New" w:hAnsi="Courier New" w:cs="Courier New"/>
                                <w:color w:val="333333"/>
                                <w:sz w:val="18"/>
                                <w:szCs w:val="18"/>
                                <w:lang w:eastAsia="nl-NL"/>
                              </w:rPr>
                              <w:t>}</w:t>
                            </w:r>
                          </w:p>
                          <w:p w14:paraId="65971A7F" w14:textId="77777777" w:rsidR="003C066D" w:rsidRDefault="003C066D" w:rsidP="003C066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83CBD41" id="Tekstvak 39" o:spid="_x0000_s1039" type="#_x0000_t202" style="width:451.8pt;height:206.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" fillcolor="#d8d8d8 [2732]" strokeweight=".5pt">
                <v:textbox>
                  <w:txbxContent>
                    <w:p w14:paraId="54A44393" w14:textId="77777777" w:rsidR="003C066D" w:rsidRPr="00932B34" w:rsidRDefault="003C066D" w:rsidP="003C06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18"/>
                          <w:szCs w:val="18"/>
                          <w:lang w:val="en-GB" w:eastAsia="nl-NL"/>
                        </w:rPr>
                      </w:pPr>
                      <w:r w:rsidRPr="00932B34">
                        <w:rPr>
                          <w:rFonts w:ascii="Courier New" w:hAnsi="Courier New" w:cs="Courier New"/>
                          <w:b/>
                          <w:bCs/>
                          <w:color w:val="333399"/>
                          <w:sz w:val="18"/>
                          <w:szCs w:val="18"/>
                          <w:lang w:val="en-GB" w:eastAsia="nl-NL"/>
                        </w:rPr>
                        <w:t>int</w:t>
                      </w:r>
                      <w:r w:rsidRPr="00932B34">
                        <w:rPr>
                          <w:rFonts w:ascii="Courier New" w:hAnsi="Courier New" w:cs="Courier New"/>
                          <w:color w:val="333333"/>
                          <w:sz w:val="18"/>
                          <w:szCs w:val="18"/>
                          <w:lang w:val="en-GB" w:eastAsia="nl-NL"/>
                        </w:rPr>
                        <w:t xml:space="preserve"> i2c_sensor;</w:t>
                      </w:r>
                    </w:p>
                    <w:p w14:paraId="3CC13685" w14:textId="77777777" w:rsidR="003C066D" w:rsidRPr="00932B34" w:rsidRDefault="003C066D" w:rsidP="003C06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18"/>
                          <w:szCs w:val="18"/>
                          <w:lang w:val="en-GB" w:eastAsia="nl-NL"/>
                        </w:rPr>
                      </w:pPr>
                    </w:p>
                    <w:p w14:paraId="5B55572B" w14:textId="77777777" w:rsidR="003C066D" w:rsidRPr="00932B34" w:rsidRDefault="003C066D" w:rsidP="003C06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18"/>
                          <w:szCs w:val="18"/>
                          <w:lang w:val="en-GB" w:eastAsia="nl-NL"/>
                        </w:rPr>
                      </w:pPr>
                      <w:r w:rsidRPr="00932B34">
                        <w:rPr>
                          <w:rFonts w:ascii="Courier New" w:hAnsi="Courier New" w:cs="Courier New"/>
                          <w:color w:val="333333"/>
                          <w:sz w:val="18"/>
                          <w:szCs w:val="18"/>
                          <w:lang w:val="en-GB" w:eastAsia="nl-NL"/>
                        </w:rPr>
                        <w:t>ISR_read_i2c(</w:t>
                      </w:r>
                      <w:r w:rsidRPr="00932B34">
                        <w:rPr>
                          <w:rFonts w:ascii="Courier New" w:hAnsi="Courier New" w:cs="Courier New"/>
                          <w:b/>
                          <w:bCs/>
                          <w:color w:val="333399"/>
                          <w:sz w:val="18"/>
                          <w:szCs w:val="18"/>
                          <w:lang w:val="en-GB" w:eastAsia="nl-NL"/>
                        </w:rPr>
                        <w:t>void</w:t>
                      </w:r>
                      <w:r w:rsidRPr="00932B34">
                        <w:rPr>
                          <w:rFonts w:ascii="Courier New" w:hAnsi="Courier New" w:cs="Courier New"/>
                          <w:color w:val="333333"/>
                          <w:sz w:val="18"/>
                          <w:szCs w:val="18"/>
                          <w:lang w:val="en-GB" w:eastAsia="nl-NL"/>
                        </w:rPr>
                        <w:t>) {</w:t>
                      </w:r>
                    </w:p>
                    <w:p w14:paraId="73FDF811" w14:textId="77777777" w:rsidR="003C066D" w:rsidRPr="00932B34" w:rsidRDefault="003C066D" w:rsidP="003C06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18"/>
                          <w:szCs w:val="18"/>
                          <w:lang w:val="en-GB" w:eastAsia="nl-NL"/>
                        </w:rPr>
                      </w:pPr>
                      <w:r w:rsidRPr="00932B34">
                        <w:rPr>
                          <w:rFonts w:ascii="Courier New" w:hAnsi="Courier New" w:cs="Courier New"/>
                          <w:color w:val="333333"/>
                          <w:sz w:val="18"/>
                          <w:szCs w:val="18"/>
                          <w:lang w:val="en-GB" w:eastAsia="nl-NL"/>
                        </w:rPr>
                        <w:tab/>
                        <w:t>i2c_sensor = read_i2c_Sensor();</w:t>
                      </w:r>
                    </w:p>
                    <w:p w14:paraId="71229025" w14:textId="77777777" w:rsidR="003C066D" w:rsidRPr="00932B34" w:rsidRDefault="003C066D" w:rsidP="003C06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18"/>
                          <w:szCs w:val="18"/>
                          <w:lang w:val="en-GB" w:eastAsia="nl-NL"/>
                        </w:rPr>
                      </w:pPr>
                      <w:r w:rsidRPr="00932B34">
                        <w:rPr>
                          <w:rFonts w:ascii="Courier New" w:hAnsi="Courier New" w:cs="Courier New"/>
                          <w:color w:val="333333"/>
                          <w:sz w:val="18"/>
                          <w:szCs w:val="18"/>
                          <w:lang w:val="en-GB" w:eastAsia="nl-NL"/>
                        </w:rPr>
                        <w:t>}</w:t>
                      </w:r>
                    </w:p>
                    <w:p w14:paraId="5600D1E7" w14:textId="77777777" w:rsidR="003C066D" w:rsidRPr="00932B34" w:rsidRDefault="003C066D" w:rsidP="003C06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18"/>
                          <w:szCs w:val="18"/>
                          <w:lang w:val="en-GB" w:eastAsia="nl-NL"/>
                        </w:rPr>
                      </w:pPr>
                    </w:p>
                    <w:p w14:paraId="78816B7F" w14:textId="77777777" w:rsidR="003C066D" w:rsidRPr="00932B34" w:rsidRDefault="003C066D" w:rsidP="003C06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18"/>
                          <w:szCs w:val="18"/>
                          <w:lang w:val="en-GB" w:eastAsia="nl-NL"/>
                        </w:rPr>
                      </w:pPr>
                      <w:r w:rsidRPr="00932B34">
                        <w:rPr>
                          <w:rFonts w:ascii="Courier New" w:hAnsi="Courier New" w:cs="Courier New"/>
                          <w:b/>
                          <w:bCs/>
                          <w:color w:val="333399"/>
                          <w:sz w:val="18"/>
                          <w:szCs w:val="18"/>
                          <w:lang w:val="en-GB" w:eastAsia="nl-NL"/>
                        </w:rPr>
                        <w:t>int</w:t>
                      </w:r>
                      <w:r w:rsidRPr="00932B34">
                        <w:rPr>
                          <w:rFonts w:ascii="Courier New" w:hAnsi="Courier New" w:cs="Courier New"/>
                          <w:color w:val="333333"/>
                          <w:sz w:val="18"/>
                          <w:szCs w:val="18"/>
                          <w:lang w:val="en-GB" w:eastAsia="nl-NL"/>
                        </w:rPr>
                        <w:t xml:space="preserve"> offset = x;</w:t>
                      </w:r>
                    </w:p>
                    <w:p w14:paraId="1805EC83" w14:textId="77777777" w:rsidR="003C066D" w:rsidRPr="00932B34" w:rsidRDefault="003C066D" w:rsidP="003C06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18"/>
                          <w:szCs w:val="18"/>
                          <w:lang w:val="en-GB" w:eastAsia="nl-NL"/>
                        </w:rPr>
                      </w:pPr>
                      <w:r w:rsidRPr="00932B34">
                        <w:rPr>
                          <w:rFonts w:ascii="Courier New" w:hAnsi="Courier New" w:cs="Courier New"/>
                          <w:b/>
                          <w:bCs/>
                          <w:color w:val="333399"/>
                          <w:sz w:val="18"/>
                          <w:szCs w:val="18"/>
                          <w:lang w:val="en-GB" w:eastAsia="nl-NL"/>
                        </w:rPr>
                        <w:t>int</w:t>
                      </w:r>
                      <w:r w:rsidRPr="00932B34">
                        <w:rPr>
                          <w:rFonts w:ascii="Courier New" w:hAnsi="Courier New" w:cs="Courier New"/>
                          <w:color w:val="333333"/>
                          <w:sz w:val="18"/>
                          <w:szCs w:val="18"/>
                          <w:lang w:val="en-GB" w:eastAsia="nl-NL"/>
                        </w:rPr>
                        <w:t xml:space="preserve"> </w:t>
                      </w:r>
                      <w:proofErr w:type="spellStart"/>
                      <w:r w:rsidRPr="00932B34">
                        <w:rPr>
                          <w:rFonts w:ascii="Courier New" w:hAnsi="Courier New" w:cs="Courier New"/>
                          <w:color w:val="333333"/>
                          <w:sz w:val="18"/>
                          <w:szCs w:val="18"/>
                          <w:lang w:val="en-GB" w:eastAsia="nl-NL"/>
                        </w:rPr>
                        <w:t>newValue</w:t>
                      </w:r>
                      <w:proofErr w:type="spellEnd"/>
                      <w:r w:rsidRPr="00932B34">
                        <w:rPr>
                          <w:rFonts w:ascii="Courier New" w:hAnsi="Courier New" w:cs="Courier New"/>
                          <w:color w:val="333333"/>
                          <w:sz w:val="18"/>
                          <w:szCs w:val="18"/>
                          <w:lang w:val="en-GB" w:eastAsia="nl-NL"/>
                        </w:rPr>
                        <w:t>;</w:t>
                      </w:r>
                    </w:p>
                    <w:p w14:paraId="364F1D5B" w14:textId="77777777" w:rsidR="003C066D" w:rsidRPr="00932B34" w:rsidRDefault="003C066D" w:rsidP="003C06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18"/>
                          <w:szCs w:val="18"/>
                          <w:lang w:val="en-GB" w:eastAsia="nl-NL"/>
                        </w:rPr>
                      </w:pPr>
                    </w:p>
                    <w:p w14:paraId="1425F5A4" w14:textId="77777777" w:rsidR="003C066D" w:rsidRPr="00932B34" w:rsidRDefault="003C066D" w:rsidP="003C06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18"/>
                          <w:szCs w:val="18"/>
                          <w:lang w:val="en-GB" w:eastAsia="nl-NL"/>
                        </w:rPr>
                      </w:pPr>
                      <w:r w:rsidRPr="00932B34">
                        <w:rPr>
                          <w:rFonts w:ascii="Courier New" w:hAnsi="Courier New" w:cs="Courier New"/>
                          <w:b/>
                          <w:bCs/>
                          <w:color w:val="333399"/>
                          <w:sz w:val="18"/>
                          <w:szCs w:val="18"/>
                          <w:lang w:val="en-GB" w:eastAsia="nl-NL"/>
                        </w:rPr>
                        <w:t>void</w:t>
                      </w:r>
                      <w:r w:rsidRPr="00932B34">
                        <w:rPr>
                          <w:rFonts w:ascii="Courier New" w:hAnsi="Courier New" w:cs="Courier New"/>
                          <w:color w:val="333333"/>
                          <w:sz w:val="18"/>
                          <w:szCs w:val="18"/>
                          <w:lang w:val="en-GB" w:eastAsia="nl-NL"/>
                        </w:rPr>
                        <w:t xml:space="preserve"> </w:t>
                      </w:r>
                      <w:r w:rsidRPr="00932B34">
                        <w:rPr>
                          <w:rFonts w:ascii="Courier New" w:hAnsi="Courier New" w:cs="Courier New"/>
                          <w:b/>
                          <w:bCs/>
                          <w:color w:val="0066BB"/>
                          <w:sz w:val="18"/>
                          <w:szCs w:val="18"/>
                          <w:lang w:val="en-GB" w:eastAsia="nl-NL"/>
                        </w:rPr>
                        <w:t>main</w:t>
                      </w:r>
                      <w:r w:rsidRPr="00932B34">
                        <w:rPr>
                          <w:rFonts w:ascii="Courier New" w:hAnsi="Courier New" w:cs="Courier New"/>
                          <w:color w:val="333333"/>
                          <w:sz w:val="18"/>
                          <w:szCs w:val="18"/>
                          <w:lang w:val="en-GB" w:eastAsia="nl-NL"/>
                        </w:rPr>
                        <w:t>(</w:t>
                      </w:r>
                      <w:r w:rsidRPr="00932B34">
                        <w:rPr>
                          <w:rFonts w:ascii="Courier New" w:hAnsi="Courier New" w:cs="Courier New"/>
                          <w:b/>
                          <w:bCs/>
                          <w:color w:val="333399"/>
                          <w:sz w:val="18"/>
                          <w:szCs w:val="18"/>
                          <w:lang w:val="en-GB" w:eastAsia="nl-NL"/>
                        </w:rPr>
                        <w:t>void</w:t>
                      </w:r>
                      <w:r w:rsidRPr="00932B34">
                        <w:rPr>
                          <w:rFonts w:ascii="Courier New" w:hAnsi="Courier New" w:cs="Courier New"/>
                          <w:color w:val="333333"/>
                          <w:sz w:val="18"/>
                          <w:szCs w:val="18"/>
                          <w:lang w:val="en-GB" w:eastAsia="nl-NL"/>
                        </w:rPr>
                        <w:t>) {</w:t>
                      </w:r>
                    </w:p>
                    <w:p w14:paraId="0F4D564B" w14:textId="77777777" w:rsidR="003C066D" w:rsidRPr="00932B34" w:rsidRDefault="003C066D" w:rsidP="003C06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18"/>
                          <w:szCs w:val="18"/>
                          <w:lang w:val="en-GB" w:eastAsia="nl-NL"/>
                        </w:rPr>
                      </w:pPr>
                      <w:r w:rsidRPr="00932B34">
                        <w:rPr>
                          <w:rFonts w:ascii="Courier New" w:hAnsi="Courier New" w:cs="Courier New"/>
                          <w:color w:val="333333"/>
                          <w:sz w:val="18"/>
                          <w:szCs w:val="18"/>
                          <w:lang w:val="en-GB" w:eastAsia="nl-NL"/>
                        </w:rPr>
                        <w:tab/>
                      </w:r>
                      <w:r w:rsidRPr="00932B34">
                        <w:rPr>
                          <w:rFonts w:ascii="Courier New" w:hAnsi="Courier New" w:cs="Courier New"/>
                          <w:b/>
                          <w:bCs/>
                          <w:color w:val="008800"/>
                          <w:sz w:val="18"/>
                          <w:szCs w:val="18"/>
                          <w:lang w:val="en-GB" w:eastAsia="nl-NL"/>
                        </w:rPr>
                        <w:t>while</w:t>
                      </w:r>
                      <w:r w:rsidRPr="00932B34">
                        <w:rPr>
                          <w:rFonts w:ascii="Courier New" w:hAnsi="Courier New" w:cs="Courier New"/>
                          <w:color w:val="333333"/>
                          <w:sz w:val="18"/>
                          <w:szCs w:val="18"/>
                          <w:lang w:val="en-GB" w:eastAsia="nl-NL"/>
                        </w:rPr>
                        <w:t>(</w:t>
                      </w:r>
                      <w:r w:rsidRPr="00932B34">
                        <w:rPr>
                          <w:rFonts w:ascii="Courier New" w:hAnsi="Courier New" w:cs="Courier New"/>
                          <w:b/>
                          <w:bCs/>
                          <w:color w:val="0000DD"/>
                          <w:sz w:val="18"/>
                          <w:szCs w:val="18"/>
                          <w:lang w:val="en-GB" w:eastAsia="nl-NL"/>
                        </w:rPr>
                        <w:t>1</w:t>
                      </w:r>
                      <w:r w:rsidRPr="00932B34">
                        <w:rPr>
                          <w:rFonts w:ascii="Courier New" w:hAnsi="Courier New" w:cs="Courier New"/>
                          <w:color w:val="333333"/>
                          <w:sz w:val="18"/>
                          <w:szCs w:val="18"/>
                          <w:lang w:val="en-GB" w:eastAsia="nl-NL"/>
                        </w:rPr>
                        <w:t>) {</w:t>
                      </w:r>
                    </w:p>
                    <w:p w14:paraId="24F43A30" w14:textId="77777777" w:rsidR="003C066D" w:rsidRPr="00932B34" w:rsidRDefault="003C066D" w:rsidP="003C06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18"/>
                          <w:szCs w:val="18"/>
                          <w:lang w:val="en-GB" w:eastAsia="nl-NL"/>
                        </w:rPr>
                      </w:pPr>
                      <w:r w:rsidRPr="00932B34">
                        <w:rPr>
                          <w:rFonts w:ascii="Courier New" w:hAnsi="Courier New" w:cs="Courier New"/>
                          <w:color w:val="333333"/>
                          <w:sz w:val="18"/>
                          <w:szCs w:val="18"/>
                          <w:lang w:val="en-GB" w:eastAsia="nl-NL"/>
                        </w:rPr>
                        <w:tab/>
                      </w:r>
                      <w:r w:rsidRPr="00932B34">
                        <w:rPr>
                          <w:rFonts w:ascii="Courier New" w:hAnsi="Courier New" w:cs="Courier New"/>
                          <w:color w:val="333333"/>
                          <w:sz w:val="18"/>
                          <w:szCs w:val="18"/>
                          <w:lang w:val="en-GB" w:eastAsia="nl-NL"/>
                        </w:rPr>
                        <w:tab/>
                        <w:t>...</w:t>
                      </w:r>
                    </w:p>
                    <w:p w14:paraId="48690D18" w14:textId="77777777" w:rsidR="003C066D" w:rsidRPr="00932B34" w:rsidRDefault="003C066D" w:rsidP="003C06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18"/>
                          <w:szCs w:val="18"/>
                          <w:lang w:val="en-GB" w:eastAsia="nl-NL"/>
                        </w:rPr>
                      </w:pPr>
                      <w:r w:rsidRPr="00932B34">
                        <w:rPr>
                          <w:rFonts w:ascii="Courier New" w:hAnsi="Courier New" w:cs="Courier New"/>
                          <w:color w:val="333333"/>
                          <w:sz w:val="18"/>
                          <w:szCs w:val="18"/>
                          <w:lang w:val="en-GB" w:eastAsia="nl-NL"/>
                        </w:rPr>
                        <w:tab/>
                      </w:r>
                      <w:r w:rsidRPr="00932B34">
                        <w:rPr>
                          <w:rFonts w:ascii="Courier New" w:hAnsi="Courier New" w:cs="Courier New"/>
                          <w:color w:val="333333"/>
                          <w:sz w:val="18"/>
                          <w:szCs w:val="18"/>
                          <w:lang w:val="en-GB" w:eastAsia="nl-NL"/>
                        </w:rPr>
                        <w:tab/>
                      </w:r>
                      <w:proofErr w:type="spellStart"/>
                      <w:r w:rsidRPr="00932B34">
                        <w:rPr>
                          <w:rFonts w:ascii="Courier New" w:hAnsi="Courier New" w:cs="Courier New"/>
                          <w:color w:val="333333"/>
                          <w:sz w:val="18"/>
                          <w:szCs w:val="18"/>
                          <w:lang w:val="en-GB" w:eastAsia="nl-NL"/>
                        </w:rPr>
                        <w:t>newValue</w:t>
                      </w:r>
                      <w:proofErr w:type="spellEnd"/>
                      <w:r w:rsidRPr="00932B34">
                        <w:rPr>
                          <w:rFonts w:ascii="Courier New" w:hAnsi="Courier New" w:cs="Courier New"/>
                          <w:color w:val="333333"/>
                          <w:sz w:val="18"/>
                          <w:szCs w:val="18"/>
                          <w:lang w:val="en-GB" w:eastAsia="nl-NL"/>
                        </w:rPr>
                        <w:t xml:space="preserve"> = i2c_sensor - offset;</w:t>
                      </w:r>
                    </w:p>
                    <w:p w14:paraId="01281A67" w14:textId="77777777" w:rsidR="003C066D" w:rsidRPr="00932B34" w:rsidRDefault="003C066D" w:rsidP="003C06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18"/>
                          <w:szCs w:val="18"/>
                          <w:lang w:eastAsia="nl-NL"/>
                        </w:rPr>
                      </w:pPr>
                      <w:r w:rsidRPr="00932B34">
                        <w:rPr>
                          <w:rFonts w:ascii="Courier New" w:hAnsi="Courier New" w:cs="Courier New"/>
                          <w:color w:val="333333"/>
                          <w:sz w:val="18"/>
                          <w:szCs w:val="18"/>
                          <w:lang w:val="en-GB" w:eastAsia="nl-NL"/>
                        </w:rPr>
                        <w:tab/>
                      </w:r>
                      <w:r w:rsidRPr="00932B34">
                        <w:rPr>
                          <w:rFonts w:ascii="Courier New" w:hAnsi="Courier New" w:cs="Courier New"/>
                          <w:color w:val="333333"/>
                          <w:sz w:val="18"/>
                          <w:szCs w:val="18"/>
                          <w:lang w:val="en-GB" w:eastAsia="nl-NL"/>
                        </w:rPr>
                        <w:tab/>
                      </w:r>
                      <w:r w:rsidRPr="00932B34">
                        <w:rPr>
                          <w:rFonts w:ascii="Courier New" w:hAnsi="Courier New" w:cs="Courier New"/>
                          <w:color w:val="333333"/>
                          <w:sz w:val="18"/>
                          <w:szCs w:val="18"/>
                          <w:lang w:eastAsia="nl-NL"/>
                        </w:rPr>
                        <w:t>...</w:t>
                      </w:r>
                    </w:p>
                    <w:p w14:paraId="7A899C3C" w14:textId="77777777" w:rsidR="003C066D" w:rsidRPr="00932B34" w:rsidRDefault="003C066D" w:rsidP="003C06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18"/>
                          <w:szCs w:val="18"/>
                          <w:lang w:eastAsia="nl-NL"/>
                        </w:rPr>
                      </w:pPr>
                      <w:r w:rsidRPr="00932B34">
                        <w:rPr>
                          <w:rFonts w:ascii="Courier New" w:hAnsi="Courier New" w:cs="Courier New"/>
                          <w:color w:val="333333"/>
                          <w:sz w:val="18"/>
                          <w:szCs w:val="18"/>
                          <w:lang w:eastAsia="nl-NL"/>
                        </w:rPr>
                        <w:tab/>
                        <w:t>}</w:t>
                      </w:r>
                    </w:p>
                    <w:p w14:paraId="0C3B9A32" w14:textId="77777777" w:rsidR="003C066D" w:rsidRPr="00932B34" w:rsidRDefault="003C066D" w:rsidP="003C06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sz w:val="18"/>
                          <w:szCs w:val="18"/>
                          <w:lang w:eastAsia="nl-NL"/>
                        </w:rPr>
                      </w:pPr>
                      <w:r w:rsidRPr="00932B34">
                        <w:rPr>
                          <w:rFonts w:ascii="Courier New" w:hAnsi="Courier New" w:cs="Courier New"/>
                          <w:color w:val="333333"/>
                          <w:sz w:val="18"/>
                          <w:szCs w:val="18"/>
                          <w:lang w:eastAsia="nl-NL"/>
                        </w:rPr>
                        <w:t>}</w:t>
                      </w:r>
                    </w:p>
                    <w:p w14:paraId="65971A7F" w14:textId="77777777" w:rsidR="003C066D" w:rsidRDefault="003C066D" w:rsidP="003C066D"/>
                  </w:txbxContent>
                </v:textbox>
                <w10:anchorlock/>
              </v:shape>
            </w:pict>
          </mc:Fallback>
        </mc:AlternateContent>
      </w:r>
    </w:p>
    <w:p w14:paraId="164F63D8" w14:textId="77777777" w:rsidR="003C066D" w:rsidRDefault="003C066D" w:rsidP="003C066D"/>
    <w:p w14:paraId="7EB61275" w14:textId="77777777" w:rsidR="003C066D" w:rsidRPr="004A3E01" w:rsidRDefault="003C066D" w:rsidP="003C066D">
      <w:r w:rsidRPr="004A3E01">
        <w:t xml:space="preserve">Een </w:t>
      </w:r>
      <w:proofErr w:type="spellStart"/>
      <w:r w:rsidRPr="004A3E01">
        <w:t>interrupt</w:t>
      </w:r>
      <w:proofErr w:type="spellEnd"/>
      <w:r w:rsidRPr="004A3E01">
        <w:t xml:space="preserve"> kan de taken die uitgevoerd worden in de loop (</w:t>
      </w:r>
      <w:proofErr w:type="spellStart"/>
      <w:r w:rsidRPr="004A3E01">
        <w:t>while</w:t>
      </w:r>
      <w:proofErr w:type="spellEnd"/>
      <w:r w:rsidRPr="004A3E01">
        <w:t xml:space="preserve">(1)) elk moment onderbreken. In dit geval vraagt de </w:t>
      </w:r>
      <w:proofErr w:type="spellStart"/>
      <w:r w:rsidRPr="004A3E01">
        <w:t>interrupt</w:t>
      </w:r>
      <w:proofErr w:type="spellEnd"/>
      <w:r w:rsidRPr="004A3E01">
        <w:t xml:space="preserve"> de data op van een sensor die verbonden is via een i2c bus. Dit gebeurt bijvoorbeeld als er nieuwe data beschikbaar van de sensor. Deze </w:t>
      </w:r>
      <w:proofErr w:type="spellStart"/>
      <w:r w:rsidRPr="004A3E01">
        <w:t>interrupt</w:t>
      </w:r>
      <w:proofErr w:type="spellEnd"/>
      <w:r w:rsidRPr="004A3E01">
        <w:t xml:space="preserve"> kan ook plaats vinden op het moment dat de loop bezig is met het berekenen van </w:t>
      </w:r>
      <w:proofErr w:type="spellStart"/>
      <w:r w:rsidRPr="004A3E01">
        <w:t>newValue</w:t>
      </w:r>
      <w:proofErr w:type="spellEnd"/>
      <w:r w:rsidRPr="004A3E01">
        <w:t xml:space="preserve">. In dit geval wordt de data aangepast waarmee de </w:t>
      </w:r>
      <w:proofErr w:type="spellStart"/>
      <w:r w:rsidRPr="004A3E01">
        <w:t>newValue</w:t>
      </w:r>
      <w:proofErr w:type="spellEnd"/>
      <w:r w:rsidRPr="004A3E01">
        <w:t xml:space="preserve"> berekent wordt. Hierdoor is niet zeker of de waarde van </w:t>
      </w:r>
      <w:proofErr w:type="spellStart"/>
      <w:r w:rsidRPr="004A3E01">
        <w:t>newValue</w:t>
      </w:r>
      <w:proofErr w:type="spellEnd"/>
      <w:r w:rsidRPr="004A3E01">
        <w:t xml:space="preserve"> klopt en ontstaat er </w:t>
      </w:r>
      <w:proofErr w:type="spellStart"/>
      <w:r>
        <w:t>f</w:t>
      </w:r>
      <w:r w:rsidRPr="004A3E01">
        <w:t>alse</w:t>
      </w:r>
      <w:proofErr w:type="spellEnd"/>
      <w:r w:rsidRPr="004A3E01">
        <w:t xml:space="preserve"> data.</w:t>
      </w:r>
    </w:p>
    <w:p w14:paraId="29EF0D2A" w14:textId="77777777" w:rsidR="003C066D" w:rsidRPr="004A3E01" w:rsidRDefault="003C066D" w:rsidP="003C066D"/>
    <w:p w14:paraId="52D8C512" w14:textId="77777777" w:rsidR="003C066D" w:rsidRPr="004A3E01" w:rsidRDefault="003C066D" w:rsidP="003C066D">
      <w:r w:rsidRPr="004A3E01">
        <w:t>De code die in C geschreven is wordt niet zo uitgevoerd door de microcontroller. De microcontroller voert namelijk binaire machine taal uit. Om het leesbaar te houden kan dit ook in “</w:t>
      </w:r>
      <w:proofErr w:type="spellStart"/>
      <w:r w:rsidRPr="004A3E01">
        <w:t>assembly</w:t>
      </w:r>
      <w:proofErr w:type="spellEnd"/>
      <w:r w:rsidRPr="004A3E01">
        <w:t xml:space="preserve"> </w:t>
      </w:r>
      <w:proofErr w:type="spellStart"/>
      <w:r w:rsidRPr="004A3E01">
        <w:t>language</w:t>
      </w:r>
      <w:proofErr w:type="spellEnd"/>
      <w:r w:rsidRPr="004A3E01">
        <w:t xml:space="preserve">” gezet worden. Assembly </w:t>
      </w:r>
      <w:proofErr w:type="spellStart"/>
      <w:r w:rsidRPr="004A3E01">
        <w:t>laguage</w:t>
      </w:r>
      <w:proofErr w:type="spellEnd"/>
      <w:r w:rsidRPr="004A3E01">
        <w:t xml:space="preserve"> representeert de niet te begrijpen nullen en enen van de binaire machine taal in leesbare functies die de microcontroller uitvoert. Assembly </w:t>
      </w:r>
      <w:proofErr w:type="spellStart"/>
      <w:r w:rsidRPr="004A3E01">
        <w:t>language</w:t>
      </w:r>
      <w:proofErr w:type="spellEnd"/>
      <w:r w:rsidRPr="004A3E01">
        <w:t xml:space="preserve"> geeft dus eigenlijk weer hoe het systeem op register niveau handelt. Een instructie in de </w:t>
      </w:r>
      <w:proofErr w:type="spellStart"/>
      <w:r w:rsidRPr="004A3E01">
        <w:t>assembly</w:t>
      </w:r>
      <w:proofErr w:type="spellEnd"/>
      <w:r w:rsidRPr="004A3E01">
        <w:t xml:space="preserve"> </w:t>
      </w:r>
      <w:proofErr w:type="spellStart"/>
      <w:r w:rsidRPr="004A3E01">
        <w:t>language</w:t>
      </w:r>
      <w:proofErr w:type="spellEnd"/>
      <w:r w:rsidRPr="004A3E01">
        <w:t xml:space="preserve"> bestaat meestal uit drie onderdelen:</w:t>
      </w:r>
    </w:p>
    <w:p w14:paraId="610D21F2" w14:textId="77777777" w:rsidR="003C066D" w:rsidRPr="004A3E01" w:rsidRDefault="003C066D" w:rsidP="003C066D">
      <w:pPr>
        <w:pStyle w:val="Lijstalinea"/>
        <w:widowControl/>
        <w:numPr>
          <w:ilvl w:val="0"/>
          <w:numId w:val="41"/>
        </w:numPr>
        <w:spacing w:line="259" w:lineRule="auto"/>
        <w:rPr>
          <w:b/>
          <w:bCs/>
        </w:rPr>
      </w:pPr>
      <w:r w:rsidRPr="004A3E01">
        <w:rPr>
          <w:b/>
          <w:bCs/>
        </w:rPr>
        <w:t>Label</w:t>
      </w:r>
    </w:p>
    <w:p w14:paraId="4FDC3C05" w14:textId="70EF4E67" w:rsidR="003C066D" w:rsidRPr="004A3E01" w:rsidRDefault="003C066D" w:rsidP="003C066D">
      <w:pPr>
        <w:pStyle w:val="Lijstalinea"/>
      </w:pPr>
      <w:r w:rsidRPr="004A3E01">
        <w:t>Het memory adres waar</w:t>
      </w:r>
      <w:r w:rsidR="006A3889">
        <w:t xml:space="preserve"> </w:t>
      </w:r>
      <w:r w:rsidRPr="004A3E01">
        <w:t>de code zich bevind.</w:t>
      </w:r>
    </w:p>
    <w:p w14:paraId="4EF7765D" w14:textId="77777777" w:rsidR="003C066D" w:rsidRPr="004A3E01" w:rsidRDefault="003C066D" w:rsidP="003C066D">
      <w:pPr>
        <w:pStyle w:val="Lijstalinea"/>
        <w:widowControl/>
        <w:numPr>
          <w:ilvl w:val="0"/>
          <w:numId w:val="41"/>
        </w:numPr>
        <w:spacing w:line="259" w:lineRule="auto"/>
        <w:rPr>
          <w:b/>
          <w:bCs/>
        </w:rPr>
      </w:pPr>
      <w:r w:rsidRPr="004A3E01">
        <w:rPr>
          <w:b/>
          <w:bCs/>
        </w:rPr>
        <w:t>Op-code</w:t>
      </w:r>
    </w:p>
    <w:p w14:paraId="0684B2DE" w14:textId="77777777" w:rsidR="003C066D" w:rsidRPr="004A3E01" w:rsidRDefault="003C066D" w:rsidP="003C066D">
      <w:pPr>
        <w:pStyle w:val="Lijstalinea"/>
      </w:pPr>
      <w:r w:rsidRPr="004A3E01">
        <w:t>Afkorting voor de instructie die uitgevoerd moet worden.</w:t>
      </w:r>
    </w:p>
    <w:p w14:paraId="2BCEA366" w14:textId="77777777" w:rsidR="003C066D" w:rsidRPr="004A3E01" w:rsidRDefault="003C066D" w:rsidP="003C066D">
      <w:pPr>
        <w:pStyle w:val="Lijstalinea"/>
        <w:widowControl/>
        <w:numPr>
          <w:ilvl w:val="0"/>
          <w:numId w:val="41"/>
        </w:numPr>
        <w:spacing w:line="259" w:lineRule="auto"/>
        <w:rPr>
          <w:b/>
          <w:bCs/>
        </w:rPr>
      </w:pPr>
      <w:proofErr w:type="spellStart"/>
      <w:r w:rsidRPr="004A3E01">
        <w:rPr>
          <w:b/>
          <w:bCs/>
        </w:rPr>
        <w:t>Operands</w:t>
      </w:r>
      <w:proofErr w:type="spellEnd"/>
    </w:p>
    <w:p w14:paraId="315F5519" w14:textId="77777777" w:rsidR="003C066D" w:rsidRDefault="003C066D" w:rsidP="003C066D">
      <w:pPr>
        <w:pStyle w:val="Lijstalinea"/>
      </w:pPr>
      <w:r w:rsidRPr="004A3E01">
        <w:t>Registers, adressen of data waar de instructie op toegepast wordt.</w:t>
      </w:r>
    </w:p>
    <w:p w14:paraId="31508024" w14:textId="77777777" w:rsidR="003C066D" w:rsidRPr="004A3E01" w:rsidRDefault="003C066D" w:rsidP="003C066D">
      <w:pPr>
        <w:pStyle w:val="Lijstalinea"/>
      </w:pPr>
    </w:p>
    <w:p w14:paraId="7850B9AB" w14:textId="77777777" w:rsidR="003C066D" w:rsidRDefault="003C066D" w:rsidP="003C066D"/>
    <w:p w14:paraId="4BEFD818" w14:textId="77777777" w:rsidR="003C066D" w:rsidRDefault="003C066D" w:rsidP="003C066D">
      <w:pPr>
        <w:widowControl/>
        <w:spacing w:line="240" w:lineRule="auto"/>
      </w:pPr>
      <w:r>
        <w:br w:type="page"/>
      </w:r>
    </w:p>
    <w:p w14:paraId="4B41FE0A" w14:textId="77777777" w:rsidR="003C066D" w:rsidRDefault="003C066D" w:rsidP="003C066D">
      <w:r w:rsidRPr="00307E5A">
        <w:lastRenderedPageBreak/>
        <w:t>Hieronder worden een paar voorbeelden gegeven.</w:t>
      </w:r>
    </w:p>
    <w:p w14:paraId="3DBB9FFF" w14:textId="77777777" w:rsidR="003C066D" w:rsidRDefault="003C066D" w:rsidP="003C066D"/>
    <w:p w14:paraId="61F5D5B9" w14:textId="77777777" w:rsidR="003C066D" w:rsidRDefault="003C066D" w:rsidP="003C066D">
      <w:r w:rsidRPr="00307E5A">
        <w:rPr>
          <w:noProof/>
        </w:rPr>
        <mc:AlternateContent>
          <mc:Choice Requires="wps">
            <w:drawing>
              <wp:inline distT="0" distB="0" distL="0" distR="0" wp14:anchorId="18E079E9" wp14:editId="76B19B36">
                <wp:extent cx="5731510" cy="1528445"/>
                <wp:effectExtent l="0" t="0" r="21590" b="14605"/>
                <wp:docPr id="40" name="Tekstvak 40"/>
                <wp:cNvGraphicFramePr/>
                <a:graphic xmlns:a="http://schemas.openxmlformats.org/drawingml/2006/main">
                  <a:graphicData uri="http://schemas.microsoft.com/office/word/2010/wordprocessingShape">
                    <wps:wsp>
                      <wps:cNvSpPr txBox="1"/>
                      <wps:spPr>
                        <a:xfrm>
                          <a:off x="0" y="0"/>
                          <a:ext cx="5731510" cy="1528445"/>
                        </a:xfrm>
                        <a:prstGeom prst="rect">
                          <a:avLst/>
                        </a:prstGeom>
                        <a:solidFill>
                          <a:schemeClr val="bg1">
                            <a:lumMod val="85000"/>
                          </a:schemeClr>
                        </a:solidFill>
                        <a:ln w="6350">
                          <a:solidFill>
                            <a:prstClr val="black"/>
                          </a:solidFill>
                        </a:ln>
                      </wps:spPr>
                      <wps:txbx>
                        <w:txbxContent>
                          <w:p w14:paraId="70E06C06" w14:textId="77777777" w:rsidR="003C066D" w:rsidRPr="00736017" w:rsidRDefault="003C066D" w:rsidP="003C066D">
                            <w:pPr>
                              <w:rPr>
                                <w:rFonts w:ascii="Courier New" w:hAnsi="Courier New" w:cs="Courier New"/>
                                <w:sz w:val="18"/>
                                <w:szCs w:val="18"/>
                              </w:rPr>
                            </w:pPr>
                            <w:proofErr w:type="spellStart"/>
                            <w:r w:rsidRPr="00736017">
                              <w:rPr>
                                <w:rFonts w:ascii="Courier New" w:hAnsi="Courier New" w:cs="Courier New"/>
                                <w:sz w:val="18"/>
                                <w:szCs w:val="18"/>
                              </w:rPr>
                              <w:t>add</w:t>
                            </w:r>
                            <w:proofErr w:type="spellEnd"/>
                            <w:r w:rsidRPr="00736017">
                              <w:rPr>
                                <w:rFonts w:ascii="Courier New" w:hAnsi="Courier New" w:cs="Courier New"/>
                                <w:sz w:val="18"/>
                                <w:szCs w:val="18"/>
                              </w:rPr>
                              <w:t xml:space="preserve"> </w:t>
                            </w:r>
                            <w:r w:rsidRPr="00736017">
                              <w:rPr>
                                <w:rFonts w:ascii="Courier New" w:hAnsi="Courier New" w:cs="Courier New"/>
                                <w:sz w:val="18"/>
                                <w:szCs w:val="18"/>
                              </w:rPr>
                              <w:tab/>
                              <w:t xml:space="preserve">r7, r8, r9; </w:t>
                            </w:r>
                            <w:r w:rsidRPr="00736017">
                              <w:rPr>
                                <w:rFonts w:ascii="Courier New" w:hAnsi="Courier New" w:cs="Courier New"/>
                                <w:sz w:val="18"/>
                                <w:szCs w:val="18"/>
                              </w:rPr>
                              <w:tab/>
                              <w:t xml:space="preserve">Telt de data in registers 8 en 9 bij elkaar op, plaatst het </w:t>
                            </w:r>
                            <w:r w:rsidRPr="00736017">
                              <w:rPr>
                                <w:rFonts w:ascii="Courier New" w:hAnsi="Courier New" w:cs="Courier New"/>
                                <w:sz w:val="18"/>
                                <w:szCs w:val="18"/>
                              </w:rPr>
                              <w:tab/>
                            </w:r>
                            <w:r w:rsidRPr="00736017">
                              <w:rPr>
                                <w:rFonts w:ascii="Courier New" w:hAnsi="Courier New" w:cs="Courier New"/>
                                <w:sz w:val="18"/>
                                <w:szCs w:val="18"/>
                              </w:rPr>
                              <w:tab/>
                            </w:r>
                            <w:r w:rsidRPr="00736017">
                              <w:rPr>
                                <w:rFonts w:ascii="Courier New" w:hAnsi="Courier New" w:cs="Courier New"/>
                                <w:sz w:val="18"/>
                                <w:szCs w:val="18"/>
                              </w:rPr>
                              <w:tab/>
                              <w:t>resultaat</w:t>
                            </w:r>
                            <w:r>
                              <w:rPr>
                                <w:rFonts w:ascii="Courier New" w:hAnsi="Courier New" w:cs="Courier New"/>
                                <w:sz w:val="18"/>
                                <w:szCs w:val="18"/>
                              </w:rPr>
                              <w:t xml:space="preserve"> </w:t>
                            </w:r>
                            <w:r w:rsidRPr="00736017">
                              <w:rPr>
                                <w:rFonts w:ascii="Courier New" w:hAnsi="Courier New" w:cs="Courier New"/>
                                <w:sz w:val="18"/>
                                <w:szCs w:val="18"/>
                              </w:rPr>
                              <w:t>in register 7.</w:t>
                            </w:r>
                          </w:p>
                          <w:p w14:paraId="6C9D25FA" w14:textId="77777777" w:rsidR="003C066D" w:rsidRPr="00736017" w:rsidRDefault="003C066D" w:rsidP="003C066D">
                            <w:pPr>
                              <w:rPr>
                                <w:rFonts w:ascii="Courier New" w:hAnsi="Courier New" w:cs="Courier New"/>
                                <w:sz w:val="18"/>
                                <w:szCs w:val="18"/>
                              </w:rPr>
                            </w:pPr>
                            <w:proofErr w:type="spellStart"/>
                            <w:r w:rsidRPr="00736017">
                              <w:rPr>
                                <w:rFonts w:ascii="Courier New" w:hAnsi="Courier New" w:cs="Courier New"/>
                                <w:sz w:val="18"/>
                                <w:szCs w:val="18"/>
                              </w:rPr>
                              <w:t>and</w:t>
                            </w:r>
                            <w:proofErr w:type="spellEnd"/>
                            <w:r w:rsidRPr="00736017">
                              <w:rPr>
                                <w:rFonts w:ascii="Courier New" w:hAnsi="Courier New" w:cs="Courier New"/>
                                <w:sz w:val="18"/>
                                <w:szCs w:val="18"/>
                              </w:rPr>
                              <w:t xml:space="preserve"> </w:t>
                            </w:r>
                            <w:r w:rsidRPr="00736017">
                              <w:rPr>
                                <w:rFonts w:ascii="Courier New" w:hAnsi="Courier New" w:cs="Courier New"/>
                                <w:sz w:val="18"/>
                                <w:szCs w:val="18"/>
                              </w:rPr>
                              <w:tab/>
                              <w:t xml:space="preserve">r2, r5, r3; </w:t>
                            </w:r>
                            <w:r w:rsidRPr="00736017">
                              <w:rPr>
                                <w:rFonts w:ascii="Courier New" w:hAnsi="Courier New" w:cs="Courier New"/>
                                <w:sz w:val="18"/>
                                <w:szCs w:val="18"/>
                              </w:rPr>
                              <w:tab/>
                            </w:r>
                            <w:proofErr w:type="spellStart"/>
                            <w:r w:rsidRPr="00736017">
                              <w:rPr>
                                <w:rFonts w:ascii="Courier New" w:hAnsi="Courier New" w:cs="Courier New"/>
                                <w:sz w:val="18"/>
                                <w:szCs w:val="18"/>
                              </w:rPr>
                              <w:t>Bitwise</w:t>
                            </w:r>
                            <w:proofErr w:type="spellEnd"/>
                            <w:r w:rsidRPr="00736017">
                              <w:rPr>
                                <w:rFonts w:ascii="Courier New" w:hAnsi="Courier New" w:cs="Courier New"/>
                                <w:sz w:val="18"/>
                                <w:szCs w:val="18"/>
                              </w:rPr>
                              <w:t xml:space="preserve"> AND de data van register 5 en 3,</w:t>
                            </w:r>
                          </w:p>
                          <w:p w14:paraId="63C6D524" w14:textId="77777777" w:rsidR="003C066D" w:rsidRPr="00736017" w:rsidRDefault="003C066D" w:rsidP="003C066D">
                            <w:pPr>
                              <w:rPr>
                                <w:rFonts w:ascii="Courier New" w:hAnsi="Courier New" w:cs="Courier New"/>
                                <w:sz w:val="18"/>
                                <w:szCs w:val="18"/>
                              </w:rPr>
                            </w:pPr>
                            <w:r w:rsidRPr="00736017">
                              <w:rPr>
                                <w:rFonts w:ascii="Courier New" w:hAnsi="Courier New" w:cs="Courier New"/>
                                <w:sz w:val="18"/>
                                <w:szCs w:val="18"/>
                              </w:rPr>
                              <w:tab/>
                            </w:r>
                            <w:r w:rsidRPr="00736017">
                              <w:rPr>
                                <w:rFonts w:ascii="Courier New" w:hAnsi="Courier New" w:cs="Courier New"/>
                                <w:sz w:val="18"/>
                                <w:szCs w:val="18"/>
                              </w:rPr>
                              <w:tab/>
                            </w:r>
                            <w:r w:rsidRPr="00736017">
                              <w:rPr>
                                <w:rFonts w:ascii="Courier New" w:hAnsi="Courier New" w:cs="Courier New"/>
                                <w:sz w:val="18"/>
                                <w:szCs w:val="18"/>
                              </w:rPr>
                              <w:tab/>
                              <w:t>plaats het resultaat in register 2.</w:t>
                            </w:r>
                          </w:p>
                          <w:p w14:paraId="5DEBA084" w14:textId="77777777" w:rsidR="003C066D" w:rsidRDefault="003C066D" w:rsidP="003C066D">
                            <w:pPr>
                              <w:rPr>
                                <w:rFonts w:ascii="Courier New" w:hAnsi="Courier New" w:cs="Courier New"/>
                                <w:sz w:val="18"/>
                                <w:szCs w:val="18"/>
                              </w:rPr>
                            </w:pPr>
                            <w:proofErr w:type="spellStart"/>
                            <w:r w:rsidRPr="00736017">
                              <w:rPr>
                                <w:rFonts w:ascii="Courier New" w:hAnsi="Courier New" w:cs="Courier New"/>
                                <w:sz w:val="18"/>
                                <w:szCs w:val="18"/>
                              </w:rPr>
                              <w:t>lwz</w:t>
                            </w:r>
                            <w:proofErr w:type="spellEnd"/>
                            <w:r w:rsidRPr="00736017">
                              <w:rPr>
                                <w:rFonts w:ascii="Courier New" w:hAnsi="Courier New" w:cs="Courier New"/>
                                <w:sz w:val="18"/>
                                <w:szCs w:val="18"/>
                              </w:rPr>
                              <w:t xml:space="preserve"> </w:t>
                            </w:r>
                            <w:r w:rsidRPr="00736017">
                              <w:rPr>
                                <w:rFonts w:ascii="Courier New" w:hAnsi="Courier New" w:cs="Courier New"/>
                                <w:sz w:val="18"/>
                                <w:szCs w:val="18"/>
                              </w:rPr>
                              <w:tab/>
                              <w:t xml:space="preserve">r6, Ox4(r5); </w:t>
                            </w:r>
                            <w:r w:rsidRPr="00736017">
                              <w:rPr>
                                <w:rFonts w:ascii="Courier New" w:hAnsi="Courier New" w:cs="Courier New"/>
                                <w:sz w:val="18"/>
                                <w:szCs w:val="18"/>
                              </w:rPr>
                              <w:tab/>
                            </w:r>
                            <w:r>
                              <w:rPr>
                                <w:rFonts w:ascii="Courier New" w:hAnsi="Courier New" w:cs="Courier New"/>
                                <w:sz w:val="18"/>
                                <w:szCs w:val="18"/>
                              </w:rPr>
                              <w:t>L</w:t>
                            </w:r>
                            <w:r w:rsidRPr="00736017">
                              <w:rPr>
                                <w:rFonts w:ascii="Courier New" w:hAnsi="Courier New" w:cs="Courier New"/>
                                <w:sz w:val="18"/>
                                <w:szCs w:val="18"/>
                              </w:rPr>
                              <w:t>aad de data</w:t>
                            </w:r>
                            <w:r>
                              <w:rPr>
                                <w:rFonts w:ascii="Courier New" w:hAnsi="Courier New" w:cs="Courier New"/>
                                <w:sz w:val="18"/>
                                <w:szCs w:val="18"/>
                              </w:rPr>
                              <w:t xml:space="preserve"> op het memory adres van </w:t>
                            </w:r>
                            <w:r w:rsidRPr="00736017">
                              <w:rPr>
                                <w:rFonts w:ascii="Courier New" w:hAnsi="Courier New" w:cs="Courier New"/>
                                <w:sz w:val="18"/>
                                <w:szCs w:val="18"/>
                              </w:rPr>
                              <w:t>de som van register</w:t>
                            </w:r>
                            <w:r>
                              <w:rPr>
                                <w:rFonts w:ascii="Courier New" w:hAnsi="Courier New" w:cs="Courier New"/>
                                <w:sz w:val="18"/>
                                <w:szCs w:val="18"/>
                              </w:rPr>
                              <w:t xml:space="preserve"> 5</w:t>
                            </w:r>
                          </w:p>
                          <w:p w14:paraId="3379CB02" w14:textId="77777777" w:rsidR="003C066D" w:rsidRPr="00736017" w:rsidRDefault="003C066D" w:rsidP="003C066D">
                            <w:pPr>
                              <w:rPr>
                                <w:rFonts w:ascii="Courier New" w:hAnsi="Courier New" w:cs="Courier New"/>
                                <w:sz w:val="18"/>
                                <w:szCs w:val="18"/>
                              </w:rPr>
                            </w:pPr>
                            <w:r w:rsidRPr="00736017">
                              <w:rPr>
                                <w:rFonts w:ascii="Courier New" w:hAnsi="Courier New" w:cs="Courier New"/>
                                <w:sz w:val="18"/>
                                <w:szCs w:val="18"/>
                              </w:rPr>
                              <w:tab/>
                            </w:r>
                            <w:r w:rsidRPr="00736017">
                              <w:rPr>
                                <w:rFonts w:ascii="Courier New" w:hAnsi="Courier New" w:cs="Courier New"/>
                                <w:sz w:val="18"/>
                                <w:szCs w:val="18"/>
                              </w:rPr>
                              <w:tab/>
                            </w:r>
                            <w:r w:rsidRPr="00736017">
                              <w:rPr>
                                <w:rFonts w:ascii="Courier New" w:hAnsi="Courier New" w:cs="Courier New"/>
                                <w:sz w:val="18"/>
                                <w:szCs w:val="18"/>
                              </w:rPr>
                              <w:tab/>
                              <w:t>en 0x4 in register 6.</w:t>
                            </w:r>
                          </w:p>
                          <w:p w14:paraId="626DEA82" w14:textId="77777777" w:rsidR="003C066D" w:rsidRDefault="003C066D" w:rsidP="003C066D">
                            <w:pPr>
                              <w:rPr>
                                <w:rFonts w:ascii="Courier New" w:hAnsi="Courier New" w:cs="Courier New"/>
                                <w:sz w:val="18"/>
                                <w:szCs w:val="18"/>
                              </w:rPr>
                            </w:pPr>
                            <w:proofErr w:type="spellStart"/>
                            <w:r w:rsidRPr="00736017">
                              <w:rPr>
                                <w:rFonts w:ascii="Courier New" w:hAnsi="Courier New" w:cs="Courier New"/>
                                <w:sz w:val="18"/>
                                <w:szCs w:val="18"/>
                              </w:rPr>
                              <w:t>lwzx</w:t>
                            </w:r>
                            <w:proofErr w:type="spellEnd"/>
                            <w:r w:rsidRPr="00736017">
                              <w:rPr>
                                <w:rFonts w:ascii="Courier New" w:hAnsi="Courier New" w:cs="Courier New"/>
                                <w:sz w:val="18"/>
                                <w:szCs w:val="18"/>
                              </w:rPr>
                              <w:t xml:space="preserve"> </w:t>
                            </w:r>
                            <w:r w:rsidRPr="00736017">
                              <w:rPr>
                                <w:rFonts w:ascii="Courier New" w:hAnsi="Courier New" w:cs="Courier New"/>
                                <w:sz w:val="18"/>
                                <w:szCs w:val="18"/>
                              </w:rPr>
                              <w:tab/>
                              <w:t xml:space="preserve">r9, r5, r8; </w:t>
                            </w:r>
                            <w:r w:rsidRPr="00736017">
                              <w:rPr>
                                <w:rFonts w:ascii="Courier New" w:hAnsi="Courier New" w:cs="Courier New"/>
                                <w:sz w:val="18"/>
                                <w:szCs w:val="18"/>
                              </w:rPr>
                              <w:tab/>
                            </w:r>
                            <w:r>
                              <w:rPr>
                                <w:rFonts w:ascii="Courier New" w:hAnsi="Courier New" w:cs="Courier New"/>
                                <w:sz w:val="18"/>
                                <w:szCs w:val="18"/>
                              </w:rPr>
                              <w:t>L</w:t>
                            </w:r>
                            <w:r w:rsidRPr="00736017">
                              <w:rPr>
                                <w:rFonts w:ascii="Courier New" w:hAnsi="Courier New" w:cs="Courier New"/>
                                <w:sz w:val="18"/>
                                <w:szCs w:val="18"/>
                              </w:rPr>
                              <w:t xml:space="preserve">aad de data </w:t>
                            </w:r>
                            <w:r>
                              <w:rPr>
                                <w:rFonts w:ascii="Courier New" w:hAnsi="Courier New" w:cs="Courier New"/>
                                <w:sz w:val="18"/>
                                <w:szCs w:val="18"/>
                              </w:rPr>
                              <w:t>op het memory adres van de som v</w:t>
                            </w:r>
                            <w:r w:rsidRPr="00736017">
                              <w:rPr>
                                <w:rFonts w:ascii="Courier New" w:hAnsi="Courier New" w:cs="Courier New"/>
                                <w:sz w:val="18"/>
                                <w:szCs w:val="18"/>
                              </w:rPr>
                              <w:t>an register 5</w:t>
                            </w:r>
                          </w:p>
                          <w:p w14:paraId="2DCA74D0" w14:textId="77777777" w:rsidR="003C066D" w:rsidRPr="00736017" w:rsidRDefault="003C066D" w:rsidP="003C066D">
                            <w:pPr>
                              <w:rPr>
                                <w:rFonts w:ascii="Courier New" w:hAnsi="Courier New" w:cs="Courier New"/>
                                <w:sz w:val="18"/>
                                <w:szCs w:val="18"/>
                              </w:rPr>
                            </w:pPr>
                            <w:r w:rsidRPr="00736017">
                              <w:rPr>
                                <w:rFonts w:ascii="Courier New" w:hAnsi="Courier New" w:cs="Courier New"/>
                                <w:sz w:val="18"/>
                                <w:szCs w:val="18"/>
                              </w:rPr>
                              <w:tab/>
                            </w:r>
                            <w:r w:rsidRPr="00736017">
                              <w:rPr>
                                <w:rFonts w:ascii="Courier New" w:hAnsi="Courier New" w:cs="Courier New"/>
                                <w:sz w:val="18"/>
                                <w:szCs w:val="18"/>
                              </w:rPr>
                              <w:tab/>
                            </w:r>
                            <w:r w:rsidRPr="00736017">
                              <w:rPr>
                                <w:rFonts w:ascii="Courier New" w:hAnsi="Courier New" w:cs="Courier New"/>
                                <w:sz w:val="18"/>
                                <w:szCs w:val="18"/>
                              </w:rPr>
                              <w:tab/>
                              <w:t>en 8 in register 9.</w:t>
                            </w:r>
                          </w:p>
                          <w:p w14:paraId="4AF02581" w14:textId="77777777" w:rsidR="003C066D" w:rsidRPr="00E00AAB" w:rsidRDefault="003C066D" w:rsidP="003C066D">
                            <w:pPr>
                              <w:rPr>
                                <w:rFonts w:ascii="Courier New" w:hAnsi="Courier New" w:cs="Courier New"/>
                                <w:sz w:val="18"/>
                                <w:szCs w:val="18"/>
                              </w:rPr>
                            </w:pPr>
                            <w:proofErr w:type="spellStart"/>
                            <w:r w:rsidRPr="009A75FF">
                              <w:rPr>
                                <w:rFonts w:ascii="Courier New" w:hAnsi="Courier New" w:cs="Courier New"/>
                                <w:sz w:val="18"/>
                                <w:szCs w:val="18"/>
                              </w:rPr>
                              <w:t>stwx</w:t>
                            </w:r>
                            <w:proofErr w:type="spellEnd"/>
                            <w:r w:rsidRPr="009A75FF">
                              <w:rPr>
                                <w:rFonts w:ascii="Courier New" w:hAnsi="Courier New" w:cs="Courier New"/>
                                <w:sz w:val="18"/>
                                <w:szCs w:val="18"/>
                              </w:rPr>
                              <w:t xml:space="preserve"> </w:t>
                            </w:r>
                            <w:r w:rsidRPr="009A75FF">
                              <w:rPr>
                                <w:rFonts w:ascii="Courier New" w:hAnsi="Courier New" w:cs="Courier New"/>
                                <w:sz w:val="18"/>
                                <w:szCs w:val="18"/>
                              </w:rPr>
                              <w:tab/>
                              <w:t xml:space="preserve">r13, r8, r9; </w:t>
                            </w:r>
                            <w:r w:rsidRPr="009A75FF">
                              <w:rPr>
                                <w:rFonts w:ascii="Courier New" w:hAnsi="Courier New" w:cs="Courier New"/>
                                <w:sz w:val="18"/>
                                <w:szCs w:val="18"/>
                              </w:rPr>
                              <w:tab/>
                              <w:t xml:space="preserve">Sla de data in register 13 op in het memory adres van de som </w:t>
                            </w:r>
                            <w:r w:rsidRPr="00736017">
                              <w:rPr>
                                <w:rFonts w:ascii="Courier New" w:hAnsi="Courier New" w:cs="Courier New"/>
                                <w:sz w:val="18"/>
                                <w:szCs w:val="18"/>
                              </w:rPr>
                              <w:tab/>
                            </w:r>
                            <w:r w:rsidRPr="00736017">
                              <w:rPr>
                                <w:rFonts w:ascii="Courier New" w:hAnsi="Courier New" w:cs="Courier New"/>
                                <w:sz w:val="18"/>
                                <w:szCs w:val="18"/>
                              </w:rPr>
                              <w:tab/>
                            </w:r>
                            <w:r w:rsidRPr="00736017">
                              <w:rPr>
                                <w:rFonts w:ascii="Courier New" w:hAnsi="Courier New" w:cs="Courier New"/>
                                <w:sz w:val="18"/>
                                <w:szCs w:val="18"/>
                              </w:rPr>
                              <w:tab/>
                            </w:r>
                            <w:r w:rsidRPr="009A75FF">
                              <w:rPr>
                                <w:rFonts w:ascii="Courier New" w:hAnsi="Courier New" w:cs="Courier New"/>
                                <w:sz w:val="18"/>
                                <w:szCs w:val="18"/>
                              </w:rPr>
                              <w:t>va</w:t>
                            </w:r>
                            <w:r>
                              <w:rPr>
                                <w:rFonts w:ascii="Courier New" w:hAnsi="Courier New" w:cs="Courier New"/>
                                <w:sz w:val="18"/>
                                <w:szCs w:val="18"/>
                              </w:rPr>
                              <w:t>n register 8 en 9.</w:t>
                            </w:r>
                          </w:p>
                          <w:p w14:paraId="79DBACD0" w14:textId="77777777" w:rsidR="003C066D" w:rsidRPr="00E00AAB" w:rsidRDefault="003C066D" w:rsidP="003C066D">
                            <w:pPr>
                              <w:rPr>
                                <w:rFonts w:ascii="Courier New" w:hAnsi="Courier New" w:cs="Courier New"/>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8E079E9" id="Tekstvak 40" o:spid="_x0000_s1040" type="#_x0000_t202" style="width:451.3pt;height:120.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" fillcolor="#d8d8d8 [2732]" strokeweight=".5pt">
                <v:textbox>
                  <w:txbxContent>
                    <w:p w14:paraId="70E06C06" w14:textId="77777777" w:rsidR="003C066D" w:rsidRPr="00736017" w:rsidRDefault="003C066D" w:rsidP="003C066D">
                      <w:pPr>
                        <w:rPr>
                          <w:rFonts w:ascii="Courier New" w:hAnsi="Courier New" w:cs="Courier New"/>
                          <w:sz w:val="18"/>
                          <w:szCs w:val="18"/>
                        </w:rPr>
                      </w:pPr>
                      <w:proofErr w:type="spellStart"/>
                      <w:r w:rsidRPr="00736017">
                        <w:rPr>
                          <w:rFonts w:ascii="Courier New" w:hAnsi="Courier New" w:cs="Courier New"/>
                          <w:sz w:val="18"/>
                          <w:szCs w:val="18"/>
                        </w:rPr>
                        <w:t>add</w:t>
                      </w:r>
                      <w:proofErr w:type="spellEnd"/>
                      <w:r w:rsidRPr="00736017">
                        <w:rPr>
                          <w:rFonts w:ascii="Courier New" w:hAnsi="Courier New" w:cs="Courier New"/>
                          <w:sz w:val="18"/>
                          <w:szCs w:val="18"/>
                        </w:rPr>
                        <w:t xml:space="preserve"> </w:t>
                      </w:r>
                      <w:r w:rsidRPr="00736017">
                        <w:rPr>
                          <w:rFonts w:ascii="Courier New" w:hAnsi="Courier New" w:cs="Courier New"/>
                          <w:sz w:val="18"/>
                          <w:szCs w:val="18"/>
                        </w:rPr>
                        <w:tab/>
                        <w:t xml:space="preserve">r7, r8, r9; </w:t>
                      </w:r>
                      <w:r w:rsidRPr="00736017">
                        <w:rPr>
                          <w:rFonts w:ascii="Courier New" w:hAnsi="Courier New" w:cs="Courier New"/>
                          <w:sz w:val="18"/>
                          <w:szCs w:val="18"/>
                        </w:rPr>
                        <w:tab/>
                        <w:t xml:space="preserve">Telt de data in registers 8 en 9 bij elkaar op, plaatst het </w:t>
                      </w:r>
                      <w:r w:rsidRPr="00736017">
                        <w:rPr>
                          <w:rFonts w:ascii="Courier New" w:hAnsi="Courier New" w:cs="Courier New"/>
                          <w:sz w:val="18"/>
                          <w:szCs w:val="18"/>
                        </w:rPr>
                        <w:tab/>
                      </w:r>
                      <w:r w:rsidRPr="00736017">
                        <w:rPr>
                          <w:rFonts w:ascii="Courier New" w:hAnsi="Courier New" w:cs="Courier New"/>
                          <w:sz w:val="18"/>
                          <w:szCs w:val="18"/>
                        </w:rPr>
                        <w:tab/>
                      </w:r>
                      <w:r w:rsidRPr="00736017">
                        <w:rPr>
                          <w:rFonts w:ascii="Courier New" w:hAnsi="Courier New" w:cs="Courier New"/>
                          <w:sz w:val="18"/>
                          <w:szCs w:val="18"/>
                        </w:rPr>
                        <w:tab/>
                        <w:t>resultaat</w:t>
                      </w:r>
                      <w:r>
                        <w:rPr>
                          <w:rFonts w:ascii="Courier New" w:hAnsi="Courier New" w:cs="Courier New"/>
                          <w:sz w:val="18"/>
                          <w:szCs w:val="18"/>
                        </w:rPr>
                        <w:t xml:space="preserve"> </w:t>
                      </w:r>
                      <w:r w:rsidRPr="00736017">
                        <w:rPr>
                          <w:rFonts w:ascii="Courier New" w:hAnsi="Courier New" w:cs="Courier New"/>
                          <w:sz w:val="18"/>
                          <w:szCs w:val="18"/>
                        </w:rPr>
                        <w:t>in register 7.</w:t>
                      </w:r>
                    </w:p>
                    <w:p w14:paraId="6C9D25FA" w14:textId="77777777" w:rsidR="003C066D" w:rsidRPr="00736017" w:rsidRDefault="003C066D" w:rsidP="003C066D">
                      <w:pPr>
                        <w:rPr>
                          <w:rFonts w:ascii="Courier New" w:hAnsi="Courier New" w:cs="Courier New"/>
                          <w:sz w:val="18"/>
                          <w:szCs w:val="18"/>
                        </w:rPr>
                      </w:pPr>
                      <w:proofErr w:type="spellStart"/>
                      <w:r w:rsidRPr="00736017">
                        <w:rPr>
                          <w:rFonts w:ascii="Courier New" w:hAnsi="Courier New" w:cs="Courier New"/>
                          <w:sz w:val="18"/>
                          <w:szCs w:val="18"/>
                        </w:rPr>
                        <w:t>and</w:t>
                      </w:r>
                      <w:proofErr w:type="spellEnd"/>
                      <w:r w:rsidRPr="00736017">
                        <w:rPr>
                          <w:rFonts w:ascii="Courier New" w:hAnsi="Courier New" w:cs="Courier New"/>
                          <w:sz w:val="18"/>
                          <w:szCs w:val="18"/>
                        </w:rPr>
                        <w:t xml:space="preserve"> </w:t>
                      </w:r>
                      <w:r w:rsidRPr="00736017">
                        <w:rPr>
                          <w:rFonts w:ascii="Courier New" w:hAnsi="Courier New" w:cs="Courier New"/>
                          <w:sz w:val="18"/>
                          <w:szCs w:val="18"/>
                        </w:rPr>
                        <w:tab/>
                        <w:t xml:space="preserve">r2, r5, r3; </w:t>
                      </w:r>
                      <w:r w:rsidRPr="00736017">
                        <w:rPr>
                          <w:rFonts w:ascii="Courier New" w:hAnsi="Courier New" w:cs="Courier New"/>
                          <w:sz w:val="18"/>
                          <w:szCs w:val="18"/>
                        </w:rPr>
                        <w:tab/>
                      </w:r>
                      <w:proofErr w:type="spellStart"/>
                      <w:r w:rsidRPr="00736017">
                        <w:rPr>
                          <w:rFonts w:ascii="Courier New" w:hAnsi="Courier New" w:cs="Courier New"/>
                          <w:sz w:val="18"/>
                          <w:szCs w:val="18"/>
                        </w:rPr>
                        <w:t>Bitwise</w:t>
                      </w:r>
                      <w:proofErr w:type="spellEnd"/>
                      <w:r w:rsidRPr="00736017">
                        <w:rPr>
                          <w:rFonts w:ascii="Courier New" w:hAnsi="Courier New" w:cs="Courier New"/>
                          <w:sz w:val="18"/>
                          <w:szCs w:val="18"/>
                        </w:rPr>
                        <w:t xml:space="preserve"> AND de data van register 5 en 3,</w:t>
                      </w:r>
                    </w:p>
                    <w:p w14:paraId="63C6D524" w14:textId="77777777" w:rsidR="003C066D" w:rsidRPr="00736017" w:rsidRDefault="003C066D" w:rsidP="003C066D">
                      <w:pPr>
                        <w:rPr>
                          <w:rFonts w:ascii="Courier New" w:hAnsi="Courier New" w:cs="Courier New"/>
                          <w:sz w:val="18"/>
                          <w:szCs w:val="18"/>
                        </w:rPr>
                      </w:pPr>
                      <w:r w:rsidRPr="00736017">
                        <w:rPr>
                          <w:rFonts w:ascii="Courier New" w:hAnsi="Courier New" w:cs="Courier New"/>
                          <w:sz w:val="18"/>
                          <w:szCs w:val="18"/>
                        </w:rPr>
                        <w:tab/>
                      </w:r>
                      <w:r w:rsidRPr="00736017">
                        <w:rPr>
                          <w:rFonts w:ascii="Courier New" w:hAnsi="Courier New" w:cs="Courier New"/>
                          <w:sz w:val="18"/>
                          <w:szCs w:val="18"/>
                        </w:rPr>
                        <w:tab/>
                      </w:r>
                      <w:r w:rsidRPr="00736017">
                        <w:rPr>
                          <w:rFonts w:ascii="Courier New" w:hAnsi="Courier New" w:cs="Courier New"/>
                          <w:sz w:val="18"/>
                          <w:szCs w:val="18"/>
                        </w:rPr>
                        <w:tab/>
                        <w:t>plaats het resultaat in register 2.</w:t>
                      </w:r>
                    </w:p>
                    <w:p w14:paraId="5DEBA084" w14:textId="77777777" w:rsidR="003C066D" w:rsidRDefault="003C066D" w:rsidP="003C066D">
                      <w:pPr>
                        <w:rPr>
                          <w:rFonts w:ascii="Courier New" w:hAnsi="Courier New" w:cs="Courier New"/>
                          <w:sz w:val="18"/>
                          <w:szCs w:val="18"/>
                        </w:rPr>
                      </w:pPr>
                      <w:proofErr w:type="spellStart"/>
                      <w:r w:rsidRPr="00736017">
                        <w:rPr>
                          <w:rFonts w:ascii="Courier New" w:hAnsi="Courier New" w:cs="Courier New"/>
                          <w:sz w:val="18"/>
                          <w:szCs w:val="18"/>
                        </w:rPr>
                        <w:t>lwz</w:t>
                      </w:r>
                      <w:proofErr w:type="spellEnd"/>
                      <w:r w:rsidRPr="00736017">
                        <w:rPr>
                          <w:rFonts w:ascii="Courier New" w:hAnsi="Courier New" w:cs="Courier New"/>
                          <w:sz w:val="18"/>
                          <w:szCs w:val="18"/>
                        </w:rPr>
                        <w:t xml:space="preserve"> </w:t>
                      </w:r>
                      <w:r w:rsidRPr="00736017">
                        <w:rPr>
                          <w:rFonts w:ascii="Courier New" w:hAnsi="Courier New" w:cs="Courier New"/>
                          <w:sz w:val="18"/>
                          <w:szCs w:val="18"/>
                        </w:rPr>
                        <w:tab/>
                        <w:t xml:space="preserve">r6, Ox4(r5); </w:t>
                      </w:r>
                      <w:r w:rsidRPr="00736017">
                        <w:rPr>
                          <w:rFonts w:ascii="Courier New" w:hAnsi="Courier New" w:cs="Courier New"/>
                          <w:sz w:val="18"/>
                          <w:szCs w:val="18"/>
                        </w:rPr>
                        <w:tab/>
                      </w:r>
                      <w:r>
                        <w:rPr>
                          <w:rFonts w:ascii="Courier New" w:hAnsi="Courier New" w:cs="Courier New"/>
                          <w:sz w:val="18"/>
                          <w:szCs w:val="18"/>
                        </w:rPr>
                        <w:t>L</w:t>
                      </w:r>
                      <w:r w:rsidRPr="00736017">
                        <w:rPr>
                          <w:rFonts w:ascii="Courier New" w:hAnsi="Courier New" w:cs="Courier New"/>
                          <w:sz w:val="18"/>
                          <w:szCs w:val="18"/>
                        </w:rPr>
                        <w:t>aad de data</w:t>
                      </w:r>
                      <w:r>
                        <w:rPr>
                          <w:rFonts w:ascii="Courier New" w:hAnsi="Courier New" w:cs="Courier New"/>
                          <w:sz w:val="18"/>
                          <w:szCs w:val="18"/>
                        </w:rPr>
                        <w:t xml:space="preserve"> op het memory adres van </w:t>
                      </w:r>
                      <w:r w:rsidRPr="00736017">
                        <w:rPr>
                          <w:rFonts w:ascii="Courier New" w:hAnsi="Courier New" w:cs="Courier New"/>
                          <w:sz w:val="18"/>
                          <w:szCs w:val="18"/>
                        </w:rPr>
                        <w:t>de som van register</w:t>
                      </w:r>
                      <w:r>
                        <w:rPr>
                          <w:rFonts w:ascii="Courier New" w:hAnsi="Courier New" w:cs="Courier New"/>
                          <w:sz w:val="18"/>
                          <w:szCs w:val="18"/>
                        </w:rPr>
                        <w:t xml:space="preserve"> 5</w:t>
                      </w:r>
                    </w:p>
                    <w:p w14:paraId="3379CB02" w14:textId="77777777" w:rsidR="003C066D" w:rsidRPr="00736017" w:rsidRDefault="003C066D" w:rsidP="003C066D">
                      <w:pPr>
                        <w:rPr>
                          <w:rFonts w:ascii="Courier New" w:hAnsi="Courier New" w:cs="Courier New"/>
                          <w:sz w:val="18"/>
                          <w:szCs w:val="18"/>
                        </w:rPr>
                      </w:pPr>
                      <w:r w:rsidRPr="00736017">
                        <w:rPr>
                          <w:rFonts w:ascii="Courier New" w:hAnsi="Courier New" w:cs="Courier New"/>
                          <w:sz w:val="18"/>
                          <w:szCs w:val="18"/>
                        </w:rPr>
                        <w:tab/>
                      </w:r>
                      <w:r w:rsidRPr="00736017">
                        <w:rPr>
                          <w:rFonts w:ascii="Courier New" w:hAnsi="Courier New" w:cs="Courier New"/>
                          <w:sz w:val="18"/>
                          <w:szCs w:val="18"/>
                        </w:rPr>
                        <w:tab/>
                      </w:r>
                      <w:r w:rsidRPr="00736017">
                        <w:rPr>
                          <w:rFonts w:ascii="Courier New" w:hAnsi="Courier New" w:cs="Courier New"/>
                          <w:sz w:val="18"/>
                          <w:szCs w:val="18"/>
                        </w:rPr>
                        <w:tab/>
                        <w:t>en 0x4 in register 6.</w:t>
                      </w:r>
                    </w:p>
                    <w:p w14:paraId="626DEA82" w14:textId="77777777" w:rsidR="003C066D" w:rsidRDefault="003C066D" w:rsidP="003C066D">
                      <w:pPr>
                        <w:rPr>
                          <w:rFonts w:ascii="Courier New" w:hAnsi="Courier New" w:cs="Courier New"/>
                          <w:sz w:val="18"/>
                          <w:szCs w:val="18"/>
                        </w:rPr>
                      </w:pPr>
                      <w:proofErr w:type="spellStart"/>
                      <w:r w:rsidRPr="00736017">
                        <w:rPr>
                          <w:rFonts w:ascii="Courier New" w:hAnsi="Courier New" w:cs="Courier New"/>
                          <w:sz w:val="18"/>
                          <w:szCs w:val="18"/>
                        </w:rPr>
                        <w:t>lwzx</w:t>
                      </w:r>
                      <w:proofErr w:type="spellEnd"/>
                      <w:r w:rsidRPr="00736017">
                        <w:rPr>
                          <w:rFonts w:ascii="Courier New" w:hAnsi="Courier New" w:cs="Courier New"/>
                          <w:sz w:val="18"/>
                          <w:szCs w:val="18"/>
                        </w:rPr>
                        <w:t xml:space="preserve"> </w:t>
                      </w:r>
                      <w:r w:rsidRPr="00736017">
                        <w:rPr>
                          <w:rFonts w:ascii="Courier New" w:hAnsi="Courier New" w:cs="Courier New"/>
                          <w:sz w:val="18"/>
                          <w:szCs w:val="18"/>
                        </w:rPr>
                        <w:tab/>
                        <w:t xml:space="preserve">r9, r5, r8; </w:t>
                      </w:r>
                      <w:r w:rsidRPr="00736017">
                        <w:rPr>
                          <w:rFonts w:ascii="Courier New" w:hAnsi="Courier New" w:cs="Courier New"/>
                          <w:sz w:val="18"/>
                          <w:szCs w:val="18"/>
                        </w:rPr>
                        <w:tab/>
                      </w:r>
                      <w:r>
                        <w:rPr>
                          <w:rFonts w:ascii="Courier New" w:hAnsi="Courier New" w:cs="Courier New"/>
                          <w:sz w:val="18"/>
                          <w:szCs w:val="18"/>
                        </w:rPr>
                        <w:t>L</w:t>
                      </w:r>
                      <w:r w:rsidRPr="00736017">
                        <w:rPr>
                          <w:rFonts w:ascii="Courier New" w:hAnsi="Courier New" w:cs="Courier New"/>
                          <w:sz w:val="18"/>
                          <w:szCs w:val="18"/>
                        </w:rPr>
                        <w:t xml:space="preserve">aad de data </w:t>
                      </w:r>
                      <w:r>
                        <w:rPr>
                          <w:rFonts w:ascii="Courier New" w:hAnsi="Courier New" w:cs="Courier New"/>
                          <w:sz w:val="18"/>
                          <w:szCs w:val="18"/>
                        </w:rPr>
                        <w:t>op het memory adres van de som v</w:t>
                      </w:r>
                      <w:r w:rsidRPr="00736017">
                        <w:rPr>
                          <w:rFonts w:ascii="Courier New" w:hAnsi="Courier New" w:cs="Courier New"/>
                          <w:sz w:val="18"/>
                          <w:szCs w:val="18"/>
                        </w:rPr>
                        <w:t>an register 5</w:t>
                      </w:r>
                    </w:p>
                    <w:p w14:paraId="2DCA74D0" w14:textId="77777777" w:rsidR="003C066D" w:rsidRPr="00736017" w:rsidRDefault="003C066D" w:rsidP="003C066D">
                      <w:pPr>
                        <w:rPr>
                          <w:rFonts w:ascii="Courier New" w:hAnsi="Courier New" w:cs="Courier New"/>
                          <w:sz w:val="18"/>
                          <w:szCs w:val="18"/>
                        </w:rPr>
                      </w:pPr>
                      <w:r w:rsidRPr="00736017">
                        <w:rPr>
                          <w:rFonts w:ascii="Courier New" w:hAnsi="Courier New" w:cs="Courier New"/>
                          <w:sz w:val="18"/>
                          <w:szCs w:val="18"/>
                        </w:rPr>
                        <w:tab/>
                      </w:r>
                      <w:r w:rsidRPr="00736017">
                        <w:rPr>
                          <w:rFonts w:ascii="Courier New" w:hAnsi="Courier New" w:cs="Courier New"/>
                          <w:sz w:val="18"/>
                          <w:szCs w:val="18"/>
                        </w:rPr>
                        <w:tab/>
                      </w:r>
                      <w:r w:rsidRPr="00736017">
                        <w:rPr>
                          <w:rFonts w:ascii="Courier New" w:hAnsi="Courier New" w:cs="Courier New"/>
                          <w:sz w:val="18"/>
                          <w:szCs w:val="18"/>
                        </w:rPr>
                        <w:tab/>
                        <w:t>en 8 in register 9.</w:t>
                      </w:r>
                    </w:p>
                    <w:p w14:paraId="4AF02581" w14:textId="77777777" w:rsidR="003C066D" w:rsidRPr="00E00AAB" w:rsidRDefault="003C066D" w:rsidP="003C066D">
                      <w:pPr>
                        <w:rPr>
                          <w:rFonts w:ascii="Courier New" w:hAnsi="Courier New" w:cs="Courier New"/>
                          <w:sz w:val="18"/>
                          <w:szCs w:val="18"/>
                        </w:rPr>
                      </w:pPr>
                      <w:proofErr w:type="spellStart"/>
                      <w:r w:rsidRPr="009A75FF">
                        <w:rPr>
                          <w:rFonts w:ascii="Courier New" w:hAnsi="Courier New" w:cs="Courier New"/>
                          <w:sz w:val="18"/>
                          <w:szCs w:val="18"/>
                        </w:rPr>
                        <w:t>stwx</w:t>
                      </w:r>
                      <w:proofErr w:type="spellEnd"/>
                      <w:r w:rsidRPr="009A75FF">
                        <w:rPr>
                          <w:rFonts w:ascii="Courier New" w:hAnsi="Courier New" w:cs="Courier New"/>
                          <w:sz w:val="18"/>
                          <w:szCs w:val="18"/>
                        </w:rPr>
                        <w:t xml:space="preserve"> </w:t>
                      </w:r>
                      <w:r w:rsidRPr="009A75FF">
                        <w:rPr>
                          <w:rFonts w:ascii="Courier New" w:hAnsi="Courier New" w:cs="Courier New"/>
                          <w:sz w:val="18"/>
                          <w:szCs w:val="18"/>
                        </w:rPr>
                        <w:tab/>
                        <w:t xml:space="preserve">r13, r8, r9; </w:t>
                      </w:r>
                      <w:r w:rsidRPr="009A75FF">
                        <w:rPr>
                          <w:rFonts w:ascii="Courier New" w:hAnsi="Courier New" w:cs="Courier New"/>
                          <w:sz w:val="18"/>
                          <w:szCs w:val="18"/>
                        </w:rPr>
                        <w:tab/>
                        <w:t xml:space="preserve">Sla de data in register 13 op in het memory adres van de som </w:t>
                      </w:r>
                      <w:r w:rsidRPr="00736017">
                        <w:rPr>
                          <w:rFonts w:ascii="Courier New" w:hAnsi="Courier New" w:cs="Courier New"/>
                          <w:sz w:val="18"/>
                          <w:szCs w:val="18"/>
                        </w:rPr>
                        <w:tab/>
                      </w:r>
                      <w:r w:rsidRPr="00736017">
                        <w:rPr>
                          <w:rFonts w:ascii="Courier New" w:hAnsi="Courier New" w:cs="Courier New"/>
                          <w:sz w:val="18"/>
                          <w:szCs w:val="18"/>
                        </w:rPr>
                        <w:tab/>
                      </w:r>
                      <w:r w:rsidRPr="00736017">
                        <w:rPr>
                          <w:rFonts w:ascii="Courier New" w:hAnsi="Courier New" w:cs="Courier New"/>
                          <w:sz w:val="18"/>
                          <w:szCs w:val="18"/>
                        </w:rPr>
                        <w:tab/>
                      </w:r>
                      <w:r w:rsidRPr="009A75FF">
                        <w:rPr>
                          <w:rFonts w:ascii="Courier New" w:hAnsi="Courier New" w:cs="Courier New"/>
                          <w:sz w:val="18"/>
                          <w:szCs w:val="18"/>
                        </w:rPr>
                        <w:t>va</w:t>
                      </w:r>
                      <w:r>
                        <w:rPr>
                          <w:rFonts w:ascii="Courier New" w:hAnsi="Courier New" w:cs="Courier New"/>
                          <w:sz w:val="18"/>
                          <w:szCs w:val="18"/>
                        </w:rPr>
                        <w:t>n register 8 en 9.</w:t>
                      </w:r>
                    </w:p>
                    <w:p w14:paraId="79DBACD0" w14:textId="77777777" w:rsidR="003C066D" w:rsidRPr="00E00AAB" w:rsidRDefault="003C066D" w:rsidP="003C066D">
                      <w:pPr>
                        <w:rPr>
                          <w:rFonts w:ascii="Courier New" w:hAnsi="Courier New" w:cs="Courier New"/>
                          <w:sz w:val="18"/>
                          <w:szCs w:val="18"/>
                        </w:rPr>
                      </w:pPr>
                    </w:p>
                  </w:txbxContent>
                </v:textbox>
                <w10:anchorlock/>
              </v:shape>
            </w:pict>
          </mc:Fallback>
        </mc:AlternateContent>
      </w:r>
    </w:p>
    <w:p w14:paraId="2F14FD1D" w14:textId="77777777" w:rsidR="003C066D" w:rsidRDefault="003C066D" w:rsidP="003C066D"/>
    <w:p w14:paraId="533F1262" w14:textId="77777777" w:rsidR="003C066D" w:rsidRPr="00307E5A" w:rsidRDefault="003C066D" w:rsidP="003C066D">
      <w:r w:rsidRPr="00307E5A">
        <w:t xml:space="preserve">Het belangrijke punt ten opzichte van </w:t>
      </w:r>
      <w:proofErr w:type="spellStart"/>
      <w:r>
        <w:t>f</w:t>
      </w:r>
      <w:r w:rsidRPr="00307E5A">
        <w:t>alse</w:t>
      </w:r>
      <w:proofErr w:type="spellEnd"/>
      <w:r w:rsidRPr="00307E5A">
        <w:t xml:space="preserve"> data is dat deze </w:t>
      </w:r>
      <w:proofErr w:type="spellStart"/>
      <w:r w:rsidRPr="00307E5A">
        <w:t>assembly</w:t>
      </w:r>
      <w:proofErr w:type="spellEnd"/>
      <w:r w:rsidRPr="00307E5A">
        <w:t xml:space="preserve"> handelingen niet onderbroken kunnen worden. Dit is omdat het gaat om fundamentele machine activiteiten. De volgende </w:t>
      </w:r>
      <w:proofErr w:type="spellStart"/>
      <w:r w:rsidRPr="00307E5A">
        <w:t>assembly</w:t>
      </w:r>
      <w:proofErr w:type="spellEnd"/>
      <w:r w:rsidRPr="00307E5A">
        <w:t xml:space="preserve"> instructies representeren de regel C code </w:t>
      </w:r>
      <w:proofErr w:type="spellStart"/>
      <w:r w:rsidRPr="00307E5A">
        <w:rPr>
          <w:b/>
          <w:bCs/>
        </w:rPr>
        <w:t>newValue</w:t>
      </w:r>
      <w:proofErr w:type="spellEnd"/>
      <w:r w:rsidRPr="00307E5A">
        <w:rPr>
          <w:b/>
          <w:bCs/>
        </w:rPr>
        <w:t xml:space="preserve"> = i2c_sensor – offset;</w:t>
      </w:r>
      <w:r w:rsidRPr="00307E5A">
        <w:t xml:space="preserve"> uit het </w:t>
      </w:r>
      <w:r>
        <w:t>eerste blok</w:t>
      </w:r>
      <w:r w:rsidRPr="00307E5A">
        <w:t>:</w:t>
      </w:r>
    </w:p>
    <w:p w14:paraId="35B11311" w14:textId="77777777" w:rsidR="003C066D" w:rsidRDefault="003C066D" w:rsidP="003C066D"/>
    <w:p w14:paraId="6535485E" w14:textId="77777777" w:rsidR="003C066D" w:rsidRDefault="003C066D" w:rsidP="003C066D">
      <w:r>
        <w:rPr>
          <w:noProof/>
        </w:rPr>
        <mc:AlternateContent>
          <mc:Choice Requires="wps">
            <w:drawing>
              <wp:inline distT="0" distB="0" distL="0" distR="0" wp14:anchorId="169C4FF8" wp14:editId="05B49F8F">
                <wp:extent cx="5741582" cy="850789"/>
                <wp:effectExtent l="0" t="0" r="12065" b="26035"/>
                <wp:docPr id="45" name="Tekstvak 45"/>
                <wp:cNvGraphicFramePr/>
                <a:graphic xmlns:a="http://schemas.openxmlformats.org/drawingml/2006/main">
                  <a:graphicData uri="http://schemas.microsoft.com/office/word/2010/wordprocessingShape">
                    <wps:wsp>
                      <wps:cNvSpPr txBox="1"/>
                      <wps:spPr>
                        <a:xfrm>
                          <a:off x="0" y="0"/>
                          <a:ext cx="5741582" cy="850789"/>
                        </a:xfrm>
                        <a:prstGeom prst="rect">
                          <a:avLst/>
                        </a:prstGeom>
                        <a:solidFill>
                          <a:schemeClr val="bg1">
                            <a:lumMod val="85000"/>
                          </a:schemeClr>
                        </a:solidFill>
                        <a:ln w="6350">
                          <a:solidFill>
                            <a:prstClr val="black"/>
                          </a:solidFill>
                        </a:ln>
                      </wps:spPr>
                      <wps:txbx>
                        <w:txbxContent>
                          <w:p w14:paraId="7B81976D" w14:textId="77777777" w:rsidR="003C066D" w:rsidRPr="00736017" w:rsidRDefault="003C066D" w:rsidP="003C066D">
                            <w:pPr>
                              <w:rPr>
                                <w:rFonts w:ascii="Courier New" w:hAnsi="Courier New" w:cs="Courier New"/>
                                <w:sz w:val="18"/>
                                <w:szCs w:val="18"/>
                              </w:rPr>
                            </w:pPr>
                            <w:proofErr w:type="spellStart"/>
                            <w:r>
                              <w:rPr>
                                <w:rFonts w:ascii="Courier New" w:hAnsi="Courier New" w:cs="Courier New"/>
                                <w:sz w:val="18"/>
                                <w:szCs w:val="18"/>
                              </w:rPr>
                              <w:t>lwz</w:t>
                            </w:r>
                            <w:proofErr w:type="spellEnd"/>
                            <w:r w:rsidRPr="00736017">
                              <w:rPr>
                                <w:rFonts w:ascii="Courier New" w:hAnsi="Courier New" w:cs="Courier New"/>
                                <w:sz w:val="18"/>
                                <w:szCs w:val="18"/>
                              </w:rPr>
                              <w:t xml:space="preserve"> </w:t>
                            </w:r>
                            <w:r w:rsidRPr="00736017">
                              <w:rPr>
                                <w:rFonts w:ascii="Courier New" w:hAnsi="Courier New" w:cs="Courier New"/>
                                <w:sz w:val="18"/>
                                <w:szCs w:val="18"/>
                              </w:rPr>
                              <w:tab/>
                            </w:r>
                            <w:r>
                              <w:rPr>
                                <w:rFonts w:ascii="Courier New" w:hAnsi="Courier New" w:cs="Courier New"/>
                                <w:sz w:val="18"/>
                                <w:szCs w:val="18"/>
                              </w:rPr>
                              <w:t>r1, 0(r12)</w:t>
                            </w:r>
                            <w:r w:rsidRPr="00736017">
                              <w:rPr>
                                <w:rFonts w:ascii="Courier New" w:hAnsi="Courier New" w:cs="Courier New"/>
                                <w:sz w:val="18"/>
                                <w:szCs w:val="18"/>
                              </w:rPr>
                              <w:t xml:space="preserve">; </w:t>
                            </w:r>
                            <w:r w:rsidRPr="00736017">
                              <w:rPr>
                                <w:rFonts w:ascii="Courier New" w:hAnsi="Courier New" w:cs="Courier New"/>
                                <w:sz w:val="18"/>
                                <w:szCs w:val="18"/>
                              </w:rPr>
                              <w:tab/>
                            </w:r>
                            <w:r>
                              <w:rPr>
                                <w:rFonts w:ascii="Courier New" w:hAnsi="Courier New" w:cs="Courier New"/>
                                <w:sz w:val="18"/>
                                <w:szCs w:val="18"/>
                              </w:rPr>
                              <w:t>Zet de data van i2c_sensor (0(r12)) in register 1.</w:t>
                            </w:r>
                          </w:p>
                          <w:p w14:paraId="359B3825" w14:textId="77777777" w:rsidR="003C066D" w:rsidRPr="00736017" w:rsidRDefault="003C066D" w:rsidP="003C066D">
                            <w:pPr>
                              <w:rPr>
                                <w:rFonts w:ascii="Courier New" w:hAnsi="Courier New" w:cs="Courier New"/>
                                <w:sz w:val="18"/>
                                <w:szCs w:val="18"/>
                              </w:rPr>
                            </w:pPr>
                            <w:r>
                              <w:rPr>
                                <w:rFonts w:ascii="Courier New" w:hAnsi="Courier New" w:cs="Courier New"/>
                                <w:sz w:val="18"/>
                                <w:szCs w:val="18"/>
                              </w:rPr>
                              <w:t>li</w:t>
                            </w:r>
                            <w:r w:rsidRPr="00736017">
                              <w:rPr>
                                <w:rFonts w:ascii="Courier New" w:hAnsi="Courier New" w:cs="Courier New"/>
                                <w:sz w:val="18"/>
                                <w:szCs w:val="18"/>
                              </w:rPr>
                              <w:t xml:space="preserve"> </w:t>
                            </w:r>
                            <w:r w:rsidRPr="00736017">
                              <w:rPr>
                                <w:rFonts w:ascii="Courier New" w:hAnsi="Courier New" w:cs="Courier New"/>
                                <w:sz w:val="18"/>
                                <w:szCs w:val="18"/>
                              </w:rPr>
                              <w:tab/>
                              <w:t xml:space="preserve">r2, </w:t>
                            </w:r>
                            <w:r>
                              <w:rPr>
                                <w:rFonts w:ascii="Courier New" w:hAnsi="Courier New" w:cs="Courier New"/>
                                <w:sz w:val="18"/>
                                <w:szCs w:val="18"/>
                              </w:rPr>
                              <w:t>x</w:t>
                            </w:r>
                            <w:r w:rsidRPr="00736017">
                              <w:rPr>
                                <w:rFonts w:ascii="Courier New" w:hAnsi="Courier New" w:cs="Courier New"/>
                                <w:sz w:val="18"/>
                                <w:szCs w:val="18"/>
                              </w:rPr>
                              <w:t xml:space="preserve">; </w:t>
                            </w:r>
                            <w:r w:rsidRPr="00736017">
                              <w:rPr>
                                <w:rFonts w:ascii="Courier New" w:hAnsi="Courier New" w:cs="Courier New"/>
                                <w:sz w:val="18"/>
                                <w:szCs w:val="18"/>
                              </w:rPr>
                              <w:tab/>
                            </w:r>
                            <w:r>
                              <w:rPr>
                                <w:rFonts w:ascii="Courier New" w:hAnsi="Courier New" w:cs="Courier New"/>
                                <w:sz w:val="18"/>
                                <w:szCs w:val="18"/>
                              </w:rPr>
                              <w:t>Zet de waarde van offset (x) in register 2.</w:t>
                            </w:r>
                          </w:p>
                          <w:p w14:paraId="1EC5AD8C" w14:textId="77777777" w:rsidR="003C066D" w:rsidRPr="00736017" w:rsidRDefault="003C066D" w:rsidP="003C066D">
                            <w:pPr>
                              <w:rPr>
                                <w:rFonts w:ascii="Courier New" w:hAnsi="Courier New" w:cs="Courier New"/>
                                <w:sz w:val="18"/>
                                <w:szCs w:val="18"/>
                              </w:rPr>
                            </w:pPr>
                            <w:r>
                              <w:rPr>
                                <w:rFonts w:ascii="Courier New" w:hAnsi="Courier New" w:cs="Courier New"/>
                                <w:sz w:val="18"/>
                                <w:szCs w:val="18"/>
                              </w:rPr>
                              <w:t>sub</w:t>
                            </w:r>
                            <w:r w:rsidRPr="00736017">
                              <w:rPr>
                                <w:rFonts w:ascii="Courier New" w:hAnsi="Courier New" w:cs="Courier New"/>
                                <w:sz w:val="18"/>
                                <w:szCs w:val="18"/>
                              </w:rPr>
                              <w:t xml:space="preserve"> </w:t>
                            </w:r>
                            <w:r w:rsidRPr="00736017">
                              <w:rPr>
                                <w:rFonts w:ascii="Courier New" w:hAnsi="Courier New" w:cs="Courier New"/>
                                <w:sz w:val="18"/>
                                <w:szCs w:val="18"/>
                              </w:rPr>
                              <w:tab/>
                              <w:t>r</w:t>
                            </w:r>
                            <w:r>
                              <w:rPr>
                                <w:rFonts w:ascii="Courier New" w:hAnsi="Courier New" w:cs="Courier New"/>
                                <w:sz w:val="18"/>
                                <w:szCs w:val="18"/>
                              </w:rPr>
                              <w:t>3</w:t>
                            </w:r>
                            <w:r w:rsidRPr="00736017">
                              <w:rPr>
                                <w:rFonts w:ascii="Courier New" w:hAnsi="Courier New" w:cs="Courier New"/>
                                <w:sz w:val="18"/>
                                <w:szCs w:val="18"/>
                              </w:rPr>
                              <w:t xml:space="preserve">, </w:t>
                            </w:r>
                            <w:r>
                              <w:rPr>
                                <w:rFonts w:ascii="Courier New" w:hAnsi="Courier New" w:cs="Courier New"/>
                                <w:sz w:val="18"/>
                                <w:szCs w:val="18"/>
                              </w:rPr>
                              <w:t>r1, r2</w:t>
                            </w:r>
                            <w:r w:rsidRPr="00736017">
                              <w:rPr>
                                <w:rFonts w:ascii="Courier New" w:hAnsi="Courier New" w:cs="Courier New"/>
                                <w:sz w:val="18"/>
                                <w:szCs w:val="18"/>
                              </w:rPr>
                              <w:t xml:space="preserve">; </w:t>
                            </w:r>
                            <w:r w:rsidRPr="00736017">
                              <w:rPr>
                                <w:rFonts w:ascii="Courier New" w:hAnsi="Courier New" w:cs="Courier New"/>
                                <w:sz w:val="18"/>
                                <w:szCs w:val="18"/>
                              </w:rPr>
                              <w:tab/>
                            </w:r>
                            <w:r>
                              <w:rPr>
                                <w:rFonts w:ascii="Courier New" w:hAnsi="Courier New" w:cs="Courier New"/>
                                <w:sz w:val="18"/>
                                <w:szCs w:val="18"/>
                              </w:rPr>
                              <w:t xml:space="preserve">Haal de data in register 1 en 2 van elkaar af en zet het </w:t>
                            </w:r>
                            <w:r w:rsidRPr="00736017">
                              <w:rPr>
                                <w:rFonts w:ascii="Courier New" w:hAnsi="Courier New" w:cs="Courier New"/>
                                <w:sz w:val="18"/>
                                <w:szCs w:val="18"/>
                              </w:rPr>
                              <w:tab/>
                            </w:r>
                            <w:r w:rsidRPr="00736017">
                              <w:rPr>
                                <w:rFonts w:ascii="Courier New" w:hAnsi="Courier New" w:cs="Courier New"/>
                                <w:sz w:val="18"/>
                                <w:szCs w:val="18"/>
                              </w:rPr>
                              <w:tab/>
                            </w:r>
                            <w:r w:rsidRPr="00736017">
                              <w:rPr>
                                <w:rFonts w:ascii="Courier New" w:hAnsi="Courier New" w:cs="Courier New"/>
                                <w:sz w:val="18"/>
                                <w:szCs w:val="18"/>
                              </w:rPr>
                              <w:tab/>
                            </w:r>
                            <w:r w:rsidRPr="00736017">
                              <w:rPr>
                                <w:rFonts w:ascii="Courier New" w:hAnsi="Courier New" w:cs="Courier New"/>
                                <w:sz w:val="18"/>
                                <w:szCs w:val="18"/>
                              </w:rPr>
                              <w:tab/>
                            </w:r>
                            <w:r>
                              <w:rPr>
                                <w:rFonts w:ascii="Courier New" w:hAnsi="Courier New" w:cs="Courier New"/>
                                <w:sz w:val="18"/>
                                <w:szCs w:val="18"/>
                              </w:rPr>
                              <w:t>resultaat in register 3.</w:t>
                            </w:r>
                          </w:p>
                          <w:p w14:paraId="209F9FFD" w14:textId="77777777" w:rsidR="003C066D" w:rsidRPr="00E573CB" w:rsidRDefault="003C066D" w:rsidP="003C066D">
                            <w:pPr>
                              <w:rPr>
                                <w:rFonts w:ascii="Courier New" w:hAnsi="Courier New" w:cs="Courier New"/>
                                <w:sz w:val="18"/>
                                <w:szCs w:val="18"/>
                              </w:rPr>
                            </w:pPr>
                            <w:proofErr w:type="spellStart"/>
                            <w:r w:rsidRPr="009A75FF">
                              <w:rPr>
                                <w:rFonts w:ascii="Courier New" w:hAnsi="Courier New" w:cs="Courier New"/>
                                <w:sz w:val="18"/>
                                <w:szCs w:val="18"/>
                              </w:rPr>
                              <w:t>stwx</w:t>
                            </w:r>
                            <w:proofErr w:type="spellEnd"/>
                            <w:r w:rsidRPr="009A75FF">
                              <w:rPr>
                                <w:rFonts w:ascii="Courier New" w:hAnsi="Courier New" w:cs="Courier New"/>
                                <w:sz w:val="18"/>
                                <w:szCs w:val="18"/>
                              </w:rPr>
                              <w:t xml:space="preserve"> </w:t>
                            </w:r>
                            <w:r w:rsidRPr="009A75FF">
                              <w:rPr>
                                <w:rFonts w:ascii="Courier New" w:hAnsi="Courier New" w:cs="Courier New"/>
                                <w:sz w:val="18"/>
                                <w:szCs w:val="18"/>
                              </w:rPr>
                              <w:tab/>
                              <w:t>r</w:t>
                            </w:r>
                            <w:r>
                              <w:rPr>
                                <w:rFonts w:ascii="Courier New" w:hAnsi="Courier New" w:cs="Courier New"/>
                                <w:sz w:val="18"/>
                                <w:szCs w:val="18"/>
                              </w:rPr>
                              <w:t>3</w:t>
                            </w:r>
                            <w:r w:rsidRPr="009A75FF">
                              <w:rPr>
                                <w:rFonts w:ascii="Courier New" w:hAnsi="Courier New" w:cs="Courier New"/>
                                <w:sz w:val="18"/>
                                <w:szCs w:val="18"/>
                              </w:rPr>
                              <w:t xml:space="preserve">, </w:t>
                            </w:r>
                            <w:r>
                              <w:rPr>
                                <w:rFonts w:ascii="Courier New" w:hAnsi="Courier New" w:cs="Courier New"/>
                                <w:sz w:val="18"/>
                                <w:szCs w:val="18"/>
                              </w:rPr>
                              <w:t>0(r11)</w:t>
                            </w:r>
                            <w:r w:rsidRPr="009A75FF">
                              <w:rPr>
                                <w:rFonts w:ascii="Courier New" w:hAnsi="Courier New" w:cs="Courier New"/>
                                <w:sz w:val="18"/>
                                <w:szCs w:val="18"/>
                              </w:rPr>
                              <w:t xml:space="preserve">; </w:t>
                            </w:r>
                            <w:r w:rsidRPr="009A75FF">
                              <w:rPr>
                                <w:rFonts w:ascii="Courier New" w:hAnsi="Courier New" w:cs="Courier New"/>
                                <w:sz w:val="18"/>
                                <w:szCs w:val="18"/>
                              </w:rPr>
                              <w:tab/>
                            </w:r>
                            <w:r>
                              <w:rPr>
                                <w:rFonts w:ascii="Courier New" w:hAnsi="Courier New" w:cs="Courier New"/>
                                <w:sz w:val="18"/>
                                <w:szCs w:val="18"/>
                              </w:rPr>
                              <w:t>Sla de data op in het geheugen (0(r11)).</w:t>
                            </w:r>
                          </w:p>
                          <w:p w14:paraId="26C9755E" w14:textId="77777777" w:rsidR="003C066D" w:rsidRPr="00E573CB" w:rsidRDefault="003C066D" w:rsidP="003C066D">
                            <w:pPr>
                              <w:rPr>
                                <w:rFonts w:ascii="Courier New" w:hAnsi="Courier New" w:cs="Courier New"/>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69C4FF8" id="Tekstvak 45" o:spid="_x0000_s1041" type="#_x0000_t202" style="width:452.1pt;height:6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" fillcolor="#d8d8d8 [2732]" strokeweight=".5pt">
                <v:textbox>
                  <w:txbxContent>
                    <w:p w14:paraId="7B81976D" w14:textId="77777777" w:rsidR="003C066D" w:rsidRPr="00736017" w:rsidRDefault="003C066D" w:rsidP="003C066D">
                      <w:pPr>
                        <w:rPr>
                          <w:rFonts w:ascii="Courier New" w:hAnsi="Courier New" w:cs="Courier New"/>
                          <w:sz w:val="18"/>
                          <w:szCs w:val="18"/>
                        </w:rPr>
                      </w:pPr>
                      <w:proofErr w:type="spellStart"/>
                      <w:r>
                        <w:rPr>
                          <w:rFonts w:ascii="Courier New" w:hAnsi="Courier New" w:cs="Courier New"/>
                          <w:sz w:val="18"/>
                          <w:szCs w:val="18"/>
                        </w:rPr>
                        <w:t>lwz</w:t>
                      </w:r>
                      <w:proofErr w:type="spellEnd"/>
                      <w:r w:rsidRPr="00736017">
                        <w:rPr>
                          <w:rFonts w:ascii="Courier New" w:hAnsi="Courier New" w:cs="Courier New"/>
                          <w:sz w:val="18"/>
                          <w:szCs w:val="18"/>
                        </w:rPr>
                        <w:t xml:space="preserve"> </w:t>
                      </w:r>
                      <w:r w:rsidRPr="00736017">
                        <w:rPr>
                          <w:rFonts w:ascii="Courier New" w:hAnsi="Courier New" w:cs="Courier New"/>
                          <w:sz w:val="18"/>
                          <w:szCs w:val="18"/>
                        </w:rPr>
                        <w:tab/>
                      </w:r>
                      <w:r>
                        <w:rPr>
                          <w:rFonts w:ascii="Courier New" w:hAnsi="Courier New" w:cs="Courier New"/>
                          <w:sz w:val="18"/>
                          <w:szCs w:val="18"/>
                        </w:rPr>
                        <w:t>r1, 0(r12)</w:t>
                      </w:r>
                      <w:r w:rsidRPr="00736017">
                        <w:rPr>
                          <w:rFonts w:ascii="Courier New" w:hAnsi="Courier New" w:cs="Courier New"/>
                          <w:sz w:val="18"/>
                          <w:szCs w:val="18"/>
                        </w:rPr>
                        <w:t xml:space="preserve">; </w:t>
                      </w:r>
                      <w:r w:rsidRPr="00736017">
                        <w:rPr>
                          <w:rFonts w:ascii="Courier New" w:hAnsi="Courier New" w:cs="Courier New"/>
                          <w:sz w:val="18"/>
                          <w:szCs w:val="18"/>
                        </w:rPr>
                        <w:tab/>
                      </w:r>
                      <w:r>
                        <w:rPr>
                          <w:rFonts w:ascii="Courier New" w:hAnsi="Courier New" w:cs="Courier New"/>
                          <w:sz w:val="18"/>
                          <w:szCs w:val="18"/>
                        </w:rPr>
                        <w:t>Zet de data van i2c_sensor (0(r12)) in register 1.</w:t>
                      </w:r>
                    </w:p>
                    <w:p w14:paraId="359B3825" w14:textId="77777777" w:rsidR="003C066D" w:rsidRPr="00736017" w:rsidRDefault="003C066D" w:rsidP="003C066D">
                      <w:pPr>
                        <w:rPr>
                          <w:rFonts w:ascii="Courier New" w:hAnsi="Courier New" w:cs="Courier New"/>
                          <w:sz w:val="18"/>
                          <w:szCs w:val="18"/>
                        </w:rPr>
                      </w:pPr>
                      <w:r>
                        <w:rPr>
                          <w:rFonts w:ascii="Courier New" w:hAnsi="Courier New" w:cs="Courier New"/>
                          <w:sz w:val="18"/>
                          <w:szCs w:val="18"/>
                        </w:rPr>
                        <w:t>li</w:t>
                      </w:r>
                      <w:r w:rsidRPr="00736017">
                        <w:rPr>
                          <w:rFonts w:ascii="Courier New" w:hAnsi="Courier New" w:cs="Courier New"/>
                          <w:sz w:val="18"/>
                          <w:szCs w:val="18"/>
                        </w:rPr>
                        <w:t xml:space="preserve"> </w:t>
                      </w:r>
                      <w:r w:rsidRPr="00736017">
                        <w:rPr>
                          <w:rFonts w:ascii="Courier New" w:hAnsi="Courier New" w:cs="Courier New"/>
                          <w:sz w:val="18"/>
                          <w:szCs w:val="18"/>
                        </w:rPr>
                        <w:tab/>
                        <w:t xml:space="preserve">r2, </w:t>
                      </w:r>
                      <w:r>
                        <w:rPr>
                          <w:rFonts w:ascii="Courier New" w:hAnsi="Courier New" w:cs="Courier New"/>
                          <w:sz w:val="18"/>
                          <w:szCs w:val="18"/>
                        </w:rPr>
                        <w:t>x</w:t>
                      </w:r>
                      <w:r w:rsidRPr="00736017">
                        <w:rPr>
                          <w:rFonts w:ascii="Courier New" w:hAnsi="Courier New" w:cs="Courier New"/>
                          <w:sz w:val="18"/>
                          <w:szCs w:val="18"/>
                        </w:rPr>
                        <w:t xml:space="preserve">; </w:t>
                      </w:r>
                      <w:r w:rsidRPr="00736017">
                        <w:rPr>
                          <w:rFonts w:ascii="Courier New" w:hAnsi="Courier New" w:cs="Courier New"/>
                          <w:sz w:val="18"/>
                          <w:szCs w:val="18"/>
                        </w:rPr>
                        <w:tab/>
                      </w:r>
                      <w:r>
                        <w:rPr>
                          <w:rFonts w:ascii="Courier New" w:hAnsi="Courier New" w:cs="Courier New"/>
                          <w:sz w:val="18"/>
                          <w:szCs w:val="18"/>
                        </w:rPr>
                        <w:t>Zet de waarde van offset (x) in register 2.</w:t>
                      </w:r>
                    </w:p>
                    <w:p w14:paraId="1EC5AD8C" w14:textId="77777777" w:rsidR="003C066D" w:rsidRPr="00736017" w:rsidRDefault="003C066D" w:rsidP="003C066D">
                      <w:pPr>
                        <w:rPr>
                          <w:rFonts w:ascii="Courier New" w:hAnsi="Courier New" w:cs="Courier New"/>
                          <w:sz w:val="18"/>
                          <w:szCs w:val="18"/>
                        </w:rPr>
                      </w:pPr>
                      <w:r>
                        <w:rPr>
                          <w:rFonts w:ascii="Courier New" w:hAnsi="Courier New" w:cs="Courier New"/>
                          <w:sz w:val="18"/>
                          <w:szCs w:val="18"/>
                        </w:rPr>
                        <w:t>sub</w:t>
                      </w:r>
                      <w:r w:rsidRPr="00736017">
                        <w:rPr>
                          <w:rFonts w:ascii="Courier New" w:hAnsi="Courier New" w:cs="Courier New"/>
                          <w:sz w:val="18"/>
                          <w:szCs w:val="18"/>
                        </w:rPr>
                        <w:t xml:space="preserve"> </w:t>
                      </w:r>
                      <w:r w:rsidRPr="00736017">
                        <w:rPr>
                          <w:rFonts w:ascii="Courier New" w:hAnsi="Courier New" w:cs="Courier New"/>
                          <w:sz w:val="18"/>
                          <w:szCs w:val="18"/>
                        </w:rPr>
                        <w:tab/>
                        <w:t>r</w:t>
                      </w:r>
                      <w:r>
                        <w:rPr>
                          <w:rFonts w:ascii="Courier New" w:hAnsi="Courier New" w:cs="Courier New"/>
                          <w:sz w:val="18"/>
                          <w:szCs w:val="18"/>
                        </w:rPr>
                        <w:t>3</w:t>
                      </w:r>
                      <w:r w:rsidRPr="00736017">
                        <w:rPr>
                          <w:rFonts w:ascii="Courier New" w:hAnsi="Courier New" w:cs="Courier New"/>
                          <w:sz w:val="18"/>
                          <w:szCs w:val="18"/>
                        </w:rPr>
                        <w:t xml:space="preserve">, </w:t>
                      </w:r>
                      <w:r>
                        <w:rPr>
                          <w:rFonts w:ascii="Courier New" w:hAnsi="Courier New" w:cs="Courier New"/>
                          <w:sz w:val="18"/>
                          <w:szCs w:val="18"/>
                        </w:rPr>
                        <w:t>r1, r2</w:t>
                      </w:r>
                      <w:r w:rsidRPr="00736017">
                        <w:rPr>
                          <w:rFonts w:ascii="Courier New" w:hAnsi="Courier New" w:cs="Courier New"/>
                          <w:sz w:val="18"/>
                          <w:szCs w:val="18"/>
                        </w:rPr>
                        <w:t xml:space="preserve">; </w:t>
                      </w:r>
                      <w:r w:rsidRPr="00736017">
                        <w:rPr>
                          <w:rFonts w:ascii="Courier New" w:hAnsi="Courier New" w:cs="Courier New"/>
                          <w:sz w:val="18"/>
                          <w:szCs w:val="18"/>
                        </w:rPr>
                        <w:tab/>
                      </w:r>
                      <w:r>
                        <w:rPr>
                          <w:rFonts w:ascii="Courier New" w:hAnsi="Courier New" w:cs="Courier New"/>
                          <w:sz w:val="18"/>
                          <w:szCs w:val="18"/>
                        </w:rPr>
                        <w:t xml:space="preserve">Haal de data in register 1 en 2 van elkaar af en zet het </w:t>
                      </w:r>
                      <w:r w:rsidRPr="00736017">
                        <w:rPr>
                          <w:rFonts w:ascii="Courier New" w:hAnsi="Courier New" w:cs="Courier New"/>
                          <w:sz w:val="18"/>
                          <w:szCs w:val="18"/>
                        </w:rPr>
                        <w:tab/>
                      </w:r>
                      <w:r w:rsidRPr="00736017">
                        <w:rPr>
                          <w:rFonts w:ascii="Courier New" w:hAnsi="Courier New" w:cs="Courier New"/>
                          <w:sz w:val="18"/>
                          <w:szCs w:val="18"/>
                        </w:rPr>
                        <w:tab/>
                      </w:r>
                      <w:r w:rsidRPr="00736017">
                        <w:rPr>
                          <w:rFonts w:ascii="Courier New" w:hAnsi="Courier New" w:cs="Courier New"/>
                          <w:sz w:val="18"/>
                          <w:szCs w:val="18"/>
                        </w:rPr>
                        <w:tab/>
                      </w:r>
                      <w:r w:rsidRPr="00736017">
                        <w:rPr>
                          <w:rFonts w:ascii="Courier New" w:hAnsi="Courier New" w:cs="Courier New"/>
                          <w:sz w:val="18"/>
                          <w:szCs w:val="18"/>
                        </w:rPr>
                        <w:tab/>
                      </w:r>
                      <w:r>
                        <w:rPr>
                          <w:rFonts w:ascii="Courier New" w:hAnsi="Courier New" w:cs="Courier New"/>
                          <w:sz w:val="18"/>
                          <w:szCs w:val="18"/>
                        </w:rPr>
                        <w:t>resultaat in register 3.</w:t>
                      </w:r>
                    </w:p>
                    <w:p w14:paraId="209F9FFD" w14:textId="77777777" w:rsidR="003C066D" w:rsidRPr="00E573CB" w:rsidRDefault="003C066D" w:rsidP="003C066D">
                      <w:pPr>
                        <w:rPr>
                          <w:rFonts w:ascii="Courier New" w:hAnsi="Courier New" w:cs="Courier New"/>
                          <w:sz w:val="18"/>
                          <w:szCs w:val="18"/>
                        </w:rPr>
                      </w:pPr>
                      <w:proofErr w:type="spellStart"/>
                      <w:r w:rsidRPr="009A75FF">
                        <w:rPr>
                          <w:rFonts w:ascii="Courier New" w:hAnsi="Courier New" w:cs="Courier New"/>
                          <w:sz w:val="18"/>
                          <w:szCs w:val="18"/>
                        </w:rPr>
                        <w:t>stwx</w:t>
                      </w:r>
                      <w:proofErr w:type="spellEnd"/>
                      <w:r w:rsidRPr="009A75FF">
                        <w:rPr>
                          <w:rFonts w:ascii="Courier New" w:hAnsi="Courier New" w:cs="Courier New"/>
                          <w:sz w:val="18"/>
                          <w:szCs w:val="18"/>
                        </w:rPr>
                        <w:t xml:space="preserve"> </w:t>
                      </w:r>
                      <w:r w:rsidRPr="009A75FF">
                        <w:rPr>
                          <w:rFonts w:ascii="Courier New" w:hAnsi="Courier New" w:cs="Courier New"/>
                          <w:sz w:val="18"/>
                          <w:szCs w:val="18"/>
                        </w:rPr>
                        <w:tab/>
                        <w:t>r</w:t>
                      </w:r>
                      <w:r>
                        <w:rPr>
                          <w:rFonts w:ascii="Courier New" w:hAnsi="Courier New" w:cs="Courier New"/>
                          <w:sz w:val="18"/>
                          <w:szCs w:val="18"/>
                        </w:rPr>
                        <w:t>3</w:t>
                      </w:r>
                      <w:r w:rsidRPr="009A75FF">
                        <w:rPr>
                          <w:rFonts w:ascii="Courier New" w:hAnsi="Courier New" w:cs="Courier New"/>
                          <w:sz w:val="18"/>
                          <w:szCs w:val="18"/>
                        </w:rPr>
                        <w:t xml:space="preserve">, </w:t>
                      </w:r>
                      <w:r>
                        <w:rPr>
                          <w:rFonts w:ascii="Courier New" w:hAnsi="Courier New" w:cs="Courier New"/>
                          <w:sz w:val="18"/>
                          <w:szCs w:val="18"/>
                        </w:rPr>
                        <w:t>0(r11)</w:t>
                      </w:r>
                      <w:r w:rsidRPr="009A75FF">
                        <w:rPr>
                          <w:rFonts w:ascii="Courier New" w:hAnsi="Courier New" w:cs="Courier New"/>
                          <w:sz w:val="18"/>
                          <w:szCs w:val="18"/>
                        </w:rPr>
                        <w:t xml:space="preserve">; </w:t>
                      </w:r>
                      <w:r w:rsidRPr="009A75FF">
                        <w:rPr>
                          <w:rFonts w:ascii="Courier New" w:hAnsi="Courier New" w:cs="Courier New"/>
                          <w:sz w:val="18"/>
                          <w:szCs w:val="18"/>
                        </w:rPr>
                        <w:tab/>
                      </w:r>
                      <w:r>
                        <w:rPr>
                          <w:rFonts w:ascii="Courier New" w:hAnsi="Courier New" w:cs="Courier New"/>
                          <w:sz w:val="18"/>
                          <w:szCs w:val="18"/>
                        </w:rPr>
                        <w:t>Sla de data op in het geheugen (0(r11)).</w:t>
                      </w:r>
                    </w:p>
                    <w:p w14:paraId="26C9755E" w14:textId="77777777" w:rsidR="003C066D" w:rsidRPr="00E573CB" w:rsidRDefault="003C066D" w:rsidP="003C066D">
                      <w:pPr>
                        <w:rPr>
                          <w:rFonts w:ascii="Courier New" w:hAnsi="Courier New" w:cs="Courier New"/>
                          <w:sz w:val="18"/>
                          <w:szCs w:val="18"/>
                        </w:rPr>
                      </w:pPr>
                    </w:p>
                  </w:txbxContent>
                </v:textbox>
                <w10:anchorlock/>
              </v:shape>
            </w:pict>
          </mc:Fallback>
        </mc:AlternateContent>
      </w:r>
    </w:p>
    <w:p w14:paraId="48262C25" w14:textId="77777777" w:rsidR="003C066D" w:rsidRDefault="003C066D" w:rsidP="003C066D"/>
    <w:p w14:paraId="7B7853CA" w14:textId="77777777" w:rsidR="003C066D" w:rsidRPr="00307E5A" w:rsidRDefault="003C066D" w:rsidP="003C066D">
      <w:r w:rsidRPr="00307E5A">
        <w:t xml:space="preserve">Hier uit blijkt dat één regel C code uit meerdere regels </w:t>
      </w:r>
      <w:proofErr w:type="spellStart"/>
      <w:r w:rsidRPr="00307E5A">
        <w:t>assembly</w:t>
      </w:r>
      <w:proofErr w:type="spellEnd"/>
      <w:r w:rsidRPr="00307E5A">
        <w:t xml:space="preserve"> code bestaat. Dit betekent dat de code niet alleen tussen de regels C code kan worden onderbroken maar ook de regel C code zelf om dat de </w:t>
      </w:r>
      <w:proofErr w:type="spellStart"/>
      <w:r w:rsidRPr="00307E5A">
        <w:t>assembly</w:t>
      </w:r>
      <w:proofErr w:type="spellEnd"/>
      <w:r w:rsidRPr="00307E5A">
        <w:t xml:space="preserve"> code van die regel uit meerdere regels bestaat. Dit heeft tot gevolg dat er </w:t>
      </w:r>
      <w:proofErr w:type="spellStart"/>
      <w:r>
        <w:t>f</w:t>
      </w:r>
      <w:r w:rsidRPr="00307E5A">
        <w:t>alse</w:t>
      </w:r>
      <w:proofErr w:type="spellEnd"/>
      <w:r w:rsidRPr="00307E5A">
        <w:t xml:space="preserve"> data kan ontstaan.</w:t>
      </w:r>
    </w:p>
    <w:p w14:paraId="5233701B" w14:textId="77777777" w:rsidR="003C066D" w:rsidRPr="00307E5A" w:rsidRDefault="003C066D" w:rsidP="003C066D"/>
    <w:p w14:paraId="2319D7AE" w14:textId="3173F89E" w:rsidR="003C066D" w:rsidRDefault="003C066D" w:rsidP="003C066D">
      <w:r w:rsidRPr="00307E5A">
        <w:t xml:space="preserve">De oplossing voor het voorkomen van </w:t>
      </w:r>
      <w:proofErr w:type="spellStart"/>
      <w:r>
        <w:t>f</w:t>
      </w:r>
      <w:r w:rsidRPr="00307E5A">
        <w:t>alse</w:t>
      </w:r>
      <w:proofErr w:type="spellEnd"/>
      <w:r w:rsidRPr="00307E5A">
        <w:t xml:space="preserve"> data is simpel. Het deel van de code dat gebruik maakt van data die verworven wordt door een </w:t>
      </w:r>
      <w:proofErr w:type="spellStart"/>
      <w:r w:rsidRPr="00307E5A">
        <w:t>interrupt</w:t>
      </w:r>
      <w:proofErr w:type="spellEnd"/>
      <w:r w:rsidRPr="00307E5A">
        <w:t xml:space="preserve"> wordt kritische code genoemd. Het blok kritische code moet beschermt worden voor verhindering. Het uitschakelen van de </w:t>
      </w:r>
      <w:proofErr w:type="spellStart"/>
      <w:r w:rsidRPr="00307E5A">
        <w:t>interrupt</w:t>
      </w:r>
      <w:proofErr w:type="spellEnd"/>
      <w:r w:rsidRPr="00307E5A">
        <w:t xml:space="preserve"> voor het kritische blok en het inschakelen ervan na het kritische blok zorgt ervoor dat </w:t>
      </w:r>
      <w:proofErr w:type="spellStart"/>
      <w:r>
        <w:t>f</w:t>
      </w:r>
      <w:r w:rsidRPr="00307E5A">
        <w:t>alse</w:t>
      </w:r>
      <w:proofErr w:type="spellEnd"/>
      <w:r w:rsidRPr="00307E5A">
        <w:t xml:space="preserve"> data voorkomen wordt. Dit is omdat de data eerst verwerkt wordt voordat er nieuwe data ontvangen kan worden. Een </w:t>
      </w:r>
      <w:proofErr w:type="spellStart"/>
      <w:r w:rsidRPr="00307E5A">
        <w:t>interrupt</w:t>
      </w:r>
      <w:proofErr w:type="spellEnd"/>
      <w:r w:rsidRPr="00307E5A">
        <w:t xml:space="preserve"> heeft een hoge prioriteit met een reden dus er moet zeer goed gekeken worden wanneer en waar de </w:t>
      </w:r>
      <w:proofErr w:type="spellStart"/>
      <w:r w:rsidRPr="00307E5A">
        <w:t>interrupts</w:t>
      </w:r>
      <w:proofErr w:type="spellEnd"/>
      <w:r w:rsidRPr="00307E5A">
        <w:t xml:space="preserve"> uitgeschakeld worden.</w:t>
      </w:r>
      <w:r>
        <w:br w:type="page"/>
      </w:r>
    </w:p>
    <w:p w14:paraId="044B1B76" w14:textId="7BA8AA84" w:rsidR="00034EFE" w:rsidRDefault="00034EFE" w:rsidP="00F5674D">
      <w:pPr>
        <w:pStyle w:val="Kop2"/>
        <w:numPr>
          <w:ilvl w:val="0"/>
          <w:numId w:val="21"/>
        </w:numPr>
      </w:pPr>
      <w:bookmarkStart w:id="214" w:name="_Ref105358696"/>
      <w:bookmarkStart w:id="215" w:name="_Toc105527411"/>
      <w:r w:rsidRPr="00034EFE">
        <w:lastRenderedPageBreak/>
        <w:t xml:space="preserve">Complicatie </w:t>
      </w:r>
      <w:proofErr w:type="spellStart"/>
      <w:r w:rsidRPr="00034EFE">
        <w:t>d</w:t>
      </w:r>
      <w:r>
        <w:t>ual-core</w:t>
      </w:r>
      <w:proofErr w:type="spellEnd"/>
      <w:r>
        <w:t xml:space="preserve"> communicatie</w:t>
      </w:r>
      <w:bookmarkStart w:id="216" w:name="_Ref105332729"/>
      <w:bookmarkEnd w:id="214"/>
      <w:bookmarkEnd w:id="215"/>
    </w:p>
    <w:bookmarkEnd w:id="216"/>
    <w:p w14:paraId="53AE8E0C" w14:textId="4BED372D" w:rsidR="00034EFE" w:rsidRDefault="00034EFE" w:rsidP="00034EFE">
      <w:r>
        <w:t xml:space="preserve">Tijdens het implementeren van de </w:t>
      </w:r>
      <w:proofErr w:type="spellStart"/>
      <w:r>
        <w:t>dual-core</w:t>
      </w:r>
      <w:proofErr w:type="spellEnd"/>
      <w:r>
        <w:t xml:space="preserve"> communicatie is een probleem naar boven gekomen. Bij het testen lukte het niet om communicatie tussen </w:t>
      </w:r>
      <w:r w:rsidR="00E73863">
        <w:t xml:space="preserve">beide </w:t>
      </w:r>
      <w:proofErr w:type="spellStart"/>
      <w:r>
        <w:t>cores</w:t>
      </w:r>
      <w:proofErr w:type="spellEnd"/>
      <w:r>
        <w:t xml:space="preserve"> tot stand te brengen. Na lang debuggen, datasheets doorlezen en informatie op zoeken op het internet werd duidelijk waar het probleem zat. De Cortex-M7 is uitgerust met de mogelijkheid om een gebied in het geheugen te </w:t>
      </w:r>
      <w:proofErr w:type="spellStart"/>
      <w:r>
        <w:t>cachen</w:t>
      </w:r>
      <w:proofErr w:type="spellEnd"/>
      <w:r>
        <w:t>. Ook SRAM4 valt onder dit gebied (</w:t>
      </w:r>
      <w:r>
        <w:rPr>
          <w:highlight w:val="yellow"/>
        </w:rPr>
        <w:fldChar w:fldCharType="begin"/>
      </w:r>
      <w:r>
        <w:instrText xml:space="preserve"> REF _Ref104553270 \h </w:instrText>
      </w:r>
      <w:r>
        <w:rPr>
          <w:highlight w:val="yellow"/>
        </w:rPr>
      </w:r>
      <w:r>
        <w:rPr>
          <w:highlight w:val="yellow"/>
        </w:rPr>
        <w:fldChar w:fldCharType="separate"/>
      </w:r>
      <w:r w:rsidR="00FC58D5">
        <w:t xml:space="preserve">Tabel </w:t>
      </w:r>
      <w:r w:rsidR="00FC58D5">
        <w:rPr>
          <w:noProof/>
        </w:rPr>
        <w:t>6</w:t>
      </w:r>
      <w:r>
        <w:rPr>
          <w:highlight w:val="yellow"/>
        </w:rPr>
        <w:fldChar w:fldCharType="end"/>
      </w:r>
      <w:r>
        <w:t xml:space="preserve">). Als de cache is ingeschakeld ontstaat een probleem met de data coherentie. </w:t>
      </w:r>
    </w:p>
    <w:p w14:paraId="6A8C4CFB" w14:textId="77777777" w:rsidR="00034EFE" w:rsidRDefault="00034EFE" w:rsidP="00034EFE"/>
    <w:p w14:paraId="2372253B" w14:textId="710B4D9D" w:rsidR="00034EFE" w:rsidRDefault="00034EFE" w:rsidP="00034EFE">
      <w:r>
        <w:t xml:space="preserve">Cache is geheugen </w:t>
      </w:r>
      <w:r w:rsidRPr="003949D7">
        <w:t xml:space="preserve">waarin gegevens tijdelijk worden opgeslagen om sneller toegang tot de data </w:t>
      </w:r>
      <w:r>
        <w:t>te krijgen</w:t>
      </w:r>
      <w:r w:rsidRPr="003949D7">
        <w:t xml:space="preserve">. Essentieel </w:t>
      </w:r>
      <w:r>
        <w:t xml:space="preserve">voor het gebruik van </w:t>
      </w:r>
      <w:r w:rsidRPr="003949D7">
        <w:t xml:space="preserve">cache </w:t>
      </w:r>
      <w:r>
        <w:t xml:space="preserve">is </w:t>
      </w:r>
      <w:r w:rsidRPr="003949D7">
        <w:t>dat het transparant is</w:t>
      </w:r>
      <w:r>
        <w:t>. Dit houdt in</w:t>
      </w:r>
      <w:r w:rsidRPr="003949D7">
        <w:t xml:space="preserve"> dat bij het ophalen van data niet zichtbaar is of </w:t>
      </w:r>
      <w:r>
        <w:t>de data uit</w:t>
      </w:r>
      <w:r w:rsidRPr="003949D7">
        <w:t xml:space="preserve"> de originele bron of uit de cache wordt </w:t>
      </w:r>
      <w:r>
        <w:t>op</w:t>
      </w:r>
      <w:r w:rsidRPr="003949D7">
        <w:t>gehaald.</w:t>
      </w:r>
      <w:r>
        <w:t xml:space="preserve"> Dit </w:t>
      </w:r>
      <w:r w:rsidR="00DC2489">
        <w:t>leidt</w:t>
      </w:r>
      <w:r>
        <w:t xml:space="preserve"> </w:t>
      </w:r>
      <w:r w:rsidR="00DC2489">
        <w:t>tot</w:t>
      </w:r>
      <w:r>
        <w:t xml:space="preserve"> het probleem van data coherentie. Door cache in te schakelen is het niet mogelijk om direct naar dit geheugen te schrijven maar wordt de veranderde data eerst in het cache geheugen gezet </w:t>
      </w:r>
      <w:sdt>
        <w:sdtPr>
          <w:id w:val="-312495776"/>
          <w:citation/>
        </w:sdtPr>
        <w:sdtEndPr/>
        <w:sdtContent>
          <w:r>
            <w:fldChar w:fldCharType="begin"/>
          </w:r>
          <w:r>
            <w:instrText xml:space="preserve"> CITATION Cac \l 1043 </w:instrText>
          </w:r>
          <w:r>
            <w:fldChar w:fldCharType="separate"/>
          </w:r>
          <w:r w:rsidR="002E5907">
            <w:rPr>
              <w:noProof/>
            </w:rPr>
            <w:t>[21]</w:t>
          </w:r>
          <w:r>
            <w:fldChar w:fldCharType="end"/>
          </w:r>
        </w:sdtContent>
      </w:sdt>
      <w:r>
        <w:t xml:space="preserve">. Cache is binnen dit project op de Cortex-M7 ingeschakeld om toekomstige upgrades, die snelheid en efficiëntie nodig hebben, te faciliteren. </w:t>
      </w:r>
    </w:p>
    <w:p w14:paraId="6D0B1F6C" w14:textId="77777777" w:rsidR="00034EFE" w:rsidRDefault="00034EFE" w:rsidP="00034EFE"/>
    <w:p w14:paraId="5EC16E04" w14:textId="08B15088" w:rsidR="00034EFE" w:rsidRDefault="00034EFE" w:rsidP="00034EFE">
      <w:r>
        <w:fldChar w:fldCharType="begin"/>
      </w:r>
      <w:r>
        <w:instrText xml:space="preserve"> REF _Ref104554936 \h </w:instrText>
      </w:r>
      <w:r>
        <w:fldChar w:fldCharType="separate"/>
      </w:r>
      <w:r w:rsidR="00FC58D5" w:rsidRPr="00BB12DE">
        <w:t xml:space="preserve">Figuur </w:t>
      </w:r>
      <w:r w:rsidR="00FC58D5">
        <w:rPr>
          <w:noProof/>
        </w:rPr>
        <w:t>33</w:t>
      </w:r>
      <w:r>
        <w:fldChar w:fldCharType="end"/>
      </w:r>
      <w:r>
        <w:t xml:space="preserve"> Laat schematisch zien hoe </w:t>
      </w:r>
      <w:r w:rsidR="00DC2489">
        <w:t xml:space="preserve">het probleem van </w:t>
      </w:r>
      <w:r>
        <w:t xml:space="preserve">data coherentie optreedt tijdens de </w:t>
      </w:r>
      <w:proofErr w:type="spellStart"/>
      <w:r>
        <w:t>dual-core</w:t>
      </w:r>
      <w:proofErr w:type="spellEnd"/>
      <w:r>
        <w:t xml:space="preserve"> communicatie. Allereerst heeft de Cortex-M7 bepaalde data verwerkt en moet deze naar de Cortex-M4. De Cortex-M7 schrijft de data naar de van te voren vastgestelde locatie in het gezamenlijk geheugen (SRAM4). In </w:t>
      </w:r>
      <w:r w:rsidR="006223A3">
        <w:fldChar w:fldCharType="begin"/>
      </w:r>
      <w:r w:rsidR="006223A3">
        <w:instrText xml:space="preserve"> REF _Ref104554936 \h </w:instrText>
      </w:r>
      <w:r w:rsidR="006223A3">
        <w:fldChar w:fldCharType="separate"/>
      </w:r>
      <w:r w:rsidR="00FC58D5" w:rsidRPr="00BB12DE">
        <w:t xml:space="preserve">Figuur </w:t>
      </w:r>
      <w:r w:rsidR="00FC58D5">
        <w:rPr>
          <w:noProof/>
        </w:rPr>
        <w:t>33</w:t>
      </w:r>
      <w:r w:rsidR="006223A3">
        <w:fldChar w:fldCharType="end"/>
      </w:r>
      <w:r>
        <w:t xml:space="preserve"> is dat locatie </w:t>
      </w:r>
      <w:proofErr w:type="spellStart"/>
      <w:r>
        <w:t>MemX</w:t>
      </w:r>
      <w:proofErr w:type="spellEnd"/>
      <w:r>
        <w:t xml:space="preserve">. Omdat de Cortex-M7 zijn cache heeft ingeschakeld zal de data eerst naar de cache geschreven worden. Zodra de Cortex-M4 een notificatie krijgt dat de Cortex-M7 klaar is met het schrijven van data zal deze de data proberen uit te lezen uit SRAM4. Echter, er is (nog) geen verandering in het geheugenblok van SRAM4 omdat de data van de Cortex-M7 in het cache geheugen is geschreven. Voor het versturen van data van de Cortex-M4 naar de Cortex-M7 is hetzelfde principe van toepassing. De Cortex-M4 schrijft data naar </w:t>
      </w:r>
      <w:proofErr w:type="spellStart"/>
      <w:r>
        <w:t>MemX</w:t>
      </w:r>
      <w:proofErr w:type="spellEnd"/>
      <w:r>
        <w:t>. Zodra de Cortex-M7 een notificatie krijgt dat de Cortex-M4 klaar is met data schrijven probeert deze de data uit te lezen uit SRAM4. Omdat het cache geheugen ingeschakeld is leest de Cortex-M7 uit de cache en niet uit het SRAM4.</w:t>
      </w:r>
    </w:p>
    <w:p w14:paraId="3DA66BFD" w14:textId="77777777" w:rsidR="00034EFE" w:rsidRDefault="00034EFE" w:rsidP="00034EFE"/>
    <w:p w14:paraId="3489AF43" w14:textId="77777777" w:rsidR="00034EFE" w:rsidRDefault="00034EFE" w:rsidP="00034EFE"/>
    <w:p w14:paraId="21157BD4" w14:textId="77777777" w:rsidR="00034EFE" w:rsidRDefault="00034EFE" w:rsidP="00034EFE">
      <w:pPr>
        <w:keepNext/>
      </w:pPr>
      <w:r>
        <w:rPr>
          <w:noProof/>
        </w:rPr>
        <w:drawing>
          <wp:inline distT="0" distB="0" distL="0" distR="0" wp14:anchorId="3AB7A7FE" wp14:editId="22F99B75">
            <wp:extent cx="6132037" cy="2352675"/>
            <wp:effectExtent l="0" t="0" r="2540" b="0"/>
            <wp:docPr id="7"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fbeelding 7"/>
                    <pic:cNvPicPr/>
                  </pic:nvPicPr>
                  <pic:blipFill>
                    <a:blip r:embed="rId69"/>
                    <a:stretch>
                      <a:fillRect/>
                    </a:stretch>
                  </pic:blipFill>
                  <pic:spPr>
                    <a:xfrm>
                      <a:off x="0" y="0"/>
                      <a:ext cx="6134871" cy="2353762"/>
                    </a:xfrm>
                    <a:prstGeom prst="rect">
                      <a:avLst/>
                    </a:prstGeom>
                  </pic:spPr>
                </pic:pic>
              </a:graphicData>
            </a:graphic>
          </wp:inline>
        </w:drawing>
      </w:r>
    </w:p>
    <w:p w14:paraId="503C295D" w14:textId="6AD06D90" w:rsidR="00034EFE" w:rsidRPr="00BB12DE" w:rsidRDefault="00034EFE" w:rsidP="00034EFE">
      <w:pPr>
        <w:pStyle w:val="Bijschrift"/>
      </w:pPr>
      <w:bookmarkStart w:id="217" w:name="_Ref104554936"/>
      <w:bookmarkStart w:id="218" w:name="_Toc105527547"/>
      <w:r w:rsidRPr="00BB12DE">
        <w:t xml:space="preserve">Figuur </w:t>
      </w:r>
      <w:r>
        <w:fldChar w:fldCharType="begin"/>
      </w:r>
      <w:r w:rsidRPr="00BB12DE">
        <w:instrText xml:space="preserve"> SEQ Figuur \* ARABIC </w:instrText>
      </w:r>
      <w:r>
        <w:fldChar w:fldCharType="separate"/>
      </w:r>
      <w:r w:rsidR="00FC58D5">
        <w:rPr>
          <w:noProof/>
        </w:rPr>
        <w:t>33</w:t>
      </w:r>
      <w:r>
        <w:fldChar w:fldCharType="end"/>
      </w:r>
      <w:bookmarkEnd w:id="217"/>
      <w:r w:rsidRPr="00BB12DE">
        <w:t xml:space="preserve"> Data </w:t>
      </w:r>
      <w:proofErr w:type="spellStart"/>
      <w:r w:rsidRPr="00BB12DE">
        <w:t>cohorentie</w:t>
      </w:r>
      <w:proofErr w:type="spellEnd"/>
      <w:r w:rsidRPr="00BB12DE">
        <w:t xml:space="preserve"> </w:t>
      </w:r>
      <w:proofErr w:type="spellStart"/>
      <w:r w:rsidRPr="00BB12DE">
        <w:t>problem</w:t>
      </w:r>
      <w:proofErr w:type="spellEnd"/>
      <w:r w:rsidRPr="00BB12DE">
        <w:t xml:space="preserve"> </w:t>
      </w:r>
      <w:sdt>
        <w:sdtPr>
          <w:rPr>
            <w:lang w:val="en-GB"/>
          </w:rPr>
          <w:id w:val="-893962642"/>
          <w:citation/>
        </w:sdtPr>
        <w:sdtEndPr/>
        <w:sdtContent>
          <w:r>
            <w:rPr>
              <w:lang w:val="en-GB"/>
            </w:rPr>
            <w:fldChar w:fldCharType="begin"/>
          </w:r>
          <w:r>
            <w:instrText xml:space="preserve"> CITATION mic \l 1043 </w:instrText>
          </w:r>
          <w:r>
            <w:rPr>
              <w:lang w:val="en-GB"/>
            </w:rPr>
            <w:fldChar w:fldCharType="separate"/>
          </w:r>
          <w:r w:rsidR="002E5907">
            <w:rPr>
              <w:noProof/>
            </w:rPr>
            <w:t>[22]</w:t>
          </w:r>
          <w:r>
            <w:rPr>
              <w:lang w:val="en-GB"/>
            </w:rPr>
            <w:fldChar w:fldCharType="end"/>
          </w:r>
        </w:sdtContent>
      </w:sdt>
      <w:bookmarkEnd w:id="218"/>
    </w:p>
    <w:p w14:paraId="2F0BBB37" w14:textId="77777777" w:rsidR="00034EFE" w:rsidRPr="00BB12DE" w:rsidRDefault="00034EFE" w:rsidP="00034EFE"/>
    <w:p w14:paraId="0CB7D765" w14:textId="77777777" w:rsidR="00034EFE" w:rsidRDefault="00034EFE">
      <w:pPr>
        <w:widowControl/>
        <w:spacing w:line="240" w:lineRule="auto"/>
      </w:pPr>
      <w:r>
        <w:br w:type="page"/>
      </w:r>
    </w:p>
    <w:p w14:paraId="7019EC11" w14:textId="703674B1" w:rsidR="00034EFE" w:rsidRDefault="00034EFE" w:rsidP="00034EFE">
      <w:r>
        <w:lastRenderedPageBreak/>
        <w:t xml:space="preserve">Voor het </w:t>
      </w:r>
      <w:r w:rsidR="00EC13A5">
        <w:t xml:space="preserve">probleem van </w:t>
      </w:r>
      <w:r>
        <w:t xml:space="preserve">data coherentie </w:t>
      </w:r>
      <w:r w:rsidR="00EC13A5">
        <w:t>z</w:t>
      </w:r>
      <w:r>
        <w:t xml:space="preserve">ijn twee oplossingen denkbaar: </w:t>
      </w:r>
    </w:p>
    <w:p w14:paraId="2D824622" w14:textId="77777777" w:rsidR="00034EFE" w:rsidRPr="000865D3" w:rsidRDefault="00034EFE" w:rsidP="00034EFE">
      <w:pPr>
        <w:pStyle w:val="Lijstalinea"/>
        <w:numPr>
          <w:ilvl w:val="0"/>
          <w:numId w:val="25"/>
        </w:numPr>
        <w:rPr>
          <w:i/>
          <w:iCs/>
        </w:rPr>
      </w:pPr>
      <w:r w:rsidRPr="000865D3">
        <w:rPr>
          <w:i/>
          <w:iCs/>
        </w:rPr>
        <w:t xml:space="preserve">Gebruik “Cache Clean” en “Cache </w:t>
      </w:r>
      <w:proofErr w:type="spellStart"/>
      <w:r w:rsidRPr="000865D3">
        <w:rPr>
          <w:i/>
          <w:iCs/>
        </w:rPr>
        <w:t>Invalidate</w:t>
      </w:r>
      <w:proofErr w:type="spellEnd"/>
      <w:r w:rsidRPr="000865D3">
        <w:rPr>
          <w:i/>
          <w:iCs/>
        </w:rPr>
        <w:t>” in code.</w:t>
      </w:r>
    </w:p>
    <w:p w14:paraId="79C946DD" w14:textId="77777777" w:rsidR="00034EFE" w:rsidRDefault="00034EFE" w:rsidP="00034EFE">
      <w:pPr>
        <w:ind w:left="720"/>
      </w:pPr>
      <w:r>
        <w:t xml:space="preserve">De “Cache Clean” en “Cache </w:t>
      </w:r>
      <w:proofErr w:type="spellStart"/>
      <w:r>
        <w:t>invalidate</w:t>
      </w:r>
      <w:proofErr w:type="spellEnd"/>
      <w:r>
        <w:t xml:space="preserve">” zijn methodes die voor data coherentie kunnen zorgen. “Cache Clean” wordt gebruikt als de Cortex-M7 naar een locatie in het geheugen wil schrijven. Eerst schrijft de Cortex-M7 naar het geheugen maar wordt de data in de cache gezet. Door “Cache Clean” te gebruiken wordt de data in het geheugen bijgewerkt naar de data die in de cache staat. “Cache </w:t>
      </w:r>
      <w:proofErr w:type="spellStart"/>
      <w:r>
        <w:t>Invalidate</w:t>
      </w:r>
      <w:proofErr w:type="spellEnd"/>
      <w:r>
        <w:t xml:space="preserve">” wordt gebruikt als de Cortex-M7 data wil uitlezen uit het geheugen. Zodra er nieuwe data in het geheugen staat en de Cortex-M7 deze probeert uit te lezen wordt de data uit de cache gelezen. Als een “Cache </w:t>
      </w:r>
      <w:proofErr w:type="spellStart"/>
      <w:r>
        <w:t>Invalidate</w:t>
      </w:r>
      <w:proofErr w:type="spellEnd"/>
      <w:r>
        <w:t>” gebruikt wordt zal de cache gesynchroniseerd worden met het geheugen. Vanaf dit moment staat de nieuwe data ook in het cache geheugen en heeft de Cortex-M7 toegang tot de data.</w:t>
      </w:r>
    </w:p>
    <w:p w14:paraId="39B0752F" w14:textId="77777777" w:rsidR="00034EFE" w:rsidRPr="000865D3" w:rsidRDefault="00034EFE" w:rsidP="00034EFE">
      <w:pPr>
        <w:pStyle w:val="Lijstalinea"/>
        <w:numPr>
          <w:ilvl w:val="0"/>
          <w:numId w:val="25"/>
        </w:numPr>
        <w:rPr>
          <w:i/>
          <w:iCs/>
        </w:rPr>
      </w:pPr>
      <w:r w:rsidRPr="000865D3">
        <w:rPr>
          <w:i/>
          <w:iCs/>
        </w:rPr>
        <w:t xml:space="preserve">Gebruik Memory </w:t>
      </w:r>
      <w:proofErr w:type="spellStart"/>
      <w:r w:rsidRPr="000865D3">
        <w:rPr>
          <w:i/>
          <w:iCs/>
        </w:rPr>
        <w:t>Protection</w:t>
      </w:r>
      <w:proofErr w:type="spellEnd"/>
      <w:r w:rsidRPr="000865D3">
        <w:rPr>
          <w:i/>
          <w:iCs/>
        </w:rPr>
        <w:t xml:space="preserve"> Unit (MPU) bij de initialisatie.</w:t>
      </w:r>
    </w:p>
    <w:p w14:paraId="418C714D" w14:textId="56551730" w:rsidR="00034EFE" w:rsidRDefault="00034EFE" w:rsidP="00034EFE">
      <w:pPr>
        <w:pStyle w:val="Lijstalinea"/>
      </w:pPr>
      <w:r>
        <w:t xml:space="preserve">Ook een MPU </w:t>
      </w:r>
      <w:sdt>
        <w:sdtPr>
          <w:id w:val="1594274211"/>
          <w:citation/>
        </w:sdtPr>
        <w:sdtEndPr/>
        <w:sdtContent>
          <w:r>
            <w:fldChar w:fldCharType="begin"/>
          </w:r>
          <w:r>
            <w:instrText xml:space="preserve"> CITATION MPU \l 1043 </w:instrText>
          </w:r>
          <w:r>
            <w:fldChar w:fldCharType="separate"/>
          </w:r>
          <w:r w:rsidR="002E5907">
            <w:rPr>
              <w:noProof/>
            </w:rPr>
            <w:t>[23]</w:t>
          </w:r>
          <w:r>
            <w:fldChar w:fldCharType="end"/>
          </w:r>
        </w:sdtContent>
      </w:sdt>
      <w:r>
        <w:t xml:space="preserve"> kan gebruikt worden voor data coherentie. Doormiddel van een MPU kan het gedrag van een deel van het geheugen aangepast worden. Er wordt vooraf geconfigureerd of een locatie in het geheugen “</w:t>
      </w:r>
      <w:proofErr w:type="spellStart"/>
      <w:r>
        <w:t>cacheable</w:t>
      </w:r>
      <w:proofErr w:type="spellEnd"/>
      <w:r>
        <w:t xml:space="preserve">” is. Als cache uitgeschakeld wordt kan de Cortex-M7 direct naar dit deel in het geheugen schrijven en uitlezen. </w:t>
      </w:r>
    </w:p>
    <w:p w14:paraId="43E38006" w14:textId="77777777" w:rsidR="00034EFE" w:rsidRDefault="00034EFE" w:rsidP="00034EFE"/>
    <w:p w14:paraId="14975A23" w14:textId="09B332FC" w:rsidR="00034EFE" w:rsidRPr="00034EFE" w:rsidRDefault="00034EFE" w:rsidP="00034EFE">
      <w:pPr>
        <w:widowControl/>
        <w:spacing w:line="240" w:lineRule="auto"/>
        <w:rPr>
          <w:b/>
          <w:sz w:val="24"/>
        </w:rPr>
      </w:pPr>
      <w:r>
        <w:t xml:space="preserve">Binnen dit project is gekozen voor een implementatie van een MPU. Een MPU is eenvoudig vooraf in te stellen. Verder scheelt het veel regels code die anders nodig zijn voor het implementeren van “Cache Clean” en “Cache </w:t>
      </w:r>
      <w:proofErr w:type="spellStart"/>
      <w:r>
        <w:t>Invalidate</w:t>
      </w:r>
      <w:proofErr w:type="spellEnd"/>
      <w:r>
        <w:t>” functies.</w:t>
      </w:r>
      <w:r w:rsidRPr="00034EFE">
        <w:br w:type="page"/>
      </w:r>
    </w:p>
    <w:p w14:paraId="5E4FC9BE" w14:textId="5D347461" w:rsidR="002E0B4B" w:rsidRDefault="002E0B4B" w:rsidP="00341B9E">
      <w:pPr>
        <w:pStyle w:val="Kop2"/>
        <w:numPr>
          <w:ilvl w:val="0"/>
          <w:numId w:val="21"/>
        </w:numPr>
        <w:rPr>
          <w:lang w:val="en-GB"/>
        </w:rPr>
      </w:pPr>
      <w:bookmarkStart w:id="219" w:name="_Toc105527412"/>
      <w:r w:rsidRPr="002E0B4B">
        <w:rPr>
          <w:lang w:val="en-GB"/>
        </w:rPr>
        <w:lastRenderedPageBreak/>
        <w:t xml:space="preserve">Code Dual-core </w:t>
      </w:r>
      <w:proofErr w:type="spellStart"/>
      <w:r w:rsidRPr="002E0B4B">
        <w:rPr>
          <w:lang w:val="en-GB"/>
        </w:rPr>
        <w:t>communicatie</w:t>
      </w:r>
      <w:proofErr w:type="spellEnd"/>
      <w:r w:rsidRPr="002E0B4B">
        <w:rPr>
          <w:lang w:val="en-GB"/>
        </w:rPr>
        <w:t xml:space="preserve"> t</w:t>
      </w:r>
      <w:r>
        <w:rPr>
          <w:lang w:val="en-GB"/>
        </w:rPr>
        <w:t>ask generator</w:t>
      </w:r>
      <w:bookmarkEnd w:id="219"/>
    </w:p>
    <w:p w14:paraId="4061826F" w14:textId="36106F4D" w:rsidR="002E0B4B" w:rsidRPr="008B3A76" w:rsidRDefault="002E0B4B" w:rsidP="002E0B4B">
      <w:pPr>
        <w:rPr>
          <w:b/>
          <w:bCs/>
        </w:rPr>
      </w:pPr>
      <w:proofErr w:type="spellStart"/>
      <w:r w:rsidRPr="008B3A76">
        <w:rPr>
          <w:b/>
          <w:bCs/>
        </w:rPr>
        <w:t>Common.h</w:t>
      </w:r>
      <w:proofErr w:type="spellEnd"/>
      <w:r w:rsidRPr="008B3A76">
        <w:rPr>
          <w:b/>
          <w:bCs/>
        </w:rPr>
        <w:t xml:space="preserve"> beschikbaar voor beide </w:t>
      </w:r>
      <w:proofErr w:type="spellStart"/>
      <w:r w:rsidRPr="008B3A76">
        <w:rPr>
          <w:b/>
          <w:bCs/>
        </w:rPr>
        <w:t>cores</w:t>
      </w:r>
      <w:proofErr w:type="spellEnd"/>
      <w:r w:rsidRPr="008B3A76">
        <w:rPr>
          <w:b/>
          <w:bCs/>
        </w:rPr>
        <w:t>.</w:t>
      </w:r>
    </w:p>
    <w:p w14:paraId="2F8AAE6C" w14:textId="765229B7" w:rsidR="002E0B4B" w:rsidRDefault="002E0B4B" w:rsidP="002E0B4B"/>
    <w:p w14:paraId="00AF8AD7" w14:textId="77777777" w:rsidR="002E0B4B" w:rsidRPr="002E0B4B" w:rsidRDefault="002E0B4B" w:rsidP="002E0B4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lang w:val="en-GB" w:eastAsia="nl-NL"/>
        </w:rPr>
      </w:pPr>
      <w:r w:rsidRPr="002E0B4B">
        <w:rPr>
          <w:rFonts w:ascii="Courier New" w:hAnsi="Courier New" w:cs="Courier New"/>
          <w:color w:val="888888"/>
          <w:lang w:val="en-GB" w:eastAsia="nl-NL"/>
        </w:rPr>
        <w:t>/*</w:t>
      </w:r>
    </w:p>
    <w:p w14:paraId="696DFA79" w14:textId="77777777" w:rsidR="002E0B4B" w:rsidRPr="002E0B4B" w:rsidRDefault="002E0B4B" w:rsidP="002E0B4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lang w:val="en-GB" w:eastAsia="nl-NL"/>
        </w:rPr>
      </w:pPr>
      <w:r w:rsidRPr="002E0B4B">
        <w:rPr>
          <w:rFonts w:ascii="Courier New" w:hAnsi="Courier New" w:cs="Courier New"/>
          <w:color w:val="888888"/>
          <w:lang w:val="en-GB" w:eastAsia="nl-NL"/>
        </w:rPr>
        <w:t xml:space="preserve"> * </w:t>
      </w:r>
      <w:proofErr w:type="spellStart"/>
      <w:r w:rsidRPr="002E0B4B">
        <w:rPr>
          <w:rFonts w:ascii="Courier New" w:hAnsi="Courier New" w:cs="Courier New"/>
          <w:color w:val="888888"/>
          <w:lang w:val="en-GB" w:eastAsia="nl-NL"/>
        </w:rPr>
        <w:t>common.h</w:t>
      </w:r>
      <w:proofErr w:type="spellEnd"/>
    </w:p>
    <w:p w14:paraId="3B2EDFC8" w14:textId="77777777" w:rsidR="002E0B4B" w:rsidRPr="002E0B4B" w:rsidRDefault="002E0B4B" w:rsidP="002E0B4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lang w:val="en-GB" w:eastAsia="nl-NL"/>
        </w:rPr>
      </w:pPr>
      <w:r w:rsidRPr="002E0B4B">
        <w:rPr>
          <w:rFonts w:ascii="Courier New" w:hAnsi="Courier New" w:cs="Courier New"/>
          <w:color w:val="888888"/>
          <w:lang w:val="en-GB" w:eastAsia="nl-NL"/>
        </w:rPr>
        <w:t xml:space="preserve"> *</w:t>
      </w:r>
    </w:p>
    <w:p w14:paraId="104BC936" w14:textId="77777777" w:rsidR="002E0B4B" w:rsidRPr="002E0B4B" w:rsidRDefault="002E0B4B" w:rsidP="002E0B4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lang w:val="en-GB" w:eastAsia="nl-NL"/>
        </w:rPr>
      </w:pPr>
      <w:r w:rsidRPr="002E0B4B">
        <w:rPr>
          <w:rFonts w:ascii="Courier New" w:hAnsi="Courier New" w:cs="Courier New"/>
          <w:color w:val="888888"/>
          <w:lang w:val="en-GB" w:eastAsia="nl-NL"/>
        </w:rPr>
        <w:t xml:space="preserve"> *  Created on: Apr 29, 2022</w:t>
      </w:r>
    </w:p>
    <w:p w14:paraId="4672D005" w14:textId="77777777" w:rsidR="002E0B4B" w:rsidRPr="002E0B4B" w:rsidRDefault="002E0B4B" w:rsidP="002E0B4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lang w:val="en-GB" w:eastAsia="nl-NL"/>
        </w:rPr>
      </w:pPr>
      <w:r w:rsidRPr="002E0B4B">
        <w:rPr>
          <w:rFonts w:ascii="Courier New" w:hAnsi="Courier New" w:cs="Courier New"/>
          <w:color w:val="888888"/>
          <w:lang w:val="en-GB" w:eastAsia="nl-NL"/>
        </w:rPr>
        <w:t xml:space="preserve"> *      Author: Pascal</w:t>
      </w:r>
    </w:p>
    <w:p w14:paraId="3DA31A85" w14:textId="77777777" w:rsidR="002E0B4B" w:rsidRPr="002E0B4B" w:rsidRDefault="002E0B4B" w:rsidP="002E0B4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lang w:val="en-GB" w:eastAsia="nl-NL"/>
        </w:rPr>
      </w:pPr>
      <w:r w:rsidRPr="002E0B4B">
        <w:rPr>
          <w:rFonts w:ascii="Courier New" w:hAnsi="Courier New" w:cs="Courier New"/>
          <w:color w:val="888888"/>
          <w:lang w:val="en-GB" w:eastAsia="nl-NL"/>
        </w:rPr>
        <w:t xml:space="preserve"> */</w:t>
      </w:r>
    </w:p>
    <w:p w14:paraId="353D3DD4" w14:textId="77777777" w:rsidR="002E0B4B" w:rsidRPr="002E0B4B" w:rsidRDefault="002E0B4B" w:rsidP="002E0B4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lang w:val="en-GB" w:eastAsia="nl-NL"/>
        </w:rPr>
      </w:pPr>
    </w:p>
    <w:p w14:paraId="0979BBDF" w14:textId="77777777" w:rsidR="002E0B4B" w:rsidRPr="002E0B4B" w:rsidRDefault="002E0B4B" w:rsidP="002E0B4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lang w:val="en-GB" w:eastAsia="nl-NL"/>
        </w:rPr>
      </w:pPr>
      <w:r w:rsidRPr="002E0B4B">
        <w:rPr>
          <w:rFonts w:ascii="Courier New" w:hAnsi="Courier New" w:cs="Courier New"/>
          <w:color w:val="557799"/>
          <w:lang w:val="en-GB" w:eastAsia="nl-NL"/>
        </w:rPr>
        <w:t>#ifndef INC_COMMON_H_</w:t>
      </w:r>
    </w:p>
    <w:p w14:paraId="1E2902ED" w14:textId="77777777" w:rsidR="002E0B4B" w:rsidRPr="002E0B4B" w:rsidRDefault="002E0B4B" w:rsidP="002E0B4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lang w:val="en-GB" w:eastAsia="nl-NL"/>
        </w:rPr>
      </w:pPr>
      <w:r w:rsidRPr="002E0B4B">
        <w:rPr>
          <w:rFonts w:ascii="Courier New" w:hAnsi="Courier New" w:cs="Courier New"/>
          <w:color w:val="557799"/>
          <w:lang w:val="en-GB" w:eastAsia="nl-NL"/>
        </w:rPr>
        <w:t>#define INC_COMMON_H_</w:t>
      </w:r>
    </w:p>
    <w:p w14:paraId="2661F852" w14:textId="77777777" w:rsidR="002E0B4B" w:rsidRPr="002E0B4B" w:rsidRDefault="002E0B4B" w:rsidP="002E0B4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lang w:val="en-GB" w:eastAsia="nl-NL"/>
        </w:rPr>
      </w:pPr>
    </w:p>
    <w:p w14:paraId="17801A70" w14:textId="77777777" w:rsidR="002E0B4B" w:rsidRPr="002E0B4B" w:rsidRDefault="002E0B4B" w:rsidP="002E0B4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lang w:val="en-GB" w:eastAsia="nl-NL"/>
        </w:rPr>
      </w:pPr>
      <w:r w:rsidRPr="002E0B4B">
        <w:rPr>
          <w:rFonts w:ascii="Courier New" w:hAnsi="Courier New" w:cs="Courier New"/>
          <w:color w:val="557799"/>
          <w:lang w:val="en-GB" w:eastAsia="nl-NL"/>
        </w:rPr>
        <w:t>#include "stm32h7xx.h"</w:t>
      </w:r>
    </w:p>
    <w:p w14:paraId="2882FA74" w14:textId="77777777" w:rsidR="002E0B4B" w:rsidRPr="002E0B4B" w:rsidRDefault="002E0B4B" w:rsidP="002E0B4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lang w:val="en-GB" w:eastAsia="nl-NL"/>
        </w:rPr>
      </w:pPr>
    </w:p>
    <w:p w14:paraId="43CEFDB8" w14:textId="370BF419" w:rsidR="002E0B4B" w:rsidRPr="002E0B4B" w:rsidRDefault="002E0B4B" w:rsidP="002E0B4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lang w:val="en-GB" w:eastAsia="nl-NL"/>
        </w:rPr>
      </w:pPr>
      <w:r w:rsidRPr="002E0B4B">
        <w:rPr>
          <w:rFonts w:ascii="Courier New" w:hAnsi="Courier New" w:cs="Courier New"/>
          <w:color w:val="557799"/>
          <w:lang w:val="en-GB" w:eastAsia="nl-NL"/>
        </w:rPr>
        <w:t xml:space="preserve">#define HSEM_TAKE_RELEASE(_id_)             </w:t>
      </w:r>
      <w:r w:rsidR="002C1AFE">
        <w:rPr>
          <w:rFonts w:ascii="Courier New" w:hAnsi="Courier New" w:cs="Courier New"/>
          <w:color w:val="557799"/>
          <w:lang w:val="en-GB" w:eastAsia="nl-NL"/>
        </w:rPr>
        <w:tab/>
      </w:r>
      <w:r w:rsidRPr="002E0B4B">
        <w:rPr>
          <w:rFonts w:ascii="Courier New" w:hAnsi="Courier New" w:cs="Courier New"/>
          <w:color w:val="557799"/>
          <w:lang w:val="en-GB" w:eastAsia="nl-NL"/>
        </w:rPr>
        <w:t xml:space="preserve">do { </w:t>
      </w:r>
      <w:proofErr w:type="spellStart"/>
      <w:r w:rsidRPr="002E0B4B">
        <w:rPr>
          <w:rFonts w:ascii="Courier New" w:hAnsi="Courier New" w:cs="Courier New"/>
          <w:color w:val="557799"/>
          <w:lang w:val="en-GB" w:eastAsia="nl-NL"/>
        </w:rPr>
        <w:t>HAL_HSEM_FastTake</w:t>
      </w:r>
      <w:proofErr w:type="spellEnd"/>
      <w:r w:rsidRPr="002E0B4B">
        <w:rPr>
          <w:rFonts w:ascii="Courier New" w:hAnsi="Courier New" w:cs="Courier New"/>
          <w:color w:val="557799"/>
          <w:lang w:val="en-GB" w:eastAsia="nl-NL"/>
        </w:rPr>
        <w:t xml:space="preserve">((_id_)); </w:t>
      </w:r>
      <w:proofErr w:type="spellStart"/>
      <w:r w:rsidRPr="002E0B4B">
        <w:rPr>
          <w:rFonts w:ascii="Courier New" w:hAnsi="Courier New" w:cs="Courier New"/>
          <w:color w:val="557799"/>
          <w:lang w:val="en-GB" w:eastAsia="nl-NL"/>
        </w:rPr>
        <w:t>HAL_HSEM_Release</w:t>
      </w:r>
      <w:proofErr w:type="spellEnd"/>
      <w:r w:rsidRPr="002E0B4B">
        <w:rPr>
          <w:rFonts w:ascii="Courier New" w:hAnsi="Courier New" w:cs="Courier New"/>
          <w:color w:val="557799"/>
          <w:lang w:val="en-GB" w:eastAsia="nl-NL"/>
        </w:rPr>
        <w:t>((_id_), 0); } while (0)</w:t>
      </w:r>
    </w:p>
    <w:p w14:paraId="76E863EB" w14:textId="77777777" w:rsidR="002E0B4B" w:rsidRPr="002E0B4B" w:rsidRDefault="002E0B4B" w:rsidP="002E0B4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lang w:val="en-GB" w:eastAsia="nl-NL"/>
        </w:rPr>
      </w:pPr>
    </w:p>
    <w:p w14:paraId="4C4E13AC" w14:textId="08942995" w:rsidR="002E0B4B" w:rsidRPr="002E0B4B" w:rsidRDefault="002E0B4B" w:rsidP="002E0B4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lang w:val="en-GB" w:eastAsia="nl-NL"/>
        </w:rPr>
      </w:pPr>
      <w:r w:rsidRPr="002E0B4B">
        <w:rPr>
          <w:rFonts w:ascii="Courier New" w:hAnsi="Courier New" w:cs="Courier New"/>
          <w:color w:val="557799"/>
          <w:lang w:val="en-GB" w:eastAsia="nl-NL"/>
        </w:rPr>
        <w:t xml:space="preserve">#define HSEM_WAKEUP_CPU2                    </w:t>
      </w:r>
      <w:r w:rsidR="002C1AFE">
        <w:rPr>
          <w:rFonts w:ascii="Courier New" w:hAnsi="Courier New" w:cs="Courier New"/>
          <w:color w:val="557799"/>
          <w:lang w:val="en-GB" w:eastAsia="nl-NL"/>
        </w:rPr>
        <w:tab/>
      </w:r>
      <w:r w:rsidRPr="002E0B4B">
        <w:rPr>
          <w:rFonts w:ascii="Courier New" w:hAnsi="Courier New" w:cs="Courier New"/>
          <w:color w:val="557799"/>
          <w:lang w:val="en-GB" w:eastAsia="nl-NL"/>
        </w:rPr>
        <w:t>0</w:t>
      </w:r>
    </w:p>
    <w:p w14:paraId="6A559D80" w14:textId="77777777" w:rsidR="002E0B4B" w:rsidRPr="002E0B4B" w:rsidRDefault="002E0B4B" w:rsidP="002E0B4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lang w:val="en-GB" w:eastAsia="nl-NL"/>
        </w:rPr>
      </w:pPr>
      <w:r w:rsidRPr="002E0B4B">
        <w:rPr>
          <w:rFonts w:ascii="Courier New" w:hAnsi="Courier New" w:cs="Courier New"/>
          <w:color w:val="557799"/>
          <w:lang w:val="en-GB" w:eastAsia="nl-NL"/>
        </w:rPr>
        <w:t>#define HSEM_WAKEUP_CPU2_MASK               __HAL_HSEM_SEMID_TO_MASK(HSEM_WAKEUP_CPU2)</w:t>
      </w:r>
    </w:p>
    <w:p w14:paraId="7188268B" w14:textId="77777777" w:rsidR="002E0B4B" w:rsidRPr="002E0B4B" w:rsidRDefault="002E0B4B" w:rsidP="002E0B4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lang w:val="en-GB" w:eastAsia="nl-NL"/>
        </w:rPr>
      </w:pPr>
    </w:p>
    <w:p w14:paraId="0F3B83AE" w14:textId="33B02BFC" w:rsidR="002E0B4B" w:rsidRPr="002E0B4B" w:rsidRDefault="002E0B4B" w:rsidP="002E0B4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lang w:val="en-GB" w:eastAsia="nl-NL"/>
        </w:rPr>
      </w:pPr>
      <w:r w:rsidRPr="002E0B4B">
        <w:rPr>
          <w:rFonts w:ascii="Courier New" w:hAnsi="Courier New" w:cs="Courier New"/>
          <w:color w:val="557799"/>
          <w:lang w:val="en-GB" w:eastAsia="nl-NL"/>
        </w:rPr>
        <w:t xml:space="preserve">#define HSEM_CM4_TO_CM7                     </w:t>
      </w:r>
      <w:r w:rsidR="002C1AFE">
        <w:rPr>
          <w:rFonts w:ascii="Courier New" w:hAnsi="Courier New" w:cs="Courier New"/>
          <w:color w:val="557799"/>
          <w:lang w:val="en-GB" w:eastAsia="nl-NL"/>
        </w:rPr>
        <w:tab/>
      </w:r>
      <w:r w:rsidRPr="002E0B4B">
        <w:rPr>
          <w:rFonts w:ascii="Courier New" w:hAnsi="Courier New" w:cs="Courier New"/>
          <w:color w:val="557799"/>
          <w:lang w:val="en-GB" w:eastAsia="nl-NL"/>
        </w:rPr>
        <w:t>29</w:t>
      </w:r>
    </w:p>
    <w:p w14:paraId="79377450" w14:textId="77777777" w:rsidR="002E0B4B" w:rsidRPr="002E0B4B" w:rsidRDefault="002E0B4B" w:rsidP="002E0B4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lang w:val="en-GB" w:eastAsia="nl-NL"/>
        </w:rPr>
      </w:pPr>
      <w:r w:rsidRPr="002E0B4B">
        <w:rPr>
          <w:rFonts w:ascii="Courier New" w:hAnsi="Courier New" w:cs="Courier New"/>
          <w:color w:val="557799"/>
          <w:lang w:val="en-GB" w:eastAsia="nl-NL"/>
        </w:rPr>
        <w:t>#define HSEM_CM4_TO_CM7_MASK                __HAL_HSEM_SEMID_TO_MASK(HSEM_CM4_TO_CM7)</w:t>
      </w:r>
    </w:p>
    <w:p w14:paraId="5F76138D" w14:textId="4278E9DA" w:rsidR="002E0B4B" w:rsidRPr="002E0B4B" w:rsidRDefault="002E0B4B" w:rsidP="002E0B4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lang w:val="en-GB" w:eastAsia="nl-NL"/>
        </w:rPr>
      </w:pPr>
      <w:r w:rsidRPr="002E0B4B">
        <w:rPr>
          <w:rFonts w:ascii="Courier New" w:hAnsi="Courier New" w:cs="Courier New"/>
          <w:color w:val="557799"/>
          <w:lang w:val="en-GB" w:eastAsia="nl-NL"/>
        </w:rPr>
        <w:t xml:space="preserve">#define HSEM_CM7_TO_CM4                     </w:t>
      </w:r>
      <w:r w:rsidR="002C1AFE">
        <w:rPr>
          <w:rFonts w:ascii="Courier New" w:hAnsi="Courier New" w:cs="Courier New"/>
          <w:color w:val="557799"/>
          <w:lang w:val="en-GB" w:eastAsia="nl-NL"/>
        </w:rPr>
        <w:tab/>
      </w:r>
      <w:r w:rsidRPr="002E0B4B">
        <w:rPr>
          <w:rFonts w:ascii="Courier New" w:hAnsi="Courier New" w:cs="Courier New"/>
          <w:color w:val="557799"/>
          <w:lang w:val="en-GB" w:eastAsia="nl-NL"/>
        </w:rPr>
        <w:t>30</w:t>
      </w:r>
    </w:p>
    <w:p w14:paraId="4FD8F70A" w14:textId="77777777" w:rsidR="002E0B4B" w:rsidRPr="002E0B4B" w:rsidRDefault="002E0B4B" w:rsidP="002E0B4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lang w:val="en-GB" w:eastAsia="nl-NL"/>
        </w:rPr>
      </w:pPr>
      <w:r w:rsidRPr="002E0B4B">
        <w:rPr>
          <w:rFonts w:ascii="Courier New" w:hAnsi="Courier New" w:cs="Courier New"/>
          <w:color w:val="557799"/>
          <w:lang w:val="en-GB" w:eastAsia="nl-NL"/>
        </w:rPr>
        <w:t>#define HSEM_CM7_TO_CM4_MASK                __HAL_HSEM_SEMID_TO_MASK(HSEM_CM7_TO_CM4)</w:t>
      </w:r>
    </w:p>
    <w:p w14:paraId="518A2D46" w14:textId="40DD22D4" w:rsidR="002E0B4B" w:rsidRPr="002E0B4B" w:rsidRDefault="002E0B4B" w:rsidP="002E0B4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lang w:val="en-GB" w:eastAsia="nl-NL"/>
        </w:rPr>
      </w:pPr>
      <w:r w:rsidRPr="002E0B4B">
        <w:rPr>
          <w:rFonts w:ascii="Courier New" w:hAnsi="Courier New" w:cs="Courier New"/>
          <w:color w:val="557799"/>
          <w:lang w:val="en-GB" w:eastAsia="nl-NL"/>
        </w:rPr>
        <w:t>#define HSEM_ERROR</w:t>
      </w:r>
      <w:r w:rsidRPr="002E0B4B">
        <w:rPr>
          <w:rFonts w:ascii="Courier New" w:hAnsi="Courier New" w:cs="Courier New"/>
          <w:color w:val="557799"/>
          <w:lang w:val="en-GB" w:eastAsia="nl-NL"/>
        </w:rPr>
        <w:tab/>
      </w:r>
      <w:r w:rsidRPr="002E0B4B">
        <w:rPr>
          <w:rFonts w:ascii="Courier New" w:hAnsi="Courier New" w:cs="Courier New"/>
          <w:color w:val="557799"/>
          <w:lang w:val="en-GB" w:eastAsia="nl-NL"/>
        </w:rPr>
        <w:tab/>
        <w:t xml:space="preserve">               </w:t>
      </w:r>
      <w:r w:rsidR="002C1AFE">
        <w:rPr>
          <w:rFonts w:ascii="Courier New" w:hAnsi="Courier New" w:cs="Courier New"/>
          <w:color w:val="557799"/>
          <w:lang w:val="en-GB" w:eastAsia="nl-NL"/>
        </w:rPr>
        <w:tab/>
      </w:r>
      <w:r w:rsidRPr="002E0B4B">
        <w:rPr>
          <w:rFonts w:ascii="Courier New" w:hAnsi="Courier New" w:cs="Courier New"/>
          <w:color w:val="557799"/>
          <w:lang w:val="en-GB" w:eastAsia="nl-NL"/>
        </w:rPr>
        <w:t>31</w:t>
      </w:r>
    </w:p>
    <w:p w14:paraId="3CF7ACD3" w14:textId="77777777" w:rsidR="002E0B4B" w:rsidRPr="002E0B4B" w:rsidRDefault="002E0B4B" w:rsidP="002E0B4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lang w:val="en-GB" w:eastAsia="nl-NL"/>
        </w:rPr>
      </w:pPr>
      <w:r w:rsidRPr="002E0B4B">
        <w:rPr>
          <w:rFonts w:ascii="Courier New" w:hAnsi="Courier New" w:cs="Courier New"/>
          <w:color w:val="557799"/>
          <w:lang w:val="en-GB" w:eastAsia="nl-NL"/>
        </w:rPr>
        <w:t>#define HSEM_ERROR_MASK</w:t>
      </w:r>
      <w:r w:rsidRPr="002E0B4B">
        <w:rPr>
          <w:rFonts w:ascii="Courier New" w:hAnsi="Courier New" w:cs="Courier New"/>
          <w:color w:val="557799"/>
          <w:lang w:val="en-GB" w:eastAsia="nl-NL"/>
        </w:rPr>
        <w:tab/>
      </w:r>
      <w:r w:rsidRPr="002E0B4B">
        <w:rPr>
          <w:rFonts w:ascii="Courier New" w:hAnsi="Courier New" w:cs="Courier New"/>
          <w:color w:val="557799"/>
          <w:lang w:val="en-GB" w:eastAsia="nl-NL"/>
        </w:rPr>
        <w:tab/>
        <w:t xml:space="preserve">                __HAL_HSEM_SEMID_TO_MASK(HSEM_ERROR)</w:t>
      </w:r>
    </w:p>
    <w:p w14:paraId="04ADDEB1" w14:textId="77777777" w:rsidR="002E0B4B" w:rsidRPr="002E0B4B" w:rsidRDefault="002E0B4B" w:rsidP="002E0B4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lang w:val="en-GB" w:eastAsia="nl-NL"/>
        </w:rPr>
      </w:pPr>
    </w:p>
    <w:p w14:paraId="1D44DD15" w14:textId="4E80DFF4" w:rsidR="002E0B4B" w:rsidRPr="002E0B4B" w:rsidRDefault="002E0B4B" w:rsidP="002E0B4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lang w:val="en-GB" w:eastAsia="nl-NL"/>
        </w:rPr>
      </w:pPr>
      <w:r w:rsidRPr="002E0B4B">
        <w:rPr>
          <w:rFonts w:ascii="Courier New" w:hAnsi="Courier New" w:cs="Courier New"/>
          <w:color w:val="557799"/>
          <w:lang w:val="en-GB" w:eastAsia="nl-NL"/>
        </w:rPr>
        <w:t>#define HSEM_CM4_DONE</w:t>
      </w:r>
      <w:r w:rsidRPr="002E0B4B">
        <w:rPr>
          <w:rFonts w:ascii="Courier New" w:hAnsi="Courier New" w:cs="Courier New"/>
          <w:color w:val="557799"/>
          <w:lang w:val="en-GB" w:eastAsia="nl-NL"/>
        </w:rPr>
        <w:tab/>
        <w:t xml:space="preserve">                    </w:t>
      </w:r>
      <w:r>
        <w:rPr>
          <w:rFonts w:ascii="Courier New" w:hAnsi="Courier New" w:cs="Courier New"/>
          <w:color w:val="557799"/>
          <w:lang w:val="en-GB" w:eastAsia="nl-NL"/>
        </w:rPr>
        <w:tab/>
      </w:r>
      <w:r w:rsidRPr="002E0B4B">
        <w:rPr>
          <w:rFonts w:ascii="Courier New" w:hAnsi="Courier New" w:cs="Courier New"/>
          <w:color w:val="557799"/>
          <w:lang w:val="en-GB" w:eastAsia="nl-NL"/>
        </w:rPr>
        <w:t>1</w:t>
      </w:r>
    </w:p>
    <w:p w14:paraId="75E22B9E" w14:textId="77777777" w:rsidR="002E0B4B" w:rsidRPr="002E0B4B" w:rsidRDefault="002E0B4B" w:rsidP="002E0B4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lang w:val="en-GB" w:eastAsia="nl-NL"/>
        </w:rPr>
      </w:pPr>
      <w:r w:rsidRPr="002E0B4B">
        <w:rPr>
          <w:rFonts w:ascii="Courier New" w:hAnsi="Courier New" w:cs="Courier New"/>
          <w:color w:val="557799"/>
          <w:lang w:val="en-GB" w:eastAsia="nl-NL"/>
        </w:rPr>
        <w:t>#define HSEM_CM4_DONE_MASK</w:t>
      </w:r>
      <w:r w:rsidRPr="002E0B4B">
        <w:rPr>
          <w:rFonts w:ascii="Courier New" w:hAnsi="Courier New" w:cs="Courier New"/>
          <w:color w:val="557799"/>
          <w:lang w:val="en-GB" w:eastAsia="nl-NL"/>
        </w:rPr>
        <w:tab/>
        <w:t xml:space="preserve">                __HAL_HSEM_SEMID_TO_MASK(HSEM_CM4_DONE)</w:t>
      </w:r>
    </w:p>
    <w:p w14:paraId="00B0470F" w14:textId="58BF272E" w:rsidR="002E0B4B" w:rsidRPr="002E0B4B" w:rsidRDefault="002E0B4B" w:rsidP="002E0B4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lang w:val="en-GB" w:eastAsia="nl-NL"/>
        </w:rPr>
      </w:pPr>
      <w:r w:rsidRPr="002E0B4B">
        <w:rPr>
          <w:rFonts w:ascii="Courier New" w:hAnsi="Courier New" w:cs="Courier New"/>
          <w:color w:val="557799"/>
          <w:lang w:val="en-GB" w:eastAsia="nl-NL"/>
        </w:rPr>
        <w:t>#define HSEM_ROBOT_MOVE</w:t>
      </w:r>
      <w:r w:rsidRPr="002E0B4B">
        <w:rPr>
          <w:rFonts w:ascii="Courier New" w:hAnsi="Courier New" w:cs="Courier New"/>
          <w:color w:val="557799"/>
          <w:lang w:val="en-GB" w:eastAsia="nl-NL"/>
        </w:rPr>
        <w:tab/>
        <w:t xml:space="preserve">               </w:t>
      </w:r>
      <w:r>
        <w:rPr>
          <w:rFonts w:ascii="Courier New" w:hAnsi="Courier New" w:cs="Courier New"/>
          <w:color w:val="557799"/>
          <w:lang w:val="en-GB" w:eastAsia="nl-NL"/>
        </w:rPr>
        <w:tab/>
      </w:r>
      <w:r w:rsidRPr="002E0B4B">
        <w:rPr>
          <w:rFonts w:ascii="Courier New" w:hAnsi="Courier New" w:cs="Courier New"/>
          <w:color w:val="557799"/>
          <w:lang w:val="en-GB" w:eastAsia="nl-NL"/>
        </w:rPr>
        <w:t>2</w:t>
      </w:r>
    </w:p>
    <w:p w14:paraId="05A2CB44" w14:textId="77777777" w:rsidR="002E0B4B" w:rsidRPr="002E0B4B" w:rsidRDefault="002E0B4B" w:rsidP="002E0B4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lang w:val="en-GB" w:eastAsia="nl-NL"/>
        </w:rPr>
      </w:pPr>
      <w:r w:rsidRPr="002E0B4B">
        <w:rPr>
          <w:rFonts w:ascii="Courier New" w:hAnsi="Courier New" w:cs="Courier New"/>
          <w:color w:val="557799"/>
          <w:lang w:val="en-GB" w:eastAsia="nl-NL"/>
        </w:rPr>
        <w:t>#define HSEM_ROBOT_MOVE_MASK                __HAL_HSEM_SEMID_TO_MASK(HSEM_ROBOT_MOVE)</w:t>
      </w:r>
    </w:p>
    <w:p w14:paraId="515CA7C0" w14:textId="3A5DB3B1" w:rsidR="002E0B4B" w:rsidRPr="002E0B4B" w:rsidRDefault="002E0B4B" w:rsidP="002E0B4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lang w:val="en-GB" w:eastAsia="nl-NL"/>
        </w:rPr>
      </w:pPr>
      <w:r w:rsidRPr="002E0B4B">
        <w:rPr>
          <w:rFonts w:ascii="Courier New" w:hAnsi="Courier New" w:cs="Courier New"/>
          <w:color w:val="557799"/>
          <w:lang w:val="en-GB" w:eastAsia="nl-NL"/>
        </w:rPr>
        <w:t>#define HSEM_HUMAN_MOVE</w:t>
      </w:r>
      <w:r w:rsidRPr="002E0B4B">
        <w:rPr>
          <w:rFonts w:ascii="Courier New" w:hAnsi="Courier New" w:cs="Courier New"/>
          <w:color w:val="557799"/>
          <w:lang w:val="en-GB" w:eastAsia="nl-NL"/>
        </w:rPr>
        <w:tab/>
        <w:t xml:space="preserve">               </w:t>
      </w:r>
      <w:r>
        <w:rPr>
          <w:rFonts w:ascii="Courier New" w:hAnsi="Courier New" w:cs="Courier New"/>
          <w:color w:val="557799"/>
          <w:lang w:val="en-GB" w:eastAsia="nl-NL"/>
        </w:rPr>
        <w:tab/>
      </w:r>
      <w:r w:rsidRPr="002E0B4B">
        <w:rPr>
          <w:rFonts w:ascii="Courier New" w:hAnsi="Courier New" w:cs="Courier New"/>
          <w:color w:val="557799"/>
          <w:lang w:val="en-GB" w:eastAsia="nl-NL"/>
        </w:rPr>
        <w:t>3</w:t>
      </w:r>
    </w:p>
    <w:p w14:paraId="6A9C50FD" w14:textId="77777777" w:rsidR="002E0B4B" w:rsidRPr="002E0B4B" w:rsidRDefault="002E0B4B" w:rsidP="002E0B4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lang w:val="en-GB" w:eastAsia="nl-NL"/>
        </w:rPr>
      </w:pPr>
      <w:r w:rsidRPr="002E0B4B">
        <w:rPr>
          <w:rFonts w:ascii="Courier New" w:hAnsi="Courier New" w:cs="Courier New"/>
          <w:color w:val="557799"/>
          <w:lang w:val="en-GB" w:eastAsia="nl-NL"/>
        </w:rPr>
        <w:t>#define HSEM_HUMAN_MOVE_MASK                __HAL_HSEM_SEMID_TO_MASK(HSEM_HUMAN_MOVE)</w:t>
      </w:r>
    </w:p>
    <w:p w14:paraId="09DBEB81" w14:textId="41A5BEE6" w:rsidR="002E0B4B" w:rsidRPr="002E0B4B" w:rsidRDefault="002E0B4B" w:rsidP="002E0B4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lang w:val="en-GB" w:eastAsia="nl-NL"/>
        </w:rPr>
      </w:pPr>
      <w:r w:rsidRPr="002E0B4B">
        <w:rPr>
          <w:rFonts w:ascii="Courier New" w:hAnsi="Courier New" w:cs="Courier New"/>
          <w:color w:val="557799"/>
          <w:lang w:val="en-GB" w:eastAsia="nl-NL"/>
        </w:rPr>
        <w:t>#define HSEM_CLEAN_UP</w:t>
      </w:r>
      <w:r w:rsidRPr="002E0B4B">
        <w:rPr>
          <w:rFonts w:ascii="Courier New" w:hAnsi="Courier New" w:cs="Courier New"/>
          <w:color w:val="557799"/>
          <w:lang w:val="en-GB" w:eastAsia="nl-NL"/>
        </w:rPr>
        <w:tab/>
        <w:t xml:space="preserve">                   </w:t>
      </w:r>
      <w:r>
        <w:rPr>
          <w:rFonts w:ascii="Courier New" w:hAnsi="Courier New" w:cs="Courier New"/>
          <w:color w:val="557799"/>
          <w:lang w:val="en-GB" w:eastAsia="nl-NL"/>
        </w:rPr>
        <w:tab/>
      </w:r>
      <w:r w:rsidRPr="002E0B4B">
        <w:rPr>
          <w:rFonts w:ascii="Courier New" w:hAnsi="Courier New" w:cs="Courier New"/>
          <w:color w:val="557799"/>
          <w:lang w:val="en-GB" w:eastAsia="nl-NL"/>
        </w:rPr>
        <w:t>4</w:t>
      </w:r>
    </w:p>
    <w:p w14:paraId="54E6756D" w14:textId="77777777" w:rsidR="002E0B4B" w:rsidRPr="002E0B4B" w:rsidRDefault="002E0B4B" w:rsidP="002E0B4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lang w:val="en-GB" w:eastAsia="nl-NL"/>
        </w:rPr>
      </w:pPr>
      <w:r w:rsidRPr="002E0B4B">
        <w:rPr>
          <w:rFonts w:ascii="Courier New" w:hAnsi="Courier New" w:cs="Courier New"/>
          <w:color w:val="557799"/>
          <w:lang w:val="en-GB" w:eastAsia="nl-NL"/>
        </w:rPr>
        <w:t xml:space="preserve">#define HSEM_CLEAN_UP_MASK    </w:t>
      </w:r>
      <w:r w:rsidRPr="002E0B4B">
        <w:rPr>
          <w:rFonts w:ascii="Courier New" w:hAnsi="Courier New" w:cs="Courier New"/>
          <w:color w:val="557799"/>
          <w:lang w:val="en-GB" w:eastAsia="nl-NL"/>
        </w:rPr>
        <w:tab/>
        <w:t xml:space="preserve">            __HAL_HSEM_SEMID_TO_MASK(HSEM_CLEAN_UP)</w:t>
      </w:r>
    </w:p>
    <w:p w14:paraId="2833ADF7" w14:textId="61ABF275" w:rsidR="002E0B4B" w:rsidRPr="002E0B4B" w:rsidRDefault="002E0B4B" w:rsidP="002E0B4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lang w:val="en-GB" w:eastAsia="nl-NL"/>
        </w:rPr>
      </w:pPr>
      <w:r w:rsidRPr="002E0B4B">
        <w:rPr>
          <w:rFonts w:ascii="Courier New" w:hAnsi="Courier New" w:cs="Courier New"/>
          <w:color w:val="557799"/>
          <w:lang w:val="en-GB" w:eastAsia="nl-NL"/>
        </w:rPr>
        <w:t>#define HSEM_CHEAT</w:t>
      </w:r>
      <w:r w:rsidRPr="002E0B4B">
        <w:rPr>
          <w:rFonts w:ascii="Courier New" w:hAnsi="Courier New" w:cs="Courier New"/>
          <w:color w:val="557799"/>
          <w:lang w:val="en-GB" w:eastAsia="nl-NL"/>
        </w:rPr>
        <w:tab/>
      </w:r>
      <w:r w:rsidRPr="002E0B4B">
        <w:rPr>
          <w:rFonts w:ascii="Courier New" w:hAnsi="Courier New" w:cs="Courier New"/>
          <w:color w:val="557799"/>
          <w:lang w:val="en-GB" w:eastAsia="nl-NL"/>
        </w:rPr>
        <w:tab/>
        <w:t xml:space="preserve">               </w:t>
      </w:r>
      <w:r>
        <w:rPr>
          <w:rFonts w:ascii="Courier New" w:hAnsi="Courier New" w:cs="Courier New"/>
          <w:color w:val="557799"/>
          <w:lang w:val="en-GB" w:eastAsia="nl-NL"/>
        </w:rPr>
        <w:tab/>
      </w:r>
      <w:r w:rsidRPr="002E0B4B">
        <w:rPr>
          <w:rFonts w:ascii="Courier New" w:hAnsi="Courier New" w:cs="Courier New"/>
          <w:color w:val="557799"/>
          <w:lang w:val="en-GB" w:eastAsia="nl-NL"/>
        </w:rPr>
        <w:t>5</w:t>
      </w:r>
    </w:p>
    <w:p w14:paraId="61A5AEA0" w14:textId="77777777" w:rsidR="002E0B4B" w:rsidRPr="002E0B4B" w:rsidRDefault="002E0B4B" w:rsidP="002E0B4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lang w:val="en-GB" w:eastAsia="nl-NL"/>
        </w:rPr>
      </w:pPr>
      <w:r w:rsidRPr="002E0B4B">
        <w:rPr>
          <w:rFonts w:ascii="Courier New" w:hAnsi="Courier New" w:cs="Courier New"/>
          <w:color w:val="557799"/>
          <w:lang w:val="en-GB" w:eastAsia="nl-NL"/>
        </w:rPr>
        <w:t>#define HSEM_CHEAT_MASK</w:t>
      </w:r>
      <w:r w:rsidRPr="002E0B4B">
        <w:rPr>
          <w:rFonts w:ascii="Courier New" w:hAnsi="Courier New" w:cs="Courier New"/>
          <w:color w:val="557799"/>
          <w:lang w:val="en-GB" w:eastAsia="nl-NL"/>
        </w:rPr>
        <w:tab/>
      </w:r>
      <w:r w:rsidRPr="002E0B4B">
        <w:rPr>
          <w:rFonts w:ascii="Courier New" w:hAnsi="Courier New" w:cs="Courier New"/>
          <w:color w:val="557799"/>
          <w:lang w:val="en-GB" w:eastAsia="nl-NL"/>
        </w:rPr>
        <w:tab/>
        <w:t xml:space="preserve">                __HAL_HSEM_SEMID_TO_MASK(HSEM_CHEAT)</w:t>
      </w:r>
    </w:p>
    <w:p w14:paraId="2C291E6C" w14:textId="00E4BBAD" w:rsidR="002E0B4B" w:rsidRPr="002E0B4B" w:rsidRDefault="002E0B4B" w:rsidP="002E0B4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lang w:val="en-GB" w:eastAsia="nl-NL"/>
        </w:rPr>
      </w:pPr>
      <w:r w:rsidRPr="002E0B4B">
        <w:rPr>
          <w:rFonts w:ascii="Courier New" w:hAnsi="Courier New" w:cs="Courier New"/>
          <w:color w:val="557799"/>
          <w:lang w:val="en-GB" w:eastAsia="nl-NL"/>
        </w:rPr>
        <w:t>#define HSEM_COIN_COLUMN</w:t>
      </w:r>
      <w:r w:rsidRPr="002E0B4B">
        <w:rPr>
          <w:rFonts w:ascii="Courier New" w:hAnsi="Courier New" w:cs="Courier New"/>
          <w:color w:val="557799"/>
          <w:lang w:val="en-GB" w:eastAsia="nl-NL"/>
        </w:rPr>
        <w:tab/>
        <w:t xml:space="preserve">               </w:t>
      </w:r>
      <w:r>
        <w:rPr>
          <w:rFonts w:ascii="Courier New" w:hAnsi="Courier New" w:cs="Courier New"/>
          <w:color w:val="557799"/>
          <w:lang w:val="en-GB" w:eastAsia="nl-NL"/>
        </w:rPr>
        <w:tab/>
      </w:r>
      <w:r w:rsidRPr="002E0B4B">
        <w:rPr>
          <w:rFonts w:ascii="Courier New" w:hAnsi="Courier New" w:cs="Courier New"/>
          <w:color w:val="557799"/>
          <w:lang w:val="en-GB" w:eastAsia="nl-NL"/>
        </w:rPr>
        <w:t>6</w:t>
      </w:r>
    </w:p>
    <w:p w14:paraId="4080D719" w14:textId="77777777" w:rsidR="002E0B4B" w:rsidRPr="002E0B4B" w:rsidRDefault="002E0B4B" w:rsidP="002E0B4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lang w:val="en-GB" w:eastAsia="nl-NL"/>
        </w:rPr>
      </w:pPr>
      <w:r w:rsidRPr="002E0B4B">
        <w:rPr>
          <w:rFonts w:ascii="Courier New" w:hAnsi="Courier New" w:cs="Courier New"/>
          <w:color w:val="557799"/>
          <w:lang w:val="en-GB" w:eastAsia="nl-NL"/>
        </w:rPr>
        <w:t>#define HSEM_COIN_COLUMN_MASK                __HAL_HSEM_SEMID_TO_MASK(HSEM_COIN_COLUMN)</w:t>
      </w:r>
    </w:p>
    <w:p w14:paraId="29C8A6F6" w14:textId="77777777" w:rsidR="002E0B4B" w:rsidRPr="002E0B4B" w:rsidRDefault="002E0B4B" w:rsidP="002E0B4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lang w:val="en-GB" w:eastAsia="nl-NL"/>
        </w:rPr>
      </w:pPr>
    </w:p>
    <w:p w14:paraId="11B9ECC8" w14:textId="77777777" w:rsidR="002E0B4B" w:rsidRPr="002E0B4B" w:rsidRDefault="002E0B4B" w:rsidP="002E0B4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lang w:val="en-GB" w:eastAsia="nl-NL"/>
        </w:rPr>
      </w:pPr>
      <w:r w:rsidRPr="002E0B4B">
        <w:rPr>
          <w:rFonts w:ascii="Courier New" w:hAnsi="Courier New" w:cs="Courier New"/>
          <w:b/>
          <w:bCs/>
          <w:color w:val="008800"/>
          <w:lang w:val="en-GB" w:eastAsia="nl-NL"/>
        </w:rPr>
        <w:t>static</w:t>
      </w:r>
      <w:r w:rsidRPr="002E0B4B">
        <w:rPr>
          <w:rFonts w:ascii="Courier New" w:hAnsi="Courier New" w:cs="Courier New"/>
          <w:color w:val="333333"/>
          <w:lang w:val="en-GB" w:eastAsia="nl-NL"/>
        </w:rPr>
        <w:t xml:space="preserve"> __attribute__ ((section(</w:t>
      </w:r>
      <w:r w:rsidRPr="002E0B4B">
        <w:rPr>
          <w:rFonts w:ascii="Courier New" w:hAnsi="Courier New" w:cs="Courier New"/>
          <w:color w:val="333333"/>
          <w:shd w:val="clear" w:color="auto" w:fill="FFF0F0"/>
          <w:lang w:val="en-GB" w:eastAsia="nl-NL"/>
        </w:rPr>
        <w:t>".</w:t>
      </w:r>
      <w:proofErr w:type="spellStart"/>
      <w:r w:rsidRPr="002E0B4B">
        <w:rPr>
          <w:rFonts w:ascii="Courier New" w:hAnsi="Courier New" w:cs="Courier New"/>
          <w:color w:val="333333"/>
          <w:shd w:val="clear" w:color="auto" w:fill="FFF0F0"/>
          <w:lang w:val="en-GB" w:eastAsia="nl-NL"/>
        </w:rPr>
        <w:t>SharedBuffer</w:t>
      </w:r>
      <w:proofErr w:type="spellEnd"/>
      <w:r w:rsidRPr="002E0B4B">
        <w:rPr>
          <w:rFonts w:ascii="Courier New" w:hAnsi="Courier New" w:cs="Courier New"/>
          <w:color w:val="333333"/>
          <w:shd w:val="clear" w:color="auto" w:fill="FFF0F0"/>
          <w:lang w:val="en-GB" w:eastAsia="nl-NL"/>
        </w:rPr>
        <w:t>"</w:t>
      </w:r>
      <w:r w:rsidRPr="002E0B4B">
        <w:rPr>
          <w:rFonts w:ascii="Courier New" w:hAnsi="Courier New" w:cs="Courier New"/>
          <w:color w:val="333333"/>
          <w:lang w:val="en-GB" w:eastAsia="nl-NL"/>
        </w:rPr>
        <w:t xml:space="preserve">), used)) </w:t>
      </w:r>
      <w:r w:rsidRPr="002E0B4B">
        <w:rPr>
          <w:rFonts w:ascii="Courier New" w:hAnsi="Courier New" w:cs="Courier New"/>
          <w:b/>
          <w:bCs/>
          <w:color w:val="333399"/>
          <w:lang w:val="en-GB" w:eastAsia="nl-NL"/>
        </w:rPr>
        <w:t>uint8_t</w:t>
      </w:r>
      <w:r w:rsidRPr="002E0B4B">
        <w:rPr>
          <w:rFonts w:ascii="Courier New" w:hAnsi="Courier New" w:cs="Courier New"/>
          <w:color w:val="333333"/>
          <w:lang w:val="en-GB" w:eastAsia="nl-NL"/>
        </w:rPr>
        <w:t xml:space="preserve"> </w:t>
      </w:r>
      <w:proofErr w:type="spellStart"/>
      <w:r w:rsidRPr="002E0B4B">
        <w:rPr>
          <w:rFonts w:ascii="Courier New" w:hAnsi="Courier New" w:cs="Courier New"/>
          <w:color w:val="333333"/>
          <w:lang w:val="en-GB" w:eastAsia="nl-NL"/>
        </w:rPr>
        <w:t>SharedBuf</w:t>
      </w:r>
      <w:proofErr w:type="spellEnd"/>
      <w:r w:rsidRPr="002E0B4B">
        <w:rPr>
          <w:rFonts w:ascii="Courier New" w:hAnsi="Courier New" w:cs="Courier New"/>
          <w:color w:val="333333"/>
          <w:lang w:val="en-GB" w:eastAsia="nl-NL"/>
        </w:rPr>
        <w:t>[</w:t>
      </w:r>
      <w:r w:rsidRPr="002E0B4B">
        <w:rPr>
          <w:rFonts w:ascii="Courier New" w:hAnsi="Courier New" w:cs="Courier New"/>
          <w:b/>
          <w:bCs/>
          <w:color w:val="0000DD"/>
          <w:lang w:val="en-GB" w:eastAsia="nl-NL"/>
        </w:rPr>
        <w:t>10</w:t>
      </w:r>
      <w:r w:rsidRPr="002E0B4B">
        <w:rPr>
          <w:rFonts w:ascii="Courier New" w:hAnsi="Courier New" w:cs="Courier New"/>
          <w:color w:val="333333"/>
          <w:lang w:val="en-GB" w:eastAsia="nl-NL"/>
        </w:rPr>
        <w:t>];</w:t>
      </w:r>
    </w:p>
    <w:p w14:paraId="24BD7E17" w14:textId="77777777" w:rsidR="002E0B4B" w:rsidRPr="002E0B4B" w:rsidRDefault="002E0B4B" w:rsidP="002E0B4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lang w:val="en-GB" w:eastAsia="nl-NL"/>
        </w:rPr>
      </w:pPr>
    </w:p>
    <w:p w14:paraId="149AEC22" w14:textId="77777777" w:rsidR="002E0B4B" w:rsidRPr="002E0B4B" w:rsidRDefault="002E0B4B" w:rsidP="002E0B4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333333"/>
          <w:lang w:val="en-GB" w:eastAsia="nl-NL"/>
        </w:rPr>
      </w:pPr>
      <w:r w:rsidRPr="002E0B4B">
        <w:rPr>
          <w:rFonts w:ascii="Courier New" w:hAnsi="Courier New" w:cs="Courier New"/>
          <w:color w:val="557799"/>
          <w:lang w:val="en-GB" w:eastAsia="nl-NL"/>
        </w:rPr>
        <w:t xml:space="preserve">#endif </w:t>
      </w:r>
      <w:r w:rsidRPr="002E0B4B">
        <w:rPr>
          <w:rFonts w:ascii="Courier New" w:hAnsi="Courier New" w:cs="Courier New"/>
          <w:color w:val="888888"/>
          <w:lang w:val="en-GB" w:eastAsia="nl-NL"/>
        </w:rPr>
        <w:t>/* INC_COMMON_H_ */</w:t>
      </w:r>
    </w:p>
    <w:p w14:paraId="11AE14AB" w14:textId="77777777" w:rsidR="00D73682" w:rsidRPr="00F545C5" w:rsidRDefault="00D73682">
      <w:pPr>
        <w:widowControl/>
        <w:spacing w:line="240" w:lineRule="auto"/>
        <w:rPr>
          <w:lang w:val="en-GB"/>
        </w:rPr>
      </w:pPr>
    </w:p>
    <w:p w14:paraId="7A18C2A8" w14:textId="77777777" w:rsidR="00D73682" w:rsidRPr="00F545C5" w:rsidRDefault="00D73682">
      <w:pPr>
        <w:widowControl/>
        <w:spacing w:line="240" w:lineRule="auto"/>
        <w:rPr>
          <w:lang w:val="en-GB"/>
        </w:rPr>
      </w:pPr>
    </w:p>
    <w:p w14:paraId="05215C6A" w14:textId="4B78AAAF" w:rsidR="00D73682" w:rsidRPr="00F545C5" w:rsidRDefault="00D73682">
      <w:pPr>
        <w:widowControl/>
        <w:spacing w:line="240" w:lineRule="auto"/>
        <w:rPr>
          <w:b/>
          <w:bCs/>
          <w:lang w:val="en-GB"/>
        </w:rPr>
      </w:pPr>
      <w:r w:rsidRPr="00F545C5">
        <w:rPr>
          <w:b/>
          <w:bCs/>
          <w:lang w:val="en-GB"/>
        </w:rPr>
        <w:lastRenderedPageBreak/>
        <w:t xml:space="preserve">Task </w:t>
      </w:r>
      <w:proofErr w:type="spellStart"/>
      <w:r w:rsidRPr="00F545C5">
        <w:rPr>
          <w:b/>
          <w:bCs/>
          <w:lang w:val="en-GB"/>
        </w:rPr>
        <w:t>generator.c</w:t>
      </w:r>
      <w:proofErr w:type="spellEnd"/>
    </w:p>
    <w:p w14:paraId="23B37F2E" w14:textId="77777777" w:rsidR="00D73682" w:rsidRPr="00D73682" w:rsidRDefault="00D73682" w:rsidP="00D73682">
      <w:pPr>
        <w:pStyle w:val="HTML-voorafopgemaakt"/>
        <w:spacing w:line="244" w:lineRule="atLeast"/>
        <w:rPr>
          <w:color w:val="333333"/>
          <w:lang w:val="en-GB"/>
        </w:rPr>
      </w:pPr>
      <w:r w:rsidRPr="00D73682">
        <w:rPr>
          <w:color w:val="888888"/>
          <w:lang w:val="en-GB"/>
        </w:rPr>
        <w:t>/*</w:t>
      </w:r>
    </w:p>
    <w:p w14:paraId="3822C215" w14:textId="77777777" w:rsidR="00D73682" w:rsidRPr="00D73682" w:rsidRDefault="00D73682" w:rsidP="00D73682">
      <w:pPr>
        <w:pStyle w:val="HTML-voorafopgemaakt"/>
        <w:spacing w:line="244" w:lineRule="atLeast"/>
        <w:rPr>
          <w:color w:val="333333"/>
          <w:lang w:val="en-GB"/>
        </w:rPr>
      </w:pPr>
      <w:r w:rsidRPr="00D73682">
        <w:rPr>
          <w:color w:val="888888"/>
          <w:lang w:val="en-GB"/>
        </w:rPr>
        <w:t xml:space="preserve"> * </w:t>
      </w:r>
      <w:proofErr w:type="spellStart"/>
      <w:r w:rsidRPr="00D73682">
        <w:rPr>
          <w:color w:val="888888"/>
          <w:lang w:val="en-GB"/>
        </w:rPr>
        <w:t>task_Generator.c</w:t>
      </w:r>
      <w:proofErr w:type="spellEnd"/>
    </w:p>
    <w:p w14:paraId="287C6637" w14:textId="77777777" w:rsidR="00D73682" w:rsidRPr="00D73682" w:rsidRDefault="00D73682" w:rsidP="00D73682">
      <w:pPr>
        <w:pStyle w:val="HTML-voorafopgemaakt"/>
        <w:spacing w:line="244" w:lineRule="atLeast"/>
        <w:rPr>
          <w:color w:val="333333"/>
          <w:lang w:val="en-GB"/>
        </w:rPr>
      </w:pPr>
      <w:r w:rsidRPr="00D73682">
        <w:rPr>
          <w:color w:val="888888"/>
          <w:lang w:val="en-GB"/>
        </w:rPr>
        <w:t xml:space="preserve"> *</w:t>
      </w:r>
    </w:p>
    <w:p w14:paraId="476A0381" w14:textId="4D26DABD" w:rsidR="00D73682" w:rsidRPr="00D73682" w:rsidRDefault="00D73682" w:rsidP="00D73682">
      <w:pPr>
        <w:pStyle w:val="HTML-voorafopgemaakt"/>
        <w:spacing w:line="244" w:lineRule="atLeast"/>
        <w:rPr>
          <w:color w:val="333333"/>
          <w:lang w:val="en-GB"/>
        </w:rPr>
      </w:pPr>
      <w:r w:rsidRPr="00D73682">
        <w:rPr>
          <w:color w:val="888888"/>
          <w:lang w:val="en-GB"/>
        </w:rPr>
        <w:t xml:space="preserve"> *  Created on: </w:t>
      </w:r>
      <w:r w:rsidR="00A3709A">
        <w:rPr>
          <w:color w:val="888888"/>
          <w:lang w:val="en-GB"/>
        </w:rPr>
        <w:t xml:space="preserve">May </w:t>
      </w:r>
      <w:r w:rsidRPr="00D73682">
        <w:rPr>
          <w:color w:val="888888"/>
          <w:lang w:val="en-GB"/>
        </w:rPr>
        <w:t>20 2022</w:t>
      </w:r>
    </w:p>
    <w:p w14:paraId="49153631" w14:textId="77777777" w:rsidR="00D73682" w:rsidRPr="00D73682" w:rsidRDefault="00D73682" w:rsidP="00D73682">
      <w:pPr>
        <w:pStyle w:val="HTML-voorafopgemaakt"/>
        <w:spacing w:line="244" w:lineRule="atLeast"/>
        <w:rPr>
          <w:color w:val="333333"/>
          <w:lang w:val="en-GB"/>
        </w:rPr>
      </w:pPr>
      <w:r w:rsidRPr="00D73682">
        <w:rPr>
          <w:color w:val="888888"/>
          <w:lang w:val="en-GB"/>
        </w:rPr>
        <w:t xml:space="preserve"> *      Author: Pascal</w:t>
      </w:r>
    </w:p>
    <w:p w14:paraId="4DCCD6D5" w14:textId="77777777" w:rsidR="00D73682" w:rsidRPr="00D73682" w:rsidRDefault="00D73682" w:rsidP="00D73682">
      <w:pPr>
        <w:pStyle w:val="HTML-voorafopgemaakt"/>
        <w:spacing w:line="244" w:lineRule="atLeast"/>
        <w:rPr>
          <w:color w:val="333333"/>
          <w:lang w:val="en-GB"/>
        </w:rPr>
      </w:pPr>
      <w:r w:rsidRPr="00D73682">
        <w:rPr>
          <w:color w:val="888888"/>
          <w:lang w:val="en-GB"/>
        </w:rPr>
        <w:t xml:space="preserve"> */</w:t>
      </w:r>
    </w:p>
    <w:p w14:paraId="465A8BD6" w14:textId="77777777" w:rsidR="00D73682" w:rsidRPr="00D73682" w:rsidRDefault="00D73682" w:rsidP="00D73682">
      <w:pPr>
        <w:pStyle w:val="HTML-voorafopgemaakt"/>
        <w:spacing w:line="244" w:lineRule="atLeast"/>
        <w:rPr>
          <w:color w:val="333333"/>
          <w:lang w:val="en-GB"/>
        </w:rPr>
      </w:pPr>
    </w:p>
    <w:p w14:paraId="1AB35E25" w14:textId="77777777" w:rsidR="00D73682" w:rsidRPr="00D73682" w:rsidRDefault="00D73682" w:rsidP="00D73682">
      <w:pPr>
        <w:pStyle w:val="HTML-voorafopgemaakt"/>
        <w:spacing w:line="244" w:lineRule="atLeast"/>
        <w:rPr>
          <w:color w:val="333333"/>
          <w:lang w:val="en-GB"/>
        </w:rPr>
      </w:pPr>
      <w:r w:rsidRPr="00D73682">
        <w:rPr>
          <w:color w:val="557799"/>
          <w:lang w:val="en-GB"/>
        </w:rPr>
        <w:t>#include "</w:t>
      </w:r>
      <w:proofErr w:type="spellStart"/>
      <w:r w:rsidRPr="00D73682">
        <w:rPr>
          <w:color w:val="557799"/>
          <w:lang w:val="en-GB"/>
        </w:rPr>
        <w:t>task_Generator.h</w:t>
      </w:r>
      <w:proofErr w:type="spellEnd"/>
      <w:r w:rsidRPr="00D73682">
        <w:rPr>
          <w:color w:val="557799"/>
          <w:lang w:val="en-GB"/>
        </w:rPr>
        <w:t>"</w:t>
      </w:r>
    </w:p>
    <w:p w14:paraId="6E2F7D44" w14:textId="77777777" w:rsidR="00D73682" w:rsidRPr="00D73682" w:rsidRDefault="00D73682" w:rsidP="00D73682">
      <w:pPr>
        <w:pStyle w:val="HTML-voorafopgemaakt"/>
        <w:spacing w:line="244" w:lineRule="atLeast"/>
        <w:rPr>
          <w:color w:val="333333"/>
          <w:lang w:val="en-GB"/>
        </w:rPr>
      </w:pPr>
    </w:p>
    <w:p w14:paraId="5D32375C" w14:textId="77777777" w:rsidR="00D73682" w:rsidRPr="00D73682" w:rsidRDefault="00D73682" w:rsidP="00D73682">
      <w:pPr>
        <w:pStyle w:val="HTML-voorafopgemaakt"/>
        <w:spacing w:line="244" w:lineRule="atLeast"/>
        <w:rPr>
          <w:color w:val="333333"/>
          <w:lang w:val="en-GB"/>
        </w:rPr>
      </w:pPr>
      <w:r w:rsidRPr="00D73682">
        <w:rPr>
          <w:b/>
          <w:bCs/>
          <w:color w:val="333399"/>
          <w:lang w:val="en-GB"/>
        </w:rPr>
        <w:t>uint8_t</w:t>
      </w:r>
      <w:r w:rsidRPr="00D73682">
        <w:rPr>
          <w:color w:val="333333"/>
          <w:lang w:val="en-GB"/>
        </w:rPr>
        <w:t>* data;</w:t>
      </w:r>
    </w:p>
    <w:p w14:paraId="6A829CC3" w14:textId="77777777" w:rsidR="00D73682" w:rsidRPr="00D73682" w:rsidRDefault="00D73682" w:rsidP="00D73682">
      <w:pPr>
        <w:pStyle w:val="HTML-voorafopgemaakt"/>
        <w:spacing w:line="244" w:lineRule="atLeast"/>
        <w:rPr>
          <w:color w:val="333333"/>
          <w:lang w:val="en-GB"/>
        </w:rPr>
      </w:pPr>
    </w:p>
    <w:p w14:paraId="2FC4C499" w14:textId="6F38DF4D" w:rsidR="00D73682" w:rsidRPr="00D73682" w:rsidRDefault="00D73682" w:rsidP="00D73682">
      <w:pPr>
        <w:pStyle w:val="HTML-voorafopgemaakt"/>
        <w:spacing w:line="244" w:lineRule="atLeast"/>
        <w:rPr>
          <w:color w:val="333333"/>
          <w:lang w:val="en-GB"/>
        </w:rPr>
      </w:pPr>
      <w:r w:rsidRPr="00D73682">
        <w:rPr>
          <w:b/>
          <w:bCs/>
          <w:color w:val="333399"/>
          <w:lang w:val="en-GB"/>
        </w:rPr>
        <w:t>void</w:t>
      </w:r>
      <w:r w:rsidRPr="00D73682">
        <w:rPr>
          <w:color w:val="333333"/>
          <w:lang w:val="en-GB"/>
        </w:rPr>
        <w:t xml:space="preserve"> </w:t>
      </w:r>
      <w:proofErr w:type="spellStart"/>
      <w:r w:rsidRPr="00D73682">
        <w:rPr>
          <w:b/>
          <w:bCs/>
          <w:color w:val="0066BB"/>
          <w:lang w:val="en-GB"/>
        </w:rPr>
        <w:t>initTaskGenerator</w:t>
      </w:r>
      <w:proofErr w:type="spellEnd"/>
      <w:r w:rsidRPr="00D73682">
        <w:rPr>
          <w:color w:val="333333"/>
          <w:lang w:val="en-GB"/>
        </w:rPr>
        <w:t>(</w:t>
      </w:r>
      <w:r w:rsidRPr="00D73682">
        <w:rPr>
          <w:b/>
          <w:bCs/>
          <w:color w:val="333399"/>
          <w:lang w:val="en-GB"/>
        </w:rPr>
        <w:t>uint8_t</w:t>
      </w:r>
      <w:r w:rsidRPr="00D73682">
        <w:rPr>
          <w:color w:val="333333"/>
          <w:lang w:val="en-GB"/>
        </w:rPr>
        <w:t xml:space="preserve">* state, </w:t>
      </w:r>
      <w:r w:rsidRPr="00D73682">
        <w:rPr>
          <w:b/>
          <w:bCs/>
          <w:color w:val="333399"/>
          <w:lang w:val="en-GB"/>
        </w:rPr>
        <w:t>uint8_t</w:t>
      </w:r>
      <w:r w:rsidRPr="00D73682">
        <w:rPr>
          <w:color w:val="333333"/>
          <w:lang w:val="en-GB"/>
        </w:rPr>
        <w:t xml:space="preserve">* </w:t>
      </w:r>
      <w:proofErr w:type="spellStart"/>
      <w:r w:rsidRPr="00D73682">
        <w:rPr>
          <w:color w:val="333333"/>
          <w:lang w:val="en-GB"/>
        </w:rPr>
        <w:t>dataIn</w:t>
      </w:r>
      <w:proofErr w:type="spellEnd"/>
      <w:r w:rsidRPr="00D73682">
        <w:rPr>
          <w:color w:val="333333"/>
          <w:lang w:val="en-GB"/>
        </w:rPr>
        <w:t>){</w:t>
      </w:r>
    </w:p>
    <w:p w14:paraId="510E72E7" w14:textId="77777777" w:rsidR="00D73682" w:rsidRPr="00D73682" w:rsidRDefault="00D73682" w:rsidP="00D73682">
      <w:pPr>
        <w:pStyle w:val="HTML-voorafopgemaakt"/>
        <w:spacing w:line="244" w:lineRule="atLeast"/>
        <w:rPr>
          <w:color w:val="333333"/>
          <w:lang w:val="en-GB"/>
        </w:rPr>
      </w:pPr>
      <w:r w:rsidRPr="00D73682">
        <w:rPr>
          <w:color w:val="333333"/>
          <w:lang w:val="en-GB"/>
        </w:rPr>
        <w:tab/>
        <w:t xml:space="preserve">data = </w:t>
      </w:r>
      <w:proofErr w:type="spellStart"/>
      <w:r w:rsidRPr="00D73682">
        <w:rPr>
          <w:color w:val="333333"/>
          <w:lang w:val="en-GB"/>
        </w:rPr>
        <w:t>dataIn</w:t>
      </w:r>
      <w:proofErr w:type="spellEnd"/>
      <w:r w:rsidRPr="00D73682">
        <w:rPr>
          <w:color w:val="333333"/>
          <w:lang w:val="en-GB"/>
        </w:rPr>
        <w:t>;</w:t>
      </w:r>
    </w:p>
    <w:p w14:paraId="64C45370" w14:textId="77777777" w:rsidR="00D73682" w:rsidRPr="00D73682" w:rsidRDefault="00D73682" w:rsidP="00D73682">
      <w:pPr>
        <w:pStyle w:val="HTML-voorafopgemaakt"/>
        <w:spacing w:line="244" w:lineRule="atLeast"/>
        <w:rPr>
          <w:color w:val="333333"/>
          <w:lang w:val="en-GB"/>
        </w:rPr>
      </w:pPr>
      <w:r w:rsidRPr="00D73682">
        <w:rPr>
          <w:color w:val="333333"/>
          <w:lang w:val="en-GB"/>
        </w:rPr>
        <w:tab/>
      </w:r>
      <w:proofErr w:type="spellStart"/>
      <w:r w:rsidRPr="00D73682">
        <w:rPr>
          <w:color w:val="333333"/>
          <w:lang w:val="en-GB"/>
        </w:rPr>
        <w:t>HAL_HSEM_ActivateNotification</w:t>
      </w:r>
      <w:proofErr w:type="spellEnd"/>
      <w:r w:rsidRPr="00D73682">
        <w:rPr>
          <w:color w:val="333333"/>
          <w:lang w:val="en-GB"/>
        </w:rPr>
        <w:t>(HSEM_CM4_DONE_MASK);</w:t>
      </w:r>
    </w:p>
    <w:p w14:paraId="5AC1E09A" w14:textId="77777777" w:rsidR="00D73682" w:rsidRPr="00D73682" w:rsidRDefault="00D73682" w:rsidP="00D73682">
      <w:pPr>
        <w:pStyle w:val="HTML-voorafopgemaakt"/>
        <w:spacing w:line="244" w:lineRule="atLeast"/>
        <w:rPr>
          <w:color w:val="333333"/>
          <w:lang w:val="en-GB"/>
        </w:rPr>
      </w:pPr>
      <w:r w:rsidRPr="00D73682">
        <w:rPr>
          <w:color w:val="333333"/>
          <w:lang w:val="en-GB"/>
        </w:rPr>
        <w:tab/>
      </w:r>
      <w:proofErr w:type="spellStart"/>
      <w:r w:rsidRPr="00D73682">
        <w:rPr>
          <w:color w:val="333333"/>
          <w:lang w:val="en-GB"/>
        </w:rPr>
        <w:t>HAL_HSEM_ActivateNotification</w:t>
      </w:r>
      <w:proofErr w:type="spellEnd"/>
      <w:r w:rsidRPr="00D73682">
        <w:rPr>
          <w:color w:val="333333"/>
          <w:lang w:val="en-GB"/>
        </w:rPr>
        <w:t>(HSEM_COIN_COLUMN_MASK);</w:t>
      </w:r>
    </w:p>
    <w:p w14:paraId="5AD269E2" w14:textId="77777777" w:rsidR="00D73682" w:rsidRPr="00D73682" w:rsidRDefault="00D73682" w:rsidP="00D73682">
      <w:pPr>
        <w:pStyle w:val="HTML-voorafopgemaakt"/>
        <w:spacing w:line="244" w:lineRule="atLeast"/>
        <w:rPr>
          <w:color w:val="333333"/>
          <w:lang w:val="en-GB"/>
        </w:rPr>
      </w:pPr>
      <w:r w:rsidRPr="00D73682">
        <w:rPr>
          <w:color w:val="333333"/>
          <w:lang w:val="en-GB"/>
        </w:rPr>
        <w:tab/>
      </w:r>
      <w:proofErr w:type="spellStart"/>
      <w:r w:rsidRPr="00D73682">
        <w:rPr>
          <w:color w:val="333333"/>
          <w:lang w:val="en-GB"/>
        </w:rPr>
        <w:t>memset</w:t>
      </w:r>
      <w:proofErr w:type="spellEnd"/>
      <w:r w:rsidRPr="00D73682">
        <w:rPr>
          <w:color w:val="333333"/>
          <w:lang w:val="en-GB"/>
        </w:rPr>
        <w:t>(</w:t>
      </w:r>
      <w:proofErr w:type="spellStart"/>
      <w:r w:rsidRPr="00D73682">
        <w:rPr>
          <w:color w:val="333333"/>
          <w:lang w:val="en-GB"/>
        </w:rPr>
        <w:t>SharedBuf</w:t>
      </w:r>
      <w:proofErr w:type="spellEnd"/>
      <w:r w:rsidRPr="00D73682">
        <w:rPr>
          <w:color w:val="333333"/>
          <w:lang w:val="en-GB"/>
        </w:rPr>
        <w:t xml:space="preserve">, </w:t>
      </w:r>
      <w:r w:rsidRPr="00D73682">
        <w:rPr>
          <w:b/>
          <w:bCs/>
          <w:color w:val="0000DD"/>
          <w:lang w:val="en-GB"/>
        </w:rPr>
        <w:t>0</w:t>
      </w:r>
      <w:r w:rsidRPr="00D73682">
        <w:rPr>
          <w:color w:val="333333"/>
          <w:lang w:val="en-GB"/>
        </w:rPr>
        <w:t xml:space="preserve">, </w:t>
      </w:r>
      <w:r w:rsidRPr="00D73682">
        <w:rPr>
          <w:b/>
          <w:bCs/>
          <w:color w:val="0000DD"/>
          <w:lang w:val="en-GB"/>
        </w:rPr>
        <w:t>10</w:t>
      </w:r>
      <w:r w:rsidRPr="00D73682">
        <w:rPr>
          <w:color w:val="333333"/>
          <w:lang w:val="en-GB"/>
        </w:rPr>
        <w:t>);</w:t>
      </w:r>
    </w:p>
    <w:p w14:paraId="5534D931" w14:textId="77777777" w:rsidR="00D73682" w:rsidRPr="00D73682" w:rsidRDefault="00D73682" w:rsidP="00D73682">
      <w:pPr>
        <w:pStyle w:val="HTML-voorafopgemaakt"/>
        <w:spacing w:line="244" w:lineRule="atLeast"/>
        <w:rPr>
          <w:color w:val="333333"/>
          <w:lang w:val="en-GB"/>
        </w:rPr>
      </w:pPr>
      <w:r w:rsidRPr="00D73682">
        <w:rPr>
          <w:color w:val="333333"/>
          <w:lang w:val="en-GB"/>
        </w:rPr>
        <w:t>}</w:t>
      </w:r>
    </w:p>
    <w:p w14:paraId="677D21B0" w14:textId="77777777" w:rsidR="00D73682" w:rsidRPr="00D73682" w:rsidRDefault="00D73682" w:rsidP="00D73682">
      <w:pPr>
        <w:pStyle w:val="HTML-voorafopgemaakt"/>
        <w:spacing w:line="244" w:lineRule="atLeast"/>
        <w:rPr>
          <w:color w:val="333333"/>
          <w:lang w:val="en-GB"/>
        </w:rPr>
      </w:pPr>
    </w:p>
    <w:p w14:paraId="46824490" w14:textId="77777777" w:rsidR="00D73682" w:rsidRPr="00D73682" w:rsidRDefault="00D73682" w:rsidP="00D73682">
      <w:pPr>
        <w:pStyle w:val="HTML-voorafopgemaakt"/>
        <w:spacing w:line="244" w:lineRule="atLeast"/>
        <w:rPr>
          <w:color w:val="333333"/>
          <w:lang w:val="en-GB"/>
        </w:rPr>
      </w:pPr>
      <w:r w:rsidRPr="00D73682">
        <w:rPr>
          <w:b/>
          <w:bCs/>
          <w:color w:val="333399"/>
          <w:lang w:val="en-GB"/>
        </w:rPr>
        <w:t>void</w:t>
      </w:r>
      <w:r w:rsidRPr="00D73682">
        <w:rPr>
          <w:color w:val="333333"/>
          <w:lang w:val="en-GB"/>
        </w:rPr>
        <w:t xml:space="preserve"> </w:t>
      </w:r>
      <w:proofErr w:type="spellStart"/>
      <w:r w:rsidRPr="00D73682">
        <w:rPr>
          <w:b/>
          <w:bCs/>
          <w:color w:val="0066BB"/>
          <w:lang w:val="en-GB"/>
        </w:rPr>
        <w:t>taskToDo</w:t>
      </w:r>
      <w:proofErr w:type="spellEnd"/>
      <w:r w:rsidRPr="00D73682">
        <w:rPr>
          <w:color w:val="333333"/>
          <w:lang w:val="en-GB"/>
        </w:rPr>
        <w:t>(</w:t>
      </w:r>
      <w:r w:rsidRPr="00D73682">
        <w:rPr>
          <w:b/>
          <w:bCs/>
          <w:color w:val="333399"/>
          <w:lang w:val="en-GB"/>
        </w:rPr>
        <w:t>uint8_t</w:t>
      </w:r>
      <w:r w:rsidRPr="00D73682">
        <w:rPr>
          <w:color w:val="333333"/>
          <w:lang w:val="en-GB"/>
        </w:rPr>
        <w:t xml:space="preserve"> task){</w:t>
      </w:r>
    </w:p>
    <w:p w14:paraId="0E8D2A2C" w14:textId="77777777" w:rsidR="00D73682" w:rsidRPr="00D73682" w:rsidRDefault="00D73682" w:rsidP="00D73682">
      <w:pPr>
        <w:pStyle w:val="HTML-voorafopgemaakt"/>
        <w:spacing w:line="244" w:lineRule="atLeast"/>
        <w:rPr>
          <w:color w:val="333333"/>
          <w:lang w:val="en-GB"/>
        </w:rPr>
      </w:pPr>
      <w:r w:rsidRPr="00D73682">
        <w:rPr>
          <w:color w:val="333333"/>
          <w:lang w:val="en-GB"/>
        </w:rPr>
        <w:tab/>
      </w:r>
      <w:r w:rsidRPr="00D73682">
        <w:rPr>
          <w:b/>
          <w:bCs/>
          <w:color w:val="008800"/>
          <w:lang w:val="en-GB"/>
        </w:rPr>
        <w:t>if</w:t>
      </w:r>
      <w:r w:rsidRPr="00D73682">
        <w:rPr>
          <w:color w:val="333333"/>
          <w:lang w:val="en-GB"/>
        </w:rPr>
        <w:t>(task == TASK_ROBOT_MOVE){</w:t>
      </w:r>
    </w:p>
    <w:p w14:paraId="58979600" w14:textId="77777777" w:rsidR="00D73682" w:rsidRPr="00D73682" w:rsidRDefault="00D73682" w:rsidP="00D73682">
      <w:pPr>
        <w:pStyle w:val="HTML-voorafopgemaakt"/>
        <w:spacing w:line="244" w:lineRule="atLeast"/>
        <w:rPr>
          <w:color w:val="333333"/>
          <w:lang w:val="en-GB"/>
        </w:rPr>
      </w:pPr>
      <w:r w:rsidRPr="00D73682">
        <w:rPr>
          <w:color w:val="333333"/>
          <w:lang w:val="en-GB"/>
        </w:rPr>
        <w:tab/>
      </w:r>
      <w:r w:rsidRPr="00D73682">
        <w:rPr>
          <w:color w:val="333333"/>
          <w:lang w:val="en-GB"/>
        </w:rPr>
        <w:tab/>
      </w:r>
      <w:proofErr w:type="spellStart"/>
      <w:r w:rsidRPr="00D73682">
        <w:rPr>
          <w:color w:val="333333"/>
          <w:lang w:val="en-GB"/>
        </w:rPr>
        <w:t>memset</w:t>
      </w:r>
      <w:proofErr w:type="spellEnd"/>
      <w:r w:rsidRPr="00D73682">
        <w:rPr>
          <w:color w:val="333333"/>
          <w:lang w:val="en-GB"/>
        </w:rPr>
        <w:t>(</w:t>
      </w:r>
      <w:proofErr w:type="spellStart"/>
      <w:r w:rsidRPr="00D73682">
        <w:rPr>
          <w:color w:val="333333"/>
          <w:lang w:val="en-GB"/>
        </w:rPr>
        <w:t>SharedBuf</w:t>
      </w:r>
      <w:proofErr w:type="spellEnd"/>
      <w:r w:rsidRPr="00D73682">
        <w:rPr>
          <w:color w:val="333333"/>
          <w:lang w:val="en-GB"/>
        </w:rPr>
        <w:t>, (</w:t>
      </w:r>
      <w:r w:rsidRPr="00D73682">
        <w:rPr>
          <w:b/>
          <w:bCs/>
          <w:color w:val="333399"/>
          <w:lang w:val="en-GB"/>
        </w:rPr>
        <w:t>int</w:t>
      </w:r>
      <w:r w:rsidRPr="00D73682">
        <w:rPr>
          <w:color w:val="333333"/>
          <w:lang w:val="en-GB"/>
        </w:rPr>
        <w:t>)(data[</w:t>
      </w:r>
      <w:r w:rsidRPr="00D73682">
        <w:rPr>
          <w:b/>
          <w:bCs/>
          <w:color w:val="0000DD"/>
          <w:lang w:val="en-GB"/>
        </w:rPr>
        <w:t>0</w:t>
      </w:r>
      <w:r w:rsidRPr="00D73682">
        <w:rPr>
          <w:color w:val="333333"/>
          <w:lang w:val="en-GB"/>
        </w:rPr>
        <w:t>]-</w:t>
      </w:r>
      <w:r w:rsidRPr="00D73682">
        <w:rPr>
          <w:color w:val="0044DD"/>
          <w:lang w:val="en-GB"/>
        </w:rPr>
        <w:t>'0'</w:t>
      </w:r>
      <w:r w:rsidRPr="00D73682">
        <w:rPr>
          <w:color w:val="333333"/>
          <w:lang w:val="en-GB"/>
        </w:rPr>
        <w:t xml:space="preserve">), </w:t>
      </w:r>
      <w:r w:rsidRPr="00D73682">
        <w:rPr>
          <w:b/>
          <w:bCs/>
          <w:color w:val="0000DD"/>
          <w:lang w:val="en-GB"/>
        </w:rPr>
        <w:t>1</w:t>
      </w:r>
      <w:r w:rsidRPr="00D73682">
        <w:rPr>
          <w:color w:val="333333"/>
          <w:lang w:val="en-GB"/>
        </w:rPr>
        <w:t>);</w:t>
      </w:r>
    </w:p>
    <w:p w14:paraId="4A626ACC" w14:textId="77777777" w:rsidR="00D73682" w:rsidRPr="00D73682" w:rsidRDefault="00D73682" w:rsidP="00D73682">
      <w:pPr>
        <w:pStyle w:val="HTML-voorafopgemaakt"/>
        <w:spacing w:line="244" w:lineRule="atLeast"/>
        <w:rPr>
          <w:color w:val="333333"/>
          <w:lang w:val="en-GB"/>
        </w:rPr>
      </w:pPr>
      <w:r w:rsidRPr="00D73682">
        <w:rPr>
          <w:color w:val="333333"/>
          <w:lang w:val="en-GB"/>
        </w:rPr>
        <w:tab/>
      </w:r>
      <w:r w:rsidRPr="00D73682">
        <w:rPr>
          <w:color w:val="333333"/>
          <w:lang w:val="en-GB"/>
        </w:rPr>
        <w:tab/>
        <w:t>HSEM_TAKE_RELEASE(HSEM_ROBOT_MOVE);</w:t>
      </w:r>
    </w:p>
    <w:p w14:paraId="3CA7E40F" w14:textId="77777777" w:rsidR="00D73682" w:rsidRPr="00D73682" w:rsidRDefault="00D73682" w:rsidP="00D73682">
      <w:pPr>
        <w:pStyle w:val="HTML-voorafopgemaakt"/>
        <w:spacing w:line="244" w:lineRule="atLeast"/>
        <w:rPr>
          <w:color w:val="333333"/>
          <w:lang w:val="en-GB"/>
        </w:rPr>
      </w:pPr>
      <w:r w:rsidRPr="00D73682">
        <w:rPr>
          <w:color w:val="333333"/>
          <w:lang w:val="en-GB"/>
        </w:rPr>
        <w:tab/>
        <w:t>}</w:t>
      </w:r>
    </w:p>
    <w:p w14:paraId="0FE4E606" w14:textId="77777777" w:rsidR="00D73682" w:rsidRPr="00D73682" w:rsidRDefault="00D73682" w:rsidP="00D73682">
      <w:pPr>
        <w:pStyle w:val="HTML-voorafopgemaakt"/>
        <w:spacing w:line="244" w:lineRule="atLeast"/>
        <w:rPr>
          <w:color w:val="333333"/>
          <w:lang w:val="en-GB"/>
        </w:rPr>
      </w:pPr>
      <w:r w:rsidRPr="00D73682">
        <w:rPr>
          <w:color w:val="333333"/>
          <w:lang w:val="en-GB"/>
        </w:rPr>
        <w:tab/>
      </w:r>
      <w:r w:rsidRPr="00D73682">
        <w:rPr>
          <w:b/>
          <w:bCs/>
          <w:color w:val="008800"/>
          <w:lang w:val="en-GB"/>
        </w:rPr>
        <w:t>if</w:t>
      </w:r>
      <w:r w:rsidRPr="00D73682">
        <w:rPr>
          <w:color w:val="333333"/>
          <w:lang w:val="en-GB"/>
        </w:rPr>
        <w:t>(task == TASK_HUMAN_MOVE){</w:t>
      </w:r>
    </w:p>
    <w:p w14:paraId="5B592E19" w14:textId="77777777" w:rsidR="00D73682" w:rsidRPr="00D73682" w:rsidRDefault="00D73682" w:rsidP="00D73682">
      <w:pPr>
        <w:pStyle w:val="HTML-voorafopgemaakt"/>
        <w:spacing w:line="244" w:lineRule="atLeast"/>
        <w:rPr>
          <w:color w:val="333333"/>
          <w:lang w:val="en-GB"/>
        </w:rPr>
      </w:pPr>
      <w:r w:rsidRPr="00D73682">
        <w:rPr>
          <w:color w:val="333333"/>
          <w:lang w:val="en-GB"/>
        </w:rPr>
        <w:tab/>
      </w:r>
      <w:r w:rsidRPr="00D73682">
        <w:rPr>
          <w:color w:val="333333"/>
          <w:lang w:val="en-GB"/>
        </w:rPr>
        <w:tab/>
        <w:t>HSEM_TAKE_RELEASE(HSEM_HUMAN_MOVE);</w:t>
      </w:r>
    </w:p>
    <w:p w14:paraId="074A5E96" w14:textId="77777777" w:rsidR="00D73682" w:rsidRPr="00D73682" w:rsidRDefault="00D73682" w:rsidP="00D73682">
      <w:pPr>
        <w:pStyle w:val="HTML-voorafopgemaakt"/>
        <w:spacing w:line="244" w:lineRule="atLeast"/>
        <w:rPr>
          <w:color w:val="333333"/>
          <w:lang w:val="en-GB"/>
        </w:rPr>
      </w:pPr>
      <w:r w:rsidRPr="00D73682">
        <w:rPr>
          <w:color w:val="333333"/>
          <w:lang w:val="en-GB"/>
        </w:rPr>
        <w:tab/>
        <w:t>}</w:t>
      </w:r>
    </w:p>
    <w:p w14:paraId="4B1B4A60" w14:textId="77777777" w:rsidR="00D73682" w:rsidRPr="00D73682" w:rsidRDefault="00D73682" w:rsidP="00D73682">
      <w:pPr>
        <w:pStyle w:val="HTML-voorafopgemaakt"/>
        <w:spacing w:line="244" w:lineRule="atLeast"/>
        <w:rPr>
          <w:color w:val="333333"/>
          <w:lang w:val="en-GB"/>
        </w:rPr>
      </w:pPr>
      <w:r w:rsidRPr="00D73682">
        <w:rPr>
          <w:color w:val="333333"/>
          <w:lang w:val="en-GB"/>
        </w:rPr>
        <w:tab/>
      </w:r>
      <w:r w:rsidRPr="00D73682">
        <w:rPr>
          <w:b/>
          <w:bCs/>
          <w:color w:val="008800"/>
          <w:lang w:val="en-GB"/>
        </w:rPr>
        <w:t>if</w:t>
      </w:r>
      <w:r w:rsidRPr="00D73682">
        <w:rPr>
          <w:color w:val="333333"/>
          <w:lang w:val="en-GB"/>
        </w:rPr>
        <w:t>(task == TASK_CLEAN_UP){</w:t>
      </w:r>
    </w:p>
    <w:p w14:paraId="71013351" w14:textId="77777777" w:rsidR="00D73682" w:rsidRPr="00D73682" w:rsidRDefault="00D73682" w:rsidP="00D73682">
      <w:pPr>
        <w:pStyle w:val="HTML-voorafopgemaakt"/>
        <w:spacing w:line="244" w:lineRule="atLeast"/>
        <w:rPr>
          <w:color w:val="333333"/>
          <w:lang w:val="en-GB"/>
        </w:rPr>
      </w:pPr>
      <w:r w:rsidRPr="00D73682">
        <w:rPr>
          <w:color w:val="333333"/>
          <w:lang w:val="en-GB"/>
        </w:rPr>
        <w:tab/>
      </w:r>
      <w:r w:rsidRPr="00D73682">
        <w:rPr>
          <w:color w:val="333333"/>
          <w:lang w:val="en-GB"/>
        </w:rPr>
        <w:tab/>
        <w:t>HSEM_TAKE_RELEASE(HSEM_CLEAN_UP);</w:t>
      </w:r>
    </w:p>
    <w:p w14:paraId="561AA096" w14:textId="77777777" w:rsidR="00D73682" w:rsidRPr="00D73682" w:rsidRDefault="00D73682" w:rsidP="00D73682">
      <w:pPr>
        <w:pStyle w:val="HTML-voorafopgemaakt"/>
        <w:spacing w:line="244" w:lineRule="atLeast"/>
        <w:rPr>
          <w:color w:val="333333"/>
          <w:lang w:val="en-GB"/>
        </w:rPr>
      </w:pPr>
      <w:r w:rsidRPr="00D73682">
        <w:rPr>
          <w:color w:val="333333"/>
          <w:lang w:val="en-GB"/>
        </w:rPr>
        <w:tab/>
        <w:t>}</w:t>
      </w:r>
    </w:p>
    <w:p w14:paraId="568F8590" w14:textId="77777777" w:rsidR="00D73682" w:rsidRPr="00D73682" w:rsidRDefault="00D73682" w:rsidP="00D73682">
      <w:pPr>
        <w:pStyle w:val="HTML-voorafopgemaakt"/>
        <w:spacing w:line="244" w:lineRule="atLeast"/>
        <w:rPr>
          <w:color w:val="333333"/>
          <w:lang w:val="en-GB"/>
        </w:rPr>
      </w:pPr>
      <w:r w:rsidRPr="00D73682">
        <w:rPr>
          <w:color w:val="333333"/>
          <w:lang w:val="en-GB"/>
        </w:rPr>
        <w:t>}</w:t>
      </w:r>
    </w:p>
    <w:p w14:paraId="5B03D4CE" w14:textId="77777777" w:rsidR="00D73682" w:rsidRPr="00D73682" w:rsidRDefault="00D73682" w:rsidP="00D73682">
      <w:pPr>
        <w:pStyle w:val="HTML-voorafopgemaakt"/>
        <w:spacing w:line="244" w:lineRule="atLeast"/>
        <w:rPr>
          <w:color w:val="333333"/>
          <w:lang w:val="en-GB"/>
        </w:rPr>
      </w:pPr>
    </w:p>
    <w:p w14:paraId="3D07C777" w14:textId="77777777" w:rsidR="00D73682" w:rsidRPr="00D73682" w:rsidRDefault="00D73682" w:rsidP="00D73682">
      <w:pPr>
        <w:pStyle w:val="HTML-voorafopgemaakt"/>
        <w:spacing w:line="244" w:lineRule="atLeast"/>
        <w:rPr>
          <w:color w:val="333333"/>
          <w:lang w:val="en-GB"/>
        </w:rPr>
      </w:pPr>
      <w:r w:rsidRPr="00D73682">
        <w:rPr>
          <w:b/>
          <w:bCs/>
          <w:color w:val="333399"/>
          <w:lang w:val="en-GB"/>
        </w:rPr>
        <w:t>void</w:t>
      </w:r>
      <w:r w:rsidRPr="00D73682">
        <w:rPr>
          <w:color w:val="333333"/>
          <w:lang w:val="en-GB"/>
        </w:rPr>
        <w:t xml:space="preserve"> </w:t>
      </w:r>
      <w:proofErr w:type="spellStart"/>
      <w:r w:rsidRPr="00D73682">
        <w:rPr>
          <w:b/>
          <w:bCs/>
          <w:color w:val="0066BB"/>
          <w:lang w:val="en-GB"/>
        </w:rPr>
        <w:t>HAL_HSEM_FreeCallback</w:t>
      </w:r>
      <w:proofErr w:type="spellEnd"/>
      <w:r w:rsidRPr="00D73682">
        <w:rPr>
          <w:color w:val="333333"/>
          <w:lang w:val="en-GB"/>
        </w:rPr>
        <w:t>(</w:t>
      </w:r>
      <w:r w:rsidRPr="00D73682">
        <w:rPr>
          <w:b/>
          <w:bCs/>
          <w:color w:val="333399"/>
          <w:lang w:val="en-GB"/>
        </w:rPr>
        <w:t>uint32_t</w:t>
      </w:r>
      <w:r w:rsidRPr="00D73682">
        <w:rPr>
          <w:color w:val="333333"/>
          <w:lang w:val="en-GB"/>
        </w:rPr>
        <w:t xml:space="preserve"> </w:t>
      </w:r>
      <w:proofErr w:type="spellStart"/>
      <w:r w:rsidRPr="00D73682">
        <w:rPr>
          <w:color w:val="333333"/>
          <w:lang w:val="en-GB"/>
        </w:rPr>
        <w:t>SemMask</w:t>
      </w:r>
      <w:proofErr w:type="spellEnd"/>
      <w:r w:rsidRPr="00D73682">
        <w:rPr>
          <w:color w:val="333333"/>
          <w:lang w:val="en-GB"/>
        </w:rPr>
        <w:t>){</w:t>
      </w:r>
    </w:p>
    <w:p w14:paraId="6E7BF7E5" w14:textId="77777777" w:rsidR="00D73682" w:rsidRPr="00D73682" w:rsidRDefault="00D73682" w:rsidP="00D73682">
      <w:pPr>
        <w:pStyle w:val="HTML-voorafopgemaakt"/>
        <w:spacing w:line="244" w:lineRule="atLeast"/>
        <w:rPr>
          <w:color w:val="333333"/>
          <w:lang w:val="en-GB"/>
        </w:rPr>
      </w:pPr>
      <w:r w:rsidRPr="00D73682">
        <w:rPr>
          <w:color w:val="333333"/>
          <w:lang w:val="en-GB"/>
        </w:rPr>
        <w:tab/>
      </w:r>
      <w:r w:rsidRPr="00D73682">
        <w:rPr>
          <w:b/>
          <w:bCs/>
          <w:color w:val="008800"/>
          <w:lang w:val="en-GB"/>
        </w:rPr>
        <w:t>if</w:t>
      </w:r>
      <w:r w:rsidRPr="00D73682">
        <w:rPr>
          <w:color w:val="333333"/>
          <w:lang w:val="en-GB"/>
        </w:rPr>
        <w:t>(</w:t>
      </w:r>
      <w:proofErr w:type="spellStart"/>
      <w:r w:rsidRPr="00D73682">
        <w:rPr>
          <w:color w:val="333333"/>
          <w:lang w:val="en-GB"/>
        </w:rPr>
        <w:t>SemMask</w:t>
      </w:r>
      <w:proofErr w:type="spellEnd"/>
      <w:r w:rsidRPr="00D73682">
        <w:rPr>
          <w:color w:val="333333"/>
          <w:lang w:val="en-GB"/>
        </w:rPr>
        <w:t xml:space="preserve"> == HSEM_CM4_DONE_MASK){</w:t>
      </w:r>
    </w:p>
    <w:p w14:paraId="0C3F3041" w14:textId="77777777" w:rsidR="00D73682" w:rsidRPr="00D73682" w:rsidRDefault="00D73682" w:rsidP="00D73682">
      <w:pPr>
        <w:pStyle w:val="HTML-voorafopgemaakt"/>
        <w:spacing w:line="244" w:lineRule="atLeast"/>
        <w:rPr>
          <w:color w:val="333333"/>
          <w:lang w:val="en-GB"/>
        </w:rPr>
      </w:pPr>
      <w:r w:rsidRPr="00D73682">
        <w:rPr>
          <w:color w:val="333333"/>
          <w:lang w:val="en-GB"/>
        </w:rPr>
        <w:tab/>
      </w:r>
      <w:r w:rsidRPr="00D73682">
        <w:rPr>
          <w:color w:val="333333"/>
          <w:lang w:val="en-GB"/>
        </w:rPr>
        <w:tab/>
      </w:r>
      <w:proofErr w:type="spellStart"/>
      <w:r w:rsidRPr="00D73682">
        <w:rPr>
          <w:color w:val="333333"/>
          <w:lang w:val="en-GB"/>
        </w:rPr>
        <w:t>HAL_HSEM_ActivateNotification</w:t>
      </w:r>
      <w:proofErr w:type="spellEnd"/>
      <w:r w:rsidRPr="00D73682">
        <w:rPr>
          <w:color w:val="333333"/>
          <w:lang w:val="en-GB"/>
        </w:rPr>
        <w:t>(HSEM_CM4_DONE_MASK);</w:t>
      </w:r>
    </w:p>
    <w:p w14:paraId="6F2AF7F1" w14:textId="77777777" w:rsidR="00D73682" w:rsidRPr="00D73682" w:rsidRDefault="00D73682" w:rsidP="00D73682">
      <w:pPr>
        <w:pStyle w:val="HTML-voorafopgemaakt"/>
        <w:spacing w:line="244" w:lineRule="atLeast"/>
        <w:rPr>
          <w:color w:val="333333"/>
          <w:lang w:val="en-GB"/>
        </w:rPr>
      </w:pPr>
      <w:r w:rsidRPr="00D73682">
        <w:rPr>
          <w:color w:val="333333"/>
          <w:lang w:val="en-GB"/>
        </w:rPr>
        <w:tab/>
        <w:t>}</w:t>
      </w:r>
    </w:p>
    <w:p w14:paraId="09C106C4" w14:textId="4767F8D1" w:rsidR="00D73682" w:rsidRPr="00D73682" w:rsidRDefault="00D73682" w:rsidP="00D73682">
      <w:pPr>
        <w:pStyle w:val="HTML-voorafopgemaakt"/>
        <w:spacing w:line="244" w:lineRule="atLeast"/>
        <w:rPr>
          <w:color w:val="333333"/>
          <w:lang w:val="en-GB"/>
        </w:rPr>
      </w:pPr>
      <w:r w:rsidRPr="00D73682">
        <w:rPr>
          <w:color w:val="333333"/>
          <w:lang w:val="en-GB"/>
        </w:rPr>
        <w:tab/>
      </w:r>
      <w:r w:rsidRPr="00D73682">
        <w:rPr>
          <w:b/>
          <w:bCs/>
          <w:color w:val="008800"/>
          <w:lang w:val="en-GB"/>
        </w:rPr>
        <w:t>if</w:t>
      </w:r>
      <w:r w:rsidRPr="00D73682">
        <w:rPr>
          <w:color w:val="333333"/>
          <w:lang w:val="en-GB"/>
        </w:rPr>
        <w:t>(</w:t>
      </w:r>
      <w:proofErr w:type="spellStart"/>
      <w:r w:rsidRPr="00D73682">
        <w:rPr>
          <w:color w:val="333333"/>
          <w:lang w:val="en-GB"/>
        </w:rPr>
        <w:t>SemMask</w:t>
      </w:r>
      <w:proofErr w:type="spellEnd"/>
      <w:r w:rsidRPr="00D73682">
        <w:rPr>
          <w:color w:val="333333"/>
          <w:lang w:val="en-GB"/>
        </w:rPr>
        <w:t xml:space="preserve"> == HSEM_COIN_COLUMN_MASK){</w:t>
      </w:r>
    </w:p>
    <w:p w14:paraId="4D2D54E9" w14:textId="77777777" w:rsidR="00D73682" w:rsidRPr="00D73682" w:rsidRDefault="00D73682" w:rsidP="00D73682">
      <w:pPr>
        <w:pStyle w:val="HTML-voorafopgemaakt"/>
        <w:spacing w:line="244" w:lineRule="atLeast"/>
        <w:rPr>
          <w:color w:val="333333"/>
          <w:lang w:val="en-GB"/>
        </w:rPr>
      </w:pPr>
      <w:r w:rsidRPr="00D73682">
        <w:rPr>
          <w:color w:val="333333"/>
          <w:lang w:val="en-GB"/>
        </w:rPr>
        <w:tab/>
      </w:r>
      <w:r w:rsidRPr="00D73682">
        <w:rPr>
          <w:color w:val="333333"/>
          <w:lang w:val="en-GB"/>
        </w:rPr>
        <w:tab/>
      </w:r>
      <w:proofErr w:type="spellStart"/>
      <w:r w:rsidRPr="00D73682">
        <w:rPr>
          <w:color w:val="333333"/>
          <w:lang w:val="en-GB"/>
        </w:rPr>
        <w:t>HAL_HSEM_ActivateNotification</w:t>
      </w:r>
      <w:proofErr w:type="spellEnd"/>
      <w:r w:rsidRPr="00D73682">
        <w:rPr>
          <w:color w:val="333333"/>
          <w:lang w:val="en-GB"/>
        </w:rPr>
        <w:t>(HSEM_COIN_COLUMN_MASK);</w:t>
      </w:r>
    </w:p>
    <w:p w14:paraId="5F1F41F7" w14:textId="77777777" w:rsidR="00D73682" w:rsidRDefault="00D73682" w:rsidP="00D73682">
      <w:pPr>
        <w:pStyle w:val="HTML-voorafopgemaakt"/>
        <w:spacing w:line="244" w:lineRule="atLeast"/>
        <w:rPr>
          <w:color w:val="333333"/>
        </w:rPr>
      </w:pPr>
      <w:r w:rsidRPr="00D73682">
        <w:rPr>
          <w:color w:val="333333"/>
          <w:lang w:val="en-GB"/>
        </w:rPr>
        <w:tab/>
      </w:r>
      <w:r>
        <w:rPr>
          <w:color w:val="333333"/>
        </w:rPr>
        <w:t>}</w:t>
      </w:r>
    </w:p>
    <w:p w14:paraId="4D3279F8" w14:textId="77777777" w:rsidR="00D73682" w:rsidRDefault="00D73682" w:rsidP="00D73682">
      <w:pPr>
        <w:pStyle w:val="HTML-voorafopgemaakt"/>
        <w:spacing w:line="244" w:lineRule="atLeast"/>
        <w:rPr>
          <w:color w:val="333333"/>
        </w:rPr>
      </w:pPr>
      <w:r>
        <w:rPr>
          <w:color w:val="333333"/>
        </w:rPr>
        <w:t>}</w:t>
      </w:r>
    </w:p>
    <w:p w14:paraId="4917526F" w14:textId="22F0A61D" w:rsidR="002E0B4B" w:rsidRDefault="002E0B4B">
      <w:pPr>
        <w:widowControl/>
        <w:spacing w:line="240" w:lineRule="auto"/>
      </w:pPr>
      <w:r>
        <w:br w:type="page"/>
      </w:r>
    </w:p>
    <w:p w14:paraId="70F7BD4B" w14:textId="17F6078A" w:rsidR="008B3A76" w:rsidRDefault="008B3A76" w:rsidP="00341B9E">
      <w:pPr>
        <w:pStyle w:val="Kop2"/>
        <w:numPr>
          <w:ilvl w:val="0"/>
          <w:numId w:val="21"/>
        </w:numPr>
      </w:pPr>
      <w:bookmarkStart w:id="220" w:name="_Toc105527413"/>
      <w:r>
        <w:lastRenderedPageBreak/>
        <w:t>Code i2c module</w:t>
      </w:r>
      <w:bookmarkEnd w:id="220"/>
    </w:p>
    <w:p w14:paraId="08554BB7" w14:textId="77777777" w:rsidR="008B3A76" w:rsidRPr="008B3A76" w:rsidRDefault="008B3A76">
      <w:pPr>
        <w:widowControl/>
        <w:spacing w:line="240" w:lineRule="auto"/>
        <w:rPr>
          <w:b/>
          <w:bCs/>
        </w:rPr>
      </w:pPr>
      <w:r w:rsidRPr="008B3A76">
        <w:rPr>
          <w:b/>
          <w:bCs/>
        </w:rPr>
        <w:t xml:space="preserve">I2c </w:t>
      </w:r>
      <w:proofErr w:type="spellStart"/>
      <w:r w:rsidRPr="008B3A76">
        <w:rPr>
          <w:b/>
          <w:bCs/>
        </w:rPr>
        <w:t>dev.c</w:t>
      </w:r>
      <w:proofErr w:type="spellEnd"/>
    </w:p>
    <w:p w14:paraId="5C7134BC" w14:textId="77777777" w:rsidR="008B3A76" w:rsidRPr="008B3A76" w:rsidRDefault="008B3A76" w:rsidP="008B3A76">
      <w:pPr>
        <w:pStyle w:val="HTML-voorafopgemaakt"/>
        <w:spacing w:line="244" w:lineRule="atLeast"/>
        <w:rPr>
          <w:color w:val="333333"/>
          <w:lang w:val="en-GB"/>
        </w:rPr>
      </w:pPr>
      <w:r w:rsidRPr="008B3A76">
        <w:rPr>
          <w:color w:val="888888"/>
          <w:lang w:val="en-GB"/>
        </w:rPr>
        <w:t>/*</w:t>
      </w:r>
    </w:p>
    <w:p w14:paraId="7E00F48C" w14:textId="77777777" w:rsidR="008B3A76" w:rsidRPr="008B3A76" w:rsidRDefault="008B3A76" w:rsidP="008B3A76">
      <w:pPr>
        <w:pStyle w:val="HTML-voorafopgemaakt"/>
        <w:spacing w:line="244" w:lineRule="atLeast"/>
        <w:rPr>
          <w:color w:val="333333"/>
          <w:lang w:val="en-GB"/>
        </w:rPr>
      </w:pPr>
      <w:r w:rsidRPr="008B3A76">
        <w:rPr>
          <w:color w:val="888888"/>
          <w:lang w:val="en-GB"/>
        </w:rPr>
        <w:t xml:space="preserve"> * i2c_dev.c</w:t>
      </w:r>
    </w:p>
    <w:p w14:paraId="05B2A06A" w14:textId="77777777" w:rsidR="008B3A76" w:rsidRPr="008B3A76" w:rsidRDefault="008B3A76" w:rsidP="008B3A76">
      <w:pPr>
        <w:pStyle w:val="HTML-voorafopgemaakt"/>
        <w:spacing w:line="244" w:lineRule="atLeast"/>
        <w:rPr>
          <w:color w:val="333333"/>
          <w:lang w:val="en-GB"/>
        </w:rPr>
      </w:pPr>
      <w:r w:rsidRPr="008B3A76">
        <w:rPr>
          <w:color w:val="888888"/>
          <w:lang w:val="en-GB"/>
        </w:rPr>
        <w:t xml:space="preserve"> *</w:t>
      </w:r>
    </w:p>
    <w:p w14:paraId="30C0B83C" w14:textId="77777777" w:rsidR="008B3A76" w:rsidRPr="008B3A76" w:rsidRDefault="008B3A76" w:rsidP="008B3A76">
      <w:pPr>
        <w:pStyle w:val="HTML-voorafopgemaakt"/>
        <w:spacing w:line="244" w:lineRule="atLeast"/>
        <w:rPr>
          <w:color w:val="333333"/>
          <w:lang w:val="en-GB"/>
        </w:rPr>
      </w:pPr>
      <w:r w:rsidRPr="008B3A76">
        <w:rPr>
          <w:color w:val="888888"/>
          <w:lang w:val="en-GB"/>
        </w:rPr>
        <w:t xml:space="preserve"> *  Created on: May 2, 2022</w:t>
      </w:r>
    </w:p>
    <w:p w14:paraId="6C689256" w14:textId="77777777" w:rsidR="008B3A76" w:rsidRPr="008B3A76" w:rsidRDefault="008B3A76" w:rsidP="008B3A76">
      <w:pPr>
        <w:pStyle w:val="HTML-voorafopgemaakt"/>
        <w:spacing w:line="244" w:lineRule="atLeast"/>
        <w:rPr>
          <w:color w:val="333333"/>
          <w:lang w:val="en-GB"/>
        </w:rPr>
      </w:pPr>
      <w:r w:rsidRPr="008B3A76">
        <w:rPr>
          <w:color w:val="888888"/>
          <w:lang w:val="en-GB"/>
        </w:rPr>
        <w:t xml:space="preserve"> *      Author: Pascal</w:t>
      </w:r>
    </w:p>
    <w:p w14:paraId="02C2E475" w14:textId="77777777" w:rsidR="008B3A76" w:rsidRPr="008B3A76" w:rsidRDefault="008B3A76" w:rsidP="008B3A76">
      <w:pPr>
        <w:pStyle w:val="HTML-voorafopgemaakt"/>
        <w:spacing w:line="244" w:lineRule="atLeast"/>
        <w:rPr>
          <w:color w:val="333333"/>
          <w:lang w:val="en-GB"/>
        </w:rPr>
      </w:pPr>
      <w:r w:rsidRPr="008B3A76">
        <w:rPr>
          <w:color w:val="888888"/>
          <w:lang w:val="en-GB"/>
        </w:rPr>
        <w:t xml:space="preserve"> */</w:t>
      </w:r>
    </w:p>
    <w:p w14:paraId="09C30FAF" w14:textId="77777777" w:rsidR="008B3A76" w:rsidRPr="008B3A76" w:rsidRDefault="008B3A76" w:rsidP="008B3A76">
      <w:pPr>
        <w:pStyle w:val="HTML-voorafopgemaakt"/>
        <w:spacing w:line="244" w:lineRule="atLeast"/>
        <w:rPr>
          <w:color w:val="333333"/>
          <w:lang w:val="en-GB"/>
        </w:rPr>
      </w:pPr>
    </w:p>
    <w:p w14:paraId="1B3D6261" w14:textId="77777777" w:rsidR="008B3A76" w:rsidRPr="008B3A76" w:rsidRDefault="008B3A76" w:rsidP="008B3A76">
      <w:pPr>
        <w:pStyle w:val="HTML-voorafopgemaakt"/>
        <w:spacing w:line="244" w:lineRule="atLeast"/>
        <w:rPr>
          <w:color w:val="333333"/>
          <w:lang w:val="en-GB"/>
        </w:rPr>
      </w:pPr>
      <w:r w:rsidRPr="008B3A76">
        <w:rPr>
          <w:color w:val="557799"/>
          <w:lang w:val="en-GB"/>
        </w:rPr>
        <w:t>#include "i2c_dev.h"</w:t>
      </w:r>
    </w:p>
    <w:p w14:paraId="1CF3D762" w14:textId="77777777" w:rsidR="008B3A76" w:rsidRPr="008B3A76" w:rsidRDefault="008B3A76" w:rsidP="008B3A76">
      <w:pPr>
        <w:pStyle w:val="HTML-voorafopgemaakt"/>
        <w:spacing w:line="244" w:lineRule="atLeast"/>
        <w:rPr>
          <w:color w:val="333333"/>
          <w:lang w:val="en-GB"/>
        </w:rPr>
      </w:pPr>
    </w:p>
    <w:p w14:paraId="519A7F03" w14:textId="77777777" w:rsidR="008B3A76" w:rsidRPr="008B3A76" w:rsidRDefault="008B3A76" w:rsidP="008B3A76">
      <w:pPr>
        <w:pStyle w:val="HTML-voorafopgemaakt"/>
        <w:spacing w:line="244" w:lineRule="atLeast"/>
        <w:rPr>
          <w:color w:val="333333"/>
          <w:lang w:val="en-GB"/>
        </w:rPr>
      </w:pPr>
      <w:proofErr w:type="spellStart"/>
      <w:r w:rsidRPr="008B3A76">
        <w:rPr>
          <w:color w:val="333333"/>
          <w:lang w:val="en-GB"/>
        </w:rPr>
        <w:t>HAL_StatusTypeDef</w:t>
      </w:r>
      <w:proofErr w:type="spellEnd"/>
      <w:r w:rsidRPr="008B3A76">
        <w:rPr>
          <w:color w:val="333333"/>
          <w:lang w:val="en-GB"/>
        </w:rPr>
        <w:t xml:space="preserve"> </w:t>
      </w:r>
      <w:r w:rsidRPr="008B3A76">
        <w:rPr>
          <w:b/>
          <w:bCs/>
          <w:color w:val="0066BB"/>
          <w:lang w:val="en-GB"/>
        </w:rPr>
        <w:t>i2c_CheckDev</w:t>
      </w:r>
      <w:r w:rsidRPr="008B3A76">
        <w:rPr>
          <w:color w:val="333333"/>
          <w:lang w:val="en-GB"/>
        </w:rPr>
        <w:t xml:space="preserve">(I2C_HandleTypeDef* bus, </w:t>
      </w:r>
      <w:r w:rsidRPr="008B3A76">
        <w:rPr>
          <w:b/>
          <w:bCs/>
          <w:color w:val="333399"/>
          <w:lang w:val="en-GB"/>
        </w:rPr>
        <w:t>uint8_t</w:t>
      </w:r>
      <w:r w:rsidRPr="008B3A76">
        <w:rPr>
          <w:color w:val="333333"/>
          <w:lang w:val="en-GB"/>
        </w:rPr>
        <w:t xml:space="preserve"> </w:t>
      </w:r>
      <w:proofErr w:type="spellStart"/>
      <w:r w:rsidRPr="008B3A76">
        <w:rPr>
          <w:color w:val="333333"/>
          <w:lang w:val="en-GB"/>
        </w:rPr>
        <w:t>DevAddress</w:t>
      </w:r>
      <w:proofErr w:type="spellEnd"/>
      <w:r w:rsidRPr="008B3A76">
        <w:rPr>
          <w:color w:val="333333"/>
          <w:lang w:val="en-GB"/>
        </w:rPr>
        <w:t>){</w:t>
      </w:r>
    </w:p>
    <w:p w14:paraId="2F078552" w14:textId="77777777" w:rsidR="008B3A76" w:rsidRPr="008B3A76" w:rsidRDefault="008B3A76" w:rsidP="008B3A76">
      <w:pPr>
        <w:pStyle w:val="HTML-voorafopgemaakt"/>
        <w:spacing w:line="244" w:lineRule="atLeast"/>
        <w:rPr>
          <w:color w:val="333333"/>
          <w:lang w:val="en-GB"/>
        </w:rPr>
      </w:pPr>
      <w:r w:rsidRPr="008B3A76">
        <w:rPr>
          <w:color w:val="333333"/>
          <w:lang w:val="en-GB"/>
        </w:rPr>
        <w:tab/>
      </w:r>
      <w:proofErr w:type="spellStart"/>
      <w:r w:rsidRPr="008B3A76">
        <w:rPr>
          <w:color w:val="333333"/>
          <w:lang w:val="en-GB"/>
        </w:rPr>
        <w:t>HAL_StatusTypeDef</w:t>
      </w:r>
      <w:proofErr w:type="spellEnd"/>
      <w:r w:rsidRPr="008B3A76">
        <w:rPr>
          <w:color w:val="333333"/>
          <w:lang w:val="en-GB"/>
        </w:rPr>
        <w:t xml:space="preserve"> </w:t>
      </w:r>
      <w:proofErr w:type="spellStart"/>
      <w:r w:rsidRPr="008B3A76">
        <w:rPr>
          <w:color w:val="333333"/>
          <w:lang w:val="en-GB"/>
        </w:rPr>
        <w:t>retFunc</w:t>
      </w:r>
      <w:proofErr w:type="spellEnd"/>
      <w:r w:rsidRPr="008B3A76">
        <w:rPr>
          <w:color w:val="333333"/>
          <w:lang w:val="en-GB"/>
        </w:rPr>
        <w:t>;</w:t>
      </w:r>
    </w:p>
    <w:p w14:paraId="4E927A3F" w14:textId="77777777" w:rsidR="008B3A76" w:rsidRPr="008B3A76" w:rsidRDefault="008B3A76" w:rsidP="008B3A76">
      <w:pPr>
        <w:pStyle w:val="HTML-voorafopgemaakt"/>
        <w:spacing w:line="244" w:lineRule="atLeast"/>
        <w:rPr>
          <w:color w:val="333333"/>
          <w:lang w:val="en-GB"/>
        </w:rPr>
      </w:pPr>
      <w:r w:rsidRPr="008B3A76">
        <w:rPr>
          <w:color w:val="333333"/>
          <w:lang w:val="en-GB"/>
        </w:rPr>
        <w:tab/>
      </w:r>
      <w:r w:rsidRPr="008B3A76">
        <w:rPr>
          <w:b/>
          <w:bCs/>
          <w:color w:val="333399"/>
          <w:lang w:val="en-GB"/>
        </w:rPr>
        <w:t>uint8_t</w:t>
      </w:r>
      <w:r w:rsidRPr="008B3A76">
        <w:rPr>
          <w:color w:val="333333"/>
          <w:lang w:val="en-GB"/>
        </w:rPr>
        <w:t xml:space="preserve"> </w:t>
      </w:r>
      <w:proofErr w:type="spellStart"/>
      <w:r w:rsidRPr="008B3A76">
        <w:rPr>
          <w:color w:val="333333"/>
          <w:lang w:val="en-GB"/>
        </w:rPr>
        <w:t>write_addr</w:t>
      </w:r>
      <w:proofErr w:type="spellEnd"/>
      <w:r w:rsidRPr="008B3A76">
        <w:rPr>
          <w:color w:val="333333"/>
          <w:lang w:val="en-GB"/>
        </w:rPr>
        <w:t xml:space="preserve"> = </w:t>
      </w:r>
      <w:proofErr w:type="spellStart"/>
      <w:r w:rsidRPr="008B3A76">
        <w:rPr>
          <w:color w:val="333333"/>
          <w:lang w:val="en-GB"/>
        </w:rPr>
        <w:t>DevAddress</w:t>
      </w:r>
      <w:proofErr w:type="spellEnd"/>
      <w:r w:rsidRPr="008B3A76">
        <w:rPr>
          <w:color w:val="333333"/>
          <w:lang w:val="en-GB"/>
        </w:rPr>
        <w:t xml:space="preserve"> &lt;&lt; </w:t>
      </w:r>
      <w:r w:rsidRPr="008B3A76">
        <w:rPr>
          <w:b/>
          <w:bCs/>
          <w:color w:val="0000DD"/>
          <w:lang w:val="en-GB"/>
        </w:rPr>
        <w:t>1</w:t>
      </w:r>
      <w:r w:rsidRPr="008B3A76">
        <w:rPr>
          <w:color w:val="333333"/>
          <w:lang w:val="en-GB"/>
        </w:rPr>
        <w:t>;</w:t>
      </w:r>
    </w:p>
    <w:p w14:paraId="6468AC75" w14:textId="77777777" w:rsidR="008B3A76" w:rsidRPr="008B3A76" w:rsidRDefault="008B3A76" w:rsidP="008B3A76">
      <w:pPr>
        <w:pStyle w:val="HTML-voorafopgemaakt"/>
        <w:spacing w:line="244" w:lineRule="atLeast"/>
        <w:rPr>
          <w:color w:val="333333"/>
          <w:lang w:val="en-GB"/>
        </w:rPr>
      </w:pPr>
      <w:r w:rsidRPr="008B3A76">
        <w:rPr>
          <w:color w:val="333333"/>
          <w:lang w:val="en-GB"/>
        </w:rPr>
        <w:tab/>
      </w:r>
      <w:proofErr w:type="spellStart"/>
      <w:r w:rsidRPr="008B3A76">
        <w:rPr>
          <w:color w:val="333333"/>
          <w:lang w:val="en-GB"/>
        </w:rPr>
        <w:t>retFunc</w:t>
      </w:r>
      <w:proofErr w:type="spellEnd"/>
      <w:r w:rsidRPr="008B3A76">
        <w:rPr>
          <w:color w:val="333333"/>
          <w:lang w:val="en-GB"/>
        </w:rPr>
        <w:t xml:space="preserve"> = HAL_I2C_IsDeviceReady(bus, </w:t>
      </w:r>
      <w:proofErr w:type="spellStart"/>
      <w:r w:rsidRPr="008B3A76">
        <w:rPr>
          <w:color w:val="333333"/>
          <w:lang w:val="en-GB"/>
        </w:rPr>
        <w:t>write_addr</w:t>
      </w:r>
      <w:proofErr w:type="spellEnd"/>
      <w:r w:rsidRPr="008B3A76">
        <w:rPr>
          <w:color w:val="333333"/>
          <w:lang w:val="en-GB"/>
        </w:rPr>
        <w:t xml:space="preserve">, </w:t>
      </w:r>
      <w:r w:rsidRPr="008B3A76">
        <w:rPr>
          <w:b/>
          <w:bCs/>
          <w:color w:val="0000DD"/>
          <w:lang w:val="en-GB"/>
        </w:rPr>
        <w:t>1</w:t>
      </w:r>
      <w:r w:rsidRPr="008B3A76">
        <w:rPr>
          <w:color w:val="333333"/>
          <w:lang w:val="en-GB"/>
        </w:rPr>
        <w:t>, TIME_OUT);</w:t>
      </w:r>
    </w:p>
    <w:p w14:paraId="1EAD0216" w14:textId="77777777" w:rsidR="008B3A76" w:rsidRPr="008B3A76" w:rsidRDefault="008B3A76" w:rsidP="008B3A76">
      <w:pPr>
        <w:pStyle w:val="HTML-voorafopgemaakt"/>
        <w:spacing w:line="244" w:lineRule="atLeast"/>
        <w:rPr>
          <w:color w:val="333333"/>
          <w:lang w:val="en-GB"/>
        </w:rPr>
      </w:pPr>
      <w:r w:rsidRPr="008B3A76">
        <w:rPr>
          <w:color w:val="333333"/>
          <w:lang w:val="en-GB"/>
        </w:rPr>
        <w:tab/>
      </w:r>
      <w:r w:rsidRPr="008B3A76">
        <w:rPr>
          <w:b/>
          <w:bCs/>
          <w:color w:val="008800"/>
          <w:lang w:val="en-GB"/>
        </w:rPr>
        <w:t>return</w:t>
      </w:r>
      <w:r w:rsidRPr="008B3A76">
        <w:rPr>
          <w:color w:val="333333"/>
          <w:lang w:val="en-GB"/>
        </w:rPr>
        <w:t xml:space="preserve"> </w:t>
      </w:r>
      <w:proofErr w:type="spellStart"/>
      <w:r w:rsidRPr="008B3A76">
        <w:rPr>
          <w:color w:val="333333"/>
          <w:lang w:val="en-GB"/>
        </w:rPr>
        <w:t>retFunc</w:t>
      </w:r>
      <w:proofErr w:type="spellEnd"/>
      <w:r w:rsidRPr="008B3A76">
        <w:rPr>
          <w:color w:val="333333"/>
          <w:lang w:val="en-GB"/>
        </w:rPr>
        <w:t>;</w:t>
      </w:r>
    </w:p>
    <w:p w14:paraId="6E35C9F3" w14:textId="77777777" w:rsidR="008B3A76" w:rsidRPr="008B3A76" w:rsidRDefault="008B3A76" w:rsidP="008B3A76">
      <w:pPr>
        <w:pStyle w:val="HTML-voorafopgemaakt"/>
        <w:spacing w:line="244" w:lineRule="atLeast"/>
        <w:rPr>
          <w:color w:val="333333"/>
          <w:lang w:val="en-GB"/>
        </w:rPr>
      </w:pPr>
      <w:r w:rsidRPr="008B3A76">
        <w:rPr>
          <w:color w:val="333333"/>
          <w:lang w:val="en-GB"/>
        </w:rPr>
        <w:t>}</w:t>
      </w:r>
    </w:p>
    <w:p w14:paraId="209165D1" w14:textId="77777777" w:rsidR="008B3A76" w:rsidRPr="008B3A76" w:rsidRDefault="008B3A76" w:rsidP="008B3A76">
      <w:pPr>
        <w:pStyle w:val="HTML-voorafopgemaakt"/>
        <w:spacing w:line="244" w:lineRule="atLeast"/>
        <w:rPr>
          <w:color w:val="333333"/>
          <w:lang w:val="en-GB"/>
        </w:rPr>
      </w:pPr>
    </w:p>
    <w:p w14:paraId="04FBC431" w14:textId="77777777" w:rsidR="008B3A76" w:rsidRPr="008B3A76" w:rsidRDefault="008B3A76" w:rsidP="008B3A76">
      <w:pPr>
        <w:pStyle w:val="HTML-voorafopgemaakt"/>
        <w:spacing w:line="244" w:lineRule="atLeast"/>
        <w:rPr>
          <w:color w:val="333333"/>
          <w:lang w:val="en-GB"/>
        </w:rPr>
      </w:pPr>
      <w:proofErr w:type="spellStart"/>
      <w:r w:rsidRPr="008B3A76">
        <w:rPr>
          <w:color w:val="333333"/>
          <w:lang w:val="en-GB"/>
        </w:rPr>
        <w:t>HAL_StatusTypeDef</w:t>
      </w:r>
      <w:proofErr w:type="spellEnd"/>
      <w:r w:rsidRPr="008B3A76">
        <w:rPr>
          <w:color w:val="333333"/>
          <w:lang w:val="en-GB"/>
        </w:rPr>
        <w:t xml:space="preserve"> </w:t>
      </w:r>
      <w:r w:rsidRPr="008B3A76">
        <w:rPr>
          <w:b/>
          <w:bCs/>
          <w:color w:val="0066BB"/>
          <w:lang w:val="en-GB"/>
        </w:rPr>
        <w:t>i2c_Transmit</w:t>
      </w:r>
      <w:r w:rsidRPr="008B3A76">
        <w:rPr>
          <w:color w:val="333333"/>
          <w:lang w:val="en-GB"/>
        </w:rPr>
        <w:t xml:space="preserve">(I2C_HandleTypeDef* bus, </w:t>
      </w:r>
      <w:r w:rsidRPr="008B3A76">
        <w:rPr>
          <w:b/>
          <w:bCs/>
          <w:color w:val="333399"/>
          <w:lang w:val="en-GB"/>
        </w:rPr>
        <w:t>uint8_t</w:t>
      </w:r>
      <w:r w:rsidRPr="008B3A76">
        <w:rPr>
          <w:color w:val="333333"/>
          <w:lang w:val="en-GB"/>
        </w:rPr>
        <w:t xml:space="preserve"> </w:t>
      </w:r>
      <w:proofErr w:type="spellStart"/>
      <w:r w:rsidRPr="008B3A76">
        <w:rPr>
          <w:color w:val="333333"/>
          <w:lang w:val="en-GB"/>
        </w:rPr>
        <w:t>DevAddress</w:t>
      </w:r>
      <w:proofErr w:type="spellEnd"/>
      <w:r w:rsidRPr="008B3A76">
        <w:rPr>
          <w:color w:val="333333"/>
          <w:lang w:val="en-GB"/>
        </w:rPr>
        <w:t xml:space="preserve">, </w:t>
      </w:r>
      <w:r w:rsidRPr="008B3A76">
        <w:rPr>
          <w:b/>
          <w:bCs/>
          <w:color w:val="333399"/>
          <w:lang w:val="en-GB"/>
        </w:rPr>
        <w:t>uint8_t</w:t>
      </w:r>
      <w:r w:rsidRPr="008B3A76">
        <w:rPr>
          <w:color w:val="333333"/>
          <w:lang w:val="en-GB"/>
        </w:rPr>
        <w:t xml:space="preserve"> </w:t>
      </w:r>
      <w:proofErr w:type="spellStart"/>
      <w:r w:rsidRPr="008B3A76">
        <w:rPr>
          <w:color w:val="333333"/>
          <w:lang w:val="en-GB"/>
        </w:rPr>
        <w:t>MemAddress</w:t>
      </w:r>
      <w:proofErr w:type="spellEnd"/>
      <w:r w:rsidRPr="008B3A76">
        <w:rPr>
          <w:color w:val="333333"/>
          <w:lang w:val="en-GB"/>
        </w:rPr>
        <w:t xml:space="preserve">, </w:t>
      </w:r>
      <w:r w:rsidRPr="008B3A76">
        <w:rPr>
          <w:b/>
          <w:bCs/>
          <w:color w:val="333399"/>
          <w:lang w:val="en-GB"/>
        </w:rPr>
        <w:t>uint8_t</w:t>
      </w:r>
      <w:r w:rsidRPr="008B3A76">
        <w:rPr>
          <w:color w:val="333333"/>
          <w:lang w:val="en-GB"/>
        </w:rPr>
        <w:t xml:space="preserve"> </w:t>
      </w:r>
      <w:proofErr w:type="spellStart"/>
      <w:r w:rsidRPr="008B3A76">
        <w:rPr>
          <w:color w:val="333333"/>
          <w:lang w:val="en-GB"/>
        </w:rPr>
        <w:t>MemAddSize</w:t>
      </w:r>
      <w:proofErr w:type="spellEnd"/>
      <w:r w:rsidRPr="008B3A76">
        <w:rPr>
          <w:color w:val="333333"/>
          <w:lang w:val="en-GB"/>
        </w:rPr>
        <w:t xml:space="preserve">, </w:t>
      </w:r>
      <w:r w:rsidRPr="008B3A76">
        <w:rPr>
          <w:b/>
          <w:bCs/>
          <w:color w:val="333399"/>
          <w:lang w:val="en-GB"/>
        </w:rPr>
        <w:t>uint8_t</w:t>
      </w:r>
      <w:r w:rsidRPr="008B3A76">
        <w:rPr>
          <w:color w:val="333333"/>
          <w:lang w:val="en-GB"/>
        </w:rPr>
        <w:t xml:space="preserve">* </w:t>
      </w:r>
      <w:proofErr w:type="spellStart"/>
      <w:r w:rsidRPr="008B3A76">
        <w:rPr>
          <w:color w:val="333333"/>
          <w:lang w:val="en-GB"/>
        </w:rPr>
        <w:t>pData</w:t>
      </w:r>
      <w:proofErr w:type="spellEnd"/>
      <w:r w:rsidRPr="008B3A76">
        <w:rPr>
          <w:color w:val="333333"/>
          <w:lang w:val="en-GB"/>
        </w:rPr>
        <w:t xml:space="preserve">, </w:t>
      </w:r>
      <w:r w:rsidRPr="008B3A76">
        <w:rPr>
          <w:b/>
          <w:bCs/>
          <w:color w:val="333399"/>
          <w:lang w:val="en-GB"/>
        </w:rPr>
        <w:t>uint8_t</w:t>
      </w:r>
      <w:r w:rsidRPr="008B3A76">
        <w:rPr>
          <w:color w:val="333333"/>
          <w:lang w:val="en-GB"/>
        </w:rPr>
        <w:t xml:space="preserve"> </w:t>
      </w:r>
      <w:proofErr w:type="spellStart"/>
      <w:r w:rsidRPr="008B3A76">
        <w:rPr>
          <w:color w:val="333333"/>
          <w:lang w:val="en-GB"/>
        </w:rPr>
        <w:t>pData_size</w:t>
      </w:r>
      <w:proofErr w:type="spellEnd"/>
      <w:r w:rsidRPr="008B3A76">
        <w:rPr>
          <w:color w:val="333333"/>
          <w:lang w:val="en-GB"/>
        </w:rPr>
        <w:t>){</w:t>
      </w:r>
    </w:p>
    <w:p w14:paraId="49A2474B" w14:textId="77777777" w:rsidR="008B3A76" w:rsidRPr="008B3A76" w:rsidRDefault="008B3A76" w:rsidP="008B3A76">
      <w:pPr>
        <w:pStyle w:val="HTML-voorafopgemaakt"/>
        <w:spacing w:line="244" w:lineRule="atLeast"/>
        <w:rPr>
          <w:color w:val="333333"/>
          <w:lang w:val="en-GB"/>
        </w:rPr>
      </w:pPr>
      <w:r w:rsidRPr="008B3A76">
        <w:rPr>
          <w:color w:val="333333"/>
          <w:lang w:val="en-GB"/>
        </w:rPr>
        <w:tab/>
      </w:r>
      <w:proofErr w:type="spellStart"/>
      <w:r w:rsidRPr="008B3A76">
        <w:rPr>
          <w:color w:val="333333"/>
          <w:lang w:val="en-GB"/>
        </w:rPr>
        <w:t>HAL_StatusTypeDef</w:t>
      </w:r>
      <w:proofErr w:type="spellEnd"/>
      <w:r w:rsidRPr="008B3A76">
        <w:rPr>
          <w:color w:val="333333"/>
          <w:lang w:val="en-GB"/>
        </w:rPr>
        <w:t xml:space="preserve"> </w:t>
      </w:r>
      <w:proofErr w:type="spellStart"/>
      <w:r w:rsidRPr="008B3A76">
        <w:rPr>
          <w:color w:val="333333"/>
          <w:lang w:val="en-GB"/>
        </w:rPr>
        <w:t>retFunc</w:t>
      </w:r>
      <w:proofErr w:type="spellEnd"/>
      <w:r w:rsidRPr="008B3A76">
        <w:rPr>
          <w:color w:val="333333"/>
          <w:lang w:val="en-GB"/>
        </w:rPr>
        <w:t>;</w:t>
      </w:r>
    </w:p>
    <w:p w14:paraId="7195EAA0" w14:textId="77777777" w:rsidR="008B3A76" w:rsidRPr="008B3A76" w:rsidRDefault="008B3A76" w:rsidP="008B3A76">
      <w:pPr>
        <w:pStyle w:val="HTML-voorafopgemaakt"/>
        <w:spacing w:line="244" w:lineRule="atLeast"/>
        <w:rPr>
          <w:color w:val="333333"/>
          <w:lang w:val="en-GB"/>
        </w:rPr>
      </w:pPr>
      <w:r w:rsidRPr="008B3A76">
        <w:rPr>
          <w:color w:val="333333"/>
          <w:lang w:val="en-GB"/>
        </w:rPr>
        <w:tab/>
      </w:r>
      <w:r w:rsidRPr="008B3A76">
        <w:rPr>
          <w:b/>
          <w:bCs/>
          <w:color w:val="333399"/>
          <w:lang w:val="en-GB"/>
        </w:rPr>
        <w:t>uint8_t</w:t>
      </w:r>
      <w:r w:rsidRPr="008B3A76">
        <w:rPr>
          <w:color w:val="333333"/>
          <w:lang w:val="en-GB"/>
        </w:rPr>
        <w:t xml:space="preserve"> </w:t>
      </w:r>
      <w:proofErr w:type="spellStart"/>
      <w:r w:rsidRPr="008B3A76">
        <w:rPr>
          <w:color w:val="333333"/>
          <w:lang w:val="en-GB"/>
        </w:rPr>
        <w:t>write_addr</w:t>
      </w:r>
      <w:proofErr w:type="spellEnd"/>
      <w:r w:rsidRPr="008B3A76">
        <w:rPr>
          <w:color w:val="333333"/>
          <w:lang w:val="en-GB"/>
        </w:rPr>
        <w:t xml:space="preserve"> = </w:t>
      </w:r>
      <w:proofErr w:type="spellStart"/>
      <w:r w:rsidRPr="008B3A76">
        <w:rPr>
          <w:color w:val="333333"/>
          <w:lang w:val="en-GB"/>
        </w:rPr>
        <w:t>DevAddress</w:t>
      </w:r>
      <w:proofErr w:type="spellEnd"/>
      <w:r w:rsidRPr="008B3A76">
        <w:rPr>
          <w:color w:val="333333"/>
          <w:lang w:val="en-GB"/>
        </w:rPr>
        <w:t xml:space="preserve"> &lt;&lt; </w:t>
      </w:r>
      <w:r w:rsidRPr="008B3A76">
        <w:rPr>
          <w:b/>
          <w:bCs/>
          <w:color w:val="0000DD"/>
          <w:lang w:val="en-GB"/>
        </w:rPr>
        <w:t>1</w:t>
      </w:r>
      <w:r w:rsidRPr="008B3A76">
        <w:rPr>
          <w:color w:val="333333"/>
          <w:lang w:val="en-GB"/>
        </w:rPr>
        <w:t>;</w:t>
      </w:r>
    </w:p>
    <w:p w14:paraId="1F56E8EC" w14:textId="77777777" w:rsidR="008B3A76" w:rsidRPr="008B3A76" w:rsidRDefault="008B3A76" w:rsidP="008B3A76">
      <w:pPr>
        <w:pStyle w:val="HTML-voorafopgemaakt"/>
        <w:spacing w:line="244" w:lineRule="atLeast"/>
        <w:rPr>
          <w:color w:val="333333"/>
          <w:lang w:val="en-GB"/>
        </w:rPr>
      </w:pPr>
      <w:r w:rsidRPr="008B3A76">
        <w:rPr>
          <w:color w:val="333333"/>
          <w:lang w:val="en-GB"/>
        </w:rPr>
        <w:tab/>
      </w:r>
      <w:proofErr w:type="spellStart"/>
      <w:r w:rsidRPr="008B3A76">
        <w:rPr>
          <w:color w:val="333333"/>
          <w:lang w:val="en-GB"/>
        </w:rPr>
        <w:t>retFunc</w:t>
      </w:r>
      <w:proofErr w:type="spellEnd"/>
      <w:r w:rsidRPr="008B3A76">
        <w:rPr>
          <w:color w:val="333333"/>
          <w:lang w:val="en-GB"/>
        </w:rPr>
        <w:t xml:space="preserve"> = HAL_I2C_Mem_Write(bus, </w:t>
      </w:r>
      <w:proofErr w:type="spellStart"/>
      <w:r w:rsidRPr="008B3A76">
        <w:rPr>
          <w:color w:val="333333"/>
          <w:lang w:val="en-GB"/>
        </w:rPr>
        <w:t>write_addr</w:t>
      </w:r>
      <w:proofErr w:type="spellEnd"/>
      <w:r w:rsidRPr="008B3A76">
        <w:rPr>
          <w:color w:val="333333"/>
          <w:lang w:val="en-GB"/>
        </w:rPr>
        <w:t xml:space="preserve">, </w:t>
      </w:r>
      <w:proofErr w:type="spellStart"/>
      <w:r w:rsidRPr="008B3A76">
        <w:rPr>
          <w:color w:val="333333"/>
          <w:lang w:val="en-GB"/>
        </w:rPr>
        <w:t>MemAddress</w:t>
      </w:r>
      <w:proofErr w:type="spellEnd"/>
      <w:r w:rsidRPr="008B3A76">
        <w:rPr>
          <w:color w:val="333333"/>
          <w:lang w:val="en-GB"/>
        </w:rPr>
        <w:t xml:space="preserve">, </w:t>
      </w:r>
      <w:proofErr w:type="spellStart"/>
      <w:r w:rsidRPr="008B3A76">
        <w:rPr>
          <w:color w:val="333333"/>
          <w:lang w:val="en-GB"/>
        </w:rPr>
        <w:t>MemAddSize</w:t>
      </w:r>
      <w:proofErr w:type="spellEnd"/>
      <w:r w:rsidRPr="008B3A76">
        <w:rPr>
          <w:color w:val="333333"/>
          <w:lang w:val="en-GB"/>
        </w:rPr>
        <w:t xml:space="preserve">, </w:t>
      </w:r>
      <w:proofErr w:type="spellStart"/>
      <w:r w:rsidRPr="008B3A76">
        <w:rPr>
          <w:color w:val="333333"/>
          <w:lang w:val="en-GB"/>
        </w:rPr>
        <w:t>pData</w:t>
      </w:r>
      <w:proofErr w:type="spellEnd"/>
      <w:r w:rsidRPr="008B3A76">
        <w:rPr>
          <w:color w:val="333333"/>
          <w:lang w:val="en-GB"/>
        </w:rPr>
        <w:t xml:space="preserve">, </w:t>
      </w:r>
      <w:proofErr w:type="spellStart"/>
      <w:r w:rsidRPr="008B3A76">
        <w:rPr>
          <w:color w:val="333333"/>
          <w:lang w:val="en-GB"/>
        </w:rPr>
        <w:t>pData_size</w:t>
      </w:r>
      <w:proofErr w:type="spellEnd"/>
      <w:r w:rsidRPr="008B3A76">
        <w:rPr>
          <w:color w:val="333333"/>
          <w:lang w:val="en-GB"/>
        </w:rPr>
        <w:t>, TIME_OUT);</w:t>
      </w:r>
    </w:p>
    <w:p w14:paraId="643275AE" w14:textId="77777777" w:rsidR="008B3A76" w:rsidRPr="008B3A76" w:rsidRDefault="008B3A76" w:rsidP="008B3A76">
      <w:pPr>
        <w:pStyle w:val="HTML-voorafopgemaakt"/>
        <w:spacing w:line="244" w:lineRule="atLeast"/>
        <w:rPr>
          <w:color w:val="333333"/>
          <w:lang w:val="en-GB"/>
        </w:rPr>
      </w:pPr>
      <w:r w:rsidRPr="008B3A76">
        <w:rPr>
          <w:color w:val="333333"/>
          <w:lang w:val="en-GB"/>
        </w:rPr>
        <w:tab/>
      </w:r>
      <w:r w:rsidRPr="008B3A76">
        <w:rPr>
          <w:b/>
          <w:bCs/>
          <w:color w:val="008800"/>
          <w:lang w:val="en-GB"/>
        </w:rPr>
        <w:t>return</w:t>
      </w:r>
      <w:r w:rsidRPr="008B3A76">
        <w:rPr>
          <w:color w:val="333333"/>
          <w:lang w:val="en-GB"/>
        </w:rPr>
        <w:t xml:space="preserve"> </w:t>
      </w:r>
      <w:proofErr w:type="spellStart"/>
      <w:r w:rsidRPr="008B3A76">
        <w:rPr>
          <w:color w:val="333333"/>
          <w:lang w:val="en-GB"/>
        </w:rPr>
        <w:t>retFunc</w:t>
      </w:r>
      <w:proofErr w:type="spellEnd"/>
      <w:r w:rsidRPr="008B3A76">
        <w:rPr>
          <w:color w:val="333333"/>
          <w:lang w:val="en-GB"/>
        </w:rPr>
        <w:t>;</w:t>
      </w:r>
    </w:p>
    <w:p w14:paraId="7ED98D24" w14:textId="77777777" w:rsidR="008B3A76" w:rsidRPr="008B3A76" w:rsidRDefault="008B3A76" w:rsidP="008B3A76">
      <w:pPr>
        <w:pStyle w:val="HTML-voorafopgemaakt"/>
        <w:spacing w:line="244" w:lineRule="atLeast"/>
        <w:rPr>
          <w:color w:val="333333"/>
          <w:lang w:val="en-GB"/>
        </w:rPr>
      </w:pPr>
      <w:r w:rsidRPr="008B3A76">
        <w:rPr>
          <w:color w:val="333333"/>
          <w:lang w:val="en-GB"/>
        </w:rPr>
        <w:t>}</w:t>
      </w:r>
    </w:p>
    <w:p w14:paraId="7B08A4B9" w14:textId="77777777" w:rsidR="008B3A76" w:rsidRPr="008B3A76" w:rsidRDefault="008B3A76" w:rsidP="008B3A76">
      <w:pPr>
        <w:pStyle w:val="HTML-voorafopgemaakt"/>
        <w:spacing w:line="244" w:lineRule="atLeast"/>
        <w:rPr>
          <w:color w:val="333333"/>
          <w:lang w:val="en-GB"/>
        </w:rPr>
      </w:pPr>
    </w:p>
    <w:p w14:paraId="15A436C9" w14:textId="77777777" w:rsidR="008B3A76" w:rsidRPr="008B3A76" w:rsidRDefault="008B3A76" w:rsidP="008B3A76">
      <w:pPr>
        <w:pStyle w:val="HTML-voorafopgemaakt"/>
        <w:spacing w:line="244" w:lineRule="atLeast"/>
        <w:rPr>
          <w:color w:val="333333"/>
          <w:lang w:val="en-GB"/>
        </w:rPr>
      </w:pPr>
      <w:proofErr w:type="spellStart"/>
      <w:r w:rsidRPr="008B3A76">
        <w:rPr>
          <w:color w:val="333333"/>
          <w:lang w:val="en-GB"/>
        </w:rPr>
        <w:t>HAL_StatusTypeDef</w:t>
      </w:r>
      <w:proofErr w:type="spellEnd"/>
      <w:r w:rsidRPr="008B3A76">
        <w:rPr>
          <w:color w:val="333333"/>
          <w:lang w:val="en-GB"/>
        </w:rPr>
        <w:t xml:space="preserve"> </w:t>
      </w:r>
      <w:r w:rsidRPr="008B3A76">
        <w:rPr>
          <w:b/>
          <w:bCs/>
          <w:color w:val="0066BB"/>
          <w:lang w:val="en-GB"/>
        </w:rPr>
        <w:t>i2c_Receive</w:t>
      </w:r>
      <w:r w:rsidRPr="008B3A76">
        <w:rPr>
          <w:color w:val="333333"/>
          <w:lang w:val="en-GB"/>
        </w:rPr>
        <w:t xml:space="preserve">(I2C_HandleTypeDef* bus, </w:t>
      </w:r>
      <w:r w:rsidRPr="008B3A76">
        <w:rPr>
          <w:b/>
          <w:bCs/>
          <w:color w:val="333399"/>
          <w:lang w:val="en-GB"/>
        </w:rPr>
        <w:t>uint8_t</w:t>
      </w:r>
      <w:r w:rsidRPr="008B3A76">
        <w:rPr>
          <w:color w:val="333333"/>
          <w:lang w:val="en-GB"/>
        </w:rPr>
        <w:t xml:space="preserve"> </w:t>
      </w:r>
      <w:proofErr w:type="spellStart"/>
      <w:r w:rsidRPr="008B3A76">
        <w:rPr>
          <w:color w:val="333333"/>
          <w:lang w:val="en-GB"/>
        </w:rPr>
        <w:t>DevAddress</w:t>
      </w:r>
      <w:proofErr w:type="spellEnd"/>
      <w:r w:rsidRPr="008B3A76">
        <w:rPr>
          <w:color w:val="333333"/>
          <w:lang w:val="en-GB"/>
        </w:rPr>
        <w:t xml:space="preserve">, </w:t>
      </w:r>
      <w:r w:rsidRPr="008B3A76">
        <w:rPr>
          <w:b/>
          <w:bCs/>
          <w:color w:val="333399"/>
          <w:lang w:val="en-GB"/>
        </w:rPr>
        <w:t>uint8_t</w:t>
      </w:r>
      <w:r w:rsidRPr="008B3A76">
        <w:rPr>
          <w:color w:val="333333"/>
          <w:lang w:val="en-GB"/>
        </w:rPr>
        <w:t xml:space="preserve"> </w:t>
      </w:r>
      <w:proofErr w:type="spellStart"/>
      <w:r w:rsidRPr="008B3A76">
        <w:rPr>
          <w:color w:val="333333"/>
          <w:lang w:val="en-GB"/>
        </w:rPr>
        <w:t>MemAddress</w:t>
      </w:r>
      <w:proofErr w:type="spellEnd"/>
      <w:r w:rsidRPr="008B3A76">
        <w:rPr>
          <w:color w:val="333333"/>
          <w:lang w:val="en-GB"/>
        </w:rPr>
        <w:t xml:space="preserve">, </w:t>
      </w:r>
      <w:r w:rsidRPr="008B3A76">
        <w:rPr>
          <w:b/>
          <w:bCs/>
          <w:color w:val="333399"/>
          <w:lang w:val="en-GB"/>
        </w:rPr>
        <w:t>uint8_t</w:t>
      </w:r>
      <w:r w:rsidRPr="008B3A76">
        <w:rPr>
          <w:color w:val="333333"/>
          <w:lang w:val="en-GB"/>
        </w:rPr>
        <w:t xml:space="preserve"> </w:t>
      </w:r>
      <w:proofErr w:type="spellStart"/>
      <w:r w:rsidRPr="008B3A76">
        <w:rPr>
          <w:color w:val="333333"/>
          <w:lang w:val="en-GB"/>
        </w:rPr>
        <w:t>MemAddSize</w:t>
      </w:r>
      <w:proofErr w:type="spellEnd"/>
      <w:r w:rsidRPr="008B3A76">
        <w:rPr>
          <w:color w:val="333333"/>
          <w:lang w:val="en-GB"/>
        </w:rPr>
        <w:t xml:space="preserve">, </w:t>
      </w:r>
      <w:r w:rsidRPr="008B3A76">
        <w:rPr>
          <w:b/>
          <w:bCs/>
          <w:color w:val="333399"/>
          <w:lang w:val="en-GB"/>
        </w:rPr>
        <w:t>uint8_t</w:t>
      </w:r>
      <w:r w:rsidRPr="008B3A76">
        <w:rPr>
          <w:color w:val="333333"/>
          <w:lang w:val="en-GB"/>
        </w:rPr>
        <w:t xml:space="preserve">* </w:t>
      </w:r>
      <w:proofErr w:type="spellStart"/>
      <w:r w:rsidRPr="008B3A76">
        <w:rPr>
          <w:color w:val="333333"/>
          <w:lang w:val="en-GB"/>
        </w:rPr>
        <w:t>pData</w:t>
      </w:r>
      <w:proofErr w:type="spellEnd"/>
      <w:r w:rsidRPr="008B3A76">
        <w:rPr>
          <w:color w:val="333333"/>
          <w:lang w:val="en-GB"/>
        </w:rPr>
        <w:t xml:space="preserve">, </w:t>
      </w:r>
      <w:r w:rsidRPr="008B3A76">
        <w:rPr>
          <w:b/>
          <w:bCs/>
          <w:color w:val="333399"/>
          <w:lang w:val="en-GB"/>
        </w:rPr>
        <w:t>uint8_t</w:t>
      </w:r>
      <w:r w:rsidRPr="008B3A76">
        <w:rPr>
          <w:color w:val="333333"/>
          <w:lang w:val="en-GB"/>
        </w:rPr>
        <w:t xml:space="preserve"> </w:t>
      </w:r>
      <w:proofErr w:type="spellStart"/>
      <w:r w:rsidRPr="008B3A76">
        <w:rPr>
          <w:color w:val="333333"/>
          <w:lang w:val="en-GB"/>
        </w:rPr>
        <w:t>pData_size</w:t>
      </w:r>
      <w:proofErr w:type="spellEnd"/>
      <w:r w:rsidRPr="008B3A76">
        <w:rPr>
          <w:color w:val="333333"/>
          <w:lang w:val="en-GB"/>
        </w:rPr>
        <w:t>){</w:t>
      </w:r>
    </w:p>
    <w:p w14:paraId="57D66DF2" w14:textId="77777777" w:rsidR="008B3A76" w:rsidRPr="008B3A76" w:rsidRDefault="008B3A76" w:rsidP="008B3A76">
      <w:pPr>
        <w:pStyle w:val="HTML-voorafopgemaakt"/>
        <w:spacing w:line="244" w:lineRule="atLeast"/>
        <w:rPr>
          <w:color w:val="333333"/>
          <w:lang w:val="en-GB"/>
        </w:rPr>
      </w:pPr>
      <w:r w:rsidRPr="008B3A76">
        <w:rPr>
          <w:color w:val="333333"/>
          <w:lang w:val="en-GB"/>
        </w:rPr>
        <w:tab/>
      </w:r>
      <w:proofErr w:type="spellStart"/>
      <w:r w:rsidRPr="008B3A76">
        <w:rPr>
          <w:color w:val="333333"/>
          <w:lang w:val="en-GB"/>
        </w:rPr>
        <w:t>HAL_StatusTypeDef</w:t>
      </w:r>
      <w:proofErr w:type="spellEnd"/>
      <w:r w:rsidRPr="008B3A76">
        <w:rPr>
          <w:color w:val="333333"/>
          <w:lang w:val="en-GB"/>
        </w:rPr>
        <w:t xml:space="preserve"> </w:t>
      </w:r>
      <w:proofErr w:type="spellStart"/>
      <w:r w:rsidRPr="008B3A76">
        <w:rPr>
          <w:color w:val="333333"/>
          <w:lang w:val="en-GB"/>
        </w:rPr>
        <w:t>retFunc</w:t>
      </w:r>
      <w:proofErr w:type="spellEnd"/>
      <w:r w:rsidRPr="008B3A76">
        <w:rPr>
          <w:color w:val="333333"/>
          <w:lang w:val="en-GB"/>
        </w:rPr>
        <w:t>;</w:t>
      </w:r>
    </w:p>
    <w:p w14:paraId="5844CE34" w14:textId="77777777" w:rsidR="008B3A76" w:rsidRPr="008B3A76" w:rsidRDefault="008B3A76" w:rsidP="008B3A76">
      <w:pPr>
        <w:pStyle w:val="HTML-voorafopgemaakt"/>
        <w:spacing w:line="244" w:lineRule="atLeast"/>
        <w:rPr>
          <w:color w:val="333333"/>
          <w:lang w:val="en-GB"/>
        </w:rPr>
      </w:pPr>
      <w:r w:rsidRPr="008B3A76">
        <w:rPr>
          <w:color w:val="333333"/>
          <w:lang w:val="en-GB"/>
        </w:rPr>
        <w:tab/>
      </w:r>
      <w:r w:rsidRPr="008B3A76">
        <w:rPr>
          <w:b/>
          <w:bCs/>
          <w:color w:val="333399"/>
          <w:lang w:val="en-GB"/>
        </w:rPr>
        <w:t>uint8_t</w:t>
      </w:r>
      <w:r w:rsidRPr="008B3A76">
        <w:rPr>
          <w:color w:val="333333"/>
          <w:lang w:val="en-GB"/>
        </w:rPr>
        <w:t xml:space="preserve"> </w:t>
      </w:r>
      <w:proofErr w:type="spellStart"/>
      <w:r w:rsidRPr="008B3A76">
        <w:rPr>
          <w:color w:val="333333"/>
          <w:lang w:val="en-GB"/>
        </w:rPr>
        <w:t>read_addr</w:t>
      </w:r>
      <w:proofErr w:type="spellEnd"/>
      <w:r w:rsidRPr="008B3A76">
        <w:rPr>
          <w:color w:val="333333"/>
          <w:lang w:val="en-GB"/>
        </w:rPr>
        <w:t xml:space="preserve"> = (</w:t>
      </w:r>
      <w:proofErr w:type="spellStart"/>
      <w:r w:rsidRPr="008B3A76">
        <w:rPr>
          <w:color w:val="333333"/>
          <w:lang w:val="en-GB"/>
        </w:rPr>
        <w:t>DevAddress</w:t>
      </w:r>
      <w:proofErr w:type="spellEnd"/>
      <w:r w:rsidRPr="008B3A76">
        <w:rPr>
          <w:color w:val="333333"/>
          <w:lang w:val="en-GB"/>
        </w:rPr>
        <w:t xml:space="preserve"> &lt;&lt; </w:t>
      </w:r>
      <w:r w:rsidRPr="008B3A76">
        <w:rPr>
          <w:b/>
          <w:bCs/>
          <w:color w:val="0000DD"/>
          <w:lang w:val="en-GB"/>
        </w:rPr>
        <w:t>1</w:t>
      </w:r>
      <w:r w:rsidRPr="008B3A76">
        <w:rPr>
          <w:color w:val="333333"/>
          <w:lang w:val="en-GB"/>
        </w:rPr>
        <w:t xml:space="preserve">) | </w:t>
      </w:r>
      <w:r w:rsidRPr="008B3A76">
        <w:rPr>
          <w:b/>
          <w:bCs/>
          <w:color w:val="005588"/>
          <w:lang w:val="en-GB"/>
        </w:rPr>
        <w:t>0x01</w:t>
      </w:r>
      <w:r w:rsidRPr="008B3A76">
        <w:rPr>
          <w:color w:val="333333"/>
          <w:lang w:val="en-GB"/>
        </w:rPr>
        <w:t>;</w:t>
      </w:r>
    </w:p>
    <w:p w14:paraId="62A7934E" w14:textId="77777777" w:rsidR="008B3A76" w:rsidRPr="008B3A76" w:rsidRDefault="008B3A76" w:rsidP="008B3A76">
      <w:pPr>
        <w:pStyle w:val="HTML-voorafopgemaakt"/>
        <w:spacing w:line="244" w:lineRule="atLeast"/>
        <w:rPr>
          <w:color w:val="333333"/>
          <w:lang w:val="en-GB"/>
        </w:rPr>
      </w:pPr>
      <w:r w:rsidRPr="008B3A76">
        <w:rPr>
          <w:color w:val="333333"/>
          <w:lang w:val="en-GB"/>
        </w:rPr>
        <w:tab/>
      </w:r>
      <w:proofErr w:type="spellStart"/>
      <w:r w:rsidRPr="008B3A76">
        <w:rPr>
          <w:color w:val="333333"/>
          <w:lang w:val="en-GB"/>
        </w:rPr>
        <w:t>retFunc</w:t>
      </w:r>
      <w:proofErr w:type="spellEnd"/>
      <w:r w:rsidRPr="008B3A76">
        <w:rPr>
          <w:color w:val="333333"/>
          <w:lang w:val="en-GB"/>
        </w:rPr>
        <w:t xml:space="preserve"> = HAL_I2C_Mem_Read(bus, </w:t>
      </w:r>
      <w:proofErr w:type="spellStart"/>
      <w:r w:rsidRPr="008B3A76">
        <w:rPr>
          <w:color w:val="333333"/>
          <w:lang w:val="en-GB"/>
        </w:rPr>
        <w:t>read_addr</w:t>
      </w:r>
      <w:proofErr w:type="spellEnd"/>
      <w:r w:rsidRPr="008B3A76">
        <w:rPr>
          <w:color w:val="333333"/>
          <w:lang w:val="en-GB"/>
        </w:rPr>
        <w:t xml:space="preserve">, </w:t>
      </w:r>
      <w:proofErr w:type="spellStart"/>
      <w:r w:rsidRPr="008B3A76">
        <w:rPr>
          <w:color w:val="333333"/>
          <w:lang w:val="en-GB"/>
        </w:rPr>
        <w:t>MemAddress</w:t>
      </w:r>
      <w:proofErr w:type="spellEnd"/>
      <w:r w:rsidRPr="008B3A76">
        <w:rPr>
          <w:color w:val="333333"/>
          <w:lang w:val="en-GB"/>
        </w:rPr>
        <w:t xml:space="preserve">, </w:t>
      </w:r>
      <w:proofErr w:type="spellStart"/>
      <w:r w:rsidRPr="008B3A76">
        <w:rPr>
          <w:color w:val="333333"/>
          <w:lang w:val="en-GB"/>
        </w:rPr>
        <w:t>MemAddSize</w:t>
      </w:r>
      <w:proofErr w:type="spellEnd"/>
      <w:r w:rsidRPr="008B3A76">
        <w:rPr>
          <w:color w:val="333333"/>
          <w:lang w:val="en-GB"/>
        </w:rPr>
        <w:t xml:space="preserve">, </w:t>
      </w:r>
      <w:proofErr w:type="spellStart"/>
      <w:r w:rsidRPr="008B3A76">
        <w:rPr>
          <w:color w:val="333333"/>
          <w:lang w:val="en-GB"/>
        </w:rPr>
        <w:t>pData</w:t>
      </w:r>
      <w:proofErr w:type="spellEnd"/>
      <w:r w:rsidRPr="008B3A76">
        <w:rPr>
          <w:color w:val="333333"/>
          <w:lang w:val="en-GB"/>
        </w:rPr>
        <w:t xml:space="preserve">, </w:t>
      </w:r>
      <w:proofErr w:type="spellStart"/>
      <w:r w:rsidRPr="008B3A76">
        <w:rPr>
          <w:color w:val="333333"/>
          <w:lang w:val="en-GB"/>
        </w:rPr>
        <w:t>pData_size</w:t>
      </w:r>
      <w:proofErr w:type="spellEnd"/>
      <w:r w:rsidRPr="008B3A76">
        <w:rPr>
          <w:color w:val="333333"/>
          <w:lang w:val="en-GB"/>
        </w:rPr>
        <w:t>, TIME_OUT);</w:t>
      </w:r>
    </w:p>
    <w:p w14:paraId="51CAFF30" w14:textId="77777777" w:rsidR="008B3A76" w:rsidRPr="00F545C5" w:rsidRDefault="008B3A76" w:rsidP="008B3A76">
      <w:pPr>
        <w:pStyle w:val="HTML-voorafopgemaakt"/>
        <w:spacing w:line="244" w:lineRule="atLeast"/>
        <w:rPr>
          <w:color w:val="333333"/>
          <w:lang w:val="en-GB"/>
        </w:rPr>
      </w:pPr>
      <w:r w:rsidRPr="008B3A76">
        <w:rPr>
          <w:color w:val="333333"/>
          <w:lang w:val="en-GB"/>
        </w:rPr>
        <w:tab/>
      </w:r>
      <w:r w:rsidRPr="00F545C5">
        <w:rPr>
          <w:b/>
          <w:bCs/>
          <w:color w:val="008800"/>
          <w:lang w:val="en-GB"/>
        </w:rPr>
        <w:t>return</w:t>
      </w:r>
      <w:r w:rsidRPr="00F545C5">
        <w:rPr>
          <w:color w:val="333333"/>
          <w:lang w:val="en-GB"/>
        </w:rPr>
        <w:t xml:space="preserve"> </w:t>
      </w:r>
      <w:proofErr w:type="spellStart"/>
      <w:r w:rsidRPr="00F545C5">
        <w:rPr>
          <w:color w:val="333333"/>
          <w:lang w:val="en-GB"/>
        </w:rPr>
        <w:t>retFunc</w:t>
      </w:r>
      <w:proofErr w:type="spellEnd"/>
      <w:r w:rsidRPr="00F545C5">
        <w:rPr>
          <w:color w:val="333333"/>
          <w:lang w:val="en-GB"/>
        </w:rPr>
        <w:t>;</w:t>
      </w:r>
    </w:p>
    <w:p w14:paraId="73ACA4D5" w14:textId="77777777" w:rsidR="008B3A76" w:rsidRPr="00F545C5" w:rsidRDefault="008B3A76" w:rsidP="008B3A76">
      <w:pPr>
        <w:pStyle w:val="HTML-voorafopgemaakt"/>
        <w:spacing w:line="244" w:lineRule="atLeast"/>
        <w:rPr>
          <w:color w:val="333333"/>
          <w:lang w:val="en-GB"/>
        </w:rPr>
      </w:pPr>
      <w:r w:rsidRPr="00F545C5">
        <w:rPr>
          <w:color w:val="333333"/>
          <w:lang w:val="en-GB"/>
        </w:rPr>
        <w:t>}</w:t>
      </w:r>
    </w:p>
    <w:p w14:paraId="348A77E1" w14:textId="77777777" w:rsidR="008B3A76" w:rsidRPr="00F545C5" w:rsidRDefault="008B3A76">
      <w:pPr>
        <w:widowControl/>
        <w:spacing w:line="240" w:lineRule="auto"/>
        <w:rPr>
          <w:lang w:val="en-GB"/>
        </w:rPr>
      </w:pPr>
    </w:p>
    <w:p w14:paraId="614747E4" w14:textId="77777777" w:rsidR="00FA19DB" w:rsidRPr="00F545C5" w:rsidRDefault="00FA19DB">
      <w:pPr>
        <w:widowControl/>
        <w:spacing w:line="240" w:lineRule="auto"/>
        <w:rPr>
          <w:b/>
          <w:bCs/>
          <w:lang w:val="en-GB"/>
        </w:rPr>
      </w:pPr>
      <w:r w:rsidRPr="00F545C5">
        <w:rPr>
          <w:b/>
          <w:bCs/>
          <w:lang w:val="en-GB"/>
        </w:rPr>
        <w:br w:type="page"/>
      </w:r>
    </w:p>
    <w:p w14:paraId="64D2F386" w14:textId="5E14A35A" w:rsidR="00FA19DB" w:rsidRPr="00F545C5" w:rsidRDefault="00FA19DB">
      <w:pPr>
        <w:widowControl/>
        <w:spacing w:line="240" w:lineRule="auto"/>
        <w:rPr>
          <w:b/>
          <w:bCs/>
          <w:lang w:val="en-GB"/>
        </w:rPr>
      </w:pPr>
      <w:proofErr w:type="spellStart"/>
      <w:r w:rsidRPr="00F545C5">
        <w:rPr>
          <w:b/>
          <w:bCs/>
          <w:lang w:val="en-GB"/>
        </w:rPr>
        <w:lastRenderedPageBreak/>
        <w:t>Proxi</w:t>
      </w:r>
      <w:proofErr w:type="spellEnd"/>
      <w:r w:rsidRPr="00F545C5">
        <w:rPr>
          <w:b/>
          <w:bCs/>
          <w:lang w:val="en-GB"/>
        </w:rPr>
        <w:t xml:space="preserve"> sensor </w:t>
      </w:r>
      <w:r w:rsidR="00E32737" w:rsidRPr="00F545C5">
        <w:rPr>
          <w:b/>
          <w:bCs/>
          <w:lang w:val="en-GB"/>
        </w:rPr>
        <w:t>VCNL4010.c</w:t>
      </w:r>
    </w:p>
    <w:p w14:paraId="510A0D17" w14:textId="77777777" w:rsidR="00FA19DB" w:rsidRPr="00FA19DB" w:rsidRDefault="00FA19DB" w:rsidP="00FA19DB">
      <w:pPr>
        <w:pStyle w:val="HTML-voorafopgemaakt"/>
        <w:spacing w:line="244" w:lineRule="atLeast"/>
        <w:rPr>
          <w:color w:val="333333"/>
          <w:lang w:val="en-GB"/>
        </w:rPr>
      </w:pPr>
      <w:r w:rsidRPr="00FA19DB">
        <w:rPr>
          <w:color w:val="888888"/>
          <w:lang w:val="en-GB"/>
        </w:rPr>
        <w:t>/*</w:t>
      </w:r>
    </w:p>
    <w:p w14:paraId="09A50C04" w14:textId="77777777" w:rsidR="00FA19DB" w:rsidRPr="00FA19DB" w:rsidRDefault="00FA19DB" w:rsidP="00FA19DB">
      <w:pPr>
        <w:pStyle w:val="HTML-voorafopgemaakt"/>
        <w:spacing w:line="244" w:lineRule="atLeast"/>
        <w:rPr>
          <w:color w:val="333333"/>
          <w:lang w:val="en-GB"/>
        </w:rPr>
      </w:pPr>
      <w:r w:rsidRPr="00FA19DB">
        <w:rPr>
          <w:color w:val="888888"/>
          <w:lang w:val="en-GB"/>
        </w:rPr>
        <w:t xml:space="preserve"> * VCNL4010.c</w:t>
      </w:r>
    </w:p>
    <w:p w14:paraId="1BCAB512" w14:textId="77777777" w:rsidR="00FA19DB" w:rsidRPr="00FA19DB" w:rsidRDefault="00FA19DB" w:rsidP="00FA19DB">
      <w:pPr>
        <w:pStyle w:val="HTML-voorafopgemaakt"/>
        <w:spacing w:line="244" w:lineRule="atLeast"/>
        <w:rPr>
          <w:color w:val="333333"/>
          <w:lang w:val="en-GB"/>
        </w:rPr>
      </w:pPr>
      <w:r w:rsidRPr="00FA19DB">
        <w:rPr>
          <w:color w:val="888888"/>
          <w:lang w:val="en-GB"/>
        </w:rPr>
        <w:t xml:space="preserve"> *</w:t>
      </w:r>
    </w:p>
    <w:p w14:paraId="4A912F2F" w14:textId="77777777" w:rsidR="00FA19DB" w:rsidRPr="00FA19DB" w:rsidRDefault="00FA19DB" w:rsidP="00FA19DB">
      <w:pPr>
        <w:pStyle w:val="HTML-voorafopgemaakt"/>
        <w:spacing w:line="244" w:lineRule="atLeast"/>
        <w:rPr>
          <w:color w:val="333333"/>
          <w:lang w:val="en-GB"/>
        </w:rPr>
      </w:pPr>
      <w:r w:rsidRPr="00FA19DB">
        <w:rPr>
          <w:color w:val="888888"/>
          <w:lang w:val="en-GB"/>
        </w:rPr>
        <w:t xml:space="preserve"> *  Created on: May 2, 2022</w:t>
      </w:r>
    </w:p>
    <w:p w14:paraId="3ECBE807" w14:textId="77777777" w:rsidR="00FA19DB" w:rsidRPr="00FA19DB" w:rsidRDefault="00FA19DB" w:rsidP="00FA19DB">
      <w:pPr>
        <w:pStyle w:val="HTML-voorafopgemaakt"/>
        <w:spacing w:line="244" w:lineRule="atLeast"/>
        <w:rPr>
          <w:color w:val="333333"/>
          <w:lang w:val="en-GB"/>
        </w:rPr>
      </w:pPr>
      <w:r w:rsidRPr="00FA19DB">
        <w:rPr>
          <w:color w:val="888888"/>
          <w:lang w:val="en-GB"/>
        </w:rPr>
        <w:t xml:space="preserve"> *      Author: Pascal</w:t>
      </w:r>
    </w:p>
    <w:p w14:paraId="2F913919" w14:textId="77777777" w:rsidR="00FA19DB" w:rsidRPr="00FA19DB" w:rsidRDefault="00FA19DB" w:rsidP="00FA19DB">
      <w:pPr>
        <w:pStyle w:val="HTML-voorafopgemaakt"/>
        <w:spacing w:line="244" w:lineRule="atLeast"/>
        <w:rPr>
          <w:color w:val="333333"/>
          <w:lang w:val="en-GB"/>
        </w:rPr>
      </w:pPr>
      <w:r w:rsidRPr="00FA19DB">
        <w:rPr>
          <w:color w:val="888888"/>
          <w:lang w:val="en-GB"/>
        </w:rPr>
        <w:t xml:space="preserve"> */</w:t>
      </w:r>
    </w:p>
    <w:p w14:paraId="714844C7" w14:textId="77777777" w:rsidR="00FA19DB" w:rsidRPr="00FA19DB" w:rsidRDefault="00FA19DB" w:rsidP="00FA19DB">
      <w:pPr>
        <w:pStyle w:val="HTML-voorafopgemaakt"/>
        <w:spacing w:line="244" w:lineRule="atLeast"/>
        <w:rPr>
          <w:color w:val="333333"/>
          <w:lang w:val="en-GB"/>
        </w:rPr>
      </w:pPr>
    </w:p>
    <w:p w14:paraId="7C83782E" w14:textId="77777777" w:rsidR="00FA19DB" w:rsidRPr="00FA19DB" w:rsidRDefault="00FA19DB" w:rsidP="00FA19DB">
      <w:pPr>
        <w:pStyle w:val="HTML-voorafopgemaakt"/>
        <w:spacing w:line="244" w:lineRule="atLeast"/>
        <w:rPr>
          <w:color w:val="333333"/>
          <w:lang w:val="en-GB"/>
        </w:rPr>
      </w:pPr>
      <w:r w:rsidRPr="00FA19DB">
        <w:rPr>
          <w:color w:val="557799"/>
          <w:lang w:val="en-GB"/>
        </w:rPr>
        <w:t>#include "VCNL4010.h"</w:t>
      </w:r>
    </w:p>
    <w:p w14:paraId="5AA68082" w14:textId="77777777" w:rsidR="00FA19DB" w:rsidRPr="00FA19DB" w:rsidRDefault="00FA19DB" w:rsidP="00FA19DB">
      <w:pPr>
        <w:pStyle w:val="HTML-voorafopgemaakt"/>
        <w:spacing w:line="244" w:lineRule="atLeast"/>
        <w:rPr>
          <w:color w:val="333333"/>
          <w:lang w:val="en-GB"/>
        </w:rPr>
      </w:pPr>
    </w:p>
    <w:p w14:paraId="409CE88C" w14:textId="77777777" w:rsidR="00FA19DB" w:rsidRPr="00FA19DB" w:rsidRDefault="00FA19DB" w:rsidP="00FA19DB">
      <w:pPr>
        <w:pStyle w:val="HTML-voorafopgemaakt"/>
        <w:spacing w:line="244" w:lineRule="atLeast"/>
        <w:rPr>
          <w:color w:val="333333"/>
          <w:lang w:val="en-GB"/>
        </w:rPr>
      </w:pPr>
      <w:r w:rsidRPr="00FA19DB">
        <w:rPr>
          <w:b/>
          <w:bCs/>
          <w:color w:val="333399"/>
          <w:lang w:val="en-GB"/>
        </w:rPr>
        <w:t>void</w:t>
      </w:r>
      <w:r w:rsidRPr="00FA19DB">
        <w:rPr>
          <w:color w:val="333333"/>
          <w:lang w:val="en-GB"/>
        </w:rPr>
        <w:t xml:space="preserve"> </w:t>
      </w:r>
      <w:r w:rsidRPr="00FA19DB">
        <w:rPr>
          <w:b/>
          <w:bCs/>
          <w:color w:val="0066BB"/>
          <w:lang w:val="en-GB"/>
        </w:rPr>
        <w:t>VCNL4010_Init</w:t>
      </w:r>
      <w:r w:rsidRPr="00FA19DB">
        <w:rPr>
          <w:color w:val="333333"/>
          <w:lang w:val="en-GB"/>
        </w:rPr>
        <w:t>(</w:t>
      </w:r>
      <w:proofErr w:type="spellStart"/>
      <w:r w:rsidRPr="00FA19DB">
        <w:rPr>
          <w:b/>
          <w:bCs/>
          <w:color w:val="008800"/>
          <w:lang w:val="en-GB"/>
        </w:rPr>
        <w:t>const</w:t>
      </w:r>
      <w:proofErr w:type="spellEnd"/>
      <w:r w:rsidRPr="00FA19DB">
        <w:rPr>
          <w:color w:val="333333"/>
          <w:lang w:val="en-GB"/>
        </w:rPr>
        <w:t xml:space="preserve"> VCNL4010* </w:t>
      </w:r>
      <w:proofErr w:type="spellStart"/>
      <w:r w:rsidRPr="00FA19DB">
        <w:rPr>
          <w:b/>
          <w:bCs/>
          <w:color w:val="008800"/>
          <w:lang w:val="en-GB"/>
        </w:rPr>
        <w:t>const</w:t>
      </w:r>
      <w:proofErr w:type="spellEnd"/>
      <w:r w:rsidRPr="00FA19DB">
        <w:rPr>
          <w:color w:val="333333"/>
          <w:lang w:val="en-GB"/>
        </w:rPr>
        <w:t xml:space="preserve"> self){</w:t>
      </w:r>
    </w:p>
    <w:p w14:paraId="5E921D39" w14:textId="77777777" w:rsidR="00FA19DB" w:rsidRPr="00FA19DB" w:rsidRDefault="00FA19DB" w:rsidP="00FA19DB">
      <w:pPr>
        <w:pStyle w:val="HTML-voorafopgemaakt"/>
        <w:spacing w:line="244" w:lineRule="atLeast"/>
        <w:rPr>
          <w:color w:val="333333"/>
          <w:lang w:val="en-GB"/>
        </w:rPr>
      </w:pPr>
      <w:r w:rsidRPr="00FA19DB">
        <w:rPr>
          <w:color w:val="333333"/>
          <w:lang w:val="en-GB"/>
        </w:rPr>
        <w:tab/>
      </w:r>
      <w:r w:rsidRPr="00FA19DB">
        <w:rPr>
          <w:b/>
          <w:bCs/>
          <w:color w:val="333399"/>
          <w:lang w:val="en-GB"/>
        </w:rPr>
        <w:t>uint8_t</w:t>
      </w:r>
      <w:r w:rsidRPr="00FA19DB">
        <w:rPr>
          <w:color w:val="333333"/>
          <w:lang w:val="en-GB"/>
        </w:rPr>
        <w:t xml:space="preserve"> </w:t>
      </w:r>
      <w:proofErr w:type="spellStart"/>
      <w:r w:rsidRPr="00FA19DB">
        <w:rPr>
          <w:color w:val="333333"/>
          <w:lang w:val="en-GB"/>
        </w:rPr>
        <w:t>led_ma</w:t>
      </w:r>
      <w:proofErr w:type="spellEnd"/>
      <w:r w:rsidRPr="00FA19DB">
        <w:rPr>
          <w:color w:val="333333"/>
          <w:lang w:val="en-GB"/>
        </w:rPr>
        <w:t xml:space="preserve"> = </w:t>
      </w:r>
      <w:r w:rsidRPr="00FA19DB">
        <w:rPr>
          <w:b/>
          <w:bCs/>
          <w:color w:val="005588"/>
          <w:lang w:val="en-GB"/>
        </w:rPr>
        <w:t>0x0A</w:t>
      </w:r>
      <w:r w:rsidRPr="00FA19DB">
        <w:rPr>
          <w:color w:val="333333"/>
          <w:lang w:val="en-GB"/>
        </w:rPr>
        <w:t>;</w:t>
      </w:r>
    </w:p>
    <w:p w14:paraId="2677EFCC" w14:textId="77777777" w:rsidR="00FA19DB" w:rsidRDefault="00FA19DB" w:rsidP="00FA19DB">
      <w:pPr>
        <w:pStyle w:val="HTML-voorafopgemaakt"/>
        <w:spacing w:line="244" w:lineRule="atLeast"/>
        <w:rPr>
          <w:color w:val="333333"/>
        </w:rPr>
      </w:pPr>
      <w:r w:rsidRPr="00FA19DB">
        <w:rPr>
          <w:color w:val="333333"/>
          <w:lang w:val="en-GB"/>
        </w:rPr>
        <w:tab/>
      </w:r>
      <w:r>
        <w:rPr>
          <w:b/>
          <w:bCs/>
          <w:color w:val="333399"/>
        </w:rPr>
        <w:t>uint8_t</w:t>
      </w:r>
      <w:r>
        <w:rPr>
          <w:color w:val="333333"/>
        </w:rPr>
        <w:t xml:space="preserve"> </w:t>
      </w:r>
      <w:proofErr w:type="spellStart"/>
      <w:r>
        <w:rPr>
          <w:color w:val="333333"/>
        </w:rPr>
        <w:t>com_en</w:t>
      </w:r>
      <w:proofErr w:type="spellEnd"/>
      <w:r>
        <w:rPr>
          <w:color w:val="333333"/>
        </w:rPr>
        <w:t xml:space="preserve"> = </w:t>
      </w:r>
      <w:r>
        <w:rPr>
          <w:b/>
          <w:bCs/>
          <w:color w:val="005588"/>
        </w:rPr>
        <w:t>0x03</w:t>
      </w:r>
      <w:r>
        <w:rPr>
          <w:color w:val="333333"/>
        </w:rPr>
        <w:t>;</w:t>
      </w:r>
    </w:p>
    <w:p w14:paraId="623721A6" w14:textId="77777777" w:rsidR="00FA19DB" w:rsidRPr="00FA19DB" w:rsidRDefault="00FA19DB" w:rsidP="00FA19DB">
      <w:pPr>
        <w:pStyle w:val="HTML-voorafopgemaakt"/>
        <w:spacing w:line="244" w:lineRule="atLeast"/>
        <w:rPr>
          <w:color w:val="333333"/>
          <w:lang w:val="en-GB"/>
        </w:rPr>
      </w:pPr>
      <w:r>
        <w:rPr>
          <w:color w:val="333333"/>
        </w:rPr>
        <w:tab/>
      </w:r>
      <w:proofErr w:type="spellStart"/>
      <w:r w:rsidRPr="00FA19DB">
        <w:rPr>
          <w:color w:val="333333"/>
          <w:lang w:val="en-GB"/>
        </w:rPr>
        <w:t>HAL_StatusTypeDef</w:t>
      </w:r>
      <w:proofErr w:type="spellEnd"/>
      <w:r w:rsidRPr="00FA19DB">
        <w:rPr>
          <w:color w:val="333333"/>
          <w:lang w:val="en-GB"/>
        </w:rPr>
        <w:t xml:space="preserve"> </w:t>
      </w:r>
      <w:proofErr w:type="spellStart"/>
      <w:r w:rsidRPr="00FA19DB">
        <w:rPr>
          <w:color w:val="333333"/>
          <w:lang w:val="en-GB"/>
        </w:rPr>
        <w:t>retFunc</w:t>
      </w:r>
      <w:proofErr w:type="spellEnd"/>
      <w:r w:rsidRPr="00FA19DB">
        <w:rPr>
          <w:color w:val="333333"/>
          <w:lang w:val="en-GB"/>
        </w:rPr>
        <w:t>;</w:t>
      </w:r>
    </w:p>
    <w:p w14:paraId="7812D483" w14:textId="77777777" w:rsidR="00FA19DB" w:rsidRPr="00FA19DB" w:rsidRDefault="00FA19DB" w:rsidP="00FA19DB">
      <w:pPr>
        <w:pStyle w:val="HTML-voorafopgemaakt"/>
        <w:spacing w:line="244" w:lineRule="atLeast"/>
        <w:rPr>
          <w:color w:val="333333"/>
          <w:lang w:val="en-GB"/>
        </w:rPr>
      </w:pPr>
      <w:r w:rsidRPr="00FA19DB">
        <w:rPr>
          <w:color w:val="333333"/>
          <w:lang w:val="en-GB"/>
        </w:rPr>
        <w:tab/>
      </w:r>
      <w:proofErr w:type="spellStart"/>
      <w:r w:rsidRPr="00FA19DB">
        <w:rPr>
          <w:color w:val="333333"/>
          <w:lang w:val="en-GB"/>
        </w:rPr>
        <w:t>retFunc</w:t>
      </w:r>
      <w:proofErr w:type="spellEnd"/>
      <w:r w:rsidRPr="00FA19DB">
        <w:rPr>
          <w:color w:val="333333"/>
          <w:lang w:val="en-GB"/>
        </w:rPr>
        <w:t xml:space="preserve"> = i2c_CheckDev(self-&gt;bus, self-&gt;</w:t>
      </w:r>
      <w:proofErr w:type="spellStart"/>
      <w:r w:rsidRPr="00FA19DB">
        <w:rPr>
          <w:color w:val="333333"/>
          <w:lang w:val="en-GB"/>
        </w:rPr>
        <w:t>base_addr</w:t>
      </w:r>
      <w:proofErr w:type="spellEnd"/>
      <w:r w:rsidRPr="00FA19DB">
        <w:rPr>
          <w:color w:val="333333"/>
          <w:lang w:val="en-GB"/>
        </w:rPr>
        <w:t>);</w:t>
      </w:r>
    </w:p>
    <w:p w14:paraId="056FA56C" w14:textId="77777777" w:rsidR="00FA19DB" w:rsidRPr="00FA19DB" w:rsidRDefault="00FA19DB" w:rsidP="00FA19DB">
      <w:pPr>
        <w:pStyle w:val="HTML-voorafopgemaakt"/>
        <w:spacing w:line="244" w:lineRule="atLeast"/>
        <w:rPr>
          <w:color w:val="333333"/>
          <w:lang w:val="en-GB"/>
        </w:rPr>
      </w:pPr>
    </w:p>
    <w:p w14:paraId="2729CF37" w14:textId="77777777" w:rsidR="00FA19DB" w:rsidRPr="00FA19DB" w:rsidRDefault="00FA19DB" w:rsidP="00FA19DB">
      <w:pPr>
        <w:pStyle w:val="HTML-voorafopgemaakt"/>
        <w:spacing w:line="244" w:lineRule="atLeast"/>
        <w:rPr>
          <w:color w:val="333333"/>
          <w:lang w:val="en-GB"/>
        </w:rPr>
      </w:pPr>
      <w:r w:rsidRPr="00FA19DB">
        <w:rPr>
          <w:color w:val="333333"/>
          <w:lang w:val="en-GB"/>
        </w:rPr>
        <w:tab/>
      </w:r>
      <w:r w:rsidRPr="00FA19DB">
        <w:rPr>
          <w:b/>
          <w:bCs/>
          <w:color w:val="008800"/>
          <w:lang w:val="en-GB"/>
        </w:rPr>
        <w:t>if</w:t>
      </w:r>
      <w:r w:rsidRPr="00FA19DB">
        <w:rPr>
          <w:color w:val="333333"/>
          <w:lang w:val="en-GB"/>
        </w:rPr>
        <w:t xml:space="preserve"> (</w:t>
      </w:r>
      <w:proofErr w:type="spellStart"/>
      <w:r w:rsidRPr="00FA19DB">
        <w:rPr>
          <w:color w:val="333333"/>
          <w:lang w:val="en-GB"/>
        </w:rPr>
        <w:t>retFunc</w:t>
      </w:r>
      <w:proofErr w:type="spellEnd"/>
      <w:r w:rsidRPr="00FA19DB">
        <w:rPr>
          <w:color w:val="333333"/>
          <w:lang w:val="en-GB"/>
        </w:rPr>
        <w:t xml:space="preserve"> == HAL_OK){</w:t>
      </w:r>
    </w:p>
    <w:p w14:paraId="09FF468D" w14:textId="77777777" w:rsidR="00FA19DB" w:rsidRPr="00FA19DB" w:rsidRDefault="00FA19DB" w:rsidP="00FA19DB">
      <w:pPr>
        <w:pStyle w:val="HTML-voorafopgemaakt"/>
        <w:spacing w:line="244" w:lineRule="atLeast"/>
        <w:rPr>
          <w:color w:val="333333"/>
          <w:lang w:val="en-GB"/>
        </w:rPr>
      </w:pPr>
      <w:r w:rsidRPr="00FA19DB">
        <w:rPr>
          <w:color w:val="333333"/>
          <w:lang w:val="en-GB"/>
        </w:rPr>
        <w:tab/>
      </w:r>
      <w:r w:rsidRPr="00FA19DB">
        <w:rPr>
          <w:color w:val="333333"/>
          <w:lang w:val="en-GB"/>
        </w:rPr>
        <w:tab/>
        <w:t>i2c_Transmit(self-&gt;bus, self-&gt;</w:t>
      </w:r>
      <w:proofErr w:type="spellStart"/>
      <w:r w:rsidRPr="00FA19DB">
        <w:rPr>
          <w:color w:val="333333"/>
          <w:lang w:val="en-GB"/>
        </w:rPr>
        <w:t>base_addr</w:t>
      </w:r>
      <w:proofErr w:type="spellEnd"/>
      <w:r w:rsidRPr="00FA19DB">
        <w:rPr>
          <w:color w:val="333333"/>
          <w:lang w:val="en-GB"/>
        </w:rPr>
        <w:t xml:space="preserve">, VCNL4010_LED_REG, </w:t>
      </w:r>
      <w:r w:rsidRPr="00FA19DB">
        <w:rPr>
          <w:b/>
          <w:bCs/>
          <w:color w:val="0000DD"/>
          <w:lang w:val="en-GB"/>
        </w:rPr>
        <w:t>1</w:t>
      </w:r>
      <w:r w:rsidRPr="00FA19DB">
        <w:rPr>
          <w:color w:val="333333"/>
          <w:lang w:val="en-GB"/>
        </w:rPr>
        <w:t>, &amp;</w:t>
      </w:r>
      <w:proofErr w:type="spellStart"/>
      <w:r w:rsidRPr="00FA19DB">
        <w:rPr>
          <w:color w:val="333333"/>
          <w:lang w:val="en-GB"/>
        </w:rPr>
        <w:t>led_ma</w:t>
      </w:r>
      <w:proofErr w:type="spellEnd"/>
      <w:r w:rsidRPr="00FA19DB">
        <w:rPr>
          <w:color w:val="333333"/>
          <w:lang w:val="en-GB"/>
        </w:rPr>
        <w:t xml:space="preserve">, </w:t>
      </w:r>
      <w:r w:rsidRPr="00FA19DB">
        <w:rPr>
          <w:b/>
          <w:bCs/>
          <w:color w:val="0000DD"/>
          <w:lang w:val="en-GB"/>
        </w:rPr>
        <w:t>1</w:t>
      </w:r>
      <w:r w:rsidRPr="00FA19DB">
        <w:rPr>
          <w:color w:val="333333"/>
          <w:lang w:val="en-GB"/>
        </w:rPr>
        <w:t>);</w:t>
      </w:r>
    </w:p>
    <w:p w14:paraId="21425356" w14:textId="77777777" w:rsidR="00FA19DB" w:rsidRPr="00FA19DB" w:rsidRDefault="00FA19DB" w:rsidP="00FA19DB">
      <w:pPr>
        <w:pStyle w:val="HTML-voorafopgemaakt"/>
        <w:spacing w:line="244" w:lineRule="atLeast"/>
        <w:rPr>
          <w:color w:val="333333"/>
          <w:lang w:val="en-GB"/>
        </w:rPr>
      </w:pPr>
      <w:r w:rsidRPr="00FA19DB">
        <w:rPr>
          <w:color w:val="333333"/>
          <w:lang w:val="en-GB"/>
        </w:rPr>
        <w:tab/>
      </w:r>
      <w:r w:rsidRPr="00FA19DB">
        <w:rPr>
          <w:color w:val="333333"/>
          <w:lang w:val="en-GB"/>
        </w:rPr>
        <w:tab/>
        <w:t>i2c_Transmit(self-&gt;bus, self-&gt;</w:t>
      </w:r>
      <w:proofErr w:type="spellStart"/>
      <w:r w:rsidRPr="00FA19DB">
        <w:rPr>
          <w:color w:val="333333"/>
          <w:lang w:val="en-GB"/>
        </w:rPr>
        <w:t>base_addr</w:t>
      </w:r>
      <w:proofErr w:type="spellEnd"/>
      <w:r w:rsidRPr="00FA19DB">
        <w:rPr>
          <w:color w:val="333333"/>
          <w:lang w:val="en-GB"/>
        </w:rPr>
        <w:t xml:space="preserve">, VCNL4010_COM_REG, </w:t>
      </w:r>
      <w:r w:rsidRPr="00FA19DB">
        <w:rPr>
          <w:b/>
          <w:bCs/>
          <w:color w:val="0000DD"/>
          <w:lang w:val="en-GB"/>
        </w:rPr>
        <w:t>1</w:t>
      </w:r>
      <w:r w:rsidRPr="00FA19DB">
        <w:rPr>
          <w:color w:val="333333"/>
          <w:lang w:val="en-GB"/>
        </w:rPr>
        <w:t>, &amp;</w:t>
      </w:r>
      <w:proofErr w:type="spellStart"/>
      <w:r w:rsidRPr="00FA19DB">
        <w:rPr>
          <w:color w:val="333333"/>
          <w:lang w:val="en-GB"/>
        </w:rPr>
        <w:t>com_en</w:t>
      </w:r>
      <w:proofErr w:type="spellEnd"/>
      <w:r w:rsidRPr="00FA19DB">
        <w:rPr>
          <w:color w:val="333333"/>
          <w:lang w:val="en-GB"/>
        </w:rPr>
        <w:t xml:space="preserve">, </w:t>
      </w:r>
      <w:r w:rsidRPr="00FA19DB">
        <w:rPr>
          <w:b/>
          <w:bCs/>
          <w:color w:val="0000DD"/>
          <w:lang w:val="en-GB"/>
        </w:rPr>
        <w:t>1</w:t>
      </w:r>
      <w:r w:rsidRPr="00FA19DB">
        <w:rPr>
          <w:color w:val="333333"/>
          <w:lang w:val="en-GB"/>
        </w:rPr>
        <w:t>);</w:t>
      </w:r>
    </w:p>
    <w:p w14:paraId="0883C1FE" w14:textId="77777777" w:rsidR="00FA19DB" w:rsidRPr="00FA19DB" w:rsidRDefault="00FA19DB" w:rsidP="00FA19DB">
      <w:pPr>
        <w:pStyle w:val="HTML-voorafopgemaakt"/>
        <w:spacing w:line="244" w:lineRule="atLeast"/>
        <w:rPr>
          <w:color w:val="333333"/>
          <w:lang w:val="en-GB"/>
        </w:rPr>
      </w:pPr>
      <w:r w:rsidRPr="00FA19DB">
        <w:rPr>
          <w:color w:val="333333"/>
          <w:lang w:val="en-GB"/>
        </w:rPr>
        <w:tab/>
      </w:r>
      <w:r w:rsidRPr="00FA19DB">
        <w:rPr>
          <w:color w:val="333333"/>
          <w:lang w:val="en-GB"/>
        </w:rPr>
        <w:tab/>
      </w:r>
      <w:proofErr w:type="spellStart"/>
      <w:r w:rsidRPr="00FA19DB">
        <w:rPr>
          <w:color w:val="333333"/>
          <w:lang w:val="en-GB"/>
        </w:rPr>
        <w:t>HAL_Delay</w:t>
      </w:r>
      <w:proofErr w:type="spellEnd"/>
      <w:r w:rsidRPr="00FA19DB">
        <w:rPr>
          <w:color w:val="333333"/>
          <w:lang w:val="en-GB"/>
        </w:rPr>
        <w:t>(</w:t>
      </w:r>
      <w:r w:rsidRPr="00FA19DB">
        <w:rPr>
          <w:b/>
          <w:bCs/>
          <w:color w:val="0000DD"/>
          <w:lang w:val="en-GB"/>
        </w:rPr>
        <w:t>1</w:t>
      </w:r>
      <w:r w:rsidRPr="00FA19DB">
        <w:rPr>
          <w:color w:val="333333"/>
          <w:lang w:val="en-GB"/>
        </w:rPr>
        <w:t>);</w:t>
      </w:r>
    </w:p>
    <w:p w14:paraId="41B5E625" w14:textId="77777777" w:rsidR="00FA19DB" w:rsidRPr="00FA19DB" w:rsidRDefault="00FA19DB" w:rsidP="00FA19DB">
      <w:pPr>
        <w:pStyle w:val="HTML-voorafopgemaakt"/>
        <w:spacing w:line="244" w:lineRule="atLeast"/>
        <w:rPr>
          <w:color w:val="333333"/>
          <w:lang w:val="en-GB"/>
        </w:rPr>
      </w:pPr>
      <w:r w:rsidRPr="00FA19DB">
        <w:rPr>
          <w:color w:val="333333"/>
          <w:lang w:val="en-GB"/>
        </w:rPr>
        <w:tab/>
        <w:t xml:space="preserve">} </w:t>
      </w:r>
      <w:r w:rsidRPr="00FA19DB">
        <w:rPr>
          <w:b/>
          <w:bCs/>
          <w:color w:val="008800"/>
          <w:lang w:val="en-GB"/>
        </w:rPr>
        <w:t>else</w:t>
      </w:r>
      <w:r w:rsidRPr="00FA19DB">
        <w:rPr>
          <w:color w:val="333333"/>
          <w:lang w:val="en-GB"/>
        </w:rPr>
        <w:t xml:space="preserve"> {</w:t>
      </w:r>
    </w:p>
    <w:p w14:paraId="7A4AEE1B" w14:textId="77777777" w:rsidR="00FA19DB" w:rsidRPr="00FA19DB" w:rsidRDefault="00FA19DB" w:rsidP="00FA19DB">
      <w:pPr>
        <w:pStyle w:val="HTML-voorafopgemaakt"/>
        <w:spacing w:line="244" w:lineRule="atLeast"/>
        <w:rPr>
          <w:color w:val="333333"/>
          <w:lang w:val="en-GB"/>
        </w:rPr>
      </w:pPr>
      <w:r w:rsidRPr="00FA19DB">
        <w:rPr>
          <w:color w:val="333333"/>
          <w:lang w:val="en-GB"/>
        </w:rPr>
        <w:tab/>
        <w:t>}</w:t>
      </w:r>
    </w:p>
    <w:p w14:paraId="279D8BC1" w14:textId="77777777" w:rsidR="00FA19DB" w:rsidRPr="00FA19DB" w:rsidRDefault="00FA19DB" w:rsidP="00FA19DB">
      <w:pPr>
        <w:pStyle w:val="HTML-voorafopgemaakt"/>
        <w:spacing w:line="244" w:lineRule="atLeast"/>
        <w:rPr>
          <w:color w:val="333333"/>
          <w:lang w:val="en-GB"/>
        </w:rPr>
      </w:pPr>
      <w:r w:rsidRPr="00FA19DB">
        <w:rPr>
          <w:color w:val="333333"/>
          <w:lang w:val="en-GB"/>
        </w:rPr>
        <w:t>}</w:t>
      </w:r>
    </w:p>
    <w:p w14:paraId="62072E06" w14:textId="77777777" w:rsidR="00FA19DB" w:rsidRPr="00FA19DB" w:rsidRDefault="00FA19DB" w:rsidP="00FA19DB">
      <w:pPr>
        <w:pStyle w:val="HTML-voorafopgemaakt"/>
        <w:spacing w:line="244" w:lineRule="atLeast"/>
        <w:rPr>
          <w:color w:val="333333"/>
          <w:lang w:val="en-GB"/>
        </w:rPr>
      </w:pPr>
    </w:p>
    <w:p w14:paraId="487D7DE3" w14:textId="72E65A3E" w:rsidR="00FA19DB" w:rsidRPr="00FA19DB" w:rsidRDefault="00FA19DB" w:rsidP="00FA19DB">
      <w:pPr>
        <w:pStyle w:val="HTML-voorafopgemaakt"/>
        <w:spacing w:line="244" w:lineRule="atLeast"/>
        <w:rPr>
          <w:color w:val="333333"/>
          <w:lang w:val="en-GB"/>
        </w:rPr>
      </w:pPr>
      <w:r w:rsidRPr="00FA19DB">
        <w:rPr>
          <w:b/>
          <w:bCs/>
          <w:color w:val="333399"/>
          <w:lang w:val="en-GB"/>
        </w:rPr>
        <w:t>uint16_t</w:t>
      </w:r>
      <w:r w:rsidRPr="00FA19DB">
        <w:rPr>
          <w:color w:val="333333"/>
          <w:lang w:val="en-GB"/>
        </w:rPr>
        <w:t xml:space="preserve"> </w:t>
      </w:r>
      <w:r w:rsidRPr="00FA19DB">
        <w:rPr>
          <w:b/>
          <w:bCs/>
          <w:color w:val="0066BB"/>
          <w:lang w:val="en-GB"/>
        </w:rPr>
        <w:t>VCNL4010_ReceiveProx</w:t>
      </w:r>
      <w:r>
        <w:rPr>
          <w:b/>
          <w:bCs/>
          <w:color w:val="0066BB"/>
          <w:lang w:val="en-GB"/>
        </w:rPr>
        <w:t>i</w:t>
      </w:r>
      <w:r w:rsidRPr="00FA19DB">
        <w:rPr>
          <w:color w:val="333333"/>
          <w:lang w:val="en-GB"/>
        </w:rPr>
        <w:t>(</w:t>
      </w:r>
      <w:proofErr w:type="spellStart"/>
      <w:r w:rsidRPr="00FA19DB">
        <w:rPr>
          <w:b/>
          <w:bCs/>
          <w:color w:val="008800"/>
          <w:lang w:val="en-GB"/>
        </w:rPr>
        <w:t>const</w:t>
      </w:r>
      <w:proofErr w:type="spellEnd"/>
      <w:r w:rsidRPr="00FA19DB">
        <w:rPr>
          <w:color w:val="333333"/>
          <w:lang w:val="en-GB"/>
        </w:rPr>
        <w:t xml:space="preserve"> VCNL4010* </w:t>
      </w:r>
      <w:proofErr w:type="spellStart"/>
      <w:r w:rsidRPr="00FA19DB">
        <w:rPr>
          <w:b/>
          <w:bCs/>
          <w:color w:val="008800"/>
          <w:lang w:val="en-GB"/>
        </w:rPr>
        <w:t>const</w:t>
      </w:r>
      <w:proofErr w:type="spellEnd"/>
      <w:r w:rsidRPr="00FA19DB">
        <w:rPr>
          <w:color w:val="333333"/>
          <w:lang w:val="en-GB"/>
        </w:rPr>
        <w:t xml:space="preserve"> self){</w:t>
      </w:r>
    </w:p>
    <w:p w14:paraId="115341EA" w14:textId="77777777" w:rsidR="00FA19DB" w:rsidRDefault="00FA19DB" w:rsidP="00FA19DB">
      <w:pPr>
        <w:pStyle w:val="HTML-voorafopgemaakt"/>
        <w:spacing w:line="244" w:lineRule="atLeast"/>
        <w:rPr>
          <w:color w:val="333333"/>
        </w:rPr>
      </w:pPr>
      <w:r w:rsidRPr="00FA19DB">
        <w:rPr>
          <w:color w:val="333333"/>
          <w:lang w:val="en-GB"/>
        </w:rPr>
        <w:tab/>
      </w:r>
      <w:r>
        <w:rPr>
          <w:b/>
          <w:bCs/>
          <w:color w:val="333399"/>
        </w:rPr>
        <w:t>uint8_t</w:t>
      </w:r>
      <w:r>
        <w:rPr>
          <w:color w:val="333333"/>
        </w:rPr>
        <w:t xml:space="preserve"> </w:t>
      </w:r>
      <w:proofErr w:type="spellStart"/>
      <w:r>
        <w:rPr>
          <w:color w:val="333333"/>
        </w:rPr>
        <w:t>buf</w:t>
      </w:r>
      <w:proofErr w:type="spellEnd"/>
      <w:r>
        <w:rPr>
          <w:color w:val="333333"/>
        </w:rPr>
        <w:t>[</w:t>
      </w:r>
      <w:r>
        <w:rPr>
          <w:b/>
          <w:bCs/>
          <w:color w:val="0000DD"/>
        </w:rPr>
        <w:t>2</w:t>
      </w:r>
      <w:r>
        <w:rPr>
          <w:color w:val="333333"/>
        </w:rPr>
        <w:t>];</w:t>
      </w:r>
    </w:p>
    <w:p w14:paraId="42145652" w14:textId="77777777" w:rsidR="00FA19DB" w:rsidRDefault="00FA19DB" w:rsidP="00FA19DB">
      <w:pPr>
        <w:pStyle w:val="HTML-voorafopgemaakt"/>
        <w:spacing w:line="244" w:lineRule="atLeast"/>
        <w:rPr>
          <w:color w:val="333333"/>
        </w:rPr>
      </w:pPr>
      <w:r>
        <w:rPr>
          <w:color w:val="333333"/>
        </w:rPr>
        <w:tab/>
      </w:r>
      <w:r>
        <w:rPr>
          <w:b/>
          <w:bCs/>
          <w:color w:val="333399"/>
        </w:rPr>
        <w:t>uint16_t</w:t>
      </w:r>
      <w:r>
        <w:rPr>
          <w:color w:val="333333"/>
        </w:rPr>
        <w:t xml:space="preserve"> val = </w:t>
      </w:r>
      <w:r>
        <w:rPr>
          <w:b/>
          <w:bCs/>
          <w:color w:val="0000DD"/>
        </w:rPr>
        <w:t>0</w:t>
      </w:r>
      <w:r>
        <w:rPr>
          <w:color w:val="333333"/>
        </w:rPr>
        <w:t>;</w:t>
      </w:r>
    </w:p>
    <w:p w14:paraId="214056FE" w14:textId="77777777" w:rsidR="00FA19DB" w:rsidRPr="00FA19DB" w:rsidRDefault="00FA19DB" w:rsidP="00FA19DB">
      <w:pPr>
        <w:pStyle w:val="HTML-voorafopgemaakt"/>
        <w:spacing w:line="244" w:lineRule="atLeast"/>
        <w:rPr>
          <w:color w:val="333333"/>
          <w:lang w:val="en-GB"/>
        </w:rPr>
      </w:pPr>
      <w:r>
        <w:rPr>
          <w:color w:val="333333"/>
        </w:rPr>
        <w:tab/>
      </w:r>
      <w:proofErr w:type="spellStart"/>
      <w:r w:rsidRPr="00FA19DB">
        <w:rPr>
          <w:color w:val="333333"/>
          <w:lang w:val="en-GB"/>
        </w:rPr>
        <w:t>HAL_StatusTypeDef</w:t>
      </w:r>
      <w:proofErr w:type="spellEnd"/>
      <w:r w:rsidRPr="00FA19DB">
        <w:rPr>
          <w:color w:val="333333"/>
          <w:lang w:val="en-GB"/>
        </w:rPr>
        <w:t xml:space="preserve"> </w:t>
      </w:r>
      <w:proofErr w:type="spellStart"/>
      <w:r w:rsidRPr="00FA19DB">
        <w:rPr>
          <w:color w:val="333333"/>
          <w:lang w:val="en-GB"/>
        </w:rPr>
        <w:t>retFunc</w:t>
      </w:r>
      <w:proofErr w:type="spellEnd"/>
      <w:r w:rsidRPr="00FA19DB">
        <w:rPr>
          <w:color w:val="333333"/>
          <w:lang w:val="en-GB"/>
        </w:rPr>
        <w:t>;</w:t>
      </w:r>
    </w:p>
    <w:p w14:paraId="3C560186" w14:textId="77777777" w:rsidR="00FA19DB" w:rsidRPr="00FA19DB" w:rsidRDefault="00FA19DB" w:rsidP="00FA19DB">
      <w:pPr>
        <w:pStyle w:val="HTML-voorafopgemaakt"/>
        <w:spacing w:line="244" w:lineRule="atLeast"/>
        <w:rPr>
          <w:color w:val="333333"/>
          <w:lang w:val="en-GB"/>
        </w:rPr>
      </w:pPr>
    </w:p>
    <w:p w14:paraId="4A8554CF" w14:textId="77777777" w:rsidR="00FA19DB" w:rsidRPr="00FA19DB" w:rsidRDefault="00FA19DB" w:rsidP="00FA19DB">
      <w:pPr>
        <w:pStyle w:val="HTML-voorafopgemaakt"/>
        <w:spacing w:line="244" w:lineRule="atLeast"/>
        <w:rPr>
          <w:color w:val="333333"/>
          <w:lang w:val="en-GB"/>
        </w:rPr>
      </w:pPr>
      <w:r w:rsidRPr="00FA19DB">
        <w:rPr>
          <w:color w:val="333333"/>
          <w:lang w:val="en-GB"/>
        </w:rPr>
        <w:tab/>
      </w:r>
      <w:proofErr w:type="spellStart"/>
      <w:r w:rsidRPr="00FA19DB">
        <w:rPr>
          <w:color w:val="333333"/>
          <w:lang w:val="en-GB"/>
        </w:rPr>
        <w:t>retFunc</w:t>
      </w:r>
      <w:proofErr w:type="spellEnd"/>
      <w:r w:rsidRPr="00FA19DB">
        <w:rPr>
          <w:color w:val="333333"/>
          <w:lang w:val="en-GB"/>
        </w:rPr>
        <w:t xml:space="preserve"> = i2c_Receive(self-&gt;bus, self-&gt;</w:t>
      </w:r>
      <w:proofErr w:type="spellStart"/>
      <w:r w:rsidRPr="00FA19DB">
        <w:rPr>
          <w:color w:val="333333"/>
          <w:lang w:val="en-GB"/>
        </w:rPr>
        <w:t>base_addr</w:t>
      </w:r>
      <w:proofErr w:type="spellEnd"/>
      <w:r w:rsidRPr="00FA19DB">
        <w:rPr>
          <w:color w:val="333333"/>
          <w:lang w:val="en-GB"/>
        </w:rPr>
        <w:t xml:space="preserve">, VCNL4010_PROXY_REG, </w:t>
      </w:r>
      <w:r w:rsidRPr="00FA19DB">
        <w:rPr>
          <w:b/>
          <w:bCs/>
          <w:color w:val="0000DD"/>
          <w:lang w:val="en-GB"/>
        </w:rPr>
        <w:t>1</w:t>
      </w:r>
      <w:r w:rsidRPr="00FA19DB">
        <w:rPr>
          <w:color w:val="333333"/>
          <w:lang w:val="en-GB"/>
        </w:rPr>
        <w:t xml:space="preserve">, </w:t>
      </w:r>
      <w:proofErr w:type="spellStart"/>
      <w:r w:rsidRPr="00FA19DB">
        <w:rPr>
          <w:color w:val="333333"/>
          <w:lang w:val="en-GB"/>
        </w:rPr>
        <w:t>buf</w:t>
      </w:r>
      <w:proofErr w:type="spellEnd"/>
      <w:r w:rsidRPr="00FA19DB">
        <w:rPr>
          <w:color w:val="333333"/>
          <w:lang w:val="en-GB"/>
        </w:rPr>
        <w:t xml:space="preserve">, </w:t>
      </w:r>
      <w:proofErr w:type="spellStart"/>
      <w:r w:rsidRPr="00FA19DB">
        <w:rPr>
          <w:b/>
          <w:bCs/>
          <w:color w:val="008800"/>
          <w:lang w:val="en-GB"/>
        </w:rPr>
        <w:t>sizeof</w:t>
      </w:r>
      <w:proofErr w:type="spellEnd"/>
      <w:r w:rsidRPr="00FA19DB">
        <w:rPr>
          <w:color w:val="333333"/>
          <w:lang w:val="en-GB"/>
        </w:rPr>
        <w:t>(</w:t>
      </w:r>
      <w:proofErr w:type="spellStart"/>
      <w:r w:rsidRPr="00FA19DB">
        <w:rPr>
          <w:color w:val="333333"/>
          <w:lang w:val="en-GB"/>
        </w:rPr>
        <w:t>buf</w:t>
      </w:r>
      <w:proofErr w:type="spellEnd"/>
      <w:r w:rsidRPr="00FA19DB">
        <w:rPr>
          <w:color w:val="333333"/>
          <w:lang w:val="en-GB"/>
        </w:rPr>
        <w:t>));</w:t>
      </w:r>
    </w:p>
    <w:p w14:paraId="78136EF3" w14:textId="77777777" w:rsidR="00FA19DB" w:rsidRPr="00FA19DB" w:rsidRDefault="00FA19DB" w:rsidP="00FA19DB">
      <w:pPr>
        <w:pStyle w:val="HTML-voorafopgemaakt"/>
        <w:spacing w:line="244" w:lineRule="atLeast"/>
        <w:rPr>
          <w:color w:val="333333"/>
          <w:lang w:val="en-GB"/>
        </w:rPr>
      </w:pPr>
      <w:r w:rsidRPr="00FA19DB">
        <w:rPr>
          <w:color w:val="333333"/>
          <w:lang w:val="en-GB"/>
        </w:rPr>
        <w:tab/>
      </w:r>
      <w:r w:rsidRPr="00FA19DB">
        <w:rPr>
          <w:b/>
          <w:bCs/>
          <w:color w:val="008800"/>
          <w:lang w:val="en-GB"/>
        </w:rPr>
        <w:t>if</w:t>
      </w:r>
      <w:r w:rsidRPr="00FA19DB">
        <w:rPr>
          <w:color w:val="333333"/>
          <w:lang w:val="en-GB"/>
        </w:rPr>
        <w:t xml:space="preserve"> (</w:t>
      </w:r>
      <w:proofErr w:type="spellStart"/>
      <w:r w:rsidRPr="00FA19DB">
        <w:rPr>
          <w:color w:val="333333"/>
          <w:lang w:val="en-GB"/>
        </w:rPr>
        <w:t>retFunc</w:t>
      </w:r>
      <w:proofErr w:type="spellEnd"/>
      <w:r w:rsidRPr="00FA19DB">
        <w:rPr>
          <w:color w:val="333333"/>
          <w:lang w:val="en-GB"/>
        </w:rPr>
        <w:t xml:space="preserve"> != HAL_OK){</w:t>
      </w:r>
    </w:p>
    <w:p w14:paraId="1C9453BF" w14:textId="77777777" w:rsidR="00FA19DB" w:rsidRPr="00FA19DB" w:rsidRDefault="00FA19DB" w:rsidP="00FA19DB">
      <w:pPr>
        <w:pStyle w:val="HTML-voorafopgemaakt"/>
        <w:spacing w:line="244" w:lineRule="atLeast"/>
        <w:rPr>
          <w:color w:val="333333"/>
          <w:lang w:val="en-GB"/>
        </w:rPr>
      </w:pPr>
      <w:r w:rsidRPr="00FA19DB">
        <w:rPr>
          <w:color w:val="333333"/>
          <w:lang w:val="en-GB"/>
        </w:rPr>
        <w:tab/>
      </w:r>
      <w:r w:rsidRPr="00FA19DB">
        <w:rPr>
          <w:color w:val="333333"/>
          <w:lang w:val="en-GB"/>
        </w:rPr>
        <w:tab/>
      </w:r>
      <w:proofErr w:type="spellStart"/>
      <w:r w:rsidRPr="00FA19DB">
        <w:rPr>
          <w:color w:val="333333"/>
          <w:lang w:val="en-GB"/>
        </w:rPr>
        <w:t>val</w:t>
      </w:r>
      <w:proofErr w:type="spellEnd"/>
      <w:r w:rsidRPr="00FA19DB">
        <w:rPr>
          <w:color w:val="333333"/>
          <w:lang w:val="en-GB"/>
        </w:rPr>
        <w:t xml:space="preserve"> = </w:t>
      </w:r>
      <w:r w:rsidRPr="00FA19DB">
        <w:rPr>
          <w:b/>
          <w:bCs/>
          <w:color w:val="0000DD"/>
          <w:lang w:val="en-GB"/>
        </w:rPr>
        <w:t>0</w:t>
      </w:r>
      <w:r w:rsidRPr="00FA19DB">
        <w:rPr>
          <w:color w:val="333333"/>
          <w:lang w:val="en-GB"/>
        </w:rPr>
        <w:t>;</w:t>
      </w:r>
    </w:p>
    <w:p w14:paraId="015D766B" w14:textId="77777777" w:rsidR="00FA19DB" w:rsidRPr="00FA19DB" w:rsidRDefault="00FA19DB" w:rsidP="00FA19DB">
      <w:pPr>
        <w:pStyle w:val="HTML-voorafopgemaakt"/>
        <w:spacing w:line="244" w:lineRule="atLeast"/>
        <w:rPr>
          <w:color w:val="333333"/>
          <w:lang w:val="en-GB"/>
        </w:rPr>
      </w:pPr>
      <w:r w:rsidRPr="00FA19DB">
        <w:rPr>
          <w:color w:val="333333"/>
          <w:lang w:val="en-GB"/>
        </w:rPr>
        <w:tab/>
        <w:t xml:space="preserve">} </w:t>
      </w:r>
      <w:r w:rsidRPr="00FA19DB">
        <w:rPr>
          <w:b/>
          <w:bCs/>
          <w:color w:val="008800"/>
          <w:lang w:val="en-GB"/>
        </w:rPr>
        <w:t>else</w:t>
      </w:r>
      <w:r w:rsidRPr="00FA19DB">
        <w:rPr>
          <w:color w:val="333333"/>
          <w:lang w:val="en-GB"/>
        </w:rPr>
        <w:t xml:space="preserve"> {</w:t>
      </w:r>
    </w:p>
    <w:p w14:paraId="7994AAE7" w14:textId="77777777" w:rsidR="00FA19DB" w:rsidRPr="00FA19DB" w:rsidRDefault="00FA19DB" w:rsidP="00FA19DB">
      <w:pPr>
        <w:pStyle w:val="HTML-voorafopgemaakt"/>
        <w:spacing w:line="244" w:lineRule="atLeast"/>
        <w:rPr>
          <w:color w:val="333333"/>
          <w:lang w:val="en-GB"/>
        </w:rPr>
      </w:pPr>
      <w:r w:rsidRPr="00FA19DB">
        <w:rPr>
          <w:color w:val="333333"/>
          <w:lang w:val="en-GB"/>
        </w:rPr>
        <w:tab/>
      </w:r>
      <w:r w:rsidRPr="00FA19DB">
        <w:rPr>
          <w:color w:val="333333"/>
          <w:lang w:val="en-GB"/>
        </w:rPr>
        <w:tab/>
      </w:r>
      <w:proofErr w:type="spellStart"/>
      <w:r w:rsidRPr="00FA19DB">
        <w:rPr>
          <w:color w:val="333333"/>
          <w:lang w:val="en-GB"/>
        </w:rPr>
        <w:t>val</w:t>
      </w:r>
      <w:proofErr w:type="spellEnd"/>
      <w:r w:rsidRPr="00FA19DB">
        <w:rPr>
          <w:color w:val="333333"/>
          <w:lang w:val="en-GB"/>
        </w:rPr>
        <w:t xml:space="preserve"> = ((</w:t>
      </w:r>
      <w:r w:rsidRPr="00FA19DB">
        <w:rPr>
          <w:b/>
          <w:bCs/>
          <w:color w:val="333399"/>
          <w:lang w:val="en-GB"/>
        </w:rPr>
        <w:t>uint16_t</w:t>
      </w:r>
      <w:r w:rsidRPr="00FA19DB">
        <w:rPr>
          <w:color w:val="333333"/>
          <w:lang w:val="en-GB"/>
        </w:rPr>
        <w:t>)</w:t>
      </w:r>
      <w:proofErr w:type="spellStart"/>
      <w:r w:rsidRPr="00FA19DB">
        <w:rPr>
          <w:color w:val="333333"/>
          <w:lang w:val="en-GB"/>
        </w:rPr>
        <w:t>buf</w:t>
      </w:r>
      <w:proofErr w:type="spellEnd"/>
      <w:r w:rsidRPr="00FA19DB">
        <w:rPr>
          <w:color w:val="333333"/>
          <w:lang w:val="en-GB"/>
        </w:rPr>
        <w:t>[</w:t>
      </w:r>
      <w:r w:rsidRPr="00FA19DB">
        <w:rPr>
          <w:b/>
          <w:bCs/>
          <w:color w:val="0000DD"/>
          <w:lang w:val="en-GB"/>
        </w:rPr>
        <w:t>0</w:t>
      </w:r>
      <w:r w:rsidRPr="00FA19DB">
        <w:rPr>
          <w:color w:val="333333"/>
          <w:lang w:val="en-GB"/>
        </w:rPr>
        <w:t>]&lt;&lt;</w:t>
      </w:r>
      <w:r w:rsidRPr="00FA19DB">
        <w:rPr>
          <w:b/>
          <w:bCs/>
          <w:color w:val="0000DD"/>
          <w:lang w:val="en-GB"/>
        </w:rPr>
        <w:t>8</w:t>
      </w:r>
      <w:r w:rsidRPr="00FA19DB">
        <w:rPr>
          <w:color w:val="333333"/>
          <w:lang w:val="en-GB"/>
        </w:rPr>
        <w:t xml:space="preserve">) | </w:t>
      </w:r>
      <w:proofErr w:type="spellStart"/>
      <w:r w:rsidRPr="00FA19DB">
        <w:rPr>
          <w:color w:val="333333"/>
          <w:lang w:val="en-GB"/>
        </w:rPr>
        <w:t>buf</w:t>
      </w:r>
      <w:proofErr w:type="spellEnd"/>
      <w:r w:rsidRPr="00FA19DB">
        <w:rPr>
          <w:color w:val="333333"/>
          <w:lang w:val="en-GB"/>
        </w:rPr>
        <w:t>[</w:t>
      </w:r>
      <w:r w:rsidRPr="00FA19DB">
        <w:rPr>
          <w:b/>
          <w:bCs/>
          <w:color w:val="0000DD"/>
          <w:lang w:val="en-GB"/>
        </w:rPr>
        <w:t>1</w:t>
      </w:r>
      <w:r w:rsidRPr="00FA19DB">
        <w:rPr>
          <w:color w:val="333333"/>
          <w:lang w:val="en-GB"/>
        </w:rPr>
        <w:t>];</w:t>
      </w:r>
    </w:p>
    <w:p w14:paraId="576D5D6C" w14:textId="77777777" w:rsidR="00FA19DB" w:rsidRPr="00FA19DB" w:rsidRDefault="00FA19DB" w:rsidP="00FA19DB">
      <w:pPr>
        <w:pStyle w:val="HTML-voorafopgemaakt"/>
        <w:spacing w:line="244" w:lineRule="atLeast"/>
        <w:rPr>
          <w:color w:val="333333"/>
          <w:lang w:val="en-GB"/>
        </w:rPr>
      </w:pPr>
      <w:r w:rsidRPr="00FA19DB">
        <w:rPr>
          <w:color w:val="333333"/>
          <w:lang w:val="en-GB"/>
        </w:rPr>
        <w:tab/>
        <w:t>}</w:t>
      </w:r>
    </w:p>
    <w:p w14:paraId="19A5E735" w14:textId="77777777" w:rsidR="00FA19DB" w:rsidRPr="00FA19DB" w:rsidRDefault="00FA19DB" w:rsidP="00FA19DB">
      <w:pPr>
        <w:pStyle w:val="HTML-voorafopgemaakt"/>
        <w:spacing w:line="244" w:lineRule="atLeast"/>
        <w:rPr>
          <w:color w:val="333333"/>
          <w:lang w:val="en-GB"/>
        </w:rPr>
      </w:pPr>
      <w:r w:rsidRPr="00FA19DB">
        <w:rPr>
          <w:color w:val="333333"/>
          <w:lang w:val="en-GB"/>
        </w:rPr>
        <w:tab/>
      </w:r>
      <w:r w:rsidRPr="00FA19DB">
        <w:rPr>
          <w:b/>
          <w:bCs/>
          <w:color w:val="008800"/>
          <w:lang w:val="en-GB"/>
        </w:rPr>
        <w:t>return</w:t>
      </w:r>
      <w:r w:rsidRPr="00FA19DB">
        <w:rPr>
          <w:color w:val="333333"/>
          <w:lang w:val="en-GB"/>
        </w:rPr>
        <w:t xml:space="preserve"> </w:t>
      </w:r>
      <w:proofErr w:type="spellStart"/>
      <w:r w:rsidRPr="00FA19DB">
        <w:rPr>
          <w:color w:val="333333"/>
          <w:lang w:val="en-GB"/>
        </w:rPr>
        <w:t>val</w:t>
      </w:r>
      <w:proofErr w:type="spellEnd"/>
      <w:r w:rsidRPr="00FA19DB">
        <w:rPr>
          <w:color w:val="333333"/>
          <w:lang w:val="en-GB"/>
        </w:rPr>
        <w:t>;</w:t>
      </w:r>
    </w:p>
    <w:p w14:paraId="0CA3901C" w14:textId="77777777" w:rsidR="00FA19DB" w:rsidRPr="00FA19DB" w:rsidRDefault="00FA19DB" w:rsidP="00FA19DB">
      <w:pPr>
        <w:pStyle w:val="HTML-voorafopgemaakt"/>
        <w:spacing w:line="244" w:lineRule="atLeast"/>
        <w:rPr>
          <w:color w:val="333333"/>
          <w:lang w:val="en-GB"/>
        </w:rPr>
      </w:pPr>
      <w:r w:rsidRPr="00FA19DB">
        <w:rPr>
          <w:color w:val="333333"/>
          <w:lang w:val="en-GB"/>
        </w:rPr>
        <w:t>}</w:t>
      </w:r>
    </w:p>
    <w:p w14:paraId="79DC29F5" w14:textId="77777777" w:rsidR="00FA19DB" w:rsidRPr="00FA19DB" w:rsidRDefault="00FA19DB" w:rsidP="00FA19DB">
      <w:pPr>
        <w:pStyle w:val="HTML-voorafopgemaakt"/>
        <w:spacing w:line="244" w:lineRule="atLeast"/>
        <w:rPr>
          <w:color w:val="333333"/>
          <w:lang w:val="en-GB"/>
        </w:rPr>
      </w:pPr>
    </w:p>
    <w:p w14:paraId="0E428728" w14:textId="77777777" w:rsidR="00FA19DB" w:rsidRPr="00FA19DB" w:rsidRDefault="00FA19DB" w:rsidP="00FA19DB">
      <w:pPr>
        <w:pStyle w:val="HTML-voorafopgemaakt"/>
        <w:spacing w:line="244" w:lineRule="atLeast"/>
        <w:rPr>
          <w:color w:val="333333"/>
          <w:lang w:val="en-GB"/>
        </w:rPr>
      </w:pPr>
      <w:r w:rsidRPr="00FA19DB">
        <w:rPr>
          <w:color w:val="333333"/>
          <w:lang w:val="en-GB"/>
        </w:rPr>
        <w:t xml:space="preserve">VCNL4010 </w:t>
      </w:r>
      <w:r w:rsidRPr="00FA19DB">
        <w:rPr>
          <w:b/>
          <w:bCs/>
          <w:color w:val="0066BB"/>
          <w:lang w:val="en-GB"/>
        </w:rPr>
        <w:t>VCNL4010_Create</w:t>
      </w:r>
      <w:r w:rsidRPr="00FA19DB">
        <w:rPr>
          <w:color w:val="333333"/>
          <w:lang w:val="en-GB"/>
        </w:rPr>
        <w:t>(</w:t>
      </w:r>
      <w:r w:rsidRPr="00FA19DB">
        <w:rPr>
          <w:b/>
          <w:bCs/>
          <w:color w:val="333399"/>
          <w:lang w:val="en-GB"/>
        </w:rPr>
        <w:t>uint8_t</w:t>
      </w:r>
      <w:r w:rsidRPr="00FA19DB">
        <w:rPr>
          <w:color w:val="333333"/>
          <w:lang w:val="en-GB"/>
        </w:rPr>
        <w:t xml:space="preserve"> </w:t>
      </w:r>
      <w:proofErr w:type="spellStart"/>
      <w:r w:rsidRPr="00FA19DB">
        <w:rPr>
          <w:color w:val="333333"/>
          <w:lang w:val="en-GB"/>
        </w:rPr>
        <w:t>addr</w:t>
      </w:r>
      <w:proofErr w:type="spellEnd"/>
      <w:r w:rsidRPr="00FA19DB">
        <w:rPr>
          <w:color w:val="333333"/>
          <w:lang w:val="en-GB"/>
        </w:rPr>
        <w:t xml:space="preserve">, I2C_HandleTypeDef* </w:t>
      </w:r>
      <w:proofErr w:type="spellStart"/>
      <w:r w:rsidRPr="00FA19DB">
        <w:rPr>
          <w:color w:val="333333"/>
          <w:lang w:val="en-GB"/>
        </w:rPr>
        <w:t>inBus</w:t>
      </w:r>
      <w:proofErr w:type="spellEnd"/>
      <w:r w:rsidRPr="00FA19DB">
        <w:rPr>
          <w:color w:val="333333"/>
          <w:lang w:val="en-GB"/>
        </w:rPr>
        <w:t>){</w:t>
      </w:r>
    </w:p>
    <w:p w14:paraId="2947B36B" w14:textId="77777777" w:rsidR="00FA19DB" w:rsidRPr="00FA19DB" w:rsidRDefault="00FA19DB" w:rsidP="00FA19DB">
      <w:pPr>
        <w:pStyle w:val="HTML-voorafopgemaakt"/>
        <w:spacing w:line="244" w:lineRule="atLeast"/>
        <w:rPr>
          <w:color w:val="333333"/>
          <w:lang w:val="en-GB"/>
        </w:rPr>
      </w:pPr>
      <w:r w:rsidRPr="00FA19DB">
        <w:rPr>
          <w:color w:val="333333"/>
          <w:lang w:val="en-GB"/>
        </w:rPr>
        <w:tab/>
        <w:t xml:space="preserve">VCNL4010 create = { </w:t>
      </w:r>
      <w:proofErr w:type="spellStart"/>
      <w:r w:rsidRPr="00FA19DB">
        <w:rPr>
          <w:color w:val="333333"/>
          <w:lang w:val="en-GB"/>
        </w:rPr>
        <w:t>addr</w:t>
      </w:r>
      <w:proofErr w:type="spellEnd"/>
      <w:r w:rsidRPr="00FA19DB">
        <w:rPr>
          <w:color w:val="333333"/>
          <w:lang w:val="en-GB"/>
        </w:rPr>
        <w:t xml:space="preserve">, </w:t>
      </w:r>
      <w:proofErr w:type="spellStart"/>
      <w:r w:rsidRPr="00FA19DB">
        <w:rPr>
          <w:color w:val="333333"/>
          <w:lang w:val="en-GB"/>
        </w:rPr>
        <w:t>inBus</w:t>
      </w:r>
      <w:proofErr w:type="spellEnd"/>
      <w:r w:rsidRPr="00FA19DB">
        <w:rPr>
          <w:color w:val="333333"/>
          <w:lang w:val="en-GB"/>
        </w:rPr>
        <w:t>};</w:t>
      </w:r>
    </w:p>
    <w:p w14:paraId="3EBAD7F4" w14:textId="77777777" w:rsidR="00FA19DB" w:rsidRPr="00FA19DB" w:rsidRDefault="00FA19DB" w:rsidP="00FA19DB">
      <w:pPr>
        <w:pStyle w:val="HTML-voorafopgemaakt"/>
        <w:spacing w:line="244" w:lineRule="atLeast"/>
        <w:rPr>
          <w:color w:val="333333"/>
          <w:lang w:val="en-GB"/>
        </w:rPr>
      </w:pPr>
      <w:r w:rsidRPr="00FA19DB">
        <w:rPr>
          <w:color w:val="333333"/>
          <w:lang w:val="en-GB"/>
        </w:rPr>
        <w:tab/>
      </w:r>
      <w:r w:rsidRPr="00FA19DB">
        <w:rPr>
          <w:b/>
          <w:bCs/>
          <w:color w:val="008800"/>
          <w:lang w:val="en-GB"/>
        </w:rPr>
        <w:t>return</w:t>
      </w:r>
      <w:r w:rsidRPr="00FA19DB">
        <w:rPr>
          <w:color w:val="333333"/>
          <w:lang w:val="en-GB"/>
        </w:rPr>
        <w:t xml:space="preserve"> create;</w:t>
      </w:r>
    </w:p>
    <w:p w14:paraId="20FB7B71" w14:textId="77777777" w:rsidR="00FA19DB" w:rsidRDefault="00FA19DB" w:rsidP="00FA19DB">
      <w:pPr>
        <w:pStyle w:val="HTML-voorafopgemaakt"/>
        <w:spacing w:line="244" w:lineRule="atLeast"/>
        <w:rPr>
          <w:color w:val="333333"/>
        </w:rPr>
      </w:pPr>
      <w:r>
        <w:rPr>
          <w:color w:val="333333"/>
        </w:rPr>
        <w:t>}</w:t>
      </w:r>
    </w:p>
    <w:p w14:paraId="548BE7D0" w14:textId="3E913CB6" w:rsidR="008B3A76" w:rsidRDefault="008B3A76">
      <w:pPr>
        <w:widowControl/>
        <w:spacing w:line="240" w:lineRule="auto"/>
      </w:pPr>
      <w:r>
        <w:br w:type="page"/>
      </w:r>
    </w:p>
    <w:p w14:paraId="60619948" w14:textId="7EBFBE85" w:rsidR="00E32737" w:rsidRDefault="00E32737" w:rsidP="00341B9E">
      <w:pPr>
        <w:pStyle w:val="Kop2"/>
        <w:numPr>
          <w:ilvl w:val="0"/>
          <w:numId w:val="21"/>
        </w:numPr>
      </w:pPr>
      <w:bookmarkStart w:id="221" w:name="_Toc105527414"/>
      <w:r>
        <w:lastRenderedPageBreak/>
        <w:t>Code UART module</w:t>
      </w:r>
      <w:bookmarkEnd w:id="221"/>
    </w:p>
    <w:p w14:paraId="1CFCFDAA" w14:textId="6DAD4CAA" w:rsidR="00E32737" w:rsidRPr="00184352" w:rsidRDefault="00855F57" w:rsidP="00E32737">
      <w:pPr>
        <w:rPr>
          <w:b/>
          <w:bCs/>
        </w:rPr>
      </w:pPr>
      <w:proofErr w:type="spellStart"/>
      <w:r>
        <w:rPr>
          <w:b/>
          <w:bCs/>
        </w:rPr>
        <w:t>UART</w:t>
      </w:r>
      <w:r w:rsidR="00184352">
        <w:rPr>
          <w:b/>
          <w:bCs/>
        </w:rPr>
        <w:t>_controller.c</w:t>
      </w:r>
      <w:proofErr w:type="spellEnd"/>
    </w:p>
    <w:p w14:paraId="07276A51" w14:textId="77777777" w:rsidR="00E32737" w:rsidRPr="00E32737" w:rsidRDefault="00E32737" w:rsidP="00E32737">
      <w:pPr>
        <w:pStyle w:val="HTML-voorafopgemaakt"/>
        <w:spacing w:line="244" w:lineRule="atLeast"/>
        <w:rPr>
          <w:color w:val="333333"/>
          <w:lang w:val="en-GB"/>
        </w:rPr>
      </w:pPr>
      <w:r w:rsidRPr="00E32737">
        <w:rPr>
          <w:color w:val="888888"/>
          <w:lang w:val="en-GB"/>
        </w:rPr>
        <w:t>/*</w:t>
      </w:r>
    </w:p>
    <w:p w14:paraId="0E2666D7" w14:textId="77CA07ED" w:rsidR="00E32737" w:rsidRPr="00E32737" w:rsidRDefault="00E32737" w:rsidP="00E32737">
      <w:pPr>
        <w:pStyle w:val="HTML-voorafopgemaakt"/>
        <w:spacing w:line="244" w:lineRule="atLeast"/>
        <w:rPr>
          <w:color w:val="333333"/>
          <w:lang w:val="en-GB"/>
        </w:rPr>
      </w:pPr>
      <w:r w:rsidRPr="00E32737">
        <w:rPr>
          <w:color w:val="888888"/>
          <w:lang w:val="en-GB"/>
        </w:rPr>
        <w:t xml:space="preserve"> * </w:t>
      </w:r>
      <w:proofErr w:type="spellStart"/>
      <w:r w:rsidR="00855F57">
        <w:rPr>
          <w:color w:val="888888"/>
          <w:lang w:val="en-GB"/>
        </w:rPr>
        <w:t>UART</w:t>
      </w:r>
      <w:r w:rsidRPr="00E32737">
        <w:rPr>
          <w:color w:val="888888"/>
          <w:lang w:val="en-GB"/>
        </w:rPr>
        <w:t>_controlller.c</w:t>
      </w:r>
      <w:proofErr w:type="spellEnd"/>
    </w:p>
    <w:p w14:paraId="72440F88" w14:textId="77777777" w:rsidR="00E32737" w:rsidRPr="00E32737" w:rsidRDefault="00E32737" w:rsidP="00E32737">
      <w:pPr>
        <w:pStyle w:val="HTML-voorafopgemaakt"/>
        <w:spacing w:line="244" w:lineRule="atLeast"/>
        <w:rPr>
          <w:color w:val="333333"/>
          <w:lang w:val="en-GB"/>
        </w:rPr>
      </w:pPr>
      <w:r w:rsidRPr="00E32737">
        <w:rPr>
          <w:color w:val="888888"/>
          <w:lang w:val="en-GB"/>
        </w:rPr>
        <w:t xml:space="preserve"> *</w:t>
      </w:r>
    </w:p>
    <w:p w14:paraId="3814D4E9" w14:textId="77777777" w:rsidR="00E32737" w:rsidRPr="00E32737" w:rsidRDefault="00E32737" w:rsidP="00E32737">
      <w:pPr>
        <w:pStyle w:val="HTML-voorafopgemaakt"/>
        <w:spacing w:line="244" w:lineRule="atLeast"/>
        <w:rPr>
          <w:color w:val="333333"/>
          <w:lang w:val="en-GB"/>
        </w:rPr>
      </w:pPr>
      <w:r w:rsidRPr="00E32737">
        <w:rPr>
          <w:color w:val="888888"/>
          <w:lang w:val="en-GB"/>
        </w:rPr>
        <w:t xml:space="preserve"> *  Created on: Apr 29, 2022</w:t>
      </w:r>
    </w:p>
    <w:p w14:paraId="1238B5E8" w14:textId="77777777" w:rsidR="00E32737" w:rsidRPr="00E32737" w:rsidRDefault="00E32737" w:rsidP="00E32737">
      <w:pPr>
        <w:pStyle w:val="HTML-voorafopgemaakt"/>
        <w:spacing w:line="244" w:lineRule="atLeast"/>
        <w:rPr>
          <w:color w:val="333333"/>
          <w:lang w:val="en-GB"/>
        </w:rPr>
      </w:pPr>
      <w:r w:rsidRPr="00E32737">
        <w:rPr>
          <w:color w:val="888888"/>
          <w:lang w:val="en-GB"/>
        </w:rPr>
        <w:t xml:space="preserve"> *      Author: Pascal</w:t>
      </w:r>
    </w:p>
    <w:p w14:paraId="24A72ECB" w14:textId="77777777" w:rsidR="00E32737" w:rsidRPr="00E32737" w:rsidRDefault="00E32737" w:rsidP="00E32737">
      <w:pPr>
        <w:pStyle w:val="HTML-voorafopgemaakt"/>
        <w:spacing w:line="244" w:lineRule="atLeast"/>
        <w:rPr>
          <w:color w:val="333333"/>
          <w:lang w:val="en-GB"/>
        </w:rPr>
      </w:pPr>
      <w:r w:rsidRPr="00E32737">
        <w:rPr>
          <w:color w:val="888888"/>
          <w:lang w:val="en-GB"/>
        </w:rPr>
        <w:t xml:space="preserve"> */</w:t>
      </w:r>
    </w:p>
    <w:p w14:paraId="3CBAED59" w14:textId="77777777" w:rsidR="00E32737" w:rsidRPr="00E32737" w:rsidRDefault="00E32737" w:rsidP="00E32737">
      <w:pPr>
        <w:pStyle w:val="HTML-voorafopgemaakt"/>
        <w:spacing w:line="244" w:lineRule="atLeast"/>
        <w:rPr>
          <w:color w:val="333333"/>
          <w:lang w:val="en-GB"/>
        </w:rPr>
      </w:pPr>
    </w:p>
    <w:p w14:paraId="6A3053BC" w14:textId="5862A0DF" w:rsidR="00E32737" w:rsidRPr="00E32737" w:rsidRDefault="00E32737" w:rsidP="00E32737">
      <w:pPr>
        <w:pStyle w:val="HTML-voorafopgemaakt"/>
        <w:spacing w:line="244" w:lineRule="atLeast"/>
        <w:rPr>
          <w:color w:val="333333"/>
          <w:lang w:val="en-GB"/>
        </w:rPr>
      </w:pPr>
      <w:r w:rsidRPr="00E32737">
        <w:rPr>
          <w:color w:val="557799"/>
          <w:lang w:val="en-GB"/>
        </w:rPr>
        <w:t>#include "</w:t>
      </w:r>
      <w:proofErr w:type="spellStart"/>
      <w:r w:rsidR="00855F57">
        <w:rPr>
          <w:color w:val="557799"/>
          <w:lang w:val="en-GB"/>
        </w:rPr>
        <w:t>UART</w:t>
      </w:r>
      <w:r w:rsidRPr="00E32737">
        <w:rPr>
          <w:color w:val="557799"/>
          <w:lang w:val="en-GB"/>
        </w:rPr>
        <w:t>_controller.h</w:t>
      </w:r>
      <w:proofErr w:type="spellEnd"/>
      <w:r w:rsidRPr="00E32737">
        <w:rPr>
          <w:color w:val="557799"/>
          <w:lang w:val="en-GB"/>
        </w:rPr>
        <w:t>"</w:t>
      </w:r>
    </w:p>
    <w:p w14:paraId="5B093C6C" w14:textId="77777777" w:rsidR="00E32737" w:rsidRPr="00E32737" w:rsidRDefault="00E32737" w:rsidP="00E32737">
      <w:pPr>
        <w:pStyle w:val="HTML-voorafopgemaakt"/>
        <w:spacing w:line="244" w:lineRule="atLeast"/>
        <w:rPr>
          <w:color w:val="333333"/>
          <w:lang w:val="en-GB"/>
        </w:rPr>
      </w:pPr>
    </w:p>
    <w:p w14:paraId="0C5FCF02" w14:textId="77777777" w:rsidR="00E32737" w:rsidRPr="00E32737" w:rsidRDefault="00E32737" w:rsidP="00E32737">
      <w:pPr>
        <w:pStyle w:val="HTML-voorafopgemaakt"/>
        <w:spacing w:line="244" w:lineRule="atLeast"/>
        <w:rPr>
          <w:color w:val="333333"/>
          <w:lang w:val="en-GB"/>
        </w:rPr>
      </w:pPr>
      <w:r w:rsidRPr="00E32737">
        <w:rPr>
          <w:b/>
          <w:bCs/>
          <w:color w:val="333399"/>
          <w:lang w:val="en-GB"/>
        </w:rPr>
        <w:t>uint8_t</w:t>
      </w:r>
      <w:r w:rsidRPr="00E32737">
        <w:rPr>
          <w:color w:val="333333"/>
          <w:lang w:val="en-GB"/>
        </w:rPr>
        <w:t xml:space="preserve">* </w:t>
      </w:r>
      <w:proofErr w:type="spellStart"/>
      <w:r w:rsidRPr="00E32737">
        <w:rPr>
          <w:color w:val="333333"/>
          <w:lang w:val="en-GB"/>
        </w:rPr>
        <w:t>rxdata</w:t>
      </w:r>
      <w:proofErr w:type="spellEnd"/>
      <w:r w:rsidRPr="00E32737">
        <w:rPr>
          <w:color w:val="333333"/>
          <w:lang w:val="en-GB"/>
        </w:rPr>
        <w:t>;</w:t>
      </w:r>
    </w:p>
    <w:p w14:paraId="41475EA6" w14:textId="77777777" w:rsidR="00E32737" w:rsidRPr="00E32737" w:rsidRDefault="00E32737" w:rsidP="00E32737">
      <w:pPr>
        <w:pStyle w:val="HTML-voorafopgemaakt"/>
        <w:spacing w:line="244" w:lineRule="atLeast"/>
        <w:rPr>
          <w:color w:val="333333"/>
          <w:lang w:val="en-GB"/>
        </w:rPr>
      </w:pPr>
    </w:p>
    <w:p w14:paraId="6A06DC8B" w14:textId="6E333B88" w:rsidR="00E32737" w:rsidRPr="00E32737" w:rsidRDefault="00E32737" w:rsidP="00E32737">
      <w:pPr>
        <w:pStyle w:val="HTML-voorafopgemaakt"/>
        <w:spacing w:line="244" w:lineRule="atLeast"/>
        <w:rPr>
          <w:color w:val="333333"/>
          <w:lang w:val="en-GB"/>
        </w:rPr>
      </w:pPr>
      <w:r w:rsidRPr="00E32737">
        <w:rPr>
          <w:b/>
          <w:bCs/>
          <w:color w:val="333399"/>
          <w:lang w:val="en-GB"/>
        </w:rPr>
        <w:t>void</w:t>
      </w:r>
      <w:r w:rsidRPr="00E32737">
        <w:rPr>
          <w:color w:val="333333"/>
          <w:lang w:val="en-GB"/>
        </w:rPr>
        <w:t xml:space="preserve"> </w:t>
      </w:r>
      <w:proofErr w:type="spellStart"/>
      <w:r w:rsidRPr="00E32737">
        <w:rPr>
          <w:b/>
          <w:bCs/>
          <w:color w:val="0066BB"/>
          <w:lang w:val="en-GB"/>
        </w:rPr>
        <w:t>Init_</w:t>
      </w:r>
      <w:r w:rsidR="00855F57">
        <w:rPr>
          <w:b/>
          <w:bCs/>
          <w:color w:val="0066BB"/>
          <w:lang w:val="en-GB"/>
        </w:rPr>
        <w:t>UART</w:t>
      </w:r>
      <w:r w:rsidRPr="00E32737">
        <w:rPr>
          <w:b/>
          <w:bCs/>
          <w:color w:val="0066BB"/>
          <w:lang w:val="en-GB"/>
        </w:rPr>
        <w:t>_controller</w:t>
      </w:r>
      <w:proofErr w:type="spellEnd"/>
      <w:r w:rsidRPr="00E32737">
        <w:rPr>
          <w:color w:val="333333"/>
          <w:lang w:val="en-GB"/>
        </w:rPr>
        <w:t>(</w:t>
      </w:r>
      <w:proofErr w:type="spellStart"/>
      <w:r w:rsidRPr="00E32737">
        <w:rPr>
          <w:color w:val="333333"/>
          <w:lang w:val="en-GB"/>
        </w:rPr>
        <w:t>UART_HandleTypeDef</w:t>
      </w:r>
      <w:proofErr w:type="spellEnd"/>
      <w:r w:rsidRPr="00E32737">
        <w:rPr>
          <w:color w:val="333333"/>
          <w:lang w:val="en-GB"/>
        </w:rPr>
        <w:t xml:space="preserve">* </w:t>
      </w:r>
      <w:proofErr w:type="spellStart"/>
      <w:r w:rsidRPr="00E32737">
        <w:rPr>
          <w:b/>
          <w:bCs/>
          <w:color w:val="008800"/>
          <w:lang w:val="en-GB"/>
        </w:rPr>
        <w:t>const</w:t>
      </w:r>
      <w:proofErr w:type="spellEnd"/>
      <w:r w:rsidRPr="00E32737">
        <w:rPr>
          <w:color w:val="333333"/>
          <w:lang w:val="en-GB"/>
        </w:rPr>
        <w:t xml:space="preserve"> </w:t>
      </w:r>
      <w:proofErr w:type="spellStart"/>
      <w:r w:rsidRPr="00E32737">
        <w:rPr>
          <w:color w:val="333333"/>
          <w:lang w:val="en-GB"/>
        </w:rPr>
        <w:t>RPIbus</w:t>
      </w:r>
      <w:proofErr w:type="spellEnd"/>
      <w:r w:rsidRPr="00E32737">
        <w:rPr>
          <w:color w:val="333333"/>
          <w:lang w:val="en-GB"/>
        </w:rPr>
        <w:t xml:space="preserve">, </w:t>
      </w:r>
      <w:r w:rsidRPr="00E32737">
        <w:rPr>
          <w:b/>
          <w:bCs/>
          <w:color w:val="333399"/>
          <w:lang w:val="en-GB"/>
        </w:rPr>
        <w:t>uint8_t</w:t>
      </w:r>
      <w:r w:rsidRPr="00E32737">
        <w:rPr>
          <w:color w:val="333333"/>
          <w:lang w:val="en-GB"/>
        </w:rPr>
        <w:t xml:space="preserve">* data, </w:t>
      </w:r>
      <w:r w:rsidRPr="00E32737">
        <w:rPr>
          <w:b/>
          <w:bCs/>
          <w:color w:val="333399"/>
          <w:lang w:val="en-GB"/>
        </w:rPr>
        <w:t>uint8_t</w:t>
      </w:r>
      <w:r w:rsidRPr="00E32737">
        <w:rPr>
          <w:color w:val="333333"/>
          <w:lang w:val="en-GB"/>
        </w:rPr>
        <w:t>* substate){</w:t>
      </w:r>
    </w:p>
    <w:p w14:paraId="2447C353" w14:textId="77777777" w:rsidR="00E32737" w:rsidRPr="00E32737" w:rsidRDefault="00E32737" w:rsidP="00E32737">
      <w:pPr>
        <w:pStyle w:val="HTML-voorafopgemaakt"/>
        <w:spacing w:line="244" w:lineRule="atLeast"/>
        <w:rPr>
          <w:color w:val="333333"/>
          <w:lang w:val="en-GB"/>
        </w:rPr>
      </w:pPr>
      <w:r w:rsidRPr="00E32737">
        <w:rPr>
          <w:color w:val="333333"/>
          <w:lang w:val="en-GB"/>
        </w:rPr>
        <w:tab/>
      </w:r>
      <w:proofErr w:type="spellStart"/>
      <w:r w:rsidRPr="00E32737">
        <w:rPr>
          <w:color w:val="333333"/>
          <w:lang w:val="en-GB"/>
        </w:rPr>
        <w:t>rxdata</w:t>
      </w:r>
      <w:proofErr w:type="spellEnd"/>
      <w:r w:rsidRPr="00E32737">
        <w:rPr>
          <w:color w:val="333333"/>
          <w:lang w:val="en-GB"/>
        </w:rPr>
        <w:t xml:space="preserve"> = data;</w:t>
      </w:r>
    </w:p>
    <w:p w14:paraId="239C7A98" w14:textId="77777777" w:rsidR="00E32737" w:rsidRPr="00E32737" w:rsidRDefault="00E32737" w:rsidP="00E32737">
      <w:pPr>
        <w:pStyle w:val="HTML-voorafopgemaakt"/>
        <w:spacing w:line="244" w:lineRule="atLeast"/>
        <w:rPr>
          <w:color w:val="333333"/>
          <w:lang w:val="en-GB"/>
        </w:rPr>
      </w:pPr>
      <w:r w:rsidRPr="00E32737">
        <w:rPr>
          <w:color w:val="333333"/>
          <w:lang w:val="en-GB"/>
        </w:rPr>
        <w:tab/>
      </w:r>
      <w:proofErr w:type="spellStart"/>
      <w:r w:rsidRPr="00E32737">
        <w:rPr>
          <w:color w:val="333333"/>
          <w:lang w:val="en-GB"/>
        </w:rPr>
        <w:t>HAL_UART_Receive_IT</w:t>
      </w:r>
      <w:proofErr w:type="spellEnd"/>
      <w:r w:rsidRPr="00E32737">
        <w:rPr>
          <w:color w:val="333333"/>
          <w:lang w:val="en-GB"/>
        </w:rPr>
        <w:t>(</w:t>
      </w:r>
      <w:proofErr w:type="spellStart"/>
      <w:r w:rsidRPr="00E32737">
        <w:rPr>
          <w:color w:val="333333"/>
          <w:lang w:val="en-GB"/>
        </w:rPr>
        <w:t>RPIbus</w:t>
      </w:r>
      <w:proofErr w:type="spellEnd"/>
      <w:r w:rsidRPr="00E32737">
        <w:rPr>
          <w:color w:val="333333"/>
          <w:lang w:val="en-GB"/>
        </w:rPr>
        <w:t xml:space="preserve">, </w:t>
      </w:r>
      <w:proofErr w:type="spellStart"/>
      <w:r w:rsidRPr="00E32737">
        <w:rPr>
          <w:color w:val="333333"/>
          <w:lang w:val="en-GB"/>
        </w:rPr>
        <w:t>rxdata</w:t>
      </w:r>
      <w:proofErr w:type="spellEnd"/>
      <w:r w:rsidRPr="00E32737">
        <w:rPr>
          <w:color w:val="333333"/>
          <w:lang w:val="en-GB"/>
        </w:rPr>
        <w:t xml:space="preserve">, </w:t>
      </w:r>
      <w:r w:rsidRPr="00E32737">
        <w:rPr>
          <w:b/>
          <w:bCs/>
          <w:color w:val="0000DD"/>
          <w:lang w:val="en-GB"/>
        </w:rPr>
        <w:t>3</w:t>
      </w:r>
      <w:r w:rsidRPr="00E32737">
        <w:rPr>
          <w:color w:val="333333"/>
          <w:lang w:val="en-GB"/>
        </w:rPr>
        <w:t>);</w:t>
      </w:r>
    </w:p>
    <w:p w14:paraId="4517CE31" w14:textId="77777777" w:rsidR="00E32737" w:rsidRPr="00E32737" w:rsidRDefault="00E32737" w:rsidP="00E32737">
      <w:pPr>
        <w:pStyle w:val="HTML-voorafopgemaakt"/>
        <w:spacing w:line="244" w:lineRule="atLeast"/>
        <w:rPr>
          <w:color w:val="333333"/>
          <w:lang w:val="en-GB"/>
        </w:rPr>
      </w:pPr>
      <w:r w:rsidRPr="00E32737">
        <w:rPr>
          <w:color w:val="333333"/>
          <w:lang w:val="en-GB"/>
        </w:rPr>
        <w:tab/>
      </w:r>
      <w:proofErr w:type="spellStart"/>
      <w:r w:rsidRPr="00E32737">
        <w:rPr>
          <w:color w:val="333333"/>
          <w:lang w:val="en-GB"/>
        </w:rPr>
        <w:t>srand</w:t>
      </w:r>
      <w:proofErr w:type="spellEnd"/>
      <w:r w:rsidRPr="00E32737">
        <w:rPr>
          <w:color w:val="333333"/>
          <w:lang w:val="en-GB"/>
        </w:rPr>
        <w:t>(</w:t>
      </w:r>
      <w:r w:rsidRPr="00E32737">
        <w:rPr>
          <w:b/>
          <w:bCs/>
          <w:color w:val="0000DD"/>
          <w:lang w:val="en-GB"/>
        </w:rPr>
        <w:t>10</w:t>
      </w:r>
      <w:r w:rsidRPr="00E32737">
        <w:rPr>
          <w:color w:val="333333"/>
          <w:lang w:val="en-GB"/>
        </w:rPr>
        <w:t>);</w:t>
      </w:r>
    </w:p>
    <w:p w14:paraId="3D4E17C0" w14:textId="77777777" w:rsidR="00E32737" w:rsidRPr="00E32737" w:rsidRDefault="00E32737" w:rsidP="00E32737">
      <w:pPr>
        <w:pStyle w:val="HTML-voorafopgemaakt"/>
        <w:spacing w:line="244" w:lineRule="atLeast"/>
        <w:rPr>
          <w:color w:val="333333"/>
          <w:lang w:val="en-GB"/>
        </w:rPr>
      </w:pPr>
      <w:r w:rsidRPr="00E32737">
        <w:rPr>
          <w:color w:val="333333"/>
          <w:lang w:val="en-GB"/>
        </w:rPr>
        <w:t>}</w:t>
      </w:r>
    </w:p>
    <w:p w14:paraId="77F1F471" w14:textId="77777777" w:rsidR="00E32737" w:rsidRPr="00E32737" w:rsidRDefault="00E32737" w:rsidP="00E32737">
      <w:pPr>
        <w:pStyle w:val="HTML-voorafopgemaakt"/>
        <w:spacing w:line="244" w:lineRule="atLeast"/>
        <w:rPr>
          <w:color w:val="333333"/>
          <w:lang w:val="en-GB"/>
        </w:rPr>
      </w:pPr>
    </w:p>
    <w:p w14:paraId="183B8F23" w14:textId="77777777" w:rsidR="00E32737" w:rsidRPr="00E32737" w:rsidRDefault="00E32737" w:rsidP="00E32737">
      <w:pPr>
        <w:pStyle w:val="HTML-voorafopgemaakt"/>
        <w:spacing w:line="244" w:lineRule="atLeast"/>
        <w:rPr>
          <w:color w:val="333333"/>
          <w:lang w:val="en-GB"/>
        </w:rPr>
      </w:pPr>
      <w:r w:rsidRPr="00E32737">
        <w:rPr>
          <w:b/>
          <w:bCs/>
          <w:color w:val="333399"/>
          <w:lang w:val="en-GB"/>
        </w:rPr>
        <w:t>void</w:t>
      </w:r>
      <w:r w:rsidRPr="00E32737">
        <w:rPr>
          <w:color w:val="333333"/>
          <w:lang w:val="en-GB"/>
        </w:rPr>
        <w:t xml:space="preserve"> </w:t>
      </w:r>
      <w:proofErr w:type="spellStart"/>
      <w:r w:rsidRPr="00E32737">
        <w:rPr>
          <w:b/>
          <w:bCs/>
          <w:color w:val="0066BB"/>
          <w:lang w:val="en-GB"/>
        </w:rPr>
        <w:t>RPI_Request_Move</w:t>
      </w:r>
      <w:proofErr w:type="spellEnd"/>
      <w:r w:rsidRPr="00E32737">
        <w:rPr>
          <w:color w:val="333333"/>
          <w:lang w:val="en-GB"/>
        </w:rPr>
        <w:t>(</w:t>
      </w:r>
      <w:proofErr w:type="spellStart"/>
      <w:r w:rsidRPr="00E32737">
        <w:rPr>
          <w:color w:val="333333"/>
          <w:lang w:val="en-GB"/>
        </w:rPr>
        <w:t>UART_HandleTypeDef</w:t>
      </w:r>
      <w:proofErr w:type="spellEnd"/>
      <w:r w:rsidRPr="00E32737">
        <w:rPr>
          <w:color w:val="333333"/>
          <w:lang w:val="en-GB"/>
        </w:rPr>
        <w:t xml:space="preserve">* </w:t>
      </w:r>
      <w:proofErr w:type="spellStart"/>
      <w:r w:rsidRPr="00E32737">
        <w:rPr>
          <w:b/>
          <w:bCs/>
          <w:color w:val="008800"/>
          <w:lang w:val="en-GB"/>
        </w:rPr>
        <w:t>const</w:t>
      </w:r>
      <w:proofErr w:type="spellEnd"/>
      <w:r w:rsidRPr="00E32737">
        <w:rPr>
          <w:color w:val="333333"/>
          <w:lang w:val="en-GB"/>
        </w:rPr>
        <w:t xml:space="preserve"> </w:t>
      </w:r>
      <w:proofErr w:type="spellStart"/>
      <w:r w:rsidRPr="00E32737">
        <w:rPr>
          <w:color w:val="333333"/>
          <w:lang w:val="en-GB"/>
        </w:rPr>
        <w:t>RPIbus</w:t>
      </w:r>
      <w:proofErr w:type="spellEnd"/>
      <w:r w:rsidRPr="00E32737">
        <w:rPr>
          <w:color w:val="333333"/>
          <w:lang w:val="en-GB"/>
        </w:rPr>
        <w:t xml:space="preserve">, </w:t>
      </w:r>
      <w:r w:rsidRPr="00E32737">
        <w:rPr>
          <w:b/>
          <w:bCs/>
          <w:color w:val="333399"/>
          <w:lang w:val="en-GB"/>
        </w:rPr>
        <w:t>uint8_t</w:t>
      </w:r>
      <w:r w:rsidRPr="00E32737">
        <w:rPr>
          <w:color w:val="333333"/>
          <w:lang w:val="en-GB"/>
        </w:rPr>
        <w:t xml:space="preserve"> </w:t>
      </w:r>
      <w:proofErr w:type="spellStart"/>
      <w:r w:rsidRPr="00E32737">
        <w:rPr>
          <w:color w:val="333333"/>
          <w:lang w:val="en-GB"/>
        </w:rPr>
        <w:t>insertColumn</w:t>
      </w:r>
      <w:proofErr w:type="spellEnd"/>
      <w:r w:rsidRPr="00E32737">
        <w:rPr>
          <w:color w:val="333333"/>
          <w:lang w:val="en-GB"/>
        </w:rPr>
        <w:t>){</w:t>
      </w:r>
    </w:p>
    <w:p w14:paraId="3FEEDD66" w14:textId="77777777" w:rsidR="00E32737" w:rsidRPr="00E32737" w:rsidRDefault="00E32737" w:rsidP="00E32737">
      <w:pPr>
        <w:pStyle w:val="HTML-voorafopgemaakt"/>
        <w:spacing w:line="244" w:lineRule="atLeast"/>
        <w:rPr>
          <w:color w:val="333333"/>
          <w:lang w:val="en-GB"/>
        </w:rPr>
      </w:pPr>
      <w:r w:rsidRPr="00E32737">
        <w:rPr>
          <w:color w:val="333333"/>
          <w:lang w:val="en-GB"/>
        </w:rPr>
        <w:tab/>
      </w:r>
      <w:r w:rsidRPr="00E32737">
        <w:rPr>
          <w:b/>
          <w:bCs/>
          <w:color w:val="333399"/>
          <w:lang w:val="en-GB"/>
        </w:rPr>
        <w:t>int</w:t>
      </w:r>
      <w:r w:rsidRPr="00E32737">
        <w:rPr>
          <w:color w:val="333333"/>
          <w:lang w:val="en-GB"/>
        </w:rPr>
        <w:t xml:space="preserve"> random = rand() % </w:t>
      </w:r>
      <w:r w:rsidRPr="00E32737">
        <w:rPr>
          <w:b/>
          <w:bCs/>
          <w:color w:val="0000DD"/>
          <w:lang w:val="en-GB"/>
        </w:rPr>
        <w:t>7</w:t>
      </w:r>
      <w:r w:rsidRPr="00E32737">
        <w:rPr>
          <w:color w:val="333333"/>
          <w:lang w:val="en-GB"/>
        </w:rPr>
        <w:t xml:space="preserve"> + </w:t>
      </w:r>
      <w:r w:rsidRPr="00E32737">
        <w:rPr>
          <w:b/>
          <w:bCs/>
          <w:color w:val="0000DD"/>
          <w:lang w:val="en-GB"/>
        </w:rPr>
        <w:t>1</w:t>
      </w:r>
      <w:r w:rsidRPr="00E32737">
        <w:rPr>
          <w:color w:val="333333"/>
          <w:lang w:val="en-GB"/>
        </w:rPr>
        <w:t>;</w:t>
      </w:r>
    </w:p>
    <w:p w14:paraId="49B067EC" w14:textId="77777777" w:rsidR="00E32737" w:rsidRPr="00E32737" w:rsidRDefault="00E32737" w:rsidP="00E32737">
      <w:pPr>
        <w:pStyle w:val="HTML-voorafopgemaakt"/>
        <w:spacing w:line="244" w:lineRule="atLeast"/>
        <w:rPr>
          <w:color w:val="333333"/>
          <w:lang w:val="en-GB"/>
        </w:rPr>
      </w:pPr>
      <w:r w:rsidRPr="00E32737">
        <w:rPr>
          <w:color w:val="333333"/>
          <w:lang w:val="en-GB"/>
        </w:rPr>
        <w:tab/>
      </w:r>
      <w:r w:rsidRPr="00E32737">
        <w:rPr>
          <w:b/>
          <w:bCs/>
          <w:color w:val="333399"/>
          <w:lang w:val="en-GB"/>
        </w:rPr>
        <w:t>uint8_t</w:t>
      </w:r>
      <w:r w:rsidRPr="00E32737">
        <w:rPr>
          <w:color w:val="333333"/>
          <w:lang w:val="en-GB"/>
        </w:rPr>
        <w:t xml:space="preserve"> </w:t>
      </w:r>
      <w:proofErr w:type="spellStart"/>
      <w:r w:rsidRPr="00E32737">
        <w:rPr>
          <w:color w:val="333333"/>
          <w:lang w:val="en-GB"/>
        </w:rPr>
        <w:t>buf</w:t>
      </w:r>
      <w:proofErr w:type="spellEnd"/>
      <w:r w:rsidRPr="00E32737">
        <w:rPr>
          <w:color w:val="333333"/>
          <w:lang w:val="en-GB"/>
        </w:rPr>
        <w:t>[</w:t>
      </w:r>
      <w:r w:rsidRPr="00E32737">
        <w:rPr>
          <w:b/>
          <w:bCs/>
          <w:color w:val="0000DD"/>
          <w:lang w:val="en-GB"/>
        </w:rPr>
        <w:t>24</w:t>
      </w:r>
      <w:r w:rsidRPr="00E32737">
        <w:rPr>
          <w:color w:val="333333"/>
          <w:lang w:val="en-GB"/>
        </w:rPr>
        <w:t>];</w:t>
      </w:r>
    </w:p>
    <w:p w14:paraId="0F8FA8B9" w14:textId="77777777" w:rsidR="00E32737" w:rsidRPr="00E32737" w:rsidRDefault="00E32737" w:rsidP="00E32737">
      <w:pPr>
        <w:pStyle w:val="HTML-voorafopgemaakt"/>
        <w:spacing w:line="244" w:lineRule="atLeast"/>
        <w:rPr>
          <w:color w:val="333333"/>
          <w:lang w:val="en-GB"/>
        </w:rPr>
      </w:pPr>
      <w:r w:rsidRPr="00E32737">
        <w:rPr>
          <w:color w:val="333333"/>
          <w:lang w:val="en-GB"/>
        </w:rPr>
        <w:tab/>
      </w:r>
      <w:proofErr w:type="spellStart"/>
      <w:r w:rsidRPr="00E32737">
        <w:rPr>
          <w:color w:val="333333"/>
          <w:lang w:val="en-GB"/>
        </w:rPr>
        <w:t>sprintf</w:t>
      </w:r>
      <w:proofErr w:type="spellEnd"/>
      <w:r w:rsidRPr="00E32737">
        <w:rPr>
          <w:color w:val="333333"/>
          <w:lang w:val="en-GB"/>
        </w:rPr>
        <w:t>((</w:t>
      </w:r>
      <w:r w:rsidRPr="00E32737">
        <w:rPr>
          <w:b/>
          <w:bCs/>
          <w:color w:val="333399"/>
          <w:lang w:val="en-GB"/>
        </w:rPr>
        <w:t>char</w:t>
      </w:r>
      <w:r w:rsidRPr="00E32737">
        <w:rPr>
          <w:color w:val="333333"/>
          <w:lang w:val="en-GB"/>
        </w:rPr>
        <w:t xml:space="preserve"> *) </w:t>
      </w:r>
      <w:proofErr w:type="spellStart"/>
      <w:r w:rsidRPr="00E32737">
        <w:rPr>
          <w:color w:val="333333"/>
          <w:lang w:val="en-GB"/>
        </w:rPr>
        <w:t>buf</w:t>
      </w:r>
      <w:proofErr w:type="spellEnd"/>
      <w:r w:rsidRPr="00E32737">
        <w:rPr>
          <w:color w:val="333333"/>
          <w:lang w:val="en-GB"/>
        </w:rPr>
        <w:t xml:space="preserve">, </w:t>
      </w:r>
      <w:r w:rsidRPr="00E32737">
        <w:rPr>
          <w:color w:val="333333"/>
          <w:shd w:val="clear" w:color="auto" w:fill="FFF0F0"/>
          <w:lang w:val="en-GB"/>
        </w:rPr>
        <w:t>"UART com. Value : %</w:t>
      </w:r>
      <w:proofErr w:type="spellStart"/>
      <w:r w:rsidRPr="00E32737">
        <w:rPr>
          <w:color w:val="333333"/>
          <w:shd w:val="clear" w:color="auto" w:fill="FFF0F0"/>
          <w:lang w:val="en-GB"/>
        </w:rPr>
        <w:t>i</w:t>
      </w:r>
      <w:proofErr w:type="spellEnd"/>
      <w:r w:rsidRPr="00E32737">
        <w:rPr>
          <w:b/>
          <w:bCs/>
          <w:color w:val="666666"/>
          <w:shd w:val="clear" w:color="auto" w:fill="FFF0F0"/>
          <w:lang w:val="en-GB"/>
        </w:rPr>
        <w:t>\r\n</w:t>
      </w:r>
      <w:r w:rsidRPr="00E32737">
        <w:rPr>
          <w:color w:val="333333"/>
          <w:shd w:val="clear" w:color="auto" w:fill="FFF0F0"/>
          <w:lang w:val="en-GB"/>
        </w:rPr>
        <w:t>"</w:t>
      </w:r>
      <w:r w:rsidRPr="00E32737">
        <w:rPr>
          <w:color w:val="333333"/>
          <w:lang w:val="en-GB"/>
        </w:rPr>
        <w:t>, random);</w:t>
      </w:r>
    </w:p>
    <w:p w14:paraId="15486879" w14:textId="77777777" w:rsidR="00E32737" w:rsidRPr="00E32737" w:rsidRDefault="00E32737" w:rsidP="00E32737">
      <w:pPr>
        <w:pStyle w:val="HTML-voorafopgemaakt"/>
        <w:spacing w:line="244" w:lineRule="atLeast"/>
        <w:rPr>
          <w:color w:val="333333"/>
          <w:lang w:val="en-GB"/>
        </w:rPr>
      </w:pPr>
      <w:r w:rsidRPr="00E32737">
        <w:rPr>
          <w:color w:val="333333"/>
          <w:lang w:val="en-GB"/>
        </w:rPr>
        <w:tab/>
      </w:r>
      <w:proofErr w:type="spellStart"/>
      <w:r w:rsidRPr="00E32737">
        <w:rPr>
          <w:color w:val="333333"/>
          <w:lang w:val="en-GB"/>
        </w:rPr>
        <w:t>UART_WriteString</w:t>
      </w:r>
      <w:proofErr w:type="spellEnd"/>
      <w:r w:rsidRPr="00E32737">
        <w:rPr>
          <w:color w:val="333333"/>
          <w:lang w:val="en-GB"/>
        </w:rPr>
        <w:t>(&amp;huart3, (</w:t>
      </w:r>
      <w:r w:rsidRPr="00E32737">
        <w:rPr>
          <w:b/>
          <w:bCs/>
          <w:color w:val="333399"/>
          <w:lang w:val="en-GB"/>
        </w:rPr>
        <w:t>char</w:t>
      </w:r>
      <w:r w:rsidRPr="00E32737">
        <w:rPr>
          <w:color w:val="333333"/>
          <w:lang w:val="en-GB"/>
        </w:rPr>
        <w:t xml:space="preserve"> *)</w:t>
      </w:r>
      <w:proofErr w:type="spellStart"/>
      <w:r w:rsidRPr="00E32737">
        <w:rPr>
          <w:color w:val="333333"/>
          <w:lang w:val="en-GB"/>
        </w:rPr>
        <w:t>buf</w:t>
      </w:r>
      <w:proofErr w:type="spellEnd"/>
      <w:r w:rsidRPr="00E32737">
        <w:rPr>
          <w:color w:val="333333"/>
          <w:lang w:val="en-GB"/>
        </w:rPr>
        <w:t>);</w:t>
      </w:r>
    </w:p>
    <w:p w14:paraId="15DCA454" w14:textId="77777777" w:rsidR="00E32737" w:rsidRPr="00E32737" w:rsidRDefault="00E32737" w:rsidP="00E32737">
      <w:pPr>
        <w:pStyle w:val="HTML-voorafopgemaakt"/>
        <w:spacing w:line="244" w:lineRule="atLeast"/>
        <w:rPr>
          <w:color w:val="333333"/>
          <w:lang w:val="en-GB"/>
        </w:rPr>
      </w:pPr>
      <w:r w:rsidRPr="00E32737">
        <w:rPr>
          <w:color w:val="333333"/>
          <w:lang w:val="en-GB"/>
        </w:rPr>
        <w:tab/>
      </w:r>
      <w:proofErr w:type="spellStart"/>
      <w:r w:rsidRPr="00E32737">
        <w:rPr>
          <w:color w:val="333333"/>
          <w:lang w:val="en-GB"/>
        </w:rPr>
        <w:t>UART_WriteValue</w:t>
      </w:r>
      <w:proofErr w:type="spellEnd"/>
      <w:r w:rsidRPr="00E32737">
        <w:rPr>
          <w:color w:val="333333"/>
          <w:lang w:val="en-GB"/>
        </w:rPr>
        <w:t>(</w:t>
      </w:r>
      <w:proofErr w:type="spellStart"/>
      <w:r w:rsidRPr="00E32737">
        <w:rPr>
          <w:color w:val="333333"/>
          <w:lang w:val="en-GB"/>
        </w:rPr>
        <w:t>RPIbus</w:t>
      </w:r>
      <w:proofErr w:type="spellEnd"/>
      <w:r w:rsidRPr="00E32737">
        <w:rPr>
          <w:color w:val="333333"/>
          <w:lang w:val="en-GB"/>
        </w:rPr>
        <w:t>, random);</w:t>
      </w:r>
    </w:p>
    <w:p w14:paraId="4C98F119" w14:textId="77777777" w:rsidR="00E32737" w:rsidRPr="00E32737" w:rsidRDefault="00E32737" w:rsidP="00E32737">
      <w:pPr>
        <w:pStyle w:val="HTML-voorafopgemaakt"/>
        <w:spacing w:line="244" w:lineRule="atLeast"/>
        <w:rPr>
          <w:color w:val="333333"/>
          <w:lang w:val="en-GB"/>
        </w:rPr>
      </w:pPr>
      <w:r w:rsidRPr="00E32737">
        <w:rPr>
          <w:color w:val="333333"/>
          <w:lang w:val="en-GB"/>
        </w:rPr>
        <w:t>}</w:t>
      </w:r>
    </w:p>
    <w:p w14:paraId="226629F8" w14:textId="77777777" w:rsidR="00E32737" w:rsidRPr="00E32737" w:rsidRDefault="00E32737" w:rsidP="00E32737">
      <w:pPr>
        <w:pStyle w:val="HTML-voorafopgemaakt"/>
        <w:spacing w:line="244" w:lineRule="atLeast"/>
        <w:rPr>
          <w:color w:val="333333"/>
          <w:lang w:val="en-GB"/>
        </w:rPr>
      </w:pPr>
    </w:p>
    <w:p w14:paraId="4464D96C" w14:textId="77777777" w:rsidR="00E32737" w:rsidRPr="00E32737" w:rsidRDefault="00E32737" w:rsidP="00E32737">
      <w:pPr>
        <w:pStyle w:val="HTML-voorafopgemaakt"/>
        <w:spacing w:line="244" w:lineRule="atLeast"/>
        <w:rPr>
          <w:color w:val="333333"/>
          <w:lang w:val="en-GB"/>
        </w:rPr>
      </w:pPr>
      <w:r w:rsidRPr="00E32737">
        <w:rPr>
          <w:b/>
          <w:bCs/>
          <w:color w:val="333399"/>
          <w:lang w:val="en-GB"/>
        </w:rPr>
        <w:t>void</w:t>
      </w:r>
      <w:r w:rsidRPr="00E32737">
        <w:rPr>
          <w:color w:val="333333"/>
          <w:lang w:val="en-GB"/>
        </w:rPr>
        <w:t xml:space="preserve"> </w:t>
      </w:r>
      <w:proofErr w:type="spellStart"/>
      <w:r w:rsidRPr="00E32737">
        <w:rPr>
          <w:b/>
          <w:bCs/>
          <w:color w:val="0066BB"/>
          <w:lang w:val="en-GB"/>
        </w:rPr>
        <w:t>HAL_UART_RxCpltCallback</w:t>
      </w:r>
      <w:proofErr w:type="spellEnd"/>
      <w:r w:rsidRPr="00E32737">
        <w:rPr>
          <w:color w:val="333333"/>
          <w:lang w:val="en-GB"/>
        </w:rPr>
        <w:t>(</w:t>
      </w:r>
      <w:proofErr w:type="spellStart"/>
      <w:r w:rsidRPr="00E32737">
        <w:rPr>
          <w:color w:val="333333"/>
          <w:lang w:val="en-GB"/>
        </w:rPr>
        <w:t>UART_HandleTypeDef</w:t>
      </w:r>
      <w:proofErr w:type="spellEnd"/>
      <w:r w:rsidRPr="00E32737">
        <w:rPr>
          <w:color w:val="333333"/>
          <w:lang w:val="en-GB"/>
        </w:rPr>
        <w:t xml:space="preserve"> *</w:t>
      </w:r>
      <w:proofErr w:type="spellStart"/>
      <w:r w:rsidRPr="00E32737">
        <w:rPr>
          <w:color w:val="333333"/>
          <w:lang w:val="en-GB"/>
        </w:rPr>
        <w:t>huart</w:t>
      </w:r>
      <w:proofErr w:type="spellEnd"/>
      <w:r w:rsidRPr="00E32737">
        <w:rPr>
          <w:color w:val="333333"/>
          <w:lang w:val="en-GB"/>
        </w:rPr>
        <w:t>){</w:t>
      </w:r>
    </w:p>
    <w:p w14:paraId="6BF5E544" w14:textId="77777777" w:rsidR="00E32737" w:rsidRPr="00E32737" w:rsidRDefault="00E32737" w:rsidP="00E32737">
      <w:pPr>
        <w:pStyle w:val="HTML-voorafopgemaakt"/>
        <w:spacing w:line="244" w:lineRule="atLeast"/>
        <w:rPr>
          <w:color w:val="333333"/>
          <w:lang w:val="en-GB"/>
        </w:rPr>
      </w:pPr>
      <w:r w:rsidRPr="00E32737">
        <w:rPr>
          <w:color w:val="333333"/>
          <w:lang w:val="en-GB"/>
        </w:rPr>
        <w:tab/>
      </w:r>
      <w:r w:rsidRPr="00E32737">
        <w:rPr>
          <w:b/>
          <w:bCs/>
          <w:color w:val="333399"/>
          <w:lang w:val="en-GB"/>
        </w:rPr>
        <w:t>uint8_t</w:t>
      </w:r>
      <w:r w:rsidRPr="00E32737">
        <w:rPr>
          <w:color w:val="333333"/>
          <w:lang w:val="en-GB"/>
        </w:rPr>
        <w:t xml:space="preserve"> </w:t>
      </w:r>
      <w:proofErr w:type="spellStart"/>
      <w:r w:rsidRPr="00E32737">
        <w:rPr>
          <w:color w:val="333333"/>
          <w:lang w:val="en-GB"/>
        </w:rPr>
        <w:t>buf</w:t>
      </w:r>
      <w:proofErr w:type="spellEnd"/>
      <w:r w:rsidRPr="00E32737">
        <w:rPr>
          <w:color w:val="333333"/>
          <w:lang w:val="en-GB"/>
        </w:rPr>
        <w:t>[</w:t>
      </w:r>
      <w:r w:rsidRPr="00E32737">
        <w:rPr>
          <w:b/>
          <w:bCs/>
          <w:color w:val="0000DD"/>
          <w:lang w:val="en-GB"/>
        </w:rPr>
        <w:t>28</w:t>
      </w:r>
      <w:r w:rsidRPr="00E32737">
        <w:rPr>
          <w:color w:val="333333"/>
          <w:lang w:val="en-GB"/>
        </w:rPr>
        <w:t>];</w:t>
      </w:r>
    </w:p>
    <w:p w14:paraId="53694428" w14:textId="77777777" w:rsidR="00E32737" w:rsidRPr="00E32737" w:rsidRDefault="00E32737" w:rsidP="00E32737">
      <w:pPr>
        <w:pStyle w:val="HTML-voorafopgemaakt"/>
        <w:spacing w:line="244" w:lineRule="atLeast"/>
        <w:rPr>
          <w:color w:val="333333"/>
          <w:lang w:val="en-GB"/>
        </w:rPr>
      </w:pPr>
      <w:r w:rsidRPr="00E32737">
        <w:rPr>
          <w:color w:val="333333"/>
          <w:lang w:val="en-GB"/>
        </w:rPr>
        <w:tab/>
      </w:r>
      <w:proofErr w:type="spellStart"/>
      <w:r w:rsidRPr="00E32737">
        <w:rPr>
          <w:color w:val="333333"/>
          <w:lang w:val="en-GB"/>
        </w:rPr>
        <w:t>sprintf</w:t>
      </w:r>
      <w:proofErr w:type="spellEnd"/>
      <w:r w:rsidRPr="00E32737">
        <w:rPr>
          <w:color w:val="333333"/>
          <w:lang w:val="en-GB"/>
        </w:rPr>
        <w:t>((</w:t>
      </w:r>
      <w:r w:rsidRPr="00E32737">
        <w:rPr>
          <w:b/>
          <w:bCs/>
          <w:color w:val="333399"/>
          <w:lang w:val="en-GB"/>
        </w:rPr>
        <w:t>char</w:t>
      </w:r>
      <w:r w:rsidRPr="00E32737">
        <w:rPr>
          <w:color w:val="333333"/>
          <w:lang w:val="en-GB"/>
        </w:rPr>
        <w:t xml:space="preserve">*) </w:t>
      </w:r>
      <w:proofErr w:type="spellStart"/>
      <w:r w:rsidRPr="00E32737">
        <w:rPr>
          <w:color w:val="333333"/>
          <w:lang w:val="en-GB"/>
        </w:rPr>
        <w:t>buf</w:t>
      </w:r>
      <w:proofErr w:type="spellEnd"/>
      <w:r w:rsidRPr="00E32737">
        <w:rPr>
          <w:color w:val="333333"/>
          <w:lang w:val="en-GB"/>
        </w:rPr>
        <w:t xml:space="preserve">, </w:t>
      </w:r>
      <w:r w:rsidRPr="00E32737">
        <w:rPr>
          <w:color w:val="333333"/>
          <w:shd w:val="clear" w:color="auto" w:fill="FFF0F0"/>
          <w:lang w:val="en-GB"/>
        </w:rPr>
        <w:t>"Received value : %.*s</w:t>
      </w:r>
      <w:r w:rsidRPr="00E32737">
        <w:rPr>
          <w:b/>
          <w:bCs/>
          <w:color w:val="666666"/>
          <w:shd w:val="clear" w:color="auto" w:fill="FFF0F0"/>
          <w:lang w:val="en-GB"/>
        </w:rPr>
        <w:t>\r\n</w:t>
      </w:r>
      <w:r w:rsidRPr="00E32737">
        <w:rPr>
          <w:color w:val="333333"/>
          <w:shd w:val="clear" w:color="auto" w:fill="FFF0F0"/>
          <w:lang w:val="en-GB"/>
        </w:rPr>
        <w:t>"</w:t>
      </w:r>
      <w:r w:rsidRPr="00E32737">
        <w:rPr>
          <w:color w:val="333333"/>
          <w:lang w:val="en-GB"/>
        </w:rPr>
        <w:t xml:space="preserve">, </w:t>
      </w:r>
      <w:r w:rsidRPr="00E32737">
        <w:rPr>
          <w:b/>
          <w:bCs/>
          <w:color w:val="0000DD"/>
          <w:lang w:val="en-GB"/>
        </w:rPr>
        <w:t>2</w:t>
      </w:r>
      <w:r w:rsidRPr="00E32737">
        <w:rPr>
          <w:color w:val="333333"/>
          <w:lang w:val="en-GB"/>
        </w:rPr>
        <w:t xml:space="preserve">, </w:t>
      </w:r>
      <w:proofErr w:type="spellStart"/>
      <w:r w:rsidRPr="00E32737">
        <w:rPr>
          <w:color w:val="333333"/>
          <w:lang w:val="en-GB"/>
        </w:rPr>
        <w:t>rxdata</w:t>
      </w:r>
      <w:proofErr w:type="spellEnd"/>
      <w:r w:rsidRPr="00E32737">
        <w:rPr>
          <w:color w:val="333333"/>
          <w:lang w:val="en-GB"/>
        </w:rPr>
        <w:t>);</w:t>
      </w:r>
    </w:p>
    <w:p w14:paraId="31C63D2E" w14:textId="32E6EEED" w:rsidR="00E32737" w:rsidRPr="00E32737" w:rsidRDefault="00E32737" w:rsidP="00E32737">
      <w:pPr>
        <w:pStyle w:val="HTML-voorafopgemaakt"/>
        <w:spacing w:line="244" w:lineRule="atLeast"/>
        <w:rPr>
          <w:color w:val="333333"/>
          <w:lang w:val="en-GB"/>
        </w:rPr>
      </w:pPr>
      <w:r w:rsidRPr="00E32737">
        <w:rPr>
          <w:color w:val="333333"/>
          <w:lang w:val="en-GB"/>
        </w:rPr>
        <w:tab/>
      </w:r>
      <w:proofErr w:type="spellStart"/>
      <w:r w:rsidRPr="00E32737">
        <w:rPr>
          <w:color w:val="333333"/>
          <w:lang w:val="en-GB"/>
        </w:rPr>
        <w:t>UART_WriteString</w:t>
      </w:r>
      <w:proofErr w:type="spellEnd"/>
      <w:r w:rsidRPr="00E32737">
        <w:rPr>
          <w:color w:val="333333"/>
          <w:lang w:val="en-GB"/>
        </w:rPr>
        <w:t>(&amp;huart3, (</w:t>
      </w:r>
      <w:r w:rsidRPr="00E32737">
        <w:rPr>
          <w:b/>
          <w:bCs/>
          <w:color w:val="333399"/>
          <w:lang w:val="en-GB"/>
        </w:rPr>
        <w:t>char</w:t>
      </w:r>
      <w:r w:rsidRPr="00E32737">
        <w:rPr>
          <w:color w:val="333333"/>
          <w:lang w:val="en-GB"/>
        </w:rPr>
        <w:t xml:space="preserve"> *)</w:t>
      </w:r>
      <w:proofErr w:type="spellStart"/>
      <w:r w:rsidRPr="00E32737">
        <w:rPr>
          <w:color w:val="333333"/>
          <w:lang w:val="en-GB"/>
        </w:rPr>
        <w:t>buf</w:t>
      </w:r>
      <w:proofErr w:type="spellEnd"/>
      <w:r w:rsidRPr="00E32737">
        <w:rPr>
          <w:color w:val="333333"/>
          <w:lang w:val="en-GB"/>
        </w:rPr>
        <w:t>);</w:t>
      </w:r>
    </w:p>
    <w:p w14:paraId="1D25D86B" w14:textId="77777777" w:rsidR="00E32737" w:rsidRPr="00E32737" w:rsidRDefault="00E32737" w:rsidP="00E32737">
      <w:pPr>
        <w:pStyle w:val="HTML-voorafopgemaakt"/>
        <w:spacing w:line="244" w:lineRule="atLeast"/>
        <w:rPr>
          <w:color w:val="333333"/>
          <w:lang w:val="en-GB"/>
        </w:rPr>
      </w:pPr>
      <w:r w:rsidRPr="00E32737">
        <w:rPr>
          <w:color w:val="333333"/>
          <w:lang w:val="en-GB"/>
        </w:rPr>
        <w:tab/>
      </w:r>
      <w:proofErr w:type="spellStart"/>
      <w:r w:rsidRPr="00E32737">
        <w:rPr>
          <w:color w:val="333333"/>
          <w:lang w:val="en-GB"/>
        </w:rPr>
        <w:t>HAL_UART_Receive_IT</w:t>
      </w:r>
      <w:proofErr w:type="spellEnd"/>
      <w:r w:rsidRPr="00E32737">
        <w:rPr>
          <w:color w:val="333333"/>
          <w:lang w:val="en-GB"/>
        </w:rPr>
        <w:t>(</w:t>
      </w:r>
      <w:proofErr w:type="spellStart"/>
      <w:r w:rsidRPr="00E32737">
        <w:rPr>
          <w:color w:val="333333"/>
          <w:lang w:val="en-GB"/>
        </w:rPr>
        <w:t>huart</w:t>
      </w:r>
      <w:proofErr w:type="spellEnd"/>
      <w:r w:rsidRPr="00E32737">
        <w:rPr>
          <w:color w:val="333333"/>
          <w:lang w:val="en-GB"/>
        </w:rPr>
        <w:t xml:space="preserve">, </w:t>
      </w:r>
      <w:proofErr w:type="spellStart"/>
      <w:r w:rsidRPr="00E32737">
        <w:rPr>
          <w:color w:val="333333"/>
          <w:lang w:val="en-GB"/>
        </w:rPr>
        <w:t>rxdata</w:t>
      </w:r>
      <w:proofErr w:type="spellEnd"/>
      <w:r w:rsidRPr="00E32737">
        <w:rPr>
          <w:color w:val="333333"/>
          <w:lang w:val="en-GB"/>
        </w:rPr>
        <w:t xml:space="preserve">, </w:t>
      </w:r>
      <w:r w:rsidRPr="00E32737">
        <w:rPr>
          <w:b/>
          <w:bCs/>
          <w:color w:val="0000DD"/>
          <w:lang w:val="en-GB"/>
        </w:rPr>
        <w:t>3</w:t>
      </w:r>
      <w:r w:rsidRPr="00E32737">
        <w:rPr>
          <w:color w:val="333333"/>
          <w:lang w:val="en-GB"/>
        </w:rPr>
        <w:t>);</w:t>
      </w:r>
    </w:p>
    <w:p w14:paraId="4FEC3805" w14:textId="77777777" w:rsidR="00E32737" w:rsidRPr="00E32737" w:rsidRDefault="00E32737" w:rsidP="00E32737">
      <w:pPr>
        <w:pStyle w:val="HTML-voorafopgemaakt"/>
        <w:spacing w:line="244" w:lineRule="atLeast"/>
        <w:rPr>
          <w:color w:val="333333"/>
          <w:lang w:val="en-GB"/>
        </w:rPr>
      </w:pPr>
      <w:r w:rsidRPr="00E32737">
        <w:rPr>
          <w:color w:val="333333"/>
          <w:lang w:val="en-GB"/>
        </w:rPr>
        <w:t>}</w:t>
      </w:r>
    </w:p>
    <w:p w14:paraId="342DE5AB" w14:textId="77777777" w:rsidR="00E32737" w:rsidRPr="00E32737" w:rsidRDefault="00E32737" w:rsidP="00E32737">
      <w:pPr>
        <w:pStyle w:val="HTML-voorafopgemaakt"/>
        <w:spacing w:line="244" w:lineRule="atLeast"/>
        <w:rPr>
          <w:color w:val="333333"/>
          <w:lang w:val="en-GB"/>
        </w:rPr>
      </w:pPr>
    </w:p>
    <w:p w14:paraId="5FD0A065" w14:textId="77777777" w:rsidR="00E32737" w:rsidRPr="00E32737" w:rsidRDefault="00E32737" w:rsidP="00E32737">
      <w:pPr>
        <w:pStyle w:val="HTML-voorafopgemaakt"/>
        <w:spacing w:line="244" w:lineRule="atLeast"/>
        <w:rPr>
          <w:color w:val="333333"/>
          <w:lang w:val="en-GB"/>
        </w:rPr>
      </w:pPr>
      <w:r w:rsidRPr="00E32737">
        <w:rPr>
          <w:b/>
          <w:bCs/>
          <w:color w:val="333399"/>
          <w:lang w:val="en-GB"/>
        </w:rPr>
        <w:t>void</w:t>
      </w:r>
      <w:r w:rsidRPr="00E32737">
        <w:rPr>
          <w:color w:val="333333"/>
          <w:lang w:val="en-GB"/>
        </w:rPr>
        <w:t xml:space="preserve"> </w:t>
      </w:r>
      <w:proofErr w:type="spellStart"/>
      <w:r w:rsidRPr="00E32737">
        <w:rPr>
          <w:b/>
          <w:bCs/>
          <w:color w:val="0066BB"/>
          <w:lang w:val="en-GB"/>
        </w:rPr>
        <w:t>UART_WriteString</w:t>
      </w:r>
      <w:proofErr w:type="spellEnd"/>
      <w:r w:rsidRPr="00E32737">
        <w:rPr>
          <w:color w:val="333333"/>
          <w:lang w:val="en-GB"/>
        </w:rPr>
        <w:t>(</w:t>
      </w:r>
      <w:proofErr w:type="spellStart"/>
      <w:r w:rsidRPr="00E32737">
        <w:rPr>
          <w:color w:val="333333"/>
          <w:lang w:val="en-GB"/>
        </w:rPr>
        <w:t>UART_HandleTypeDef</w:t>
      </w:r>
      <w:proofErr w:type="spellEnd"/>
      <w:r w:rsidRPr="00E32737">
        <w:rPr>
          <w:color w:val="333333"/>
          <w:lang w:val="en-GB"/>
        </w:rPr>
        <w:t xml:space="preserve">* </w:t>
      </w:r>
      <w:proofErr w:type="spellStart"/>
      <w:r w:rsidRPr="00E32737">
        <w:rPr>
          <w:b/>
          <w:bCs/>
          <w:color w:val="008800"/>
          <w:lang w:val="en-GB"/>
        </w:rPr>
        <w:t>const</w:t>
      </w:r>
      <w:proofErr w:type="spellEnd"/>
      <w:r w:rsidRPr="00E32737">
        <w:rPr>
          <w:color w:val="333333"/>
          <w:lang w:val="en-GB"/>
        </w:rPr>
        <w:t xml:space="preserve"> bus, </w:t>
      </w:r>
      <w:r w:rsidRPr="00E32737">
        <w:rPr>
          <w:b/>
          <w:bCs/>
          <w:color w:val="333399"/>
          <w:lang w:val="en-GB"/>
        </w:rPr>
        <w:t>char</w:t>
      </w:r>
      <w:r w:rsidRPr="00E32737">
        <w:rPr>
          <w:color w:val="333333"/>
          <w:lang w:val="en-GB"/>
        </w:rPr>
        <w:t xml:space="preserve">* </w:t>
      </w:r>
      <w:proofErr w:type="spellStart"/>
      <w:r w:rsidRPr="00E32737">
        <w:rPr>
          <w:color w:val="333333"/>
          <w:lang w:val="en-GB"/>
        </w:rPr>
        <w:t>buf</w:t>
      </w:r>
      <w:proofErr w:type="spellEnd"/>
      <w:r w:rsidRPr="00E32737">
        <w:rPr>
          <w:color w:val="333333"/>
          <w:lang w:val="en-GB"/>
        </w:rPr>
        <w:t>){</w:t>
      </w:r>
    </w:p>
    <w:p w14:paraId="61A62346" w14:textId="77777777" w:rsidR="00E32737" w:rsidRPr="00E32737" w:rsidRDefault="00E32737" w:rsidP="00E32737">
      <w:pPr>
        <w:pStyle w:val="HTML-voorafopgemaakt"/>
        <w:spacing w:line="244" w:lineRule="atLeast"/>
        <w:rPr>
          <w:color w:val="333333"/>
          <w:lang w:val="en-GB"/>
        </w:rPr>
      </w:pPr>
      <w:r w:rsidRPr="00E32737">
        <w:rPr>
          <w:color w:val="333333"/>
          <w:lang w:val="en-GB"/>
        </w:rPr>
        <w:tab/>
      </w:r>
      <w:proofErr w:type="spellStart"/>
      <w:r w:rsidRPr="00E32737">
        <w:rPr>
          <w:color w:val="333333"/>
          <w:lang w:val="en-GB"/>
        </w:rPr>
        <w:t>HAL_UART_Transmit</w:t>
      </w:r>
      <w:proofErr w:type="spellEnd"/>
      <w:r w:rsidRPr="00E32737">
        <w:rPr>
          <w:color w:val="333333"/>
          <w:lang w:val="en-GB"/>
        </w:rPr>
        <w:t>(bus, (</w:t>
      </w:r>
      <w:r w:rsidRPr="00E32737">
        <w:rPr>
          <w:b/>
          <w:bCs/>
          <w:color w:val="333399"/>
          <w:lang w:val="en-GB"/>
        </w:rPr>
        <w:t>uint8_t</w:t>
      </w:r>
      <w:r w:rsidRPr="00E32737">
        <w:rPr>
          <w:color w:val="333333"/>
          <w:lang w:val="en-GB"/>
        </w:rPr>
        <w:t>*)</w:t>
      </w:r>
      <w:proofErr w:type="spellStart"/>
      <w:r w:rsidRPr="00E32737">
        <w:rPr>
          <w:color w:val="333333"/>
          <w:lang w:val="en-GB"/>
        </w:rPr>
        <w:t>buf</w:t>
      </w:r>
      <w:proofErr w:type="spellEnd"/>
      <w:r w:rsidRPr="00E32737">
        <w:rPr>
          <w:color w:val="333333"/>
          <w:lang w:val="en-GB"/>
        </w:rPr>
        <w:t xml:space="preserve">, </w:t>
      </w:r>
      <w:proofErr w:type="spellStart"/>
      <w:r w:rsidRPr="00E32737">
        <w:rPr>
          <w:color w:val="333333"/>
          <w:lang w:val="en-GB"/>
        </w:rPr>
        <w:t>strlen</w:t>
      </w:r>
      <w:proofErr w:type="spellEnd"/>
      <w:r w:rsidRPr="00E32737">
        <w:rPr>
          <w:color w:val="333333"/>
          <w:lang w:val="en-GB"/>
        </w:rPr>
        <w:t>(</w:t>
      </w:r>
      <w:proofErr w:type="spellStart"/>
      <w:r w:rsidRPr="00E32737">
        <w:rPr>
          <w:color w:val="333333"/>
          <w:lang w:val="en-GB"/>
        </w:rPr>
        <w:t>buf</w:t>
      </w:r>
      <w:proofErr w:type="spellEnd"/>
      <w:r w:rsidRPr="00E32737">
        <w:rPr>
          <w:color w:val="333333"/>
          <w:lang w:val="en-GB"/>
        </w:rPr>
        <w:t>), HAL_MAX_DELAY);</w:t>
      </w:r>
    </w:p>
    <w:p w14:paraId="3DA41370" w14:textId="77777777" w:rsidR="00E32737" w:rsidRPr="00E32737" w:rsidRDefault="00E32737" w:rsidP="00E32737">
      <w:pPr>
        <w:pStyle w:val="HTML-voorafopgemaakt"/>
        <w:spacing w:line="244" w:lineRule="atLeast"/>
        <w:rPr>
          <w:color w:val="333333"/>
          <w:lang w:val="en-GB"/>
        </w:rPr>
      </w:pPr>
      <w:r w:rsidRPr="00E32737">
        <w:rPr>
          <w:color w:val="333333"/>
          <w:lang w:val="en-GB"/>
        </w:rPr>
        <w:t>}</w:t>
      </w:r>
    </w:p>
    <w:p w14:paraId="5A8A95D0" w14:textId="77777777" w:rsidR="00E32737" w:rsidRPr="00E32737" w:rsidRDefault="00E32737" w:rsidP="00E32737">
      <w:pPr>
        <w:pStyle w:val="HTML-voorafopgemaakt"/>
        <w:spacing w:line="244" w:lineRule="atLeast"/>
        <w:rPr>
          <w:color w:val="333333"/>
          <w:lang w:val="en-GB"/>
        </w:rPr>
      </w:pPr>
    </w:p>
    <w:p w14:paraId="11A23C82" w14:textId="77777777" w:rsidR="00E32737" w:rsidRPr="00E32737" w:rsidRDefault="00E32737" w:rsidP="00E32737">
      <w:pPr>
        <w:pStyle w:val="HTML-voorafopgemaakt"/>
        <w:spacing w:line="244" w:lineRule="atLeast"/>
        <w:rPr>
          <w:color w:val="333333"/>
          <w:lang w:val="en-GB"/>
        </w:rPr>
      </w:pPr>
      <w:r w:rsidRPr="00E32737">
        <w:rPr>
          <w:b/>
          <w:bCs/>
          <w:color w:val="333399"/>
          <w:lang w:val="en-GB"/>
        </w:rPr>
        <w:t>void</w:t>
      </w:r>
      <w:r w:rsidRPr="00E32737">
        <w:rPr>
          <w:color w:val="333333"/>
          <w:lang w:val="en-GB"/>
        </w:rPr>
        <w:t xml:space="preserve"> </w:t>
      </w:r>
      <w:proofErr w:type="spellStart"/>
      <w:r w:rsidRPr="00E32737">
        <w:rPr>
          <w:b/>
          <w:bCs/>
          <w:color w:val="0066BB"/>
          <w:lang w:val="en-GB"/>
        </w:rPr>
        <w:t>UART_WriteValue</w:t>
      </w:r>
      <w:proofErr w:type="spellEnd"/>
      <w:r w:rsidRPr="00E32737">
        <w:rPr>
          <w:color w:val="333333"/>
          <w:lang w:val="en-GB"/>
        </w:rPr>
        <w:t>(</w:t>
      </w:r>
      <w:proofErr w:type="spellStart"/>
      <w:r w:rsidRPr="00E32737">
        <w:rPr>
          <w:color w:val="333333"/>
          <w:lang w:val="en-GB"/>
        </w:rPr>
        <w:t>UART_HandleTypeDef</w:t>
      </w:r>
      <w:proofErr w:type="spellEnd"/>
      <w:r w:rsidRPr="00E32737">
        <w:rPr>
          <w:color w:val="333333"/>
          <w:lang w:val="en-GB"/>
        </w:rPr>
        <w:t xml:space="preserve">* </w:t>
      </w:r>
      <w:proofErr w:type="spellStart"/>
      <w:r w:rsidRPr="00E32737">
        <w:rPr>
          <w:b/>
          <w:bCs/>
          <w:color w:val="008800"/>
          <w:lang w:val="en-GB"/>
        </w:rPr>
        <w:t>const</w:t>
      </w:r>
      <w:proofErr w:type="spellEnd"/>
      <w:r w:rsidRPr="00E32737">
        <w:rPr>
          <w:color w:val="333333"/>
          <w:lang w:val="en-GB"/>
        </w:rPr>
        <w:t xml:space="preserve"> bus, </w:t>
      </w:r>
      <w:r w:rsidRPr="00E32737">
        <w:rPr>
          <w:b/>
          <w:bCs/>
          <w:color w:val="333399"/>
          <w:lang w:val="en-GB"/>
        </w:rPr>
        <w:t>int</w:t>
      </w:r>
      <w:r w:rsidRPr="00E32737">
        <w:rPr>
          <w:color w:val="333333"/>
          <w:lang w:val="en-GB"/>
        </w:rPr>
        <w:t xml:space="preserve"> value){</w:t>
      </w:r>
    </w:p>
    <w:p w14:paraId="17F808F1" w14:textId="77777777" w:rsidR="00E32737" w:rsidRPr="00E32737" w:rsidRDefault="00E32737" w:rsidP="00E32737">
      <w:pPr>
        <w:pStyle w:val="HTML-voorafopgemaakt"/>
        <w:spacing w:line="244" w:lineRule="atLeast"/>
        <w:rPr>
          <w:color w:val="333333"/>
          <w:lang w:val="en-GB"/>
        </w:rPr>
      </w:pPr>
      <w:r w:rsidRPr="00E32737">
        <w:rPr>
          <w:color w:val="333333"/>
          <w:lang w:val="en-GB"/>
        </w:rPr>
        <w:tab/>
      </w:r>
      <w:r w:rsidRPr="00E32737">
        <w:rPr>
          <w:b/>
          <w:bCs/>
          <w:color w:val="333399"/>
          <w:lang w:val="en-GB"/>
        </w:rPr>
        <w:t>uint8_t</w:t>
      </w:r>
      <w:r w:rsidRPr="00E32737">
        <w:rPr>
          <w:color w:val="333333"/>
          <w:lang w:val="en-GB"/>
        </w:rPr>
        <w:t xml:space="preserve"> </w:t>
      </w:r>
      <w:proofErr w:type="spellStart"/>
      <w:r w:rsidRPr="00E32737">
        <w:rPr>
          <w:color w:val="333333"/>
          <w:lang w:val="en-GB"/>
        </w:rPr>
        <w:t>buf</w:t>
      </w:r>
      <w:proofErr w:type="spellEnd"/>
      <w:r w:rsidRPr="00E32737">
        <w:rPr>
          <w:color w:val="333333"/>
          <w:lang w:val="en-GB"/>
        </w:rPr>
        <w:t>[</w:t>
      </w:r>
      <w:r w:rsidRPr="00E32737">
        <w:rPr>
          <w:b/>
          <w:bCs/>
          <w:color w:val="0000DD"/>
          <w:lang w:val="en-GB"/>
        </w:rPr>
        <w:t>12</w:t>
      </w:r>
      <w:r w:rsidRPr="00E32737">
        <w:rPr>
          <w:color w:val="333333"/>
          <w:lang w:val="en-GB"/>
        </w:rPr>
        <w:t>];</w:t>
      </w:r>
    </w:p>
    <w:p w14:paraId="217BC47E" w14:textId="77777777" w:rsidR="00E32737" w:rsidRPr="00E32737" w:rsidRDefault="00E32737" w:rsidP="00E32737">
      <w:pPr>
        <w:pStyle w:val="HTML-voorafopgemaakt"/>
        <w:spacing w:line="244" w:lineRule="atLeast"/>
        <w:rPr>
          <w:color w:val="333333"/>
          <w:lang w:val="en-GB"/>
        </w:rPr>
      </w:pPr>
      <w:r w:rsidRPr="00E32737">
        <w:rPr>
          <w:color w:val="333333"/>
          <w:lang w:val="en-GB"/>
        </w:rPr>
        <w:tab/>
      </w:r>
      <w:proofErr w:type="spellStart"/>
      <w:r w:rsidRPr="00E32737">
        <w:rPr>
          <w:color w:val="333333"/>
          <w:lang w:val="en-GB"/>
        </w:rPr>
        <w:t>sprintf</w:t>
      </w:r>
      <w:proofErr w:type="spellEnd"/>
      <w:r w:rsidRPr="00E32737">
        <w:rPr>
          <w:color w:val="333333"/>
          <w:lang w:val="en-GB"/>
        </w:rPr>
        <w:t>((</w:t>
      </w:r>
      <w:r w:rsidRPr="00E32737">
        <w:rPr>
          <w:b/>
          <w:bCs/>
          <w:color w:val="333399"/>
          <w:lang w:val="en-GB"/>
        </w:rPr>
        <w:t>char</w:t>
      </w:r>
      <w:r w:rsidRPr="00E32737">
        <w:rPr>
          <w:color w:val="333333"/>
          <w:lang w:val="en-GB"/>
        </w:rPr>
        <w:t xml:space="preserve">*) </w:t>
      </w:r>
      <w:proofErr w:type="spellStart"/>
      <w:r w:rsidRPr="00E32737">
        <w:rPr>
          <w:color w:val="333333"/>
          <w:lang w:val="en-GB"/>
        </w:rPr>
        <w:t>buf</w:t>
      </w:r>
      <w:proofErr w:type="spellEnd"/>
      <w:r w:rsidRPr="00E32737">
        <w:rPr>
          <w:color w:val="333333"/>
          <w:lang w:val="en-GB"/>
        </w:rPr>
        <w:t xml:space="preserve">, </w:t>
      </w:r>
      <w:r w:rsidRPr="00E32737">
        <w:rPr>
          <w:color w:val="333333"/>
          <w:shd w:val="clear" w:color="auto" w:fill="FFF0F0"/>
          <w:lang w:val="en-GB"/>
        </w:rPr>
        <w:t>"%</w:t>
      </w:r>
      <w:proofErr w:type="spellStart"/>
      <w:r w:rsidRPr="00E32737">
        <w:rPr>
          <w:color w:val="333333"/>
          <w:shd w:val="clear" w:color="auto" w:fill="FFF0F0"/>
          <w:lang w:val="en-GB"/>
        </w:rPr>
        <w:t>i</w:t>
      </w:r>
      <w:proofErr w:type="spellEnd"/>
      <w:r w:rsidRPr="00E32737">
        <w:rPr>
          <w:b/>
          <w:bCs/>
          <w:color w:val="666666"/>
          <w:shd w:val="clear" w:color="auto" w:fill="FFF0F0"/>
          <w:lang w:val="en-GB"/>
        </w:rPr>
        <w:t>\r\n</w:t>
      </w:r>
      <w:r w:rsidRPr="00E32737">
        <w:rPr>
          <w:color w:val="333333"/>
          <w:shd w:val="clear" w:color="auto" w:fill="FFF0F0"/>
          <w:lang w:val="en-GB"/>
        </w:rPr>
        <w:t>"</w:t>
      </w:r>
      <w:r w:rsidRPr="00E32737">
        <w:rPr>
          <w:color w:val="333333"/>
          <w:lang w:val="en-GB"/>
        </w:rPr>
        <w:t>, value);</w:t>
      </w:r>
    </w:p>
    <w:p w14:paraId="242DDF6E" w14:textId="77777777" w:rsidR="00E32737" w:rsidRPr="00E32737" w:rsidRDefault="00E32737" w:rsidP="00E32737">
      <w:pPr>
        <w:pStyle w:val="HTML-voorafopgemaakt"/>
        <w:spacing w:line="244" w:lineRule="atLeast"/>
        <w:rPr>
          <w:color w:val="333333"/>
          <w:lang w:val="en-GB"/>
        </w:rPr>
      </w:pPr>
      <w:r w:rsidRPr="00E32737">
        <w:rPr>
          <w:color w:val="333333"/>
          <w:lang w:val="en-GB"/>
        </w:rPr>
        <w:tab/>
      </w:r>
      <w:proofErr w:type="spellStart"/>
      <w:r w:rsidRPr="00E32737">
        <w:rPr>
          <w:color w:val="333333"/>
          <w:lang w:val="en-GB"/>
        </w:rPr>
        <w:t>HAL_UART_Transmit</w:t>
      </w:r>
      <w:proofErr w:type="spellEnd"/>
      <w:r w:rsidRPr="00E32737">
        <w:rPr>
          <w:color w:val="333333"/>
          <w:lang w:val="en-GB"/>
        </w:rPr>
        <w:t>(bus, (</w:t>
      </w:r>
      <w:r w:rsidRPr="00E32737">
        <w:rPr>
          <w:b/>
          <w:bCs/>
          <w:color w:val="333399"/>
          <w:lang w:val="en-GB"/>
        </w:rPr>
        <w:t>uint8_t</w:t>
      </w:r>
      <w:r w:rsidRPr="00E32737">
        <w:rPr>
          <w:color w:val="333333"/>
          <w:lang w:val="en-GB"/>
        </w:rPr>
        <w:t>*)</w:t>
      </w:r>
      <w:proofErr w:type="spellStart"/>
      <w:r w:rsidRPr="00E32737">
        <w:rPr>
          <w:color w:val="333333"/>
          <w:lang w:val="en-GB"/>
        </w:rPr>
        <w:t>buf</w:t>
      </w:r>
      <w:proofErr w:type="spellEnd"/>
      <w:r w:rsidRPr="00E32737">
        <w:rPr>
          <w:color w:val="333333"/>
          <w:lang w:val="en-GB"/>
        </w:rPr>
        <w:t xml:space="preserve">, </w:t>
      </w:r>
      <w:proofErr w:type="spellStart"/>
      <w:r w:rsidRPr="00E32737">
        <w:rPr>
          <w:color w:val="333333"/>
          <w:lang w:val="en-GB"/>
        </w:rPr>
        <w:t>strlen</w:t>
      </w:r>
      <w:proofErr w:type="spellEnd"/>
      <w:r w:rsidRPr="00E32737">
        <w:rPr>
          <w:color w:val="333333"/>
          <w:lang w:val="en-GB"/>
        </w:rPr>
        <w:t>((</w:t>
      </w:r>
      <w:proofErr w:type="spellStart"/>
      <w:r w:rsidRPr="00E32737">
        <w:rPr>
          <w:b/>
          <w:bCs/>
          <w:color w:val="008800"/>
          <w:lang w:val="en-GB"/>
        </w:rPr>
        <w:t>const</w:t>
      </w:r>
      <w:proofErr w:type="spellEnd"/>
      <w:r w:rsidRPr="00E32737">
        <w:rPr>
          <w:color w:val="333333"/>
          <w:lang w:val="en-GB"/>
        </w:rPr>
        <w:t xml:space="preserve"> </w:t>
      </w:r>
      <w:r w:rsidRPr="00E32737">
        <w:rPr>
          <w:b/>
          <w:bCs/>
          <w:color w:val="333399"/>
          <w:lang w:val="en-GB"/>
        </w:rPr>
        <w:t>char</w:t>
      </w:r>
      <w:r w:rsidRPr="00E32737">
        <w:rPr>
          <w:color w:val="333333"/>
          <w:lang w:val="en-GB"/>
        </w:rPr>
        <w:t>*)</w:t>
      </w:r>
      <w:proofErr w:type="spellStart"/>
      <w:r w:rsidRPr="00E32737">
        <w:rPr>
          <w:color w:val="333333"/>
          <w:lang w:val="en-GB"/>
        </w:rPr>
        <w:t>buf</w:t>
      </w:r>
      <w:proofErr w:type="spellEnd"/>
      <w:r w:rsidRPr="00E32737">
        <w:rPr>
          <w:color w:val="333333"/>
          <w:lang w:val="en-GB"/>
        </w:rPr>
        <w:t>), HAL_MAX_DELAY);</w:t>
      </w:r>
    </w:p>
    <w:p w14:paraId="0EE147A5" w14:textId="77777777" w:rsidR="00E32737" w:rsidRDefault="00E32737" w:rsidP="00E32737">
      <w:pPr>
        <w:pStyle w:val="HTML-voorafopgemaakt"/>
        <w:spacing w:line="244" w:lineRule="atLeast"/>
        <w:rPr>
          <w:color w:val="333333"/>
        </w:rPr>
      </w:pPr>
      <w:r>
        <w:rPr>
          <w:color w:val="333333"/>
        </w:rPr>
        <w:t>}</w:t>
      </w:r>
    </w:p>
    <w:p w14:paraId="6EC310D4" w14:textId="46A1CB82" w:rsidR="00E32737" w:rsidRDefault="00E32737">
      <w:pPr>
        <w:widowControl/>
        <w:spacing w:line="240" w:lineRule="auto"/>
      </w:pPr>
    </w:p>
    <w:sectPr w:rsidR="00E32737" w:rsidSect="009E14D2">
      <w:pgSz w:w="11906" w:h="16838" w:code="9"/>
      <w:pgMar w:top="1440" w:right="1440" w:bottom="1134" w:left="1440" w:header="708" w:footer="0" w:gutter="0"/>
      <w:cols w:space="708"/>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0973D97" w14:textId="77777777" w:rsidR="008A673D" w:rsidRDefault="008A673D" w:rsidP="001E0F03">
      <w:r>
        <w:separator/>
      </w:r>
    </w:p>
    <w:p w14:paraId="35228606" w14:textId="77777777" w:rsidR="008A673D" w:rsidRDefault="008A673D" w:rsidP="001E0F03"/>
  </w:endnote>
  <w:endnote w:type="continuationSeparator" w:id="0">
    <w:p w14:paraId="27C3B0EE" w14:textId="77777777" w:rsidR="008A673D" w:rsidRDefault="008A673D" w:rsidP="001E0F03">
      <w:r>
        <w:continuationSeparator/>
      </w:r>
    </w:p>
    <w:p w14:paraId="19676DC9" w14:textId="77777777" w:rsidR="008A673D" w:rsidRDefault="008A673D" w:rsidP="001E0F03"/>
  </w:endnote>
  <w:endnote w:type="continuationNotice" w:id="1">
    <w:p w14:paraId="7570B9D7" w14:textId="77777777" w:rsidR="008A673D" w:rsidRDefault="008A673D">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font>
  <w:font w:name="Book Antiqua">
    <w:panose1 w:val="02040602050305030304"/>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90FB67" w14:textId="77777777" w:rsidR="00A270DB" w:rsidRDefault="00A270DB" w:rsidP="001E0F03">
    <w:pPr>
      <w:pStyle w:val="Voettekst"/>
      <w:rPr>
        <w:rStyle w:val="Paginanummer"/>
      </w:rPr>
    </w:pPr>
    <w:r>
      <w:rPr>
        <w:rStyle w:val="Paginanummer"/>
      </w:rPr>
      <w:fldChar w:fldCharType="begin"/>
    </w:r>
    <w:r>
      <w:rPr>
        <w:rStyle w:val="Paginanummer"/>
      </w:rPr>
      <w:instrText xml:space="preserve">PAGE  </w:instrText>
    </w:r>
    <w:r>
      <w:rPr>
        <w:rStyle w:val="Paginanummer"/>
      </w:rPr>
      <w:fldChar w:fldCharType="end"/>
    </w:r>
  </w:p>
  <w:p w14:paraId="3F098D3D" w14:textId="77777777" w:rsidR="00A270DB" w:rsidRDefault="00A270DB" w:rsidP="001E0F03">
    <w:pPr>
      <w:pStyle w:val="Voetteks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1110E9" w14:textId="7FEBF0D8" w:rsidR="00B47B9F" w:rsidRDefault="001A6AE5" w:rsidP="00B47B9F">
    <w:r>
      <w:rPr>
        <w:noProof/>
      </w:rPr>
      <mc:AlternateContent>
        <mc:Choice Requires="wps">
          <w:drawing>
            <wp:anchor distT="0" distB="0" distL="114300" distR="114300" simplePos="0" relativeHeight="251675648" behindDoc="0" locked="0" layoutInCell="1" allowOverlap="1" wp14:anchorId="2874502F" wp14:editId="41CE445A">
              <wp:simplePos x="0" y="0"/>
              <wp:positionH relativeFrom="page">
                <wp:align>left</wp:align>
              </wp:positionH>
              <wp:positionV relativeFrom="paragraph">
                <wp:posOffset>-19685</wp:posOffset>
              </wp:positionV>
              <wp:extent cx="6659880" cy="143510"/>
              <wp:effectExtent l="0" t="0" r="7620" b="8890"/>
              <wp:wrapNone/>
              <wp:docPr id="23"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659880" cy="143510"/>
                      </a:xfrm>
                      <a:prstGeom prst="rect">
                        <a:avLst/>
                      </a:prstGeom>
                      <a:gradFill>
                        <a:gsLst>
                          <a:gs pos="0">
                            <a:srgbClr val="004A75"/>
                          </a:gs>
                          <a:gs pos="99000">
                            <a:srgbClr val="0D92D2"/>
                          </a:gs>
                        </a:gsLst>
                        <a:lin ang="0" scaled="0"/>
                      </a:gradFill>
                      <a:ln>
                        <a:noFill/>
                      </a:ln>
                    </wps:spPr>
                    <wps:bodyPr rot="0" vert="horz" wrap="none" lIns="91440" tIns="45720" rIns="91440" bIns="45720" anchor="t" anchorCtr="0" upright="1">
                      <a:noAutofit/>
                    </wps:bodyPr>
                  </wps:wsp>
                </a:graphicData>
              </a:graphic>
            </wp:anchor>
          </w:drawing>
        </mc:Choice>
        <mc:Fallback>
          <w:pict>
            <v:rect w14:anchorId="07944531" id="Rectangle 6" o:spid="_x0000_s1026" style="position:absolute;margin-left:0;margin-top:-1.55pt;width:524.4pt;height:11.3pt;z-index:251675648;visibility:visible;mso-wrap-style:none;mso-wrap-distance-left:9pt;mso-wrap-distance-top:0;mso-wrap-distance-right:9pt;mso-wrap-distance-bottom:0;mso-position-horizontal:left;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" fillcolor="#004a75" stroked="f">
              <v:fill color2="#0d92d2" angle="90" colors="0 #004a75;64881f #0d92d2" focus="100%" type="gradient">
                <o:fill v:ext="view" type="gradientUnscaled"/>
              </v:fill>
              <w10:wrap anchorx="page"/>
            </v:rect>
          </w:pict>
        </mc:Fallback>
      </mc:AlternateContent>
    </w:r>
  </w:p>
  <w:tbl>
    <w:tblPr>
      <w:tblW w:w="7356" w:type="dxa"/>
      <w:tblInd w:w="-82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678"/>
      <w:gridCol w:w="3678"/>
    </w:tblGrid>
    <w:tr w:rsidR="00B47B9F" w:rsidRPr="00AE3022" w14:paraId="729A6728" w14:textId="77777777" w:rsidTr="00B47B9F">
      <w:trPr>
        <w:trHeight w:val="550"/>
      </w:trPr>
      <w:tc>
        <w:tcPr>
          <w:tcW w:w="3678" w:type="dxa"/>
          <w:tcBorders>
            <w:top w:val="nil"/>
            <w:left w:val="nil"/>
            <w:bottom w:val="nil"/>
            <w:right w:val="nil"/>
          </w:tcBorders>
        </w:tcPr>
        <w:p w14:paraId="08C2B634" w14:textId="3736A516" w:rsidR="00B47B9F" w:rsidRPr="007678D5" w:rsidRDefault="00B47B9F" w:rsidP="00B47B9F">
          <w:pPr>
            <w:pStyle w:val="Plattetekst"/>
            <w:ind w:left="0"/>
            <w:rPr>
              <w:lang w:val="en-US"/>
            </w:rPr>
          </w:pPr>
        </w:p>
      </w:tc>
      <w:tc>
        <w:tcPr>
          <w:tcW w:w="3678" w:type="dxa"/>
          <w:tcBorders>
            <w:top w:val="nil"/>
            <w:left w:val="nil"/>
            <w:bottom w:val="nil"/>
            <w:right w:val="nil"/>
          </w:tcBorders>
        </w:tcPr>
        <w:p w14:paraId="30D4B099" w14:textId="13412BFD" w:rsidR="00B47B9F" w:rsidRPr="00CB63FF" w:rsidRDefault="00B47B9F" w:rsidP="00B47B9F">
          <w:pPr>
            <w:jc w:val="center"/>
          </w:pPr>
          <w:r w:rsidRPr="00AE3022">
            <w:sym w:font="Symbol" w:char="F0D3"/>
          </w:r>
          <w:r>
            <w:t>ALTEN Nederland B.V.</w:t>
          </w:r>
          <w:r w:rsidRPr="00CB63FF">
            <w:t xml:space="preserve"> </w:t>
          </w:r>
          <w:r>
            <w:fldChar w:fldCharType="begin"/>
          </w:r>
          <w:r>
            <w:instrText xml:space="preserve"> DATE \@ "yyyy" </w:instrText>
          </w:r>
          <w:r>
            <w:fldChar w:fldCharType="separate"/>
          </w:r>
          <w:r w:rsidR="00FC58D5">
            <w:rPr>
              <w:noProof/>
            </w:rPr>
            <w:t>2022</w:t>
          </w:r>
          <w:r>
            <w:rPr>
              <w:noProof/>
            </w:rPr>
            <w:fldChar w:fldCharType="end"/>
          </w:r>
        </w:p>
      </w:tc>
    </w:tr>
  </w:tbl>
  <w:p w14:paraId="38281EAE" w14:textId="25170A1E" w:rsidR="00B47B9F" w:rsidRDefault="00B47B9F">
    <w:pPr>
      <w:pStyle w:val="Voetteks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EFA9EC" w14:textId="26AEFE8C" w:rsidR="00A270DB" w:rsidRDefault="00A270DB" w:rsidP="00CB63FF">
    <w:r>
      <w:rPr>
        <w:noProof/>
      </w:rPr>
      <mc:AlternateContent>
        <mc:Choice Requires="wps">
          <w:drawing>
            <wp:anchor distT="0" distB="0" distL="114300" distR="114300" simplePos="0" relativeHeight="251666432" behindDoc="0" locked="0" layoutInCell="1" allowOverlap="1" wp14:anchorId="56D244CA" wp14:editId="5BA5EFB1">
              <wp:simplePos x="0" y="0"/>
              <wp:positionH relativeFrom="page">
                <wp:align>left</wp:align>
              </wp:positionH>
              <wp:positionV relativeFrom="paragraph">
                <wp:posOffset>-19685</wp:posOffset>
              </wp:positionV>
              <wp:extent cx="6659880" cy="143510"/>
              <wp:effectExtent l="0" t="0" r="7620" b="8890"/>
              <wp:wrapNone/>
              <wp:docPr id="1"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659880" cy="143510"/>
                      </a:xfrm>
                      <a:prstGeom prst="rect">
                        <a:avLst/>
                      </a:prstGeom>
                      <a:gradFill>
                        <a:gsLst>
                          <a:gs pos="0">
                            <a:srgbClr val="004A75"/>
                          </a:gs>
                          <a:gs pos="99000">
                            <a:srgbClr val="0D92D2"/>
                          </a:gs>
                        </a:gsLst>
                        <a:lin ang="0" scaled="0"/>
                      </a:gradFill>
                      <a:ln>
                        <a:noFill/>
                      </a:ln>
                    </wps:spPr>
                    <wps:bodyPr rot="0" vert="horz" wrap="none" lIns="91440" tIns="45720" rIns="91440" bIns="45720" anchor="t" anchorCtr="0" upright="1">
                      <a:noAutofit/>
                    </wps:bodyPr>
                  </wps:wsp>
                </a:graphicData>
              </a:graphic>
            </wp:anchor>
          </w:drawing>
        </mc:Choice>
        <mc:Fallback>
          <w:pict>
            <v:rect w14:anchorId="7D7E0C6F" id="Rectangle 6" o:spid="_x0000_s1026" style="position:absolute;margin-left:0;margin-top:-1.55pt;width:524.4pt;height:11.3pt;z-index:251666432;visibility:visible;mso-wrap-style:none;mso-wrap-distance-left:9pt;mso-wrap-distance-top:0;mso-wrap-distance-right:9pt;mso-wrap-distance-bottom:0;mso-position-horizontal:left;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" fillcolor="#004a75" stroked="f">
              <v:fill color2="#0d92d2" angle="90" colors="0 #004a75;64881f #0d92d2" focus="100%" type="gradient">
                <o:fill v:ext="view" type="gradientUnscaled"/>
              </v:fill>
              <w10:wrap anchorx="page"/>
            </v:rect>
          </w:pict>
        </mc:Fallback>
      </mc:AlternateContent>
    </w:r>
  </w:p>
  <w:tbl>
    <w:tblPr>
      <w:tblW w:w="11034" w:type="dxa"/>
      <w:tblInd w:w="-82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678"/>
      <w:gridCol w:w="3678"/>
      <w:gridCol w:w="3678"/>
    </w:tblGrid>
    <w:tr w:rsidR="00A270DB" w:rsidRPr="00AE3022" w14:paraId="68F3EFCC" w14:textId="77777777" w:rsidTr="00CB63FF">
      <w:trPr>
        <w:trHeight w:val="550"/>
      </w:trPr>
      <w:tc>
        <w:tcPr>
          <w:tcW w:w="3678" w:type="dxa"/>
          <w:tcBorders>
            <w:top w:val="nil"/>
            <w:left w:val="nil"/>
            <w:bottom w:val="nil"/>
            <w:right w:val="nil"/>
          </w:tcBorders>
        </w:tcPr>
        <w:p w14:paraId="3F567AEE" w14:textId="757CA4E0" w:rsidR="00A270DB" w:rsidRPr="007678D5" w:rsidRDefault="00A270DB" w:rsidP="00CB63FF">
          <w:pPr>
            <w:pStyle w:val="Plattetekst"/>
            <w:ind w:left="0"/>
            <w:rPr>
              <w:lang w:val="en-US"/>
            </w:rPr>
          </w:pPr>
        </w:p>
      </w:tc>
      <w:tc>
        <w:tcPr>
          <w:tcW w:w="3678" w:type="dxa"/>
          <w:tcBorders>
            <w:top w:val="nil"/>
            <w:left w:val="nil"/>
            <w:bottom w:val="nil"/>
            <w:right w:val="nil"/>
          </w:tcBorders>
        </w:tcPr>
        <w:p w14:paraId="73B6DF24" w14:textId="111EDBDA" w:rsidR="00A270DB" w:rsidRPr="00CB63FF" w:rsidRDefault="00A270DB" w:rsidP="00324E99">
          <w:pPr>
            <w:jc w:val="center"/>
          </w:pPr>
          <w:r w:rsidRPr="00AE3022">
            <w:sym w:font="Symbol" w:char="F0D3"/>
          </w:r>
          <w:r>
            <w:t>ALTEN Nederland B.V.</w:t>
          </w:r>
          <w:r w:rsidRPr="00CB63FF">
            <w:t xml:space="preserve"> </w:t>
          </w:r>
          <w:r>
            <w:fldChar w:fldCharType="begin"/>
          </w:r>
          <w:r>
            <w:instrText xml:space="preserve"> DATE \@ "yyyy" </w:instrText>
          </w:r>
          <w:r>
            <w:fldChar w:fldCharType="separate"/>
          </w:r>
          <w:r w:rsidR="00FC58D5">
            <w:rPr>
              <w:noProof/>
            </w:rPr>
            <w:t>2022</w:t>
          </w:r>
          <w:r>
            <w:rPr>
              <w:noProof/>
            </w:rPr>
            <w:fldChar w:fldCharType="end"/>
          </w:r>
        </w:p>
      </w:tc>
      <w:tc>
        <w:tcPr>
          <w:tcW w:w="3678" w:type="dxa"/>
          <w:tcBorders>
            <w:top w:val="nil"/>
            <w:left w:val="nil"/>
            <w:bottom w:val="nil"/>
            <w:right w:val="nil"/>
          </w:tcBorders>
        </w:tcPr>
        <w:p w14:paraId="499B6163" w14:textId="40ABC8C8" w:rsidR="00A270DB" w:rsidRPr="00AE3022" w:rsidRDefault="00A270DB" w:rsidP="00324E99">
          <w:pPr>
            <w:jc w:val="right"/>
          </w:pPr>
          <w:r w:rsidRPr="00AE3022">
            <w:t>Pag</w:t>
          </w:r>
          <w:r w:rsidR="00BB1072">
            <w:t>ina</w:t>
          </w:r>
          <w:r w:rsidRPr="00AE3022">
            <w:t xml:space="preserve"> </w:t>
          </w:r>
          <w:r w:rsidRPr="00AE3022">
            <w:rPr>
              <w:rStyle w:val="Paginanummer"/>
              <w:rFonts w:cs="Arial"/>
            </w:rPr>
            <w:fldChar w:fldCharType="begin"/>
          </w:r>
          <w:r w:rsidRPr="00AE3022">
            <w:rPr>
              <w:rStyle w:val="Paginanummer"/>
              <w:rFonts w:cs="Arial"/>
            </w:rPr>
            <w:instrText xml:space="preserve"> PAGE </w:instrText>
          </w:r>
          <w:r w:rsidRPr="00AE3022">
            <w:rPr>
              <w:rStyle w:val="Paginanummer"/>
              <w:rFonts w:cs="Arial"/>
            </w:rPr>
            <w:fldChar w:fldCharType="separate"/>
          </w:r>
          <w:r>
            <w:rPr>
              <w:rStyle w:val="Paginanummer"/>
              <w:rFonts w:cs="Arial"/>
              <w:noProof/>
            </w:rPr>
            <w:t>10</w:t>
          </w:r>
          <w:r w:rsidRPr="00AE3022">
            <w:rPr>
              <w:rStyle w:val="Paginanummer"/>
              <w:rFonts w:cs="Arial"/>
            </w:rPr>
            <w:fldChar w:fldCharType="end"/>
          </w:r>
          <w:r w:rsidRPr="00AE3022">
            <w:rPr>
              <w:rStyle w:val="Paginanummer"/>
              <w:rFonts w:cs="Arial"/>
            </w:rPr>
            <w:t xml:space="preserve"> of </w:t>
          </w:r>
          <w:r>
            <w:rPr>
              <w:rStyle w:val="Paginanummer"/>
              <w:rFonts w:cs="Arial"/>
              <w:noProof/>
            </w:rPr>
            <w:fldChar w:fldCharType="begin"/>
          </w:r>
          <w:r>
            <w:rPr>
              <w:rStyle w:val="Paginanummer"/>
              <w:rFonts w:cs="Arial"/>
              <w:noProof/>
            </w:rPr>
            <w:instrText xml:space="preserve"> NUMPAGES  \* MERGEFORMAT </w:instrText>
          </w:r>
          <w:r>
            <w:rPr>
              <w:rStyle w:val="Paginanummer"/>
              <w:rFonts w:cs="Arial"/>
              <w:noProof/>
            </w:rPr>
            <w:fldChar w:fldCharType="separate"/>
          </w:r>
          <w:r w:rsidRPr="0093293C">
            <w:rPr>
              <w:rStyle w:val="Paginanummer"/>
              <w:rFonts w:cs="Arial"/>
              <w:noProof/>
            </w:rPr>
            <w:t>10</w:t>
          </w:r>
          <w:r>
            <w:rPr>
              <w:rStyle w:val="Paginanummer"/>
              <w:rFonts w:cs="Arial"/>
              <w:noProof/>
            </w:rPr>
            <w:fldChar w:fldCharType="end"/>
          </w:r>
        </w:p>
      </w:tc>
    </w:tr>
  </w:tbl>
  <w:p w14:paraId="71436755" w14:textId="77777777" w:rsidR="00A270DB" w:rsidRDefault="00A270DB" w:rsidP="00CB63FF">
    <w:pPr>
      <w:tabs>
        <w:tab w:val="left" w:pos="5250"/>
      </w:tabs>
    </w:pPr>
    <w:r>
      <w:tab/>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5FF1FA" w14:textId="2050679C" w:rsidR="00B47B9F" w:rsidRDefault="00B47B9F" w:rsidP="00B47B9F">
    <w:r>
      <w:rPr>
        <w:noProof/>
      </w:rPr>
      <mc:AlternateContent>
        <mc:Choice Requires="wps">
          <w:drawing>
            <wp:anchor distT="0" distB="0" distL="114300" distR="114300" simplePos="0" relativeHeight="251677696" behindDoc="0" locked="0" layoutInCell="1" allowOverlap="1" wp14:anchorId="405116A0" wp14:editId="01DDD604">
              <wp:simplePos x="0" y="0"/>
              <wp:positionH relativeFrom="page">
                <wp:align>left</wp:align>
              </wp:positionH>
              <wp:positionV relativeFrom="paragraph">
                <wp:posOffset>-19685</wp:posOffset>
              </wp:positionV>
              <wp:extent cx="6659880" cy="143510"/>
              <wp:effectExtent l="0" t="0" r="7620" b="8890"/>
              <wp:wrapNone/>
              <wp:docPr id="24"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659880" cy="143510"/>
                      </a:xfrm>
                      <a:prstGeom prst="rect">
                        <a:avLst/>
                      </a:prstGeom>
                      <a:gradFill>
                        <a:gsLst>
                          <a:gs pos="0">
                            <a:srgbClr val="004A75"/>
                          </a:gs>
                          <a:gs pos="99000">
                            <a:srgbClr val="0D92D2"/>
                          </a:gs>
                        </a:gsLst>
                        <a:lin ang="0" scaled="0"/>
                      </a:gradFill>
                      <a:ln>
                        <a:noFill/>
                      </a:ln>
                    </wps:spPr>
                    <wps:bodyPr rot="0" vert="horz" wrap="none" lIns="91440" tIns="45720" rIns="91440" bIns="45720" anchor="t" anchorCtr="0" upright="1">
                      <a:noAutofit/>
                    </wps:bodyPr>
                  </wps:wsp>
                </a:graphicData>
              </a:graphic>
            </wp:anchor>
          </w:drawing>
        </mc:Choice>
        <mc:Fallback>
          <w:pict>
            <v:rect w14:anchorId="24CFF857" id="Rectangle 6" o:spid="_x0000_s1026" style="position:absolute;margin-left:0;margin-top:-1.55pt;width:524.4pt;height:11.3pt;z-index:251677696;visibility:visible;mso-wrap-style:none;mso-wrap-distance-left:9pt;mso-wrap-distance-top:0;mso-wrap-distance-right:9pt;mso-wrap-distance-bottom:0;mso-position-horizontal:left;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" fillcolor="#004a75" stroked="f">
              <v:fill color2="#0d92d2" angle="90" colors="0 #004a75;64881f #0d92d2" focus="100%" type="gradient">
                <o:fill v:ext="view" type="gradientUnscaled"/>
              </v:fill>
              <w10:wrap anchorx="page"/>
            </v:rect>
          </w:pict>
        </mc:Fallback>
      </mc:AlternateContent>
    </w:r>
  </w:p>
  <w:tbl>
    <w:tblPr>
      <w:tblW w:w="7356" w:type="dxa"/>
      <w:tblInd w:w="-82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678"/>
      <w:gridCol w:w="3678"/>
    </w:tblGrid>
    <w:tr w:rsidR="00B47B9F" w:rsidRPr="00AE3022" w14:paraId="0E251987" w14:textId="77777777" w:rsidTr="00B47B9F">
      <w:trPr>
        <w:trHeight w:val="550"/>
      </w:trPr>
      <w:tc>
        <w:tcPr>
          <w:tcW w:w="3678" w:type="dxa"/>
          <w:tcBorders>
            <w:top w:val="nil"/>
            <w:left w:val="nil"/>
            <w:bottom w:val="nil"/>
            <w:right w:val="nil"/>
          </w:tcBorders>
        </w:tcPr>
        <w:p w14:paraId="26D2DE43" w14:textId="5CFC70FC" w:rsidR="00B47B9F" w:rsidRPr="007678D5" w:rsidRDefault="00B47B9F" w:rsidP="00B47B9F">
          <w:pPr>
            <w:pStyle w:val="Plattetekst"/>
            <w:ind w:left="0"/>
            <w:rPr>
              <w:lang w:val="en-US"/>
            </w:rPr>
          </w:pPr>
        </w:p>
      </w:tc>
      <w:tc>
        <w:tcPr>
          <w:tcW w:w="3678" w:type="dxa"/>
          <w:tcBorders>
            <w:top w:val="nil"/>
            <w:left w:val="nil"/>
            <w:bottom w:val="nil"/>
            <w:right w:val="nil"/>
          </w:tcBorders>
        </w:tcPr>
        <w:p w14:paraId="02A56D09" w14:textId="72D2955F" w:rsidR="00B47B9F" w:rsidRPr="00CB63FF" w:rsidRDefault="00B47B9F" w:rsidP="00B47B9F">
          <w:pPr>
            <w:jc w:val="center"/>
          </w:pPr>
          <w:r w:rsidRPr="00AE3022">
            <w:sym w:font="Symbol" w:char="F0D3"/>
          </w:r>
          <w:r>
            <w:t>ALTEN Nederland B.V.</w:t>
          </w:r>
          <w:r w:rsidRPr="00CB63FF">
            <w:t xml:space="preserve"> </w:t>
          </w:r>
          <w:r>
            <w:fldChar w:fldCharType="begin"/>
          </w:r>
          <w:r>
            <w:instrText xml:space="preserve"> DATE \@ "yyyy" </w:instrText>
          </w:r>
          <w:r>
            <w:fldChar w:fldCharType="separate"/>
          </w:r>
          <w:r w:rsidR="00FC58D5">
            <w:rPr>
              <w:noProof/>
            </w:rPr>
            <w:t>2022</w:t>
          </w:r>
          <w:r>
            <w:rPr>
              <w:noProof/>
            </w:rPr>
            <w:fldChar w:fldCharType="end"/>
          </w:r>
        </w:p>
      </w:tc>
    </w:tr>
  </w:tbl>
  <w:p w14:paraId="295A55DE" w14:textId="77777777" w:rsidR="00A270DB" w:rsidRDefault="00A270DB" w:rsidP="001E0F03">
    <w:pPr>
      <w:pStyle w:val="Voetteks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D3A4D7D" w14:textId="77777777" w:rsidR="008A673D" w:rsidRDefault="008A673D" w:rsidP="001E0F03">
      <w:r>
        <w:separator/>
      </w:r>
    </w:p>
    <w:p w14:paraId="50BBA4BA" w14:textId="77777777" w:rsidR="008A673D" w:rsidRDefault="008A673D" w:rsidP="001E0F03"/>
  </w:footnote>
  <w:footnote w:type="continuationSeparator" w:id="0">
    <w:p w14:paraId="4D609453" w14:textId="77777777" w:rsidR="008A673D" w:rsidRDefault="008A673D" w:rsidP="001E0F03">
      <w:r>
        <w:continuationSeparator/>
      </w:r>
    </w:p>
    <w:p w14:paraId="0D26FFAF" w14:textId="77777777" w:rsidR="008A673D" w:rsidRDefault="008A673D" w:rsidP="001E0F03"/>
  </w:footnote>
  <w:footnote w:type="continuationNotice" w:id="1">
    <w:p w14:paraId="1ECC0E30" w14:textId="77777777" w:rsidR="008A673D" w:rsidRDefault="008A673D">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A2D0B5" w14:textId="3E19D218" w:rsidR="00E561A2" w:rsidRPr="00C04BCE" w:rsidRDefault="008A673D" w:rsidP="00E561A2">
    <w:pPr>
      <w:pStyle w:val="Plattetekst"/>
      <w:ind w:left="0"/>
      <w:jc w:val="center"/>
    </w:pPr>
    <w:sdt>
      <w:sdtPr>
        <w:alias w:val="Title"/>
        <w:tag w:val=""/>
        <w:id w:val="1058587503"/>
        <w:placeholder>
          <w:docPart w:val="2D67E02CF85A40CE8528092025B72342"/>
        </w:placeholder>
        <w:dataBinding w:prefixMappings="xmlns:ns0='http://purl.org/dc/elements/1.1/' xmlns:ns1='http://schemas.openxmlformats.org/package/2006/metadata/core-properties' " w:xpath="/ns1:coreProperties[1]/ns0:title[1]" w:storeItemID="{6C3C8BC8-F283-45AE-878A-BAB7291924A1}"/>
        <w:text/>
      </w:sdtPr>
      <w:sdtEndPr/>
      <w:sdtContent>
        <w:r w:rsidR="00E561A2">
          <w:t>4-op-1-rij robot -</w:t>
        </w:r>
      </w:sdtContent>
    </w:sdt>
    <w:r w:rsidR="00E561A2">
      <w:rPr>
        <w:noProof/>
        <w:lang w:eastAsia="nl-NL"/>
      </w:rPr>
      <w:drawing>
        <wp:anchor distT="0" distB="0" distL="114300" distR="114300" simplePos="0" relativeHeight="251673600" behindDoc="1" locked="0" layoutInCell="1" allowOverlap="1" wp14:anchorId="102D96F9" wp14:editId="400576C5">
          <wp:simplePos x="0" y="0"/>
          <wp:positionH relativeFrom="leftMargin">
            <wp:posOffset>257175</wp:posOffset>
          </wp:positionH>
          <wp:positionV relativeFrom="paragraph">
            <wp:posOffset>-220980</wp:posOffset>
          </wp:positionV>
          <wp:extent cx="298800" cy="504000"/>
          <wp:effectExtent l="0" t="0" r="6350" b="0"/>
          <wp:wrapNone/>
          <wp:docPr id="1151" name="Afbeelding 1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_clearbg_CMYK.jpg"/>
                  <pic:cNvPicPr/>
                </pic:nvPicPr>
                <pic:blipFill>
                  <a:blip r:embed="rId1">
                    <a:extLst>
                      <a:ext uri="{28A0092B-C50C-407E-A947-70E740481C1C}">
                        <a14:useLocalDpi xmlns:a14="http://schemas.microsoft.com/office/drawing/2010/main" val="0"/>
                      </a:ext>
                    </a:extLst>
                  </a:blip>
                  <a:stretch>
                    <a:fillRect/>
                  </a:stretch>
                </pic:blipFill>
                <pic:spPr>
                  <a:xfrm>
                    <a:off x="0" y="0"/>
                    <a:ext cx="298800" cy="504000"/>
                  </a:xfrm>
                  <a:prstGeom prst="rect">
                    <a:avLst/>
                  </a:prstGeom>
                </pic:spPr>
              </pic:pic>
            </a:graphicData>
          </a:graphic>
          <wp14:sizeRelH relativeFrom="page">
            <wp14:pctWidth>0</wp14:pctWidth>
          </wp14:sizeRelH>
          <wp14:sizeRelV relativeFrom="page">
            <wp14:pctHeight>0</wp14:pctHeight>
          </wp14:sizeRelV>
        </wp:anchor>
      </w:drawing>
    </w:r>
    <w:r w:rsidR="00E561A2" w:rsidRPr="00C04BCE">
      <w:t xml:space="preserve"> </w:t>
    </w:r>
    <w:sdt>
      <w:sdtPr>
        <w:alias w:val="Subject"/>
        <w:tag w:val=""/>
        <w:id w:val="-328137147"/>
        <w:placeholder>
          <w:docPart w:val="7AA15560BA134BE0A3936BC7E983AAEC"/>
        </w:placeholder>
        <w:dataBinding w:prefixMappings="xmlns:ns0='http://purl.org/dc/elements/1.1/' xmlns:ns1='http://schemas.openxmlformats.org/package/2006/metadata/core-properties' " w:xpath="/ns1:coreProperties[1]/ns0:subject[1]" w:storeItemID="{6C3C8BC8-F283-45AE-878A-BAB7291924A1}"/>
        <w:text/>
      </w:sdtPr>
      <w:sdtEndPr/>
      <w:sdtContent>
        <w:r w:rsidR="004D6C69">
          <w:t>Het ontwerpen van een gestructureerde en modulaire software architectuur</w:t>
        </w:r>
      </w:sdtContent>
    </w:sdt>
    <w:r w:rsidR="00E561A2" w:rsidRPr="00C04BCE">
      <w:tab/>
      <w:t>Versi</w:t>
    </w:r>
    <w:r w:rsidR="00891441">
      <w:t>e</w:t>
    </w:r>
    <w:r w:rsidR="00E561A2" w:rsidRPr="00C04BCE">
      <w:t xml:space="preserve">: </w:t>
    </w:r>
    <w:sdt>
      <w:sdtPr>
        <w:alias w:val="Manager"/>
        <w:tag w:val=""/>
        <w:id w:val="-666404710"/>
        <w:placeholder>
          <w:docPart w:val="6D4DF8E2142E408EB6FEE7C76C28F6D6"/>
        </w:placeholder>
        <w:dataBinding w:prefixMappings="xmlns:ns0='http://schemas.openxmlformats.org/officeDocument/2006/extended-properties' " w:xpath="/ns0:Properties[1]/ns0:Manager[1]" w:storeItemID="{6668398D-A668-4E3E-A5EB-62B293D839F1}"/>
        <w:text/>
      </w:sdtPr>
      <w:sdtEndPr/>
      <w:sdtContent>
        <w:r w:rsidR="00CC3C2F">
          <w:t>v1.0</w:t>
        </w:r>
      </w:sdtContent>
    </w:sdt>
    <w:r w:rsidR="00E561A2" w:rsidRPr="00C04BCE">
      <w:rPr>
        <w:noProof/>
        <w:lang w:eastAsia="nl-NL"/>
      </w:rPr>
      <w:t xml:space="preserve">, </w:t>
    </w:r>
    <w:r w:rsidR="00E561A2" w:rsidRPr="00C04BCE">
      <w:t>Dat</w:t>
    </w:r>
    <w:r w:rsidR="00891441">
      <w:t>um</w:t>
    </w:r>
    <w:r w:rsidR="00E561A2" w:rsidRPr="00C04BCE">
      <w:t xml:space="preserve">: </w:t>
    </w:r>
    <w:sdt>
      <w:sdtPr>
        <w:rPr>
          <w:lang w:val="en-GB"/>
        </w:rPr>
        <w:alias w:val="Publish Date"/>
        <w:tag w:val=""/>
        <w:id w:val="55525737"/>
        <w:placeholder>
          <w:docPart w:val="87034F539BAC48F8B6D4E44A5FD72058"/>
        </w:placeholder>
        <w:dataBinding w:prefixMappings="xmlns:ns0='http://schemas.microsoft.com/office/2006/coverPageProps' " w:xpath="/ns0:CoverPageProperties[1]/ns0:PublishDate[1]" w:storeItemID="{55AF091B-3C7A-41E3-B477-F2FDAA23CFDA}"/>
        <w:date w:fullDate="2022-06-07T00:00:00Z">
          <w:dateFormat w:val="d-M-yyyy"/>
          <w:lid w:val="nl-NL"/>
          <w:storeMappedDataAs w:val="dateTime"/>
          <w:calendar w:val="gregorian"/>
        </w:date>
      </w:sdtPr>
      <w:sdtEndPr/>
      <w:sdtContent>
        <w:r w:rsidR="002346F9">
          <w:t>7-6-2022</w:t>
        </w:r>
      </w:sdtContent>
    </w:sdt>
  </w:p>
  <w:p w14:paraId="139A6799" w14:textId="77777777" w:rsidR="00E561A2" w:rsidRDefault="00E561A2">
    <w:pPr>
      <w:pStyle w:val="Kopteks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83F058" w14:textId="7CCEA21D" w:rsidR="00E561A2" w:rsidRDefault="001F14D1">
    <w:pPr>
      <w:pStyle w:val="Koptekst"/>
    </w:pPr>
    <w:r>
      <w:rPr>
        <w:noProof/>
      </w:rPr>
      <w:drawing>
        <wp:anchor distT="0" distB="0" distL="114300" distR="114300" simplePos="0" relativeHeight="251678720" behindDoc="0" locked="0" layoutInCell="1" allowOverlap="1" wp14:anchorId="5171B055" wp14:editId="1A7C2D0A">
          <wp:simplePos x="0" y="0"/>
          <wp:positionH relativeFrom="margin">
            <wp:align>right</wp:align>
          </wp:positionH>
          <wp:positionV relativeFrom="paragraph">
            <wp:posOffset>167837</wp:posOffset>
          </wp:positionV>
          <wp:extent cx="2315210" cy="1167765"/>
          <wp:effectExtent l="0" t="0" r="8890" b="0"/>
          <wp:wrapSquare wrapText="bothSides"/>
          <wp:docPr id="36" name="Afbeelding 36" descr="Fontys - Food Tech Brain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ontys - Food Tech Brainport"/>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315210" cy="11677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561A2" w:rsidRPr="00E561A2">
      <w:rPr>
        <w:noProof/>
      </w:rPr>
      <w:drawing>
        <wp:anchor distT="0" distB="0" distL="114300" distR="114300" simplePos="0" relativeHeight="251670528" behindDoc="1" locked="0" layoutInCell="1" allowOverlap="1" wp14:anchorId="772006FC" wp14:editId="6BC1C64F">
          <wp:simplePos x="0" y="0"/>
          <wp:positionH relativeFrom="margin">
            <wp:align>left</wp:align>
          </wp:positionH>
          <wp:positionV relativeFrom="paragraph">
            <wp:posOffset>176179</wp:posOffset>
          </wp:positionV>
          <wp:extent cx="748800" cy="1260000"/>
          <wp:effectExtent l="0" t="0" r="0" b="0"/>
          <wp:wrapThrough wrapText="bothSides">
            <wp:wrapPolygon edited="0">
              <wp:start x="0" y="0"/>
              <wp:lineTo x="0" y="21230"/>
              <wp:lineTo x="20885" y="21230"/>
              <wp:lineTo x="20885" y="0"/>
              <wp:lineTo x="0" y="0"/>
            </wp:wrapPolygon>
          </wp:wrapThrough>
          <wp:docPr id="4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 Alten.jpg"/>
                  <pic:cNvPicPr/>
                </pic:nvPicPr>
                <pic:blipFill>
                  <a:blip r:embed="rId2">
                    <a:extLst>
                      <a:ext uri="{28A0092B-C50C-407E-A947-70E740481C1C}">
                        <a14:useLocalDpi xmlns:a14="http://schemas.microsoft.com/office/drawing/2010/main" val="0"/>
                      </a:ext>
                    </a:extLst>
                  </a:blip>
                  <a:stretch>
                    <a:fillRect/>
                  </a:stretch>
                </pic:blipFill>
                <pic:spPr>
                  <a:xfrm>
                    <a:off x="0" y="0"/>
                    <a:ext cx="748800" cy="1260000"/>
                  </a:xfrm>
                  <a:prstGeom prst="rect">
                    <a:avLst/>
                  </a:prstGeom>
                </pic:spPr>
              </pic:pic>
            </a:graphicData>
          </a:graphic>
          <wp14:sizeRelH relativeFrom="margin">
            <wp14:pctWidth>0</wp14:pctWidth>
          </wp14:sizeRelH>
          <wp14:sizeRelV relativeFrom="margin">
            <wp14:pctHeight>0</wp14:pctHeight>
          </wp14:sizeRelV>
        </wp:anchor>
      </w:drawing>
    </w:r>
    <w:r w:rsidR="00E561A2" w:rsidRPr="00E561A2">
      <w:rPr>
        <w:noProof/>
      </w:rPr>
      <mc:AlternateContent>
        <mc:Choice Requires="wps">
          <w:drawing>
            <wp:anchor distT="0" distB="0" distL="114300" distR="114300" simplePos="0" relativeHeight="251671552" behindDoc="0" locked="0" layoutInCell="1" allowOverlap="1" wp14:anchorId="284DD078" wp14:editId="439D4179">
              <wp:simplePos x="0" y="0"/>
              <wp:positionH relativeFrom="margin">
                <wp:align>right</wp:align>
              </wp:positionH>
              <wp:positionV relativeFrom="paragraph">
                <wp:posOffset>1594732</wp:posOffset>
              </wp:positionV>
              <wp:extent cx="6659880" cy="143510"/>
              <wp:effectExtent l="0" t="0" r="7620" b="8890"/>
              <wp:wrapNone/>
              <wp:docPr id="20"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659880" cy="143510"/>
                      </a:xfrm>
                      <a:prstGeom prst="rect">
                        <a:avLst/>
                      </a:prstGeom>
                      <a:gradFill>
                        <a:gsLst>
                          <a:gs pos="0">
                            <a:srgbClr val="004A75"/>
                          </a:gs>
                          <a:gs pos="99000">
                            <a:srgbClr val="0D92D2"/>
                          </a:gs>
                        </a:gsLst>
                        <a:lin ang="0" scaled="0"/>
                      </a:gradFill>
                      <a:ln>
                        <a:noFill/>
                      </a:ln>
                    </wps:spPr>
                    <wps:bodyPr rot="0" vert="horz" wrap="none" lIns="91440" tIns="45720" rIns="91440" bIns="45720" anchor="t" anchorCtr="0" upright="1">
                      <a:noAutofit/>
                    </wps:bodyPr>
                  </wps:wsp>
                </a:graphicData>
              </a:graphic>
            </wp:anchor>
          </w:drawing>
        </mc:Choice>
        <mc:Fallback>
          <w:pict>
            <v:rect w14:anchorId="390F741B" id="Rectangle 6" o:spid="_x0000_s1026" style="position:absolute;margin-left:473.2pt;margin-top:125.55pt;width:524.4pt;height:11.3pt;z-index:251671552;visibility:visible;mso-wrap-style:non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" fillcolor="#004a75" stroked="f">
              <v:fill color2="#0d92d2" angle="90" colors="0 #004a75;64881f #0d92d2" focus="100%" type="gradient">
                <o:fill v:ext="view" type="gradientUnscaled"/>
              </v:fill>
              <w10:wrap anchorx="margin"/>
            </v:rect>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5163F3" w14:textId="25137BD6" w:rsidR="00A270DB" w:rsidRPr="006C0959" w:rsidRDefault="008A673D" w:rsidP="00074312">
    <w:pPr>
      <w:pStyle w:val="Plattetekst"/>
      <w:ind w:left="0"/>
      <w:jc w:val="center"/>
    </w:pPr>
    <w:sdt>
      <w:sdtPr>
        <w:alias w:val="Title"/>
        <w:tag w:val=""/>
        <w:id w:val="-541360981"/>
        <w:dataBinding w:prefixMappings="xmlns:ns0='http://purl.org/dc/elements/1.1/' xmlns:ns1='http://schemas.openxmlformats.org/package/2006/metadata/core-properties' " w:xpath="/ns1:coreProperties[1]/ns0:title[1]" w:storeItemID="{6C3C8BC8-F283-45AE-878A-BAB7291924A1}"/>
        <w:text/>
      </w:sdtPr>
      <w:sdtEndPr/>
      <w:sdtContent>
        <w:r w:rsidR="00ED3426">
          <w:t>4-op-1-rij robot -</w:t>
        </w:r>
      </w:sdtContent>
    </w:sdt>
    <w:r w:rsidR="00A270DB">
      <w:rPr>
        <w:noProof/>
        <w:lang w:eastAsia="nl-NL"/>
      </w:rPr>
      <w:drawing>
        <wp:anchor distT="0" distB="0" distL="114300" distR="114300" simplePos="0" relativeHeight="251661312" behindDoc="1" locked="0" layoutInCell="1" allowOverlap="1" wp14:anchorId="694847B2" wp14:editId="14F35A0C">
          <wp:simplePos x="0" y="0"/>
          <wp:positionH relativeFrom="leftMargin">
            <wp:posOffset>257175</wp:posOffset>
          </wp:positionH>
          <wp:positionV relativeFrom="paragraph">
            <wp:posOffset>-220980</wp:posOffset>
          </wp:positionV>
          <wp:extent cx="298800" cy="504000"/>
          <wp:effectExtent l="0" t="0" r="6350" b="0"/>
          <wp:wrapNone/>
          <wp:docPr id="1123" name="Afbeelding 1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_clearbg_CMYK.jpg"/>
                  <pic:cNvPicPr/>
                </pic:nvPicPr>
                <pic:blipFill>
                  <a:blip r:embed="rId1">
                    <a:extLst>
                      <a:ext uri="{28A0092B-C50C-407E-A947-70E740481C1C}">
                        <a14:useLocalDpi xmlns:a14="http://schemas.microsoft.com/office/drawing/2010/main" val="0"/>
                      </a:ext>
                    </a:extLst>
                  </a:blip>
                  <a:stretch>
                    <a:fillRect/>
                  </a:stretch>
                </pic:blipFill>
                <pic:spPr>
                  <a:xfrm>
                    <a:off x="0" y="0"/>
                    <a:ext cx="298800" cy="504000"/>
                  </a:xfrm>
                  <a:prstGeom prst="rect">
                    <a:avLst/>
                  </a:prstGeom>
                </pic:spPr>
              </pic:pic>
            </a:graphicData>
          </a:graphic>
          <wp14:sizeRelH relativeFrom="page">
            <wp14:pctWidth>0</wp14:pctWidth>
          </wp14:sizeRelH>
          <wp14:sizeRelV relativeFrom="page">
            <wp14:pctHeight>0</wp14:pctHeight>
          </wp14:sizeRelV>
        </wp:anchor>
      </w:drawing>
    </w:r>
    <w:r w:rsidR="00A270DB" w:rsidRPr="00C04BCE">
      <w:t xml:space="preserve"> </w:t>
    </w:r>
    <w:sdt>
      <w:sdtPr>
        <w:alias w:val="Subject"/>
        <w:tag w:val=""/>
        <w:id w:val="242141921"/>
        <w:dataBinding w:prefixMappings="xmlns:ns0='http://purl.org/dc/elements/1.1/' xmlns:ns1='http://schemas.openxmlformats.org/package/2006/metadata/core-properties' " w:xpath="/ns1:coreProperties[1]/ns0:subject[1]" w:storeItemID="{6C3C8BC8-F283-45AE-878A-BAB7291924A1}"/>
        <w:text/>
      </w:sdtPr>
      <w:sdtEndPr/>
      <w:sdtContent>
        <w:r w:rsidR="004D6C69">
          <w:t>Het ontwerpen van een gestructureerde en modulaire software architectuur</w:t>
        </w:r>
      </w:sdtContent>
    </w:sdt>
    <w:r w:rsidR="00A270DB" w:rsidRPr="00C04BCE">
      <w:tab/>
      <w:t>Versi</w:t>
    </w:r>
    <w:r w:rsidR="00756F90">
      <w:t>e</w:t>
    </w:r>
    <w:r w:rsidR="00A270DB" w:rsidRPr="00C04BCE">
      <w:t xml:space="preserve">: </w:t>
    </w:r>
    <w:sdt>
      <w:sdtPr>
        <w:alias w:val="Manager"/>
        <w:tag w:val=""/>
        <w:id w:val="-2088841199"/>
        <w:dataBinding w:prefixMappings="xmlns:ns0='http://schemas.openxmlformats.org/officeDocument/2006/extended-properties' " w:xpath="/ns0:Properties[1]/ns0:Manager[1]" w:storeItemID="{6668398D-A668-4E3E-A5EB-62B293D839F1}"/>
        <w:text/>
      </w:sdtPr>
      <w:sdtEndPr/>
      <w:sdtContent>
        <w:r w:rsidR="00CC3C2F">
          <w:t>v1.0</w:t>
        </w:r>
      </w:sdtContent>
    </w:sdt>
    <w:r w:rsidR="00A270DB" w:rsidRPr="00C04BCE">
      <w:rPr>
        <w:noProof/>
        <w:lang w:eastAsia="nl-NL"/>
      </w:rPr>
      <w:t xml:space="preserve">, </w:t>
    </w:r>
    <w:r w:rsidR="00A270DB" w:rsidRPr="00C04BCE">
      <w:t>Dat</w:t>
    </w:r>
    <w:r w:rsidR="00346ABE">
      <w:t>um</w:t>
    </w:r>
    <w:r w:rsidR="00A270DB" w:rsidRPr="00C04BCE">
      <w:t xml:space="preserve">: </w:t>
    </w:r>
    <w:sdt>
      <w:sdtPr>
        <w:rPr>
          <w:lang w:val="en-GB"/>
        </w:rPr>
        <w:alias w:val="Publish Date"/>
        <w:tag w:val=""/>
        <w:id w:val="-413393206"/>
        <w:dataBinding w:prefixMappings="xmlns:ns0='http://schemas.microsoft.com/office/2006/coverPageProps' " w:xpath="/ns0:CoverPageProperties[1]/ns0:PublishDate[1]" w:storeItemID="{55AF091B-3C7A-41E3-B477-F2FDAA23CFDA}"/>
        <w:date w:fullDate="2022-06-07T00:00:00Z">
          <w:dateFormat w:val="d-M-yyyy"/>
          <w:lid w:val="nl-NL"/>
          <w:storeMappedDataAs w:val="dateTime"/>
          <w:calendar w:val="gregorian"/>
        </w:date>
      </w:sdtPr>
      <w:sdtEndPr/>
      <w:sdtContent>
        <w:r w:rsidR="002346F9">
          <w:t>7-6-2022</w:t>
        </w:r>
      </w:sdtContent>
    </w:sdt>
  </w:p>
  <w:p w14:paraId="69DBE62C" w14:textId="77777777" w:rsidR="00596078" w:rsidRPr="00C04BCE" w:rsidRDefault="00596078" w:rsidP="00074312">
    <w:pPr>
      <w:pStyle w:val="Plattetekst"/>
      <w:ind w:left="0"/>
      <w:jc w:val="cent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7D1728" w14:textId="4C6C8C05" w:rsidR="00C76712" w:rsidRPr="00C04BCE" w:rsidRDefault="008A673D" w:rsidP="00C76712">
    <w:pPr>
      <w:pStyle w:val="Plattetekst"/>
      <w:ind w:left="0"/>
      <w:jc w:val="center"/>
    </w:pPr>
    <w:sdt>
      <w:sdtPr>
        <w:alias w:val="Title"/>
        <w:tag w:val=""/>
        <w:id w:val="-518618021"/>
        <w:dataBinding w:prefixMappings="xmlns:ns0='http://purl.org/dc/elements/1.1/' xmlns:ns1='http://schemas.openxmlformats.org/package/2006/metadata/core-properties' " w:xpath="/ns1:coreProperties[1]/ns0:title[1]" w:storeItemID="{6C3C8BC8-F283-45AE-878A-BAB7291924A1}"/>
        <w:text/>
      </w:sdtPr>
      <w:sdtEndPr/>
      <w:sdtContent>
        <w:r w:rsidR="00C76712">
          <w:t>4-op-1-rij robot -</w:t>
        </w:r>
      </w:sdtContent>
    </w:sdt>
    <w:r w:rsidR="00C76712">
      <w:rPr>
        <w:noProof/>
        <w:lang w:eastAsia="nl-NL"/>
      </w:rPr>
      <w:drawing>
        <wp:anchor distT="0" distB="0" distL="114300" distR="114300" simplePos="0" relativeHeight="251668480" behindDoc="1" locked="0" layoutInCell="1" allowOverlap="1" wp14:anchorId="0EEE3A1F" wp14:editId="6438608C">
          <wp:simplePos x="0" y="0"/>
          <wp:positionH relativeFrom="leftMargin">
            <wp:posOffset>257175</wp:posOffset>
          </wp:positionH>
          <wp:positionV relativeFrom="paragraph">
            <wp:posOffset>-220980</wp:posOffset>
          </wp:positionV>
          <wp:extent cx="298800" cy="504000"/>
          <wp:effectExtent l="0" t="0" r="6350" b="0"/>
          <wp:wrapNone/>
          <wp:docPr id="1124" name="Afbeelding 1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_clearbg_CMYK.jpg"/>
                  <pic:cNvPicPr/>
                </pic:nvPicPr>
                <pic:blipFill>
                  <a:blip r:embed="rId1">
                    <a:extLst>
                      <a:ext uri="{28A0092B-C50C-407E-A947-70E740481C1C}">
                        <a14:useLocalDpi xmlns:a14="http://schemas.microsoft.com/office/drawing/2010/main" val="0"/>
                      </a:ext>
                    </a:extLst>
                  </a:blip>
                  <a:stretch>
                    <a:fillRect/>
                  </a:stretch>
                </pic:blipFill>
                <pic:spPr>
                  <a:xfrm>
                    <a:off x="0" y="0"/>
                    <a:ext cx="298800" cy="504000"/>
                  </a:xfrm>
                  <a:prstGeom prst="rect">
                    <a:avLst/>
                  </a:prstGeom>
                </pic:spPr>
              </pic:pic>
            </a:graphicData>
          </a:graphic>
          <wp14:sizeRelH relativeFrom="page">
            <wp14:pctWidth>0</wp14:pctWidth>
          </wp14:sizeRelH>
          <wp14:sizeRelV relativeFrom="page">
            <wp14:pctHeight>0</wp14:pctHeight>
          </wp14:sizeRelV>
        </wp:anchor>
      </w:drawing>
    </w:r>
    <w:r w:rsidR="00C76712" w:rsidRPr="00C04BCE">
      <w:t xml:space="preserve"> </w:t>
    </w:r>
    <w:sdt>
      <w:sdtPr>
        <w:alias w:val="Subject"/>
        <w:tag w:val=""/>
        <w:id w:val="92831299"/>
        <w:dataBinding w:prefixMappings="xmlns:ns0='http://purl.org/dc/elements/1.1/' xmlns:ns1='http://schemas.openxmlformats.org/package/2006/metadata/core-properties' " w:xpath="/ns1:coreProperties[1]/ns0:subject[1]" w:storeItemID="{6C3C8BC8-F283-45AE-878A-BAB7291924A1}"/>
        <w:text/>
      </w:sdtPr>
      <w:sdtEndPr/>
      <w:sdtContent>
        <w:r w:rsidR="004D6C69">
          <w:t>Het ontwerpen van een gestructureerde en modulaire software architectuur</w:t>
        </w:r>
      </w:sdtContent>
    </w:sdt>
    <w:r w:rsidR="00C76712" w:rsidRPr="00C04BCE">
      <w:tab/>
      <w:t>Versi</w:t>
    </w:r>
    <w:r w:rsidR="009511E5">
      <w:t>e</w:t>
    </w:r>
    <w:r w:rsidR="00C76712" w:rsidRPr="00C04BCE">
      <w:t xml:space="preserve">: </w:t>
    </w:r>
    <w:sdt>
      <w:sdtPr>
        <w:alias w:val="Manager"/>
        <w:tag w:val=""/>
        <w:id w:val="692807010"/>
        <w:dataBinding w:prefixMappings="xmlns:ns0='http://schemas.openxmlformats.org/officeDocument/2006/extended-properties' " w:xpath="/ns0:Properties[1]/ns0:Manager[1]" w:storeItemID="{6668398D-A668-4E3E-A5EB-62B293D839F1}"/>
        <w:text/>
      </w:sdtPr>
      <w:sdtEndPr/>
      <w:sdtContent>
        <w:r w:rsidR="00CC3C2F">
          <w:t>v1.0</w:t>
        </w:r>
      </w:sdtContent>
    </w:sdt>
    <w:r w:rsidR="00C76712" w:rsidRPr="00C04BCE">
      <w:rPr>
        <w:noProof/>
        <w:lang w:eastAsia="nl-NL"/>
      </w:rPr>
      <w:t xml:space="preserve">, </w:t>
    </w:r>
    <w:r w:rsidR="00C76712" w:rsidRPr="00C04BCE">
      <w:t>Dat</w:t>
    </w:r>
    <w:r w:rsidR="009511E5">
      <w:t>um</w:t>
    </w:r>
    <w:r w:rsidR="00C76712" w:rsidRPr="00C04BCE">
      <w:t xml:space="preserve">: </w:t>
    </w:r>
    <w:sdt>
      <w:sdtPr>
        <w:rPr>
          <w:lang w:val="en-GB"/>
        </w:rPr>
        <w:alias w:val="Publish Date"/>
        <w:tag w:val=""/>
        <w:id w:val="-1452079543"/>
        <w:dataBinding w:prefixMappings="xmlns:ns0='http://schemas.microsoft.com/office/2006/coverPageProps' " w:xpath="/ns0:CoverPageProperties[1]/ns0:PublishDate[1]" w:storeItemID="{55AF091B-3C7A-41E3-B477-F2FDAA23CFDA}"/>
        <w:date w:fullDate="2022-06-07T00:00:00Z">
          <w:dateFormat w:val="d-M-yyyy"/>
          <w:lid w:val="nl-NL"/>
          <w:storeMappedDataAs w:val="dateTime"/>
          <w:calendar w:val="gregorian"/>
        </w:date>
      </w:sdtPr>
      <w:sdtEndPr/>
      <w:sdtContent>
        <w:r w:rsidR="002346F9">
          <w:t>7-6-2022</w:t>
        </w:r>
      </w:sdtContent>
    </w:sdt>
  </w:p>
  <w:p w14:paraId="4DA853CF" w14:textId="77777777" w:rsidR="00A270DB" w:rsidRDefault="00A270DB" w:rsidP="001E0F03">
    <w:pPr>
      <w:pStyle w:val="Kopteks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EA454B4C"/>
    <w:multiLevelType w:val="multilevel"/>
    <w:tmpl w:val="CF407E2C"/>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FFFFFFFB"/>
    <w:multiLevelType w:val="multilevel"/>
    <w:tmpl w:val="2C806F68"/>
    <w:lvl w:ilvl="0">
      <w:start w:val="1"/>
      <w:numFmt w:val="decimal"/>
      <w:lvlText w:val="%1."/>
      <w:legacy w:legacy="1" w:legacySpace="144" w:legacyIndent="0"/>
      <w:lvlJc w:val="left"/>
      <w:rPr>
        <w:rFonts w:cs="Times New Roman"/>
        <w:i w:val="0"/>
        <w:color w:val="auto"/>
        <w:sz w:val="24"/>
        <w:szCs w:val="24"/>
      </w:rPr>
    </w:lvl>
    <w:lvl w:ilvl="1">
      <w:start w:val="1"/>
      <w:numFmt w:val="decimal"/>
      <w:lvlText w:val="%1.%2"/>
      <w:legacy w:legacy="1" w:legacySpace="144" w:legacyIndent="0"/>
      <w:lvlJc w:val="left"/>
      <w:rPr>
        <w:rFonts w:cs="Times New Roman"/>
        <w:b w:val="0"/>
        <w:bCs w:val="0"/>
        <w:i w:val="0"/>
        <w:iCs w:val="0"/>
        <w:caps w:val="0"/>
        <w:smallCaps w:val="0"/>
        <w:strike w:val="0"/>
        <w:dstrike w:val="0"/>
        <w:vanish w:val="0"/>
        <w:color w:val="000000"/>
        <w:spacing w:val="0"/>
        <w:kern w:val="0"/>
        <w:position w:val="0"/>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Text w:val="%1.%2.%3"/>
      <w:legacy w:legacy="1" w:legacySpace="144" w:legacyIndent="0"/>
      <w:lvlJc w:val="left"/>
      <w:rPr>
        <w:rFonts w:cs="Times New Roman"/>
      </w:rPr>
    </w:lvl>
    <w:lvl w:ilvl="3">
      <w:start w:val="1"/>
      <w:numFmt w:val="decimal"/>
      <w:lvlText w:val="%1.%2.%3.%4"/>
      <w:legacy w:legacy="1" w:legacySpace="144" w:legacyIndent="0"/>
      <w:lvlJc w:val="left"/>
      <w:rPr>
        <w:rFonts w:cs="Times New Roman"/>
      </w:rPr>
    </w:lvl>
    <w:lvl w:ilvl="4">
      <w:start w:val="1"/>
      <w:numFmt w:val="decimal"/>
      <w:lvlText w:val="%1.%2.%3.%4.%5"/>
      <w:legacy w:legacy="1" w:legacySpace="144" w:legacyIndent="0"/>
      <w:lvlJc w:val="left"/>
      <w:rPr>
        <w:rFonts w:cs="Times New Roman"/>
      </w:rPr>
    </w:lvl>
    <w:lvl w:ilvl="5">
      <w:start w:val="1"/>
      <w:numFmt w:val="decimal"/>
      <w:lvlText w:val="%1.%2.%3.%4.%5.%6"/>
      <w:legacy w:legacy="1" w:legacySpace="144" w:legacyIndent="0"/>
      <w:lvlJc w:val="left"/>
      <w:rPr>
        <w:rFonts w:cs="Times New Roman"/>
      </w:rPr>
    </w:lvl>
    <w:lvl w:ilvl="6">
      <w:start w:val="1"/>
      <w:numFmt w:val="decimal"/>
      <w:lvlText w:val="%1.%2.%3.%4.%5.%6.%7"/>
      <w:legacy w:legacy="1" w:legacySpace="144" w:legacyIndent="0"/>
      <w:lvlJc w:val="left"/>
      <w:rPr>
        <w:rFonts w:cs="Times New Roman"/>
      </w:rPr>
    </w:lvl>
    <w:lvl w:ilvl="7">
      <w:start w:val="1"/>
      <w:numFmt w:val="decimal"/>
      <w:lvlText w:val="%1.%2.%3.%4.%5.%6.%7.%8"/>
      <w:legacy w:legacy="1" w:legacySpace="144" w:legacyIndent="0"/>
      <w:lvlJc w:val="left"/>
      <w:rPr>
        <w:rFonts w:cs="Times New Roman"/>
      </w:rPr>
    </w:lvl>
    <w:lvl w:ilvl="8">
      <w:start w:val="1"/>
      <w:numFmt w:val="decimal"/>
      <w:lvlText w:val="%1.%2.%3.%4.%5.%6.%7.%8.%9"/>
      <w:legacy w:legacy="1" w:legacySpace="144" w:legacyIndent="0"/>
      <w:lvlJc w:val="left"/>
      <w:rPr>
        <w:rFonts w:cs="Times New Roman"/>
      </w:rPr>
    </w:lvl>
  </w:abstractNum>
  <w:abstractNum w:abstractNumId="2" w15:restartNumberingAfterBreak="0">
    <w:nsid w:val="FFFFFFFE"/>
    <w:multiLevelType w:val="singleLevel"/>
    <w:tmpl w:val="FFFFFFFF"/>
    <w:lvl w:ilvl="0">
      <w:numFmt w:val="decimal"/>
      <w:pStyle w:val="Lijstopsomteken"/>
      <w:lvlText w:val="*"/>
      <w:lvlJc w:val="left"/>
      <w:rPr>
        <w:rFonts w:cs="Times New Roman"/>
      </w:rPr>
    </w:lvl>
  </w:abstractNum>
  <w:abstractNum w:abstractNumId="3" w15:restartNumberingAfterBreak="0">
    <w:nsid w:val="07957E3F"/>
    <w:multiLevelType w:val="hybridMultilevel"/>
    <w:tmpl w:val="906E47DE"/>
    <w:lvl w:ilvl="0" w:tplc="27B82706">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4" w15:restartNumberingAfterBreak="0">
    <w:nsid w:val="089A2530"/>
    <w:multiLevelType w:val="hybridMultilevel"/>
    <w:tmpl w:val="9640BDC8"/>
    <w:lvl w:ilvl="0" w:tplc="31A2884A">
      <w:start w:val="1"/>
      <w:numFmt w:val="decimal"/>
      <w:pStyle w:val="TODO"/>
      <w:lvlText w:val="TODO %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5" w15:restartNumberingAfterBreak="0">
    <w:nsid w:val="096C208D"/>
    <w:multiLevelType w:val="hybridMultilevel"/>
    <w:tmpl w:val="23B8A24E"/>
    <w:lvl w:ilvl="0" w:tplc="BD723C84">
      <w:numFmt w:val="bullet"/>
      <w:lvlText w:val="-"/>
      <w:lvlJc w:val="left"/>
      <w:pPr>
        <w:ind w:left="720" w:hanging="360"/>
      </w:pPr>
      <w:rPr>
        <w:rFonts w:ascii="Arial" w:eastAsia="Times New Roman" w:hAnsi="Arial" w:cs="Aria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6" w15:restartNumberingAfterBreak="0">
    <w:nsid w:val="188E3711"/>
    <w:multiLevelType w:val="hybridMultilevel"/>
    <w:tmpl w:val="6A2EF0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A446345"/>
    <w:multiLevelType w:val="hybridMultilevel"/>
    <w:tmpl w:val="51CC71FA"/>
    <w:lvl w:ilvl="0" w:tplc="E368C9CC">
      <w:start w:val="1"/>
      <w:numFmt w:val="decimal"/>
      <w:lvlText w:val="%1."/>
      <w:lvlJc w:val="left"/>
      <w:pPr>
        <w:ind w:left="720" w:hanging="360"/>
      </w:pPr>
      <w:rPr>
        <w:rFonts w:hint="default"/>
        <w:b/>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8" w15:restartNumberingAfterBreak="0">
    <w:nsid w:val="1FAB2AA5"/>
    <w:multiLevelType w:val="hybridMultilevel"/>
    <w:tmpl w:val="874E5CDE"/>
    <w:lvl w:ilvl="0" w:tplc="978C40A6">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9" w15:restartNumberingAfterBreak="0">
    <w:nsid w:val="22652544"/>
    <w:multiLevelType w:val="hybridMultilevel"/>
    <w:tmpl w:val="9970F3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7B16029"/>
    <w:multiLevelType w:val="hybridMultilevel"/>
    <w:tmpl w:val="8908801C"/>
    <w:lvl w:ilvl="0" w:tplc="6566957A">
      <w:start w:val="1"/>
      <w:numFmt w:val="decimal"/>
      <w:lvlText w:val="TODO %1:"/>
      <w:lvlJc w:val="left"/>
      <w:pPr>
        <w:ind w:left="1440" w:hanging="360"/>
      </w:pPr>
      <w:rPr>
        <w:rFonts w:hint="default"/>
      </w:rPr>
    </w:lvl>
    <w:lvl w:ilvl="1" w:tplc="04130019" w:tentative="1">
      <w:start w:val="1"/>
      <w:numFmt w:val="lowerLetter"/>
      <w:lvlText w:val="%2."/>
      <w:lvlJc w:val="left"/>
      <w:pPr>
        <w:ind w:left="2160" w:hanging="360"/>
      </w:pPr>
    </w:lvl>
    <w:lvl w:ilvl="2" w:tplc="0413001B" w:tentative="1">
      <w:start w:val="1"/>
      <w:numFmt w:val="lowerRoman"/>
      <w:lvlText w:val="%3."/>
      <w:lvlJc w:val="right"/>
      <w:pPr>
        <w:ind w:left="2880" w:hanging="180"/>
      </w:pPr>
    </w:lvl>
    <w:lvl w:ilvl="3" w:tplc="0413000F" w:tentative="1">
      <w:start w:val="1"/>
      <w:numFmt w:val="decimal"/>
      <w:lvlText w:val="%4."/>
      <w:lvlJc w:val="left"/>
      <w:pPr>
        <w:ind w:left="3600" w:hanging="360"/>
      </w:pPr>
    </w:lvl>
    <w:lvl w:ilvl="4" w:tplc="04130019" w:tentative="1">
      <w:start w:val="1"/>
      <w:numFmt w:val="lowerLetter"/>
      <w:lvlText w:val="%5."/>
      <w:lvlJc w:val="left"/>
      <w:pPr>
        <w:ind w:left="4320" w:hanging="360"/>
      </w:pPr>
    </w:lvl>
    <w:lvl w:ilvl="5" w:tplc="0413001B" w:tentative="1">
      <w:start w:val="1"/>
      <w:numFmt w:val="lowerRoman"/>
      <w:lvlText w:val="%6."/>
      <w:lvlJc w:val="right"/>
      <w:pPr>
        <w:ind w:left="5040" w:hanging="180"/>
      </w:pPr>
    </w:lvl>
    <w:lvl w:ilvl="6" w:tplc="0413000F" w:tentative="1">
      <w:start w:val="1"/>
      <w:numFmt w:val="decimal"/>
      <w:lvlText w:val="%7."/>
      <w:lvlJc w:val="left"/>
      <w:pPr>
        <w:ind w:left="5760" w:hanging="360"/>
      </w:pPr>
    </w:lvl>
    <w:lvl w:ilvl="7" w:tplc="04130019" w:tentative="1">
      <w:start w:val="1"/>
      <w:numFmt w:val="lowerLetter"/>
      <w:lvlText w:val="%8."/>
      <w:lvlJc w:val="left"/>
      <w:pPr>
        <w:ind w:left="6480" w:hanging="360"/>
      </w:pPr>
    </w:lvl>
    <w:lvl w:ilvl="8" w:tplc="0413001B" w:tentative="1">
      <w:start w:val="1"/>
      <w:numFmt w:val="lowerRoman"/>
      <w:lvlText w:val="%9."/>
      <w:lvlJc w:val="right"/>
      <w:pPr>
        <w:ind w:left="7200" w:hanging="180"/>
      </w:pPr>
    </w:lvl>
  </w:abstractNum>
  <w:abstractNum w:abstractNumId="11" w15:restartNumberingAfterBreak="0">
    <w:nsid w:val="2E436F97"/>
    <w:multiLevelType w:val="hybridMultilevel"/>
    <w:tmpl w:val="4E046B14"/>
    <w:lvl w:ilvl="0" w:tplc="0F906550">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2" w15:restartNumberingAfterBreak="0">
    <w:nsid w:val="31862B6C"/>
    <w:multiLevelType w:val="hybridMultilevel"/>
    <w:tmpl w:val="157220E6"/>
    <w:lvl w:ilvl="0" w:tplc="0C708C8A">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3" w15:restartNumberingAfterBreak="0">
    <w:nsid w:val="34F319CE"/>
    <w:multiLevelType w:val="hybridMultilevel"/>
    <w:tmpl w:val="A5620938"/>
    <w:lvl w:ilvl="0" w:tplc="87AE7D3A">
      <w:numFmt w:val="bullet"/>
      <w:lvlText w:val="-"/>
      <w:lvlJc w:val="left"/>
      <w:pPr>
        <w:ind w:left="720" w:hanging="360"/>
      </w:pPr>
      <w:rPr>
        <w:rFonts w:ascii="Calibri" w:eastAsiaTheme="minorHAnsi" w:hAnsi="Calibri" w:cs="Calibr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4" w15:restartNumberingAfterBreak="0">
    <w:nsid w:val="397D3662"/>
    <w:multiLevelType w:val="hybridMultilevel"/>
    <w:tmpl w:val="BF803968"/>
    <w:lvl w:ilvl="0" w:tplc="04130019">
      <w:start w:val="1"/>
      <w:numFmt w:val="lowerLetter"/>
      <w:lvlText w:val="%1."/>
      <w:lvlJc w:val="left"/>
      <w:pPr>
        <w:ind w:left="720" w:hanging="360"/>
      </w:pPr>
      <w:rPr>
        <w:rFonts w:cs="Times New Roman" w:hint="default"/>
      </w:rPr>
    </w:lvl>
    <w:lvl w:ilvl="1" w:tplc="04130019" w:tentative="1">
      <w:start w:val="1"/>
      <w:numFmt w:val="lowerLetter"/>
      <w:lvlText w:val="%2."/>
      <w:lvlJc w:val="left"/>
      <w:pPr>
        <w:ind w:left="1440" w:hanging="360"/>
      </w:pPr>
      <w:rPr>
        <w:rFonts w:cs="Times New Roman"/>
      </w:rPr>
    </w:lvl>
    <w:lvl w:ilvl="2" w:tplc="0413001B" w:tentative="1">
      <w:start w:val="1"/>
      <w:numFmt w:val="lowerRoman"/>
      <w:lvlText w:val="%3."/>
      <w:lvlJc w:val="right"/>
      <w:pPr>
        <w:ind w:left="2160" w:hanging="180"/>
      </w:pPr>
      <w:rPr>
        <w:rFonts w:cs="Times New Roman"/>
      </w:rPr>
    </w:lvl>
    <w:lvl w:ilvl="3" w:tplc="0413000F" w:tentative="1">
      <w:start w:val="1"/>
      <w:numFmt w:val="decimal"/>
      <w:lvlText w:val="%4."/>
      <w:lvlJc w:val="left"/>
      <w:pPr>
        <w:ind w:left="2880" w:hanging="360"/>
      </w:pPr>
      <w:rPr>
        <w:rFonts w:cs="Times New Roman"/>
      </w:rPr>
    </w:lvl>
    <w:lvl w:ilvl="4" w:tplc="04130019" w:tentative="1">
      <w:start w:val="1"/>
      <w:numFmt w:val="lowerLetter"/>
      <w:lvlText w:val="%5."/>
      <w:lvlJc w:val="left"/>
      <w:pPr>
        <w:ind w:left="3600" w:hanging="360"/>
      </w:pPr>
      <w:rPr>
        <w:rFonts w:cs="Times New Roman"/>
      </w:rPr>
    </w:lvl>
    <w:lvl w:ilvl="5" w:tplc="0413001B" w:tentative="1">
      <w:start w:val="1"/>
      <w:numFmt w:val="lowerRoman"/>
      <w:lvlText w:val="%6."/>
      <w:lvlJc w:val="right"/>
      <w:pPr>
        <w:ind w:left="4320" w:hanging="180"/>
      </w:pPr>
      <w:rPr>
        <w:rFonts w:cs="Times New Roman"/>
      </w:rPr>
    </w:lvl>
    <w:lvl w:ilvl="6" w:tplc="0413000F" w:tentative="1">
      <w:start w:val="1"/>
      <w:numFmt w:val="decimal"/>
      <w:lvlText w:val="%7."/>
      <w:lvlJc w:val="left"/>
      <w:pPr>
        <w:ind w:left="5040" w:hanging="360"/>
      </w:pPr>
      <w:rPr>
        <w:rFonts w:cs="Times New Roman"/>
      </w:rPr>
    </w:lvl>
    <w:lvl w:ilvl="7" w:tplc="04130019" w:tentative="1">
      <w:start w:val="1"/>
      <w:numFmt w:val="lowerLetter"/>
      <w:lvlText w:val="%8."/>
      <w:lvlJc w:val="left"/>
      <w:pPr>
        <w:ind w:left="5760" w:hanging="360"/>
      </w:pPr>
      <w:rPr>
        <w:rFonts w:cs="Times New Roman"/>
      </w:rPr>
    </w:lvl>
    <w:lvl w:ilvl="8" w:tplc="0413001B" w:tentative="1">
      <w:start w:val="1"/>
      <w:numFmt w:val="lowerRoman"/>
      <w:lvlText w:val="%9."/>
      <w:lvlJc w:val="right"/>
      <w:pPr>
        <w:ind w:left="6480" w:hanging="180"/>
      </w:pPr>
      <w:rPr>
        <w:rFonts w:cs="Times New Roman"/>
      </w:rPr>
    </w:lvl>
  </w:abstractNum>
  <w:abstractNum w:abstractNumId="15" w15:restartNumberingAfterBreak="0">
    <w:nsid w:val="3A341FED"/>
    <w:multiLevelType w:val="hybridMultilevel"/>
    <w:tmpl w:val="146E27B0"/>
    <w:lvl w:ilvl="0" w:tplc="E9BC7D22">
      <w:start w:val="1"/>
      <w:numFmt w:val="decimal"/>
      <w:lvlText w:val="%1."/>
      <w:lvlJc w:val="left"/>
      <w:pPr>
        <w:ind w:left="720" w:hanging="360"/>
      </w:pPr>
      <w:rPr>
        <w:rFonts w:hint="default"/>
        <w:b/>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6" w15:restartNumberingAfterBreak="0">
    <w:nsid w:val="3B980532"/>
    <w:multiLevelType w:val="hybridMultilevel"/>
    <w:tmpl w:val="2108B82E"/>
    <w:lvl w:ilvl="0" w:tplc="946C9F26">
      <w:numFmt w:val="bullet"/>
      <w:lvlText w:val=""/>
      <w:lvlJc w:val="left"/>
      <w:pPr>
        <w:ind w:left="720" w:hanging="360"/>
      </w:pPr>
      <w:rPr>
        <w:rFonts w:ascii="Wingdings" w:eastAsia="Times New Roman" w:hAnsi="Wingdings" w:cs="Aria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7" w15:restartNumberingAfterBreak="0">
    <w:nsid w:val="3C890B1B"/>
    <w:multiLevelType w:val="hybridMultilevel"/>
    <w:tmpl w:val="5D946F8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F073E3A"/>
    <w:multiLevelType w:val="hybridMultilevel"/>
    <w:tmpl w:val="194CB932"/>
    <w:lvl w:ilvl="0" w:tplc="1C44C084">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9" w15:restartNumberingAfterBreak="0">
    <w:nsid w:val="3F847E70"/>
    <w:multiLevelType w:val="hybridMultilevel"/>
    <w:tmpl w:val="D74C2D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088547F"/>
    <w:multiLevelType w:val="hybridMultilevel"/>
    <w:tmpl w:val="92DCAE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1E22A6C"/>
    <w:multiLevelType w:val="hybridMultilevel"/>
    <w:tmpl w:val="9BEC54D6"/>
    <w:lvl w:ilvl="0" w:tplc="5DDE821A">
      <w:start w:val="1"/>
      <w:numFmt w:val="bullet"/>
      <w:lvlText w:val="-"/>
      <w:lvlJc w:val="left"/>
      <w:pPr>
        <w:ind w:left="720" w:hanging="360"/>
      </w:pPr>
      <w:rPr>
        <w:rFonts w:ascii="Arial" w:eastAsia="Times New Roman" w:hAnsi="Arial" w:cs="Aria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2" w15:restartNumberingAfterBreak="0">
    <w:nsid w:val="497C5D16"/>
    <w:multiLevelType w:val="hybridMultilevel"/>
    <w:tmpl w:val="AC56091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B76344E"/>
    <w:multiLevelType w:val="hybridMultilevel"/>
    <w:tmpl w:val="6DF02542"/>
    <w:lvl w:ilvl="0" w:tplc="C7AA3DC8">
      <w:start w:val="1"/>
      <w:numFmt w:val="bullet"/>
      <w:lvlText w:val="-"/>
      <w:lvlJc w:val="left"/>
      <w:pPr>
        <w:ind w:left="1080" w:hanging="360"/>
      </w:pPr>
      <w:rPr>
        <w:rFonts w:ascii="Arial" w:eastAsia="Times New Roman" w:hAnsi="Arial" w:cs="Arial" w:hint="default"/>
      </w:rPr>
    </w:lvl>
    <w:lvl w:ilvl="1" w:tplc="04130003" w:tentative="1">
      <w:start w:val="1"/>
      <w:numFmt w:val="bullet"/>
      <w:lvlText w:val="o"/>
      <w:lvlJc w:val="left"/>
      <w:pPr>
        <w:ind w:left="1800" w:hanging="360"/>
      </w:pPr>
      <w:rPr>
        <w:rFonts w:ascii="Courier New" w:hAnsi="Courier New" w:cs="Courier New" w:hint="default"/>
      </w:rPr>
    </w:lvl>
    <w:lvl w:ilvl="2" w:tplc="04130005" w:tentative="1">
      <w:start w:val="1"/>
      <w:numFmt w:val="bullet"/>
      <w:lvlText w:val=""/>
      <w:lvlJc w:val="left"/>
      <w:pPr>
        <w:ind w:left="2520" w:hanging="360"/>
      </w:pPr>
      <w:rPr>
        <w:rFonts w:ascii="Wingdings" w:hAnsi="Wingdings" w:hint="default"/>
      </w:rPr>
    </w:lvl>
    <w:lvl w:ilvl="3" w:tplc="04130001" w:tentative="1">
      <w:start w:val="1"/>
      <w:numFmt w:val="bullet"/>
      <w:lvlText w:val=""/>
      <w:lvlJc w:val="left"/>
      <w:pPr>
        <w:ind w:left="3240" w:hanging="360"/>
      </w:pPr>
      <w:rPr>
        <w:rFonts w:ascii="Symbol" w:hAnsi="Symbol" w:hint="default"/>
      </w:rPr>
    </w:lvl>
    <w:lvl w:ilvl="4" w:tplc="04130003" w:tentative="1">
      <w:start w:val="1"/>
      <w:numFmt w:val="bullet"/>
      <w:lvlText w:val="o"/>
      <w:lvlJc w:val="left"/>
      <w:pPr>
        <w:ind w:left="3960" w:hanging="360"/>
      </w:pPr>
      <w:rPr>
        <w:rFonts w:ascii="Courier New" w:hAnsi="Courier New" w:cs="Courier New" w:hint="default"/>
      </w:rPr>
    </w:lvl>
    <w:lvl w:ilvl="5" w:tplc="04130005" w:tentative="1">
      <w:start w:val="1"/>
      <w:numFmt w:val="bullet"/>
      <w:lvlText w:val=""/>
      <w:lvlJc w:val="left"/>
      <w:pPr>
        <w:ind w:left="4680" w:hanging="360"/>
      </w:pPr>
      <w:rPr>
        <w:rFonts w:ascii="Wingdings" w:hAnsi="Wingdings" w:hint="default"/>
      </w:rPr>
    </w:lvl>
    <w:lvl w:ilvl="6" w:tplc="04130001" w:tentative="1">
      <w:start w:val="1"/>
      <w:numFmt w:val="bullet"/>
      <w:lvlText w:val=""/>
      <w:lvlJc w:val="left"/>
      <w:pPr>
        <w:ind w:left="5400" w:hanging="360"/>
      </w:pPr>
      <w:rPr>
        <w:rFonts w:ascii="Symbol" w:hAnsi="Symbol" w:hint="default"/>
      </w:rPr>
    </w:lvl>
    <w:lvl w:ilvl="7" w:tplc="04130003" w:tentative="1">
      <w:start w:val="1"/>
      <w:numFmt w:val="bullet"/>
      <w:lvlText w:val="o"/>
      <w:lvlJc w:val="left"/>
      <w:pPr>
        <w:ind w:left="6120" w:hanging="360"/>
      </w:pPr>
      <w:rPr>
        <w:rFonts w:ascii="Courier New" w:hAnsi="Courier New" w:cs="Courier New" w:hint="default"/>
      </w:rPr>
    </w:lvl>
    <w:lvl w:ilvl="8" w:tplc="04130005" w:tentative="1">
      <w:start w:val="1"/>
      <w:numFmt w:val="bullet"/>
      <w:lvlText w:val=""/>
      <w:lvlJc w:val="left"/>
      <w:pPr>
        <w:ind w:left="6840" w:hanging="360"/>
      </w:pPr>
      <w:rPr>
        <w:rFonts w:ascii="Wingdings" w:hAnsi="Wingdings" w:hint="default"/>
      </w:rPr>
    </w:lvl>
  </w:abstractNum>
  <w:abstractNum w:abstractNumId="24" w15:restartNumberingAfterBreak="0">
    <w:nsid w:val="544823B6"/>
    <w:multiLevelType w:val="hybridMultilevel"/>
    <w:tmpl w:val="400C69CC"/>
    <w:lvl w:ilvl="0" w:tplc="0F906550">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5" w15:restartNumberingAfterBreak="0">
    <w:nsid w:val="54ED40CB"/>
    <w:multiLevelType w:val="hybridMultilevel"/>
    <w:tmpl w:val="41DAB6F2"/>
    <w:lvl w:ilvl="0" w:tplc="020A9E88">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6" w15:restartNumberingAfterBreak="0">
    <w:nsid w:val="554F7A76"/>
    <w:multiLevelType w:val="hybridMultilevel"/>
    <w:tmpl w:val="CA408AE8"/>
    <w:lvl w:ilvl="0" w:tplc="333CEA52">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7" w15:restartNumberingAfterBreak="0">
    <w:nsid w:val="57437DD3"/>
    <w:multiLevelType w:val="hybridMultilevel"/>
    <w:tmpl w:val="5F1C0D20"/>
    <w:lvl w:ilvl="0" w:tplc="5B10DD18">
      <w:start w:val="1"/>
      <w:numFmt w:val="decimal"/>
      <w:lvlText w:val="UR.%1"/>
      <w:lvlJc w:val="left"/>
      <w:pPr>
        <w:ind w:left="0" w:firstLine="0"/>
      </w:pPr>
      <w:rPr>
        <w:rFonts w:hint="default"/>
        <w:b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583126D5"/>
    <w:multiLevelType w:val="hybridMultilevel"/>
    <w:tmpl w:val="CEC8441A"/>
    <w:lvl w:ilvl="0" w:tplc="04130001">
      <w:start w:val="1"/>
      <w:numFmt w:val="bullet"/>
      <w:lvlText w:val=""/>
      <w:lvlJc w:val="left"/>
      <w:pPr>
        <w:ind w:left="360" w:hanging="360"/>
      </w:pPr>
      <w:rPr>
        <w:rFonts w:ascii="Symbol" w:hAnsi="Symbol" w:hint="default"/>
      </w:rPr>
    </w:lvl>
    <w:lvl w:ilvl="1" w:tplc="04130003" w:tentative="1">
      <w:start w:val="1"/>
      <w:numFmt w:val="bullet"/>
      <w:lvlText w:val="o"/>
      <w:lvlJc w:val="left"/>
      <w:pPr>
        <w:ind w:left="1080" w:hanging="360"/>
      </w:pPr>
      <w:rPr>
        <w:rFonts w:ascii="Courier New" w:hAnsi="Courier New" w:cs="Courier New" w:hint="default"/>
      </w:rPr>
    </w:lvl>
    <w:lvl w:ilvl="2" w:tplc="04130005" w:tentative="1">
      <w:start w:val="1"/>
      <w:numFmt w:val="bullet"/>
      <w:lvlText w:val=""/>
      <w:lvlJc w:val="left"/>
      <w:pPr>
        <w:ind w:left="1800" w:hanging="360"/>
      </w:pPr>
      <w:rPr>
        <w:rFonts w:ascii="Wingdings" w:hAnsi="Wingdings" w:hint="default"/>
      </w:rPr>
    </w:lvl>
    <w:lvl w:ilvl="3" w:tplc="04130001" w:tentative="1">
      <w:start w:val="1"/>
      <w:numFmt w:val="bullet"/>
      <w:lvlText w:val=""/>
      <w:lvlJc w:val="left"/>
      <w:pPr>
        <w:ind w:left="2520" w:hanging="360"/>
      </w:pPr>
      <w:rPr>
        <w:rFonts w:ascii="Symbol" w:hAnsi="Symbol" w:hint="default"/>
      </w:rPr>
    </w:lvl>
    <w:lvl w:ilvl="4" w:tplc="04130003" w:tentative="1">
      <w:start w:val="1"/>
      <w:numFmt w:val="bullet"/>
      <w:lvlText w:val="o"/>
      <w:lvlJc w:val="left"/>
      <w:pPr>
        <w:ind w:left="3240" w:hanging="360"/>
      </w:pPr>
      <w:rPr>
        <w:rFonts w:ascii="Courier New" w:hAnsi="Courier New" w:cs="Courier New" w:hint="default"/>
      </w:rPr>
    </w:lvl>
    <w:lvl w:ilvl="5" w:tplc="04130005" w:tentative="1">
      <w:start w:val="1"/>
      <w:numFmt w:val="bullet"/>
      <w:lvlText w:val=""/>
      <w:lvlJc w:val="left"/>
      <w:pPr>
        <w:ind w:left="3960" w:hanging="360"/>
      </w:pPr>
      <w:rPr>
        <w:rFonts w:ascii="Wingdings" w:hAnsi="Wingdings" w:hint="default"/>
      </w:rPr>
    </w:lvl>
    <w:lvl w:ilvl="6" w:tplc="04130001" w:tentative="1">
      <w:start w:val="1"/>
      <w:numFmt w:val="bullet"/>
      <w:lvlText w:val=""/>
      <w:lvlJc w:val="left"/>
      <w:pPr>
        <w:ind w:left="4680" w:hanging="360"/>
      </w:pPr>
      <w:rPr>
        <w:rFonts w:ascii="Symbol" w:hAnsi="Symbol" w:hint="default"/>
      </w:rPr>
    </w:lvl>
    <w:lvl w:ilvl="7" w:tplc="04130003" w:tentative="1">
      <w:start w:val="1"/>
      <w:numFmt w:val="bullet"/>
      <w:lvlText w:val="o"/>
      <w:lvlJc w:val="left"/>
      <w:pPr>
        <w:ind w:left="5400" w:hanging="360"/>
      </w:pPr>
      <w:rPr>
        <w:rFonts w:ascii="Courier New" w:hAnsi="Courier New" w:cs="Courier New" w:hint="default"/>
      </w:rPr>
    </w:lvl>
    <w:lvl w:ilvl="8" w:tplc="04130005" w:tentative="1">
      <w:start w:val="1"/>
      <w:numFmt w:val="bullet"/>
      <w:lvlText w:val=""/>
      <w:lvlJc w:val="left"/>
      <w:pPr>
        <w:ind w:left="6120" w:hanging="360"/>
      </w:pPr>
      <w:rPr>
        <w:rFonts w:ascii="Wingdings" w:hAnsi="Wingdings" w:hint="default"/>
      </w:rPr>
    </w:lvl>
  </w:abstractNum>
  <w:abstractNum w:abstractNumId="29" w15:restartNumberingAfterBreak="0">
    <w:nsid w:val="5A9D0E71"/>
    <w:multiLevelType w:val="hybridMultilevel"/>
    <w:tmpl w:val="AAB2F52E"/>
    <w:lvl w:ilvl="0" w:tplc="9A1CA536">
      <w:start w:val="1"/>
      <w:numFmt w:val="decimal"/>
      <w:pStyle w:val="TODO0"/>
      <w:lvlText w:val="TODO %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0" w15:restartNumberingAfterBreak="0">
    <w:nsid w:val="5DB77264"/>
    <w:multiLevelType w:val="hybridMultilevel"/>
    <w:tmpl w:val="A52E7E08"/>
    <w:lvl w:ilvl="0" w:tplc="04130013">
      <w:start w:val="1"/>
      <w:numFmt w:val="upperRoman"/>
      <w:lvlText w:val="%1."/>
      <w:lvlJc w:val="righ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1" w15:restartNumberingAfterBreak="0">
    <w:nsid w:val="5FD777EF"/>
    <w:multiLevelType w:val="hybridMultilevel"/>
    <w:tmpl w:val="235858A4"/>
    <w:lvl w:ilvl="0" w:tplc="FD4CF7B0">
      <w:start w:val="1"/>
      <w:numFmt w:val="decimal"/>
      <w:lvlText w:val="D%1"/>
      <w:lvlJc w:val="right"/>
      <w:pPr>
        <w:ind w:left="720" w:hanging="360"/>
      </w:pPr>
      <w:rPr>
        <w:rFonts w:hint="default"/>
        <w:b/>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2" w15:restartNumberingAfterBreak="0">
    <w:nsid w:val="60737469"/>
    <w:multiLevelType w:val="hybridMultilevel"/>
    <w:tmpl w:val="75DACDF2"/>
    <w:lvl w:ilvl="0" w:tplc="C3E6F436">
      <w:numFmt w:val="bullet"/>
      <w:lvlText w:val="-"/>
      <w:lvlJc w:val="left"/>
      <w:pPr>
        <w:ind w:left="720" w:hanging="360"/>
      </w:pPr>
      <w:rPr>
        <w:rFonts w:ascii="Arial" w:eastAsia="Times New Roman" w:hAnsi="Arial" w:cs="Aria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3" w15:restartNumberingAfterBreak="0">
    <w:nsid w:val="653A37B8"/>
    <w:multiLevelType w:val="hybridMultilevel"/>
    <w:tmpl w:val="6F2C4ABE"/>
    <w:lvl w:ilvl="0" w:tplc="5016D754">
      <w:start w:val="1"/>
      <w:numFmt w:val="decimal"/>
      <w:pStyle w:val="designDecisions"/>
      <w:lvlText w:val="Design decision %1."/>
      <w:lvlJc w:val="left"/>
      <w:pPr>
        <w:ind w:left="360" w:hanging="360"/>
      </w:pPr>
      <w:rPr>
        <w:rFonts w:hint="default"/>
        <w:b/>
        <w:i w:val="0"/>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4" w15:restartNumberingAfterBreak="0">
    <w:nsid w:val="65EE3073"/>
    <w:multiLevelType w:val="multilevel"/>
    <w:tmpl w:val="04130025"/>
    <w:lvl w:ilvl="0">
      <w:start w:val="1"/>
      <w:numFmt w:val="decimal"/>
      <w:pStyle w:val="Kop1"/>
      <w:lvlText w:val="%1"/>
      <w:lvlJc w:val="left"/>
      <w:pPr>
        <w:ind w:left="432" w:hanging="432"/>
      </w:pPr>
    </w:lvl>
    <w:lvl w:ilvl="1">
      <w:start w:val="1"/>
      <w:numFmt w:val="decimal"/>
      <w:pStyle w:val="Kop2"/>
      <w:lvlText w:val="%1.%2"/>
      <w:lvlJc w:val="left"/>
      <w:pPr>
        <w:ind w:left="576" w:hanging="576"/>
      </w:pPr>
    </w:lvl>
    <w:lvl w:ilvl="2">
      <w:start w:val="1"/>
      <w:numFmt w:val="decimal"/>
      <w:pStyle w:val="Kop3"/>
      <w:lvlText w:val="%1.%2.%3"/>
      <w:lvlJc w:val="left"/>
      <w:pPr>
        <w:ind w:left="720" w:hanging="720"/>
      </w:pPr>
    </w:lvl>
    <w:lvl w:ilvl="3">
      <w:start w:val="1"/>
      <w:numFmt w:val="decimal"/>
      <w:pStyle w:val="Kop4"/>
      <w:lvlText w:val="%1.%2.%3.%4"/>
      <w:lvlJc w:val="left"/>
      <w:pPr>
        <w:ind w:left="864" w:hanging="864"/>
      </w:pPr>
    </w:lvl>
    <w:lvl w:ilvl="4">
      <w:start w:val="1"/>
      <w:numFmt w:val="decimal"/>
      <w:pStyle w:val="Kop5"/>
      <w:lvlText w:val="%1.%2.%3.%4.%5"/>
      <w:lvlJc w:val="left"/>
      <w:pPr>
        <w:ind w:left="1008" w:hanging="1008"/>
      </w:pPr>
    </w:lvl>
    <w:lvl w:ilvl="5">
      <w:start w:val="1"/>
      <w:numFmt w:val="decimal"/>
      <w:pStyle w:val="Kop6"/>
      <w:lvlText w:val="%1.%2.%3.%4.%5.%6"/>
      <w:lvlJc w:val="left"/>
      <w:pPr>
        <w:ind w:left="1152" w:hanging="1152"/>
      </w:pPr>
    </w:lvl>
    <w:lvl w:ilvl="6">
      <w:start w:val="1"/>
      <w:numFmt w:val="decimal"/>
      <w:pStyle w:val="Kop7"/>
      <w:lvlText w:val="%1.%2.%3.%4.%5.%6.%7"/>
      <w:lvlJc w:val="left"/>
      <w:pPr>
        <w:ind w:left="1296" w:hanging="1296"/>
      </w:pPr>
    </w:lvl>
    <w:lvl w:ilvl="7">
      <w:start w:val="1"/>
      <w:numFmt w:val="decimal"/>
      <w:pStyle w:val="Kop8"/>
      <w:lvlText w:val="%1.%2.%3.%4.%5.%6.%7.%8"/>
      <w:lvlJc w:val="left"/>
      <w:pPr>
        <w:ind w:left="1440" w:hanging="1440"/>
      </w:pPr>
    </w:lvl>
    <w:lvl w:ilvl="8">
      <w:start w:val="1"/>
      <w:numFmt w:val="decimal"/>
      <w:pStyle w:val="Kop9"/>
      <w:lvlText w:val="%1.%2.%3.%4.%5.%6.%7.%8.%9"/>
      <w:lvlJc w:val="left"/>
      <w:pPr>
        <w:ind w:left="1584" w:hanging="1584"/>
      </w:pPr>
    </w:lvl>
  </w:abstractNum>
  <w:abstractNum w:abstractNumId="35" w15:restartNumberingAfterBreak="0">
    <w:nsid w:val="69C163C4"/>
    <w:multiLevelType w:val="hybridMultilevel"/>
    <w:tmpl w:val="216A32CA"/>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6" w15:restartNumberingAfterBreak="0">
    <w:nsid w:val="711D2E24"/>
    <w:multiLevelType w:val="hybridMultilevel"/>
    <w:tmpl w:val="157220E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 w15:restartNumberingAfterBreak="0">
    <w:nsid w:val="71315DCA"/>
    <w:multiLevelType w:val="multilevel"/>
    <w:tmpl w:val="C72A4D90"/>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38" w15:restartNumberingAfterBreak="0">
    <w:nsid w:val="71B44D51"/>
    <w:multiLevelType w:val="hybridMultilevel"/>
    <w:tmpl w:val="BF686854"/>
    <w:lvl w:ilvl="0" w:tplc="7396D248">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9" w15:restartNumberingAfterBreak="0">
    <w:nsid w:val="730D0038"/>
    <w:multiLevelType w:val="hybridMultilevel"/>
    <w:tmpl w:val="82A2F78C"/>
    <w:lvl w:ilvl="0" w:tplc="0C708C8A">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40" w15:restartNumberingAfterBreak="0">
    <w:nsid w:val="7A6F501A"/>
    <w:multiLevelType w:val="hybridMultilevel"/>
    <w:tmpl w:val="8746109A"/>
    <w:lvl w:ilvl="0" w:tplc="28EA0B0A">
      <w:start w:val="1"/>
      <w:numFmt w:val="decimal"/>
      <w:lvlText w:val="UR.%1"/>
      <w:lvlJc w:val="left"/>
      <w:pPr>
        <w:ind w:left="0" w:firstLine="0"/>
      </w:pPr>
      <w:rPr>
        <w:rFonts w:hint="default"/>
        <w:b w:val="0"/>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41" w15:restartNumberingAfterBreak="0">
    <w:nsid w:val="7CF17CE0"/>
    <w:multiLevelType w:val="hybridMultilevel"/>
    <w:tmpl w:val="B3F09D1A"/>
    <w:lvl w:ilvl="0" w:tplc="0413000F">
      <w:start w:val="1"/>
      <w:numFmt w:val="decimal"/>
      <w:lvlText w:val="%1."/>
      <w:lvlJc w:val="left"/>
      <w:pPr>
        <w:ind w:left="720" w:hanging="360"/>
      </w:pPr>
      <w:rPr>
        <w:rFonts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num w:numId="1" w16cid:durableId="451289629">
    <w:abstractNumId w:val="2"/>
    <w:lvlOverride w:ilvl="0">
      <w:lvl w:ilvl="0">
        <w:start w:val="1"/>
        <w:numFmt w:val="bullet"/>
        <w:pStyle w:val="Lijstopsomteken"/>
        <w:lvlText w:val=""/>
        <w:legacy w:legacy="1" w:legacySpace="0" w:legacyIndent="360"/>
        <w:lvlJc w:val="left"/>
        <w:pPr>
          <w:ind w:left="1800" w:hanging="360"/>
        </w:pPr>
        <w:rPr>
          <w:rFonts w:ascii="Symbol" w:hAnsi="Symbol" w:hint="default"/>
          <w:sz w:val="22"/>
        </w:rPr>
      </w:lvl>
    </w:lvlOverride>
  </w:num>
  <w:num w:numId="2" w16cid:durableId="2131167050">
    <w:abstractNumId w:val="14"/>
  </w:num>
  <w:num w:numId="3" w16cid:durableId="1128089302">
    <w:abstractNumId w:val="34"/>
  </w:num>
  <w:num w:numId="4" w16cid:durableId="56318128">
    <w:abstractNumId w:val="4"/>
  </w:num>
  <w:num w:numId="5" w16cid:durableId="270824578">
    <w:abstractNumId w:val="29"/>
  </w:num>
  <w:num w:numId="6" w16cid:durableId="1959413449">
    <w:abstractNumId w:val="10"/>
  </w:num>
  <w:num w:numId="7" w16cid:durableId="796948980">
    <w:abstractNumId w:val="28"/>
  </w:num>
  <w:num w:numId="8" w16cid:durableId="956760246">
    <w:abstractNumId w:val="33"/>
  </w:num>
  <w:num w:numId="9" w16cid:durableId="183983153">
    <w:abstractNumId w:val="34"/>
  </w:num>
  <w:num w:numId="10" w16cid:durableId="775101000">
    <w:abstractNumId w:val="0"/>
  </w:num>
  <w:num w:numId="11" w16cid:durableId="1730417689">
    <w:abstractNumId w:val="9"/>
  </w:num>
  <w:num w:numId="12" w16cid:durableId="1093863192">
    <w:abstractNumId w:val="17"/>
  </w:num>
  <w:num w:numId="13" w16cid:durableId="1687752422">
    <w:abstractNumId w:val="22"/>
  </w:num>
  <w:num w:numId="14" w16cid:durableId="1430614532">
    <w:abstractNumId w:val="6"/>
  </w:num>
  <w:num w:numId="15" w16cid:durableId="309210741">
    <w:abstractNumId w:val="19"/>
  </w:num>
  <w:num w:numId="16" w16cid:durableId="330715017">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936140316">
    <w:abstractNumId w:val="20"/>
  </w:num>
  <w:num w:numId="18" w16cid:durableId="452093503">
    <w:abstractNumId w:val="16"/>
  </w:num>
  <w:num w:numId="19" w16cid:durableId="1798378767">
    <w:abstractNumId w:val="1"/>
  </w:num>
  <w:num w:numId="20" w16cid:durableId="520553647">
    <w:abstractNumId w:val="35"/>
  </w:num>
  <w:num w:numId="21" w16cid:durableId="856889159">
    <w:abstractNumId w:val="30"/>
  </w:num>
  <w:num w:numId="22" w16cid:durableId="202518521">
    <w:abstractNumId w:val="41"/>
  </w:num>
  <w:num w:numId="23" w16cid:durableId="1924102919">
    <w:abstractNumId w:val="3"/>
  </w:num>
  <w:num w:numId="24" w16cid:durableId="303320645">
    <w:abstractNumId w:val="15"/>
  </w:num>
  <w:num w:numId="25" w16cid:durableId="318578714">
    <w:abstractNumId w:val="38"/>
  </w:num>
  <w:num w:numId="26" w16cid:durableId="376783892">
    <w:abstractNumId w:val="25"/>
  </w:num>
  <w:num w:numId="27" w16cid:durableId="1855145891">
    <w:abstractNumId w:val="12"/>
  </w:num>
  <w:num w:numId="28" w16cid:durableId="2011789234">
    <w:abstractNumId w:val="8"/>
  </w:num>
  <w:num w:numId="29" w16cid:durableId="884223351">
    <w:abstractNumId w:val="7"/>
  </w:num>
  <w:num w:numId="30" w16cid:durableId="306785895">
    <w:abstractNumId w:val="32"/>
  </w:num>
  <w:num w:numId="31" w16cid:durableId="1019350549">
    <w:abstractNumId w:val="5"/>
  </w:num>
  <w:num w:numId="32" w16cid:durableId="685912967">
    <w:abstractNumId w:val="18"/>
  </w:num>
  <w:num w:numId="33" w16cid:durableId="502400413">
    <w:abstractNumId w:val="27"/>
  </w:num>
  <w:num w:numId="34" w16cid:durableId="1177814462">
    <w:abstractNumId w:val="40"/>
  </w:num>
  <w:num w:numId="35" w16cid:durableId="815613362">
    <w:abstractNumId w:val="24"/>
  </w:num>
  <w:num w:numId="36" w16cid:durableId="530610880">
    <w:abstractNumId w:val="23"/>
  </w:num>
  <w:num w:numId="37" w16cid:durableId="1080833016">
    <w:abstractNumId w:val="31"/>
  </w:num>
  <w:num w:numId="38" w16cid:durableId="406463570">
    <w:abstractNumId w:val="11"/>
  </w:num>
  <w:num w:numId="39" w16cid:durableId="278605145">
    <w:abstractNumId w:val="13"/>
  </w:num>
  <w:num w:numId="40" w16cid:durableId="1417359820">
    <w:abstractNumId w:val="36"/>
  </w:num>
  <w:num w:numId="41" w16cid:durableId="669218269">
    <w:abstractNumId w:val="26"/>
  </w:num>
  <w:num w:numId="42" w16cid:durableId="1148666498">
    <w:abstractNumId w:val="39"/>
  </w:num>
  <w:num w:numId="43" w16cid:durableId="1008873265">
    <w:abstractNumId w:val="21"/>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displayHorizontalDrawingGridEvery w:val="0"/>
  <w:displayVerticalDrawingGridEvery w:val="0"/>
  <w:doNotUseMarginsForDrawingGridOrigin/>
  <w:noPunctuationKerning/>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04BCE"/>
    <w:rsid w:val="000001BD"/>
    <w:rsid w:val="00000E0D"/>
    <w:rsid w:val="00000FFD"/>
    <w:rsid w:val="000025F2"/>
    <w:rsid w:val="0000274A"/>
    <w:rsid w:val="00002BA4"/>
    <w:rsid w:val="0000356A"/>
    <w:rsid w:val="00003E0F"/>
    <w:rsid w:val="00007073"/>
    <w:rsid w:val="00007C64"/>
    <w:rsid w:val="00012131"/>
    <w:rsid w:val="0001252D"/>
    <w:rsid w:val="00012948"/>
    <w:rsid w:val="00013EDC"/>
    <w:rsid w:val="000140B7"/>
    <w:rsid w:val="00014C1A"/>
    <w:rsid w:val="0001568F"/>
    <w:rsid w:val="00015951"/>
    <w:rsid w:val="00016260"/>
    <w:rsid w:val="00016613"/>
    <w:rsid w:val="0002130A"/>
    <w:rsid w:val="000213B0"/>
    <w:rsid w:val="00022792"/>
    <w:rsid w:val="00023308"/>
    <w:rsid w:val="0002357D"/>
    <w:rsid w:val="00023FA3"/>
    <w:rsid w:val="00024454"/>
    <w:rsid w:val="0002482B"/>
    <w:rsid w:val="00025A65"/>
    <w:rsid w:val="000264E3"/>
    <w:rsid w:val="00027536"/>
    <w:rsid w:val="00027E73"/>
    <w:rsid w:val="00027F93"/>
    <w:rsid w:val="000307F4"/>
    <w:rsid w:val="0003156A"/>
    <w:rsid w:val="00031B45"/>
    <w:rsid w:val="00031DA5"/>
    <w:rsid w:val="0003207D"/>
    <w:rsid w:val="000330CF"/>
    <w:rsid w:val="00033263"/>
    <w:rsid w:val="0003355F"/>
    <w:rsid w:val="0003388B"/>
    <w:rsid w:val="00033D3D"/>
    <w:rsid w:val="00033E8B"/>
    <w:rsid w:val="00034EFE"/>
    <w:rsid w:val="00036586"/>
    <w:rsid w:val="00037FA1"/>
    <w:rsid w:val="00040288"/>
    <w:rsid w:val="000406B1"/>
    <w:rsid w:val="00040924"/>
    <w:rsid w:val="000428C0"/>
    <w:rsid w:val="00043803"/>
    <w:rsid w:val="000439A4"/>
    <w:rsid w:val="000441F6"/>
    <w:rsid w:val="0004485C"/>
    <w:rsid w:val="000458C5"/>
    <w:rsid w:val="00045DC0"/>
    <w:rsid w:val="00046973"/>
    <w:rsid w:val="00046AD6"/>
    <w:rsid w:val="00047BCD"/>
    <w:rsid w:val="0005155B"/>
    <w:rsid w:val="0005292F"/>
    <w:rsid w:val="00052D26"/>
    <w:rsid w:val="0005334B"/>
    <w:rsid w:val="0005361B"/>
    <w:rsid w:val="00053BAC"/>
    <w:rsid w:val="00053F74"/>
    <w:rsid w:val="00053FAE"/>
    <w:rsid w:val="000543A0"/>
    <w:rsid w:val="00054929"/>
    <w:rsid w:val="00054BB0"/>
    <w:rsid w:val="00054EB7"/>
    <w:rsid w:val="00056062"/>
    <w:rsid w:val="00056ACA"/>
    <w:rsid w:val="000571A2"/>
    <w:rsid w:val="00057A4F"/>
    <w:rsid w:val="00060AEC"/>
    <w:rsid w:val="00060E1F"/>
    <w:rsid w:val="000612F5"/>
    <w:rsid w:val="000620FB"/>
    <w:rsid w:val="00062115"/>
    <w:rsid w:val="000626A8"/>
    <w:rsid w:val="00062CDA"/>
    <w:rsid w:val="00063862"/>
    <w:rsid w:val="00064CF4"/>
    <w:rsid w:val="00065602"/>
    <w:rsid w:val="0006657C"/>
    <w:rsid w:val="000665B8"/>
    <w:rsid w:val="00066E96"/>
    <w:rsid w:val="00066F10"/>
    <w:rsid w:val="0006725E"/>
    <w:rsid w:val="00067C25"/>
    <w:rsid w:val="00070459"/>
    <w:rsid w:val="000707F5"/>
    <w:rsid w:val="00070F66"/>
    <w:rsid w:val="00071195"/>
    <w:rsid w:val="00071C61"/>
    <w:rsid w:val="00071DF7"/>
    <w:rsid w:val="0007229C"/>
    <w:rsid w:val="0007278F"/>
    <w:rsid w:val="00072BCC"/>
    <w:rsid w:val="00073116"/>
    <w:rsid w:val="000739CD"/>
    <w:rsid w:val="00073A8F"/>
    <w:rsid w:val="00074054"/>
    <w:rsid w:val="00074312"/>
    <w:rsid w:val="00074B26"/>
    <w:rsid w:val="0007718E"/>
    <w:rsid w:val="000773A0"/>
    <w:rsid w:val="00077A25"/>
    <w:rsid w:val="00081044"/>
    <w:rsid w:val="000814A5"/>
    <w:rsid w:val="000814AB"/>
    <w:rsid w:val="0008188F"/>
    <w:rsid w:val="000818FB"/>
    <w:rsid w:val="00082015"/>
    <w:rsid w:val="00084030"/>
    <w:rsid w:val="000840E7"/>
    <w:rsid w:val="0008419B"/>
    <w:rsid w:val="00084DF2"/>
    <w:rsid w:val="0008517B"/>
    <w:rsid w:val="0008524E"/>
    <w:rsid w:val="000854B9"/>
    <w:rsid w:val="000854C1"/>
    <w:rsid w:val="00085630"/>
    <w:rsid w:val="000865D3"/>
    <w:rsid w:val="00086938"/>
    <w:rsid w:val="0009018A"/>
    <w:rsid w:val="00090C70"/>
    <w:rsid w:val="0009117D"/>
    <w:rsid w:val="0009171A"/>
    <w:rsid w:val="00091810"/>
    <w:rsid w:val="00092814"/>
    <w:rsid w:val="00092B54"/>
    <w:rsid w:val="0009300B"/>
    <w:rsid w:val="00094631"/>
    <w:rsid w:val="000949E7"/>
    <w:rsid w:val="00094AED"/>
    <w:rsid w:val="00095A50"/>
    <w:rsid w:val="00096F59"/>
    <w:rsid w:val="00097B3F"/>
    <w:rsid w:val="000A004B"/>
    <w:rsid w:val="000A01C0"/>
    <w:rsid w:val="000A031F"/>
    <w:rsid w:val="000A0478"/>
    <w:rsid w:val="000A06DC"/>
    <w:rsid w:val="000A0715"/>
    <w:rsid w:val="000A0853"/>
    <w:rsid w:val="000A12E7"/>
    <w:rsid w:val="000A2780"/>
    <w:rsid w:val="000A29A0"/>
    <w:rsid w:val="000A2E8B"/>
    <w:rsid w:val="000A4016"/>
    <w:rsid w:val="000A4F51"/>
    <w:rsid w:val="000A50D5"/>
    <w:rsid w:val="000A5ACE"/>
    <w:rsid w:val="000A5D97"/>
    <w:rsid w:val="000A5EE9"/>
    <w:rsid w:val="000A5FB5"/>
    <w:rsid w:val="000A75D0"/>
    <w:rsid w:val="000B0F87"/>
    <w:rsid w:val="000B17D0"/>
    <w:rsid w:val="000B1AB4"/>
    <w:rsid w:val="000B26B2"/>
    <w:rsid w:val="000B3BAC"/>
    <w:rsid w:val="000B3F9E"/>
    <w:rsid w:val="000B3FA5"/>
    <w:rsid w:val="000B4467"/>
    <w:rsid w:val="000B5A14"/>
    <w:rsid w:val="000B5BE7"/>
    <w:rsid w:val="000B63AA"/>
    <w:rsid w:val="000B6856"/>
    <w:rsid w:val="000B68B8"/>
    <w:rsid w:val="000B73E5"/>
    <w:rsid w:val="000B78DA"/>
    <w:rsid w:val="000B7A38"/>
    <w:rsid w:val="000B7AB9"/>
    <w:rsid w:val="000C0528"/>
    <w:rsid w:val="000C09AF"/>
    <w:rsid w:val="000C101F"/>
    <w:rsid w:val="000C1BC8"/>
    <w:rsid w:val="000C5D83"/>
    <w:rsid w:val="000C6071"/>
    <w:rsid w:val="000C6CCE"/>
    <w:rsid w:val="000C7004"/>
    <w:rsid w:val="000C7362"/>
    <w:rsid w:val="000C74BD"/>
    <w:rsid w:val="000D0067"/>
    <w:rsid w:val="000D0494"/>
    <w:rsid w:val="000D0880"/>
    <w:rsid w:val="000D0E71"/>
    <w:rsid w:val="000D0FBA"/>
    <w:rsid w:val="000D1381"/>
    <w:rsid w:val="000D1884"/>
    <w:rsid w:val="000D1FB3"/>
    <w:rsid w:val="000D29A4"/>
    <w:rsid w:val="000D29B1"/>
    <w:rsid w:val="000D2B6E"/>
    <w:rsid w:val="000D2DCD"/>
    <w:rsid w:val="000D32C7"/>
    <w:rsid w:val="000D3854"/>
    <w:rsid w:val="000D394F"/>
    <w:rsid w:val="000D510A"/>
    <w:rsid w:val="000D5B95"/>
    <w:rsid w:val="000D746B"/>
    <w:rsid w:val="000D751B"/>
    <w:rsid w:val="000E007E"/>
    <w:rsid w:val="000E03E4"/>
    <w:rsid w:val="000E044A"/>
    <w:rsid w:val="000E0926"/>
    <w:rsid w:val="000E2640"/>
    <w:rsid w:val="000E2F39"/>
    <w:rsid w:val="000E333C"/>
    <w:rsid w:val="000E4D84"/>
    <w:rsid w:val="000E5E4A"/>
    <w:rsid w:val="000E651B"/>
    <w:rsid w:val="000E65D1"/>
    <w:rsid w:val="000E6C41"/>
    <w:rsid w:val="000E6FA5"/>
    <w:rsid w:val="000E6FD2"/>
    <w:rsid w:val="000E7FDE"/>
    <w:rsid w:val="000F0840"/>
    <w:rsid w:val="000F0C5F"/>
    <w:rsid w:val="000F1CB2"/>
    <w:rsid w:val="000F2025"/>
    <w:rsid w:val="000F2094"/>
    <w:rsid w:val="000F239F"/>
    <w:rsid w:val="000F252A"/>
    <w:rsid w:val="000F2746"/>
    <w:rsid w:val="000F291A"/>
    <w:rsid w:val="000F2D66"/>
    <w:rsid w:val="000F386F"/>
    <w:rsid w:val="000F434D"/>
    <w:rsid w:val="000F52A1"/>
    <w:rsid w:val="000F6191"/>
    <w:rsid w:val="000F6628"/>
    <w:rsid w:val="000F688C"/>
    <w:rsid w:val="000F7E85"/>
    <w:rsid w:val="001002CE"/>
    <w:rsid w:val="00100545"/>
    <w:rsid w:val="001007BD"/>
    <w:rsid w:val="00100B9C"/>
    <w:rsid w:val="00102FAC"/>
    <w:rsid w:val="0010394F"/>
    <w:rsid w:val="00103B42"/>
    <w:rsid w:val="0010431F"/>
    <w:rsid w:val="001055AA"/>
    <w:rsid w:val="001055B0"/>
    <w:rsid w:val="00105C0A"/>
    <w:rsid w:val="00106475"/>
    <w:rsid w:val="001067ED"/>
    <w:rsid w:val="00106A84"/>
    <w:rsid w:val="001100FC"/>
    <w:rsid w:val="00110551"/>
    <w:rsid w:val="00110771"/>
    <w:rsid w:val="001109CE"/>
    <w:rsid w:val="00110DCD"/>
    <w:rsid w:val="00111822"/>
    <w:rsid w:val="00111A35"/>
    <w:rsid w:val="00113F27"/>
    <w:rsid w:val="001141AB"/>
    <w:rsid w:val="00114732"/>
    <w:rsid w:val="00114D47"/>
    <w:rsid w:val="001151FE"/>
    <w:rsid w:val="00115DDB"/>
    <w:rsid w:val="00116FA0"/>
    <w:rsid w:val="00121181"/>
    <w:rsid w:val="00122977"/>
    <w:rsid w:val="00123047"/>
    <w:rsid w:val="00123140"/>
    <w:rsid w:val="0012327F"/>
    <w:rsid w:val="00123951"/>
    <w:rsid w:val="00123D70"/>
    <w:rsid w:val="00123E44"/>
    <w:rsid w:val="001244E6"/>
    <w:rsid w:val="00124BC8"/>
    <w:rsid w:val="00124D66"/>
    <w:rsid w:val="00124E85"/>
    <w:rsid w:val="001250DA"/>
    <w:rsid w:val="00125827"/>
    <w:rsid w:val="00125C06"/>
    <w:rsid w:val="0012608B"/>
    <w:rsid w:val="0012715E"/>
    <w:rsid w:val="0012766A"/>
    <w:rsid w:val="001319A5"/>
    <w:rsid w:val="00132232"/>
    <w:rsid w:val="00132FC3"/>
    <w:rsid w:val="00133D20"/>
    <w:rsid w:val="0013468D"/>
    <w:rsid w:val="00134740"/>
    <w:rsid w:val="00134C1C"/>
    <w:rsid w:val="00135412"/>
    <w:rsid w:val="00135CEA"/>
    <w:rsid w:val="0013676F"/>
    <w:rsid w:val="0013687C"/>
    <w:rsid w:val="00137912"/>
    <w:rsid w:val="001402DE"/>
    <w:rsid w:val="00140F9D"/>
    <w:rsid w:val="00142049"/>
    <w:rsid w:val="00144231"/>
    <w:rsid w:val="00144581"/>
    <w:rsid w:val="0014588F"/>
    <w:rsid w:val="001465F7"/>
    <w:rsid w:val="00147127"/>
    <w:rsid w:val="00147131"/>
    <w:rsid w:val="001474CD"/>
    <w:rsid w:val="00150CAA"/>
    <w:rsid w:val="00151588"/>
    <w:rsid w:val="001517D3"/>
    <w:rsid w:val="00151862"/>
    <w:rsid w:val="00151EC2"/>
    <w:rsid w:val="0015256A"/>
    <w:rsid w:val="001526F0"/>
    <w:rsid w:val="00152A33"/>
    <w:rsid w:val="00152AC9"/>
    <w:rsid w:val="00153D1E"/>
    <w:rsid w:val="0015464C"/>
    <w:rsid w:val="001558C5"/>
    <w:rsid w:val="001560E3"/>
    <w:rsid w:val="001563ED"/>
    <w:rsid w:val="001601A1"/>
    <w:rsid w:val="0016047A"/>
    <w:rsid w:val="00160AAA"/>
    <w:rsid w:val="00160AEB"/>
    <w:rsid w:val="00160BA5"/>
    <w:rsid w:val="00160E52"/>
    <w:rsid w:val="00161320"/>
    <w:rsid w:val="0016176C"/>
    <w:rsid w:val="001627D7"/>
    <w:rsid w:val="00162964"/>
    <w:rsid w:val="001635BF"/>
    <w:rsid w:val="00163FAA"/>
    <w:rsid w:val="001641CD"/>
    <w:rsid w:val="001644CE"/>
    <w:rsid w:val="00165153"/>
    <w:rsid w:val="00165D15"/>
    <w:rsid w:val="00165DE5"/>
    <w:rsid w:val="00166F71"/>
    <w:rsid w:val="0016750F"/>
    <w:rsid w:val="0017061B"/>
    <w:rsid w:val="00171185"/>
    <w:rsid w:val="001712E3"/>
    <w:rsid w:val="001717BE"/>
    <w:rsid w:val="001717F2"/>
    <w:rsid w:val="0017234B"/>
    <w:rsid w:val="00172AA7"/>
    <w:rsid w:val="00172C95"/>
    <w:rsid w:val="001745FF"/>
    <w:rsid w:val="00174DDD"/>
    <w:rsid w:val="001751EB"/>
    <w:rsid w:val="00175472"/>
    <w:rsid w:val="0017578D"/>
    <w:rsid w:val="00176C22"/>
    <w:rsid w:val="0017722E"/>
    <w:rsid w:val="00177C42"/>
    <w:rsid w:val="0018044C"/>
    <w:rsid w:val="00180C7E"/>
    <w:rsid w:val="00180D91"/>
    <w:rsid w:val="00180E1F"/>
    <w:rsid w:val="00180E67"/>
    <w:rsid w:val="00181461"/>
    <w:rsid w:val="001818C6"/>
    <w:rsid w:val="0018206E"/>
    <w:rsid w:val="0018276A"/>
    <w:rsid w:val="001831CC"/>
    <w:rsid w:val="00183BB9"/>
    <w:rsid w:val="00183CE7"/>
    <w:rsid w:val="00184352"/>
    <w:rsid w:val="001844E6"/>
    <w:rsid w:val="00184529"/>
    <w:rsid w:val="0018453F"/>
    <w:rsid w:val="00184687"/>
    <w:rsid w:val="00185D60"/>
    <w:rsid w:val="00185F9B"/>
    <w:rsid w:val="00186AED"/>
    <w:rsid w:val="0019074A"/>
    <w:rsid w:val="001909F8"/>
    <w:rsid w:val="00190A12"/>
    <w:rsid w:val="00190A91"/>
    <w:rsid w:val="00190DC3"/>
    <w:rsid w:val="00191D97"/>
    <w:rsid w:val="0019233D"/>
    <w:rsid w:val="0019240D"/>
    <w:rsid w:val="001930A4"/>
    <w:rsid w:val="001943D2"/>
    <w:rsid w:val="0019480E"/>
    <w:rsid w:val="00194A6B"/>
    <w:rsid w:val="00194D9F"/>
    <w:rsid w:val="00194F1E"/>
    <w:rsid w:val="00195764"/>
    <w:rsid w:val="00195BE3"/>
    <w:rsid w:val="00197021"/>
    <w:rsid w:val="00197581"/>
    <w:rsid w:val="001A0262"/>
    <w:rsid w:val="001A08BA"/>
    <w:rsid w:val="001A1B1D"/>
    <w:rsid w:val="001A2A12"/>
    <w:rsid w:val="001A2E50"/>
    <w:rsid w:val="001A2E69"/>
    <w:rsid w:val="001A36EC"/>
    <w:rsid w:val="001A5233"/>
    <w:rsid w:val="001A59E7"/>
    <w:rsid w:val="001A6AE5"/>
    <w:rsid w:val="001A6BC9"/>
    <w:rsid w:val="001A6E73"/>
    <w:rsid w:val="001A6F5A"/>
    <w:rsid w:val="001B034B"/>
    <w:rsid w:val="001B1C09"/>
    <w:rsid w:val="001B1D79"/>
    <w:rsid w:val="001B210E"/>
    <w:rsid w:val="001B3AFA"/>
    <w:rsid w:val="001B4135"/>
    <w:rsid w:val="001B53A5"/>
    <w:rsid w:val="001B5E7C"/>
    <w:rsid w:val="001B67C4"/>
    <w:rsid w:val="001B7498"/>
    <w:rsid w:val="001B7A22"/>
    <w:rsid w:val="001B7C2D"/>
    <w:rsid w:val="001C0525"/>
    <w:rsid w:val="001C0727"/>
    <w:rsid w:val="001C13BA"/>
    <w:rsid w:val="001C212C"/>
    <w:rsid w:val="001C2710"/>
    <w:rsid w:val="001C280B"/>
    <w:rsid w:val="001C30B2"/>
    <w:rsid w:val="001C4028"/>
    <w:rsid w:val="001C4181"/>
    <w:rsid w:val="001C4C59"/>
    <w:rsid w:val="001C4F81"/>
    <w:rsid w:val="001C5484"/>
    <w:rsid w:val="001C5C08"/>
    <w:rsid w:val="001C5C0D"/>
    <w:rsid w:val="001C5D43"/>
    <w:rsid w:val="001C5E27"/>
    <w:rsid w:val="001C5F02"/>
    <w:rsid w:val="001C60B8"/>
    <w:rsid w:val="001C6271"/>
    <w:rsid w:val="001C7058"/>
    <w:rsid w:val="001C7627"/>
    <w:rsid w:val="001D27C1"/>
    <w:rsid w:val="001D2CD6"/>
    <w:rsid w:val="001D3F42"/>
    <w:rsid w:val="001D417D"/>
    <w:rsid w:val="001D4F95"/>
    <w:rsid w:val="001D5616"/>
    <w:rsid w:val="001D6153"/>
    <w:rsid w:val="001E0351"/>
    <w:rsid w:val="001E04A1"/>
    <w:rsid w:val="001E054B"/>
    <w:rsid w:val="001E05F3"/>
    <w:rsid w:val="001E0F03"/>
    <w:rsid w:val="001E143C"/>
    <w:rsid w:val="001E174B"/>
    <w:rsid w:val="001E1B58"/>
    <w:rsid w:val="001E2F02"/>
    <w:rsid w:val="001E4B89"/>
    <w:rsid w:val="001E4E65"/>
    <w:rsid w:val="001E518D"/>
    <w:rsid w:val="001E565E"/>
    <w:rsid w:val="001E57FA"/>
    <w:rsid w:val="001E6378"/>
    <w:rsid w:val="001E67D1"/>
    <w:rsid w:val="001E7297"/>
    <w:rsid w:val="001F0B06"/>
    <w:rsid w:val="001F11A2"/>
    <w:rsid w:val="001F14D1"/>
    <w:rsid w:val="001F1A45"/>
    <w:rsid w:val="001F1DE2"/>
    <w:rsid w:val="001F21E9"/>
    <w:rsid w:val="001F2755"/>
    <w:rsid w:val="001F2C70"/>
    <w:rsid w:val="001F2E51"/>
    <w:rsid w:val="001F30A4"/>
    <w:rsid w:val="001F38A9"/>
    <w:rsid w:val="001F3F67"/>
    <w:rsid w:val="001F46DC"/>
    <w:rsid w:val="001F5FD3"/>
    <w:rsid w:val="001F6B27"/>
    <w:rsid w:val="002008C4"/>
    <w:rsid w:val="00201C6D"/>
    <w:rsid w:val="0020219A"/>
    <w:rsid w:val="002031CE"/>
    <w:rsid w:val="0020420C"/>
    <w:rsid w:val="00204E83"/>
    <w:rsid w:val="002051EC"/>
    <w:rsid w:val="00205E3C"/>
    <w:rsid w:val="00205E42"/>
    <w:rsid w:val="00205E75"/>
    <w:rsid w:val="0020706D"/>
    <w:rsid w:val="0021016F"/>
    <w:rsid w:val="0021029D"/>
    <w:rsid w:val="0021084D"/>
    <w:rsid w:val="00210F26"/>
    <w:rsid w:val="00210FB2"/>
    <w:rsid w:val="00211651"/>
    <w:rsid w:val="00211818"/>
    <w:rsid w:val="002122D5"/>
    <w:rsid w:val="0021384A"/>
    <w:rsid w:val="00213B10"/>
    <w:rsid w:val="00213FA7"/>
    <w:rsid w:val="002143B5"/>
    <w:rsid w:val="00214473"/>
    <w:rsid w:val="002144A3"/>
    <w:rsid w:val="00214FB9"/>
    <w:rsid w:val="00215D6C"/>
    <w:rsid w:val="002168C3"/>
    <w:rsid w:val="00217638"/>
    <w:rsid w:val="002177D7"/>
    <w:rsid w:val="002200FB"/>
    <w:rsid w:val="00221B4E"/>
    <w:rsid w:val="002230A2"/>
    <w:rsid w:val="002237D9"/>
    <w:rsid w:val="00223CF6"/>
    <w:rsid w:val="00224099"/>
    <w:rsid w:val="00224F2C"/>
    <w:rsid w:val="0022505A"/>
    <w:rsid w:val="002255E5"/>
    <w:rsid w:val="00225BDA"/>
    <w:rsid w:val="002270EA"/>
    <w:rsid w:val="00227578"/>
    <w:rsid w:val="00227B2D"/>
    <w:rsid w:val="00227E10"/>
    <w:rsid w:val="0023097B"/>
    <w:rsid w:val="00230A13"/>
    <w:rsid w:val="00231594"/>
    <w:rsid w:val="00231BC3"/>
    <w:rsid w:val="00232760"/>
    <w:rsid w:val="002344E0"/>
    <w:rsid w:val="002346CF"/>
    <w:rsid w:val="002346F9"/>
    <w:rsid w:val="00234733"/>
    <w:rsid w:val="002357AC"/>
    <w:rsid w:val="00235D78"/>
    <w:rsid w:val="00235D8B"/>
    <w:rsid w:val="00237632"/>
    <w:rsid w:val="00237717"/>
    <w:rsid w:val="00237820"/>
    <w:rsid w:val="00240A1D"/>
    <w:rsid w:val="002417C2"/>
    <w:rsid w:val="00241944"/>
    <w:rsid w:val="0024202D"/>
    <w:rsid w:val="002423DA"/>
    <w:rsid w:val="0024289A"/>
    <w:rsid w:val="00242DF1"/>
    <w:rsid w:val="00243437"/>
    <w:rsid w:val="0024498C"/>
    <w:rsid w:val="00244F0B"/>
    <w:rsid w:val="0024562F"/>
    <w:rsid w:val="00245A17"/>
    <w:rsid w:val="002464ED"/>
    <w:rsid w:val="0024698C"/>
    <w:rsid w:val="00247D07"/>
    <w:rsid w:val="00251209"/>
    <w:rsid w:val="0025210A"/>
    <w:rsid w:val="00252179"/>
    <w:rsid w:val="002527F8"/>
    <w:rsid w:val="00252D4D"/>
    <w:rsid w:val="0025521D"/>
    <w:rsid w:val="00255C04"/>
    <w:rsid w:val="00255F5D"/>
    <w:rsid w:val="002568C5"/>
    <w:rsid w:val="00256CD0"/>
    <w:rsid w:val="0025711D"/>
    <w:rsid w:val="00257DF1"/>
    <w:rsid w:val="00257ED3"/>
    <w:rsid w:val="00260070"/>
    <w:rsid w:val="0026044F"/>
    <w:rsid w:val="002619F7"/>
    <w:rsid w:val="00261B54"/>
    <w:rsid w:val="0026280E"/>
    <w:rsid w:val="0026309E"/>
    <w:rsid w:val="00263124"/>
    <w:rsid w:val="00263C15"/>
    <w:rsid w:val="00263F72"/>
    <w:rsid w:val="0026458C"/>
    <w:rsid w:val="002648DE"/>
    <w:rsid w:val="002655BB"/>
    <w:rsid w:val="002656B4"/>
    <w:rsid w:val="00265945"/>
    <w:rsid w:val="00265BA3"/>
    <w:rsid w:val="00265EEC"/>
    <w:rsid w:val="00266CF8"/>
    <w:rsid w:val="00266E18"/>
    <w:rsid w:val="00267588"/>
    <w:rsid w:val="00270153"/>
    <w:rsid w:val="00270719"/>
    <w:rsid w:val="002715D7"/>
    <w:rsid w:val="002719E4"/>
    <w:rsid w:val="002724AB"/>
    <w:rsid w:val="00272A67"/>
    <w:rsid w:val="00272FDB"/>
    <w:rsid w:val="00272FF8"/>
    <w:rsid w:val="00273243"/>
    <w:rsid w:val="0027449A"/>
    <w:rsid w:val="002748D9"/>
    <w:rsid w:val="00274981"/>
    <w:rsid w:val="00274D7E"/>
    <w:rsid w:val="0027527C"/>
    <w:rsid w:val="00275981"/>
    <w:rsid w:val="002760CB"/>
    <w:rsid w:val="0027695E"/>
    <w:rsid w:val="00276D45"/>
    <w:rsid w:val="00277F24"/>
    <w:rsid w:val="002807DC"/>
    <w:rsid w:val="0028277A"/>
    <w:rsid w:val="00282FE5"/>
    <w:rsid w:val="00283347"/>
    <w:rsid w:val="00283429"/>
    <w:rsid w:val="00283E8B"/>
    <w:rsid w:val="00283F05"/>
    <w:rsid w:val="00284969"/>
    <w:rsid w:val="00285747"/>
    <w:rsid w:val="00285F72"/>
    <w:rsid w:val="00285FDA"/>
    <w:rsid w:val="00286125"/>
    <w:rsid w:val="002873E3"/>
    <w:rsid w:val="00287544"/>
    <w:rsid w:val="00287927"/>
    <w:rsid w:val="00290663"/>
    <w:rsid w:val="00290AF4"/>
    <w:rsid w:val="0029133B"/>
    <w:rsid w:val="00291FED"/>
    <w:rsid w:val="002926BF"/>
    <w:rsid w:val="00292786"/>
    <w:rsid w:val="002928D7"/>
    <w:rsid w:val="00292C35"/>
    <w:rsid w:val="00295645"/>
    <w:rsid w:val="00297CBC"/>
    <w:rsid w:val="002A0375"/>
    <w:rsid w:val="002A0654"/>
    <w:rsid w:val="002A0EC8"/>
    <w:rsid w:val="002A1941"/>
    <w:rsid w:val="002A286A"/>
    <w:rsid w:val="002A2BFE"/>
    <w:rsid w:val="002A3ABD"/>
    <w:rsid w:val="002A3FAC"/>
    <w:rsid w:val="002A4187"/>
    <w:rsid w:val="002A438A"/>
    <w:rsid w:val="002A59AE"/>
    <w:rsid w:val="002A6553"/>
    <w:rsid w:val="002A673F"/>
    <w:rsid w:val="002A7380"/>
    <w:rsid w:val="002A755A"/>
    <w:rsid w:val="002A7605"/>
    <w:rsid w:val="002B0522"/>
    <w:rsid w:val="002B0934"/>
    <w:rsid w:val="002B0E95"/>
    <w:rsid w:val="002B1F53"/>
    <w:rsid w:val="002B2CAE"/>
    <w:rsid w:val="002B399A"/>
    <w:rsid w:val="002B3FAA"/>
    <w:rsid w:val="002B409E"/>
    <w:rsid w:val="002B4262"/>
    <w:rsid w:val="002B4DB2"/>
    <w:rsid w:val="002B66FD"/>
    <w:rsid w:val="002B6A07"/>
    <w:rsid w:val="002B6DF4"/>
    <w:rsid w:val="002B715E"/>
    <w:rsid w:val="002B74A0"/>
    <w:rsid w:val="002B77C4"/>
    <w:rsid w:val="002C0009"/>
    <w:rsid w:val="002C06D6"/>
    <w:rsid w:val="002C16EE"/>
    <w:rsid w:val="002C17FF"/>
    <w:rsid w:val="002C1AFE"/>
    <w:rsid w:val="002C1CEC"/>
    <w:rsid w:val="002C1E15"/>
    <w:rsid w:val="002C1F80"/>
    <w:rsid w:val="002C2BFC"/>
    <w:rsid w:val="002C38AF"/>
    <w:rsid w:val="002C539C"/>
    <w:rsid w:val="002C5921"/>
    <w:rsid w:val="002C5A05"/>
    <w:rsid w:val="002D018C"/>
    <w:rsid w:val="002D054B"/>
    <w:rsid w:val="002D0705"/>
    <w:rsid w:val="002D0C37"/>
    <w:rsid w:val="002D128D"/>
    <w:rsid w:val="002D1651"/>
    <w:rsid w:val="002D1FB7"/>
    <w:rsid w:val="002D1FDB"/>
    <w:rsid w:val="002D3F64"/>
    <w:rsid w:val="002D3FFD"/>
    <w:rsid w:val="002D48F0"/>
    <w:rsid w:val="002D49E6"/>
    <w:rsid w:val="002D5AB3"/>
    <w:rsid w:val="002D5E92"/>
    <w:rsid w:val="002D690E"/>
    <w:rsid w:val="002D6BE2"/>
    <w:rsid w:val="002D73E5"/>
    <w:rsid w:val="002D75B0"/>
    <w:rsid w:val="002E0195"/>
    <w:rsid w:val="002E0B4B"/>
    <w:rsid w:val="002E1B18"/>
    <w:rsid w:val="002E1B9D"/>
    <w:rsid w:val="002E1CD7"/>
    <w:rsid w:val="002E2E5A"/>
    <w:rsid w:val="002E2F32"/>
    <w:rsid w:val="002E381A"/>
    <w:rsid w:val="002E38F0"/>
    <w:rsid w:val="002E3A1D"/>
    <w:rsid w:val="002E4799"/>
    <w:rsid w:val="002E58B0"/>
    <w:rsid w:val="002E5907"/>
    <w:rsid w:val="002E61E3"/>
    <w:rsid w:val="002E62B9"/>
    <w:rsid w:val="002E79E6"/>
    <w:rsid w:val="002E7BA9"/>
    <w:rsid w:val="002F0D1A"/>
    <w:rsid w:val="002F102C"/>
    <w:rsid w:val="002F164A"/>
    <w:rsid w:val="002F2B2A"/>
    <w:rsid w:val="002F2D4D"/>
    <w:rsid w:val="002F2DD5"/>
    <w:rsid w:val="002F3261"/>
    <w:rsid w:val="002F3394"/>
    <w:rsid w:val="002F3730"/>
    <w:rsid w:val="002F39B7"/>
    <w:rsid w:val="002F405E"/>
    <w:rsid w:val="002F4F4C"/>
    <w:rsid w:val="002F5063"/>
    <w:rsid w:val="002F5393"/>
    <w:rsid w:val="002F5C2F"/>
    <w:rsid w:val="002F602C"/>
    <w:rsid w:val="002F615F"/>
    <w:rsid w:val="002F62B7"/>
    <w:rsid w:val="002F6E00"/>
    <w:rsid w:val="002F6EFB"/>
    <w:rsid w:val="0030028A"/>
    <w:rsid w:val="00300399"/>
    <w:rsid w:val="00300E1C"/>
    <w:rsid w:val="00300F84"/>
    <w:rsid w:val="00302A53"/>
    <w:rsid w:val="00303580"/>
    <w:rsid w:val="00303CCA"/>
    <w:rsid w:val="00303DB5"/>
    <w:rsid w:val="0030445D"/>
    <w:rsid w:val="00304482"/>
    <w:rsid w:val="00304721"/>
    <w:rsid w:val="00304DAA"/>
    <w:rsid w:val="00304F80"/>
    <w:rsid w:val="00305A9E"/>
    <w:rsid w:val="003061A2"/>
    <w:rsid w:val="00306CA0"/>
    <w:rsid w:val="00306EE3"/>
    <w:rsid w:val="00307F5B"/>
    <w:rsid w:val="00307FBE"/>
    <w:rsid w:val="0031011D"/>
    <w:rsid w:val="00310351"/>
    <w:rsid w:val="00310367"/>
    <w:rsid w:val="003103E9"/>
    <w:rsid w:val="00310D2B"/>
    <w:rsid w:val="00310F57"/>
    <w:rsid w:val="003118AE"/>
    <w:rsid w:val="003127FB"/>
    <w:rsid w:val="00313B93"/>
    <w:rsid w:val="00313D3E"/>
    <w:rsid w:val="003145F8"/>
    <w:rsid w:val="00314B8A"/>
    <w:rsid w:val="00314F49"/>
    <w:rsid w:val="00315B85"/>
    <w:rsid w:val="00315E35"/>
    <w:rsid w:val="00316241"/>
    <w:rsid w:val="00316621"/>
    <w:rsid w:val="00316789"/>
    <w:rsid w:val="003168DF"/>
    <w:rsid w:val="00316ECF"/>
    <w:rsid w:val="00320C6A"/>
    <w:rsid w:val="00321236"/>
    <w:rsid w:val="00323CAA"/>
    <w:rsid w:val="00324E99"/>
    <w:rsid w:val="00324F9C"/>
    <w:rsid w:val="00325E60"/>
    <w:rsid w:val="0032604E"/>
    <w:rsid w:val="003261EE"/>
    <w:rsid w:val="003264BF"/>
    <w:rsid w:val="00326ADB"/>
    <w:rsid w:val="00327457"/>
    <w:rsid w:val="0032776B"/>
    <w:rsid w:val="00331A65"/>
    <w:rsid w:val="00333FCE"/>
    <w:rsid w:val="0033442D"/>
    <w:rsid w:val="00334A2A"/>
    <w:rsid w:val="00335119"/>
    <w:rsid w:val="00335451"/>
    <w:rsid w:val="003354A2"/>
    <w:rsid w:val="00336067"/>
    <w:rsid w:val="00336078"/>
    <w:rsid w:val="0033702D"/>
    <w:rsid w:val="00337C89"/>
    <w:rsid w:val="00337EEB"/>
    <w:rsid w:val="00340B54"/>
    <w:rsid w:val="00341A66"/>
    <w:rsid w:val="00341B9E"/>
    <w:rsid w:val="00341ECF"/>
    <w:rsid w:val="00343179"/>
    <w:rsid w:val="00343DDD"/>
    <w:rsid w:val="00344CC9"/>
    <w:rsid w:val="00344F61"/>
    <w:rsid w:val="00345152"/>
    <w:rsid w:val="0034537A"/>
    <w:rsid w:val="00345FFC"/>
    <w:rsid w:val="00346272"/>
    <w:rsid w:val="00346ABE"/>
    <w:rsid w:val="003471F1"/>
    <w:rsid w:val="00347730"/>
    <w:rsid w:val="00347BCD"/>
    <w:rsid w:val="00347E7D"/>
    <w:rsid w:val="00347F36"/>
    <w:rsid w:val="003501E4"/>
    <w:rsid w:val="00350753"/>
    <w:rsid w:val="00350FF2"/>
    <w:rsid w:val="0035289D"/>
    <w:rsid w:val="00352C8B"/>
    <w:rsid w:val="00352F43"/>
    <w:rsid w:val="00353557"/>
    <w:rsid w:val="003538DF"/>
    <w:rsid w:val="00353F79"/>
    <w:rsid w:val="003543FB"/>
    <w:rsid w:val="00354A66"/>
    <w:rsid w:val="00354E3E"/>
    <w:rsid w:val="003550C0"/>
    <w:rsid w:val="00355EE7"/>
    <w:rsid w:val="003563C0"/>
    <w:rsid w:val="00356520"/>
    <w:rsid w:val="003569BF"/>
    <w:rsid w:val="00356B9E"/>
    <w:rsid w:val="003575E2"/>
    <w:rsid w:val="00357607"/>
    <w:rsid w:val="003578BD"/>
    <w:rsid w:val="00357FB6"/>
    <w:rsid w:val="00360110"/>
    <w:rsid w:val="0036110B"/>
    <w:rsid w:val="003616A4"/>
    <w:rsid w:val="00361744"/>
    <w:rsid w:val="0036239F"/>
    <w:rsid w:val="0036289C"/>
    <w:rsid w:val="00362B12"/>
    <w:rsid w:val="003636D2"/>
    <w:rsid w:val="003641D7"/>
    <w:rsid w:val="00364660"/>
    <w:rsid w:val="00364AE2"/>
    <w:rsid w:val="00364DE4"/>
    <w:rsid w:val="0036541B"/>
    <w:rsid w:val="003657E8"/>
    <w:rsid w:val="0036627E"/>
    <w:rsid w:val="0036640C"/>
    <w:rsid w:val="00367617"/>
    <w:rsid w:val="003678D3"/>
    <w:rsid w:val="00370292"/>
    <w:rsid w:val="00370A96"/>
    <w:rsid w:val="00370B50"/>
    <w:rsid w:val="003714DB"/>
    <w:rsid w:val="00371586"/>
    <w:rsid w:val="003715D2"/>
    <w:rsid w:val="003721E1"/>
    <w:rsid w:val="0037265C"/>
    <w:rsid w:val="00373B83"/>
    <w:rsid w:val="0037465F"/>
    <w:rsid w:val="00374F16"/>
    <w:rsid w:val="00374F66"/>
    <w:rsid w:val="0037550F"/>
    <w:rsid w:val="00375C68"/>
    <w:rsid w:val="00376463"/>
    <w:rsid w:val="00376557"/>
    <w:rsid w:val="003773C2"/>
    <w:rsid w:val="003779F8"/>
    <w:rsid w:val="00380184"/>
    <w:rsid w:val="00380467"/>
    <w:rsid w:val="00380E53"/>
    <w:rsid w:val="003812B2"/>
    <w:rsid w:val="00382630"/>
    <w:rsid w:val="00382669"/>
    <w:rsid w:val="00382A1D"/>
    <w:rsid w:val="00382C9F"/>
    <w:rsid w:val="0038367F"/>
    <w:rsid w:val="00384E11"/>
    <w:rsid w:val="003851A7"/>
    <w:rsid w:val="00385AAA"/>
    <w:rsid w:val="00385B5A"/>
    <w:rsid w:val="00385E82"/>
    <w:rsid w:val="0038606C"/>
    <w:rsid w:val="00386458"/>
    <w:rsid w:val="003868D0"/>
    <w:rsid w:val="00386A16"/>
    <w:rsid w:val="00386B26"/>
    <w:rsid w:val="00386EE1"/>
    <w:rsid w:val="00386F17"/>
    <w:rsid w:val="003870F6"/>
    <w:rsid w:val="003872F0"/>
    <w:rsid w:val="00387B5B"/>
    <w:rsid w:val="0039128B"/>
    <w:rsid w:val="0039131B"/>
    <w:rsid w:val="00391925"/>
    <w:rsid w:val="00391FA1"/>
    <w:rsid w:val="00393693"/>
    <w:rsid w:val="00393F56"/>
    <w:rsid w:val="00394058"/>
    <w:rsid w:val="003949D7"/>
    <w:rsid w:val="003949EF"/>
    <w:rsid w:val="00394CF5"/>
    <w:rsid w:val="00395151"/>
    <w:rsid w:val="003A04EF"/>
    <w:rsid w:val="003A109C"/>
    <w:rsid w:val="003A1620"/>
    <w:rsid w:val="003A184D"/>
    <w:rsid w:val="003A2CC6"/>
    <w:rsid w:val="003A35C1"/>
    <w:rsid w:val="003A35C4"/>
    <w:rsid w:val="003A3F90"/>
    <w:rsid w:val="003A40C0"/>
    <w:rsid w:val="003A42E0"/>
    <w:rsid w:val="003A50AA"/>
    <w:rsid w:val="003A63BF"/>
    <w:rsid w:val="003A6455"/>
    <w:rsid w:val="003A65A9"/>
    <w:rsid w:val="003A692F"/>
    <w:rsid w:val="003A788C"/>
    <w:rsid w:val="003B0447"/>
    <w:rsid w:val="003B11FD"/>
    <w:rsid w:val="003B122F"/>
    <w:rsid w:val="003B1529"/>
    <w:rsid w:val="003B1798"/>
    <w:rsid w:val="003B1823"/>
    <w:rsid w:val="003B217F"/>
    <w:rsid w:val="003B24F0"/>
    <w:rsid w:val="003B2AE0"/>
    <w:rsid w:val="003B35FC"/>
    <w:rsid w:val="003B3673"/>
    <w:rsid w:val="003B4F7D"/>
    <w:rsid w:val="003B5FEA"/>
    <w:rsid w:val="003B6C39"/>
    <w:rsid w:val="003B6C9F"/>
    <w:rsid w:val="003B7B85"/>
    <w:rsid w:val="003B7C73"/>
    <w:rsid w:val="003B7E11"/>
    <w:rsid w:val="003B7F9B"/>
    <w:rsid w:val="003C066D"/>
    <w:rsid w:val="003C0796"/>
    <w:rsid w:val="003C13F3"/>
    <w:rsid w:val="003C169F"/>
    <w:rsid w:val="003C1727"/>
    <w:rsid w:val="003C1A05"/>
    <w:rsid w:val="003C1E34"/>
    <w:rsid w:val="003C265D"/>
    <w:rsid w:val="003C2718"/>
    <w:rsid w:val="003C283A"/>
    <w:rsid w:val="003C2AA0"/>
    <w:rsid w:val="003C336C"/>
    <w:rsid w:val="003C3AE8"/>
    <w:rsid w:val="003C3FB7"/>
    <w:rsid w:val="003C41C4"/>
    <w:rsid w:val="003C43DC"/>
    <w:rsid w:val="003C4BE9"/>
    <w:rsid w:val="003C5755"/>
    <w:rsid w:val="003C5923"/>
    <w:rsid w:val="003C5D96"/>
    <w:rsid w:val="003C6ADB"/>
    <w:rsid w:val="003C6B83"/>
    <w:rsid w:val="003C7275"/>
    <w:rsid w:val="003C78C2"/>
    <w:rsid w:val="003C7EAD"/>
    <w:rsid w:val="003D0775"/>
    <w:rsid w:val="003D0BB1"/>
    <w:rsid w:val="003D0FCD"/>
    <w:rsid w:val="003D1098"/>
    <w:rsid w:val="003D1159"/>
    <w:rsid w:val="003D200C"/>
    <w:rsid w:val="003D28C5"/>
    <w:rsid w:val="003D2CE3"/>
    <w:rsid w:val="003D3793"/>
    <w:rsid w:val="003D394C"/>
    <w:rsid w:val="003D3E12"/>
    <w:rsid w:val="003D47AF"/>
    <w:rsid w:val="003D5883"/>
    <w:rsid w:val="003D607A"/>
    <w:rsid w:val="003D6BE1"/>
    <w:rsid w:val="003D7033"/>
    <w:rsid w:val="003D7254"/>
    <w:rsid w:val="003D75DE"/>
    <w:rsid w:val="003E0796"/>
    <w:rsid w:val="003E07E4"/>
    <w:rsid w:val="003E16ED"/>
    <w:rsid w:val="003E1701"/>
    <w:rsid w:val="003E2045"/>
    <w:rsid w:val="003E251D"/>
    <w:rsid w:val="003E2770"/>
    <w:rsid w:val="003E2D67"/>
    <w:rsid w:val="003E3A68"/>
    <w:rsid w:val="003E40F1"/>
    <w:rsid w:val="003E4EBE"/>
    <w:rsid w:val="003E5840"/>
    <w:rsid w:val="003E6377"/>
    <w:rsid w:val="003E6878"/>
    <w:rsid w:val="003E6DB4"/>
    <w:rsid w:val="003E77D7"/>
    <w:rsid w:val="003F02A2"/>
    <w:rsid w:val="003F0A5A"/>
    <w:rsid w:val="003F11CA"/>
    <w:rsid w:val="003F145E"/>
    <w:rsid w:val="003F22EB"/>
    <w:rsid w:val="003F2CF9"/>
    <w:rsid w:val="003F3354"/>
    <w:rsid w:val="003F3625"/>
    <w:rsid w:val="003F3DAE"/>
    <w:rsid w:val="003F4015"/>
    <w:rsid w:val="003F54F6"/>
    <w:rsid w:val="003F568D"/>
    <w:rsid w:val="003F5747"/>
    <w:rsid w:val="003F5CAD"/>
    <w:rsid w:val="003F746D"/>
    <w:rsid w:val="003F79C7"/>
    <w:rsid w:val="003F7DAE"/>
    <w:rsid w:val="0040090F"/>
    <w:rsid w:val="00400BB6"/>
    <w:rsid w:val="0040143A"/>
    <w:rsid w:val="0040169A"/>
    <w:rsid w:val="004016F1"/>
    <w:rsid w:val="00401762"/>
    <w:rsid w:val="004017F9"/>
    <w:rsid w:val="00402E53"/>
    <w:rsid w:val="00402F4E"/>
    <w:rsid w:val="004031E8"/>
    <w:rsid w:val="00403995"/>
    <w:rsid w:val="00403C28"/>
    <w:rsid w:val="00404225"/>
    <w:rsid w:val="0040458A"/>
    <w:rsid w:val="00404E22"/>
    <w:rsid w:val="004060E4"/>
    <w:rsid w:val="00406465"/>
    <w:rsid w:val="00406964"/>
    <w:rsid w:val="00407875"/>
    <w:rsid w:val="00411004"/>
    <w:rsid w:val="00411AC5"/>
    <w:rsid w:val="00411DB0"/>
    <w:rsid w:val="00411EE9"/>
    <w:rsid w:val="00412653"/>
    <w:rsid w:val="00412A79"/>
    <w:rsid w:val="00413FD6"/>
    <w:rsid w:val="00414387"/>
    <w:rsid w:val="004148CA"/>
    <w:rsid w:val="00414D73"/>
    <w:rsid w:val="00415ADD"/>
    <w:rsid w:val="00416C9A"/>
    <w:rsid w:val="00416D74"/>
    <w:rsid w:val="004175F0"/>
    <w:rsid w:val="00420E1F"/>
    <w:rsid w:val="00421650"/>
    <w:rsid w:val="00421919"/>
    <w:rsid w:val="00421CE1"/>
    <w:rsid w:val="0042247C"/>
    <w:rsid w:val="004248F6"/>
    <w:rsid w:val="00424E7C"/>
    <w:rsid w:val="00425CB1"/>
    <w:rsid w:val="0042661F"/>
    <w:rsid w:val="00426B4A"/>
    <w:rsid w:val="00426B5D"/>
    <w:rsid w:val="00426E89"/>
    <w:rsid w:val="004279E7"/>
    <w:rsid w:val="00427AD1"/>
    <w:rsid w:val="00430426"/>
    <w:rsid w:val="004305F1"/>
    <w:rsid w:val="00430CDF"/>
    <w:rsid w:val="00430DD2"/>
    <w:rsid w:val="004311E9"/>
    <w:rsid w:val="0043186C"/>
    <w:rsid w:val="00433C1A"/>
    <w:rsid w:val="00433F56"/>
    <w:rsid w:val="00434022"/>
    <w:rsid w:val="00436013"/>
    <w:rsid w:val="004366E8"/>
    <w:rsid w:val="00436A48"/>
    <w:rsid w:val="00437237"/>
    <w:rsid w:val="004374A5"/>
    <w:rsid w:val="0043755D"/>
    <w:rsid w:val="0043771B"/>
    <w:rsid w:val="00440890"/>
    <w:rsid w:val="004412B7"/>
    <w:rsid w:val="0044159E"/>
    <w:rsid w:val="00441735"/>
    <w:rsid w:val="004417A6"/>
    <w:rsid w:val="00441B10"/>
    <w:rsid w:val="00442010"/>
    <w:rsid w:val="00442122"/>
    <w:rsid w:val="00443431"/>
    <w:rsid w:val="00444251"/>
    <w:rsid w:val="00444E68"/>
    <w:rsid w:val="00444EF3"/>
    <w:rsid w:val="00445557"/>
    <w:rsid w:val="004455EE"/>
    <w:rsid w:val="00445786"/>
    <w:rsid w:val="00445B64"/>
    <w:rsid w:val="00446887"/>
    <w:rsid w:val="00446D46"/>
    <w:rsid w:val="00447729"/>
    <w:rsid w:val="00447FE7"/>
    <w:rsid w:val="004500A7"/>
    <w:rsid w:val="00450D0F"/>
    <w:rsid w:val="004518B8"/>
    <w:rsid w:val="00451D9F"/>
    <w:rsid w:val="0045286F"/>
    <w:rsid w:val="00453278"/>
    <w:rsid w:val="004553EC"/>
    <w:rsid w:val="00455736"/>
    <w:rsid w:val="00455C82"/>
    <w:rsid w:val="00456921"/>
    <w:rsid w:val="00456D1D"/>
    <w:rsid w:val="00457303"/>
    <w:rsid w:val="004574C0"/>
    <w:rsid w:val="004579E1"/>
    <w:rsid w:val="00460764"/>
    <w:rsid w:val="004617E1"/>
    <w:rsid w:val="004622B9"/>
    <w:rsid w:val="004628CE"/>
    <w:rsid w:val="00462C69"/>
    <w:rsid w:val="00462CCE"/>
    <w:rsid w:val="004635F7"/>
    <w:rsid w:val="004641F2"/>
    <w:rsid w:val="004646ED"/>
    <w:rsid w:val="00464D51"/>
    <w:rsid w:val="00464F0A"/>
    <w:rsid w:val="0046501C"/>
    <w:rsid w:val="004658FE"/>
    <w:rsid w:val="00465AFD"/>
    <w:rsid w:val="00466594"/>
    <w:rsid w:val="00466796"/>
    <w:rsid w:val="00466D7E"/>
    <w:rsid w:val="004672F5"/>
    <w:rsid w:val="00470942"/>
    <w:rsid w:val="00470E50"/>
    <w:rsid w:val="00471BCA"/>
    <w:rsid w:val="00472B9C"/>
    <w:rsid w:val="0047304A"/>
    <w:rsid w:val="004731DD"/>
    <w:rsid w:val="004743D4"/>
    <w:rsid w:val="004746FF"/>
    <w:rsid w:val="00474D97"/>
    <w:rsid w:val="00474EA8"/>
    <w:rsid w:val="004755F3"/>
    <w:rsid w:val="004756CD"/>
    <w:rsid w:val="00475B34"/>
    <w:rsid w:val="004764A0"/>
    <w:rsid w:val="00476A00"/>
    <w:rsid w:val="00476BFC"/>
    <w:rsid w:val="00476C2F"/>
    <w:rsid w:val="00477650"/>
    <w:rsid w:val="00477CA9"/>
    <w:rsid w:val="0048080D"/>
    <w:rsid w:val="00481805"/>
    <w:rsid w:val="00481BE4"/>
    <w:rsid w:val="00481EA5"/>
    <w:rsid w:val="004852AE"/>
    <w:rsid w:val="00486367"/>
    <w:rsid w:val="00486BB0"/>
    <w:rsid w:val="00487FD0"/>
    <w:rsid w:val="00490378"/>
    <w:rsid w:val="00490657"/>
    <w:rsid w:val="0049084F"/>
    <w:rsid w:val="00490AE9"/>
    <w:rsid w:val="00491023"/>
    <w:rsid w:val="0049124C"/>
    <w:rsid w:val="004919B3"/>
    <w:rsid w:val="00491AB3"/>
    <w:rsid w:val="00491EAD"/>
    <w:rsid w:val="00493185"/>
    <w:rsid w:val="00493A23"/>
    <w:rsid w:val="00495A2D"/>
    <w:rsid w:val="00495BB8"/>
    <w:rsid w:val="004960E5"/>
    <w:rsid w:val="004965C9"/>
    <w:rsid w:val="00496675"/>
    <w:rsid w:val="00496A54"/>
    <w:rsid w:val="00497DD0"/>
    <w:rsid w:val="004A01A8"/>
    <w:rsid w:val="004A0EFA"/>
    <w:rsid w:val="004A1491"/>
    <w:rsid w:val="004A1E44"/>
    <w:rsid w:val="004A296B"/>
    <w:rsid w:val="004A2E8F"/>
    <w:rsid w:val="004A357C"/>
    <w:rsid w:val="004A36CA"/>
    <w:rsid w:val="004A374C"/>
    <w:rsid w:val="004A3E0E"/>
    <w:rsid w:val="004A3F84"/>
    <w:rsid w:val="004A3FCC"/>
    <w:rsid w:val="004A403E"/>
    <w:rsid w:val="004A40B9"/>
    <w:rsid w:val="004A4DF1"/>
    <w:rsid w:val="004A5FA1"/>
    <w:rsid w:val="004A794D"/>
    <w:rsid w:val="004B0260"/>
    <w:rsid w:val="004B1283"/>
    <w:rsid w:val="004B280F"/>
    <w:rsid w:val="004B2C2B"/>
    <w:rsid w:val="004B2FE8"/>
    <w:rsid w:val="004B3895"/>
    <w:rsid w:val="004B469F"/>
    <w:rsid w:val="004B4902"/>
    <w:rsid w:val="004B5B4B"/>
    <w:rsid w:val="004B6FBE"/>
    <w:rsid w:val="004B7A32"/>
    <w:rsid w:val="004B7BB6"/>
    <w:rsid w:val="004C0931"/>
    <w:rsid w:val="004C0965"/>
    <w:rsid w:val="004C0DB8"/>
    <w:rsid w:val="004C130A"/>
    <w:rsid w:val="004C1807"/>
    <w:rsid w:val="004C1AC7"/>
    <w:rsid w:val="004C1EEE"/>
    <w:rsid w:val="004C2256"/>
    <w:rsid w:val="004C22C8"/>
    <w:rsid w:val="004C25F6"/>
    <w:rsid w:val="004C2747"/>
    <w:rsid w:val="004C2DF7"/>
    <w:rsid w:val="004C334E"/>
    <w:rsid w:val="004C37A9"/>
    <w:rsid w:val="004C3BB6"/>
    <w:rsid w:val="004C3EF7"/>
    <w:rsid w:val="004C3F4A"/>
    <w:rsid w:val="004C4ED8"/>
    <w:rsid w:val="004C5425"/>
    <w:rsid w:val="004C5A37"/>
    <w:rsid w:val="004C5ECF"/>
    <w:rsid w:val="004C5F38"/>
    <w:rsid w:val="004C5FAD"/>
    <w:rsid w:val="004C6794"/>
    <w:rsid w:val="004C7170"/>
    <w:rsid w:val="004C750B"/>
    <w:rsid w:val="004C7D92"/>
    <w:rsid w:val="004D07F8"/>
    <w:rsid w:val="004D0890"/>
    <w:rsid w:val="004D0F16"/>
    <w:rsid w:val="004D1FC9"/>
    <w:rsid w:val="004D274D"/>
    <w:rsid w:val="004D3E85"/>
    <w:rsid w:val="004D4154"/>
    <w:rsid w:val="004D473A"/>
    <w:rsid w:val="004D5476"/>
    <w:rsid w:val="004D6ABA"/>
    <w:rsid w:val="004D6C69"/>
    <w:rsid w:val="004D7E53"/>
    <w:rsid w:val="004E0AA3"/>
    <w:rsid w:val="004E0B80"/>
    <w:rsid w:val="004E14AB"/>
    <w:rsid w:val="004E14E8"/>
    <w:rsid w:val="004E1A34"/>
    <w:rsid w:val="004E210B"/>
    <w:rsid w:val="004E22C8"/>
    <w:rsid w:val="004E4707"/>
    <w:rsid w:val="004E5617"/>
    <w:rsid w:val="004E56D5"/>
    <w:rsid w:val="004E5805"/>
    <w:rsid w:val="004E670D"/>
    <w:rsid w:val="004E777E"/>
    <w:rsid w:val="004F10AD"/>
    <w:rsid w:val="004F12F5"/>
    <w:rsid w:val="004F1727"/>
    <w:rsid w:val="004F1EFC"/>
    <w:rsid w:val="004F2F7C"/>
    <w:rsid w:val="004F3503"/>
    <w:rsid w:val="004F377E"/>
    <w:rsid w:val="004F3DED"/>
    <w:rsid w:val="004F422C"/>
    <w:rsid w:val="004F4492"/>
    <w:rsid w:val="004F46D5"/>
    <w:rsid w:val="004F4C3D"/>
    <w:rsid w:val="004F4FB7"/>
    <w:rsid w:val="004F561B"/>
    <w:rsid w:val="004F563E"/>
    <w:rsid w:val="004F62FA"/>
    <w:rsid w:val="004F6359"/>
    <w:rsid w:val="004F6D73"/>
    <w:rsid w:val="004F7E37"/>
    <w:rsid w:val="0050002F"/>
    <w:rsid w:val="00500610"/>
    <w:rsid w:val="00500669"/>
    <w:rsid w:val="00500694"/>
    <w:rsid w:val="00500BAA"/>
    <w:rsid w:val="00500C75"/>
    <w:rsid w:val="005014E8"/>
    <w:rsid w:val="0050169D"/>
    <w:rsid w:val="00501A60"/>
    <w:rsid w:val="00501DD3"/>
    <w:rsid w:val="00501EAC"/>
    <w:rsid w:val="00502580"/>
    <w:rsid w:val="0050283B"/>
    <w:rsid w:val="00502898"/>
    <w:rsid w:val="00503464"/>
    <w:rsid w:val="00503955"/>
    <w:rsid w:val="00503E4D"/>
    <w:rsid w:val="00503E66"/>
    <w:rsid w:val="005042DE"/>
    <w:rsid w:val="005043C6"/>
    <w:rsid w:val="00504852"/>
    <w:rsid w:val="00504DCC"/>
    <w:rsid w:val="00504E15"/>
    <w:rsid w:val="00506174"/>
    <w:rsid w:val="0051019A"/>
    <w:rsid w:val="00510430"/>
    <w:rsid w:val="005108C8"/>
    <w:rsid w:val="005109A6"/>
    <w:rsid w:val="00510A58"/>
    <w:rsid w:val="00510F00"/>
    <w:rsid w:val="005110AB"/>
    <w:rsid w:val="00511595"/>
    <w:rsid w:val="00511B47"/>
    <w:rsid w:val="00511C12"/>
    <w:rsid w:val="0051220B"/>
    <w:rsid w:val="00512F33"/>
    <w:rsid w:val="00513976"/>
    <w:rsid w:val="00515052"/>
    <w:rsid w:val="005158E4"/>
    <w:rsid w:val="00515D6B"/>
    <w:rsid w:val="005168AD"/>
    <w:rsid w:val="00516991"/>
    <w:rsid w:val="00516FEC"/>
    <w:rsid w:val="005170C1"/>
    <w:rsid w:val="00517891"/>
    <w:rsid w:val="00517EFC"/>
    <w:rsid w:val="00520071"/>
    <w:rsid w:val="00521245"/>
    <w:rsid w:val="005222EB"/>
    <w:rsid w:val="005224A3"/>
    <w:rsid w:val="00522C4B"/>
    <w:rsid w:val="0052317E"/>
    <w:rsid w:val="005235C0"/>
    <w:rsid w:val="00523ABE"/>
    <w:rsid w:val="00523FF9"/>
    <w:rsid w:val="00524483"/>
    <w:rsid w:val="00524880"/>
    <w:rsid w:val="00524925"/>
    <w:rsid w:val="005250D4"/>
    <w:rsid w:val="005271E7"/>
    <w:rsid w:val="00527321"/>
    <w:rsid w:val="00527839"/>
    <w:rsid w:val="0053035E"/>
    <w:rsid w:val="00530990"/>
    <w:rsid w:val="005310BE"/>
    <w:rsid w:val="00531F5D"/>
    <w:rsid w:val="005344A7"/>
    <w:rsid w:val="00534F57"/>
    <w:rsid w:val="00535BE7"/>
    <w:rsid w:val="00536018"/>
    <w:rsid w:val="005364BD"/>
    <w:rsid w:val="00536755"/>
    <w:rsid w:val="00537394"/>
    <w:rsid w:val="00537DAB"/>
    <w:rsid w:val="00540372"/>
    <w:rsid w:val="005408A9"/>
    <w:rsid w:val="00540ADE"/>
    <w:rsid w:val="00540C2A"/>
    <w:rsid w:val="00541208"/>
    <w:rsid w:val="005414BF"/>
    <w:rsid w:val="005426AA"/>
    <w:rsid w:val="00542A8E"/>
    <w:rsid w:val="00542EF7"/>
    <w:rsid w:val="00542FEC"/>
    <w:rsid w:val="00543356"/>
    <w:rsid w:val="0054380C"/>
    <w:rsid w:val="00544234"/>
    <w:rsid w:val="0054477D"/>
    <w:rsid w:val="00544B31"/>
    <w:rsid w:val="00544B8A"/>
    <w:rsid w:val="00546BDB"/>
    <w:rsid w:val="00547AB8"/>
    <w:rsid w:val="00550038"/>
    <w:rsid w:val="00550063"/>
    <w:rsid w:val="005500BF"/>
    <w:rsid w:val="005503A3"/>
    <w:rsid w:val="0055057D"/>
    <w:rsid w:val="005505C3"/>
    <w:rsid w:val="00550F3C"/>
    <w:rsid w:val="00551382"/>
    <w:rsid w:val="00551E5E"/>
    <w:rsid w:val="00552063"/>
    <w:rsid w:val="005522FC"/>
    <w:rsid w:val="00554EF8"/>
    <w:rsid w:val="0055539A"/>
    <w:rsid w:val="00555A0B"/>
    <w:rsid w:val="00555A4B"/>
    <w:rsid w:val="00555BD4"/>
    <w:rsid w:val="0055680B"/>
    <w:rsid w:val="005568E5"/>
    <w:rsid w:val="005572EB"/>
    <w:rsid w:val="00557793"/>
    <w:rsid w:val="005603E8"/>
    <w:rsid w:val="00560EBC"/>
    <w:rsid w:val="005612DE"/>
    <w:rsid w:val="00561AEA"/>
    <w:rsid w:val="00561DA3"/>
    <w:rsid w:val="0056271B"/>
    <w:rsid w:val="00563576"/>
    <w:rsid w:val="00563848"/>
    <w:rsid w:val="00563E3D"/>
    <w:rsid w:val="00564F3A"/>
    <w:rsid w:val="005653B3"/>
    <w:rsid w:val="005660BD"/>
    <w:rsid w:val="0056684E"/>
    <w:rsid w:val="00567CBE"/>
    <w:rsid w:val="00567CF9"/>
    <w:rsid w:val="00571200"/>
    <w:rsid w:val="00571B27"/>
    <w:rsid w:val="0057210E"/>
    <w:rsid w:val="00572582"/>
    <w:rsid w:val="00572BB5"/>
    <w:rsid w:val="00573F34"/>
    <w:rsid w:val="00574037"/>
    <w:rsid w:val="00574A14"/>
    <w:rsid w:val="00575BA5"/>
    <w:rsid w:val="00576156"/>
    <w:rsid w:val="005771BC"/>
    <w:rsid w:val="0058041A"/>
    <w:rsid w:val="00580836"/>
    <w:rsid w:val="005809B4"/>
    <w:rsid w:val="00580B21"/>
    <w:rsid w:val="00580C65"/>
    <w:rsid w:val="00581181"/>
    <w:rsid w:val="005815C1"/>
    <w:rsid w:val="00581E81"/>
    <w:rsid w:val="00582172"/>
    <w:rsid w:val="00582AB9"/>
    <w:rsid w:val="00582D67"/>
    <w:rsid w:val="00582D6F"/>
    <w:rsid w:val="005837A6"/>
    <w:rsid w:val="005838AB"/>
    <w:rsid w:val="00585462"/>
    <w:rsid w:val="005854B2"/>
    <w:rsid w:val="00585CC4"/>
    <w:rsid w:val="00585DC7"/>
    <w:rsid w:val="00585FFB"/>
    <w:rsid w:val="00586087"/>
    <w:rsid w:val="00586090"/>
    <w:rsid w:val="00586A7A"/>
    <w:rsid w:val="00586BE7"/>
    <w:rsid w:val="00586C64"/>
    <w:rsid w:val="005871EC"/>
    <w:rsid w:val="005905A0"/>
    <w:rsid w:val="00590BED"/>
    <w:rsid w:val="0059160B"/>
    <w:rsid w:val="005917C7"/>
    <w:rsid w:val="005919CC"/>
    <w:rsid w:val="00591CF7"/>
    <w:rsid w:val="00591F7B"/>
    <w:rsid w:val="0059260E"/>
    <w:rsid w:val="005928E2"/>
    <w:rsid w:val="00592A35"/>
    <w:rsid w:val="00593CE0"/>
    <w:rsid w:val="00595653"/>
    <w:rsid w:val="005957D0"/>
    <w:rsid w:val="00595B3E"/>
    <w:rsid w:val="00596078"/>
    <w:rsid w:val="005964EF"/>
    <w:rsid w:val="0059654D"/>
    <w:rsid w:val="00596969"/>
    <w:rsid w:val="00597054"/>
    <w:rsid w:val="00597239"/>
    <w:rsid w:val="00597465"/>
    <w:rsid w:val="0059789B"/>
    <w:rsid w:val="00597AEA"/>
    <w:rsid w:val="00597F76"/>
    <w:rsid w:val="005A06B9"/>
    <w:rsid w:val="005A0C99"/>
    <w:rsid w:val="005A2016"/>
    <w:rsid w:val="005A24AD"/>
    <w:rsid w:val="005A25DB"/>
    <w:rsid w:val="005A29E1"/>
    <w:rsid w:val="005A2B7C"/>
    <w:rsid w:val="005A2C5F"/>
    <w:rsid w:val="005A2F69"/>
    <w:rsid w:val="005A3BC6"/>
    <w:rsid w:val="005A660A"/>
    <w:rsid w:val="005A6728"/>
    <w:rsid w:val="005A7025"/>
    <w:rsid w:val="005A78B7"/>
    <w:rsid w:val="005A7978"/>
    <w:rsid w:val="005B06AC"/>
    <w:rsid w:val="005B1193"/>
    <w:rsid w:val="005B136E"/>
    <w:rsid w:val="005B2A19"/>
    <w:rsid w:val="005B2A2B"/>
    <w:rsid w:val="005B40D6"/>
    <w:rsid w:val="005B46F5"/>
    <w:rsid w:val="005B482A"/>
    <w:rsid w:val="005B5639"/>
    <w:rsid w:val="005B60A5"/>
    <w:rsid w:val="005B60CC"/>
    <w:rsid w:val="005B6135"/>
    <w:rsid w:val="005B6A82"/>
    <w:rsid w:val="005B6CE4"/>
    <w:rsid w:val="005B739D"/>
    <w:rsid w:val="005B7440"/>
    <w:rsid w:val="005B744E"/>
    <w:rsid w:val="005B7762"/>
    <w:rsid w:val="005B77B3"/>
    <w:rsid w:val="005B7B34"/>
    <w:rsid w:val="005C04A3"/>
    <w:rsid w:val="005C0B07"/>
    <w:rsid w:val="005C1726"/>
    <w:rsid w:val="005C2911"/>
    <w:rsid w:val="005C2AA3"/>
    <w:rsid w:val="005C2EA7"/>
    <w:rsid w:val="005C2F1D"/>
    <w:rsid w:val="005C30E3"/>
    <w:rsid w:val="005C3679"/>
    <w:rsid w:val="005C3AF0"/>
    <w:rsid w:val="005C4BA5"/>
    <w:rsid w:val="005C5B4A"/>
    <w:rsid w:val="005C5EB8"/>
    <w:rsid w:val="005C5FDF"/>
    <w:rsid w:val="005D0F56"/>
    <w:rsid w:val="005D120C"/>
    <w:rsid w:val="005D1ACB"/>
    <w:rsid w:val="005D2303"/>
    <w:rsid w:val="005D2D9A"/>
    <w:rsid w:val="005D30DF"/>
    <w:rsid w:val="005D39B9"/>
    <w:rsid w:val="005D3DC4"/>
    <w:rsid w:val="005D3EA3"/>
    <w:rsid w:val="005D5268"/>
    <w:rsid w:val="005D5AB2"/>
    <w:rsid w:val="005D5B16"/>
    <w:rsid w:val="005D6AB2"/>
    <w:rsid w:val="005D7CB6"/>
    <w:rsid w:val="005D7CC0"/>
    <w:rsid w:val="005D7DAF"/>
    <w:rsid w:val="005E06B4"/>
    <w:rsid w:val="005E07D1"/>
    <w:rsid w:val="005E13D2"/>
    <w:rsid w:val="005E15BB"/>
    <w:rsid w:val="005E1A04"/>
    <w:rsid w:val="005E1F78"/>
    <w:rsid w:val="005E2813"/>
    <w:rsid w:val="005E298E"/>
    <w:rsid w:val="005E357E"/>
    <w:rsid w:val="005E3A73"/>
    <w:rsid w:val="005E3C3D"/>
    <w:rsid w:val="005E3C86"/>
    <w:rsid w:val="005E42E7"/>
    <w:rsid w:val="005E5824"/>
    <w:rsid w:val="005E594C"/>
    <w:rsid w:val="005E5F57"/>
    <w:rsid w:val="005E60F4"/>
    <w:rsid w:val="005E624E"/>
    <w:rsid w:val="005E63D4"/>
    <w:rsid w:val="005E6450"/>
    <w:rsid w:val="005E6F50"/>
    <w:rsid w:val="005E70F2"/>
    <w:rsid w:val="005F0382"/>
    <w:rsid w:val="005F055F"/>
    <w:rsid w:val="005F0583"/>
    <w:rsid w:val="005F1501"/>
    <w:rsid w:val="005F2014"/>
    <w:rsid w:val="005F3281"/>
    <w:rsid w:val="005F3C3C"/>
    <w:rsid w:val="005F3E83"/>
    <w:rsid w:val="005F3F2C"/>
    <w:rsid w:val="005F3F5D"/>
    <w:rsid w:val="005F449F"/>
    <w:rsid w:val="005F47A2"/>
    <w:rsid w:val="005F52F0"/>
    <w:rsid w:val="005F58CF"/>
    <w:rsid w:val="005F66BB"/>
    <w:rsid w:val="005F68DD"/>
    <w:rsid w:val="005F6BA1"/>
    <w:rsid w:val="00600ACC"/>
    <w:rsid w:val="00600CFA"/>
    <w:rsid w:val="00602015"/>
    <w:rsid w:val="006026A0"/>
    <w:rsid w:val="006034B7"/>
    <w:rsid w:val="006037D7"/>
    <w:rsid w:val="00603A0E"/>
    <w:rsid w:val="00603A14"/>
    <w:rsid w:val="0060406C"/>
    <w:rsid w:val="00604070"/>
    <w:rsid w:val="00604266"/>
    <w:rsid w:val="00604D8A"/>
    <w:rsid w:val="00604DE7"/>
    <w:rsid w:val="00605027"/>
    <w:rsid w:val="00606C94"/>
    <w:rsid w:val="006077A3"/>
    <w:rsid w:val="00610785"/>
    <w:rsid w:val="00611EC7"/>
    <w:rsid w:val="0061228E"/>
    <w:rsid w:val="00612711"/>
    <w:rsid w:val="006128D7"/>
    <w:rsid w:val="00613B10"/>
    <w:rsid w:val="00613CB1"/>
    <w:rsid w:val="0061432D"/>
    <w:rsid w:val="0061458E"/>
    <w:rsid w:val="00614C51"/>
    <w:rsid w:val="00615D0E"/>
    <w:rsid w:val="006175B8"/>
    <w:rsid w:val="006178A5"/>
    <w:rsid w:val="00620540"/>
    <w:rsid w:val="00620F3C"/>
    <w:rsid w:val="006212C7"/>
    <w:rsid w:val="006223A3"/>
    <w:rsid w:val="0062244C"/>
    <w:rsid w:val="00622CCC"/>
    <w:rsid w:val="00623556"/>
    <w:rsid w:val="00623956"/>
    <w:rsid w:val="00623F96"/>
    <w:rsid w:val="006246CE"/>
    <w:rsid w:val="006252BF"/>
    <w:rsid w:val="00625A2F"/>
    <w:rsid w:val="0062620B"/>
    <w:rsid w:val="006273E9"/>
    <w:rsid w:val="0063001B"/>
    <w:rsid w:val="006302DF"/>
    <w:rsid w:val="00630DBD"/>
    <w:rsid w:val="0063250A"/>
    <w:rsid w:val="00632AF6"/>
    <w:rsid w:val="00632C1D"/>
    <w:rsid w:val="006331BA"/>
    <w:rsid w:val="006336FC"/>
    <w:rsid w:val="00633E7C"/>
    <w:rsid w:val="006340B1"/>
    <w:rsid w:val="0063425E"/>
    <w:rsid w:val="00634A69"/>
    <w:rsid w:val="00634C7E"/>
    <w:rsid w:val="00634E88"/>
    <w:rsid w:val="00634FB1"/>
    <w:rsid w:val="0063517F"/>
    <w:rsid w:val="00635D4B"/>
    <w:rsid w:val="00636186"/>
    <w:rsid w:val="00637D8A"/>
    <w:rsid w:val="00640113"/>
    <w:rsid w:val="006401A5"/>
    <w:rsid w:val="006401B6"/>
    <w:rsid w:val="00640856"/>
    <w:rsid w:val="00640C16"/>
    <w:rsid w:val="00641220"/>
    <w:rsid w:val="0064136F"/>
    <w:rsid w:val="00641B7B"/>
    <w:rsid w:val="00642203"/>
    <w:rsid w:val="0064265E"/>
    <w:rsid w:val="00642BCA"/>
    <w:rsid w:val="00643B8D"/>
    <w:rsid w:val="006445F1"/>
    <w:rsid w:val="006453CE"/>
    <w:rsid w:val="00645921"/>
    <w:rsid w:val="00645C82"/>
    <w:rsid w:val="00645D2D"/>
    <w:rsid w:val="00646266"/>
    <w:rsid w:val="0064627C"/>
    <w:rsid w:val="00647AD0"/>
    <w:rsid w:val="00647F43"/>
    <w:rsid w:val="00647FEA"/>
    <w:rsid w:val="006503D8"/>
    <w:rsid w:val="00650782"/>
    <w:rsid w:val="00651630"/>
    <w:rsid w:val="00651981"/>
    <w:rsid w:val="00651E01"/>
    <w:rsid w:val="006522D5"/>
    <w:rsid w:val="006527FB"/>
    <w:rsid w:val="006529BB"/>
    <w:rsid w:val="00652BDA"/>
    <w:rsid w:val="006540A3"/>
    <w:rsid w:val="00654A6B"/>
    <w:rsid w:val="00654CCC"/>
    <w:rsid w:val="00655133"/>
    <w:rsid w:val="00655248"/>
    <w:rsid w:val="006555FB"/>
    <w:rsid w:val="0065582D"/>
    <w:rsid w:val="00655900"/>
    <w:rsid w:val="00656328"/>
    <w:rsid w:val="00656345"/>
    <w:rsid w:val="006564B2"/>
    <w:rsid w:val="006564D4"/>
    <w:rsid w:val="0065663C"/>
    <w:rsid w:val="00657FD3"/>
    <w:rsid w:val="006612F2"/>
    <w:rsid w:val="006619B2"/>
    <w:rsid w:val="00661C44"/>
    <w:rsid w:val="00662147"/>
    <w:rsid w:val="006622C9"/>
    <w:rsid w:val="00662E84"/>
    <w:rsid w:val="00663B3D"/>
    <w:rsid w:val="00663B89"/>
    <w:rsid w:val="00663ED8"/>
    <w:rsid w:val="0066449A"/>
    <w:rsid w:val="00664DBD"/>
    <w:rsid w:val="006665E7"/>
    <w:rsid w:val="00666A4B"/>
    <w:rsid w:val="006676F3"/>
    <w:rsid w:val="00667F5B"/>
    <w:rsid w:val="00670152"/>
    <w:rsid w:val="006707ED"/>
    <w:rsid w:val="006709AD"/>
    <w:rsid w:val="006710FA"/>
    <w:rsid w:val="0067149F"/>
    <w:rsid w:val="0067155F"/>
    <w:rsid w:val="00671CCC"/>
    <w:rsid w:val="006728BE"/>
    <w:rsid w:val="00672FBF"/>
    <w:rsid w:val="00673DB5"/>
    <w:rsid w:val="00673F79"/>
    <w:rsid w:val="00675460"/>
    <w:rsid w:val="006757EB"/>
    <w:rsid w:val="00676CD0"/>
    <w:rsid w:val="006776B3"/>
    <w:rsid w:val="0067794B"/>
    <w:rsid w:val="00677D03"/>
    <w:rsid w:val="00680464"/>
    <w:rsid w:val="00680949"/>
    <w:rsid w:val="006825B2"/>
    <w:rsid w:val="00682DDF"/>
    <w:rsid w:val="00683A12"/>
    <w:rsid w:val="00683CA4"/>
    <w:rsid w:val="00683EB3"/>
    <w:rsid w:val="00684FA8"/>
    <w:rsid w:val="006854F5"/>
    <w:rsid w:val="00685936"/>
    <w:rsid w:val="006863C6"/>
    <w:rsid w:val="00686507"/>
    <w:rsid w:val="006869F2"/>
    <w:rsid w:val="006871F6"/>
    <w:rsid w:val="00687726"/>
    <w:rsid w:val="00687C90"/>
    <w:rsid w:val="0069011E"/>
    <w:rsid w:val="00690747"/>
    <w:rsid w:val="006908A2"/>
    <w:rsid w:val="00690CF1"/>
    <w:rsid w:val="00690E1C"/>
    <w:rsid w:val="00693433"/>
    <w:rsid w:val="00693CD6"/>
    <w:rsid w:val="00693FFB"/>
    <w:rsid w:val="00694546"/>
    <w:rsid w:val="00695608"/>
    <w:rsid w:val="00697022"/>
    <w:rsid w:val="00697E32"/>
    <w:rsid w:val="006A013D"/>
    <w:rsid w:val="006A06AD"/>
    <w:rsid w:val="006A093D"/>
    <w:rsid w:val="006A093F"/>
    <w:rsid w:val="006A11D2"/>
    <w:rsid w:val="006A219F"/>
    <w:rsid w:val="006A2741"/>
    <w:rsid w:val="006A278D"/>
    <w:rsid w:val="006A2FA6"/>
    <w:rsid w:val="006A314D"/>
    <w:rsid w:val="006A35FC"/>
    <w:rsid w:val="006A3889"/>
    <w:rsid w:val="006A43F2"/>
    <w:rsid w:val="006A5B7A"/>
    <w:rsid w:val="006A671E"/>
    <w:rsid w:val="006A67B3"/>
    <w:rsid w:val="006A6A4B"/>
    <w:rsid w:val="006A74AA"/>
    <w:rsid w:val="006B0199"/>
    <w:rsid w:val="006B0A11"/>
    <w:rsid w:val="006B0ACB"/>
    <w:rsid w:val="006B11EA"/>
    <w:rsid w:val="006B19C7"/>
    <w:rsid w:val="006B1B1A"/>
    <w:rsid w:val="006B2617"/>
    <w:rsid w:val="006B36BA"/>
    <w:rsid w:val="006B3F6C"/>
    <w:rsid w:val="006B4745"/>
    <w:rsid w:val="006B4932"/>
    <w:rsid w:val="006B4B55"/>
    <w:rsid w:val="006B5FBF"/>
    <w:rsid w:val="006B62A0"/>
    <w:rsid w:val="006B62E6"/>
    <w:rsid w:val="006C058E"/>
    <w:rsid w:val="006C05C6"/>
    <w:rsid w:val="006C0959"/>
    <w:rsid w:val="006C0DDD"/>
    <w:rsid w:val="006C0E4C"/>
    <w:rsid w:val="006C2C97"/>
    <w:rsid w:val="006C3060"/>
    <w:rsid w:val="006C320D"/>
    <w:rsid w:val="006C370C"/>
    <w:rsid w:val="006C4295"/>
    <w:rsid w:val="006C5AA9"/>
    <w:rsid w:val="006C5DB9"/>
    <w:rsid w:val="006C78B5"/>
    <w:rsid w:val="006C7CD5"/>
    <w:rsid w:val="006D0415"/>
    <w:rsid w:val="006D0552"/>
    <w:rsid w:val="006D1ADB"/>
    <w:rsid w:val="006D31B4"/>
    <w:rsid w:val="006D33B9"/>
    <w:rsid w:val="006D4965"/>
    <w:rsid w:val="006D4A08"/>
    <w:rsid w:val="006D6424"/>
    <w:rsid w:val="006D675A"/>
    <w:rsid w:val="006D6F5F"/>
    <w:rsid w:val="006E044E"/>
    <w:rsid w:val="006E048D"/>
    <w:rsid w:val="006E0A54"/>
    <w:rsid w:val="006E13B2"/>
    <w:rsid w:val="006E14B1"/>
    <w:rsid w:val="006E1683"/>
    <w:rsid w:val="006E18D0"/>
    <w:rsid w:val="006E3002"/>
    <w:rsid w:val="006E3329"/>
    <w:rsid w:val="006E3476"/>
    <w:rsid w:val="006E3AC7"/>
    <w:rsid w:val="006E4C0C"/>
    <w:rsid w:val="006E4C1E"/>
    <w:rsid w:val="006E698D"/>
    <w:rsid w:val="006E6B9A"/>
    <w:rsid w:val="006E6F5A"/>
    <w:rsid w:val="006E724C"/>
    <w:rsid w:val="006E771A"/>
    <w:rsid w:val="006E7D5D"/>
    <w:rsid w:val="006E7DF0"/>
    <w:rsid w:val="006F074F"/>
    <w:rsid w:val="006F0846"/>
    <w:rsid w:val="006F14B7"/>
    <w:rsid w:val="006F1561"/>
    <w:rsid w:val="006F1A28"/>
    <w:rsid w:val="006F1E58"/>
    <w:rsid w:val="006F2382"/>
    <w:rsid w:val="006F2430"/>
    <w:rsid w:val="006F43E6"/>
    <w:rsid w:val="006F4462"/>
    <w:rsid w:val="006F45B9"/>
    <w:rsid w:val="006F6826"/>
    <w:rsid w:val="006F6C60"/>
    <w:rsid w:val="006F7C00"/>
    <w:rsid w:val="00700394"/>
    <w:rsid w:val="00700DF6"/>
    <w:rsid w:val="0070116F"/>
    <w:rsid w:val="007018D4"/>
    <w:rsid w:val="00701B0A"/>
    <w:rsid w:val="00701D32"/>
    <w:rsid w:val="00702D21"/>
    <w:rsid w:val="00703021"/>
    <w:rsid w:val="0070388D"/>
    <w:rsid w:val="00704D5F"/>
    <w:rsid w:val="00705045"/>
    <w:rsid w:val="00705469"/>
    <w:rsid w:val="007054EE"/>
    <w:rsid w:val="007055E2"/>
    <w:rsid w:val="00705713"/>
    <w:rsid w:val="00706B3E"/>
    <w:rsid w:val="00710EA7"/>
    <w:rsid w:val="007110EC"/>
    <w:rsid w:val="0071193A"/>
    <w:rsid w:val="00712407"/>
    <w:rsid w:val="00713155"/>
    <w:rsid w:val="00713250"/>
    <w:rsid w:val="00713D0D"/>
    <w:rsid w:val="00714956"/>
    <w:rsid w:val="00714F51"/>
    <w:rsid w:val="00715146"/>
    <w:rsid w:val="00715441"/>
    <w:rsid w:val="00716520"/>
    <w:rsid w:val="0071790E"/>
    <w:rsid w:val="00720080"/>
    <w:rsid w:val="0072039E"/>
    <w:rsid w:val="00720813"/>
    <w:rsid w:val="00720D99"/>
    <w:rsid w:val="00721F5F"/>
    <w:rsid w:val="00722147"/>
    <w:rsid w:val="00722E4E"/>
    <w:rsid w:val="00723284"/>
    <w:rsid w:val="00723320"/>
    <w:rsid w:val="00723CD4"/>
    <w:rsid w:val="0072492B"/>
    <w:rsid w:val="00724B71"/>
    <w:rsid w:val="0072503F"/>
    <w:rsid w:val="00725CCF"/>
    <w:rsid w:val="00725D17"/>
    <w:rsid w:val="00726066"/>
    <w:rsid w:val="00726B80"/>
    <w:rsid w:val="007271D9"/>
    <w:rsid w:val="00730EF2"/>
    <w:rsid w:val="007312D6"/>
    <w:rsid w:val="007314CD"/>
    <w:rsid w:val="00731E39"/>
    <w:rsid w:val="00732144"/>
    <w:rsid w:val="007326D9"/>
    <w:rsid w:val="007328AF"/>
    <w:rsid w:val="0073394A"/>
    <w:rsid w:val="007345D5"/>
    <w:rsid w:val="00734905"/>
    <w:rsid w:val="00734A21"/>
    <w:rsid w:val="007350AC"/>
    <w:rsid w:val="007353D2"/>
    <w:rsid w:val="00735765"/>
    <w:rsid w:val="00735BB0"/>
    <w:rsid w:val="00736155"/>
    <w:rsid w:val="00736208"/>
    <w:rsid w:val="00736355"/>
    <w:rsid w:val="00736B23"/>
    <w:rsid w:val="00737974"/>
    <w:rsid w:val="007379B2"/>
    <w:rsid w:val="00737BED"/>
    <w:rsid w:val="00737FE2"/>
    <w:rsid w:val="007412B3"/>
    <w:rsid w:val="007419F6"/>
    <w:rsid w:val="007428C0"/>
    <w:rsid w:val="007429DE"/>
    <w:rsid w:val="007455BD"/>
    <w:rsid w:val="00745D0E"/>
    <w:rsid w:val="00747145"/>
    <w:rsid w:val="007475A1"/>
    <w:rsid w:val="0074765A"/>
    <w:rsid w:val="007477F8"/>
    <w:rsid w:val="007508A8"/>
    <w:rsid w:val="00750C45"/>
    <w:rsid w:val="00752E4E"/>
    <w:rsid w:val="0075335B"/>
    <w:rsid w:val="00753889"/>
    <w:rsid w:val="00754ED0"/>
    <w:rsid w:val="00754EF9"/>
    <w:rsid w:val="007552BA"/>
    <w:rsid w:val="0075590C"/>
    <w:rsid w:val="00755BEA"/>
    <w:rsid w:val="00755D65"/>
    <w:rsid w:val="00755F22"/>
    <w:rsid w:val="00756051"/>
    <w:rsid w:val="0075617A"/>
    <w:rsid w:val="00756F90"/>
    <w:rsid w:val="00757195"/>
    <w:rsid w:val="00757F28"/>
    <w:rsid w:val="007612F8"/>
    <w:rsid w:val="00761946"/>
    <w:rsid w:val="00761968"/>
    <w:rsid w:val="00762796"/>
    <w:rsid w:val="00762A17"/>
    <w:rsid w:val="00762B7B"/>
    <w:rsid w:val="0076321D"/>
    <w:rsid w:val="00763BFD"/>
    <w:rsid w:val="00763E15"/>
    <w:rsid w:val="007646C9"/>
    <w:rsid w:val="007657EB"/>
    <w:rsid w:val="00766014"/>
    <w:rsid w:val="00766480"/>
    <w:rsid w:val="007665B1"/>
    <w:rsid w:val="0076668C"/>
    <w:rsid w:val="00766763"/>
    <w:rsid w:val="00766784"/>
    <w:rsid w:val="007678D5"/>
    <w:rsid w:val="00771C2E"/>
    <w:rsid w:val="007730B9"/>
    <w:rsid w:val="00773245"/>
    <w:rsid w:val="007736FE"/>
    <w:rsid w:val="007738B6"/>
    <w:rsid w:val="007739B5"/>
    <w:rsid w:val="007747F4"/>
    <w:rsid w:val="00774BE8"/>
    <w:rsid w:val="00774C43"/>
    <w:rsid w:val="00774EEF"/>
    <w:rsid w:val="00775279"/>
    <w:rsid w:val="007753B7"/>
    <w:rsid w:val="00777E48"/>
    <w:rsid w:val="00780651"/>
    <w:rsid w:val="00780C36"/>
    <w:rsid w:val="00780D0F"/>
    <w:rsid w:val="00781496"/>
    <w:rsid w:val="0078173C"/>
    <w:rsid w:val="00782223"/>
    <w:rsid w:val="00782387"/>
    <w:rsid w:val="007839F3"/>
    <w:rsid w:val="00784060"/>
    <w:rsid w:val="0078533A"/>
    <w:rsid w:val="00785B0B"/>
    <w:rsid w:val="00786528"/>
    <w:rsid w:val="0078665E"/>
    <w:rsid w:val="00786D46"/>
    <w:rsid w:val="00787618"/>
    <w:rsid w:val="00787B9B"/>
    <w:rsid w:val="00787FE5"/>
    <w:rsid w:val="0079012D"/>
    <w:rsid w:val="00790D1E"/>
    <w:rsid w:val="00791447"/>
    <w:rsid w:val="0079167E"/>
    <w:rsid w:val="00791A3D"/>
    <w:rsid w:val="00791DCE"/>
    <w:rsid w:val="00791E66"/>
    <w:rsid w:val="0079245D"/>
    <w:rsid w:val="00792E4F"/>
    <w:rsid w:val="00792E70"/>
    <w:rsid w:val="00792FD2"/>
    <w:rsid w:val="0079361A"/>
    <w:rsid w:val="00793735"/>
    <w:rsid w:val="00794927"/>
    <w:rsid w:val="0079496E"/>
    <w:rsid w:val="00795B16"/>
    <w:rsid w:val="00795BC9"/>
    <w:rsid w:val="00795D6F"/>
    <w:rsid w:val="00796066"/>
    <w:rsid w:val="00797E0F"/>
    <w:rsid w:val="007A03F7"/>
    <w:rsid w:val="007A0AD8"/>
    <w:rsid w:val="007A1551"/>
    <w:rsid w:val="007A1FB9"/>
    <w:rsid w:val="007A2218"/>
    <w:rsid w:val="007A2397"/>
    <w:rsid w:val="007A2AF8"/>
    <w:rsid w:val="007A4826"/>
    <w:rsid w:val="007A6520"/>
    <w:rsid w:val="007A669C"/>
    <w:rsid w:val="007A66AE"/>
    <w:rsid w:val="007B079A"/>
    <w:rsid w:val="007B0BC3"/>
    <w:rsid w:val="007B1371"/>
    <w:rsid w:val="007B1A75"/>
    <w:rsid w:val="007B221D"/>
    <w:rsid w:val="007B30B1"/>
    <w:rsid w:val="007B33C1"/>
    <w:rsid w:val="007B4003"/>
    <w:rsid w:val="007B4D97"/>
    <w:rsid w:val="007B52C4"/>
    <w:rsid w:val="007B5568"/>
    <w:rsid w:val="007B65C6"/>
    <w:rsid w:val="007B6A72"/>
    <w:rsid w:val="007B7A72"/>
    <w:rsid w:val="007B7E71"/>
    <w:rsid w:val="007C15AE"/>
    <w:rsid w:val="007C1A53"/>
    <w:rsid w:val="007C1C80"/>
    <w:rsid w:val="007C20AF"/>
    <w:rsid w:val="007C2B52"/>
    <w:rsid w:val="007C2C74"/>
    <w:rsid w:val="007C2DBF"/>
    <w:rsid w:val="007C330B"/>
    <w:rsid w:val="007C38B3"/>
    <w:rsid w:val="007C4DC5"/>
    <w:rsid w:val="007C4FD2"/>
    <w:rsid w:val="007C503D"/>
    <w:rsid w:val="007C56AA"/>
    <w:rsid w:val="007C5739"/>
    <w:rsid w:val="007C57E1"/>
    <w:rsid w:val="007C5BF6"/>
    <w:rsid w:val="007C5D92"/>
    <w:rsid w:val="007C63F9"/>
    <w:rsid w:val="007C6832"/>
    <w:rsid w:val="007C6A0D"/>
    <w:rsid w:val="007C6EBD"/>
    <w:rsid w:val="007C78CD"/>
    <w:rsid w:val="007C7C04"/>
    <w:rsid w:val="007D1AB0"/>
    <w:rsid w:val="007D23F8"/>
    <w:rsid w:val="007D2B16"/>
    <w:rsid w:val="007D3201"/>
    <w:rsid w:val="007D3537"/>
    <w:rsid w:val="007D3741"/>
    <w:rsid w:val="007D4142"/>
    <w:rsid w:val="007D4454"/>
    <w:rsid w:val="007D4933"/>
    <w:rsid w:val="007D4D6B"/>
    <w:rsid w:val="007D4DBB"/>
    <w:rsid w:val="007D4FA6"/>
    <w:rsid w:val="007D5125"/>
    <w:rsid w:val="007D52A2"/>
    <w:rsid w:val="007D55A7"/>
    <w:rsid w:val="007D5747"/>
    <w:rsid w:val="007D5FD3"/>
    <w:rsid w:val="007D6384"/>
    <w:rsid w:val="007D6BD4"/>
    <w:rsid w:val="007D6BD6"/>
    <w:rsid w:val="007E0E23"/>
    <w:rsid w:val="007E199A"/>
    <w:rsid w:val="007E1F6E"/>
    <w:rsid w:val="007E4F2F"/>
    <w:rsid w:val="007E5770"/>
    <w:rsid w:val="007E6482"/>
    <w:rsid w:val="007E6981"/>
    <w:rsid w:val="007E7C2C"/>
    <w:rsid w:val="007E7CF1"/>
    <w:rsid w:val="007F05E8"/>
    <w:rsid w:val="007F1087"/>
    <w:rsid w:val="007F1382"/>
    <w:rsid w:val="007F168E"/>
    <w:rsid w:val="007F2C40"/>
    <w:rsid w:val="007F38A0"/>
    <w:rsid w:val="007F448C"/>
    <w:rsid w:val="007F55E1"/>
    <w:rsid w:val="007F67AB"/>
    <w:rsid w:val="007F6BFF"/>
    <w:rsid w:val="007F74AB"/>
    <w:rsid w:val="007F7FF2"/>
    <w:rsid w:val="00800114"/>
    <w:rsid w:val="008002CC"/>
    <w:rsid w:val="00800506"/>
    <w:rsid w:val="0080078D"/>
    <w:rsid w:val="008012C2"/>
    <w:rsid w:val="00801528"/>
    <w:rsid w:val="00801E76"/>
    <w:rsid w:val="00801EA1"/>
    <w:rsid w:val="008027AC"/>
    <w:rsid w:val="00802C74"/>
    <w:rsid w:val="00802CC3"/>
    <w:rsid w:val="008033DE"/>
    <w:rsid w:val="00803600"/>
    <w:rsid w:val="0080422D"/>
    <w:rsid w:val="00804DF8"/>
    <w:rsid w:val="0080508D"/>
    <w:rsid w:val="008065E3"/>
    <w:rsid w:val="00806756"/>
    <w:rsid w:val="00806C24"/>
    <w:rsid w:val="00806C29"/>
    <w:rsid w:val="008079A4"/>
    <w:rsid w:val="008103DF"/>
    <w:rsid w:val="008109E8"/>
    <w:rsid w:val="00811BFC"/>
    <w:rsid w:val="00812EC5"/>
    <w:rsid w:val="00813CA6"/>
    <w:rsid w:val="0081424A"/>
    <w:rsid w:val="00815DAC"/>
    <w:rsid w:val="008161D6"/>
    <w:rsid w:val="00816512"/>
    <w:rsid w:val="00816C77"/>
    <w:rsid w:val="00816EDB"/>
    <w:rsid w:val="00817A68"/>
    <w:rsid w:val="00820366"/>
    <w:rsid w:val="00821282"/>
    <w:rsid w:val="0082189F"/>
    <w:rsid w:val="008219C7"/>
    <w:rsid w:val="00822E9F"/>
    <w:rsid w:val="00823760"/>
    <w:rsid w:val="00823D38"/>
    <w:rsid w:val="008246C0"/>
    <w:rsid w:val="00824892"/>
    <w:rsid w:val="008258C8"/>
    <w:rsid w:val="00825B99"/>
    <w:rsid w:val="008261E6"/>
    <w:rsid w:val="00826A53"/>
    <w:rsid w:val="008270C0"/>
    <w:rsid w:val="00827127"/>
    <w:rsid w:val="00827AB8"/>
    <w:rsid w:val="0083156A"/>
    <w:rsid w:val="00831B60"/>
    <w:rsid w:val="00832248"/>
    <w:rsid w:val="00832673"/>
    <w:rsid w:val="00832892"/>
    <w:rsid w:val="008328B3"/>
    <w:rsid w:val="00832949"/>
    <w:rsid w:val="00832E8F"/>
    <w:rsid w:val="00833967"/>
    <w:rsid w:val="00833EEB"/>
    <w:rsid w:val="00834302"/>
    <w:rsid w:val="008346D6"/>
    <w:rsid w:val="00834F69"/>
    <w:rsid w:val="0083678C"/>
    <w:rsid w:val="0083701F"/>
    <w:rsid w:val="008379BD"/>
    <w:rsid w:val="00837E47"/>
    <w:rsid w:val="00840DA0"/>
    <w:rsid w:val="00840DA4"/>
    <w:rsid w:val="00841440"/>
    <w:rsid w:val="008430C3"/>
    <w:rsid w:val="00843697"/>
    <w:rsid w:val="00844637"/>
    <w:rsid w:val="00844E63"/>
    <w:rsid w:val="0084574E"/>
    <w:rsid w:val="00845754"/>
    <w:rsid w:val="00846402"/>
    <w:rsid w:val="00846862"/>
    <w:rsid w:val="00846F42"/>
    <w:rsid w:val="00847AE6"/>
    <w:rsid w:val="00850647"/>
    <w:rsid w:val="0085064E"/>
    <w:rsid w:val="00850819"/>
    <w:rsid w:val="008517BE"/>
    <w:rsid w:val="008524EA"/>
    <w:rsid w:val="00852793"/>
    <w:rsid w:val="00852E07"/>
    <w:rsid w:val="00854B78"/>
    <w:rsid w:val="0085563C"/>
    <w:rsid w:val="008557E4"/>
    <w:rsid w:val="00855F57"/>
    <w:rsid w:val="0085695D"/>
    <w:rsid w:val="00856D05"/>
    <w:rsid w:val="00856E61"/>
    <w:rsid w:val="00857A82"/>
    <w:rsid w:val="008603F7"/>
    <w:rsid w:val="008610E0"/>
    <w:rsid w:val="0086119E"/>
    <w:rsid w:val="00861359"/>
    <w:rsid w:val="00861B34"/>
    <w:rsid w:val="0086341A"/>
    <w:rsid w:val="00863C0D"/>
    <w:rsid w:val="008643C6"/>
    <w:rsid w:val="00865898"/>
    <w:rsid w:val="00865B2A"/>
    <w:rsid w:val="00865DBB"/>
    <w:rsid w:val="00866551"/>
    <w:rsid w:val="0086751A"/>
    <w:rsid w:val="00867645"/>
    <w:rsid w:val="00867CE1"/>
    <w:rsid w:val="00870608"/>
    <w:rsid w:val="00870E49"/>
    <w:rsid w:val="00871122"/>
    <w:rsid w:val="00871475"/>
    <w:rsid w:val="00871BB3"/>
    <w:rsid w:val="00871E1D"/>
    <w:rsid w:val="00871FE7"/>
    <w:rsid w:val="008721CD"/>
    <w:rsid w:val="008721D1"/>
    <w:rsid w:val="00873070"/>
    <w:rsid w:val="00873EC3"/>
    <w:rsid w:val="00875E31"/>
    <w:rsid w:val="008763DB"/>
    <w:rsid w:val="0087746D"/>
    <w:rsid w:val="00877654"/>
    <w:rsid w:val="00877C7D"/>
    <w:rsid w:val="00877EC7"/>
    <w:rsid w:val="00877F3E"/>
    <w:rsid w:val="0088027D"/>
    <w:rsid w:val="008804D6"/>
    <w:rsid w:val="00880AB4"/>
    <w:rsid w:val="00882CF9"/>
    <w:rsid w:val="00884787"/>
    <w:rsid w:val="008847FA"/>
    <w:rsid w:val="00884ED4"/>
    <w:rsid w:val="00885898"/>
    <w:rsid w:val="00885FCB"/>
    <w:rsid w:val="008860C8"/>
    <w:rsid w:val="00886555"/>
    <w:rsid w:val="00886DB7"/>
    <w:rsid w:val="00886E0F"/>
    <w:rsid w:val="0089021C"/>
    <w:rsid w:val="00890F08"/>
    <w:rsid w:val="00890F16"/>
    <w:rsid w:val="00891441"/>
    <w:rsid w:val="008915F2"/>
    <w:rsid w:val="00891984"/>
    <w:rsid w:val="008920FF"/>
    <w:rsid w:val="008926DA"/>
    <w:rsid w:val="00892F7F"/>
    <w:rsid w:val="00893103"/>
    <w:rsid w:val="0089326C"/>
    <w:rsid w:val="00893CA1"/>
    <w:rsid w:val="00894E6B"/>
    <w:rsid w:val="0089513D"/>
    <w:rsid w:val="00896019"/>
    <w:rsid w:val="0089621C"/>
    <w:rsid w:val="008964A1"/>
    <w:rsid w:val="00896EAB"/>
    <w:rsid w:val="0089759C"/>
    <w:rsid w:val="0089762A"/>
    <w:rsid w:val="0089788A"/>
    <w:rsid w:val="00897AA7"/>
    <w:rsid w:val="00897E5B"/>
    <w:rsid w:val="008A06CE"/>
    <w:rsid w:val="008A1B54"/>
    <w:rsid w:val="008A1EE8"/>
    <w:rsid w:val="008A25BD"/>
    <w:rsid w:val="008A2BDA"/>
    <w:rsid w:val="008A2C43"/>
    <w:rsid w:val="008A2E48"/>
    <w:rsid w:val="008A4143"/>
    <w:rsid w:val="008A673D"/>
    <w:rsid w:val="008A6A4F"/>
    <w:rsid w:val="008A6F3F"/>
    <w:rsid w:val="008A7823"/>
    <w:rsid w:val="008A79AD"/>
    <w:rsid w:val="008A79D3"/>
    <w:rsid w:val="008A7A08"/>
    <w:rsid w:val="008B02C7"/>
    <w:rsid w:val="008B0330"/>
    <w:rsid w:val="008B07FD"/>
    <w:rsid w:val="008B0D7B"/>
    <w:rsid w:val="008B1B9E"/>
    <w:rsid w:val="008B310E"/>
    <w:rsid w:val="008B3159"/>
    <w:rsid w:val="008B3A73"/>
    <w:rsid w:val="008B3A76"/>
    <w:rsid w:val="008B3CFA"/>
    <w:rsid w:val="008B4982"/>
    <w:rsid w:val="008B511A"/>
    <w:rsid w:val="008B6652"/>
    <w:rsid w:val="008B707F"/>
    <w:rsid w:val="008B7114"/>
    <w:rsid w:val="008B7240"/>
    <w:rsid w:val="008B7262"/>
    <w:rsid w:val="008B7D55"/>
    <w:rsid w:val="008C1C1E"/>
    <w:rsid w:val="008C207D"/>
    <w:rsid w:val="008C2E66"/>
    <w:rsid w:val="008C2F25"/>
    <w:rsid w:val="008C42CE"/>
    <w:rsid w:val="008C4CE1"/>
    <w:rsid w:val="008C555D"/>
    <w:rsid w:val="008C6C82"/>
    <w:rsid w:val="008C727D"/>
    <w:rsid w:val="008C73DB"/>
    <w:rsid w:val="008D0322"/>
    <w:rsid w:val="008D0B5A"/>
    <w:rsid w:val="008D1396"/>
    <w:rsid w:val="008D1760"/>
    <w:rsid w:val="008D2609"/>
    <w:rsid w:val="008D3A24"/>
    <w:rsid w:val="008D3AB7"/>
    <w:rsid w:val="008D491F"/>
    <w:rsid w:val="008D50A3"/>
    <w:rsid w:val="008D5624"/>
    <w:rsid w:val="008D6932"/>
    <w:rsid w:val="008D7E9E"/>
    <w:rsid w:val="008E008B"/>
    <w:rsid w:val="008E0DDE"/>
    <w:rsid w:val="008E10D0"/>
    <w:rsid w:val="008E1137"/>
    <w:rsid w:val="008E1FF9"/>
    <w:rsid w:val="008E23F5"/>
    <w:rsid w:val="008E2979"/>
    <w:rsid w:val="008E29AD"/>
    <w:rsid w:val="008E350E"/>
    <w:rsid w:val="008E3775"/>
    <w:rsid w:val="008E45E6"/>
    <w:rsid w:val="008E4BEC"/>
    <w:rsid w:val="008E5172"/>
    <w:rsid w:val="008E6567"/>
    <w:rsid w:val="008E6ED9"/>
    <w:rsid w:val="008E7222"/>
    <w:rsid w:val="008F0164"/>
    <w:rsid w:val="008F025F"/>
    <w:rsid w:val="008F0712"/>
    <w:rsid w:val="008F21F6"/>
    <w:rsid w:val="008F2273"/>
    <w:rsid w:val="008F2397"/>
    <w:rsid w:val="008F2B46"/>
    <w:rsid w:val="008F2B73"/>
    <w:rsid w:val="008F30D3"/>
    <w:rsid w:val="008F3F2A"/>
    <w:rsid w:val="008F4459"/>
    <w:rsid w:val="008F5757"/>
    <w:rsid w:val="008F5D3A"/>
    <w:rsid w:val="008F6E7C"/>
    <w:rsid w:val="0090030B"/>
    <w:rsid w:val="00901F1A"/>
    <w:rsid w:val="00902679"/>
    <w:rsid w:val="00902FD5"/>
    <w:rsid w:val="00903249"/>
    <w:rsid w:val="009033F5"/>
    <w:rsid w:val="00903660"/>
    <w:rsid w:val="00903957"/>
    <w:rsid w:val="00903A3D"/>
    <w:rsid w:val="00903DDB"/>
    <w:rsid w:val="009040B1"/>
    <w:rsid w:val="00905F52"/>
    <w:rsid w:val="009063F4"/>
    <w:rsid w:val="009064F3"/>
    <w:rsid w:val="0090652B"/>
    <w:rsid w:val="009067AA"/>
    <w:rsid w:val="00907D50"/>
    <w:rsid w:val="009108C7"/>
    <w:rsid w:val="00912BA7"/>
    <w:rsid w:val="00912C64"/>
    <w:rsid w:val="009134C0"/>
    <w:rsid w:val="00913713"/>
    <w:rsid w:val="009139EF"/>
    <w:rsid w:val="00913E68"/>
    <w:rsid w:val="009143DE"/>
    <w:rsid w:val="00914A14"/>
    <w:rsid w:val="00914BEE"/>
    <w:rsid w:val="00915547"/>
    <w:rsid w:val="00916052"/>
    <w:rsid w:val="009161A0"/>
    <w:rsid w:val="00916A15"/>
    <w:rsid w:val="00916F7E"/>
    <w:rsid w:val="009174DB"/>
    <w:rsid w:val="00917647"/>
    <w:rsid w:val="00917A85"/>
    <w:rsid w:val="0092051E"/>
    <w:rsid w:val="009209B6"/>
    <w:rsid w:val="00920BD7"/>
    <w:rsid w:val="00920F8F"/>
    <w:rsid w:val="00921991"/>
    <w:rsid w:val="009220A5"/>
    <w:rsid w:val="00922137"/>
    <w:rsid w:val="00922474"/>
    <w:rsid w:val="00922493"/>
    <w:rsid w:val="00922567"/>
    <w:rsid w:val="00922C0B"/>
    <w:rsid w:val="009230F0"/>
    <w:rsid w:val="0092462A"/>
    <w:rsid w:val="0092479A"/>
    <w:rsid w:val="009250F9"/>
    <w:rsid w:val="00925F06"/>
    <w:rsid w:val="00926B4A"/>
    <w:rsid w:val="00926FAD"/>
    <w:rsid w:val="009278F8"/>
    <w:rsid w:val="00927DBE"/>
    <w:rsid w:val="009305B7"/>
    <w:rsid w:val="00930F0D"/>
    <w:rsid w:val="009323E0"/>
    <w:rsid w:val="0093293C"/>
    <w:rsid w:val="00932A2D"/>
    <w:rsid w:val="00932D26"/>
    <w:rsid w:val="00933059"/>
    <w:rsid w:val="009331D1"/>
    <w:rsid w:val="0093398A"/>
    <w:rsid w:val="009340F9"/>
    <w:rsid w:val="00934530"/>
    <w:rsid w:val="00934823"/>
    <w:rsid w:val="009348A3"/>
    <w:rsid w:val="00935634"/>
    <w:rsid w:val="00935C6E"/>
    <w:rsid w:val="00936779"/>
    <w:rsid w:val="00936CD5"/>
    <w:rsid w:val="00936FA0"/>
    <w:rsid w:val="00937140"/>
    <w:rsid w:val="0093775E"/>
    <w:rsid w:val="00937849"/>
    <w:rsid w:val="00937947"/>
    <w:rsid w:val="00937A02"/>
    <w:rsid w:val="00937AC0"/>
    <w:rsid w:val="0094067F"/>
    <w:rsid w:val="009406E1"/>
    <w:rsid w:val="00940732"/>
    <w:rsid w:val="00940FAE"/>
    <w:rsid w:val="0094186C"/>
    <w:rsid w:val="00942122"/>
    <w:rsid w:val="009423A3"/>
    <w:rsid w:val="009439BF"/>
    <w:rsid w:val="00943E4F"/>
    <w:rsid w:val="009444B5"/>
    <w:rsid w:val="00944548"/>
    <w:rsid w:val="00944CD7"/>
    <w:rsid w:val="00945E15"/>
    <w:rsid w:val="00946DAA"/>
    <w:rsid w:val="00946E0A"/>
    <w:rsid w:val="00947F92"/>
    <w:rsid w:val="009500CD"/>
    <w:rsid w:val="00950DB6"/>
    <w:rsid w:val="009511E5"/>
    <w:rsid w:val="00951428"/>
    <w:rsid w:val="00951983"/>
    <w:rsid w:val="009520E9"/>
    <w:rsid w:val="009522D7"/>
    <w:rsid w:val="009529EF"/>
    <w:rsid w:val="009554D1"/>
    <w:rsid w:val="00955520"/>
    <w:rsid w:val="00955BC7"/>
    <w:rsid w:val="00955D4C"/>
    <w:rsid w:val="009568C4"/>
    <w:rsid w:val="009571D7"/>
    <w:rsid w:val="00957B66"/>
    <w:rsid w:val="0096058F"/>
    <w:rsid w:val="0096159C"/>
    <w:rsid w:val="00961E16"/>
    <w:rsid w:val="00962917"/>
    <w:rsid w:val="00962C39"/>
    <w:rsid w:val="00962C7F"/>
    <w:rsid w:val="00962E46"/>
    <w:rsid w:val="0096317D"/>
    <w:rsid w:val="0096332D"/>
    <w:rsid w:val="00963AA2"/>
    <w:rsid w:val="009650DD"/>
    <w:rsid w:val="0096567C"/>
    <w:rsid w:val="00965A6B"/>
    <w:rsid w:val="00965B52"/>
    <w:rsid w:val="009660A8"/>
    <w:rsid w:val="00966513"/>
    <w:rsid w:val="00966A1B"/>
    <w:rsid w:val="00966DDA"/>
    <w:rsid w:val="009710D1"/>
    <w:rsid w:val="00971C5E"/>
    <w:rsid w:val="00971CBE"/>
    <w:rsid w:val="00972480"/>
    <w:rsid w:val="00972684"/>
    <w:rsid w:val="00973587"/>
    <w:rsid w:val="0097451B"/>
    <w:rsid w:val="009748B7"/>
    <w:rsid w:val="009752BF"/>
    <w:rsid w:val="00976BFE"/>
    <w:rsid w:val="009807CA"/>
    <w:rsid w:val="009807EA"/>
    <w:rsid w:val="00980E87"/>
    <w:rsid w:val="00981122"/>
    <w:rsid w:val="00981238"/>
    <w:rsid w:val="00981A3E"/>
    <w:rsid w:val="0098228B"/>
    <w:rsid w:val="0098266C"/>
    <w:rsid w:val="00982999"/>
    <w:rsid w:val="009834FC"/>
    <w:rsid w:val="0098374F"/>
    <w:rsid w:val="00983782"/>
    <w:rsid w:val="00983DF5"/>
    <w:rsid w:val="0098420E"/>
    <w:rsid w:val="0098491A"/>
    <w:rsid w:val="00985489"/>
    <w:rsid w:val="00986B9F"/>
    <w:rsid w:val="009901E3"/>
    <w:rsid w:val="00990A37"/>
    <w:rsid w:val="0099181E"/>
    <w:rsid w:val="00991A79"/>
    <w:rsid w:val="00992030"/>
    <w:rsid w:val="009921E2"/>
    <w:rsid w:val="00992250"/>
    <w:rsid w:val="00993054"/>
    <w:rsid w:val="009945B7"/>
    <w:rsid w:val="00995565"/>
    <w:rsid w:val="009957DF"/>
    <w:rsid w:val="0099583B"/>
    <w:rsid w:val="0099624F"/>
    <w:rsid w:val="0099627F"/>
    <w:rsid w:val="0099669B"/>
    <w:rsid w:val="00996711"/>
    <w:rsid w:val="00996895"/>
    <w:rsid w:val="00996A43"/>
    <w:rsid w:val="00997C65"/>
    <w:rsid w:val="009A0B4D"/>
    <w:rsid w:val="009A1B8E"/>
    <w:rsid w:val="009A2270"/>
    <w:rsid w:val="009A2980"/>
    <w:rsid w:val="009A29DA"/>
    <w:rsid w:val="009A2A4F"/>
    <w:rsid w:val="009A2CBA"/>
    <w:rsid w:val="009A2F6C"/>
    <w:rsid w:val="009A37AA"/>
    <w:rsid w:val="009A37FB"/>
    <w:rsid w:val="009A41D4"/>
    <w:rsid w:val="009A5366"/>
    <w:rsid w:val="009A5BFB"/>
    <w:rsid w:val="009A6339"/>
    <w:rsid w:val="009A6414"/>
    <w:rsid w:val="009A6508"/>
    <w:rsid w:val="009B0FEB"/>
    <w:rsid w:val="009B109C"/>
    <w:rsid w:val="009B1450"/>
    <w:rsid w:val="009B14B0"/>
    <w:rsid w:val="009B1828"/>
    <w:rsid w:val="009B18AE"/>
    <w:rsid w:val="009B265F"/>
    <w:rsid w:val="009B27C2"/>
    <w:rsid w:val="009B2B7F"/>
    <w:rsid w:val="009B309E"/>
    <w:rsid w:val="009B310C"/>
    <w:rsid w:val="009B37B3"/>
    <w:rsid w:val="009B3ABE"/>
    <w:rsid w:val="009B3AEC"/>
    <w:rsid w:val="009B4151"/>
    <w:rsid w:val="009B51B9"/>
    <w:rsid w:val="009B61CB"/>
    <w:rsid w:val="009B65AD"/>
    <w:rsid w:val="009B6A9C"/>
    <w:rsid w:val="009B6BD0"/>
    <w:rsid w:val="009B6F3A"/>
    <w:rsid w:val="009C0483"/>
    <w:rsid w:val="009C0A8A"/>
    <w:rsid w:val="009C0BDB"/>
    <w:rsid w:val="009C152A"/>
    <w:rsid w:val="009C1953"/>
    <w:rsid w:val="009C1E4A"/>
    <w:rsid w:val="009C20BB"/>
    <w:rsid w:val="009C31DB"/>
    <w:rsid w:val="009C37F2"/>
    <w:rsid w:val="009C4465"/>
    <w:rsid w:val="009C4676"/>
    <w:rsid w:val="009C4E59"/>
    <w:rsid w:val="009C4FFE"/>
    <w:rsid w:val="009C56C0"/>
    <w:rsid w:val="009C61B3"/>
    <w:rsid w:val="009C63F2"/>
    <w:rsid w:val="009C6467"/>
    <w:rsid w:val="009C696D"/>
    <w:rsid w:val="009C6DFB"/>
    <w:rsid w:val="009C7C48"/>
    <w:rsid w:val="009D017F"/>
    <w:rsid w:val="009D0C59"/>
    <w:rsid w:val="009D1BEC"/>
    <w:rsid w:val="009D38A1"/>
    <w:rsid w:val="009D40EC"/>
    <w:rsid w:val="009D44CF"/>
    <w:rsid w:val="009D5044"/>
    <w:rsid w:val="009D554B"/>
    <w:rsid w:val="009D5709"/>
    <w:rsid w:val="009D5947"/>
    <w:rsid w:val="009D7192"/>
    <w:rsid w:val="009D7B22"/>
    <w:rsid w:val="009E029A"/>
    <w:rsid w:val="009E0892"/>
    <w:rsid w:val="009E0945"/>
    <w:rsid w:val="009E14D2"/>
    <w:rsid w:val="009E161B"/>
    <w:rsid w:val="009E1C6B"/>
    <w:rsid w:val="009E202A"/>
    <w:rsid w:val="009E20F8"/>
    <w:rsid w:val="009E21B5"/>
    <w:rsid w:val="009E246F"/>
    <w:rsid w:val="009E3079"/>
    <w:rsid w:val="009E46A6"/>
    <w:rsid w:val="009E50D3"/>
    <w:rsid w:val="009E54F6"/>
    <w:rsid w:val="009E693B"/>
    <w:rsid w:val="009E70F6"/>
    <w:rsid w:val="009E7A6D"/>
    <w:rsid w:val="009F01EA"/>
    <w:rsid w:val="009F0509"/>
    <w:rsid w:val="009F0F88"/>
    <w:rsid w:val="009F0FB2"/>
    <w:rsid w:val="009F1B64"/>
    <w:rsid w:val="009F1DF2"/>
    <w:rsid w:val="009F22A8"/>
    <w:rsid w:val="009F2525"/>
    <w:rsid w:val="009F42C9"/>
    <w:rsid w:val="009F4F58"/>
    <w:rsid w:val="009F50F4"/>
    <w:rsid w:val="009F55BF"/>
    <w:rsid w:val="009F5649"/>
    <w:rsid w:val="009F5A08"/>
    <w:rsid w:val="009F5C48"/>
    <w:rsid w:val="009F6B86"/>
    <w:rsid w:val="009F6F26"/>
    <w:rsid w:val="009F7B1A"/>
    <w:rsid w:val="00A004C1"/>
    <w:rsid w:val="00A00EE7"/>
    <w:rsid w:val="00A02422"/>
    <w:rsid w:val="00A0363E"/>
    <w:rsid w:val="00A03D06"/>
    <w:rsid w:val="00A03D7E"/>
    <w:rsid w:val="00A04339"/>
    <w:rsid w:val="00A04AFB"/>
    <w:rsid w:val="00A04DCE"/>
    <w:rsid w:val="00A05F01"/>
    <w:rsid w:val="00A06725"/>
    <w:rsid w:val="00A07815"/>
    <w:rsid w:val="00A07B92"/>
    <w:rsid w:val="00A100B1"/>
    <w:rsid w:val="00A12271"/>
    <w:rsid w:val="00A12F74"/>
    <w:rsid w:val="00A130DA"/>
    <w:rsid w:val="00A13868"/>
    <w:rsid w:val="00A1391C"/>
    <w:rsid w:val="00A142E9"/>
    <w:rsid w:val="00A14646"/>
    <w:rsid w:val="00A1495E"/>
    <w:rsid w:val="00A15318"/>
    <w:rsid w:val="00A160C1"/>
    <w:rsid w:val="00A164E1"/>
    <w:rsid w:val="00A16ADE"/>
    <w:rsid w:val="00A16C78"/>
    <w:rsid w:val="00A16F49"/>
    <w:rsid w:val="00A17B2A"/>
    <w:rsid w:val="00A17CB4"/>
    <w:rsid w:val="00A20897"/>
    <w:rsid w:val="00A212D0"/>
    <w:rsid w:val="00A21A93"/>
    <w:rsid w:val="00A21DBA"/>
    <w:rsid w:val="00A22097"/>
    <w:rsid w:val="00A224FA"/>
    <w:rsid w:val="00A22503"/>
    <w:rsid w:val="00A22833"/>
    <w:rsid w:val="00A23372"/>
    <w:rsid w:val="00A233C1"/>
    <w:rsid w:val="00A236B6"/>
    <w:rsid w:val="00A24B2C"/>
    <w:rsid w:val="00A2511B"/>
    <w:rsid w:val="00A252A6"/>
    <w:rsid w:val="00A254D7"/>
    <w:rsid w:val="00A25587"/>
    <w:rsid w:val="00A255E5"/>
    <w:rsid w:val="00A25A6F"/>
    <w:rsid w:val="00A25C4A"/>
    <w:rsid w:val="00A264AC"/>
    <w:rsid w:val="00A267C3"/>
    <w:rsid w:val="00A270DB"/>
    <w:rsid w:val="00A27E61"/>
    <w:rsid w:val="00A3260E"/>
    <w:rsid w:val="00A32A21"/>
    <w:rsid w:val="00A33382"/>
    <w:rsid w:val="00A352C0"/>
    <w:rsid w:val="00A35A1F"/>
    <w:rsid w:val="00A36139"/>
    <w:rsid w:val="00A3709A"/>
    <w:rsid w:val="00A41A31"/>
    <w:rsid w:val="00A420AF"/>
    <w:rsid w:val="00A42F0F"/>
    <w:rsid w:val="00A43556"/>
    <w:rsid w:val="00A438F8"/>
    <w:rsid w:val="00A43AA6"/>
    <w:rsid w:val="00A43CB8"/>
    <w:rsid w:val="00A43F59"/>
    <w:rsid w:val="00A44028"/>
    <w:rsid w:val="00A44AF8"/>
    <w:rsid w:val="00A451FE"/>
    <w:rsid w:val="00A45A51"/>
    <w:rsid w:val="00A45AE6"/>
    <w:rsid w:val="00A460DF"/>
    <w:rsid w:val="00A46FF8"/>
    <w:rsid w:val="00A473F0"/>
    <w:rsid w:val="00A501DD"/>
    <w:rsid w:val="00A50380"/>
    <w:rsid w:val="00A52765"/>
    <w:rsid w:val="00A52983"/>
    <w:rsid w:val="00A52F3B"/>
    <w:rsid w:val="00A52F3D"/>
    <w:rsid w:val="00A539ED"/>
    <w:rsid w:val="00A53B3E"/>
    <w:rsid w:val="00A53EBC"/>
    <w:rsid w:val="00A54E58"/>
    <w:rsid w:val="00A55BC6"/>
    <w:rsid w:val="00A55DC5"/>
    <w:rsid w:val="00A57543"/>
    <w:rsid w:val="00A6113C"/>
    <w:rsid w:val="00A6197A"/>
    <w:rsid w:val="00A62184"/>
    <w:rsid w:val="00A62660"/>
    <w:rsid w:val="00A62E08"/>
    <w:rsid w:val="00A635F0"/>
    <w:rsid w:val="00A66674"/>
    <w:rsid w:val="00A66E07"/>
    <w:rsid w:val="00A67298"/>
    <w:rsid w:val="00A715B4"/>
    <w:rsid w:val="00A718D8"/>
    <w:rsid w:val="00A7319D"/>
    <w:rsid w:val="00A731A6"/>
    <w:rsid w:val="00A7344C"/>
    <w:rsid w:val="00A734CC"/>
    <w:rsid w:val="00A73FC4"/>
    <w:rsid w:val="00A7414D"/>
    <w:rsid w:val="00A741B9"/>
    <w:rsid w:val="00A74A4A"/>
    <w:rsid w:val="00A7552A"/>
    <w:rsid w:val="00A7648F"/>
    <w:rsid w:val="00A805B4"/>
    <w:rsid w:val="00A80F5A"/>
    <w:rsid w:val="00A81C05"/>
    <w:rsid w:val="00A8230D"/>
    <w:rsid w:val="00A825A9"/>
    <w:rsid w:val="00A82815"/>
    <w:rsid w:val="00A82EB8"/>
    <w:rsid w:val="00A8301F"/>
    <w:rsid w:val="00A83331"/>
    <w:rsid w:val="00A8352B"/>
    <w:rsid w:val="00A8401D"/>
    <w:rsid w:val="00A851DB"/>
    <w:rsid w:val="00A85452"/>
    <w:rsid w:val="00A85E23"/>
    <w:rsid w:val="00A86318"/>
    <w:rsid w:val="00A86F45"/>
    <w:rsid w:val="00A872FD"/>
    <w:rsid w:val="00A8752E"/>
    <w:rsid w:val="00A87F2F"/>
    <w:rsid w:val="00A90157"/>
    <w:rsid w:val="00A90B8A"/>
    <w:rsid w:val="00A90E87"/>
    <w:rsid w:val="00A912EC"/>
    <w:rsid w:val="00A926C9"/>
    <w:rsid w:val="00A9333D"/>
    <w:rsid w:val="00A93BF1"/>
    <w:rsid w:val="00A94200"/>
    <w:rsid w:val="00A94649"/>
    <w:rsid w:val="00A94DE9"/>
    <w:rsid w:val="00A954A8"/>
    <w:rsid w:val="00A9559F"/>
    <w:rsid w:val="00A95E9A"/>
    <w:rsid w:val="00A96332"/>
    <w:rsid w:val="00A96468"/>
    <w:rsid w:val="00A969DE"/>
    <w:rsid w:val="00A96E28"/>
    <w:rsid w:val="00AA097B"/>
    <w:rsid w:val="00AA115E"/>
    <w:rsid w:val="00AA1513"/>
    <w:rsid w:val="00AA19A0"/>
    <w:rsid w:val="00AA1FCD"/>
    <w:rsid w:val="00AA2D5F"/>
    <w:rsid w:val="00AA3758"/>
    <w:rsid w:val="00AA37EA"/>
    <w:rsid w:val="00AA3D3C"/>
    <w:rsid w:val="00AA4684"/>
    <w:rsid w:val="00AA469E"/>
    <w:rsid w:val="00AA50A1"/>
    <w:rsid w:val="00AA7081"/>
    <w:rsid w:val="00AA70F8"/>
    <w:rsid w:val="00AA7B2B"/>
    <w:rsid w:val="00AB0D15"/>
    <w:rsid w:val="00AB2307"/>
    <w:rsid w:val="00AB31D1"/>
    <w:rsid w:val="00AB31ED"/>
    <w:rsid w:val="00AB43CE"/>
    <w:rsid w:val="00AB4449"/>
    <w:rsid w:val="00AB575A"/>
    <w:rsid w:val="00AB62C5"/>
    <w:rsid w:val="00AB634F"/>
    <w:rsid w:val="00AB7105"/>
    <w:rsid w:val="00AC060D"/>
    <w:rsid w:val="00AC097D"/>
    <w:rsid w:val="00AC0CB5"/>
    <w:rsid w:val="00AC0EE3"/>
    <w:rsid w:val="00AC1122"/>
    <w:rsid w:val="00AC11BC"/>
    <w:rsid w:val="00AC1416"/>
    <w:rsid w:val="00AC1AD9"/>
    <w:rsid w:val="00AC224A"/>
    <w:rsid w:val="00AC2AD6"/>
    <w:rsid w:val="00AC2CA2"/>
    <w:rsid w:val="00AC304A"/>
    <w:rsid w:val="00AC372C"/>
    <w:rsid w:val="00AC3B36"/>
    <w:rsid w:val="00AC47CA"/>
    <w:rsid w:val="00AC4E18"/>
    <w:rsid w:val="00AC5054"/>
    <w:rsid w:val="00AC57F5"/>
    <w:rsid w:val="00AC5A7A"/>
    <w:rsid w:val="00AC5D58"/>
    <w:rsid w:val="00AC5E01"/>
    <w:rsid w:val="00AC5EBF"/>
    <w:rsid w:val="00AC631C"/>
    <w:rsid w:val="00AC65F3"/>
    <w:rsid w:val="00AC67A8"/>
    <w:rsid w:val="00AC779F"/>
    <w:rsid w:val="00AC7A5F"/>
    <w:rsid w:val="00AC7C5D"/>
    <w:rsid w:val="00AD089F"/>
    <w:rsid w:val="00AD3487"/>
    <w:rsid w:val="00AD34A2"/>
    <w:rsid w:val="00AD3B6A"/>
    <w:rsid w:val="00AD42FB"/>
    <w:rsid w:val="00AD43B9"/>
    <w:rsid w:val="00AD45A7"/>
    <w:rsid w:val="00AD55FF"/>
    <w:rsid w:val="00AD5716"/>
    <w:rsid w:val="00AD6877"/>
    <w:rsid w:val="00AD74C3"/>
    <w:rsid w:val="00AD74D5"/>
    <w:rsid w:val="00AD769E"/>
    <w:rsid w:val="00AE2E68"/>
    <w:rsid w:val="00AE2F44"/>
    <w:rsid w:val="00AE3022"/>
    <w:rsid w:val="00AE32CD"/>
    <w:rsid w:val="00AE3C4F"/>
    <w:rsid w:val="00AE4E3E"/>
    <w:rsid w:val="00AE5C29"/>
    <w:rsid w:val="00AE5F12"/>
    <w:rsid w:val="00AE6720"/>
    <w:rsid w:val="00AE6EC6"/>
    <w:rsid w:val="00AE78C0"/>
    <w:rsid w:val="00AF0F8F"/>
    <w:rsid w:val="00AF0F94"/>
    <w:rsid w:val="00AF1148"/>
    <w:rsid w:val="00AF22C9"/>
    <w:rsid w:val="00AF2319"/>
    <w:rsid w:val="00AF2F33"/>
    <w:rsid w:val="00AF37D1"/>
    <w:rsid w:val="00AF42FF"/>
    <w:rsid w:val="00AF50FA"/>
    <w:rsid w:val="00AF5445"/>
    <w:rsid w:val="00AF5B7B"/>
    <w:rsid w:val="00AF6581"/>
    <w:rsid w:val="00AF692F"/>
    <w:rsid w:val="00AF7176"/>
    <w:rsid w:val="00B006B0"/>
    <w:rsid w:val="00B009E7"/>
    <w:rsid w:val="00B00B81"/>
    <w:rsid w:val="00B01594"/>
    <w:rsid w:val="00B01D4D"/>
    <w:rsid w:val="00B027C5"/>
    <w:rsid w:val="00B02B74"/>
    <w:rsid w:val="00B02D04"/>
    <w:rsid w:val="00B02E8E"/>
    <w:rsid w:val="00B0342B"/>
    <w:rsid w:val="00B03825"/>
    <w:rsid w:val="00B04CF7"/>
    <w:rsid w:val="00B051D6"/>
    <w:rsid w:val="00B05724"/>
    <w:rsid w:val="00B05D81"/>
    <w:rsid w:val="00B060C3"/>
    <w:rsid w:val="00B07C84"/>
    <w:rsid w:val="00B101E5"/>
    <w:rsid w:val="00B102CD"/>
    <w:rsid w:val="00B107D2"/>
    <w:rsid w:val="00B11301"/>
    <w:rsid w:val="00B11F80"/>
    <w:rsid w:val="00B12066"/>
    <w:rsid w:val="00B122CA"/>
    <w:rsid w:val="00B12E8F"/>
    <w:rsid w:val="00B1348E"/>
    <w:rsid w:val="00B137FC"/>
    <w:rsid w:val="00B144DE"/>
    <w:rsid w:val="00B14FB1"/>
    <w:rsid w:val="00B16AA0"/>
    <w:rsid w:val="00B16CAB"/>
    <w:rsid w:val="00B16F5C"/>
    <w:rsid w:val="00B172CE"/>
    <w:rsid w:val="00B1781D"/>
    <w:rsid w:val="00B2001A"/>
    <w:rsid w:val="00B206C7"/>
    <w:rsid w:val="00B2117C"/>
    <w:rsid w:val="00B21AFC"/>
    <w:rsid w:val="00B21CA7"/>
    <w:rsid w:val="00B21CE7"/>
    <w:rsid w:val="00B24138"/>
    <w:rsid w:val="00B241A1"/>
    <w:rsid w:val="00B247C3"/>
    <w:rsid w:val="00B25674"/>
    <w:rsid w:val="00B25AC3"/>
    <w:rsid w:val="00B25C16"/>
    <w:rsid w:val="00B26CF7"/>
    <w:rsid w:val="00B279C9"/>
    <w:rsid w:val="00B27ADC"/>
    <w:rsid w:val="00B27CE7"/>
    <w:rsid w:val="00B30661"/>
    <w:rsid w:val="00B30BC9"/>
    <w:rsid w:val="00B31061"/>
    <w:rsid w:val="00B315B1"/>
    <w:rsid w:val="00B31DF3"/>
    <w:rsid w:val="00B31F49"/>
    <w:rsid w:val="00B329AB"/>
    <w:rsid w:val="00B32D43"/>
    <w:rsid w:val="00B34DD8"/>
    <w:rsid w:val="00B34EE2"/>
    <w:rsid w:val="00B35050"/>
    <w:rsid w:val="00B352E1"/>
    <w:rsid w:val="00B353CF"/>
    <w:rsid w:val="00B362D9"/>
    <w:rsid w:val="00B36321"/>
    <w:rsid w:val="00B3686F"/>
    <w:rsid w:val="00B36DAA"/>
    <w:rsid w:val="00B36E1E"/>
    <w:rsid w:val="00B370FC"/>
    <w:rsid w:val="00B373AE"/>
    <w:rsid w:val="00B37990"/>
    <w:rsid w:val="00B37D59"/>
    <w:rsid w:val="00B37E67"/>
    <w:rsid w:val="00B37F13"/>
    <w:rsid w:val="00B37FF4"/>
    <w:rsid w:val="00B4001E"/>
    <w:rsid w:val="00B40043"/>
    <w:rsid w:val="00B40434"/>
    <w:rsid w:val="00B409C4"/>
    <w:rsid w:val="00B41393"/>
    <w:rsid w:val="00B41AF4"/>
    <w:rsid w:val="00B42667"/>
    <w:rsid w:val="00B42FBE"/>
    <w:rsid w:val="00B43779"/>
    <w:rsid w:val="00B43C48"/>
    <w:rsid w:val="00B43C70"/>
    <w:rsid w:val="00B440B0"/>
    <w:rsid w:val="00B4461E"/>
    <w:rsid w:val="00B45631"/>
    <w:rsid w:val="00B46710"/>
    <w:rsid w:val="00B46B3D"/>
    <w:rsid w:val="00B46F1C"/>
    <w:rsid w:val="00B47B9F"/>
    <w:rsid w:val="00B47C4C"/>
    <w:rsid w:val="00B47D80"/>
    <w:rsid w:val="00B5067E"/>
    <w:rsid w:val="00B50AF8"/>
    <w:rsid w:val="00B50F63"/>
    <w:rsid w:val="00B513AF"/>
    <w:rsid w:val="00B515AB"/>
    <w:rsid w:val="00B51ABC"/>
    <w:rsid w:val="00B52163"/>
    <w:rsid w:val="00B533B3"/>
    <w:rsid w:val="00B53A27"/>
    <w:rsid w:val="00B53CC1"/>
    <w:rsid w:val="00B53F25"/>
    <w:rsid w:val="00B55558"/>
    <w:rsid w:val="00B55B1A"/>
    <w:rsid w:val="00B562C0"/>
    <w:rsid w:val="00B56FBA"/>
    <w:rsid w:val="00B57B0F"/>
    <w:rsid w:val="00B57F58"/>
    <w:rsid w:val="00B60080"/>
    <w:rsid w:val="00B60672"/>
    <w:rsid w:val="00B606EE"/>
    <w:rsid w:val="00B6107B"/>
    <w:rsid w:val="00B62223"/>
    <w:rsid w:val="00B64034"/>
    <w:rsid w:val="00B6453B"/>
    <w:rsid w:val="00B64979"/>
    <w:rsid w:val="00B65AA6"/>
    <w:rsid w:val="00B6636F"/>
    <w:rsid w:val="00B663B1"/>
    <w:rsid w:val="00B66596"/>
    <w:rsid w:val="00B70289"/>
    <w:rsid w:val="00B71061"/>
    <w:rsid w:val="00B7133E"/>
    <w:rsid w:val="00B71542"/>
    <w:rsid w:val="00B7161C"/>
    <w:rsid w:val="00B71B9A"/>
    <w:rsid w:val="00B71E77"/>
    <w:rsid w:val="00B720A1"/>
    <w:rsid w:val="00B7220A"/>
    <w:rsid w:val="00B72E27"/>
    <w:rsid w:val="00B73CF0"/>
    <w:rsid w:val="00B74903"/>
    <w:rsid w:val="00B74C35"/>
    <w:rsid w:val="00B75936"/>
    <w:rsid w:val="00B76724"/>
    <w:rsid w:val="00B7675C"/>
    <w:rsid w:val="00B76E91"/>
    <w:rsid w:val="00B76F4A"/>
    <w:rsid w:val="00B77042"/>
    <w:rsid w:val="00B77642"/>
    <w:rsid w:val="00B77DAF"/>
    <w:rsid w:val="00B77DE9"/>
    <w:rsid w:val="00B80E64"/>
    <w:rsid w:val="00B80F73"/>
    <w:rsid w:val="00B810DE"/>
    <w:rsid w:val="00B813ED"/>
    <w:rsid w:val="00B81ADC"/>
    <w:rsid w:val="00B81ED1"/>
    <w:rsid w:val="00B82060"/>
    <w:rsid w:val="00B832EF"/>
    <w:rsid w:val="00B83F9F"/>
    <w:rsid w:val="00B84BF5"/>
    <w:rsid w:val="00B84D7D"/>
    <w:rsid w:val="00B85786"/>
    <w:rsid w:val="00B85CC7"/>
    <w:rsid w:val="00B85D75"/>
    <w:rsid w:val="00B861CA"/>
    <w:rsid w:val="00B86E60"/>
    <w:rsid w:val="00B872F1"/>
    <w:rsid w:val="00B879B9"/>
    <w:rsid w:val="00B87E41"/>
    <w:rsid w:val="00B90389"/>
    <w:rsid w:val="00B9060D"/>
    <w:rsid w:val="00B90968"/>
    <w:rsid w:val="00B91509"/>
    <w:rsid w:val="00B91768"/>
    <w:rsid w:val="00B918A3"/>
    <w:rsid w:val="00B91977"/>
    <w:rsid w:val="00B91B07"/>
    <w:rsid w:val="00B91B78"/>
    <w:rsid w:val="00B91E46"/>
    <w:rsid w:val="00B9242C"/>
    <w:rsid w:val="00B9439D"/>
    <w:rsid w:val="00B95634"/>
    <w:rsid w:val="00B9567A"/>
    <w:rsid w:val="00B976B1"/>
    <w:rsid w:val="00BA070E"/>
    <w:rsid w:val="00BA0E03"/>
    <w:rsid w:val="00BA16E4"/>
    <w:rsid w:val="00BA1851"/>
    <w:rsid w:val="00BA18BA"/>
    <w:rsid w:val="00BA1AFA"/>
    <w:rsid w:val="00BA1D8C"/>
    <w:rsid w:val="00BA28B8"/>
    <w:rsid w:val="00BA310B"/>
    <w:rsid w:val="00BA341F"/>
    <w:rsid w:val="00BA436B"/>
    <w:rsid w:val="00BA563E"/>
    <w:rsid w:val="00BA59BC"/>
    <w:rsid w:val="00BA643C"/>
    <w:rsid w:val="00BA7218"/>
    <w:rsid w:val="00BA78C8"/>
    <w:rsid w:val="00BA7935"/>
    <w:rsid w:val="00BA79E8"/>
    <w:rsid w:val="00BB020E"/>
    <w:rsid w:val="00BB0642"/>
    <w:rsid w:val="00BB0846"/>
    <w:rsid w:val="00BB08FB"/>
    <w:rsid w:val="00BB0A29"/>
    <w:rsid w:val="00BB1072"/>
    <w:rsid w:val="00BB11FA"/>
    <w:rsid w:val="00BB12DE"/>
    <w:rsid w:val="00BB2B91"/>
    <w:rsid w:val="00BB2EAF"/>
    <w:rsid w:val="00BB307F"/>
    <w:rsid w:val="00BB34BD"/>
    <w:rsid w:val="00BB48A5"/>
    <w:rsid w:val="00BB499F"/>
    <w:rsid w:val="00BB5914"/>
    <w:rsid w:val="00BB61AD"/>
    <w:rsid w:val="00BB6C07"/>
    <w:rsid w:val="00BB6CFE"/>
    <w:rsid w:val="00BB6F3E"/>
    <w:rsid w:val="00BB7202"/>
    <w:rsid w:val="00BB7566"/>
    <w:rsid w:val="00BB75A0"/>
    <w:rsid w:val="00BB79FE"/>
    <w:rsid w:val="00BC076B"/>
    <w:rsid w:val="00BC128A"/>
    <w:rsid w:val="00BC261C"/>
    <w:rsid w:val="00BC2F77"/>
    <w:rsid w:val="00BC37FD"/>
    <w:rsid w:val="00BC5581"/>
    <w:rsid w:val="00BC5809"/>
    <w:rsid w:val="00BC77CC"/>
    <w:rsid w:val="00BC7958"/>
    <w:rsid w:val="00BD0277"/>
    <w:rsid w:val="00BD0383"/>
    <w:rsid w:val="00BD075F"/>
    <w:rsid w:val="00BD09F0"/>
    <w:rsid w:val="00BD0F8D"/>
    <w:rsid w:val="00BD2821"/>
    <w:rsid w:val="00BD2CDC"/>
    <w:rsid w:val="00BD3610"/>
    <w:rsid w:val="00BD47D7"/>
    <w:rsid w:val="00BD54F1"/>
    <w:rsid w:val="00BD5B7B"/>
    <w:rsid w:val="00BD6224"/>
    <w:rsid w:val="00BD6BC4"/>
    <w:rsid w:val="00BE0C33"/>
    <w:rsid w:val="00BE158E"/>
    <w:rsid w:val="00BE1F16"/>
    <w:rsid w:val="00BE2E17"/>
    <w:rsid w:val="00BE31EC"/>
    <w:rsid w:val="00BE48BD"/>
    <w:rsid w:val="00BE492E"/>
    <w:rsid w:val="00BE4CF5"/>
    <w:rsid w:val="00BE4D2A"/>
    <w:rsid w:val="00BE5920"/>
    <w:rsid w:val="00BE59DF"/>
    <w:rsid w:val="00BE6E53"/>
    <w:rsid w:val="00BE7AEF"/>
    <w:rsid w:val="00BE7E75"/>
    <w:rsid w:val="00BF0202"/>
    <w:rsid w:val="00BF0450"/>
    <w:rsid w:val="00BF0873"/>
    <w:rsid w:val="00BF0C7B"/>
    <w:rsid w:val="00BF0E63"/>
    <w:rsid w:val="00BF1994"/>
    <w:rsid w:val="00BF1D6B"/>
    <w:rsid w:val="00BF2913"/>
    <w:rsid w:val="00BF339F"/>
    <w:rsid w:val="00BF3732"/>
    <w:rsid w:val="00BF3DF8"/>
    <w:rsid w:val="00BF5FC4"/>
    <w:rsid w:val="00BF715A"/>
    <w:rsid w:val="00BF7BC8"/>
    <w:rsid w:val="00C02842"/>
    <w:rsid w:val="00C031FC"/>
    <w:rsid w:val="00C0395A"/>
    <w:rsid w:val="00C04783"/>
    <w:rsid w:val="00C04BCE"/>
    <w:rsid w:val="00C06983"/>
    <w:rsid w:val="00C07064"/>
    <w:rsid w:val="00C073EC"/>
    <w:rsid w:val="00C07825"/>
    <w:rsid w:val="00C07E74"/>
    <w:rsid w:val="00C104D9"/>
    <w:rsid w:val="00C11494"/>
    <w:rsid w:val="00C115B3"/>
    <w:rsid w:val="00C117AE"/>
    <w:rsid w:val="00C11C48"/>
    <w:rsid w:val="00C123D7"/>
    <w:rsid w:val="00C126D7"/>
    <w:rsid w:val="00C12741"/>
    <w:rsid w:val="00C1312B"/>
    <w:rsid w:val="00C1346C"/>
    <w:rsid w:val="00C14332"/>
    <w:rsid w:val="00C143ED"/>
    <w:rsid w:val="00C14647"/>
    <w:rsid w:val="00C14844"/>
    <w:rsid w:val="00C1643E"/>
    <w:rsid w:val="00C178B4"/>
    <w:rsid w:val="00C17C88"/>
    <w:rsid w:val="00C20831"/>
    <w:rsid w:val="00C20D60"/>
    <w:rsid w:val="00C21038"/>
    <w:rsid w:val="00C21F36"/>
    <w:rsid w:val="00C2516E"/>
    <w:rsid w:val="00C252DC"/>
    <w:rsid w:val="00C25B92"/>
    <w:rsid w:val="00C261E3"/>
    <w:rsid w:val="00C267D8"/>
    <w:rsid w:val="00C269A4"/>
    <w:rsid w:val="00C269A7"/>
    <w:rsid w:val="00C269BF"/>
    <w:rsid w:val="00C270CA"/>
    <w:rsid w:val="00C304CB"/>
    <w:rsid w:val="00C30772"/>
    <w:rsid w:val="00C30BBA"/>
    <w:rsid w:val="00C30D00"/>
    <w:rsid w:val="00C3121D"/>
    <w:rsid w:val="00C317FA"/>
    <w:rsid w:val="00C32128"/>
    <w:rsid w:val="00C33718"/>
    <w:rsid w:val="00C33D32"/>
    <w:rsid w:val="00C34766"/>
    <w:rsid w:val="00C34BD5"/>
    <w:rsid w:val="00C34DBE"/>
    <w:rsid w:val="00C3527D"/>
    <w:rsid w:val="00C354F3"/>
    <w:rsid w:val="00C35CEA"/>
    <w:rsid w:val="00C35D57"/>
    <w:rsid w:val="00C365BE"/>
    <w:rsid w:val="00C36D3A"/>
    <w:rsid w:val="00C374E3"/>
    <w:rsid w:val="00C374F3"/>
    <w:rsid w:val="00C375A4"/>
    <w:rsid w:val="00C375D1"/>
    <w:rsid w:val="00C41EB5"/>
    <w:rsid w:val="00C41FBC"/>
    <w:rsid w:val="00C4311F"/>
    <w:rsid w:val="00C436CA"/>
    <w:rsid w:val="00C43E30"/>
    <w:rsid w:val="00C43FA2"/>
    <w:rsid w:val="00C44C8E"/>
    <w:rsid w:val="00C4635C"/>
    <w:rsid w:val="00C46B0E"/>
    <w:rsid w:val="00C47016"/>
    <w:rsid w:val="00C47291"/>
    <w:rsid w:val="00C472C6"/>
    <w:rsid w:val="00C4754A"/>
    <w:rsid w:val="00C4775B"/>
    <w:rsid w:val="00C50893"/>
    <w:rsid w:val="00C5089B"/>
    <w:rsid w:val="00C50A33"/>
    <w:rsid w:val="00C51587"/>
    <w:rsid w:val="00C51B8F"/>
    <w:rsid w:val="00C522E4"/>
    <w:rsid w:val="00C52479"/>
    <w:rsid w:val="00C5251F"/>
    <w:rsid w:val="00C52DAB"/>
    <w:rsid w:val="00C5395A"/>
    <w:rsid w:val="00C54C86"/>
    <w:rsid w:val="00C55980"/>
    <w:rsid w:val="00C55995"/>
    <w:rsid w:val="00C55E2E"/>
    <w:rsid w:val="00C55FD2"/>
    <w:rsid w:val="00C561DA"/>
    <w:rsid w:val="00C562C5"/>
    <w:rsid w:val="00C56496"/>
    <w:rsid w:val="00C56F58"/>
    <w:rsid w:val="00C571E6"/>
    <w:rsid w:val="00C60BD0"/>
    <w:rsid w:val="00C60D80"/>
    <w:rsid w:val="00C61ABE"/>
    <w:rsid w:val="00C61CA0"/>
    <w:rsid w:val="00C628CF"/>
    <w:rsid w:val="00C6293E"/>
    <w:rsid w:val="00C62A06"/>
    <w:rsid w:val="00C64034"/>
    <w:rsid w:val="00C648B1"/>
    <w:rsid w:val="00C64F3A"/>
    <w:rsid w:val="00C65B16"/>
    <w:rsid w:val="00C65EE0"/>
    <w:rsid w:val="00C661ED"/>
    <w:rsid w:val="00C672BC"/>
    <w:rsid w:val="00C67963"/>
    <w:rsid w:val="00C67E49"/>
    <w:rsid w:val="00C700C0"/>
    <w:rsid w:val="00C71226"/>
    <w:rsid w:val="00C71A77"/>
    <w:rsid w:val="00C71FCE"/>
    <w:rsid w:val="00C72F33"/>
    <w:rsid w:val="00C74293"/>
    <w:rsid w:val="00C745D5"/>
    <w:rsid w:val="00C749EB"/>
    <w:rsid w:val="00C75C89"/>
    <w:rsid w:val="00C75CBB"/>
    <w:rsid w:val="00C7631F"/>
    <w:rsid w:val="00C76712"/>
    <w:rsid w:val="00C768EB"/>
    <w:rsid w:val="00C76B34"/>
    <w:rsid w:val="00C777C2"/>
    <w:rsid w:val="00C80306"/>
    <w:rsid w:val="00C80314"/>
    <w:rsid w:val="00C806D2"/>
    <w:rsid w:val="00C80E76"/>
    <w:rsid w:val="00C8191D"/>
    <w:rsid w:val="00C819BC"/>
    <w:rsid w:val="00C81AC3"/>
    <w:rsid w:val="00C81C7A"/>
    <w:rsid w:val="00C81C83"/>
    <w:rsid w:val="00C824B1"/>
    <w:rsid w:val="00C824C7"/>
    <w:rsid w:val="00C8265D"/>
    <w:rsid w:val="00C8268C"/>
    <w:rsid w:val="00C84621"/>
    <w:rsid w:val="00C85474"/>
    <w:rsid w:val="00C85CCE"/>
    <w:rsid w:val="00C8719F"/>
    <w:rsid w:val="00C8732B"/>
    <w:rsid w:val="00C8762B"/>
    <w:rsid w:val="00C876F7"/>
    <w:rsid w:val="00C87DB9"/>
    <w:rsid w:val="00C91019"/>
    <w:rsid w:val="00C9113C"/>
    <w:rsid w:val="00C912C8"/>
    <w:rsid w:val="00C9148C"/>
    <w:rsid w:val="00C91CA3"/>
    <w:rsid w:val="00C91EB7"/>
    <w:rsid w:val="00C92397"/>
    <w:rsid w:val="00C940BD"/>
    <w:rsid w:val="00C94857"/>
    <w:rsid w:val="00C94D15"/>
    <w:rsid w:val="00C96787"/>
    <w:rsid w:val="00C96A09"/>
    <w:rsid w:val="00C97167"/>
    <w:rsid w:val="00C97173"/>
    <w:rsid w:val="00C972AA"/>
    <w:rsid w:val="00C97CF2"/>
    <w:rsid w:val="00C97E6D"/>
    <w:rsid w:val="00CA03BA"/>
    <w:rsid w:val="00CA049D"/>
    <w:rsid w:val="00CA060A"/>
    <w:rsid w:val="00CA1B20"/>
    <w:rsid w:val="00CA1E13"/>
    <w:rsid w:val="00CA2344"/>
    <w:rsid w:val="00CA39FD"/>
    <w:rsid w:val="00CA443D"/>
    <w:rsid w:val="00CA4536"/>
    <w:rsid w:val="00CA5948"/>
    <w:rsid w:val="00CA604A"/>
    <w:rsid w:val="00CA60FC"/>
    <w:rsid w:val="00CA67C8"/>
    <w:rsid w:val="00CA6AB8"/>
    <w:rsid w:val="00CA6B64"/>
    <w:rsid w:val="00CA6CDD"/>
    <w:rsid w:val="00CA6E80"/>
    <w:rsid w:val="00CA72D3"/>
    <w:rsid w:val="00CA740E"/>
    <w:rsid w:val="00CB009A"/>
    <w:rsid w:val="00CB0DC0"/>
    <w:rsid w:val="00CB1288"/>
    <w:rsid w:val="00CB1434"/>
    <w:rsid w:val="00CB164E"/>
    <w:rsid w:val="00CB2499"/>
    <w:rsid w:val="00CB2661"/>
    <w:rsid w:val="00CB2B85"/>
    <w:rsid w:val="00CB3229"/>
    <w:rsid w:val="00CB346C"/>
    <w:rsid w:val="00CB42BA"/>
    <w:rsid w:val="00CB5476"/>
    <w:rsid w:val="00CB5733"/>
    <w:rsid w:val="00CB61CE"/>
    <w:rsid w:val="00CB63FF"/>
    <w:rsid w:val="00CB7723"/>
    <w:rsid w:val="00CC03DC"/>
    <w:rsid w:val="00CC08C7"/>
    <w:rsid w:val="00CC20DD"/>
    <w:rsid w:val="00CC3C2F"/>
    <w:rsid w:val="00CC4050"/>
    <w:rsid w:val="00CC5334"/>
    <w:rsid w:val="00CC6450"/>
    <w:rsid w:val="00CC6FB9"/>
    <w:rsid w:val="00CC7363"/>
    <w:rsid w:val="00CD11CC"/>
    <w:rsid w:val="00CD16BE"/>
    <w:rsid w:val="00CD19AD"/>
    <w:rsid w:val="00CD19CA"/>
    <w:rsid w:val="00CD1A08"/>
    <w:rsid w:val="00CD1B0C"/>
    <w:rsid w:val="00CD2C97"/>
    <w:rsid w:val="00CD3877"/>
    <w:rsid w:val="00CD3DBE"/>
    <w:rsid w:val="00CD3FC1"/>
    <w:rsid w:val="00CD5581"/>
    <w:rsid w:val="00CD5632"/>
    <w:rsid w:val="00CD68A5"/>
    <w:rsid w:val="00CD6E5F"/>
    <w:rsid w:val="00CD78BA"/>
    <w:rsid w:val="00CD7B23"/>
    <w:rsid w:val="00CE0399"/>
    <w:rsid w:val="00CE0D4E"/>
    <w:rsid w:val="00CE1194"/>
    <w:rsid w:val="00CE1A06"/>
    <w:rsid w:val="00CE1AEB"/>
    <w:rsid w:val="00CE25F3"/>
    <w:rsid w:val="00CE2850"/>
    <w:rsid w:val="00CE2B79"/>
    <w:rsid w:val="00CE2BA9"/>
    <w:rsid w:val="00CE4180"/>
    <w:rsid w:val="00CE434C"/>
    <w:rsid w:val="00CE44EF"/>
    <w:rsid w:val="00CE5A22"/>
    <w:rsid w:val="00CE5F64"/>
    <w:rsid w:val="00CE6B5B"/>
    <w:rsid w:val="00CE735A"/>
    <w:rsid w:val="00CE740B"/>
    <w:rsid w:val="00CF091D"/>
    <w:rsid w:val="00CF1A8B"/>
    <w:rsid w:val="00CF1CC2"/>
    <w:rsid w:val="00CF31DA"/>
    <w:rsid w:val="00CF323B"/>
    <w:rsid w:val="00CF3D9D"/>
    <w:rsid w:val="00CF41A4"/>
    <w:rsid w:val="00CF422C"/>
    <w:rsid w:val="00CF4387"/>
    <w:rsid w:val="00CF4722"/>
    <w:rsid w:val="00CF523E"/>
    <w:rsid w:val="00CF5715"/>
    <w:rsid w:val="00CF61A0"/>
    <w:rsid w:val="00CF61A8"/>
    <w:rsid w:val="00CF61E3"/>
    <w:rsid w:val="00CF6ACB"/>
    <w:rsid w:val="00CF7247"/>
    <w:rsid w:val="00CF73CB"/>
    <w:rsid w:val="00CF7BD1"/>
    <w:rsid w:val="00D003C9"/>
    <w:rsid w:val="00D0065F"/>
    <w:rsid w:val="00D0115E"/>
    <w:rsid w:val="00D014CC"/>
    <w:rsid w:val="00D0165A"/>
    <w:rsid w:val="00D01CE6"/>
    <w:rsid w:val="00D02D0C"/>
    <w:rsid w:val="00D0361F"/>
    <w:rsid w:val="00D03694"/>
    <w:rsid w:val="00D03D10"/>
    <w:rsid w:val="00D040AD"/>
    <w:rsid w:val="00D040DB"/>
    <w:rsid w:val="00D04504"/>
    <w:rsid w:val="00D04842"/>
    <w:rsid w:val="00D04D95"/>
    <w:rsid w:val="00D053F8"/>
    <w:rsid w:val="00D0566F"/>
    <w:rsid w:val="00D07133"/>
    <w:rsid w:val="00D07864"/>
    <w:rsid w:val="00D07CAB"/>
    <w:rsid w:val="00D07E39"/>
    <w:rsid w:val="00D10391"/>
    <w:rsid w:val="00D10AC0"/>
    <w:rsid w:val="00D119CA"/>
    <w:rsid w:val="00D124BB"/>
    <w:rsid w:val="00D12B0A"/>
    <w:rsid w:val="00D12D3A"/>
    <w:rsid w:val="00D131E8"/>
    <w:rsid w:val="00D139B0"/>
    <w:rsid w:val="00D14271"/>
    <w:rsid w:val="00D150D5"/>
    <w:rsid w:val="00D15464"/>
    <w:rsid w:val="00D15870"/>
    <w:rsid w:val="00D15F80"/>
    <w:rsid w:val="00D160CA"/>
    <w:rsid w:val="00D16931"/>
    <w:rsid w:val="00D16B35"/>
    <w:rsid w:val="00D17567"/>
    <w:rsid w:val="00D20609"/>
    <w:rsid w:val="00D21C16"/>
    <w:rsid w:val="00D22024"/>
    <w:rsid w:val="00D22271"/>
    <w:rsid w:val="00D2227F"/>
    <w:rsid w:val="00D23092"/>
    <w:rsid w:val="00D23189"/>
    <w:rsid w:val="00D23553"/>
    <w:rsid w:val="00D25E91"/>
    <w:rsid w:val="00D26B2F"/>
    <w:rsid w:val="00D27277"/>
    <w:rsid w:val="00D31088"/>
    <w:rsid w:val="00D314A5"/>
    <w:rsid w:val="00D316F2"/>
    <w:rsid w:val="00D31764"/>
    <w:rsid w:val="00D31F08"/>
    <w:rsid w:val="00D33A33"/>
    <w:rsid w:val="00D353A8"/>
    <w:rsid w:val="00D3553F"/>
    <w:rsid w:val="00D35AFF"/>
    <w:rsid w:val="00D3779A"/>
    <w:rsid w:val="00D4055A"/>
    <w:rsid w:val="00D406DD"/>
    <w:rsid w:val="00D407E6"/>
    <w:rsid w:val="00D40FAF"/>
    <w:rsid w:val="00D41075"/>
    <w:rsid w:val="00D411C2"/>
    <w:rsid w:val="00D41DE4"/>
    <w:rsid w:val="00D426F0"/>
    <w:rsid w:val="00D42BA0"/>
    <w:rsid w:val="00D439E5"/>
    <w:rsid w:val="00D43C92"/>
    <w:rsid w:val="00D446E6"/>
    <w:rsid w:val="00D452B1"/>
    <w:rsid w:val="00D45557"/>
    <w:rsid w:val="00D45A49"/>
    <w:rsid w:val="00D45D55"/>
    <w:rsid w:val="00D46068"/>
    <w:rsid w:val="00D47391"/>
    <w:rsid w:val="00D4778E"/>
    <w:rsid w:val="00D50E60"/>
    <w:rsid w:val="00D51239"/>
    <w:rsid w:val="00D51CA6"/>
    <w:rsid w:val="00D5287E"/>
    <w:rsid w:val="00D529FD"/>
    <w:rsid w:val="00D530D3"/>
    <w:rsid w:val="00D53812"/>
    <w:rsid w:val="00D53F47"/>
    <w:rsid w:val="00D54275"/>
    <w:rsid w:val="00D54C32"/>
    <w:rsid w:val="00D55268"/>
    <w:rsid w:val="00D5594B"/>
    <w:rsid w:val="00D55C66"/>
    <w:rsid w:val="00D5643D"/>
    <w:rsid w:val="00D56E8B"/>
    <w:rsid w:val="00D5743A"/>
    <w:rsid w:val="00D57D03"/>
    <w:rsid w:val="00D57F5B"/>
    <w:rsid w:val="00D6023A"/>
    <w:rsid w:val="00D6064B"/>
    <w:rsid w:val="00D60910"/>
    <w:rsid w:val="00D6131C"/>
    <w:rsid w:val="00D61FDC"/>
    <w:rsid w:val="00D623B7"/>
    <w:rsid w:val="00D63741"/>
    <w:rsid w:val="00D637BB"/>
    <w:rsid w:val="00D63B10"/>
    <w:rsid w:val="00D63FF5"/>
    <w:rsid w:val="00D6402B"/>
    <w:rsid w:val="00D6406F"/>
    <w:rsid w:val="00D649B3"/>
    <w:rsid w:val="00D64CD8"/>
    <w:rsid w:val="00D6514F"/>
    <w:rsid w:val="00D6532A"/>
    <w:rsid w:val="00D6651B"/>
    <w:rsid w:val="00D668C0"/>
    <w:rsid w:val="00D673EF"/>
    <w:rsid w:val="00D678EE"/>
    <w:rsid w:val="00D707E6"/>
    <w:rsid w:val="00D70A0B"/>
    <w:rsid w:val="00D70DA5"/>
    <w:rsid w:val="00D7116D"/>
    <w:rsid w:val="00D72984"/>
    <w:rsid w:val="00D72990"/>
    <w:rsid w:val="00D72FF4"/>
    <w:rsid w:val="00D732C9"/>
    <w:rsid w:val="00D73613"/>
    <w:rsid w:val="00D73682"/>
    <w:rsid w:val="00D73BE5"/>
    <w:rsid w:val="00D73F86"/>
    <w:rsid w:val="00D7440B"/>
    <w:rsid w:val="00D75311"/>
    <w:rsid w:val="00D756B5"/>
    <w:rsid w:val="00D75786"/>
    <w:rsid w:val="00D75F75"/>
    <w:rsid w:val="00D76BDC"/>
    <w:rsid w:val="00D773A6"/>
    <w:rsid w:val="00D77CA0"/>
    <w:rsid w:val="00D8012A"/>
    <w:rsid w:val="00D804A7"/>
    <w:rsid w:val="00D8113F"/>
    <w:rsid w:val="00D82319"/>
    <w:rsid w:val="00D8256F"/>
    <w:rsid w:val="00D83FAD"/>
    <w:rsid w:val="00D84B9F"/>
    <w:rsid w:val="00D84D8E"/>
    <w:rsid w:val="00D84E3F"/>
    <w:rsid w:val="00D854CC"/>
    <w:rsid w:val="00D86539"/>
    <w:rsid w:val="00D8732C"/>
    <w:rsid w:val="00D87875"/>
    <w:rsid w:val="00D87CA6"/>
    <w:rsid w:val="00D9006E"/>
    <w:rsid w:val="00D908F9"/>
    <w:rsid w:val="00D90A05"/>
    <w:rsid w:val="00D90B58"/>
    <w:rsid w:val="00D910F9"/>
    <w:rsid w:val="00D911A5"/>
    <w:rsid w:val="00D91E72"/>
    <w:rsid w:val="00D925EA"/>
    <w:rsid w:val="00D92A52"/>
    <w:rsid w:val="00D92A73"/>
    <w:rsid w:val="00D92D21"/>
    <w:rsid w:val="00D93012"/>
    <w:rsid w:val="00D9347F"/>
    <w:rsid w:val="00D93874"/>
    <w:rsid w:val="00D93D31"/>
    <w:rsid w:val="00D93F69"/>
    <w:rsid w:val="00D95491"/>
    <w:rsid w:val="00D95F2A"/>
    <w:rsid w:val="00D96914"/>
    <w:rsid w:val="00D97075"/>
    <w:rsid w:val="00D9721A"/>
    <w:rsid w:val="00D972CE"/>
    <w:rsid w:val="00D97CD1"/>
    <w:rsid w:val="00DA0BBA"/>
    <w:rsid w:val="00DA0DE9"/>
    <w:rsid w:val="00DA15D6"/>
    <w:rsid w:val="00DA23EA"/>
    <w:rsid w:val="00DA3125"/>
    <w:rsid w:val="00DA3515"/>
    <w:rsid w:val="00DA3942"/>
    <w:rsid w:val="00DA4F05"/>
    <w:rsid w:val="00DA55F2"/>
    <w:rsid w:val="00DA5FAD"/>
    <w:rsid w:val="00DA6778"/>
    <w:rsid w:val="00DA6C56"/>
    <w:rsid w:val="00DA6C7D"/>
    <w:rsid w:val="00DA6DB4"/>
    <w:rsid w:val="00DA75E7"/>
    <w:rsid w:val="00DA7802"/>
    <w:rsid w:val="00DB0453"/>
    <w:rsid w:val="00DB05AB"/>
    <w:rsid w:val="00DB09C0"/>
    <w:rsid w:val="00DB0FD4"/>
    <w:rsid w:val="00DB1370"/>
    <w:rsid w:val="00DB1379"/>
    <w:rsid w:val="00DB1D65"/>
    <w:rsid w:val="00DB2947"/>
    <w:rsid w:val="00DB4AF5"/>
    <w:rsid w:val="00DB600A"/>
    <w:rsid w:val="00DB601F"/>
    <w:rsid w:val="00DB6631"/>
    <w:rsid w:val="00DB7994"/>
    <w:rsid w:val="00DB79B3"/>
    <w:rsid w:val="00DC0450"/>
    <w:rsid w:val="00DC07E6"/>
    <w:rsid w:val="00DC12D7"/>
    <w:rsid w:val="00DC15AE"/>
    <w:rsid w:val="00DC2410"/>
    <w:rsid w:val="00DC2445"/>
    <w:rsid w:val="00DC2489"/>
    <w:rsid w:val="00DC26AF"/>
    <w:rsid w:val="00DC2746"/>
    <w:rsid w:val="00DC31BB"/>
    <w:rsid w:val="00DC33E0"/>
    <w:rsid w:val="00DC3599"/>
    <w:rsid w:val="00DC37A2"/>
    <w:rsid w:val="00DC3A1B"/>
    <w:rsid w:val="00DC511F"/>
    <w:rsid w:val="00DC518C"/>
    <w:rsid w:val="00DC5B76"/>
    <w:rsid w:val="00DC5CC2"/>
    <w:rsid w:val="00DC5E11"/>
    <w:rsid w:val="00DC60EB"/>
    <w:rsid w:val="00DC68B9"/>
    <w:rsid w:val="00DC6E5A"/>
    <w:rsid w:val="00DC712F"/>
    <w:rsid w:val="00DC762E"/>
    <w:rsid w:val="00DC76CE"/>
    <w:rsid w:val="00DD00D4"/>
    <w:rsid w:val="00DD0193"/>
    <w:rsid w:val="00DD0580"/>
    <w:rsid w:val="00DD0CA6"/>
    <w:rsid w:val="00DD21F3"/>
    <w:rsid w:val="00DD2B56"/>
    <w:rsid w:val="00DD3818"/>
    <w:rsid w:val="00DD4284"/>
    <w:rsid w:val="00DD4D02"/>
    <w:rsid w:val="00DD6E8A"/>
    <w:rsid w:val="00DD7265"/>
    <w:rsid w:val="00DD7CD9"/>
    <w:rsid w:val="00DE0257"/>
    <w:rsid w:val="00DE08D7"/>
    <w:rsid w:val="00DE13CD"/>
    <w:rsid w:val="00DE1700"/>
    <w:rsid w:val="00DE185A"/>
    <w:rsid w:val="00DE2054"/>
    <w:rsid w:val="00DE23B7"/>
    <w:rsid w:val="00DE36EC"/>
    <w:rsid w:val="00DE3979"/>
    <w:rsid w:val="00DE3CDD"/>
    <w:rsid w:val="00DE40BC"/>
    <w:rsid w:val="00DE4422"/>
    <w:rsid w:val="00DE50AF"/>
    <w:rsid w:val="00DE5C36"/>
    <w:rsid w:val="00DE748C"/>
    <w:rsid w:val="00DE7B84"/>
    <w:rsid w:val="00DE7BB9"/>
    <w:rsid w:val="00DE7C33"/>
    <w:rsid w:val="00DF0D1E"/>
    <w:rsid w:val="00DF0D89"/>
    <w:rsid w:val="00DF125C"/>
    <w:rsid w:val="00DF1A24"/>
    <w:rsid w:val="00DF1AD7"/>
    <w:rsid w:val="00DF1E9B"/>
    <w:rsid w:val="00DF208B"/>
    <w:rsid w:val="00DF2AD4"/>
    <w:rsid w:val="00DF3010"/>
    <w:rsid w:val="00DF390E"/>
    <w:rsid w:val="00DF3AC5"/>
    <w:rsid w:val="00DF5026"/>
    <w:rsid w:val="00DF77BF"/>
    <w:rsid w:val="00DF7C1D"/>
    <w:rsid w:val="00E00314"/>
    <w:rsid w:val="00E005DA"/>
    <w:rsid w:val="00E01A8A"/>
    <w:rsid w:val="00E01C9C"/>
    <w:rsid w:val="00E02244"/>
    <w:rsid w:val="00E02603"/>
    <w:rsid w:val="00E02E5B"/>
    <w:rsid w:val="00E03204"/>
    <w:rsid w:val="00E037B6"/>
    <w:rsid w:val="00E0468E"/>
    <w:rsid w:val="00E04698"/>
    <w:rsid w:val="00E04CF4"/>
    <w:rsid w:val="00E05450"/>
    <w:rsid w:val="00E05784"/>
    <w:rsid w:val="00E06557"/>
    <w:rsid w:val="00E0682A"/>
    <w:rsid w:val="00E06E7F"/>
    <w:rsid w:val="00E07A37"/>
    <w:rsid w:val="00E07D19"/>
    <w:rsid w:val="00E10113"/>
    <w:rsid w:val="00E1011E"/>
    <w:rsid w:val="00E10612"/>
    <w:rsid w:val="00E108F7"/>
    <w:rsid w:val="00E113F1"/>
    <w:rsid w:val="00E1159C"/>
    <w:rsid w:val="00E11F80"/>
    <w:rsid w:val="00E129E6"/>
    <w:rsid w:val="00E12A52"/>
    <w:rsid w:val="00E13959"/>
    <w:rsid w:val="00E13DCC"/>
    <w:rsid w:val="00E14770"/>
    <w:rsid w:val="00E147F0"/>
    <w:rsid w:val="00E14816"/>
    <w:rsid w:val="00E14A24"/>
    <w:rsid w:val="00E14E0E"/>
    <w:rsid w:val="00E1539E"/>
    <w:rsid w:val="00E15CAC"/>
    <w:rsid w:val="00E15D90"/>
    <w:rsid w:val="00E160DD"/>
    <w:rsid w:val="00E17569"/>
    <w:rsid w:val="00E25305"/>
    <w:rsid w:val="00E25FA3"/>
    <w:rsid w:val="00E26DDD"/>
    <w:rsid w:val="00E26E43"/>
    <w:rsid w:val="00E27446"/>
    <w:rsid w:val="00E27C13"/>
    <w:rsid w:val="00E300B0"/>
    <w:rsid w:val="00E30817"/>
    <w:rsid w:val="00E3091D"/>
    <w:rsid w:val="00E312CE"/>
    <w:rsid w:val="00E31C33"/>
    <w:rsid w:val="00E32737"/>
    <w:rsid w:val="00E32F80"/>
    <w:rsid w:val="00E339DD"/>
    <w:rsid w:val="00E33B2F"/>
    <w:rsid w:val="00E34ED2"/>
    <w:rsid w:val="00E35602"/>
    <w:rsid w:val="00E35EF1"/>
    <w:rsid w:val="00E360F5"/>
    <w:rsid w:val="00E36191"/>
    <w:rsid w:val="00E37094"/>
    <w:rsid w:val="00E371C3"/>
    <w:rsid w:val="00E3745F"/>
    <w:rsid w:val="00E37460"/>
    <w:rsid w:val="00E37EBA"/>
    <w:rsid w:val="00E4067B"/>
    <w:rsid w:val="00E40735"/>
    <w:rsid w:val="00E40FF5"/>
    <w:rsid w:val="00E41E75"/>
    <w:rsid w:val="00E41E76"/>
    <w:rsid w:val="00E42BC2"/>
    <w:rsid w:val="00E42EE2"/>
    <w:rsid w:val="00E43040"/>
    <w:rsid w:val="00E43686"/>
    <w:rsid w:val="00E43C6B"/>
    <w:rsid w:val="00E43E33"/>
    <w:rsid w:val="00E444EC"/>
    <w:rsid w:val="00E450FC"/>
    <w:rsid w:val="00E45E1C"/>
    <w:rsid w:val="00E466B3"/>
    <w:rsid w:val="00E46D12"/>
    <w:rsid w:val="00E47C28"/>
    <w:rsid w:val="00E47D71"/>
    <w:rsid w:val="00E47E4D"/>
    <w:rsid w:val="00E500C9"/>
    <w:rsid w:val="00E50D74"/>
    <w:rsid w:val="00E52220"/>
    <w:rsid w:val="00E525D2"/>
    <w:rsid w:val="00E52F92"/>
    <w:rsid w:val="00E5399E"/>
    <w:rsid w:val="00E53D42"/>
    <w:rsid w:val="00E5566B"/>
    <w:rsid w:val="00E55676"/>
    <w:rsid w:val="00E55FBC"/>
    <w:rsid w:val="00E561A2"/>
    <w:rsid w:val="00E56F17"/>
    <w:rsid w:val="00E57616"/>
    <w:rsid w:val="00E57E57"/>
    <w:rsid w:val="00E625B7"/>
    <w:rsid w:val="00E62A02"/>
    <w:rsid w:val="00E63AB9"/>
    <w:rsid w:val="00E644B7"/>
    <w:rsid w:val="00E647AA"/>
    <w:rsid w:val="00E64EC5"/>
    <w:rsid w:val="00E6556A"/>
    <w:rsid w:val="00E65F97"/>
    <w:rsid w:val="00E664B0"/>
    <w:rsid w:val="00E664EE"/>
    <w:rsid w:val="00E66631"/>
    <w:rsid w:val="00E6674A"/>
    <w:rsid w:val="00E67033"/>
    <w:rsid w:val="00E67FF1"/>
    <w:rsid w:val="00E7009D"/>
    <w:rsid w:val="00E714C5"/>
    <w:rsid w:val="00E7248D"/>
    <w:rsid w:val="00E72915"/>
    <w:rsid w:val="00E73156"/>
    <w:rsid w:val="00E7337D"/>
    <w:rsid w:val="00E73664"/>
    <w:rsid w:val="00E73863"/>
    <w:rsid w:val="00E73965"/>
    <w:rsid w:val="00E73B69"/>
    <w:rsid w:val="00E73C39"/>
    <w:rsid w:val="00E73C54"/>
    <w:rsid w:val="00E759C5"/>
    <w:rsid w:val="00E75EDF"/>
    <w:rsid w:val="00E76611"/>
    <w:rsid w:val="00E766F7"/>
    <w:rsid w:val="00E76A50"/>
    <w:rsid w:val="00E76AA5"/>
    <w:rsid w:val="00E77049"/>
    <w:rsid w:val="00E77A12"/>
    <w:rsid w:val="00E77B86"/>
    <w:rsid w:val="00E77E6D"/>
    <w:rsid w:val="00E77F0A"/>
    <w:rsid w:val="00E77F64"/>
    <w:rsid w:val="00E806C5"/>
    <w:rsid w:val="00E81020"/>
    <w:rsid w:val="00E81191"/>
    <w:rsid w:val="00E81BD8"/>
    <w:rsid w:val="00E81F00"/>
    <w:rsid w:val="00E81F99"/>
    <w:rsid w:val="00E82942"/>
    <w:rsid w:val="00E832E3"/>
    <w:rsid w:val="00E84120"/>
    <w:rsid w:val="00E84503"/>
    <w:rsid w:val="00E848AA"/>
    <w:rsid w:val="00E85301"/>
    <w:rsid w:val="00E853B1"/>
    <w:rsid w:val="00E853E2"/>
    <w:rsid w:val="00E85B0E"/>
    <w:rsid w:val="00E872DD"/>
    <w:rsid w:val="00E876A8"/>
    <w:rsid w:val="00E876CB"/>
    <w:rsid w:val="00E900D5"/>
    <w:rsid w:val="00E90473"/>
    <w:rsid w:val="00E90E23"/>
    <w:rsid w:val="00E910B0"/>
    <w:rsid w:val="00E92DFF"/>
    <w:rsid w:val="00E9330C"/>
    <w:rsid w:val="00E93ECA"/>
    <w:rsid w:val="00E947F4"/>
    <w:rsid w:val="00E95CF2"/>
    <w:rsid w:val="00E95FF2"/>
    <w:rsid w:val="00E961D5"/>
    <w:rsid w:val="00E9629A"/>
    <w:rsid w:val="00E96F40"/>
    <w:rsid w:val="00E9762C"/>
    <w:rsid w:val="00E97DDF"/>
    <w:rsid w:val="00EA14F4"/>
    <w:rsid w:val="00EA1B19"/>
    <w:rsid w:val="00EA22CD"/>
    <w:rsid w:val="00EA23DF"/>
    <w:rsid w:val="00EA2FE0"/>
    <w:rsid w:val="00EA3CF1"/>
    <w:rsid w:val="00EA3F5A"/>
    <w:rsid w:val="00EA4996"/>
    <w:rsid w:val="00EA4B3C"/>
    <w:rsid w:val="00EA5862"/>
    <w:rsid w:val="00EA587C"/>
    <w:rsid w:val="00EA5B82"/>
    <w:rsid w:val="00EA7665"/>
    <w:rsid w:val="00EB080D"/>
    <w:rsid w:val="00EB0844"/>
    <w:rsid w:val="00EB0971"/>
    <w:rsid w:val="00EB0991"/>
    <w:rsid w:val="00EB10BA"/>
    <w:rsid w:val="00EB14FD"/>
    <w:rsid w:val="00EB17DD"/>
    <w:rsid w:val="00EB2C60"/>
    <w:rsid w:val="00EB2E93"/>
    <w:rsid w:val="00EB2FA6"/>
    <w:rsid w:val="00EB3AAF"/>
    <w:rsid w:val="00EB3AC8"/>
    <w:rsid w:val="00EB3FE1"/>
    <w:rsid w:val="00EB53DE"/>
    <w:rsid w:val="00EB55C6"/>
    <w:rsid w:val="00EB59C2"/>
    <w:rsid w:val="00EB5FBD"/>
    <w:rsid w:val="00EB6237"/>
    <w:rsid w:val="00EB64D2"/>
    <w:rsid w:val="00EB6515"/>
    <w:rsid w:val="00EC0094"/>
    <w:rsid w:val="00EC05B9"/>
    <w:rsid w:val="00EC13A5"/>
    <w:rsid w:val="00EC1767"/>
    <w:rsid w:val="00EC229C"/>
    <w:rsid w:val="00EC2FD4"/>
    <w:rsid w:val="00EC39FD"/>
    <w:rsid w:val="00EC44FA"/>
    <w:rsid w:val="00EC4546"/>
    <w:rsid w:val="00EC50E4"/>
    <w:rsid w:val="00EC5C80"/>
    <w:rsid w:val="00EC602B"/>
    <w:rsid w:val="00EC61D7"/>
    <w:rsid w:val="00EC620B"/>
    <w:rsid w:val="00EC768C"/>
    <w:rsid w:val="00EC7983"/>
    <w:rsid w:val="00EC7C7B"/>
    <w:rsid w:val="00EC7CB6"/>
    <w:rsid w:val="00EC7D36"/>
    <w:rsid w:val="00ED0822"/>
    <w:rsid w:val="00ED1352"/>
    <w:rsid w:val="00ED160C"/>
    <w:rsid w:val="00ED2E6C"/>
    <w:rsid w:val="00ED30D5"/>
    <w:rsid w:val="00ED33D7"/>
    <w:rsid w:val="00ED3426"/>
    <w:rsid w:val="00ED37EE"/>
    <w:rsid w:val="00ED38B6"/>
    <w:rsid w:val="00ED3D0C"/>
    <w:rsid w:val="00ED4417"/>
    <w:rsid w:val="00ED4467"/>
    <w:rsid w:val="00ED5290"/>
    <w:rsid w:val="00ED5D5C"/>
    <w:rsid w:val="00ED5E20"/>
    <w:rsid w:val="00ED61A2"/>
    <w:rsid w:val="00ED65F5"/>
    <w:rsid w:val="00ED67F6"/>
    <w:rsid w:val="00ED6E40"/>
    <w:rsid w:val="00ED6F1C"/>
    <w:rsid w:val="00ED7699"/>
    <w:rsid w:val="00EE02DE"/>
    <w:rsid w:val="00EE0B84"/>
    <w:rsid w:val="00EE25EF"/>
    <w:rsid w:val="00EE2769"/>
    <w:rsid w:val="00EE2889"/>
    <w:rsid w:val="00EE2A1D"/>
    <w:rsid w:val="00EE311C"/>
    <w:rsid w:val="00EE32F7"/>
    <w:rsid w:val="00EE36E9"/>
    <w:rsid w:val="00EE556B"/>
    <w:rsid w:val="00EE5911"/>
    <w:rsid w:val="00EE5929"/>
    <w:rsid w:val="00EE6861"/>
    <w:rsid w:val="00EE6F80"/>
    <w:rsid w:val="00EE6FBA"/>
    <w:rsid w:val="00EE777C"/>
    <w:rsid w:val="00EE7CA4"/>
    <w:rsid w:val="00EF181A"/>
    <w:rsid w:val="00EF19BB"/>
    <w:rsid w:val="00EF1A5D"/>
    <w:rsid w:val="00EF2D74"/>
    <w:rsid w:val="00EF2F9D"/>
    <w:rsid w:val="00EF3189"/>
    <w:rsid w:val="00EF36AB"/>
    <w:rsid w:val="00EF39FA"/>
    <w:rsid w:val="00EF3ADD"/>
    <w:rsid w:val="00EF3EE6"/>
    <w:rsid w:val="00EF4103"/>
    <w:rsid w:val="00EF548C"/>
    <w:rsid w:val="00EF549E"/>
    <w:rsid w:val="00EF5F04"/>
    <w:rsid w:val="00EF7665"/>
    <w:rsid w:val="00F013B7"/>
    <w:rsid w:val="00F01912"/>
    <w:rsid w:val="00F019CF"/>
    <w:rsid w:val="00F01E14"/>
    <w:rsid w:val="00F02273"/>
    <w:rsid w:val="00F03B09"/>
    <w:rsid w:val="00F04B5A"/>
    <w:rsid w:val="00F05666"/>
    <w:rsid w:val="00F057C1"/>
    <w:rsid w:val="00F066CD"/>
    <w:rsid w:val="00F068E0"/>
    <w:rsid w:val="00F06CDD"/>
    <w:rsid w:val="00F075CE"/>
    <w:rsid w:val="00F100B4"/>
    <w:rsid w:val="00F10936"/>
    <w:rsid w:val="00F10B73"/>
    <w:rsid w:val="00F10DA7"/>
    <w:rsid w:val="00F11B00"/>
    <w:rsid w:val="00F11BDD"/>
    <w:rsid w:val="00F12967"/>
    <w:rsid w:val="00F129CC"/>
    <w:rsid w:val="00F13140"/>
    <w:rsid w:val="00F1363E"/>
    <w:rsid w:val="00F1393C"/>
    <w:rsid w:val="00F1415C"/>
    <w:rsid w:val="00F14C0D"/>
    <w:rsid w:val="00F14D73"/>
    <w:rsid w:val="00F15539"/>
    <w:rsid w:val="00F15AD7"/>
    <w:rsid w:val="00F2050F"/>
    <w:rsid w:val="00F208AA"/>
    <w:rsid w:val="00F20AB6"/>
    <w:rsid w:val="00F22525"/>
    <w:rsid w:val="00F22908"/>
    <w:rsid w:val="00F231FA"/>
    <w:rsid w:val="00F24019"/>
    <w:rsid w:val="00F2480F"/>
    <w:rsid w:val="00F2619C"/>
    <w:rsid w:val="00F26999"/>
    <w:rsid w:val="00F26A19"/>
    <w:rsid w:val="00F26CBC"/>
    <w:rsid w:val="00F26E0F"/>
    <w:rsid w:val="00F27C03"/>
    <w:rsid w:val="00F27CD2"/>
    <w:rsid w:val="00F27E81"/>
    <w:rsid w:val="00F27FE1"/>
    <w:rsid w:val="00F30498"/>
    <w:rsid w:val="00F3062A"/>
    <w:rsid w:val="00F30736"/>
    <w:rsid w:val="00F3123B"/>
    <w:rsid w:val="00F31B58"/>
    <w:rsid w:val="00F32059"/>
    <w:rsid w:val="00F336DF"/>
    <w:rsid w:val="00F337AE"/>
    <w:rsid w:val="00F33C3F"/>
    <w:rsid w:val="00F33DAE"/>
    <w:rsid w:val="00F350B2"/>
    <w:rsid w:val="00F350C6"/>
    <w:rsid w:val="00F3524C"/>
    <w:rsid w:val="00F352CA"/>
    <w:rsid w:val="00F352F1"/>
    <w:rsid w:val="00F35527"/>
    <w:rsid w:val="00F3577E"/>
    <w:rsid w:val="00F35CD2"/>
    <w:rsid w:val="00F3762B"/>
    <w:rsid w:val="00F37BB9"/>
    <w:rsid w:val="00F401CF"/>
    <w:rsid w:val="00F4075F"/>
    <w:rsid w:val="00F40816"/>
    <w:rsid w:val="00F40BE9"/>
    <w:rsid w:val="00F40EF1"/>
    <w:rsid w:val="00F41414"/>
    <w:rsid w:val="00F419E6"/>
    <w:rsid w:val="00F42319"/>
    <w:rsid w:val="00F43B5C"/>
    <w:rsid w:val="00F44D13"/>
    <w:rsid w:val="00F44DC7"/>
    <w:rsid w:val="00F46289"/>
    <w:rsid w:val="00F466BA"/>
    <w:rsid w:val="00F4671F"/>
    <w:rsid w:val="00F47080"/>
    <w:rsid w:val="00F47192"/>
    <w:rsid w:val="00F4750C"/>
    <w:rsid w:val="00F47836"/>
    <w:rsid w:val="00F47B22"/>
    <w:rsid w:val="00F50175"/>
    <w:rsid w:val="00F5105A"/>
    <w:rsid w:val="00F5153E"/>
    <w:rsid w:val="00F51C83"/>
    <w:rsid w:val="00F52076"/>
    <w:rsid w:val="00F52F30"/>
    <w:rsid w:val="00F530CF"/>
    <w:rsid w:val="00F545C5"/>
    <w:rsid w:val="00F545C9"/>
    <w:rsid w:val="00F54818"/>
    <w:rsid w:val="00F54F4A"/>
    <w:rsid w:val="00F559EF"/>
    <w:rsid w:val="00F55BD7"/>
    <w:rsid w:val="00F5674D"/>
    <w:rsid w:val="00F56FA5"/>
    <w:rsid w:val="00F618FE"/>
    <w:rsid w:val="00F61E98"/>
    <w:rsid w:val="00F620EB"/>
    <w:rsid w:val="00F62C7A"/>
    <w:rsid w:val="00F630D2"/>
    <w:rsid w:val="00F6391E"/>
    <w:rsid w:val="00F6548A"/>
    <w:rsid w:val="00F65BB0"/>
    <w:rsid w:val="00F65E72"/>
    <w:rsid w:val="00F663C1"/>
    <w:rsid w:val="00F66A03"/>
    <w:rsid w:val="00F67353"/>
    <w:rsid w:val="00F673DE"/>
    <w:rsid w:val="00F6778E"/>
    <w:rsid w:val="00F679B7"/>
    <w:rsid w:val="00F7068C"/>
    <w:rsid w:val="00F7103A"/>
    <w:rsid w:val="00F7161F"/>
    <w:rsid w:val="00F7166F"/>
    <w:rsid w:val="00F72CD6"/>
    <w:rsid w:val="00F73754"/>
    <w:rsid w:val="00F7392A"/>
    <w:rsid w:val="00F766A9"/>
    <w:rsid w:val="00F7691F"/>
    <w:rsid w:val="00F77541"/>
    <w:rsid w:val="00F775A0"/>
    <w:rsid w:val="00F777E6"/>
    <w:rsid w:val="00F778B1"/>
    <w:rsid w:val="00F778FB"/>
    <w:rsid w:val="00F8029A"/>
    <w:rsid w:val="00F80C8B"/>
    <w:rsid w:val="00F80E3A"/>
    <w:rsid w:val="00F80F47"/>
    <w:rsid w:val="00F823CE"/>
    <w:rsid w:val="00F836DD"/>
    <w:rsid w:val="00F839AE"/>
    <w:rsid w:val="00F8421C"/>
    <w:rsid w:val="00F845FC"/>
    <w:rsid w:val="00F84F78"/>
    <w:rsid w:val="00F8525C"/>
    <w:rsid w:val="00F8532F"/>
    <w:rsid w:val="00F85F6B"/>
    <w:rsid w:val="00F86F22"/>
    <w:rsid w:val="00F87090"/>
    <w:rsid w:val="00F87928"/>
    <w:rsid w:val="00F87A5D"/>
    <w:rsid w:val="00F87BC5"/>
    <w:rsid w:val="00F87DC3"/>
    <w:rsid w:val="00F9001C"/>
    <w:rsid w:val="00F9051D"/>
    <w:rsid w:val="00F9099F"/>
    <w:rsid w:val="00F909B4"/>
    <w:rsid w:val="00F90C0F"/>
    <w:rsid w:val="00F92290"/>
    <w:rsid w:val="00F9290E"/>
    <w:rsid w:val="00F92B0B"/>
    <w:rsid w:val="00F92DDD"/>
    <w:rsid w:val="00F938F1"/>
    <w:rsid w:val="00F93B7A"/>
    <w:rsid w:val="00F93BF9"/>
    <w:rsid w:val="00F93BFC"/>
    <w:rsid w:val="00F93E7D"/>
    <w:rsid w:val="00F941BE"/>
    <w:rsid w:val="00F943AD"/>
    <w:rsid w:val="00F94C1A"/>
    <w:rsid w:val="00F9554D"/>
    <w:rsid w:val="00F957E0"/>
    <w:rsid w:val="00F957E4"/>
    <w:rsid w:val="00F95EDB"/>
    <w:rsid w:val="00F967F7"/>
    <w:rsid w:val="00F97CA2"/>
    <w:rsid w:val="00FA073A"/>
    <w:rsid w:val="00FA07CE"/>
    <w:rsid w:val="00FA19DB"/>
    <w:rsid w:val="00FA29E2"/>
    <w:rsid w:val="00FA2B8C"/>
    <w:rsid w:val="00FA2C52"/>
    <w:rsid w:val="00FA366F"/>
    <w:rsid w:val="00FA3E81"/>
    <w:rsid w:val="00FA46DB"/>
    <w:rsid w:val="00FA56C5"/>
    <w:rsid w:val="00FA5B71"/>
    <w:rsid w:val="00FA5EE1"/>
    <w:rsid w:val="00FA68FD"/>
    <w:rsid w:val="00FA7125"/>
    <w:rsid w:val="00FA7360"/>
    <w:rsid w:val="00FA74A0"/>
    <w:rsid w:val="00FA7772"/>
    <w:rsid w:val="00FA7BEA"/>
    <w:rsid w:val="00FB03DF"/>
    <w:rsid w:val="00FB1DD0"/>
    <w:rsid w:val="00FB2BD7"/>
    <w:rsid w:val="00FB2F67"/>
    <w:rsid w:val="00FB3400"/>
    <w:rsid w:val="00FB3F3C"/>
    <w:rsid w:val="00FB46A1"/>
    <w:rsid w:val="00FB478A"/>
    <w:rsid w:val="00FB48AB"/>
    <w:rsid w:val="00FB4ED6"/>
    <w:rsid w:val="00FB4F43"/>
    <w:rsid w:val="00FB56BB"/>
    <w:rsid w:val="00FB5A37"/>
    <w:rsid w:val="00FB632B"/>
    <w:rsid w:val="00FB70A1"/>
    <w:rsid w:val="00FB7344"/>
    <w:rsid w:val="00FB7366"/>
    <w:rsid w:val="00FB7838"/>
    <w:rsid w:val="00FC0320"/>
    <w:rsid w:val="00FC166E"/>
    <w:rsid w:val="00FC2A73"/>
    <w:rsid w:val="00FC2B76"/>
    <w:rsid w:val="00FC2DE4"/>
    <w:rsid w:val="00FC30A9"/>
    <w:rsid w:val="00FC3F39"/>
    <w:rsid w:val="00FC45E5"/>
    <w:rsid w:val="00FC5407"/>
    <w:rsid w:val="00FC5601"/>
    <w:rsid w:val="00FC5839"/>
    <w:rsid w:val="00FC58D5"/>
    <w:rsid w:val="00FC5ED6"/>
    <w:rsid w:val="00FC5F9C"/>
    <w:rsid w:val="00FC6198"/>
    <w:rsid w:val="00FC679F"/>
    <w:rsid w:val="00FC7608"/>
    <w:rsid w:val="00FD03CC"/>
    <w:rsid w:val="00FD0865"/>
    <w:rsid w:val="00FD0D59"/>
    <w:rsid w:val="00FD1070"/>
    <w:rsid w:val="00FD12CB"/>
    <w:rsid w:val="00FD24F5"/>
    <w:rsid w:val="00FD2995"/>
    <w:rsid w:val="00FD2C0C"/>
    <w:rsid w:val="00FD2CE0"/>
    <w:rsid w:val="00FD4390"/>
    <w:rsid w:val="00FD43E5"/>
    <w:rsid w:val="00FD4B28"/>
    <w:rsid w:val="00FD6A86"/>
    <w:rsid w:val="00FD6E99"/>
    <w:rsid w:val="00FD7315"/>
    <w:rsid w:val="00FD7526"/>
    <w:rsid w:val="00FD77D5"/>
    <w:rsid w:val="00FE0329"/>
    <w:rsid w:val="00FE06D7"/>
    <w:rsid w:val="00FE0842"/>
    <w:rsid w:val="00FE125E"/>
    <w:rsid w:val="00FE1308"/>
    <w:rsid w:val="00FE1FEA"/>
    <w:rsid w:val="00FE2F0A"/>
    <w:rsid w:val="00FE2F72"/>
    <w:rsid w:val="00FE31C4"/>
    <w:rsid w:val="00FE4ADA"/>
    <w:rsid w:val="00FE574A"/>
    <w:rsid w:val="00FE5B02"/>
    <w:rsid w:val="00FE5DCC"/>
    <w:rsid w:val="00FE673A"/>
    <w:rsid w:val="00FE6A48"/>
    <w:rsid w:val="00FE72A0"/>
    <w:rsid w:val="00FE7704"/>
    <w:rsid w:val="00FF0257"/>
    <w:rsid w:val="00FF0649"/>
    <w:rsid w:val="00FF08F6"/>
    <w:rsid w:val="00FF0B5E"/>
    <w:rsid w:val="00FF1318"/>
    <w:rsid w:val="00FF2721"/>
    <w:rsid w:val="00FF2DBD"/>
    <w:rsid w:val="00FF3177"/>
    <w:rsid w:val="00FF37A5"/>
    <w:rsid w:val="00FF3B55"/>
    <w:rsid w:val="00FF3E7D"/>
    <w:rsid w:val="00FF444A"/>
    <w:rsid w:val="00FF459C"/>
    <w:rsid w:val="00FF552A"/>
    <w:rsid w:val="00FF6079"/>
    <w:rsid w:val="00FF62B1"/>
    <w:rsid w:val="00FF6DE8"/>
    <w:rsid w:val="00FF6F56"/>
    <w:rsid w:val="00FF70F0"/>
    <w:rsid w:val="00FF7170"/>
    <w:rsid w:val="00FF71AB"/>
    <w:rsid w:val="00FF734B"/>
    <w:rsid w:val="00FF75D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1D04A815"/>
  <w15:docId w15:val="{88EEAF9B-7A31-48F9-818C-09C9C314AB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2"/>
        <w:szCs w:val="22"/>
        <w:lang w:val="en-US" w:eastAsia="en-US" w:bidi="ar-SA"/>
      </w:rPr>
    </w:rPrDefault>
    <w:pPrDefault/>
  </w:docDefaults>
  <w:latentStyles w:defLockedState="0" w:defUIPriority="99" w:defSemiHidden="0" w:defUnhideWhenUsed="0" w:defQFormat="0" w:count="376">
    <w:lsdException w:name="Normal" w:locked="1" w:uiPriority="0" w:qFormat="1"/>
    <w:lsdException w:name="heading 1" w:locked="1" w:uiPriority="9" w:qFormat="1"/>
    <w:lsdException w:name="heading 2" w:locked="1" w:qFormat="1"/>
    <w:lsdException w:name="heading 3" w:locked="1" w:qFormat="1"/>
    <w:lsdException w:name="heading 4" w:locked="1" w:qFormat="1"/>
    <w:lsdException w:name="heading 5" w:locked="1" w:qFormat="1"/>
    <w:lsdException w:name="heading 6" w:locked="1" w:qFormat="1"/>
    <w:lsdException w:name="heading 7" w:locked="1" w:qFormat="1"/>
    <w:lsdException w:name="heading 8" w:locked="1" w:qFormat="1"/>
    <w:lsdException w:name="heading 9" w:locked="1" w:qFormat="1"/>
    <w:lsdException w:name="index 1" w:locked="1" w:semiHidden="1" w:unhideWhenUsed="1"/>
    <w:lsdException w:name="index 2" w:locked="1" w:semiHidden="1" w:unhideWhenUsed="1"/>
    <w:lsdException w:name="index 3" w:locked="1"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locked="1" w:semiHidden="1" w:uiPriority="39" w:unhideWhenUsed="1"/>
    <w:lsdException w:name="toc 2" w:locked="1" w:semiHidden="1" w:uiPriority="39" w:unhideWhenUsed="1"/>
    <w:lsdException w:name="toc 3" w:locked="1" w:semiHidden="1" w:uiPriority="39" w:unhideWhenUsed="1"/>
    <w:lsdException w:name="toc 4" w:locked="1" w:semiHidden="1" w:unhideWhenUsed="1"/>
    <w:lsdException w:name="toc 5" w:locked="1" w:semiHidden="1" w:unhideWhenUsed="1"/>
    <w:lsdException w:name="toc 6" w:locked="1" w:semiHidden="1" w:unhideWhenUsed="1"/>
    <w:lsdException w:name="toc 7" w:locked="1" w:semiHidden="1" w:unhideWhenUsed="1"/>
    <w:lsdException w:name="toc 8" w:locked="1" w:semiHidden="1" w:unhideWhenUsed="1"/>
    <w:lsdException w:name="toc 9" w:locked="1" w:semiHidden="1" w:unhideWhenUsed="1"/>
    <w:lsdException w:name="Normal Indent" w:locked="1" w:semiHidden="1" w:unhideWhenUsed="1"/>
    <w:lsdException w:name="footnote text" w:locked="1" w:semiHidden="1" w:unhideWhenUsed="1"/>
    <w:lsdException w:name="annotation text" w:locked="1" w:semiHidden="1" w:unhideWhenUsed="1"/>
    <w:lsdException w:name="header" w:locked="1" w:semiHidden="1" w:unhideWhenUsed="1"/>
    <w:lsdException w:name="footer" w:locked="1" w:semiHidden="1" w:unhideWhenUsed="1"/>
    <w:lsdException w:name="index heading" w:locked="1" w:semiHidden="1" w:unhideWhenUsed="1"/>
    <w:lsdException w:name="caption" w:locked="1"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locked="1" w:semiHidden="1" w:unhideWhenUsed="1"/>
    <w:lsdException w:name="endnote reference" w:locked="1" w:semiHidden="1" w:unhideWhenUsed="1"/>
    <w:lsdException w:name="endnote text" w:locked="1" w:semiHidden="1" w:unhideWhenUsed="1"/>
    <w:lsdException w:name="table of authorities" w:locked="1" w:semiHidden="1" w:unhideWhenUsed="1"/>
    <w:lsdException w:name="macro" w:locked="1" w:semiHidden="1" w:unhideWhenUsed="1"/>
    <w:lsdException w:name="toa heading" w:locked="1" w:semiHidden="1" w:unhideWhenUsed="1"/>
    <w:lsdException w:name="List" w:locked="1" w:semiHidden="1" w:unhideWhenUsed="1"/>
    <w:lsdException w:name="List Bullet" w:locked="1" w:semiHidden="1" w:unhideWhenUsed="1"/>
    <w:lsdException w:name="List Number" w:locked="1" w:semiHidden="1" w:unhideWhenUsed="1"/>
    <w:lsdException w:name="List 2" w:locked="1" w:semiHidden="1" w:unhideWhenUsed="1"/>
    <w:lsdException w:name="List 3" w:locked="1" w:semiHidden="1" w:unhideWhenUsed="1"/>
    <w:lsdException w:name="List 4" w:locked="1" w:semiHidden="1" w:unhideWhenUsed="1"/>
    <w:lsdException w:name="List 5" w:locked="1" w:semiHidden="1" w:unhideWhenUs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locked="1" w:qFormat="1"/>
    <w:lsdException w:name="Closing" w:locked="1" w:semiHidden="1" w:unhideWhenUsed="1"/>
    <w:lsdException w:name="Signature" w:locked="1" w:semiHidden="1" w:unhideWhenUsed="1"/>
    <w:lsdException w:name="Default Paragraph Font" w:locked="1" w:semiHidden="1" w:uiPriority="1" w:unhideWhenUsed="1"/>
    <w:lsdException w:name="Body Text" w:locked="1" w:semiHidden="1" w:unhideWhenUsed="1"/>
    <w:lsdException w:name="Body Text Indent" w:locked="1" w:semiHidden="1" w:unhideWhenUsed="1"/>
    <w:lsdException w:name="List Continue" w:locked="1" w:semiHidden="1" w:unhideWhenUsed="1"/>
    <w:lsdException w:name="List Continue 2" w:locked="1" w:semiHidden="1" w:unhideWhenUsed="1"/>
    <w:lsdException w:name="List Continue 3" w:locked="1" w:semiHidden="1" w:unhideWhenUsed="1"/>
    <w:lsdException w:name="List Continue 4" w:locked="1" w:semiHidden="1" w:unhideWhenUsed="1"/>
    <w:lsdException w:name="List Continue 5" w:locked="1" w:semiHidden="1" w:unhideWhenUsed="1"/>
    <w:lsdException w:name="Message Header" w:locked="1" w:semiHidden="1" w:unhideWhenUsed="1"/>
    <w:lsdException w:name="Subtitle" w:locked="1" w:qFormat="1"/>
    <w:lsdException w:name="Salutation" w:locked="1" w:semiHidden="1" w:unhideWhenUsed="1"/>
    <w:lsdException w:name="Date" w:locked="1" w:semiHidden="1" w:unhideWhenUsed="1"/>
    <w:lsdException w:name="Body Text First Indent" w:locked="1" w:semiHidden="1" w:unhideWhenUs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nhideWhenUsed="1"/>
    <w:lsdException w:name="FollowedHyperlink" w:locked="1" w:semiHidden="1" w:unhideWhenUsed="1"/>
    <w:lsdException w:name="Strong" w:locked="1" w:qFormat="1"/>
    <w:lsdException w:name="Emphasis" w:locked="1" w:qFormat="1"/>
    <w:lsdException w:name="Document Map" w:locked="1" w:semiHidden="1" w:unhideWhenUsed="1"/>
    <w:lsdException w:name="Plain Text" w:locked="1" w:semiHidden="1" w:unhideWhenUsed="1"/>
    <w:lsdException w:name="E-mail Signature" w:locked="1" w:semiHidden="1" w:unhideWhenUsed="1"/>
    <w:lsdException w:name="HTML Top of Form" w:locked="1" w:semiHidden="1" w:unhideWhenUsed="1"/>
    <w:lsdException w:name="HTML Bottom of Form" w:locked="1" w:semiHidden="1" w:unhideWhenUsed="1"/>
    <w:lsdException w:name="Normal (Web)" w:locked="1" w:semiHidden="1"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locked="1" w:semiHidden="1" w:unhideWhenUsed="1"/>
    <w:lsdException w:name="annotation subject" w:locked="1" w:semiHidden="1" w:unhideWhenUsed="1"/>
    <w:lsdException w:name="No List" w:locked="1"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semiHidden="1" w:unhideWhenUsed="1"/>
    <w:lsdException w:name="Table Grid" w:locked="1"/>
    <w:lsdException w:name="Table Theme" w:locked="1" w:semiHidden="1" w:unhideWhenUsed="1"/>
    <w:lsdException w:name="Placeholder Text" w:semiHidden="1"/>
    <w:lsdException w:name="No Spacing" w:uiPriority="1" w:qFormat="1"/>
    <w:lsdException w:name="Light Shading" w:uiPriority="60"/>
    <w:lsdException w:name="Light List"/>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rsid w:val="00790D1E"/>
    <w:pPr>
      <w:widowControl w:val="0"/>
      <w:spacing w:line="240" w:lineRule="atLeast"/>
    </w:pPr>
    <w:rPr>
      <w:rFonts w:ascii="Arial" w:hAnsi="Arial" w:cs="Arial"/>
      <w:sz w:val="20"/>
      <w:szCs w:val="20"/>
      <w:lang w:val="nl-NL"/>
    </w:rPr>
  </w:style>
  <w:style w:type="paragraph" w:styleId="Kop1">
    <w:name w:val="heading 1"/>
    <w:basedOn w:val="Standaard"/>
    <w:next w:val="Standaard"/>
    <w:link w:val="Kop1Char"/>
    <w:uiPriority w:val="9"/>
    <w:qFormat/>
    <w:rsid w:val="001E0F03"/>
    <w:pPr>
      <w:keepNext/>
      <w:pageBreakBefore/>
      <w:numPr>
        <w:numId w:val="3"/>
      </w:numPr>
      <w:spacing w:before="120" w:after="120"/>
      <w:outlineLvl w:val="0"/>
    </w:pPr>
    <w:rPr>
      <w:b/>
      <w:sz w:val="28"/>
    </w:rPr>
  </w:style>
  <w:style w:type="paragraph" w:styleId="Kop2">
    <w:name w:val="heading 2"/>
    <w:basedOn w:val="Kop1"/>
    <w:next w:val="Standaard"/>
    <w:link w:val="Kop2Char"/>
    <w:uiPriority w:val="99"/>
    <w:qFormat/>
    <w:rsid w:val="00B352E1"/>
    <w:pPr>
      <w:pageBreakBefore w:val="0"/>
      <w:widowControl/>
      <w:numPr>
        <w:ilvl w:val="1"/>
      </w:numPr>
      <w:spacing w:before="240"/>
      <w:outlineLvl w:val="1"/>
    </w:pPr>
    <w:rPr>
      <w:sz w:val="24"/>
    </w:rPr>
  </w:style>
  <w:style w:type="paragraph" w:styleId="Kop3">
    <w:name w:val="heading 3"/>
    <w:basedOn w:val="Kop1"/>
    <w:next w:val="Standaard"/>
    <w:link w:val="Kop3Char"/>
    <w:uiPriority w:val="99"/>
    <w:qFormat/>
    <w:rsid w:val="007A1551"/>
    <w:pPr>
      <w:pageBreakBefore w:val="0"/>
      <w:numPr>
        <w:ilvl w:val="2"/>
      </w:numPr>
      <w:outlineLvl w:val="2"/>
    </w:pPr>
    <w:rPr>
      <w:sz w:val="20"/>
    </w:rPr>
  </w:style>
  <w:style w:type="paragraph" w:styleId="Kop4">
    <w:name w:val="heading 4"/>
    <w:basedOn w:val="Kop1"/>
    <w:next w:val="Standaard"/>
    <w:link w:val="Kop4Char"/>
    <w:uiPriority w:val="99"/>
    <w:qFormat/>
    <w:rsid w:val="00C9148C"/>
    <w:pPr>
      <w:keepLines/>
      <w:pageBreakBefore w:val="0"/>
      <w:widowControl/>
      <w:numPr>
        <w:ilvl w:val="3"/>
      </w:numPr>
      <w:ind w:left="862" w:hanging="862"/>
      <w:outlineLvl w:val="3"/>
    </w:pPr>
    <w:rPr>
      <w:b w:val="0"/>
      <w:sz w:val="20"/>
    </w:rPr>
  </w:style>
  <w:style w:type="paragraph" w:styleId="Kop5">
    <w:name w:val="heading 5"/>
    <w:basedOn w:val="Standaard"/>
    <w:next w:val="Standaard"/>
    <w:link w:val="Kop5Char"/>
    <w:uiPriority w:val="99"/>
    <w:qFormat/>
    <w:rsid w:val="00611EC7"/>
    <w:pPr>
      <w:numPr>
        <w:ilvl w:val="4"/>
        <w:numId w:val="3"/>
      </w:numPr>
      <w:spacing w:before="240" w:after="60"/>
      <w:outlineLvl w:val="4"/>
    </w:pPr>
    <w:rPr>
      <w:sz w:val="22"/>
    </w:rPr>
  </w:style>
  <w:style w:type="paragraph" w:styleId="Kop6">
    <w:name w:val="heading 6"/>
    <w:basedOn w:val="Standaard"/>
    <w:next w:val="Standaard"/>
    <w:link w:val="Kop6Char"/>
    <w:uiPriority w:val="99"/>
    <w:qFormat/>
    <w:rsid w:val="00611EC7"/>
    <w:pPr>
      <w:numPr>
        <w:ilvl w:val="5"/>
        <w:numId w:val="3"/>
      </w:numPr>
      <w:spacing w:before="240" w:after="60"/>
      <w:outlineLvl w:val="5"/>
    </w:pPr>
    <w:rPr>
      <w:i/>
      <w:sz w:val="22"/>
    </w:rPr>
  </w:style>
  <w:style w:type="paragraph" w:styleId="Kop7">
    <w:name w:val="heading 7"/>
    <w:basedOn w:val="Standaard"/>
    <w:next w:val="Standaard"/>
    <w:link w:val="Kop7Char"/>
    <w:uiPriority w:val="99"/>
    <w:qFormat/>
    <w:rsid w:val="00611EC7"/>
    <w:pPr>
      <w:numPr>
        <w:ilvl w:val="6"/>
        <w:numId w:val="3"/>
      </w:numPr>
      <w:spacing w:before="240" w:after="60"/>
      <w:outlineLvl w:val="6"/>
    </w:pPr>
  </w:style>
  <w:style w:type="paragraph" w:styleId="Kop8">
    <w:name w:val="heading 8"/>
    <w:basedOn w:val="Standaard"/>
    <w:next w:val="Standaard"/>
    <w:link w:val="Kop8Char"/>
    <w:uiPriority w:val="99"/>
    <w:qFormat/>
    <w:rsid w:val="00611EC7"/>
    <w:pPr>
      <w:numPr>
        <w:ilvl w:val="7"/>
        <w:numId w:val="3"/>
      </w:numPr>
      <w:spacing w:before="240" w:after="60"/>
      <w:outlineLvl w:val="7"/>
    </w:pPr>
    <w:rPr>
      <w:i/>
    </w:rPr>
  </w:style>
  <w:style w:type="paragraph" w:styleId="Kop9">
    <w:name w:val="heading 9"/>
    <w:basedOn w:val="Standaard"/>
    <w:next w:val="Standaard"/>
    <w:link w:val="Kop9Char"/>
    <w:uiPriority w:val="99"/>
    <w:qFormat/>
    <w:rsid w:val="00611EC7"/>
    <w:pPr>
      <w:numPr>
        <w:ilvl w:val="8"/>
        <w:numId w:val="3"/>
      </w:numPr>
      <w:spacing w:before="240" w:after="60"/>
      <w:outlineLvl w:val="8"/>
    </w:pPr>
    <w:rPr>
      <w:b/>
      <w:i/>
      <w:sz w:val="18"/>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customStyle="1" w:styleId="Kop1Char">
    <w:name w:val="Kop 1 Char"/>
    <w:basedOn w:val="Standaardalinea-lettertype"/>
    <w:link w:val="Kop1"/>
    <w:uiPriority w:val="9"/>
    <w:locked/>
    <w:rsid w:val="001E0F03"/>
    <w:rPr>
      <w:rFonts w:ascii="Arial" w:hAnsi="Arial" w:cs="Arial"/>
      <w:b/>
      <w:sz w:val="28"/>
      <w:szCs w:val="20"/>
      <w:lang w:val="nl-NL"/>
    </w:rPr>
  </w:style>
  <w:style w:type="character" w:customStyle="1" w:styleId="Kop2Char">
    <w:name w:val="Kop 2 Char"/>
    <w:basedOn w:val="Standaardalinea-lettertype"/>
    <w:link w:val="Kop2"/>
    <w:uiPriority w:val="99"/>
    <w:locked/>
    <w:rsid w:val="00B352E1"/>
    <w:rPr>
      <w:rFonts w:ascii="Arial" w:hAnsi="Arial" w:cs="Arial"/>
      <w:b/>
      <w:sz w:val="24"/>
      <w:szCs w:val="20"/>
      <w:lang w:val="nl-NL"/>
    </w:rPr>
  </w:style>
  <w:style w:type="character" w:customStyle="1" w:styleId="Kop3Char">
    <w:name w:val="Kop 3 Char"/>
    <w:basedOn w:val="Standaardalinea-lettertype"/>
    <w:link w:val="Kop3"/>
    <w:uiPriority w:val="99"/>
    <w:locked/>
    <w:rsid w:val="007A1551"/>
    <w:rPr>
      <w:rFonts w:ascii="Arial" w:hAnsi="Arial" w:cs="Arial"/>
      <w:b/>
      <w:sz w:val="20"/>
      <w:szCs w:val="20"/>
      <w:lang w:val="nl-NL"/>
    </w:rPr>
  </w:style>
  <w:style w:type="character" w:customStyle="1" w:styleId="Kop4Char">
    <w:name w:val="Kop 4 Char"/>
    <w:basedOn w:val="Standaardalinea-lettertype"/>
    <w:link w:val="Kop4"/>
    <w:uiPriority w:val="99"/>
    <w:locked/>
    <w:rsid w:val="00D446E6"/>
    <w:rPr>
      <w:rFonts w:ascii="Arial" w:hAnsi="Arial" w:cs="Arial"/>
      <w:sz w:val="20"/>
      <w:szCs w:val="20"/>
      <w:lang w:val="nl-NL"/>
    </w:rPr>
  </w:style>
  <w:style w:type="character" w:customStyle="1" w:styleId="Kop5Char">
    <w:name w:val="Kop 5 Char"/>
    <w:basedOn w:val="Standaardalinea-lettertype"/>
    <w:link w:val="Kop5"/>
    <w:uiPriority w:val="99"/>
    <w:locked/>
    <w:rsid w:val="00563848"/>
    <w:rPr>
      <w:rFonts w:ascii="Arial" w:hAnsi="Arial" w:cs="Arial"/>
      <w:szCs w:val="20"/>
      <w:lang w:val="nl-NL"/>
    </w:rPr>
  </w:style>
  <w:style w:type="character" w:customStyle="1" w:styleId="Kop6Char">
    <w:name w:val="Kop 6 Char"/>
    <w:basedOn w:val="Standaardalinea-lettertype"/>
    <w:link w:val="Kop6"/>
    <w:uiPriority w:val="99"/>
    <w:locked/>
    <w:rsid w:val="00563848"/>
    <w:rPr>
      <w:rFonts w:ascii="Arial" w:hAnsi="Arial" w:cs="Arial"/>
      <w:i/>
      <w:szCs w:val="20"/>
      <w:lang w:val="nl-NL"/>
    </w:rPr>
  </w:style>
  <w:style w:type="character" w:customStyle="1" w:styleId="Kop7Char">
    <w:name w:val="Kop 7 Char"/>
    <w:basedOn w:val="Standaardalinea-lettertype"/>
    <w:link w:val="Kop7"/>
    <w:uiPriority w:val="99"/>
    <w:locked/>
    <w:rsid w:val="00563848"/>
    <w:rPr>
      <w:rFonts w:ascii="Arial" w:hAnsi="Arial" w:cs="Arial"/>
      <w:sz w:val="20"/>
      <w:szCs w:val="20"/>
      <w:lang w:val="nl-NL"/>
    </w:rPr>
  </w:style>
  <w:style w:type="character" w:customStyle="1" w:styleId="Kop8Char">
    <w:name w:val="Kop 8 Char"/>
    <w:basedOn w:val="Standaardalinea-lettertype"/>
    <w:link w:val="Kop8"/>
    <w:uiPriority w:val="99"/>
    <w:locked/>
    <w:rsid w:val="00563848"/>
    <w:rPr>
      <w:rFonts w:ascii="Arial" w:hAnsi="Arial" w:cs="Arial"/>
      <w:i/>
      <w:sz w:val="20"/>
      <w:szCs w:val="20"/>
      <w:lang w:val="nl-NL"/>
    </w:rPr>
  </w:style>
  <w:style w:type="character" w:customStyle="1" w:styleId="Kop9Char">
    <w:name w:val="Kop 9 Char"/>
    <w:basedOn w:val="Standaardalinea-lettertype"/>
    <w:link w:val="Kop9"/>
    <w:uiPriority w:val="99"/>
    <w:locked/>
    <w:rsid w:val="00563848"/>
    <w:rPr>
      <w:rFonts w:ascii="Arial" w:hAnsi="Arial" w:cs="Arial"/>
      <w:b/>
      <w:i/>
      <w:sz w:val="18"/>
      <w:szCs w:val="20"/>
      <w:lang w:val="nl-NL"/>
    </w:rPr>
  </w:style>
  <w:style w:type="paragraph" w:customStyle="1" w:styleId="Paragraph2">
    <w:name w:val="Paragraph2"/>
    <w:basedOn w:val="Standaard"/>
    <w:uiPriority w:val="99"/>
    <w:rsid w:val="00611EC7"/>
    <w:pPr>
      <w:spacing w:before="80"/>
      <w:ind w:left="720"/>
      <w:jc w:val="both"/>
    </w:pPr>
    <w:rPr>
      <w:color w:val="000000"/>
      <w:lang w:val="en-AU"/>
    </w:rPr>
  </w:style>
  <w:style w:type="paragraph" w:styleId="Titel">
    <w:name w:val="Title"/>
    <w:basedOn w:val="Standaard"/>
    <w:next w:val="Standaard"/>
    <w:link w:val="TitelChar"/>
    <w:uiPriority w:val="99"/>
    <w:qFormat/>
    <w:rsid w:val="00611EC7"/>
    <w:pPr>
      <w:spacing w:line="240" w:lineRule="auto"/>
      <w:jc w:val="center"/>
    </w:pPr>
    <w:rPr>
      <w:b/>
      <w:sz w:val="36"/>
    </w:rPr>
  </w:style>
  <w:style w:type="character" w:customStyle="1" w:styleId="TitelChar">
    <w:name w:val="Titel Char"/>
    <w:basedOn w:val="Standaardalinea-lettertype"/>
    <w:link w:val="Titel"/>
    <w:uiPriority w:val="99"/>
    <w:locked/>
    <w:rsid w:val="00563848"/>
    <w:rPr>
      <w:rFonts w:ascii="Cambria" w:hAnsi="Cambria" w:cs="Times New Roman"/>
      <w:b/>
      <w:bCs/>
      <w:kern w:val="28"/>
      <w:sz w:val="32"/>
      <w:szCs w:val="32"/>
      <w:lang w:eastAsia="en-US"/>
    </w:rPr>
  </w:style>
  <w:style w:type="paragraph" w:styleId="Ondertitel">
    <w:name w:val="Subtitle"/>
    <w:basedOn w:val="Standaard"/>
    <w:link w:val="OndertitelChar"/>
    <w:uiPriority w:val="99"/>
    <w:qFormat/>
    <w:rsid w:val="00611EC7"/>
    <w:pPr>
      <w:spacing w:after="60"/>
      <w:jc w:val="center"/>
    </w:pPr>
    <w:rPr>
      <w:i/>
      <w:sz w:val="36"/>
      <w:lang w:val="en-AU"/>
    </w:rPr>
  </w:style>
  <w:style w:type="character" w:customStyle="1" w:styleId="OndertitelChar">
    <w:name w:val="Ondertitel Char"/>
    <w:basedOn w:val="Standaardalinea-lettertype"/>
    <w:link w:val="Ondertitel"/>
    <w:uiPriority w:val="99"/>
    <w:locked/>
    <w:rsid w:val="00563848"/>
    <w:rPr>
      <w:rFonts w:ascii="Cambria" w:hAnsi="Cambria" w:cs="Times New Roman"/>
      <w:sz w:val="24"/>
      <w:szCs w:val="24"/>
      <w:lang w:eastAsia="en-US"/>
    </w:rPr>
  </w:style>
  <w:style w:type="paragraph" w:styleId="Standaardinspringing">
    <w:name w:val="Normal Indent"/>
    <w:basedOn w:val="Standaard"/>
    <w:uiPriority w:val="99"/>
    <w:rsid w:val="00611EC7"/>
    <w:pPr>
      <w:ind w:left="900" w:hanging="900"/>
    </w:pPr>
  </w:style>
  <w:style w:type="paragraph" w:styleId="Inhopg1">
    <w:name w:val="toc 1"/>
    <w:basedOn w:val="Standaard"/>
    <w:next w:val="Standaard"/>
    <w:uiPriority w:val="39"/>
    <w:rsid w:val="00F62C7A"/>
    <w:pPr>
      <w:spacing w:before="120" w:after="120"/>
    </w:pPr>
    <w:rPr>
      <w:rFonts w:cstheme="minorHAnsi"/>
      <w:bCs/>
      <w:caps/>
    </w:rPr>
  </w:style>
  <w:style w:type="paragraph" w:styleId="Inhopg2">
    <w:name w:val="toc 2"/>
    <w:basedOn w:val="Standaard"/>
    <w:next w:val="Standaard"/>
    <w:link w:val="Inhopg2Char"/>
    <w:uiPriority w:val="39"/>
    <w:rsid w:val="00F62C7A"/>
    <w:pPr>
      <w:ind w:left="200"/>
    </w:pPr>
    <w:rPr>
      <w:rFonts w:cstheme="minorHAnsi"/>
      <w:smallCaps/>
    </w:rPr>
  </w:style>
  <w:style w:type="paragraph" w:styleId="Inhopg3">
    <w:name w:val="toc 3"/>
    <w:basedOn w:val="Standaard"/>
    <w:next w:val="Standaard"/>
    <w:uiPriority w:val="39"/>
    <w:rsid w:val="00F62C7A"/>
    <w:pPr>
      <w:ind w:left="400"/>
    </w:pPr>
    <w:rPr>
      <w:rFonts w:cstheme="minorHAnsi"/>
      <w:iCs/>
    </w:rPr>
  </w:style>
  <w:style w:type="paragraph" w:styleId="Koptekst">
    <w:name w:val="header"/>
    <w:basedOn w:val="Standaard"/>
    <w:link w:val="KoptekstChar"/>
    <w:uiPriority w:val="99"/>
    <w:rsid w:val="00611EC7"/>
    <w:pPr>
      <w:tabs>
        <w:tab w:val="center" w:pos="4320"/>
        <w:tab w:val="right" w:pos="8640"/>
      </w:tabs>
    </w:pPr>
  </w:style>
  <w:style w:type="character" w:customStyle="1" w:styleId="KoptekstChar">
    <w:name w:val="Koptekst Char"/>
    <w:basedOn w:val="Standaardalinea-lettertype"/>
    <w:link w:val="Koptekst"/>
    <w:uiPriority w:val="99"/>
    <w:semiHidden/>
    <w:locked/>
    <w:rsid w:val="00563848"/>
    <w:rPr>
      <w:rFonts w:cs="Times New Roman"/>
      <w:sz w:val="20"/>
      <w:szCs w:val="20"/>
      <w:lang w:eastAsia="en-US"/>
    </w:rPr>
  </w:style>
  <w:style w:type="paragraph" w:styleId="Voettekst">
    <w:name w:val="footer"/>
    <w:basedOn w:val="Standaard"/>
    <w:link w:val="VoettekstChar"/>
    <w:uiPriority w:val="99"/>
    <w:rsid w:val="00611EC7"/>
    <w:pPr>
      <w:tabs>
        <w:tab w:val="center" w:pos="4320"/>
        <w:tab w:val="right" w:pos="8640"/>
      </w:tabs>
    </w:pPr>
  </w:style>
  <w:style w:type="character" w:customStyle="1" w:styleId="VoettekstChar">
    <w:name w:val="Voettekst Char"/>
    <w:basedOn w:val="Standaardalinea-lettertype"/>
    <w:link w:val="Voettekst"/>
    <w:uiPriority w:val="99"/>
    <w:locked/>
    <w:rsid w:val="00563848"/>
    <w:rPr>
      <w:rFonts w:cs="Times New Roman"/>
      <w:sz w:val="20"/>
      <w:szCs w:val="20"/>
      <w:lang w:eastAsia="en-US"/>
    </w:rPr>
  </w:style>
  <w:style w:type="character" w:styleId="Paginanummer">
    <w:name w:val="page number"/>
    <w:basedOn w:val="Standaardalinea-lettertype"/>
    <w:uiPriority w:val="99"/>
    <w:rsid w:val="00611EC7"/>
    <w:rPr>
      <w:rFonts w:cs="Times New Roman"/>
    </w:rPr>
  </w:style>
  <w:style w:type="paragraph" w:customStyle="1" w:styleId="Bullet1">
    <w:name w:val="Bullet1"/>
    <w:basedOn w:val="Standaard"/>
    <w:uiPriority w:val="99"/>
    <w:rsid w:val="00611EC7"/>
    <w:pPr>
      <w:ind w:left="720" w:hanging="432"/>
    </w:pPr>
  </w:style>
  <w:style w:type="paragraph" w:customStyle="1" w:styleId="Bullet2">
    <w:name w:val="Bullet2"/>
    <w:basedOn w:val="Standaard"/>
    <w:uiPriority w:val="99"/>
    <w:rsid w:val="00611EC7"/>
    <w:pPr>
      <w:ind w:left="1440" w:hanging="360"/>
    </w:pPr>
    <w:rPr>
      <w:color w:val="000080"/>
    </w:rPr>
  </w:style>
  <w:style w:type="paragraph" w:customStyle="1" w:styleId="Tabletext">
    <w:name w:val="Tabletext"/>
    <w:basedOn w:val="Standaard"/>
    <w:uiPriority w:val="99"/>
    <w:rsid w:val="00611EC7"/>
    <w:pPr>
      <w:keepLines/>
      <w:spacing w:after="120"/>
    </w:pPr>
  </w:style>
  <w:style w:type="paragraph" w:styleId="Plattetekst">
    <w:name w:val="Body Text"/>
    <w:basedOn w:val="Standaard"/>
    <w:link w:val="PlattetekstChar"/>
    <w:uiPriority w:val="99"/>
    <w:rsid w:val="00611EC7"/>
    <w:pPr>
      <w:keepLines/>
      <w:spacing w:after="120"/>
      <w:ind w:left="720"/>
    </w:pPr>
  </w:style>
  <w:style w:type="character" w:customStyle="1" w:styleId="PlattetekstChar">
    <w:name w:val="Platte tekst Char"/>
    <w:basedOn w:val="Standaardalinea-lettertype"/>
    <w:link w:val="Plattetekst"/>
    <w:uiPriority w:val="99"/>
    <w:semiHidden/>
    <w:locked/>
    <w:rsid w:val="00563848"/>
    <w:rPr>
      <w:rFonts w:cs="Times New Roman"/>
      <w:sz w:val="20"/>
      <w:szCs w:val="20"/>
      <w:lang w:eastAsia="en-US"/>
    </w:rPr>
  </w:style>
  <w:style w:type="paragraph" w:styleId="Documentstructuur">
    <w:name w:val="Document Map"/>
    <w:basedOn w:val="Standaard"/>
    <w:link w:val="DocumentstructuurChar"/>
    <w:uiPriority w:val="99"/>
    <w:semiHidden/>
    <w:rsid w:val="00611EC7"/>
    <w:pPr>
      <w:shd w:val="clear" w:color="auto" w:fill="000080"/>
    </w:pPr>
    <w:rPr>
      <w:rFonts w:ascii="Tahoma" w:hAnsi="Tahoma"/>
    </w:rPr>
  </w:style>
  <w:style w:type="character" w:customStyle="1" w:styleId="DocumentstructuurChar">
    <w:name w:val="Documentstructuur Char"/>
    <w:basedOn w:val="Standaardalinea-lettertype"/>
    <w:link w:val="Documentstructuur"/>
    <w:uiPriority w:val="99"/>
    <w:semiHidden/>
    <w:locked/>
    <w:rsid w:val="00563848"/>
    <w:rPr>
      <w:rFonts w:cs="Times New Roman"/>
      <w:sz w:val="2"/>
      <w:lang w:eastAsia="en-US"/>
    </w:rPr>
  </w:style>
  <w:style w:type="character" w:styleId="Voetnootmarkering">
    <w:name w:val="footnote reference"/>
    <w:basedOn w:val="Standaardalinea-lettertype"/>
    <w:uiPriority w:val="99"/>
    <w:semiHidden/>
    <w:rsid w:val="00611EC7"/>
    <w:rPr>
      <w:rFonts w:cs="Times New Roman"/>
      <w:sz w:val="20"/>
      <w:vertAlign w:val="superscript"/>
    </w:rPr>
  </w:style>
  <w:style w:type="paragraph" w:styleId="Voetnoottekst">
    <w:name w:val="footnote text"/>
    <w:basedOn w:val="Standaard"/>
    <w:link w:val="VoetnoottekstChar"/>
    <w:uiPriority w:val="99"/>
    <w:semiHidden/>
    <w:rsid w:val="00611EC7"/>
    <w:pPr>
      <w:keepNext/>
      <w:keepLines/>
      <w:pBdr>
        <w:bottom w:val="single" w:sz="6" w:space="0" w:color="000000"/>
      </w:pBdr>
      <w:spacing w:before="40" w:after="40"/>
      <w:ind w:left="360" w:hanging="360"/>
    </w:pPr>
    <w:rPr>
      <w:rFonts w:ascii="Helvetica" w:hAnsi="Helvetica"/>
      <w:sz w:val="16"/>
    </w:rPr>
  </w:style>
  <w:style w:type="character" w:customStyle="1" w:styleId="VoetnoottekstChar">
    <w:name w:val="Voetnoottekst Char"/>
    <w:basedOn w:val="Standaardalinea-lettertype"/>
    <w:link w:val="Voetnoottekst"/>
    <w:uiPriority w:val="99"/>
    <w:semiHidden/>
    <w:locked/>
    <w:rsid w:val="00563848"/>
    <w:rPr>
      <w:rFonts w:cs="Times New Roman"/>
      <w:sz w:val="20"/>
      <w:szCs w:val="20"/>
      <w:lang w:eastAsia="en-US"/>
    </w:rPr>
  </w:style>
  <w:style w:type="paragraph" w:customStyle="1" w:styleId="MainTitle">
    <w:name w:val="Main Title"/>
    <w:basedOn w:val="Standaard"/>
    <w:uiPriority w:val="99"/>
    <w:rsid w:val="00611EC7"/>
    <w:pPr>
      <w:spacing w:before="480" w:after="60" w:line="240" w:lineRule="auto"/>
      <w:jc w:val="center"/>
    </w:pPr>
    <w:rPr>
      <w:b/>
      <w:kern w:val="28"/>
      <w:sz w:val="32"/>
    </w:rPr>
  </w:style>
  <w:style w:type="paragraph" w:customStyle="1" w:styleId="Paragraph1">
    <w:name w:val="Paragraph1"/>
    <w:basedOn w:val="Standaard"/>
    <w:uiPriority w:val="99"/>
    <w:rsid w:val="00611EC7"/>
    <w:pPr>
      <w:spacing w:before="80" w:line="240" w:lineRule="auto"/>
      <w:jc w:val="both"/>
    </w:pPr>
  </w:style>
  <w:style w:type="paragraph" w:customStyle="1" w:styleId="Paragraph3">
    <w:name w:val="Paragraph3"/>
    <w:basedOn w:val="Standaard"/>
    <w:uiPriority w:val="99"/>
    <w:rsid w:val="00611EC7"/>
    <w:pPr>
      <w:spacing w:before="80" w:line="240" w:lineRule="auto"/>
      <w:ind w:left="1530"/>
      <w:jc w:val="both"/>
    </w:pPr>
  </w:style>
  <w:style w:type="paragraph" w:customStyle="1" w:styleId="Paragraph4">
    <w:name w:val="Paragraph4"/>
    <w:basedOn w:val="Standaard"/>
    <w:uiPriority w:val="99"/>
    <w:rsid w:val="00611EC7"/>
    <w:pPr>
      <w:spacing w:before="80" w:line="240" w:lineRule="auto"/>
      <w:ind w:left="2250"/>
      <w:jc w:val="both"/>
    </w:pPr>
  </w:style>
  <w:style w:type="paragraph" w:styleId="Inhopg4">
    <w:name w:val="toc 4"/>
    <w:basedOn w:val="Standaard"/>
    <w:next w:val="Standaard"/>
    <w:autoRedefine/>
    <w:uiPriority w:val="99"/>
    <w:semiHidden/>
    <w:rsid w:val="00632C1D"/>
    <w:pPr>
      <w:ind w:left="600"/>
    </w:pPr>
    <w:rPr>
      <w:rFonts w:asciiTheme="minorHAnsi" w:hAnsiTheme="minorHAnsi" w:cstheme="minorHAnsi"/>
      <w:sz w:val="18"/>
      <w:szCs w:val="18"/>
    </w:rPr>
  </w:style>
  <w:style w:type="paragraph" w:styleId="Inhopg5">
    <w:name w:val="toc 5"/>
    <w:basedOn w:val="Standaard"/>
    <w:next w:val="Standaard"/>
    <w:autoRedefine/>
    <w:uiPriority w:val="99"/>
    <w:semiHidden/>
    <w:rsid w:val="00611EC7"/>
    <w:pPr>
      <w:ind w:left="800"/>
    </w:pPr>
    <w:rPr>
      <w:rFonts w:asciiTheme="minorHAnsi" w:hAnsiTheme="minorHAnsi" w:cstheme="minorHAnsi"/>
      <w:sz w:val="18"/>
      <w:szCs w:val="18"/>
    </w:rPr>
  </w:style>
  <w:style w:type="paragraph" w:styleId="Inhopg6">
    <w:name w:val="toc 6"/>
    <w:basedOn w:val="Standaard"/>
    <w:next w:val="Standaard"/>
    <w:autoRedefine/>
    <w:uiPriority w:val="99"/>
    <w:semiHidden/>
    <w:rsid w:val="00611EC7"/>
    <w:pPr>
      <w:ind w:left="1000"/>
    </w:pPr>
    <w:rPr>
      <w:rFonts w:asciiTheme="minorHAnsi" w:hAnsiTheme="minorHAnsi" w:cstheme="minorHAnsi"/>
      <w:sz w:val="18"/>
      <w:szCs w:val="18"/>
    </w:rPr>
  </w:style>
  <w:style w:type="paragraph" w:styleId="Inhopg7">
    <w:name w:val="toc 7"/>
    <w:basedOn w:val="Standaard"/>
    <w:next w:val="Standaard"/>
    <w:autoRedefine/>
    <w:uiPriority w:val="99"/>
    <w:semiHidden/>
    <w:rsid w:val="00611EC7"/>
    <w:pPr>
      <w:ind w:left="1200"/>
    </w:pPr>
    <w:rPr>
      <w:rFonts w:asciiTheme="minorHAnsi" w:hAnsiTheme="minorHAnsi" w:cstheme="minorHAnsi"/>
      <w:sz w:val="18"/>
      <w:szCs w:val="18"/>
    </w:rPr>
  </w:style>
  <w:style w:type="paragraph" w:styleId="Inhopg8">
    <w:name w:val="toc 8"/>
    <w:basedOn w:val="Standaard"/>
    <w:next w:val="Standaard"/>
    <w:autoRedefine/>
    <w:uiPriority w:val="99"/>
    <w:semiHidden/>
    <w:rsid w:val="00611EC7"/>
    <w:pPr>
      <w:ind w:left="1400"/>
    </w:pPr>
    <w:rPr>
      <w:rFonts w:asciiTheme="minorHAnsi" w:hAnsiTheme="minorHAnsi" w:cstheme="minorHAnsi"/>
      <w:sz w:val="18"/>
      <w:szCs w:val="18"/>
    </w:rPr>
  </w:style>
  <w:style w:type="paragraph" w:styleId="Inhopg9">
    <w:name w:val="toc 9"/>
    <w:basedOn w:val="Standaard"/>
    <w:next w:val="Standaard"/>
    <w:autoRedefine/>
    <w:uiPriority w:val="99"/>
    <w:semiHidden/>
    <w:rsid w:val="00611EC7"/>
    <w:pPr>
      <w:ind w:left="1600"/>
    </w:pPr>
    <w:rPr>
      <w:rFonts w:asciiTheme="minorHAnsi" w:hAnsiTheme="minorHAnsi" w:cstheme="minorHAnsi"/>
      <w:sz w:val="18"/>
      <w:szCs w:val="18"/>
    </w:rPr>
  </w:style>
  <w:style w:type="paragraph" w:styleId="Plattetekst2">
    <w:name w:val="Body Text 2"/>
    <w:basedOn w:val="Standaard"/>
    <w:link w:val="Plattetekst2Char"/>
    <w:uiPriority w:val="99"/>
    <w:rsid w:val="00611EC7"/>
    <w:rPr>
      <w:i/>
      <w:color w:val="0000FF"/>
    </w:rPr>
  </w:style>
  <w:style w:type="character" w:customStyle="1" w:styleId="Plattetekst2Char">
    <w:name w:val="Platte tekst 2 Char"/>
    <w:basedOn w:val="Standaardalinea-lettertype"/>
    <w:link w:val="Plattetekst2"/>
    <w:uiPriority w:val="99"/>
    <w:semiHidden/>
    <w:locked/>
    <w:rsid w:val="00563848"/>
    <w:rPr>
      <w:rFonts w:cs="Times New Roman"/>
      <w:sz w:val="20"/>
      <w:szCs w:val="20"/>
      <w:lang w:eastAsia="en-US"/>
    </w:rPr>
  </w:style>
  <w:style w:type="paragraph" w:styleId="Plattetekstinspringen">
    <w:name w:val="Body Text Indent"/>
    <w:basedOn w:val="Standaard"/>
    <w:link w:val="PlattetekstinspringenChar"/>
    <w:uiPriority w:val="99"/>
    <w:rsid w:val="00611EC7"/>
    <w:pPr>
      <w:ind w:left="720"/>
    </w:pPr>
    <w:rPr>
      <w:i/>
      <w:color w:val="0000FF"/>
      <w:u w:val="single"/>
    </w:rPr>
  </w:style>
  <w:style w:type="character" w:customStyle="1" w:styleId="PlattetekstinspringenChar">
    <w:name w:val="Platte tekst inspringen Char"/>
    <w:basedOn w:val="Standaardalinea-lettertype"/>
    <w:link w:val="Plattetekstinspringen"/>
    <w:uiPriority w:val="99"/>
    <w:semiHidden/>
    <w:locked/>
    <w:rsid w:val="00563848"/>
    <w:rPr>
      <w:rFonts w:cs="Times New Roman"/>
      <w:sz w:val="20"/>
      <w:szCs w:val="20"/>
      <w:lang w:eastAsia="en-US"/>
    </w:rPr>
  </w:style>
  <w:style w:type="paragraph" w:customStyle="1" w:styleId="Body">
    <w:name w:val="Body"/>
    <w:basedOn w:val="Standaard"/>
    <w:uiPriority w:val="99"/>
    <w:rsid w:val="00611EC7"/>
    <w:pPr>
      <w:widowControl/>
      <w:spacing w:before="120" w:line="240" w:lineRule="auto"/>
      <w:jc w:val="both"/>
    </w:pPr>
    <w:rPr>
      <w:rFonts w:ascii="Book Antiqua" w:hAnsi="Book Antiqua"/>
    </w:rPr>
  </w:style>
  <w:style w:type="paragraph" w:customStyle="1" w:styleId="Bullet">
    <w:name w:val="Bullet"/>
    <w:basedOn w:val="Standaard"/>
    <w:uiPriority w:val="99"/>
    <w:rsid w:val="00611EC7"/>
    <w:pPr>
      <w:widowControl/>
      <w:tabs>
        <w:tab w:val="num" w:pos="360"/>
        <w:tab w:val="left" w:pos="720"/>
      </w:tabs>
      <w:spacing w:before="120" w:line="240" w:lineRule="auto"/>
      <w:ind w:left="720" w:right="360"/>
      <w:jc w:val="both"/>
    </w:pPr>
    <w:rPr>
      <w:rFonts w:ascii="Book Antiqua" w:hAnsi="Book Antiqua"/>
    </w:rPr>
  </w:style>
  <w:style w:type="paragraph" w:customStyle="1" w:styleId="InfoBlue">
    <w:name w:val="InfoBlue"/>
    <w:basedOn w:val="Standaard"/>
    <w:next w:val="Plattetekst"/>
    <w:autoRedefine/>
    <w:uiPriority w:val="99"/>
    <w:rsid w:val="00611EC7"/>
    <w:pPr>
      <w:spacing w:after="120"/>
      <w:ind w:left="720"/>
    </w:pPr>
    <w:rPr>
      <w:i/>
      <w:color w:val="0000FF"/>
    </w:rPr>
  </w:style>
  <w:style w:type="character" w:styleId="Hyperlink">
    <w:name w:val="Hyperlink"/>
    <w:basedOn w:val="Standaardalinea-lettertype"/>
    <w:uiPriority w:val="99"/>
    <w:rsid w:val="00611EC7"/>
    <w:rPr>
      <w:rFonts w:cs="Times New Roman"/>
      <w:color w:val="0000FF"/>
      <w:u w:val="single"/>
    </w:rPr>
  </w:style>
  <w:style w:type="character" w:styleId="Zwaar">
    <w:name w:val="Strong"/>
    <w:basedOn w:val="Standaardalinea-lettertype"/>
    <w:uiPriority w:val="99"/>
    <w:qFormat/>
    <w:rsid w:val="00611EC7"/>
    <w:rPr>
      <w:rFonts w:cs="Times New Roman"/>
      <w:b/>
    </w:rPr>
  </w:style>
  <w:style w:type="character" w:styleId="GevolgdeHyperlink">
    <w:name w:val="FollowedHyperlink"/>
    <w:basedOn w:val="Standaardalinea-lettertype"/>
    <w:uiPriority w:val="99"/>
    <w:rsid w:val="00611EC7"/>
    <w:rPr>
      <w:rFonts w:cs="Times New Roman"/>
      <w:color w:val="800080"/>
      <w:u w:val="single"/>
    </w:rPr>
  </w:style>
  <w:style w:type="table" w:styleId="Professioneletabel">
    <w:name w:val="Table Professional"/>
    <w:basedOn w:val="Standaardtabel"/>
    <w:uiPriority w:val="99"/>
    <w:rsid w:val="00323CAA"/>
    <w:pPr>
      <w:widowControl w:val="0"/>
      <w:spacing w:line="240" w:lineRule="atLeast"/>
    </w:pPr>
    <w:rPr>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blStylePr w:type="firstRow">
      <w:rPr>
        <w:rFonts w:cs="Times New Roman"/>
        <w:b/>
        <w:bCs/>
        <w:color w:val="auto"/>
      </w:rPr>
      <w:tblPr/>
      <w:tcPr>
        <w:tcBorders>
          <w:tl2br w:val="none" w:sz="0" w:space="0" w:color="auto"/>
          <w:tr2bl w:val="none" w:sz="0" w:space="0" w:color="auto"/>
        </w:tcBorders>
        <w:shd w:val="solid" w:color="000000" w:fill="FFFFFF"/>
      </w:tcPr>
    </w:tblStylePr>
  </w:style>
  <w:style w:type="paragraph" w:styleId="Bijschrift">
    <w:name w:val="caption"/>
    <w:basedOn w:val="Standaard"/>
    <w:next w:val="Standaard"/>
    <w:uiPriority w:val="99"/>
    <w:qFormat/>
    <w:rsid w:val="00FC6198"/>
    <w:pPr>
      <w:widowControl/>
      <w:spacing w:line="240" w:lineRule="auto"/>
    </w:pPr>
    <w:rPr>
      <w:bCs/>
      <w:i/>
      <w:sz w:val="16"/>
      <w:szCs w:val="16"/>
      <w:lang w:eastAsia="nl-NL"/>
    </w:rPr>
  </w:style>
  <w:style w:type="paragraph" w:styleId="Ballontekst">
    <w:name w:val="Balloon Text"/>
    <w:basedOn w:val="Standaard"/>
    <w:link w:val="BallontekstChar"/>
    <w:uiPriority w:val="99"/>
    <w:semiHidden/>
    <w:rsid w:val="006529BB"/>
    <w:rPr>
      <w:rFonts w:ascii="Tahoma" w:hAnsi="Tahoma" w:cs="Tahoma"/>
      <w:sz w:val="16"/>
      <w:szCs w:val="16"/>
    </w:rPr>
  </w:style>
  <w:style w:type="character" w:customStyle="1" w:styleId="BallontekstChar">
    <w:name w:val="Ballontekst Char"/>
    <w:basedOn w:val="Standaardalinea-lettertype"/>
    <w:link w:val="Ballontekst"/>
    <w:uiPriority w:val="99"/>
    <w:semiHidden/>
    <w:locked/>
    <w:rsid w:val="00563848"/>
    <w:rPr>
      <w:rFonts w:cs="Times New Roman"/>
      <w:sz w:val="2"/>
      <w:lang w:eastAsia="en-US"/>
    </w:rPr>
  </w:style>
  <w:style w:type="character" w:customStyle="1" w:styleId="apple-style-span">
    <w:name w:val="apple-style-span"/>
    <w:uiPriority w:val="99"/>
    <w:rsid w:val="00EE311C"/>
  </w:style>
  <w:style w:type="character" w:customStyle="1" w:styleId="apple-converted-space">
    <w:name w:val="apple-converted-space"/>
    <w:uiPriority w:val="99"/>
    <w:rsid w:val="00EE311C"/>
  </w:style>
  <w:style w:type="character" w:styleId="Verwijzingopmerking">
    <w:name w:val="annotation reference"/>
    <w:basedOn w:val="Standaardalinea-lettertype"/>
    <w:uiPriority w:val="99"/>
    <w:semiHidden/>
    <w:rsid w:val="006665E7"/>
    <w:rPr>
      <w:rFonts w:cs="Times New Roman"/>
      <w:sz w:val="16"/>
      <w:szCs w:val="16"/>
    </w:rPr>
  </w:style>
  <w:style w:type="paragraph" w:styleId="Tekstopmerking">
    <w:name w:val="annotation text"/>
    <w:basedOn w:val="Standaard"/>
    <w:link w:val="TekstopmerkingChar"/>
    <w:uiPriority w:val="99"/>
    <w:semiHidden/>
    <w:rsid w:val="006665E7"/>
  </w:style>
  <w:style w:type="character" w:customStyle="1" w:styleId="TekstopmerkingChar">
    <w:name w:val="Tekst opmerking Char"/>
    <w:basedOn w:val="Standaardalinea-lettertype"/>
    <w:link w:val="Tekstopmerking"/>
    <w:uiPriority w:val="99"/>
    <w:semiHidden/>
    <w:locked/>
    <w:rsid w:val="00563848"/>
    <w:rPr>
      <w:rFonts w:cs="Times New Roman"/>
      <w:sz w:val="20"/>
      <w:szCs w:val="20"/>
      <w:lang w:eastAsia="en-US"/>
    </w:rPr>
  </w:style>
  <w:style w:type="paragraph" w:styleId="Onderwerpvanopmerking">
    <w:name w:val="annotation subject"/>
    <w:basedOn w:val="Tekstopmerking"/>
    <w:next w:val="Tekstopmerking"/>
    <w:link w:val="OnderwerpvanopmerkingChar"/>
    <w:uiPriority w:val="99"/>
    <w:semiHidden/>
    <w:rsid w:val="006665E7"/>
    <w:rPr>
      <w:b/>
      <w:bCs/>
    </w:rPr>
  </w:style>
  <w:style w:type="character" w:customStyle="1" w:styleId="OnderwerpvanopmerkingChar">
    <w:name w:val="Onderwerp van opmerking Char"/>
    <w:basedOn w:val="TekstopmerkingChar"/>
    <w:link w:val="Onderwerpvanopmerking"/>
    <w:uiPriority w:val="99"/>
    <w:semiHidden/>
    <w:locked/>
    <w:rsid w:val="00563848"/>
    <w:rPr>
      <w:rFonts w:cs="Times New Roman"/>
      <w:b/>
      <w:bCs/>
      <w:sz w:val="20"/>
      <w:szCs w:val="20"/>
      <w:lang w:eastAsia="en-US"/>
    </w:rPr>
  </w:style>
  <w:style w:type="paragraph" w:styleId="Lijstalinea">
    <w:name w:val="List Paragraph"/>
    <w:basedOn w:val="Standaard"/>
    <w:link w:val="LijstalineaChar"/>
    <w:uiPriority w:val="34"/>
    <w:qFormat/>
    <w:rsid w:val="00092B54"/>
    <w:pPr>
      <w:ind w:left="720"/>
      <w:contextualSpacing/>
    </w:pPr>
  </w:style>
  <w:style w:type="paragraph" w:styleId="Normaalweb">
    <w:name w:val="Normal (Web)"/>
    <w:basedOn w:val="Standaard"/>
    <w:uiPriority w:val="99"/>
    <w:rsid w:val="00A16C78"/>
    <w:pPr>
      <w:widowControl/>
      <w:spacing w:before="100" w:beforeAutospacing="1" w:after="100" w:afterAutospacing="1" w:line="240" w:lineRule="auto"/>
    </w:pPr>
    <w:rPr>
      <w:sz w:val="24"/>
      <w:szCs w:val="24"/>
      <w:lang w:eastAsia="nl-NL"/>
    </w:rPr>
  </w:style>
  <w:style w:type="paragraph" w:styleId="Revisie">
    <w:name w:val="Revision"/>
    <w:hidden/>
    <w:uiPriority w:val="99"/>
    <w:semiHidden/>
    <w:rsid w:val="00632C1D"/>
    <w:rPr>
      <w:sz w:val="20"/>
      <w:szCs w:val="20"/>
      <w:lang w:val="nl-NL"/>
    </w:rPr>
  </w:style>
  <w:style w:type="table" w:styleId="Tabelraster">
    <w:name w:val="Table Grid"/>
    <w:basedOn w:val="Standaardtabel"/>
    <w:uiPriority w:val="99"/>
    <w:rsid w:val="00FA366F"/>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Nadruk">
    <w:name w:val="Emphasis"/>
    <w:basedOn w:val="Standaardalinea-lettertype"/>
    <w:uiPriority w:val="99"/>
    <w:qFormat/>
    <w:rsid w:val="00FA366F"/>
    <w:rPr>
      <w:rFonts w:cs="Times New Roman"/>
      <w:i/>
    </w:rPr>
  </w:style>
  <w:style w:type="paragraph" w:styleId="Lijstopsomteken">
    <w:name w:val="List Bullet"/>
    <w:basedOn w:val="Lijst"/>
    <w:uiPriority w:val="99"/>
    <w:rsid w:val="00345152"/>
    <w:pPr>
      <w:widowControl/>
      <w:numPr>
        <w:numId w:val="1"/>
      </w:numPr>
      <w:spacing w:after="220" w:line="220" w:lineRule="atLeast"/>
      <w:ind w:left="283" w:right="720" w:hanging="283"/>
      <w:contextualSpacing w:val="0"/>
    </w:pPr>
  </w:style>
  <w:style w:type="paragraph" w:styleId="Lijst">
    <w:name w:val="List"/>
    <w:basedOn w:val="Standaard"/>
    <w:uiPriority w:val="99"/>
    <w:rsid w:val="00345152"/>
    <w:pPr>
      <w:ind w:left="283" w:hanging="283"/>
      <w:contextualSpacing/>
    </w:pPr>
  </w:style>
  <w:style w:type="table" w:styleId="Lichtelijst">
    <w:name w:val="Light List"/>
    <w:basedOn w:val="Standaardtabel"/>
    <w:uiPriority w:val="99"/>
    <w:rsid w:val="003B1823"/>
    <w:rPr>
      <w:sz w:val="20"/>
      <w:szCs w:val="20"/>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pPr>
        <w:spacing w:before="0" w:after="0"/>
      </w:pPr>
      <w:rPr>
        <w:rFonts w:cs="Times New Roman"/>
        <w:b/>
        <w:bCs/>
        <w:color w:val="FFFFFF"/>
      </w:rPr>
      <w:tblPr/>
      <w:tcPr>
        <w:shd w:val="clear" w:color="auto" w:fill="000000"/>
      </w:tcPr>
    </w:tblStylePr>
    <w:tblStylePr w:type="lastRow">
      <w:pPr>
        <w:spacing w:before="0" w:after="0"/>
      </w:pPr>
      <w:rPr>
        <w:rFonts w:cs="Times New Roman"/>
        <w:b/>
        <w:bCs/>
      </w:rPr>
      <w:tblPr/>
      <w:tcPr>
        <w:tcBorders>
          <w:top w:val="double" w:sz="6" w:space="0" w:color="000000"/>
          <w:left w:val="single" w:sz="8" w:space="0" w:color="000000"/>
          <w:bottom w:val="single" w:sz="8" w:space="0" w:color="000000"/>
          <w:right w:val="single" w:sz="8" w:space="0" w:color="000000"/>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top w:val="single" w:sz="8" w:space="0" w:color="000000"/>
          <w:left w:val="single" w:sz="8" w:space="0" w:color="000000"/>
          <w:bottom w:val="single" w:sz="8" w:space="0" w:color="000000"/>
          <w:right w:val="single" w:sz="8" w:space="0" w:color="000000"/>
        </w:tcBorders>
      </w:tcPr>
    </w:tblStylePr>
    <w:tblStylePr w:type="band1Horz">
      <w:rPr>
        <w:rFonts w:cs="Times New Roman"/>
      </w:rPr>
      <w:tblPr/>
      <w:tcPr>
        <w:tcBorders>
          <w:top w:val="single" w:sz="8" w:space="0" w:color="000000"/>
          <w:left w:val="single" w:sz="8" w:space="0" w:color="000000"/>
          <w:bottom w:val="single" w:sz="8" w:space="0" w:color="000000"/>
          <w:right w:val="single" w:sz="8" w:space="0" w:color="000000"/>
        </w:tcBorders>
      </w:tcPr>
    </w:tblStylePr>
  </w:style>
  <w:style w:type="character" w:styleId="Tekstvantijdelijkeaanduiding">
    <w:name w:val="Placeholder Text"/>
    <w:basedOn w:val="Standaardalinea-lettertype"/>
    <w:uiPriority w:val="99"/>
    <w:semiHidden/>
    <w:rsid w:val="00BB499F"/>
    <w:rPr>
      <w:color w:val="808080"/>
    </w:rPr>
  </w:style>
  <w:style w:type="character" w:customStyle="1" w:styleId="Inhopg2Char">
    <w:name w:val="Inhopg 2 Char"/>
    <w:basedOn w:val="Standaardalinea-lettertype"/>
    <w:link w:val="Inhopg2"/>
    <w:uiPriority w:val="39"/>
    <w:locked/>
    <w:rsid w:val="00F62C7A"/>
    <w:rPr>
      <w:rFonts w:ascii="Arial" w:hAnsi="Arial" w:cstheme="minorHAnsi"/>
      <w:smallCaps/>
      <w:sz w:val="20"/>
      <w:szCs w:val="20"/>
      <w:lang w:val="nl-NL"/>
    </w:rPr>
  </w:style>
  <w:style w:type="character" w:customStyle="1" w:styleId="wordentry1">
    <w:name w:val="wordentry1"/>
    <w:basedOn w:val="Standaardalinea-lettertype"/>
    <w:rsid w:val="00F04B5A"/>
  </w:style>
  <w:style w:type="character" w:styleId="Subtielebenadrukking">
    <w:name w:val="Subtle Emphasis"/>
    <w:basedOn w:val="Standaardalinea-lettertype"/>
    <w:uiPriority w:val="19"/>
    <w:qFormat/>
    <w:rsid w:val="007D6BD6"/>
    <w:rPr>
      <w:i/>
      <w:iCs/>
      <w:color w:val="808080" w:themeColor="text1" w:themeTint="7F"/>
    </w:rPr>
  </w:style>
  <w:style w:type="character" w:styleId="Regelnummer">
    <w:name w:val="line number"/>
    <w:basedOn w:val="Standaardalinea-lettertype"/>
    <w:uiPriority w:val="99"/>
    <w:semiHidden/>
    <w:unhideWhenUsed/>
    <w:locked/>
    <w:rsid w:val="00500694"/>
  </w:style>
  <w:style w:type="paragraph" w:customStyle="1" w:styleId="Default">
    <w:name w:val="Default"/>
    <w:rsid w:val="001E174B"/>
    <w:pPr>
      <w:autoSpaceDE w:val="0"/>
      <w:autoSpaceDN w:val="0"/>
      <w:adjustRightInd w:val="0"/>
    </w:pPr>
    <w:rPr>
      <w:rFonts w:ascii="Arial" w:hAnsi="Arial" w:cs="Arial"/>
      <w:color w:val="000000"/>
      <w:sz w:val="24"/>
      <w:szCs w:val="24"/>
      <w:lang w:val="nl-NL"/>
    </w:rPr>
  </w:style>
  <w:style w:type="character" w:customStyle="1" w:styleId="hps">
    <w:name w:val="hps"/>
    <w:basedOn w:val="Standaardalinea-lettertype"/>
    <w:rsid w:val="000F2094"/>
  </w:style>
  <w:style w:type="character" w:customStyle="1" w:styleId="shorttext">
    <w:name w:val="short_text"/>
    <w:basedOn w:val="Standaardalinea-lettertype"/>
    <w:rsid w:val="000F2094"/>
  </w:style>
  <w:style w:type="paragraph" w:customStyle="1" w:styleId="TODO">
    <w:name w:val="TODO"/>
    <w:basedOn w:val="Standaard"/>
    <w:rsid w:val="00441B10"/>
    <w:pPr>
      <w:numPr>
        <w:numId w:val="4"/>
      </w:numPr>
    </w:pPr>
  </w:style>
  <w:style w:type="paragraph" w:customStyle="1" w:styleId="Todo1">
    <w:name w:val="Todo"/>
    <w:basedOn w:val="Standaard"/>
    <w:link w:val="TodoChar"/>
    <w:qFormat/>
    <w:rsid w:val="00F50175"/>
    <w:rPr>
      <w:lang w:val="en-US" w:eastAsia="nl-NL"/>
    </w:rPr>
  </w:style>
  <w:style w:type="character" w:customStyle="1" w:styleId="TodoChar">
    <w:name w:val="Todo Char"/>
    <w:basedOn w:val="Standaardalinea-lettertype"/>
    <w:link w:val="Todo1"/>
    <w:rsid w:val="00F50175"/>
    <w:rPr>
      <w:rFonts w:ascii="Arial" w:hAnsi="Arial" w:cs="Arial"/>
      <w:sz w:val="20"/>
      <w:szCs w:val="20"/>
      <w:lang w:eastAsia="nl-NL"/>
    </w:rPr>
  </w:style>
  <w:style w:type="paragraph" w:customStyle="1" w:styleId="TODO0">
    <w:name w:val="TODO."/>
    <w:basedOn w:val="Lijstalinea"/>
    <w:link w:val="TODOChar0"/>
    <w:qFormat/>
    <w:rsid w:val="00C768EB"/>
    <w:pPr>
      <w:numPr>
        <w:numId w:val="5"/>
      </w:numPr>
    </w:pPr>
    <w:rPr>
      <w:color w:val="C00000"/>
      <w:lang w:val="en-US" w:eastAsia="nl-NL"/>
    </w:rPr>
  </w:style>
  <w:style w:type="character" w:customStyle="1" w:styleId="LijstalineaChar">
    <w:name w:val="Lijstalinea Char"/>
    <w:basedOn w:val="Standaardalinea-lettertype"/>
    <w:link w:val="Lijstalinea"/>
    <w:uiPriority w:val="34"/>
    <w:rsid w:val="00C768EB"/>
    <w:rPr>
      <w:rFonts w:ascii="Arial" w:hAnsi="Arial" w:cs="Arial"/>
      <w:sz w:val="20"/>
      <w:szCs w:val="20"/>
      <w:lang w:val="nl-NL"/>
    </w:rPr>
  </w:style>
  <w:style w:type="character" w:customStyle="1" w:styleId="TODOChar0">
    <w:name w:val="TODO. Char"/>
    <w:basedOn w:val="LijstalineaChar"/>
    <w:link w:val="TODO0"/>
    <w:rsid w:val="00C768EB"/>
    <w:rPr>
      <w:rFonts w:ascii="Arial" w:hAnsi="Arial" w:cs="Arial"/>
      <w:color w:val="C00000"/>
      <w:sz w:val="20"/>
      <w:szCs w:val="20"/>
      <w:lang w:val="nl-NL" w:eastAsia="nl-NL"/>
    </w:rPr>
  </w:style>
  <w:style w:type="paragraph" w:styleId="Lijstmetafbeeldingen">
    <w:name w:val="table of figures"/>
    <w:basedOn w:val="Standaard"/>
    <w:next w:val="Standaard"/>
    <w:uiPriority w:val="99"/>
    <w:unhideWhenUsed/>
    <w:locked/>
    <w:rsid w:val="00C768EB"/>
  </w:style>
  <w:style w:type="paragraph" w:styleId="Geenafstand">
    <w:name w:val="No Spacing"/>
    <w:uiPriority w:val="1"/>
    <w:qFormat/>
    <w:rsid w:val="00753889"/>
    <w:pPr>
      <w:widowControl w:val="0"/>
    </w:pPr>
    <w:rPr>
      <w:rFonts w:ascii="Arial" w:hAnsi="Arial" w:cs="Arial"/>
      <w:sz w:val="20"/>
      <w:szCs w:val="20"/>
      <w:lang w:val="nl-NL"/>
    </w:rPr>
  </w:style>
  <w:style w:type="paragraph" w:customStyle="1" w:styleId="designDecisions">
    <w:name w:val="designDecisions"/>
    <w:basedOn w:val="Geenafstand"/>
    <w:next w:val="Geenafstand"/>
    <w:qFormat/>
    <w:rsid w:val="00D452B1"/>
    <w:pPr>
      <w:numPr>
        <w:numId w:val="8"/>
      </w:numPr>
      <w:pBdr>
        <w:top w:val="single" w:sz="4" w:space="1" w:color="auto"/>
        <w:left w:val="single" w:sz="4" w:space="4" w:color="auto"/>
        <w:bottom w:val="single" w:sz="4" w:space="1" w:color="auto"/>
        <w:right w:val="single" w:sz="4" w:space="4" w:color="auto"/>
      </w:pBdr>
    </w:pPr>
  </w:style>
  <w:style w:type="paragraph" w:customStyle="1" w:styleId="FirstParagraph">
    <w:name w:val="First Paragraph"/>
    <w:basedOn w:val="Plattetekst"/>
    <w:next w:val="Plattetekst"/>
    <w:rsid w:val="00846F42"/>
    <w:pPr>
      <w:keepLines w:val="0"/>
      <w:widowControl/>
      <w:spacing w:before="180" w:after="180" w:line="259" w:lineRule="auto"/>
      <w:ind w:left="0"/>
    </w:pPr>
    <w:rPr>
      <w:rFonts w:asciiTheme="minorHAnsi" w:eastAsiaTheme="minorEastAsia" w:hAnsiTheme="minorHAnsi" w:cstheme="minorBidi"/>
      <w:sz w:val="22"/>
      <w:szCs w:val="22"/>
      <w:lang w:val="en-US"/>
    </w:rPr>
  </w:style>
  <w:style w:type="paragraph" w:customStyle="1" w:styleId="Compact">
    <w:name w:val="Compact"/>
    <w:basedOn w:val="Plattetekst"/>
    <w:rsid w:val="00846F42"/>
    <w:pPr>
      <w:keepLines w:val="0"/>
      <w:widowControl/>
      <w:spacing w:before="36" w:after="36" w:line="259" w:lineRule="auto"/>
      <w:ind w:left="0"/>
    </w:pPr>
    <w:rPr>
      <w:rFonts w:asciiTheme="minorHAnsi" w:eastAsiaTheme="minorEastAsia" w:hAnsiTheme="minorHAnsi" w:cstheme="minorBidi"/>
      <w:sz w:val="22"/>
      <w:szCs w:val="22"/>
      <w:lang w:val="en-US"/>
    </w:rPr>
  </w:style>
  <w:style w:type="table" w:customStyle="1" w:styleId="Table">
    <w:name w:val="Table"/>
    <w:semiHidden/>
    <w:unhideWhenUsed/>
    <w:qFormat/>
    <w:rsid w:val="00846F42"/>
    <w:pPr>
      <w:spacing w:after="160" w:line="259" w:lineRule="auto"/>
    </w:pPr>
    <w:rPr>
      <w:rFonts w:asciiTheme="minorHAnsi" w:eastAsiaTheme="minorEastAsia" w:hAnsiTheme="minorHAnsi" w:cstheme="minorBidi"/>
    </w:rPr>
    <w:tblPr>
      <w:tblInd w:w="0" w:type="dxa"/>
      <w:tblCellMar>
        <w:top w:w="0" w:type="dxa"/>
        <w:left w:w="108" w:type="dxa"/>
        <w:bottom w:w="0" w:type="dxa"/>
        <w:right w:w="108" w:type="dxa"/>
      </w:tblCellMar>
    </w:tblPr>
  </w:style>
  <w:style w:type="paragraph" w:customStyle="1" w:styleId="DefinitionTerm">
    <w:name w:val="Definition Term"/>
    <w:basedOn w:val="Standaard"/>
    <w:next w:val="Definition"/>
    <w:rsid w:val="00F20AB6"/>
    <w:pPr>
      <w:keepNext/>
      <w:keepLines/>
      <w:widowControl/>
      <w:spacing w:line="259" w:lineRule="auto"/>
    </w:pPr>
    <w:rPr>
      <w:rFonts w:asciiTheme="minorHAnsi" w:eastAsiaTheme="minorEastAsia" w:hAnsiTheme="minorHAnsi" w:cstheme="minorBidi"/>
      <w:b/>
      <w:sz w:val="22"/>
      <w:szCs w:val="22"/>
      <w:lang w:val="en-US"/>
    </w:rPr>
  </w:style>
  <w:style w:type="paragraph" w:customStyle="1" w:styleId="Definition">
    <w:name w:val="Definition"/>
    <w:basedOn w:val="Standaard"/>
    <w:rsid w:val="00F20AB6"/>
    <w:pPr>
      <w:widowControl/>
      <w:spacing w:after="160" w:line="259" w:lineRule="auto"/>
    </w:pPr>
    <w:rPr>
      <w:rFonts w:asciiTheme="minorHAnsi" w:eastAsiaTheme="minorEastAsia" w:hAnsiTheme="minorHAnsi" w:cstheme="minorBidi"/>
      <w:sz w:val="22"/>
      <w:szCs w:val="22"/>
      <w:lang w:val="en-US"/>
    </w:rPr>
  </w:style>
  <w:style w:type="table" w:styleId="Rastertabel4-Accent1">
    <w:name w:val="Grid Table 4 Accent 1"/>
    <w:basedOn w:val="Standaardtabel"/>
    <w:uiPriority w:val="49"/>
    <w:rsid w:val="00EF2D74"/>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styleId="Onopgelostemelding">
    <w:name w:val="Unresolved Mention"/>
    <w:basedOn w:val="Standaardalinea-lettertype"/>
    <w:uiPriority w:val="99"/>
    <w:semiHidden/>
    <w:unhideWhenUsed/>
    <w:rsid w:val="00796066"/>
    <w:rPr>
      <w:color w:val="605E5C"/>
      <w:shd w:val="clear" w:color="auto" w:fill="E1DFDD"/>
    </w:rPr>
  </w:style>
  <w:style w:type="paragraph" w:styleId="Bibliografie">
    <w:name w:val="Bibliography"/>
    <w:basedOn w:val="Standaard"/>
    <w:next w:val="Standaard"/>
    <w:uiPriority w:val="37"/>
    <w:unhideWhenUsed/>
    <w:rsid w:val="00400BB6"/>
  </w:style>
  <w:style w:type="paragraph" w:styleId="Kopvaninhoudsopgave">
    <w:name w:val="TOC Heading"/>
    <w:basedOn w:val="Kop1"/>
    <w:next w:val="Standaard"/>
    <w:uiPriority w:val="39"/>
    <w:semiHidden/>
    <w:unhideWhenUsed/>
    <w:qFormat/>
    <w:rsid w:val="00582D67"/>
    <w:pPr>
      <w:keepLines/>
      <w:pageBreakBefore w:val="0"/>
      <w:numPr>
        <w:numId w:val="0"/>
      </w:numPr>
      <w:spacing w:before="240" w:after="0"/>
      <w:outlineLvl w:val="9"/>
    </w:pPr>
    <w:rPr>
      <w:rFonts w:asciiTheme="majorHAnsi" w:eastAsiaTheme="majorEastAsia" w:hAnsiTheme="majorHAnsi" w:cstheme="majorBidi"/>
      <w:b w:val="0"/>
      <w:color w:val="365F91" w:themeColor="accent1" w:themeShade="BF"/>
      <w:sz w:val="32"/>
      <w:szCs w:val="32"/>
    </w:rPr>
  </w:style>
  <w:style w:type="paragraph" w:styleId="HTML-voorafopgemaakt">
    <w:name w:val="HTML Preformatted"/>
    <w:basedOn w:val="Standaard"/>
    <w:link w:val="HTML-voorafopgemaaktChar"/>
    <w:uiPriority w:val="99"/>
    <w:semiHidden/>
    <w:unhideWhenUsed/>
    <w:locked/>
    <w:rsid w:val="002E0B4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hAnsi="Courier New" w:cs="Courier New"/>
      <w:lang w:eastAsia="nl-NL"/>
    </w:rPr>
  </w:style>
  <w:style w:type="character" w:customStyle="1" w:styleId="HTML-voorafopgemaaktChar">
    <w:name w:val="HTML - vooraf opgemaakt Char"/>
    <w:basedOn w:val="Standaardalinea-lettertype"/>
    <w:link w:val="HTML-voorafopgemaakt"/>
    <w:uiPriority w:val="99"/>
    <w:semiHidden/>
    <w:rsid w:val="002E0B4B"/>
    <w:rPr>
      <w:rFonts w:ascii="Courier New" w:hAnsi="Courier New" w:cs="Courier New"/>
      <w:sz w:val="20"/>
      <w:szCs w:val="20"/>
      <w:lang w:val="nl-NL" w:eastAsia="nl-N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5841">
      <w:bodyDiv w:val="1"/>
      <w:marLeft w:val="0"/>
      <w:marRight w:val="0"/>
      <w:marTop w:val="0"/>
      <w:marBottom w:val="0"/>
      <w:divBdr>
        <w:top w:val="none" w:sz="0" w:space="0" w:color="auto"/>
        <w:left w:val="none" w:sz="0" w:space="0" w:color="auto"/>
        <w:bottom w:val="none" w:sz="0" w:space="0" w:color="auto"/>
        <w:right w:val="none" w:sz="0" w:space="0" w:color="auto"/>
      </w:divBdr>
    </w:div>
    <w:div w:id="3287325">
      <w:bodyDiv w:val="1"/>
      <w:marLeft w:val="0"/>
      <w:marRight w:val="0"/>
      <w:marTop w:val="0"/>
      <w:marBottom w:val="0"/>
      <w:divBdr>
        <w:top w:val="none" w:sz="0" w:space="0" w:color="auto"/>
        <w:left w:val="none" w:sz="0" w:space="0" w:color="auto"/>
        <w:bottom w:val="none" w:sz="0" w:space="0" w:color="auto"/>
        <w:right w:val="none" w:sz="0" w:space="0" w:color="auto"/>
      </w:divBdr>
    </w:div>
    <w:div w:id="7492350">
      <w:bodyDiv w:val="1"/>
      <w:marLeft w:val="0"/>
      <w:marRight w:val="0"/>
      <w:marTop w:val="0"/>
      <w:marBottom w:val="0"/>
      <w:divBdr>
        <w:top w:val="none" w:sz="0" w:space="0" w:color="auto"/>
        <w:left w:val="none" w:sz="0" w:space="0" w:color="auto"/>
        <w:bottom w:val="none" w:sz="0" w:space="0" w:color="auto"/>
        <w:right w:val="none" w:sz="0" w:space="0" w:color="auto"/>
      </w:divBdr>
    </w:div>
    <w:div w:id="9454904">
      <w:bodyDiv w:val="1"/>
      <w:marLeft w:val="0"/>
      <w:marRight w:val="0"/>
      <w:marTop w:val="0"/>
      <w:marBottom w:val="0"/>
      <w:divBdr>
        <w:top w:val="none" w:sz="0" w:space="0" w:color="auto"/>
        <w:left w:val="none" w:sz="0" w:space="0" w:color="auto"/>
        <w:bottom w:val="none" w:sz="0" w:space="0" w:color="auto"/>
        <w:right w:val="none" w:sz="0" w:space="0" w:color="auto"/>
      </w:divBdr>
    </w:div>
    <w:div w:id="9911488">
      <w:bodyDiv w:val="1"/>
      <w:marLeft w:val="0"/>
      <w:marRight w:val="0"/>
      <w:marTop w:val="0"/>
      <w:marBottom w:val="0"/>
      <w:divBdr>
        <w:top w:val="none" w:sz="0" w:space="0" w:color="auto"/>
        <w:left w:val="none" w:sz="0" w:space="0" w:color="auto"/>
        <w:bottom w:val="none" w:sz="0" w:space="0" w:color="auto"/>
        <w:right w:val="none" w:sz="0" w:space="0" w:color="auto"/>
      </w:divBdr>
    </w:div>
    <w:div w:id="17319926">
      <w:bodyDiv w:val="1"/>
      <w:marLeft w:val="0"/>
      <w:marRight w:val="0"/>
      <w:marTop w:val="0"/>
      <w:marBottom w:val="0"/>
      <w:divBdr>
        <w:top w:val="none" w:sz="0" w:space="0" w:color="auto"/>
        <w:left w:val="none" w:sz="0" w:space="0" w:color="auto"/>
        <w:bottom w:val="none" w:sz="0" w:space="0" w:color="auto"/>
        <w:right w:val="none" w:sz="0" w:space="0" w:color="auto"/>
      </w:divBdr>
    </w:div>
    <w:div w:id="19087529">
      <w:bodyDiv w:val="1"/>
      <w:marLeft w:val="0"/>
      <w:marRight w:val="0"/>
      <w:marTop w:val="0"/>
      <w:marBottom w:val="0"/>
      <w:divBdr>
        <w:top w:val="none" w:sz="0" w:space="0" w:color="auto"/>
        <w:left w:val="none" w:sz="0" w:space="0" w:color="auto"/>
        <w:bottom w:val="none" w:sz="0" w:space="0" w:color="auto"/>
        <w:right w:val="none" w:sz="0" w:space="0" w:color="auto"/>
      </w:divBdr>
    </w:div>
    <w:div w:id="19287546">
      <w:bodyDiv w:val="1"/>
      <w:marLeft w:val="0"/>
      <w:marRight w:val="0"/>
      <w:marTop w:val="0"/>
      <w:marBottom w:val="0"/>
      <w:divBdr>
        <w:top w:val="none" w:sz="0" w:space="0" w:color="auto"/>
        <w:left w:val="none" w:sz="0" w:space="0" w:color="auto"/>
        <w:bottom w:val="none" w:sz="0" w:space="0" w:color="auto"/>
        <w:right w:val="none" w:sz="0" w:space="0" w:color="auto"/>
      </w:divBdr>
    </w:div>
    <w:div w:id="24992108">
      <w:bodyDiv w:val="1"/>
      <w:marLeft w:val="0"/>
      <w:marRight w:val="0"/>
      <w:marTop w:val="0"/>
      <w:marBottom w:val="0"/>
      <w:divBdr>
        <w:top w:val="none" w:sz="0" w:space="0" w:color="auto"/>
        <w:left w:val="none" w:sz="0" w:space="0" w:color="auto"/>
        <w:bottom w:val="none" w:sz="0" w:space="0" w:color="auto"/>
        <w:right w:val="none" w:sz="0" w:space="0" w:color="auto"/>
      </w:divBdr>
    </w:div>
    <w:div w:id="25257604">
      <w:bodyDiv w:val="1"/>
      <w:marLeft w:val="0"/>
      <w:marRight w:val="0"/>
      <w:marTop w:val="0"/>
      <w:marBottom w:val="0"/>
      <w:divBdr>
        <w:top w:val="none" w:sz="0" w:space="0" w:color="auto"/>
        <w:left w:val="none" w:sz="0" w:space="0" w:color="auto"/>
        <w:bottom w:val="none" w:sz="0" w:space="0" w:color="auto"/>
        <w:right w:val="none" w:sz="0" w:space="0" w:color="auto"/>
      </w:divBdr>
    </w:div>
    <w:div w:id="35661492">
      <w:bodyDiv w:val="1"/>
      <w:marLeft w:val="0"/>
      <w:marRight w:val="0"/>
      <w:marTop w:val="0"/>
      <w:marBottom w:val="0"/>
      <w:divBdr>
        <w:top w:val="none" w:sz="0" w:space="0" w:color="auto"/>
        <w:left w:val="none" w:sz="0" w:space="0" w:color="auto"/>
        <w:bottom w:val="none" w:sz="0" w:space="0" w:color="auto"/>
        <w:right w:val="none" w:sz="0" w:space="0" w:color="auto"/>
      </w:divBdr>
    </w:div>
    <w:div w:id="40592260">
      <w:bodyDiv w:val="1"/>
      <w:marLeft w:val="0"/>
      <w:marRight w:val="0"/>
      <w:marTop w:val="0"/>
      <w:marBottom w:val="0"/>
      <w:divBdr>
        <w:top w:val="none" w:sz="0" w:space="0" w:color="auto"/>
        <w:left w:val="none" w:sz="0" w:space="0" w:color="auto"/>
        <w:bottom w:val="none" w:sz="0" w:space="0" w:color="auto"/>
        <w:right w:val="none" w:sz="0" w:space="0" w:color="auto"/>
      </w:divBdr>
    </w:div>
    <w:div w:id="53048329">
      <w:bodyDiv w:val="1"/>
      <w:marLeft w:val="0"/>
      <w:marRight w:val="0"/>
      <w:marTop w:val="0"/>
      <w:marBottom w:val="0"/>
      <w:divBdr>
        <w:top w:val="none" w:sz="0" w:space="0" w:color="auto"/>
        <w:left w:val="none" w:sz="0" w:space="0" w:color="auto"/>
        <w:bottom w:val="none" w:sz="0" w:space="0" w:color="auto"/>
        <w:right w:val="none" w:sz="0" w:space="0" w:color="auto"/>
      </w:divBdr>
    </w:div>
    <w:div w:id="58015913">
      <w:bodyDiv w:val="1"/>
      <w:marLeft w:val="0"/>
      <w:marRight w:val="0"/>
      <w:marTop w:val="0"/>
      <w:marBottom w:val="0"/>
      <w:divBdr>
        <w:top w:val="none" w:sz="0" w:space="0" w:color="auto"/>
        <w:left w:val="none" w:sz="0" w:space="0" w:color="auto"/>
        <w:bottom w:val="none" w:sz="0" w:space="0" w:color="auto"/>
        <w:right w:val="none" w:sz="0" w:space="0" w:color="auto"/>
      </w:divBdr>
    </w:div>
    <w:div w:id="58485122">
      <w:bodyDiv w:val="1"/>
      <w:marLeft w:val="0"/>
      <w:marRight w:val="0"/>
      <w:marTop w:val="0"/>
      <w:marBottom w:val="0"/>
      <w:divBdr>
        <w:top w:val="none" w:sz="0" w:space="0" w:color="auto"/>
        <w:left w:val="none" w:sz="0" w:space="0" w:color="auto"/>
        <w:bottom w:val="none" w:sz="0" w:space="0" w:color="auto"/>
        <w:right w:val="none" w:sz="0" w:space="0" w:color="auto"/>
      </w:divBdr>
    </w:div>
    <w:div w:id="61872510">
      <w:bodyDiv w:val="1"/>
      <w:marLeft w:val="0"/>
      <w:marRight w:val="0"/>
      <w:marTop w:val="0"/>
      <w:marBottom w:val="0"/>
      <w:divBdr>
        <w:top w:val="none" w:sz="0" w:space="0" w:color="auto"/>
        <w:left w:val="none" w:sz="0" w:space="0" w:color="auto"/>
        <w:bottom w:val="none" w:sz="0" w:space="0" w:color="auto"/>
        <w:right w:val="none" w:sz="0" w:space="0" w:color="auto"/>
      </w:divBdr>
    </w:div>
    <w:div w:id="62414186">
      <w:bodyDiv w:val="1"/>
      <w:marLeft w:val="0"/>
      <w:marRight w:val="0"/>
      <w:marTop w:val="0"/>
      <w:marBottom w:val="0"/>
      <w:divBdr>
        <w:top w:val="none" w:sz="0" w:space="0" w:color="auto"/>
        <w:left w:val="none" w:sz="0" w:space="0" w:color="auto"/>
        <w:bottom w:val="none" w:sz="0" w:space="0" w:color="auto"/>
        <w:right w:val="none" w:sz="0" w:space="0" w:color="auto"/>
      </w:divBdr>
    </w:div>
    <w:div w:id="65036651">
      <w:bodyDiv w:val="1"/>
      <w:marLeft w:val="0"/>
      <w:marRight w:val="0"/>
      <w:marTop w:val="0"/>
      <w:marBottom w:val="0"/>
      <w:divBdr>
        <w:top w:val="none" w:sz="0" w:space="0" w:color="auto"/>
        <w:left w:val="none" w:sz="0" w:space="0" w:color="auto"/>
        <w:bottom w:val="none" w:sz="0" w:space="0" w:color="auto"/>
        <w:right w:val="none" w:sz="0" w:space="0" w:color="auto"/>
      </w:divBdr>
    </w:div>
    <w:div w:id="67306827">
      <w:bodyDiv w:val="1"/>
      <w:marLeft w:val="0"/>
      <w:marRight w:val="0"/>
      <w:marTop w:val="0"/>
      <w:marBottom w:val="0"/>
      <w:divBdr>
        <w:top w:val="none" w:sz="0" w:space="0" w:color="auto"/>
        <w:left w:val="none" w:sz="0" w:space="0" w:color="auto"/>
        <w:bottom w:val="none" w:sz="0" w:space="0" w:color="auto"/>
        <w:right w:val="none" w:sz="0" w:space="0" w:color="auto"/>
      </w:divBdr>
    </w:div>
    <w:div w:id="67845217">
      <w:bodyDiv w:val="1"/>
      <w:marLeft w:val="0"/>
      <w:marRight w:val="0"/>
      <w:marTop w:val="0"/>
      <w:marBottom w:val="0"/>
      <w:divBdr>
        <w:top w:val="none" w:sz="0" w:space="0" w:color="auto"/>
        <w:left w:val="none" w:sz="0" w:space="0" w:color="auto"/>
        <w:bottom w:val="none" w:sz="0" w:space="0" w:color="auto"/>
        <w:right w:val="none" w:sz="0" w:space="0" w:color="auto"/>
      </w:divBdr>
    </w:div>
    <w:div w:id="68843475">
      <w:bodyDiv w:val="1"/>
      <w:marLeft w:val="0"/>
      <w:marRight w:val="0"/>
      <w:marTop w:val="0"/>
      <w:marBottom w:val="0"/>
      <w:divBdr>
        <w:top w:val="none" w:sz="0" w:space="0" w:color="auto"/>
        <w:left w:val="none" w:sz="0" w:space="0" w:color="auto"/>
        <w:bottom w:val="none" w:sz="0" w:space="0" w:color="auto"/>
        <w:right w:val="none" w:sz="0" w:space="0" w:color="auto"/>
      </w:divBdr>
    </w:div>
    <w:div w:id="70543833">
      <w:bodyDiv w:val="1"/>
      <w:marLeft w:val="0"/>
      <w:marRight w:val="0"/>
      <w:marTop w:val="0"/>
      <w:marBottom w:val="0"/>
      <w:divBdr>
        <w:top w:val="none" w:sz="0" w:space="0" w:color="auto"/>
        <w:left w:val="none" w:sz="0" w:space="0" w:color="auto"/>
        <w:bottom w:val="none" w:sz="0" w:space="0" w:color="auto"/>
        <w:right w:val="none" w:sz="0" w:space="0" w:color="auto"/>
      </w:divBdr>
    </w:div>
    <w:div w:id="77019594">
      <w:bodyDiv w:val="1"/>
      <w:marLeft w:val="0"/>
      <w:marRight w:val="0"/>
      <w:marTop w:val="0"/>
      <w:marBottom w:val="0"/>
      <w:divBdr>
        <w:top w:val="none" w:sz="0" w:space="0" w:color="auto"/>
        <w:left w:val="none" w:sz="0" w:space="0" w:color="auto"/>
        <w:bottom w:val="none" w:sz="0" w:space="0" w:color="auto"/>
        <w:right w:val="none" w:sz="0" w:space="0" w:color="auto"/>
      </w:divBdr>
    </w:div>
    <w:div w:id="84032942">
      <w:bodyDiv w:val="1"/>
      <w:marLeft w:val="0"/>
      <w:marRight w:val="0"/>
      <w:marTop w:val="0"/>
      <w:marBottom w:val="0"/>
      <w:divBdr>
        <w:top w:val="none" w:sz="0" w:space="0" w:color="auto"/>
        <w:left w:val="none" w:sz="0" w:space="0" w:color="auto"/>
        <w:bottom w:val="none" w:sz="0" w:space="0" w:color="auto"/>
        <w:right w:val="none" w:sz="0" w:space="0" w:color="auto"/>
      </w:divBdr>
    </w:div>
    <w:div w:id="89393772">
      <w:bodyDiv w:val="1"/>
      <w:marLeft w:val="0"/>
      <w:marRight w:val="0"/>
      <w:marTop w:val="0"/>
      <w:marBottom w:val="0"/>
      <w:divBdr>
        <w:top w:val="none" w:sz="0" w:space="0" w:color="auto"/>
        <w:left w:val="none" w:sz="0" w:space="0" w:color="auto"/>
        <w:bottom w:val="none" w:sz="0" w:space="0" w:color="auto"/>
        <w:right w:val="none" w:sz="0" w:space="0" w:color="auto"/>
      </w:divBdr>
    </w:div>
    <w:div w:id="94133430">
      <w:bodyDiv w:val="1"/>
      <w:marLeft w:val="0"/>
      <w:marRight w:val="0"/>
      <w:marTop w:val="0"/>
      <w:marBottom w:val="0"/>
      <w:divBdr>
        <w:top w:val="none" w:sz="0" w:space="0" w:color="auto"/>
        <w:left w:val="none" w:sz="0" w:space="0" w:color="auto"/>
        <w:bottom w:val="none" w:sz="0" w:space="0" w:color="auto"/>
        <w:right w:val="none" w:sz="0" w:space="0" w:color="auto"/>
      </w:divBdr>
    </w:div>
    <w:div w:id="100302751">
      <w:bodyDiv w:val="1"/>
      <w:marLeft w:val="0"/>
      <w:marRight w:val="0"/>
      <w:marTop w:val="0"/>
      <w:marBottom w:val="0"/>
      <w:divBdr>
        <w:top w:val="none" w:sz="0" w:space="0" w:color="auto"/>
        <w:left w:val="none" w:sz="0" w:space="0" w:color="auto"/>
        <w:bottom w:val="none" w:sz="0" w:space="0" w:color="auto"/>
        <w:right w:val="none" w:sz="0" w:space="0" w:color="auto"/>
      </w:divBdr>
    </w:div>
    <w:div w:id="100609634">
      <w:bodyDiv w:val="1"/>
      <w:marLeft w:val="0"/>
      <w:marRight w:val="0"/>
      <w:marTop w:val="0"/>
      <w:marBottom w:val="0"/>
      <w:divBdr>
        <w:top w:val="none" w:sz="0" w:space="0" w:color="auto"/>
        <w:left w:val="none" w:sz="0" w:space="0" w:color="auto"/>
        <w:bottom w:val="none" w:sz="0" w:space="0" w:color="auto"/>
        <w:right w:val="none" w:sz="0" w:space="0" w:color="auto"/>
      </w:divBdr>
    </w:div>
    <w:div w:id="116144876">
      <w:bodyDiv w:val="1"/>
      <w:marLeft w:val="0"/>
      <w:marRight w:val="0"/>
      <w:marTop w:val="0"/>
      <w:marBottom w:val="0"/>
      <w:divBdr>
        <w:top w:val="none" w:sz="0" w:space="0" w:color="auto"/>
        <w:left w:val="none" w:sz="0" w:space="0" w:color="auto"/>
        <w:bottom w:val="none" w:sz="0" w:space="0" w:color="auto"/>
        <w:right w:val="none" w:sz="0" w:space="0" w:color="auto"/>
      </w:divBdr>
    </w:div>
    <w:div w:id="120656767">
      <w:bodyDiv w:val="1"/>
      <w:marLeft w:val="0"/>
      <w:marRight w:val="0"/>
      <w:marTop w:val="0"/>
      <w:marBottom w:val="0"/>
      <w:divBdr>
        <w:top w:val="none" w:sz="0" w:space="0" w:color="auto"/>
        <w:left w:val="none" w:sz="0" w:space="0" w:color="auto"/>
        <w:bottom w:val="none" w:sz="0" w:space="0" w:color="auto"/>
        <w:right w:val="none" w:sz="0" w:space="0" w:color="auto"/>
      </w:divBdr>
    </w:div>
    <w:div w:id="122623085">
      <w:bodyDiv w:val="1"/>
      <w:marLeft w:val="0"/>
      <w:marRight w:val="0"/>
      <w:marTop w:val="0"/>
      <w:marBottom w:val="0"/>
      <w:divBdr>
        <w:top w:val="none" w:sz="0" w:space="0" w:color="auto"/>
        <w:left w:val="none" w:sz="0" w:space="0" w:color="auto"/>
        <w:bottom w:val="none" w:sz="0" w:space="0" w:color="auto"/>
        <w:right w:val="none" w:sz="0" w:space="0" w:color="auto"/>
      </w:divBdr>
    </w:div>
    <w:div w:id="129523912">
      <w:bodyDiv w:val="1"/>
      <w:marLeft w:val="0"/>
      <w:marRight w:val="0"/>
      <w:marTop w:val="0"/>
      <w:marBottom w:val="0"/>
      <w:divBdr>
        <w:top w:val="none" w:sz="0" w:space="0" w:color="auto"/>
        <w:left w:val="none" w:sz="0" w:space="0" w:color="auto"/>
        <w:bottom w:val="none" w:sz="0" w:space="0" w:color="auto"/>
        <w:right w:val="none" w:sz="0" w:space="0" w:color="auto"/>
      </w:divBdr>
    </w:div>
    <w:div w:id="143817017">
      <w:bodyDiv w:val="1"/>
      <w:marLeft w:val="0"/>
      <w:marRight w:val="0"/>
      <w:marTop w:val="0"/>
      <w:marBottom w:val="0"/>
      <w:divBdr>
        <w:top w:val="none" w:sz="0" w:space="0" w:color="auto"/>
        <w:left w:val="none" w:sz="0" w:space="0" w:color="auto"/>
        <w:bottom w:val="none" w:sz="0" w:space="0" w:color="auto"/>
        <w:right w:val="none" w:sz="0" w:space="0" w:color="auto"/>
      </w:divBdr>
    </w:div>
    <w:div w:id="149489181">
      <w:bodyDiv w:val="1"/>
      <w:marLeft w:val="0"/>
      <w:marRight w:val="0"/>
      <w:marTop w:val="0"/>
      <w:marBottom w:val="0"/>
      <w:divBdr>
        <w:top w:val="none" w:sz="0" w:space="0" w:color="auto"/>
        <w:left w:val="none" w:sz="0" w:space="0" w:color="auto"/>
        <w:bottom w:val="none" w:sz="0" w:space="0" w:color="auto"/>
        <w:right w:val="none" w:sz="0" w:space="0" w:color="auto"/>
      </w:divBdr>
    </w:div>
    <w:div w:id="152062406">
      <w:bodyDiv w:val="1"/>
      <w:marLeft w:val="0"/>
      <w:marRight w:val="0"/>
      <w:marTop w:val="0"/>
      <w:marBottom w:val="0"/>
      <w:divBdr>
        <w:top w:val="none" w:sz="0" w:space="0" w:color="auto"/>
        <w:left w:val="none" w:sz="0" w:space="0" w:color="auto"/>
        <w:bottom w:val="none" w:sz="0" w:space="0" w:color="auto"/>
        <w:right w:val="none" w:sz="0" w:space="0" w:color="auto"/>
      </w:divBdr>
    </w:div>
    <w:div w:id="152917813">
      <w:bodyDiv w:val="1"/>
      <w:marLeft w:val="0"/>
      <w:marRight w:val="0"/>
      <w:marTop w:val="0"/>
      <w:marBottom w:val="0"/>
      <w:divBdr>
        <w:top w:val="none" w:sz="0" w:space="0" w:color="auto"/>
        <w:left w:val="none" w:sz="0" w:space="0" w:color="auto"/>
        <w:bottom w:val="none" w:sz="0" w:space="0" w:color="auto"/>
        <w:right w:val="none" w:sz="0" w:space="0" w:color="auto"/>
      </w:divBdr>
    </w:div>
    <w:div w:id="153880281">
      <w:bodyDiv w:val="1"/>
      <w:marLeft w:val="0"/>
      <w:marRight w:val="0"/>
      <w:marTop w:val="0"/>
      <w:marBottom w:val="0"/>
      <w:divBdr>
        <w:top w:val="none" w:sz="0" w:space="0" w:color="auto"/>
        <w:left w:val="none" w:sz="0" w:space="0" w:color="auto"/>
        <w:bottom w:val="none" w:sz="0" w:space="0" w:color="auto"/>
        <w:right w:val="none" w:sz="0" w:space="0" w:color="auto"/>
      </w:divBdr>
    </w:div>
    <w:div w:id="153882636">
      <w:bodyDiv w:val="1"/>
      <w:marLeft w:val="0"/>
      <w:marRight w:val="0"/>
      <w:marTop w:val="0"/>
      <w:marBottom w:val="0"/>
      <w:divBdr>
        <w:top w:val="none" w:sz="0" w:space="0" w:color="auto"/>
        <w:left w:val="none" w:sz="0" w:space="0" w:color="auto"/>
        <w:bottom w:val="none" w:sz="0" w:space="0" w:color="auto"/>
        <w:right w:val="none" w:sz="0" w:space="0" w:color="auto"/>
      </w:divBdr>
    </w:div>
    <w:div w:id="154154278">
      <w:bodyDiv w:val="1"/>
      <w:marLeft w:val="0"/>
      <w:marRight w:val="0"/>
      <w:marTop w:val="0"/>
      <w:marBottom w:val="0"/>
      <w:divBdr>
        <w:top w:val="none" w:sz="0" w:space="0" w:color="auto"/>
        <w:left w:val="none" w:sz="0" w:space="0" w:color="auto"/>
        <w:bottom w:val="none" w:sz="0" w:space="0" w:color="auto"/>
        <w:right w:val="none" w:sz="0" w:space="0" w:color="auto"/>
      </w:divBdr>
    </w:div>
    <w:div w:id="154885856">
      <w:bodyDiv w:val="1"/>
      <w:marLeft w:val="0"/>
      <w:marRight w:val="0"/>
      <w:marTop w:val="0"/>
      <w:marBottom w:val="0"/>
      <w:divBdr>
        <w:top w:val="none" w:sz="0" w:space="0" w:color="auto"/>
        <w:left w:val="none" w:sz="0" w:space="0" w:color="auto"/>
        <w:bottom w:val="none" w:sz="0" w:space="0" w:color="auto"/>
        <w:right w:val="none" w:sz="0" w:space="0" w:color="auto"/>
      </w:divBdr>
    </w:div>
    <w:div w:id="155341924">
      <w:bodyDiv w:val="1"/>
      <w:marLeft w:val="0"/>
      <w:marRight w:val="0"/>
      <w:marTop w:val="0"/>
      <w:marBottom w:val="0"/>
      <w:divBdr>
        <w:top w:val="none" w:sz="0" w:space="0" w:color="auto"/>
        <w:left w:val="none" w:sz="0" w:space="0" w:color="auto"/>
        <w:bottom w:val="none" w:sz="0" w:space="0" w:color="auto"/>
        <w:right w:val="none" w:sz="0" w:space="0" w:color="auto"/>
      </w:divBdr>
    </w:div>
    <w:div w:id="164521119">
      <w:bodyDiv w:val="1"/>
      <w:marLeft w:val="0"/>
      <w:marRight w:val="0"/>
      <w:marTop w:val="0"/>
      <w:marBottom w:val="0"/>
      <w:divBdr>
        <w:top w:val="none" w:sz="0" w:space="0" w:color="auto"/>
        <w:left w:val="none" w:sz="0" w:space="0" w:color="auto"/>
        <w:bottom w:val="none" w:sz="0" w:space="0" w:color="auto"/>
        <w:right w:val="none" w:sz="0" w:space="0" w:color="auto"/>
      </w:divBdr>
    </w:div>
    <w:div w:id="178280038">
      <w:bodyDiv w:val="1"/>
      <w:marLeft w:val="0"/>
      <w:marRight w:val="0"/>
      <w:marTop w:val="0"/>
      <w:marBottom w:val="0"/>
      <w:divBdr>
        <w:top w:val="none" w:sz="0" w:space="0" w:color="auto"/>
        <w:left w:val="none" w:sz="0" w:space="0" w:color="auto"/>
        <w:bottom w:val="none" w:sz="0" w:space="0" w:color="auto"/>
        <w:right w:val="none" w:sz="0" w:space="0" w:color="auto"/>
      </w:divBdr>
    </w:div>
    <w:div w:id="183137730">
      <w:bodyDiv w:val="1"/>
      <w:marLeft w:val="0"/>
      <w:marRight w:val="0"/>
      <w:marTop w:val="0"/>
      <w:marBottom w:val="0"/>
      <w:divBdr>
        <w:top w:val="none" w:sz="0" w:space="0" w:color="auto"/>
        <w:left w:val="none" w:sz="0" w:space="0" w:color="auto"/>
        <w:bottom w:val="none" w:sz="0" w:space="0" w:color="auto"/>
        <w:right w:val="none" w:sz="0" w:space="0" w:color="auto"/>
      </w:divBdr>
    </w:div>
    <w:div w:id="183983464">
      <w:bodyDiv w:val="1"/>
      <w:marLeft w:val="0"/>
      <w:marRight w:val="0"/>
      <w:marTop w:val="0"/>
      <w:marBottom w:val="0"/>
      <w:divBdr>
        <w:top w:val="none" w:sz="0" w:space="0" w:color="auto"/>
        <w:left w:val="none" w:sz="0" w:space="0" w:color="auto"/>
        <w:bottom w:val="none" w:sz="0" w:space="0" w:color="auto"/>
        <w:right w:val="none" w:sz="0" w:space="0" w:color="auto"/>
      </w:divBdr>
    </w:div>
    <w:div w:id="185221766">
      <w:bodyDiv w:val="1"/>
      <w:marLeft w:val="0"/>
      <w:marRight w:val="0"/>
      <w:marTop w:val="0"/>
      <w:marBottom w:val="0"/>
      <w:divBdr>
        <w:top w:val="none" w:sz="0" w:space="0" w:color="auto"/>
        <w:left w:val="none" w:sz="0" w:space="0" w:color="auto"/>
        <w:bottom w:val="none" w:sz="0" w:space="0" w:color="auto"/>
        <w:right w:val="none" w:sz="0" w:space="0" w:color="auto"/>
      </w:divBdr>
    </w:div>
    <w:div w:id="185367505">
      <w:bodyDiv w:val="1"/>
      <w:marLeft w:val="0"/>
      <w:marRight w:val="0"/>
      <w:marTop w:val="0"/>
      <w:marBottom w:val="0"/>
      <w:divBdr>
        <w:top w:val="none" w:sz="0" w:space="0" w:color="auto"/>
        <w:left w:val="none" w:sz="0" w:space="0" w:color="auto"/>
        <w:bottom w:val="none" w:sz="0" w:space="0" w:color="auto"/>
        <w:right w:val="none" w:sz="0" w:space="0" w:color="auto"/>
      </w:divBdr>
    </w:div>
    <w:div w:id="186528340">
      <w:bodyDiv w:val="1"/>
      <w:marLeft w:val="0"/>
      <w:marRight w:val="0"/>
      <w:marTop w:val="0"/>
      <w:marBottom w:val="0"/>
      <w:divBdr>
        <w:top w:val="none" w:sz="0" w:space="0" w:color="auto"/>
        <w:left w:val="none" w:sz="0" w:space="0" w:color="auto"/>
        <w:bottom w:val="none" w:sz="0" w:space="0" w:color="auto"/>
        <w:right w:val="none" w:sz="0" w:space="0" w:color="auto"/>
      </w:divBdr>
    </w:div>
    <w:div w:id="187109451">
      <w:bodyDiv w:val="1"/>
      <w:marLeft w:val="0"/>
      <w:marRight w:val="0"/>
      <w:marTop w:val="0"/>
      <w:marBottom w:val="0"/>
      <w:divBdr>
        <w:top w:val="none" w:sz="0" w:space="0" w:color="auto"/>
        <w:left w:val="none" w:sz="0" w:space="0" w:color="auto"/>
        <w:bottom w:val="none" w:sz="0" w:space="0" w:color="auto"/>
        <w:right w:val="none" w:sz="0" w:space="0" w:color="auto"/>
      </w:divBdr>
    </w:div>
    <w:div w:id="190146969">
      <w:bodyDiv w:val="1"/>
      <w:marLeft w:val="0"/>
      <w:marRight w:val="0"/>
      <w:marTop w:val="0"/>
      <w:marBottom w:val="0"/>
      <w:divBdr>
        <w:top w:val="none" w:sz="0" w:space="0" w:color="auto"/>
        <w:left w:val="none" w:sz="0" w:space="0" w:color="auto"/>
        <w:bottom w:val="none" w:sz="0" w:space="0" w:color="auto"/>
        <w:right w:val="none" w:sz="0" w:space="0" w:color="auto"/>
      </w:divBdr>
    </w:div>
    <w:div w:id="190648076">
      <w:bodyDiv w:val="1"/>
      <w:marLeft w:val="0"/>
      <w:marRight w:val="0"/>
      <w:marTop w:val="0"/>
      <w:marBottom w:val="0"/>
      <w:divBdr>
        <w:top w:val="none" w:sz="0" w:space="0" w:color="auto"/>
        <w:left w:val="none" w:sz="0" w:space="0" w:color="auto"/>
        <w:bottom w:val="none" w:sz="0" w:space="0" w:color="auto"/>
        <w:right w:val="none" w:sz="0" w:space="0" w:color="auto"/>
      </w:divBdr>
    </w:div>
    <w:div w:id="190922635">
      <w:bodyDiv w:val="1"/>
      <w:marLeft w:val="0"/>
      <w:marRight w:val="0"/>
      <w:marTop w:val="0"/>
      <w:marBottom w:val="0"/>
      <w:divBdr>
        <w:top w:val="none" w:sz="0" w:space="0" w:color="auto"/>
        <w:left w:val="none" w:sz="0" w:space="0" w:color="auto"/>
        <w:bottom w:val="none" w:sz="0" w:space="0" w:color="auto"/>
        <w:right w:val="none" w:sz="0" w:space="0" w:color="auto"/>
      </w:divBdr>
    </w:div>
    <w:div w:id="191236281">
      <w:bodyDiv w:val="1"/>
      <w:marLeft w:val="0"/>
      <w:marRight w:val="0"/>
      <w:marTop w:val="0"/>
      <w:marBottom w:val="0"/>
      <w:divBdr>
        <w:top w:val="none" w:sz="0" w:space="0" w:color="auto"/>
        <w:left w:val="none" w:sz="0" w:space="0" w:color="auto"/>
        <w:bottom w:val="none" w:sz="0" w:space="0" w:color="auto"/>
        <w:right w:val="none" w:sz="0" w:space="0" w:color="auto"/>
      </w:divBdr>
    </w:div>
    <w:div w:id="192425708">
      <w:bodyDiv w:val="1"/>
      <w:marLeft w:val="0"/>
      <w:marRight w:val="0"/>
      <w:marTop w:val="0"/>
      <w:marBottom w:val="0"/>
      <w:divBdr>
        <w:top w:val="none" w:sz="0" w:space="0" w:color="auto"/>
        <w:left w:val="none" w:sz="0" w:space="0" w:color="auto"/>
        <w:bottom w:val="none" w:sz="0" w:space="0" w:color="auto"/>
        <w:right w:val="none" w:sz="0" w:space="0" w:color="auto"/>
      </w:divBdr>
    </w:div>
    <w:div w:id="198975638">
      <w:bodyDiv w:val="1"/>
      <w:marLeft w:val="0"/>
      <w:marRight w:val="0"/>
      <w:marTop w:val="0"/>
      <w:marBottom w:val="0"/>
      <w:divBdr>
        <w:top w:val="none" w:sz="0" w:space="0" w:color="auto"/>
        <w:left w:val="none" w:sz="0" w:space="0" w:color="auto"/>
        <w:bottom w:val="none" w:sz="0" w:space="0" w:color="auto"/>
        <w:right w:val="none" w:sz="0" w:space="0" w:color="auto"/>
      </w:divBdr>
    </w:div>
    <w:div w:id="210845599">
      <w:bodyDiv w:val="1"/>
      <w:marLeft w:val="0"/>
      <w:marRight w:val="0"/>
      <w:marTop w:val="0"/>
      <w:marBottom w:val="0"/>
      <w:divBdr>
        <w:top w:val="none" w:sz="0" w:space="0" w:color="auto"/>
        <w:left w:val="none" w:sz="0" w:space="0" w:color="auto"/>
        <w:bottom w:val="none" w:sz="0" w:space="0" w:color="auto"/>
        <w:right w:val="none" w:sz="0" w:space="0" w:color="auto"/>
      </w:divBdr>
    </w:div>
    <w:div w:id="217399291">
      <w:bodyDiv w:val="1"/>
      <w:marLeft w:val="0"/>
      <w:marRight w:val="0"/>
      <w:marTop w:val="0"/>
      <w:marBottom w:val="0"/>
      <w:divBdr>
        <w:top w:val="none" w:sz="0" w:space="0" w:color="auto"/>
        <w:left w:val="none" w:sz="0" w:space="0" w:color="auto"/>
        <w:bottom w:val="none" w:sz="0" w:space="0" w:color="auto"/>
        <w:right w:val="none" w:sz="0" w:space="0" w:color="auto"/>
      </w:divBdr>
    </w:div>
    <w:div w:id="227767868">
      <w:bodyDiv w:val="1"/>
      <w:marLeft w:val="0"/>
      <w:marRight w:val="0"/>
      <w:marTop w:val="0"/>
      <w:marBottom w:val="0"/>
      <w:divBdr>
        <w:top w:val="none" w:sz="0" w:space="0" w:color="auto"/>
        <w:left w:val="none" w:sz="0" w:space="0" w:color="auto"/>
        <w:bottom w:val="none" w:sz="0" w:space="0" w:color="auto"/>
        <w:right w:val="none" w:sz="0" w:space="0" w:color="auto"/>
      </w:divBdr>
    </w:div>
    <w:div w:id="232660544">
      <w:bodyDiv w:val="1"/>
      <w:marLeft w:val="0"/>
      <w:marRight w:val="0"/>
      <w:marTop w:val="0"/>
      <w:marBottom w:val="0"/>
      <w:divBdr>
        <w:top w:val="none" w:sz="0" w:space="0" w:color="auto"/>
        <w:left w:val="none" w:sz="0" w:space="0" w:color="auto"/>
        <w:bottom w:val="none" w:sz="0" w:space="0" w:color="auto"/>
        <w:right w:val="none" w:sz="0" w:space="0" w:color="auto"/>
      </w:divBdr>
    </w:div>
    <w:div w:id="234366642">
      <w:bodyDiv w:val="1"/>
      <w:marLeft w:val="0"/>
      <w:marRight w:val="0"/>
      <w:marTop w:val="0"/>
      <w:marBottom w:val="0"/>
      <w:divBdr>
        <w:top w:val="none" w:sz="0" w:space="0" w:color="auto"/>
        <w:left w:val="none" w:sz="0" w:space="0" w:color="auto"/>
        <w:bottom w:val="none" w:sz="0" w:space="0" w:color="auto"/>
        <w:right w:val="none" w:sz="0" w:space="0" w:color="auto"/>
      </w:divBdr>
    </w:div>
    <w:div w:id="237788838">
      <w:bodyDiv w:val="1"/>
      <w:marLeft w:val="0"/>
      <w:marRight w:val="0"/>
      <w:marTop w:val="0"/>
      <w:marBottom w:val="0"/>
      <w:divBdr>
        <w:top w:val="none" w:sz="0" w:space="0" w:color="auto"/>
        <w:left w:val="none" w:sz="0" w:space="0" w:color="auto"/>
        <w:bottom w:val="none" w:sz="0" w:space="0" w:color="auto"/>
        <w:right w:val="none" w:sz="0" w:space="0" w:color="auto"/>
      </w:divBdr>
    </w:div>
    <w:div w:id="239756185">
      <w:bodyDiv w:val="1"/>
      <w:marLeft w:val="0"/>
      <w:marRight w:val="0"/>
      <w:marTop w:val="0"/>
      <w:marBottom w:val="0"/>
      <w:divBdr>
        <w:top w:val="none" w:sz="0" w:space="0" w:color="auto"/>
        <w:left w:val="none" w:sz="0" w:space="0" w:color="auto"/>
        <w:bottom w:val="none" w:sz="0" w:space="0" w:color="auto"/>
        <w:right w:val="none" w:sz="0" w:space="0" w:color="auto"/>
      </w:divBdr>
    </w:div>
    <w:div w:id="240140328">
      <w:bodyDiv w:val="1"/>
      <w:marLeft w:val="0"/>
      <w:marRight w:val="0"/>
      <w:marTop w:val="0"/>
      <w:marBottom w:val="0"/>
      <w:divBdr>
        <w:top w:val="none" w:sz="0" w:space="0" w:color="auto"/>
        <w:left w:val="none" w:sz="0" w:space="0" w:color="auto"/>
        <w:bottom w:val="none" w:sz="0" w:space="0" w:color="auto"/>
        <w:right w:val="none" w:sz="0" w:space="0" w:color="auto"/>
      </w:divBdr>
    </w:div>
    <w:div w:id="243347190">
      <w:bodyDiv w:val="1"/>
      <w:marLeft w:val="0"/>
      <w:marRight w:val="0"/>
      <w:marTop w:val="0"/>
      <w:marBottom w:val="0"/>
      <w:divBdr>
        <w:top w:val="none" w:sz="0" w:space="0" w:color="auto"/>
        <w:left w:val="none" w:sz="0" w:space="0" w:color="auto"/>
        <w:bottom w:val="none" w:sz="0" w:space="0" w:color="auto"/>
        <w:right w:val="none" w:sz="0" w:space="0" w:color="auto"/>
      </w:divBdr>
    </w:div>
    <w:div w:id="247931662">
      <w:bodyDiv w:val="1"/>
      <w:marLeft w:val="0"/>
      <w:marRight w:val="0"/>
      <w:marTop w:val="0"/>
      <w:marBottom w:val="0"/>
      <w:divBdr>
        <w:top w:val="none" w:sz="0" w:space="0" w:color="auto"/>
        <w:left w:val="none" w:sz="0" w:space="0" w:color="auto"/>
        <w:bottom w:val="none" w:sz="0" w:space="0" w:color="auto"/>
        <w:right w:val="none" w:sz="0" w:space="0" w:color="auto"/>
      </w:divBdr>
    </w:div>
    <w:div w:id="250822247">
      <w:bodyDiv w:val="1"/>
      <w:marLeft w:val="0"/>
      <w:marRight w:val="0"/>
      <w:marTop w:val="0"/>
      <w:marBottom w:val="0"/>
      <w:divBdr>
        <w:top w:val="none" w:sz="0" w:space="0" w:color="auto"/>
        <w:left w:val="none" w:sz="0" w:space="0" w:color="auto"/>
        <w:bottom w:val="none" w:sz="0" w:space="0" w:color="auto"/>
        <w:right w:val="none" w:sz="0" w:space="0" w:color="auto"/>
      </w:divBdr>
    </w:div>
    <w:div w:id="251670001">
      <w:bodyDiv w:val="1"/>
      <w:marLeft w:val="0"/>
      <w:marRight w:val="0"/>
      <w:marTop w:val="0"/>
      <w:marBottom w:val="0"/>
      <w:divBdr>
        <w:top w:val="none" w:sz="0" w:space="0" w:color="auto"/>
        <w:left w:val="none" w:sz="0" w:space="0" w:color="auto"/>
        <w:bottom w:val="none" w:sz="0" w:space="0" w:color="auto"/>
        <w:right w:val="none" w:sz="0" w:space="0" w:color="auto"/>
      </w:divBdr>
    </w:div>
    <w:div w:id="255751257">
      <w:bodyDiv w:val="1"/>
      <w:marLeft w:val="0"/>
      <w:marRight w:val="0"/>
      <w:marTop w:val="0"/>
      <w:marBottom w:val="0"/>
      <w:divBdr>
        <w:top w:val="none" w:sz="0" w:space="0" w:color="auto"/>
        <w:left w:val="none" w:sz="0" w:space="0" w:color="auto"/>
        <w:bottom w:val="none" w:sz="0" w:space="0" w:color="auto"/>
        <w:right w:val="none" w:sz="0" w:space="0" w:color="auto"/>
      </w:divBdr>
    </w:div>
    <w:div w:id="258368653">
      <w:bodyDiv w:val="1"/>
      <w:marLeft w:val="0"/>
      <w:marRight w:val="0"/>
      <w:marTop w:val="0"/>
      <w:marBottom w:val="0"/>
      <w:divBdr>
        <w:top w:val="none" w:sz="0" w:space="0" w:color="auto"/>
        <w:left w:val="none" w:sz="0" w:space="0" w:color="auto"/>
        <w:bottom w:val="none" w:sz="0" w:space="0" w:color="auto"/>
        <w:right w:val="none" w:sz="0" w:space="0" w:color="auto"/>
      </w:divBdr>
    </w:div>
    <w:div w:id="258410631">
      <w:bodyDiv w:val="1"/>
      <w:marLeft w:val="0"/>
      <w:marRight w:val="0"/>
      <w:marTop w:val="0"/>
      <w:marBottom w:val="0"/>
      <w:divBdr>
        <w:top w:val="none" w:sz="0" w:space="0" w:color="auto"/>
        <w:left w:val="none" w:sz="0" w:space="0" w:color="auto"/>
        <w:bottom w:val="none" w:sz="0" w:space="0" w:color="auto"/>
        <w:right w:val="none" w:sz="0" w:space="0" w:color="auto"/>
      </w:divBdr>
    </w:div>
    <w:div w:id="265235376">
      <w:bodyDiv w:val="1"/>
      <w:marLeft w:val="0"/>
      <w:marRight w:val="0"/>
      <w:marTop w:val="0"/>
      <w:marBottom w:val="0"/>
      <w:divBdr>
        <w:top w:val="none" w:sz="0" w:space="0" w:color="auto"/>
        <w:left w:val="none" w:sz="0" w:space="0" w:color="auto"/>
        <w:bottom w:val="none" w:sz="0" w:space="0" w:color="auto"/>
        <w:right w:val="none" w:sz="0" w:space="0" w:color="auto"/>
      </w:divBdr>
    </w:div>
    <w:div w:id="266432509">
      <w:bodyDiv w:val="1"/>
      <w:marLeft w:val="0"/>
      <w:marRight w:val="0"/>
      <w:marTop w:val="0"/>
      <w:marBottom w:val="0"/>
      <w:divBdr>
        <w:top w:val="none" w:sz="0" w:space="0" w:color="auto"/>
        <w:left w:val="none" w:sz="0" w:space="0" w:color="auto"/>
        <w:bottom w:val="none" w:sz="0" w:space="0" w:color="auto"/>
        <w:right w:val="none" w:sz="0" w:space="0" w:color="auto"/>
      </w:divBdr>
    </w:div>
    <w:div w:id="270403199">
      <w:bodyDiv w:val="1"/>
      <w:marLeft w:val="0"/>
      <w:marRight w:val="0"/>
      <w:marTop w:val="0"/>
      <w:marBottom w:val="0"/>
      <w:divBdr>
        <w:top w:val="none" w:sz="0" w:space="0" w:color="auto"/>
        <w:left w:val="none" w:sz="0" w:space="0" w:color="auto"/>
        <w:bottom w:val="none" w:sz="0" w:space="0" w:color="auto"/>
        <w:right w:val="none" w:sz="0" w:space="0" w:color="auto"/>
      </w:divBdr>
    </w:div>
    <w:div w:id="270630590">
      <w:bodyDiv w:val="1"/>
      <w:marLeft w:val="0"/>
      <w:marRight w:val="0"/>
      <w:marTop w:val="0"/>
      <w:marBottom w:val="0"/>
      <w:divBdr>
        <w:top w:val="none" w:sz="0" w:space="0" w:color="auto"/>
        <w:left w:val="none" w:sz="0" w:space="0" w:color="auto"/>
        <w:bottom w:val="none" w:sz="0" w:space="0" w:color="auto"/>
        <w:right w:val="none" w:sz="0" w:space="0" w:color="auto"/>
      </w:divBdr>
    </w:div>
    <w:div w:id="277179072">
      <w:bodyDiv w:val="1"/>
      <w:marLeft w:val="0"/>
      <w:marRight w:val="0"/>
      <w:marTop w:val="0"/>
      <w:marBottom w:val="0"/>
      <w:divBdr>
        <w:top w:val="none" w:sz="0" w:space="0" w:color="auto"/>
        <w:left w:val="none" w:sz="0" w:space="0" w:color="auto"/>
        <w:bottom w:val="none" w:sz="0" w:space="0" w:color="auto"/>
        <w:right w:val="none" w:sz="0" w:space="0" w:color="auto"/>
      </w:divBdr>
    </w:div>
    <w:div w:id="283662954">
      <w:bodyDiv w:val="1"/>
      <w:marLeft w:val="0"/>
      <w:marRight w:val="0"/>
      <w:marTop w:val="0"/>
      <w:marBottom w:val="0"/>
      <w:divBdr>
        <w:top w:val="none" w:sz="0" w:space="0" w:color="auto"/>
        <w:left w:val="none" w:sz="0" w:space="0" w:color="auto"/>
        <w:bottom w:val="none" w:sz="0" w:space="0" w:color="auto"/>
        <w:right w:val="none" w:sz="0" w:space="0" w:color="auto"/>
      </w:divBdr>
    </w:div>
    <w:div w:id="284318036">
      <w:bodyDiv w:val="1"/>
      <w:marLeft w:val="0"/>
      <w:marRight w:val="0"/>
      <w:marTop w:val="0"/>
      <w:marBottom w:val="0"/>
      <w:divBdr>
        <w:top w:val="none" w:sz="0" w:space="0" w:color="auto"/>
        <w:left w:val="none" w:sz="0" w:space="0" w:color="auto"/>
        <w:bottom w:val="none" w:sz="0" w:space="0" w:color="auto"/>
        <w:right w:val="none" w:sz="0" w:space="0" w:color="auto"/>
      </w:divBdr>
    </w:div>
    <w:div w:id="287669750">
      <w:bodyDiv w:val="1"/>
      <w:marLeft w:val="0"/>
      <w:marRight w:val="0"/>
      <w:marTop w:val="0"/>
      <w:marBottom w:val="0"/>
      <w:divBdr>
        <w:top w:val="none" w:sz="0" w:space="0" w:color="auto"/>
        <w:left w:val="none" w:sz="0" w:space="0" w:color="auto"/>
        <w:bottom w:val="none" w:sz="0" w:space="0" w:color="auto"/>
        <w:right w:val="none" w:sz="0" w:space="0" w:color="auto"/>
      </w:divBdr>
    </w:div>
    <w:div w:id="289748018">
      <w:bodyDiv w:val="1"/>
      <w:marLeft w:val="0"/>
      <w:marRight w:val="0"/>
      <w:marTop w:val="0"/>
      <w:marBottom w:val="0"/>
      <w:divBdr>
        <w:top w:val="none" w:sz="0" w:space="0" w:color="auto"/>
        <w:left w:val="none" w:sz="0" w:space="0" w:color="auto"/>
        <w:bottom w:val="none" w:sz="0" w:space="0" w:color="auto"/>
        <w:right w:val="none" w:sz="0" w:space="0" w:color="auto"/>
      </w:divBdr>
    </w:div>
    <w:div w:id="294482282">
      <w:bodyDiv w:val="1"/>
      <w:marLeft w:val="0"/>
      <w:marRight w:val="0"/>
      <w:marTop w:val="0"/>
      <w:marBottom w:val="0"/>
      <w:divBdr>
        <w:top w:val="none" w:sz="0" w:space="0" w:color="auto"/>
        <w:left w:val="none" w:sz="0" w:space="0" w:color="auto"/>
        <w:bottom w:val="none" w:sz="0" w:space="0" w:color="auto"/>
        <w:right w:val="none" w:sz="0" w:space="0" w:color="auto"/>
      </w:divBdr>
    </w:div>
    <w:div w:id="297800877">
      <w:bodyDiv w:val="1"/>
      <w:marLeft w:val="0"/>
      <w:marRight w:val="0"/>
      <w:marTop w:val="0"/>
      <w:marBottom w:val="0"/>
      <w:divBdr>
        <w:top w:val="none" w:sz="0" w:space="0" w:color="auto"/>
        <w:left w:val="none" w:sz="0" w:space="0" w:color="auto"/>
        <w:bottom w:val="none" w:sz="0" w:space="0" w:color="auto"/>
        <w:right w:val="none" w:sz="0" w:space="0" w:color="auto"/>
      </w:divBdr>
    </w:div>
    <w:div w:id="299268910">
      <w:bodyDiv w:val="1"/>
      <w:marLeft w:val="0"/>
      <w:marRight w:val="0"/>
      <w:marTop w:val="0"/>
      <w:marBottom w:val="0"/>
      <w:divBdr>
        <w:top w:val="none" w:sz="0" w:space="0" w:color="auto"/>
        <w:left w:val="none" w:sz="0" w:space="0" w:color="auto"/>
        <w:bottom w:val="none" w:sz="0" w:space="0" w:color="auto"/>
        <w:right w:val="none" w:sz="0" w:space="0" w:color="auto"/>
      </w:divBdr>
    </w:div>
    <w:div w:id="300159172">
      <w:bodyDiv w:val="1"/>
      <w:marLeft w:val="0"/>
      <w:marRight w:val="0"/>
      <w:marTop w:val="0"/>
      <w:marBottom w:val="0"/>
      <w:divBdr>
        <w:top w:val="none" w:sz="0" w:space="0" w:color="auto"/>
        <w:left w:val="none" w:sz="0" w:space="0" w:color="auto"/>
        <w:bottom w:val="none" w:sz="0" w:space="0" w:color="auto"/>
        <w:right w:val="none" w:sz="0" w:space="0" w:color="auto"/>
      </w:divBdr>
    </w:div>
    <w:div w:id="300578077">
      <w:bodyDiv w:val="1"/>
      <w:marLeft w:val="0"/>
      <w:marRight w:val="0"/>
      <w:marTop w:val="0"/>
      <w:marBottom w:val="0"/>
      <w:divBdr>
        <w:top w:val="none" w:sz="0" w:space="0" w:color="auto"/>
        <w:left w:val="none" w:sz="0" w:space="0" w:color="auto"/>
        <w:bottom w:val="none" w:sz="0" w:space="0" w:color="auto"/>
        <w:right w:val="none" w:sz="0" w:space="0" w:color="auto"/>
      </w:divBdr>
    </w:div>
    <w:div w:id="308871778">
      <w:bodyDiv w:val="1"/>
      <w:marLeft w:val="0"/>
      <w:marRight w:val="0"/>
      <w:marTop w:val="0"/>
      <w:marBottom w:val="0"/>
      <w:divBdr>
        <w:top w:val="none" w:sz="0" w:space="0" w:color="auto"/>
        <w:left w:val="none" w:sz="0" w:space="0" w:color="auto"/>
        <w:bottom w:val="none" w:sz="0" w:space="0" w:color="auto"/>
        <w:right w:val="none" w:sz="0" w:space="0" w:color="auto"/>
      </w:divBdr>
    </w:div>
    <w:div w:id="310522938">
      <w:bodyDiv w:val="1"/>
      <w:marLeft w:val="0"/>
      <w:marRight w:val="0"/>
      <w:marTop w:val="0"/>
      <w:marBottom w:val="0"/>
      <w:divBdr>
        <w:top w:val="none" w:sz="0" w:space="0" w:color="auto"/>
        <w:left w:val="none" w:sz="0" w:space="0" w:color="auto"/>
        <w:bottom w:val="none" w:sz="0" w:space="0" w:color="auto"/>
        <w:right w:val="none" w:sz="0" w:space="0" w:color="auto"/>
      </w:divBdr>
    </w:div>
    <w:div w:id="311174842">
      <w:bodyDiv w:val="1"/>
      <w:marLeft w:val="0"/>
      <w:marRight w:val="0"/>
      <w:marTop w:val="0"/>
      <w:marBottom w:val="0"/>
      <w:divBdr>
        <w:top w:val="none" w:sz="0" w:space="0" w:color="auto"/>
        <w:left w:val="none" w:sz="0" w:space="0" w:color="auto"/>
        <w:bottom w:val="none" w:sz="0" w:space="0" w:color="auto"/>
        <w:right w:val="none" w:sz="0" w:space="0" w:color="auto"/>
      </w:divBdr>
    </w:div>
    <w:div w:id="312759748">
      <w:bodyDiv w:val="1"/>
      <w:marLeft w:val="0"/>
      <w:marRight w:val="0"/>
      <w:marTop w:val="0"/>
      <w:marBottom w:val="0"/>
      <w:divBdr>
        <w:top w:val="none" w:sz="0" w:space="0" w:color="auto"/>
        <w:left w:val="none" w:sz="0" w:space="0" w:color="auto"/>
        <w:bottom w:val="none" w:sz="0" w:space="0" w:color="auto"/>
        <w:right w:val="none" w:sz="0" w:space="0" w:color="auto"/>
      </w:divBdr>
    </w:div>
    <w:div w:id="315036082">
      <w:bodyDiv w:val="1"/>
      <w:marLeft w:val="0"/>
      <w:marRight w:val="0"/>
      <w:marTop w:val="0"/>
      <w:marBottom w:val="0"/>
      <w:divBdr>
        <w:top w:val="none" w:sz="0" w:space="0" w:color="auto"/>
        <w:left w:val="none" w:sz="0" w:space="0" w:color="auto"/>
        <w:bottom w:val="none" w:sz="0" w:space="0" w:color="auto"/>
        <w:right w:val="none" w:sz="0" w:space="0" w:color="auto"/>
      </w:divBdr>
    </w:div>
    <w:div w:id="315450457">
      <w:bodyDiv w:val="1"/>
      <w:marLeft w:val="0"/>
      <w:marRight w:val="0"/>
      <w:marTop w:val="0"/>
      <w:marBottom w:val="0"/>
      <w:divBdr>
        <w:top w:val="none" w:sz="0" w:space="0" w:color="auto"/>
        <w:left w:val="none" w:sz="0" w:space="0" w:color="auto"/>
        <w:bottom w:val="none" w:sz="0" w:space="0" w:color="auto"/>
        <w:right w:val="none" w:sz="0" w:space="0" w:color="auto"/>
      </w:divBdr>
    </w:div>
    <w:div w:id="316038003">
      <w:bodyDiv w:val="1"/>
      <w:marLeft w:val="0"/>
      <w:marRight w:val="0"/>
      <w:marTop w:val="0"/>
      <w:marBottom w:val="0"/>
      <w:divBdr>
        <w:top w:val="none" w:sz="0" w:space="0" w:color="auto"/>
        <w:left w:val="none" w:sz="0" w:space="0" w:color="auto"/>
        <w:bottom w:val="none" w:sz="0" w:space="0" w:color="auto"/>
        <w:right w:val="none" w:sz="0" w:space="0" w:color="auto"/>
      </w:divBdr>
    </w:div>
    <w:div w:id="320667846">
      <w:bodyDiv w:val="1"/>
      <w:marLeft w:val="0"/>
      <w:marRight w:val="0"/>
      <w:marTop w:val="0"/>
      <w:marBottom w:val="0"/>
      <w:divBdr>
        <w:top w:val="none" w:sz="0" w:space="0" w:color="auto"/>
        <w:left w:val="none" w:sz="0" w:space="0" w:color="auto"/>
        <w:bottom w:val="none" w:sz="0" w:space="0" w:color="auto"/>
        <w:right w:val="none" w:sz="0" w:space="0" w:color="auto"/>
      </w:divBdr>
    </w:div>
    <w:div w:id="321126810">
      <w:bodyDiv w:val="1"/>
      <w:marLeft w:val="0"/>
      <w:marRight w:val="0"/>
      <w:marTop w:val="0"/>
      <w:marBottom w:val="0"/>
      <w:divBdr>
        <w:top w:val="none" w:sz="0" w:space="0" w:color="auto"/>
        <w:left w:val="none" w:sz="0" w:space="0" w:color="auto"/>
        <w:bottom w:val="none" w:sz="0" w:space="0" w:color="auto"/>
        <w:right w:val="none" w:sz="0" w:space="0" w:color="auto"/>
      </w:divBdr>
    </w:div>
    <w:div w:id="321590877">
      <w:bodyDiv w:val="1"/>
      <w:marLeft w:val="0"/>
      <w:marRight w:val="0"/>
      <w:marTop w:val="0"/>
      <w:marBottom w:val="0"/>
      <w:divBdr>
        <w:top w:val="none" w:sz="0" w:space="0" w:color="auto"/>
        <w:left w:val="none" w:sz="0" w:space="0" w:color="auto"/>
        <w:bottom w:val="none" w:sz="0" w:space="0" w:color="auto"/>
        <w:right w:val="none" w:sz="0" w:space="0" w:color="auto"/>
      </w:divBdr>
    </w:div>
    <w:div w:id="326175219">
      <w:bodyDiv w:val="1"/>
      <w:marLeft w:val="0"/>
      <w:marRight w:val="0"/>
      <w:marTop w:val="0"/>
      <w:marBottom w:val="0"/>
      <w:divBdr>
        <w:top w:val="none" w:sz="0" w:space="0" w:color="auto"/>
        <w:left w:val="none" w:sz="0" w:space="0" w:color="auto"/>
        <w:bottom w:val="none" w:sz="0" w:space="0" w:color="auto"/>
        <w:right w:val="none" w:sz="0" w:space="0" w:color="auto"/>
      </w:divBdr>
    </w:div>
    <w:div w:id="326831627">
      <w:bodyDiv w:val="1"/>
      <w:marLeft w:val="0"/>
      <w:marRight w:val="0"/>
      <w:marTop w:val="0"/>
      <w:marBottom w:val="0"/>
      <w:divBdr>
        <w:top w:val="none" w:sz="0" w:space="0" w:color="auto"/>
        <w:left w:val="none" w:sz="0" w:space="0" w:color="auto"/>
        <w:bottom w:val="none" w:sz="0" w:space="0" w:color="auto"/>
        <w:right w:val="none" w:sz="0" w:space="0" w:color="auto"/>
      </w:divBdr>
    </w:div>
    <w:div w:id="328866904">
      <w:bodyDiv w:val="1"/>
      <w:marLeft w:val="0"/>
      <w:marRight w:val="0"/>
      <w:marTop w:val="0"/>
      <w:marBottom w:val="0"/>
      <w:divBdr>
        <w:top w:val="none" w:sz="0" w:space="0" w:color="auto"/>
        <w:left w:val="none" w:sz="0" w:space="0" w:color="auto"/>
        <w:bottom w:val="none" w:sz="0" w:space="0" w:color="auto"/>
        <w:right w:val="none" w:sz="0" w:space="0" w:color="auto"/>
      </w:divBdr>
    </w:div>
    <w:div w:id="338847071">
      <w:bodyDiv w:val="1"/>
      <w:marLeft w:val="0"/>
      <w:marRight w:val="0"/>
      <w:marTop w:val="0"/>
      <w:marBottom w:val="0"/>
      <w:divBdr>
        <w:top w:val="none" w:sz="0" w:space="0" w:color="auto"/>
        <w:left w:val="none" w:sz="0" w:space="0" w:color="auto"/>
        <w:bottom w:val="none" w:sz="0" w:space="0" w:color="auto"/>
        <w:right w:val="none" w:sz="0" w:space="0" w:color="auto"/>
      </w:divBdr>
    </w:div>
    <w:div w:id="340134074">
      <w:bodyDiv w:val="1"/>
      <w:marLeft w:val="0"/>
      <w:marRight w:val="0"/>
      <w:marTop w:val="0"/>
      <w:marBottom w:val="0"/>
      <w:divBdr>
        <w:top w:val="none" w:sz="0" w:space="0" w:color="auto"/>
        <w:left w:val="none" w:sz="0" w:space="0" w:color="auto"/>
        <w:bottom w:val="none" w:sz="0" w:space="0" w:color="auto"/>
        <w:right w:val="none" w:sz="0" w:space="0" w:color="auto"/>
      </w:divBdr>
    </w:div>
    <w:div w:id="341661032">
      <w:bodyDiv w:val="1"/>
      <w:marLeft w:val="0"/>
      <w:marRight w:val="0"/>
      <w:marTop w:val="0"/>
      <w:marBottom w:val="0"/>
      <w:divBdr>
        <w:top w:val="none" w:sz="0" w:space="0" w:color="auto"/>
        <w:left w:val="none" w:sz="0" w:space="0" w:color="auto"/>
        <w:bottom w:val="none" w:sz="0" w:space="0" w:color="auto"/>
        <w:right w:val="none" w:sz="0" w:space="0" w:color="auto"/>
      </w:divBdr>
    </w:div>
    <w:div w:id="344943891">
      <w:bodyDiv w:val="1"/>
      <w:marLeft w:val="0"/>
      <w:marRight w:val="0"/>
      <w:marTop w:val="0"/>
      <w:marBottom w:val="0"/>
      <w:divBdr>
        <w:top w:val="none" w:sz="0" w:space="0" w:color="auto"/>
        <w:left w:val="none" w:sz="0" w:space="0" w:color="auto"/>
        <w:bottom w:val="none" w:sz="0" w:space="0" w:color="auto"/>
        <w:right w:val="none" w:sz="0" w:space="0" w:color="auto"/>
      </w:divBdr>
    </w:div>
    <w:div w:id="356466023">
      <w:bodyDiv w:val="1"/>
      <w:marLeft w:val="0"/>
      <w:marRight w:val="0"/>
      <w:marTop w:val="0"/>
      <w:marBottom w:val="0"/>
      <w:divBdr>
        <w:top w:val="none" w:sz="0" w:space="0" w:color="auto"/>
        <w:left w:val="none" w:sz="0" w:space="0" w:color="auto"/>
        <w:bottom w:val="none" w:sz="0" w:space="0" w:color="auto"/>
        <w:right w:val="none" w:sz="0" w:space="0" w:color="auto"/>
      </w:divBdr>
    </w:div>
    <w:div w:id="364520783">
      <w:bodyDiv w:val="1"/>
      <w:marLeft w:val="0"/>
      <w:marRight w:val="0"/>
      <w:marTop w:val="0"/>
      <w:marBottom w:val="0"/>
      <w:divBdr>
        <w:top w:val="none" w:sz="0" w:space="0" w:color="auto"/>
        <w:left w:val="none" w:sz="0" w:space="0" w:color="auto"/>
        <w:bottom w:val="none" w:sz="0" w:space="0" w:color="auto"/>
        <w:right w:val="none" w:sz="0" w:space="0" w:color="auto"/>
      </w:divBdr>
    </w:div>
    <w:div w:id="371881531">
      <w:bodyDiv w:val="1"/>
      <w:marLeft w:val="0"/>
      <w:marRight w:val="0"/>
      <w:marTop w:val="0"/>
      <w:marBottom w:val="0"/>
      <w:divBdr>
        <w:top w:val="none" w:sz="0" w:space="0" w:color="auto"/>
        <w:left w:val="none" w:sz="0" w:space="0" w:color="auto"/>
        <w:bottom w:val="none" w:sz="0" w:space="0" w:color="auto"/>
        <w:right w:val="none" w:sz="0" w:space="0" w:color="auto"/>
      </w:divBdr>
    </w:div>
    <w:div w:id="372072233">
      <w:bodyDiv w:val="1"/>
      <w:marLeft w:val="0"/>
      <w:marRight w:val="0"/>
      <w:marTop w:val="0"/>
      <w:marBottom w:val="0"/>
      <w:divBdr>
        <w:top w:val="none" w:sz="0" w:space="0" w:color="auto"/>
        <w:left w:val="none" w:sz="0" w:space="0" w:color="auto"/>
        <w:bottom w:val="none" w:sz="0" w:space="0" w:color="auto"/>
        <w:right w:val="none" w:sz="0" w:space="0" w:color="auto"/>
      </w:divBdr>
    </w:div>
    <w:div w:id="375080181">
      <w:bodyDiv w:val="1"/>
      <w:marLeft w:val="0"/>
      <w:marRight w:val="0"/>
      <w:marTop w:val="0"/>
      <w:marBottom w:val="0"/>
      <w:divBdr>
        <w:top w:val="none" w:sz="0" w:space="0" w:color="auto"/>
        <w:left w:val="none" w:sz="0" w:space="0" w:color="auto"/>
        <w:bottom w:val="none" w:sz="0" w:space="0" w:color="auto"/>
        <w:right w:val="none" w:sz="0" w:space="0" w:color="auto"/>
      </w:divBdr>
    </w:div>
    <w:div w:id="387345363">
      <w:bodyDiv w:val="1"/>
      <w:marLeft w:val="0"/>
      <w:marRight w:val="0"/>
      <w:marTop w:val="0"/>
      <w:marBottom w:val="0"/>
      <w:divBdr>
        <w:top w:val="none" w:sz="0" w:space="0" w:color="auto"/>
        <w:left w:val="none" w:sz="0" w:space="0" w:color="auto"/>
        <w:bottom w:val="none" w:sz="0" w:space="0" w:color="auto"/>
        <w:right w:val="none" w:sz="0" w:space="0" w:color="auto"/>
      </w:divBdr>
    </w:div>
    <w:div w:id="388192976">
      <w:bodyDiv w:val="1"/>
      <w:marLeft w:val="0"/>
      <w:marRight w:val="0"/>
      <w:marTop w:val="0"/>
      <w:marBottom w:val="0"/>
      <w:divBdr>
        <w:top w:val="none" w:sz="0" w:space="0" w:color="auto"/>
        <w:left w:val="none" w:sz="0" w:space="0" w:color="auto"/>
        <w:bottom w:val="none" w:sz="0" w:space="0" w:color="auto"/>
        <w:right w:val="none" w:sz="0" w:space="0" w:color="auto"/>
      </w:divBdr>
    </w:div>
    <w:div w:id="388504706">
      <w:bodyDiv w:val="1"/>
      <w:marLeft w:val="0"/>
      <w:marRight w:val="0"/>
      <w:marTop w:val="0"/>
      <w:marBottom w:val="0"/>
      <w:divBdr>
        <w:top w:val="none" w:sz="0" w:space="0" w:color="auto"/>
        <w:left w:val="none" w:sz="0" w:space="0" w:color="auto"/>
        <w:bottom w:val="none" w:sz="0" w:space="0" w:color="auto"/>
        <w:right w:val="none" w:sz="0" w:space="0" w:color="auto"/>
      </w:divBdr>
    </w:div>
    <w:div w:id="390692792">
      <w:bodyDiv w:val="1"/>
      <w:marLeft w:val="0"/>
      <w:marRight w:val="0"/>
      <w:marTop w:val="0"/>
      <w:marBottom w:val="0"/>
      <w:divBdr>
        <w:top w:val="none" w:sz="0" w:space="0" w:color="auto"/>
        <w:left w:val="none" w:sz="0" w:space="0" w:color="auto"/>
        <w:bottom w:val="none" w:sz="0" w:space="0" w:color="auto"/>
        <w:right w:val="none" w:sz="0" w:space="0" w:color="auto"/>
      </w:divBdr>
    </w:div>
    <w:div w:id="398944125">
      <w:bodyDiv w:val="1"/>
      <w:marLeft w:val="0"/>
      <w:marRight w:val="0"/>
      <w:marTop w:val="0"/>
      <w:marBottom w:val="0"/>
      <w:divBdr>
        <w:top w:val="none" w:sz="0" w:space="0" w:color="auto"/>
        <w:left w:val="none" w:sz="0" w:space="0" w:color="auto"/>
        <w:bottom w:val="none" w:sz="0" w:space="0" w:color="auto"/>
        <w:right w:val="none" w:sz="0" w:space="0" w:color="auto"/>
      </w:divBdr>
    </w:div>
    <w:div w:id="399333878">
      <w:bodyDiv w:val="1"/>
      <w:marLeft w:val="0"/>
      <w:marRight w:val="0"/>
      <w:marTop w:val="0"/>
      <w:marBottom w:val="0"/>
      <w:divBdr>
        <w:top w:val="none" w:sz="0" w:space="0" w:color="auto"/>
        <w:left w:val="none" w:sz="0" w:space="0" w:color="auto"/>
        <w:bottom w:val="none" w:sz="0" w:space="0" w:color="auto"/>
        <w:right w:val="none" w:sz="0" w:space="0" w:color="auto"/>
      </w:divBdr>
    </w:div>
    <w:div w:id="405347314">
      <w:bodyDiv w:val="1"/>
      <w:marLeft w:val="0"/>
      <w:marRight w:val="0"/>
      <w:marTop w:val="0"/>
      <w:marBottom w:val="0"/>
      <w:divBdr>
        <w:top w:val="none" w:sz="0" w:space="0" w:color="auto"/>
        <w:left w:val="none" w:sz="0" w:space="0" w:color="auto"/>
        <w:bottom w:val="none" w:sz="0" w:space="0" w:color="auto"/>
        <w:right w:val="none" w:sz="0" w:space="0" w:color="auto"/>
      </w:divBdr>
    </w:div>
    <w:div w:id="405567480">
      <w:bodyDiv w:val="1"/>
      <w:marLeft w:val="0"/>
      <w:marRight w:val="0"/>
      <w:marTop w:val="0"/>
      <w:marBottom w:val="0"/>
      <w:divBdr>
        <w:top w:val="none" w:sz="0" w:space="0" w:color="auto"/>
        <w:left w:val="none" w:sz="0" w:space="0" w:color="auto"/>
        <w:bottom w:val="none" w:sz="0" w:space="0" w:color="auto"/>
        <w:right w:val="none" w:sz="0" w:space="0" w:color="auto"/>
      </w:divBdr>
    </w:div>
    <w:div w:id="410273183">
      <w:bodyDiv w:val="1"/>
      <w:marLeft w:val="0"/>
      <w:marRight w:val="0"/>
      <w:marTop w:val="0"/>
      <w:marBottom w:val="0"/>
      <w:divBdr>
        <w:top w:val="none" w:sz="0" w:space="0" w:color="auto"/>
        <w:left w:val="none" w:sz="0" w:space="0" w:color="auto"/>
        <w:bottom w:val="none" w:sz="0" w:space="0" w:color="auto"/>
        <w:right w:val="none" w:sz="0" w:space="0" w:color="auto"/>
      </w:divBdr>
    </w:div>
    <w:div w:id="412241554">
      <w:bodyDiv w:val="1"/>
      <w:marLeft w:val="0"/>
      <w:marRight w:val="0"/>
      <w:marTop w:val="0"/>
      <w:marBottom w:val="0"/>
      <w:divBdr>
        <w:top w:val="none" w:sz="0" w:space="0" w:color="auto"/>
        <w:left w:val="none" w:sz="0" w:space="0" w:color="auto"/>
        <w:bottom w:val="none" w:sz="0" w:space="0" w:color="auto"/>
        <w:right w:val="none" w:sz="0" w:space="0" w:color="auto"/>
      </w:divBdr>
    </w:div>
    <w:div w:id="412506581">
      <w:bodyDiv w:val="1"/>
      <w:marLeft w:val="0"/>
      <w:marRight w:val="0"/>
      <w:marTop w:val="0"/>
      <w:marBottom w:val="0"/>
      <w:divBdr>
        <w:top w:val="none" w:sz="0" w:space="0" w:color="auto"/>
        <w:left w:val="none" w:sz="0" w:space="0" w:color="auto"/>
        <w:bottom w:val="none" w:sz="0" w:space="0" w:color="auto"/>
        <w:right w:val="none" w:sz="0" w:space="0" w:color="auto"/>
      </w:divBdr>
    </w:div>
    <w:div w:id="413866797">
      <w:bodyDiv w:val="1"/>
      <w:marLeft w:val="0"/>
      <w:marRight w:val="0"/>
      <w:marTop w:val="0"/>
      <w:marBottom w:val="0"/>
      <w:divBdr>
        <w:top w:val="none" w:sz="0" w:space="0" w:color="auto"/>
        <w:left w:val="none" w:sz="0" w:space="0" w:color="auto"/>
        <w:bottom w:val="none" w:sz="0" w:space="0" w:color="auto"/>
        <w:right w:val="none" w:sz="0" w:space="0" w:color="auto"/>
      </w:divBdr>
    </w:div>
    <w:div w:id="414057324">
      <w:bodyDiv w:val="1"/>
      <w:marLeft w:val="0"/>
      <w:marRight w:val="0"/>
      <w:marTop w:val="0"/>
      <w:marBottom w:val="0"/>
      <w:divBdr>
        <w:top w:val="none" w:sz="0" w:space="0" w:color="auto"/>
        <w:left w:val="none" w:sz="0" w:space="0" w:color="auto"/>
        <w:bottom w:val="none" w:sz="0" w:space="0" w:color="auto"/>
        <w:right w:val="none" w:sz="0" w:space="0" w:color="auto"/>
      </w:divBdr>
    </w:div>
    <w:div w:id="415323318">
      <w:bodyDiv w:val="1"/>
      <w:marLeft w:val="0"/>
      <w:marRight w:val="0"/>
      <w:marTop w:val="0"/>
      <w:marBottom w:val="0"/>
      <w:divBdr>
        <w:top w:val="none" w:sz="0" w:space="0" w:color="auto"/>
        <w:left w:val="none" w:sz="0" w:space="0" w:color="auto"/>
        <w:bottom w:val="none" w:sz="0" w:space="0" w:color="auto"/>
        <w:right w:val="none" w:sz="0" w:space="0" w:color="auto"/>
      </w:divBdr>
    </w:div>
    <w:div w:id="418402970">
      <w:bodyDiv w:val="1"/>
      <w:marLeft w:val="0"/>
      <w:marRight w:val="0"/>
      <w:marTop w:val="0"/>
      <w:marBottom w:val="0"/>
      <w:divBdr>
        <w:top w:val="none" w:sz="0" w:space="0" w:color="auto"/>
        <w:left w:val="none" w:sz="0" w:space="0" w:color="auto"/>
        <w:bottom w:val="none" w:sz="0" w:space="0" w:color="auto"/>
        <w:right w:val="none" w:sz="0" w:space="0" w:color="auto"/>
      </w:divBdr>
    </w:div>
    <w:div w:id="421025265">
      <w:bodyDiv w:val="1"/>
      <w:marLeft w:val="0"/>
      <w:marRight w:val="0"/>
      <w:marTop w:val="0"/>
      <w:marBottom w:val="0"/>
      <w:divBdr>
        <w:top w:val="none" w:sz="0" w:space="0" w:color="auto"/>
        <w:left w:val="none" w:sz="0" w:space="0" w:color="auto"/>
        <w:bottom w:val="none" w:sz="0" w:space="0" w:color="auto"/>
        <w:right w:val="none" w:sz="0" w:space="0" w:color="auto"/>
      </w:divBdr>
    </w:div>
    <w:div w:id="422188112">
      <w:bodyDiv w:val="1"/>
      <w:marLeft w:val="0"/>
      <w:marRight w:val="0"/>
      <w:marTop w:val="0"/>
      <w:marBottom w:val="0"/>
      <w:divBdr>
        <w:top w:val="none" w:sz="0" w:space="0" w:color="auto"/>
        <w:left w:val="none" w:sz="0" w:space="0" w:color="auto"/>
        <w:bottom w:val="none" w:sz="0" w:space="0" w:color="auto"/>
        <w:right w:val="none" w:sz="0" w:space="0" w:color="auto"/>
      </w:divBdr>
    </w:div>
    <w:div w:id="427820328">
      <w:bodyDiv w:val="1"/>
      <w:marLeft w:val="0"/>
      <w:marRight w:val="0"/>
      <w:marTop w:val="0"/>
      <w:marBottom w:val="0"/>
      <w:divBdr>
        <w:top w:val="none" w:sz="0" w:space="0" w:color="auto"/>
        <w:left w:val="none" w:sz="0" w:space="0" w:color="auto"/>
        <w:bottom w:val="none" w:sz="0" w:space="0" w:color="auto"/>
        <w:right w:val="none" w:sz="0" w:space="0" w:color="auto"/>
      </w:divBdr>
    </w:div>
    <w:div w:id="428309731">
      <w:bodyDiv w:val="1"/>
      <w:marLeft w:val="0"/>
      <w:marRight w:val="0"/>
      <w:marTop w:val="0"/>
      <w:marBottom w:val="0"/>
      <w:divBdr>
        <w:top w:val="none" w:sz="0" w:space="0" w:color="auto"/>
        <w:left w:val="none" w:sz="0" w:space="0" w:color="auto"/>
        <w:bottom w:val="none" w:sz="0" w:space="0" w:color="auto"/>
        <w:right w:val="none" w:sz="0" w:space="0" w:color="auto"/>
      </w:divBdr>
    </w:div>
    <w:div w:id="429738962">
      <w:bodyDiv w:val="1"/>
      <w:marLeft w:val="0"/>
      <w:marRight w:val="0"/>
      <w:marTop w:val="0"/>
      <w:marBottom w:val="0"/>
      <w:divBdr>
        <w:top w:val="none" w:sz="0" w:space="0" w:color="auto"/>
        <w:left w:val="none" w:sz="0" w:space="0" w:color="auto"/>
        <w:bottom w:val="none" w:sz="0" w:space="0" w:color="auto"/>
        <w:right w:val="none" w:sz="0" w:space="0" w:color="auto"/>
      </w:divBdr>
    </w:div>
    <w:div w:id="434787546">
      <w:bodyDiv w:val="1"/>
      <w:marLeft w:val="0"/>
      <w:marRight w:val="0"/>
      <w:marTop w:val="0"/>
      <w:marBottom w:val="0"/>
      <w:divBdr>
        <w:top w:val="none" w:sz="0" w:space="0" w:color="auto"/>
        <w:left w:val="none" w:sz="0" w:space="0" w:color="auto"/>
        <w:bottom w:val="none" w:sz="0" w:space="0" w:color="auto"/>
        <w:right w:val="none" w:sz="0" w:space="0" w:color="auto"/>
      </w:divBdr>
    </w:div>
    <w:div w:id="435443952">
      <w:bodyDiv w:val="1"/>
      <w:marLeft w:val="0"/>
      <w:marRight w:val="0"/>
      <w:marTop w:val="0"/>
      <w:marBottom w:val="0"/>
      <w:divBdr>
        <w:top w:val="none" w:sz="0" w:space="0" w:color="auto"/>
        <w:left w:val="none" w:sz="0" w:space="0" w:color="auto"/>
        <w:bottom w:val="none" w:sz="0" w:space="0" w:color="auto"/>
        <w:right w:val="none" w:sz="0" w:space="0" w:color="auto"/>
      </w:divBdr>
    </w:div>
    <w:div w:id="436218943">
      <w:bodyDiv w:val="1"/>
      <w:marLeft w:val="0"/>
      <w:marRight w:val="0"/>
      <w:marTop w:val="0"/>
      <w:marBottom w:val="0"/>
      <w:divBdr>
        <w:top w:val="none" w:sz="0" w:space="0" w:color="auto"/>
        <w:left w:val="none" w:sz="0" w:space="0" w:color="auto"/>
        <w:bottom w:val="none" w:sz="0" w:space="0" w:color="auto"/>
        <w:right w:val="none" w:sz="0" w:space="0" w:color="auto"/>
      </w:divBdr>
    </w:div>
    <w:div w:id="438305971">
      <w:bodyDiv w:val="1"/>
      <w:marLeft w:val="0"/>
      <w:marRight w:val="0"/>
      <w:marTop w:val="0"/>
      <w:marBottom w:val="0"/>
      <w:divBdr>
        <w:top w:val="none" w:sz="0" w:space="0" w:color="auto"/>
        <w:left w:val="none" w:sz="0" w:space="0" w:color="auto"/>
        <w:bottom w:val="none" w:sz="0" w:space="0" w:color="auto"/>
        <w:right w:val="none" w:sz="0" w:space="0" w:color="auto"/>
      </w:divBdr>
    </w:div>
    <w:div w:id="446629735">
      <w:bodyDiv w:val="1"/>
      <w:marLeft w:val="0"/>
      <w:marRight w:val="0"/>
      <w:marTop w:val="0"/>
      <w:marBottom w:val="0"/>
      <w:divBdr>
        <w:top w:val="none" w:sz="0" w:space="0" w:color="auto"/>
        <w:left w:val="none" w:sz="0" w:space="0" w:color="auto"/>
        <w:bottom w:val="none" w:sz="0" w:space="0" w:color="auto"/>
        <w:right w:val="none" w:sz="0" w:space="0" w:color="auto"/>
      </w:divBdr>
    </w:div>
    <w:div w:id="448547256">
      <w:bodyDiv w:val="1"/>
      <w:marLeft w:val="0"/>
      <w:marRight w:val="0"/>
      <w:marTop w:val="0"/>
      <w:marBottom w:val="0"/>
      <w:divBdr>
        <w:top w:val="none" w:sz="0" w:space="0" w:color="auto"/>
        <w:left w:val="none" w:sz="0" w:space="0" w:color="auto"/>
        <w:bottom w:val="none" w:sz="0" w:space="0" w:color="auto"/>
        <w:right w:val="none" w:sz="0" w:space="0" w:color="auto"/>
      </w:divBdr>
    </w:div>
    <w:div w:id="451706480">
      <w:bodyDiv w:val="1"/>
      <w:marLeft w:val="0"/>
      <w:marRight w:val="0"/>
      <w:marTop w:val="0"/>
      <w:marBottom w:val="0"/>
      <w:divBdr>
        <w:top w:val="none" w:sz="0" w:space="0" w:color="auto"/>
        <w:left w:val="none" w:sz="0" w:space="0" w:color="auto"/>
        <w:bottom w:val="none" w:sz="0" w:space="0" w:color="auto"/>
        <w:right w:val="none" w:sz="0" w:space="0" w:color="auto"/>
      </w:divBdr>
    </w:div>
    <w:div w:id="453986784">
      <w:bodyDiv w:val="1"/>
      <w:marLeft w:val="0"/>
      <w:marRight w:val="0"/>
      <w:marTop w:val="0"/>
      <w:marBottom w:val="0"/>
      <w:divBdr>
        <w:top w:val="none" w:sz="0" w:space="0" w:color="auto"/>
        <w:left w:val="none" w:sz="0" w:space="0" w:color="auto"/>
        <w:bottom w:val="none" w:sz="0" w:space="0" w:color="auto"/>
        <w:right w:val="none" w:sz="0" w:space="0" w:color="auto"/>
      </w:divBdr>
    </w:div>
    <w:div w:id="457649095">
      <w:bodyDiv w:val="1"/>
      <w:marLeft w:val="0"/>
      <w:marRight w:val="0"/>
      <w:marTop w:val="0"/>
      <w:marBottom w:val="0"/>
      <w:divBdr>
        <w:top w:val="none" w:sz="0" w:space="0" w:color="auto"/>
        <w:left w:val="none" w:sz="0" w:space="0" w:color="auto"/>
        <w:bottom w:val="none" w:sz="0" w:space="0" w:color="auto"/>
        <w:right w:val="none" w:sz="0" w:space="0" w:color="auto"/>
      </w:divBdr>
    </w:div>
    <w:div w:id="462237657">
      <w:bodyDiv w:val="1"/>
      <w:marLeft w:val="0"/>
      <w:marRight w:val="0"/>
      <w:marTop w:val="0"/>
      <w:marBottom w:val="0"/>
      <w:divBdr>
        <w:top w:val="none" w:sz="0" w:space="0" w:color="auto"/>
        <w:left w:val="none" w:sz="0" w:space="0" w:color="auto"/>
        <w:bottom w:val="none" w:sz="0" w:space="0" w:color="auto"/>
        <w:right w:val="none" w:sz="0" w:space="0" w:color="auto"/>
      </w:divBdr>
    </w:div>
    <w:div w:id="463739121">
      <w:bodyDiv w:val="1"/>
      <w:marLeft w:val="0"/>
      <w:marRight w:val="0"/>
      <w:marTop w:val="0"/>
      <w:marBottom w:val="0"/>
      <w:divBdr>
        <w:top w:val="none" w:sz="0" w:space="0" w:color="auto"/>
        <w:left w:val="none" w:sz="0" w:space="0" w:color="auto"/>
        <w:bottom w:val="none" w:sz="0" w:space="0" w:color="auto"/>
        <w:right w:val="none" w:sz="0" w:space="0" w:color="auto"/>
      </w:divBdr>
    </w:div>
    <w:div w:id="466901831">
      <w:bodyDiv w:val="1"/>
      <w:marLeft w:val="0"/>
      <w:marRight w:val="0"/>
      <w:marTop w:val="0"/>
      <w:marBottom w:val="0"/>
      <w:divBdr>
        <w:top w:val="none" w:sz="0" w:space="0" w:color="auto"/>
        <w:left w:val="none" w:sz="0" w:space="0" w:color="auto"/>
        <w:bottom w:val="none" w:sz="0" w:space="0" w:color="auto"/>
        <w:right w:val="none" w:sz="0" w:space="0" w:color="auto"/>
      </w:divBdr>
    </w:div>
    <w:div w:id="467089432">
      <w:bodyDiv w:val="1"/>
      <w:marLeft w:val="0"/>
      <w:marRight w:val="0"/>
      <w:marTop w:val="0"/>
      <w:marBottom w:val="0"/>
      <w:divBdr>
        <w:top w:val="none" w:sz="0" w:space="0" w:color="auto"/>
        <w:left w:val="none" w:sz="0" w:space="0" w:color="auto"/>
        <w:bottom w:val="none" w:sz="0" w:space="0" w:color="auto"/>
        <w:right w:val="none" w:sz="0" w:space="0" w:color="auto"/>
      </w:divBdr>
    </w:div>
    <w:div w:id="467864927">
      <w:bodyDiv w:val="1"/>
      <w:marLeft w:val="0"/>
      <w:marRight w:val="0"/>
      <w:marTop w:val="0"/>
      <w:marBottom w:val="0"/>
      <w:divBdr>
        <w:top w:val="none" w:sz="0" w:space="0" w:color="auto"/>
        <w:left w:val="none" w:sz="0" w:space="0" w:color="auto"/>
        <w:bottom w:val="none" w:sz="0" w:space="0" w:color="auto"/>
        <w:right w:val="none" w:sz="0" w:space="0" w:color="auto"/>
      </w:divBdr>
    </w:div>
    <w:div w:id="471871349">
      <w:bodyDiv w:val="1"/>
      <w:marLeft w:val="0"/>
      <w:marRight w:val="0"/>
      <w:marTop w:val="0"/>
      <w:marBottom w:val="0"/>
      <w:divBdr>
        <w:top w:val="none" w:sz="0" w:space="0" w:color="auto"/>
        <w:left w:val="none" w:sz="0" w:space="0" w:color="auto"/>
        <w:bottom w:val="none" w:sz="0" w:space="0" w:color="auto"/>
        <w:right w:val="none" w:sz="0" w:space="0" w:color="auto"/>
      </w:divBdr>
    </w:div>
    <w:div w:id="471947474">
      <w:bodyDiv w:val="1"/>
      <w:marLeft w:val="0"/>
      <w:marRight w:val="0"/>
      <w:marTop w:val="0"/>
      <w:marBottom w:val="0"/>
      <w:divBdr>
        <w:top w:val="none" w:sz="0" w:space="0" w:color="auto"/>
        <w:left w:val="none" w:sz="0" w:space="0" w:color="auto"/>
        <w:bottom w:val="none" w:sz="0" w:space="0" w:color="auto"/>
        <w:right w:val="none" w:sz="0" w:space="0" w:color="auto"/>
      </w:divBdr>
    </w:div>
    <w:div w:id="475339771">
      <w:bodyDiv w:val="1"/>
      <w:marLeft w:val="0"/>
      <w:marRight w:val="0"/>
      <w:marTop w:val="0"/>
      <w:marBottom w:val="0"/>
      <w:divBdr>
        <w:top w:val="none" w:sz="0" w:space="0" w:color="auto"/>
        <w:left w:val="none" w:sz="0" w:space="0" w:color="auto"/>
        <w:bottom w:val="none" w:sz="0" w:space="0" w:color="auto"/>
        <w:right w:val="none" w:sz="0" w:space="0" w:color="auto"/>
      </w:divBdr>
    </w:div>
    <w:div w:id="476806539">
      <w:bodyDiv w:val="1"/>
      <w:marLeft w:val="0"/>
      <w:marRight w:val="0"/>
      <w:marTop w:val="0"/>
      <w:marBottom w:val="0"/>
      <w:divBdr>
        <w:top w:val="none" w:sz="0" w:space="0" w:color="auto"/>
        <w:left w:val="none" w:sz="0" w:space="0" w:color="auto"/>
        <w:bottom w:val="none" w:sz="0" w:space="0" w:color="auto"/>
        <w:right w:val="none" w:sz="0" w:space="0" w:color="auto"/>
      </w:divBdr>
    </w:div>
    <w:div w:id="477842112">
      <w:bodyDiv w:val="1"/>
      <w:marLeft w:val="0"/>
      <w:marRight w:val="0"/>
      <w:marTop w:val="0"/>
      <w:marBottom w:val="0"/>
      <w:divBdr>
        <w:top w:val="none" w:sz="0" w:space="0" w:color="auto"/>
        <w:left w:val="none" w:sz="0" w:space="0" w:color="auto"/>
        <w:bottom w:val="none" w:sz="0" w:space="0" w:color="auto"/>
        <w:right w:val="none" w:sz="0" w:space="0" w:color="auto"/>
      </w:divBdr>
    </w:div>
    <w:div w:id="478766411">
      <w:bodyDiv w:val="1"/>
      <w:marLeft w:val="0"/>
      <w:marRight w:val="0"/>
      <w:marTop w:val="0"/>
      <w:marBottom w:val="0"/>
      <w:divBdr>
        <w:top w:val="none" w:sz="0" w:space="0" w:color="auto"/>
        <w:left w:val="none" w:sz="0" w:space="0" w:color="auto"/>
        <w:bottom w:val="none" w:sz="0" w:space="0" w:color="auto"/>
        <w:right w:val="none" w:sz="0" w:space="0" w:color="auto"/>
      </w:divBdr>
    </w:div>
    <w:div w:id="480540392">
      <w:bodyDiv w:val="1"/>
      <w:marLeft w:val="0"/>
      <w:marRight w:val="0"/>
      <w:marTop w:val="0"/>
      <w:marBottom w:val="0"/>
      <w:divBdr>
        <w:top w:val="none" w:sz="0" w:space="0" w:color="auto"/>
        <w:left w:val="none" w:sz="0" w:space="0" w:color="auto"/>
        <w:bottom w:val="none" w:sz="0" w:space="0" w:color="auto"/>
        <w:right w:val="none" w:sz="0" w:space="0" w:color="auto"/>
      </w:divBdr>
    </w:div>
    <w:div w:id="482623543">
      <w:bodyDiv w:val="1"/>
      <w:marLeft w:val="0"/>
      <w:marRight w:val="0"/>
      <w:marTop w:val="0"/>
      <w:marBottom w:val="0"/>
      <w:divBdr>
        <w:top w:val="none" w:sz="0" w:space="0" w:color="auto"/>
        <w:left w:val="none" w:sz="0" w:space="0" w:color="auto"/>
        <w:bottom w:val="none" w:sz="0" w:space="0" w:color="auto"/>
        <w:right w:val="none" w:sz="0" w:space="0" w:color="auto"/>
      </w:divBdr>
    </w:div>
    <w:div w:id="482697892">
      <w:bodyDiv w:val="1"/>
      <w:marLeft w:val="0"/>
      <w:marRight w:val="0"/>
      <w:marTop w:val="0"/>
      <w:marBottom w:val="0"/>
      <w:divBdr>
        <w:top w:val="none" w:sz="0" w:space="0" w:color="auto"/>
        <w:left w:val="none" w:sz="0" w:space="0" w:color="auto"/>
        <w:bottom w:val="none" w:sz="0" w:space="0" w:color="auto"/>
        <w:right w:val="none" w:sz="0" w:space="0" w:color="auto"/>
      </w:divBdr>
    </w:div>
    <w:div w:id="483007866">
      <w:bodyDiv w:val="1"/>
      <w:marLeft w:val="0"/>
      <w:marRight w:val="0"/>
      <w:marTop w:val="0"/>
      <w:marBottom w:val="0"/>
      <w:divBdr>
        <w:top w:val="none" w:sz="0" w:space="0" w:color="auto"/>
        <w:left w:val="none" w:sz="0" w:space="0" w:color="auto"/>
        <w:bottom w:val="none" w:sz="0" w:space="0" w:color="auto"/>
        <w:right w:val="none" w:sz="0" w:space="0" w:color="auto"/>
      </w:divBdr>
    </w:div>
    <w:div w:id="494805671">
      <w:bodyDiv w:val="1"/>
      <w:marLeft w:val="0"/>
      <w:marRight w:val="0"/>
      <w:marTop w:val="0"/>
      <w:marBottom w:val="0"/>
      <w:divBdr>
        <w:top w:val="none" w:sz="0" w:space="0" w:color="auto"/>
        <w:left w:val="none" w:sz="0" w:space="0" w:color="auto"/>
        <w:bottom w:val="none" w:sz="0" w:space="0" w:color="auto"/>
        <w:right w:val="none" w:sz="0" w:space="0" w:color="auto"/>
      </w:divBdr>
    </w:div>
    <w:div w:id="496923368">
      <w:bodyDiv w:val="1"/>
      <w:marLeft w:val="0"/>
      <w:marRight w:val="0"/>
      <w:marTop w:val="0"/>
      <w:marBottom w:val="0"/>
      <w:divBdr>
        <w:top w:val="none" w:sz="0" w:space="0" w:color="auto"/>
        <w:left w:val="none" w:sz="0" w:space="0" w:color="auto"/>
        <w:bottom w:val="none" w:sz="0" w:space="0" w:color="auto"/>
        <w:right w:val="none" w:sz="0" w:space="0" w:color="auto"/>
      </w:divBdr>
    </w:div>
    <w:div w:id="499347908">
      <w:bodyDiv w:val="1"/>
      <w:marLeft w:val="0"/>
      <w:marRight w:val="0"/>
      <w:marTop w:val="0"/>
      <w:marBottom w:val="0"/>
      <w:divBdr>
        <w:top w:val="none" w:sz="0" w:space="0" w:color="auto"/>
        <w:left w:val="none" w:sz="0" w:space="0" w:color="auto"/>
        <w:bottom w:val="none" w:sz="0" w:space="0" w:color="auto"/>
        <w:right w:val="none" w:sz="0" w:space="0" w:color="auto"/>
      </w:divBdr>
    </w:div>
    <w:div w:id="500320943">
      <w:bodyDiv w:val="1"/>
      <w:marLeft w:val="0"/>
      <w:marRight w:val="0"/>
      <w:marTop w:val="0"/>
      <w:marBottom w:val="0"/>
      <w:divBdr>
        <w:top w:val="none" w:sz="0" w:space="0" w:color="auto"/>
        <w:left w:val="none" w:sz="0" w:space="0" w:color="auto"/>
        <w:bottom w:val="none" w:sz="0" w:space="0" w:color="auto"/>
        <w:right w:val="none" w:sz="0" w:space="0" w:color="auto"/>
      </w:divBdr>
    </w:div>
    <w:div w:id="501166560">
      <w:bodyDiv w:val="1"/>
      <w:marLeft w:val="0"/>
      <w:marRight w:val="0"/>
      <w:marTop w:val="0"/>
      <w:marBottom w:val="0"/>
      <w:divBdr>
        <w:top w:val="none" w:sz="0" w:space="0" w:color="auto"/>
        <w:left w:val="none" w:sz="0" w:space="0" w:color="auto"/>
        <w:bottom w:val="none" w:sz="0" w:space="0" w:color="auto"/>
        <w:right w:val="none" w:sz="0" w:space="0" w:color="auto"/>
      </w:divBdr>
    </w:div>
    <w:div w:id="503127813">
      <w:bodyDiv w:val="1"/>
      <w:marLeft w:val="0"/>
      <w:marRight w:val="0"/>
      <w:marTop w:val="0"/>
      <w:marBottom w:val="0"/>
      <w:divBdr>
        <w:top w:val="none" w:sz="0" w:space="0" w:color="auto"/>
        <w:left w:val="none" w:sz="0" w:space="0" w:color="auto"/>
        <w:bottom w:val="none" w:sz="0" w:space="0" w:color="auto"/>
        <w:right w:val="none" w:sz="0" w:space="0" w:color="auto"/>
      </w:divBdr>
    </w:div>
    <w:div w:id="505749188">
      <w:bodyDiv w:val="1"/>
      <w:marLeft w:val="0"/>
      <w:marRight w:val="0"/>
      <w:marTop w:val="0"/>
      <w:marBottom w:val="0"/>
      <w:divBdr>
        <w:top w:val="none" w:sz="0" w:space="0" w:color="auto"/>
        <w:left w:val="none" w:sz="0" w:space="0" w:color="auto"/>
        <w:bottom w:val="none" w:sz="0" w:space="0" w:color="auto"/>
        <w:right w:val="none" w:sz="0" w:space="0" w:color="auto"/>
      </w:divBdr>
      <w:divsChild>
        <w:div w:id="91899589">
          <w:marLeft w:val="0"/>
          <w:marRight w:val="0"/>
          <w:marTop w:val="0"/>
          <w:marBottom w:val="0"/>
          <w:divBdr>
            <w:top w:val="none" w:sz="0" w:space="0" w:color="auto"/>
            <w:left w:val="none" w:sz="0" w:space="0" w:color="auto"/>
            <w:bottom w:val="none" w:sz="0" w:space="0" w:color="auto"/>
            <w:right w:val="none" w:sz="0" w:space="0" w:color="auto"/>
          </w:divBdr>
          <w:divsChild>
            <w:div w:id="520364371">
              <w:marLeft w:val="0"/>
              <w:marRight w:val="0"/>
              <w:marTop w:val="0"/>
              <w:marBottom w:val="0"/>
              <w:divBdr>
                <w:top w:val="none" w:sz="0" w:space="0" w:color="auto"/>
                <w:left w:val="none" w:sz="0" w:space="0" w:color="auto"/>
                <w:bottom w:val="none" w:sz="0" w:space="0" w:color="auto"/>
                <w:right w:val="none" w:sz="0" w:space="0" w:color="auto"/>
              </w:divBdr>
              <w:divsChild>
                <w:div w:id="874730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8714925">
      <w:bodyDiv w:val="1"/>
      <w:marLeft w:val="0"/>
      <w:marRight w:val="0"/>
      <w:marTop w:val="0"/>
      <w:marBottom w:val="0"/>
      <w:divBdr>
        <w:top w:val="none" w:sz="0" w:space="0" w:color="auto"/>
        <w:left w:val="none" w:sz="0" w:space="0" w:color="auto"/>
        <w:bottom w:val="none" w:sz="0" w:space="0" w:color="auto"/>
        <w:right w:val="none" w:sz="0" w:space="0" w:color="auto"/>
      </w:divBdr>
    </w:div>
    <w:div w:id="519509793">
      <w:bodyDiv w:val="1"/>
      <w:marLeft w:val="0"/>
      <w:marRight w:val="0"/>
      <w:marTop w:val="0"/>
      <w:marBottom w:val="0"/>
      <w:divBdr>
        <w:top w:val="none" w:sz="0" w:space="0" w:color="auto"/>
        <w:left w:val="none" w:sz="0" w:space="0" w:color="auto"/>
        <w:bottom w:val="none" w:sz="0" w:space="0" w:color="auto"/>
        <w:right w:val="none" w:sz="0" w:space="0" w:color="auto"/>
      </w:divBdr>
    </w:div>
    <w:div w:id="523861773">
      <w:bodyDiv w:val="1"/>
      <w:marLeft w:val="0"/>
      <w:marRight w:val="0"/>
      <w:marTop w:val="0"/>
      <w:marBottom w:val="0"/>
      <w:divBdr>
        <w:top w:val="none" w:sz="0" w:space="0" w:color="auto"/>
        <w:left w:val="none" w:sz="0" w:space="0" w:color="auto"/>
        <w:bottom w:val="none" w:sz="0" w:space="0" w:color="auto"/>
        <w:right w:val="none" w:sz="0" w:space="0" w:color="auto"/>
      </w:divBdr>
    </w:div>
    <w:div w:id="525412030">
      <w:bodyDiv w:val="1"/>
      <w:marLeft w:val="0"/>
      <w:marRight w:val="0"/>
      <w:marTop w:val="0"/>
      <w:marBottom w:val="0"/>
      <w:divBdr>
        <w:top w:val="none" w:sz="0" w:space="0" w:color="auto"/>
        <w:left w:val="none" w:sz="0" w:space="0" w:color="auto"/>
        <w:bottom w:val="none" w:sz="0" w:space="0" w:color="auto"/>
        <w:right w:val="none" w:sz="0" w:space="0" w:color="auto"/>
      </w:divBdr>
    </w:div>
    <w:div w:id="527526499">
      <w:bodyDiv w:val="1"/>
      <w:marLeft w:val="0"/>
      <w:marRight w:val="0"/>
      <w:marTop w:val="0"/>
      <w:marBottom w:val="0"/>
      <w:divBdr>
        <w:top w:val="none" w:sz="0" w:space="0" w:color="auto"/>
        <w:left w:val="none" w:sz="0" w:space="0" w:color="auto"/>
        <w:bottom w:val="none" w:sz="0" w:space="0" w:color="auto"/>
        <w:right w:val="none" w:sz="0" w:space="0" w:color="auto"/>
      </w:divBdr>
    </w:div>
    <w:div w:id="533349992">
      <w:bodyDiv w:val="1"/>
      <w:marLeft w:val="0"/>
      <w:marRight w:val="0"/>
      <w:marTop w:val="0"/>
      <w:marBottom w:val="0"/>
      <w:divBdr>
        <w:top w:val="none" w:sz="0" w:space="0" w:color="auto"/>
        <w:left w:val="none" w:sz="0" w:space="0" w:color="auto"/>
        <w:bottom w:val="none" w:sz="0" w:space="0" w:color="auto"/>
        <w:right w:val="none" w:sz="0" w:space="0" w:color="auto"/>
      </w:divBdr>
    </w:div>
    <w:div w:id="533928299">
      <w:bodyDiv w:val="1"/>
      <w:marLeft w:val="0"/>
      <w:marRight w:val="0"/>
      <w:marTop w:val="0"/>
      <w:marBottom w:val="0"/>
      <w:divBdr>
        <w:top w:val="none" w:sz="0" w:space="0" w:color="auto"/>
        <w:left w:val="none" w:sz="0" w:space="0" w:color="auto"/>
        <w:bottom w:val="none" w:sz="0" w:space="0" w:color="auto"/>
        <w:right w:val="none" w:sz="0" w:space="0" w:color="auto"/>
      </w:divBdr>
    </w:div>
    <w:div w:id="538124682">
      <w:bodyDiv w:val="1"/>
      <w:marLeft w:val="0"/>
      <w:marRight w:val="0"/>
      <w:marTop w:val="0"/>
      <w:marBottom w:val="0"/>
      <w:divBdr>
        <w:top w:val="none" w:sz="0" w:space="0" w:color="auto"/>
        <w:left w:val="none" w:sz="0" w:space="0" w:color="auto"/>
        <w:bottom w:val="none" w:sz="0" w:space="0" w:color="auto"/>
        <w:right w:val="none" w:sz="0" w:space="0" w:color="auto"/>
      </w:divBdr>
    </w:div>
    <w:div w:id="538510331">
      <w:bodyDiv w:val="1"/>
      <w:marLeft w:val="0"/>
      <w:marRight w:val="0"/>
      <w:marTop w:val="0"/>
      <w:marBottom w:val="0"/>
      <w:divBdr>
        <w:top w:val="none" w:sz="0" w:space="0" w:color="auto"/>
        <w:left w:val="none" w:sz="0" w:space="0" w:color="auto"/>
        <w:bottom w:val="none" w:sz="0" w:space="0" w:color="auto"/>
        <w:right w:val="none" w:sz="0" w:space="0" w:color="auto"/>
      </w:divBdr>
    </w:div>
    <w:div w:id="539246027">
      <w:bodyDiv w:val="1"/>
      <w:marLeft w:val="0"/>
      <w:marRight w:val="0"/>
      <w:marTop w:val="0"/>
      <w:marBottom w:val="0"/>
      <w:divBdr>
        <w:top w:val="none" w:sz="0" w:space="0" w:color="auto"/>
        <w:left w:val="none" w:sz="0" w:space="0" w:color="auto"/>
        <w:bottom w:val="none" w:sz="0" w:space="0" w:color="auto"/>
        <w:right w:val="none" w:sz="0" w:space="0" w:color="auto"/>
      </w:divBdr>
    </w:div>
    <w:div w:id="539364377">
      <w:bodyDiv w:val="1"/>
      <w:marLeft w:val="0"/>
      <w:marRight w:val="0"/>
      <w:marTop w:val="0"/>
      <w:marBottom w:val="0"/>
      <w:divBdr>
        <w:top w:val="none" w:sz="0" w:space="0" w:color="auto"/>
        <w:left w:val="none" w:sz="0" w:space="0" w:color="auto"/>
        <w:bottom w:val="none" w:sz="0" w:space="0" w:color="auto"/>
        <w:right w:val="none" w:sz="0" w:space="0" w:color="auto"/>
      </w:divBdr>
    </w:div>
    <w:div w:id="540635278">
      <w:bodyDiv w:val="1"/>
      <w:marLeft w:val="0"/>
      <w:marRight w:val="0"/>
      <w:marTop w:val="0"/>
      <w:marBottom w:val="0"/>
      <w:divBdr>
        <w:top w:val="none" w:sz="0" w:space="0" w:color="auto"/>
        <w:left w:val="none" w:sz="0" w:space="0" w:color="auto"/>
        <w:bottom w:val="none" w:sz="0" w:space="0" w:color="auto"/>
        <w:right w:val="none" w:sz="0" w:space="0" w:color="auto"/>
      </w:divBdr>
    </w:div>
    <w:div w:id="542712223">
      <w:bodyDiv w:val="1"/>
      <w:marLeft w:val="0"/>
      <w:marRight w:val="0"/>
      <w:marTop w:val="0"/>
      <w:marBottom w:val="0"/>
      <w:divBdr>
        <w:top w:val="none" w:sz="0" w:space="0" w:color="auto"/>
        <w:left w:val="none" w:sz="0" w:space="0" w:color="auto"/>
        <w:bottom w:val="none" w:sz="0" w:space="0" w:color="auto"/>
        <w:right w:val="none" w:sz="0" w:space="0" w:color="auto"/>
      </w:divBdr>
    </w:div>
    <w:div w:id="544414347">
      <w:bodyDiv w:val="1"/>
      <w:marLeft w:val="0"/>
      <w:marRight w:val="0"/>
      <w:marTop w:val="0"/>
      <w:marBottom w:val="0"/>
      <w:divBdr>
        <w:top w:val="none" w:sz="0" w:space="0" w:color="auto"/>
        <w:left w:val="none" w:sz="0" w:space="0" w:color="auto"/>
        <w:bottom w:val="none" w:sz="0" w:space="0" w:color="auto"/>
        <w:right w:val="none" w:sz="0" w:space="0" w:color="auto"/>
      </w:divBdr>
    </w:div>
    <w:div w:id="545799428">
      <w:bodyDiv w:val="1"/>
      <w:marLeft w:val="0"/>
      <w:marRight w:val="0"/>
      <w:marTop w:val="0"/>
      <w:marBottom w:val="0"/>
      <w:divBdr>
        <w:top w:val="none" w:sz="0" w:space="0" w:color="auto"/>
        <w:left w:val="none" w:sz="0" w:space="0" w:color="auto"/>
        <w:bottom w:val="none" w:sz="0" w:space="0" w:color="auto"/>
        <w:right w:val="none" w:sz="0" w:space="0" w:color="auto"/>
      </w:divBdr>
    </w:div>
    <w:div w:id="547911486">
      <w:bodyDiv w:val="1"/>
      <w:marLeft w:val="0"/>
      <w:marRight w:val="0"/>
      <w:marTop w:val="0"/>
      <w:marBottom w:val="0"/>
      <w:divBdr>
        <w:top w:val="none" w:sz="0" w:space="0" w:color="auto"/>
        <w:left w:val="none" w:sz="0" w:space="0" w:color="auto"/>
        <w:bottom w:val="none" w:sz="0" w:space="0" w:color="auto"/>
        <w:right w:val="none" w:sz="0" w:space="0" w:color="auto"/>
      </w:divBdr>
    </w:div>
    <w:div w:id="557740388">
      <w:bodyDiv w:val="1"/>
      <w:marLeft w:val="0"/>
      <w:marRight w:val="0"/>
      <w:marTop w:val="0"/>
      <w:marBottom w:val="0"/>
      <w:divBdr>
        <w:top w:val="none" w:sz="0" w:space="0" w:color="auto"/>
        <w:left w:val="none" w:sz="0" w:space="0" w:color="auto"/>
        <w:bottom w:val="none" w:sz="0" w:space="0" w:color="auto"/>
        <w:right w:val="none" w:sz="0" w:space="0" w:color="auto"/>
      </w:divBdr>
    </w:div>
    <w:div w:id="558134998">
      <w:bodyDiv w:val="1"/>
      <w:marLeft w:val="0"/>
      <w:marRight w:val="0"/>
      <w:marTop w:val="0"/>
      <w:marBottom w:val="0"/>
      <w:divBdr>
        <w:top w:val="none" w:sz="0" w:space="0" w:color="auto"/>
        <w:left w:val="none" w:sz="0" w:space="0" w:color="auto"/>
        <w:bottom w:val="none" w:sz="0" w:space="0" w:color="auto"/>
        <w:right w:val="none" w:sz="0" w:space="0" w:color="auto"/>
      </w:divBdr>
    </w:div>
    <w:div w:id="560093114">
      <w:bodyDiv w:val="1"/>
      <w:marLeft w:val="0"/>
      <w:marRight w:val="0"/>
      <w:marTop w:val="0"/>
      <w:marBottom w:val="0"/>
      <w:divBdr>
        <w:top w:val="none" w:sz="0" w:space="0" w:color="auto"/>
        <w:left w:val="none" w:sz="0" w:space="0" w:color="auto"/>
        <w:bottom w:val="none" w:sz="0" w:space="0" w:color="auto"/>
        <w:right w:val="none" w:sz="0" w:space="0" w:color="auto"/>
      </w:divBdr>
    </w:div>
    <w:div w:id="562909628">
      <w:bodyDiv w:val="1"/>
      <w:marLeft w:val="0"/>
      <w:marRight w:val="0"/>
      <w:marTop w:val="0"/>
      <w:marBottom w:val="0"/>
      <w:divBdr>
        <w:top w:val="none" w:sz="0" w:space="0" w:color="auto"/>
        <w:left w:val="none" w:sz="0" w:space="0" w:color="auto"/>
        <w:bottom w:val="none" w:sz="0" w:space="0" w:color="auto"/>
        <w:right w:val="none" w:sz="0" w:space="0" w:color="auto"/>
      </w:divBdr>
    </w:div>
    <w:div w:id="576939301">
      <w:bodyDiv w:val="1"/>
      <w:marLeft w:val="0"/>
      <w:marRight w:val="0"/>
      <w:marTop w:val="0"/>
      <w:marBottom w:val="0"/>
      <w:divBdr>
        <w:top w:val="none" w:sz="0" w:space="0" w:color="auto"/>
        <w:left w:val="none" w:sz="0" w:space="0" w:color="auto"/>
        <w:bottom w:val="none" w:sz="0" w:space="0" w:color="auto"/>
        <w:right w:val="none" w:sz="0" w:space="0" w:color="auto"/>
      </w:divBdr>
    </w:div>
    <w:div w:id="581066298">
      <w:bodyDiv w:val="1"/>
      <w:marLeft w:val="0"/>
      <w:marRight w:val="0"/>
      <w:marTop w:val="0"/>
      <w:marBottom w:val="0"/>
      <w:divBdr>
        <w:top w:val="none" w:sz="0" w:space="0" w:color="auto"/>
        <w:left w:val="none" w:sz="0" w:space="0" w:color="auto"/>
        <w:bottom w:val="none" w:sz="0" w:space="0" w:color="auto"/>
        <w:right w:val="none" w:sz="0" w:space="0" w:color="auto"/>
      </w:divBdr>
    </w:div>
    <w:div w:id="582690139">
      <w:bodyDiv w:val="1"/>
      <w:marLeft w:val="0"/>
      <w:marRight w:val="0"/>
      <w:marTop w:val="0"/>
      <w:marBottom w:val="0"/>
      <w:divBdr>
        <w:top w:val="none" w:sz="0" w:space="0" w:color="auto"/>
        <w:left w:val="none" w:sz="0" w:space="0" w:color="auto"/>
        <w:bottom w:val="none" w:sz="0" w:space="0" w:color="auto"/>
        <w:right w:val="none" w:sz="0" w:space="0" w:color="auto"/>
      </w:divBdr>
    </w:div>
    <w:div w:id="585920297">
      <w:bodyDiv w:val="1"/>
      <w:marLeft w:val="0"/>
      <w:marRight w:val="0"/>
      <w:marTop w:val="0"/>
      <w:marBottom w:val="0"/>
      <w:divBdr>
        <w:top w:val="none" w:sz="0" w:space="0" w:color="auto"/>
        <w:left w:val="none" w:sz="0" w:space="0" w:color="auto"/>
        <w:bottom w:val="none" w:sz="0" w:space="0" w:color="auto"/>
        <w:right w:val="none" w:sz="0" w:space="0" w:color="auto"/>
      </w:divBdr>
    </w:div>
    <w:div w:id="586767963">
      <w:bodyDiv w:val="1"/>
      <w:marLeft w:val="0"/>
      <w:marRight w:val="0"/>
      <w:marTop w:val="0"/>
      <w:marBottom w:val="0"/>
      <w:divBdr>
        <w:top w:val="none" w:sz="0" w:space="0" w:color="auto"/>
        <w:left w:val="none" w:sz="0" w:space="0" w:color="auto"/>
        <w:bottom w:val="none" w:sz="0" w:space="0" w:color="auto"/>
        <w:right w:val="none" w:sz="0" w:space="0" w:color="auto"/>
      </w:divBdr>
    </w:div>
    <w:div w:id="593437447">
      <w:bodyDiv w:val="1"/>
      <w:marLeft w:val="0"/>
      <w:marRight w:val="0"/>
      <w:marTop w:val="0"/>
      <w:marBottom w:val="0"/>
      <w:divBdr>
        <w:top w:val="none" w:sz="0" w:space="0" w:color="auto"/>
        <w:left w:val="none" w:sz="0" w:space="0" w:color="auto"/>
        <w:bottom w:val="none" w:sz="0" w:space="0" w:color="auto"/>
        <w:right w:val="none" w:sz="0" w:space="0" w:color="auto"/>
      </w:divBdr>
    </w:div>
    <w:div w:id="593442562">
      <w:bodyDiv w:val="1"/>
      <w:marLeft w:val="0"/>
      <w:marRight w:val="0"/>
      <w:marTop w:val="0"/>
      <w:marBottom w:val="0"/>
      <w:divBdr>
        <w:top w:val="none" w:sz="0" w:space="0" w:color="auto"/>
        <w:left w:val="none" w:sz="0" w:space="0" w:color="auto"/>
        <w:bottom w:val="none" w:sz="0" w:space="0" w:color="auto"/>
        <w:right w:val="none" w:sz="0" w:space="0" w:color="auto"/>
      </w:divBdr>
    </w:div>
    <w:div w:id="593511815">
      <w:bodyDiv w:val="1"/>
      <w:marLeft w:val="0"/>
      <w:marRight w:val="0"/>
      <w:marTop w:val="0"/>
      <w:marBottom w:val="0"/>
      <w:divBdr>
        <w:top w:val="none" w:sz="0" w:space="0" w:color="auto"/>
        <w:left w:val="none" w:sz="0" w:space="0" w:color="auto"/>
        <w:bottom w:val="none" w:sz="0" w:space="0" w:color="auto"/>
        <w:right w:val="none" w:sz="0" w:space="0" w:color="auto"/>
      </w:divBdr>
    </w:div>
    <w:div w:id="593710031">
      <w:bodyDiv w:val="1"/>
      <w:marLeft w:val="0"/>
      <w:marRight w:val="0"/>
      <w:marTop w:val="0"/>
      <w:marBottom w:val="0"/>
      <w:divBdr>
        <w:top w:val="none" w:sz="0" w:space="0" w:color="auto"/>
        <w:left w:val="none" w:sz="0" w:space="0" w:color="auto"/>
        <w:bottom w:val="none" w:sz="0" w:space="0" w:color="auto"/>
        <w:right w:val="none" w:sz="0" w:space="0" w:color="auto"/>
      </w:divBdr>
    </w:div>
    <w:div w:id="595820484">
      <w:bodyDiv w:val="1"/>
      <w:marLeft w:val="0"/>
      <w:marRight w:val="0"/>
      <w:marTop w:val="0"/>
      <w:marBottom w:val="0"/>
      <w:divBdr>
        <w:top w:val="none" w:sz="0" w:space="0" w:color="auto"/>
        <w:left w:val="none" w:sz="0" w:space="0" w:color="auto"/>
        <w:bottom w:val="none" w:sz="0" w:space="0" w:color="auto"/>
        <w:right w:val="none" w:sz="0" w:space="0" w:color="auto"/>
      </w:divBdr>
    </w:div>
    <w:div w:id="596522312">
      <w:bodyDiv w:val="1"/>
      <w:marLeft w:val="0"/>
      <w:marRight w:val="0"/>
      <w:marTop w:val="0"/>
      <w:marBottom w:val="0"/>
      <w:divBdr>
        <w:top w:val="none" w:sz="0" w:space="0" w:color="auto"/>
        <w:left w:val="none" w:sz="0" w:space="0" w:color="auto"/>
        <w:bottom w:val="none" w:sz="0" w:space="0" w:color="auto"/>
        <w:right w:val="none" w:sz="0" w:space="0" w:color="auto"/>
      </w:divBdr>
    </w:div>
    <w:div w:id="600534169">
      <w:bodyDiv w:val="1"/>
      <w:marLeft w:val="0"/>
      <w:marRight w:val="0"/>
      <w:marTop w:val="0"/>
      <w:marBottom w:val="0"/>
      <w:divBdr>
        <w:top w:val="none" w:sz="0" w:space="0" w:color="auto"/>
        <w:left w:val="none" w:sz="0" w:space="0" w:color="auto"/>
        <w:bottom w:val="none" w:sz="0" w:space="0" w:color="auto"/>
        <w:right w:val="none" w:sz="0" w:space="0" w:color="auto"/>
      </w:divBdr>
    </w:div>
    <w:div w:id="601687348">
      <w:bodyDiv w:val="1"/>
      <w:marLeft w:val="0"/>
      <w:marRight w:val="0"/>
      <w:marTop w:val="0"/>
      <w:marBottom w:val="0"/>
      <w:divBdr>
        <w:top w:val="none" w:sz="0" w:space="0" w:color="auto"/>
        <w:left w:val="none" w:sz="0" w:space="0" w:color="auto"/>
        <w:bottom w:val="none" w:sz="0" w:space="0" w:color="auto"/>
        <w:right w:val="none" w:sz="0" w:space="0" w:color="auto"/>
      </w:divBdr>
    </w:div>
    <w:div w:id="603076837">
      <w:bodyDiv w:val="1"/>
      <w:marLeft w:val="0"/>
      <w:marRight w:val="0"/>
      <w:marTop w:val="0"/>
      <w:marBottom w:val="0"/>
      <w:divBdr>
        <w:top w:val="none" w:sz="0" w:space="0" w:color="auto"/>
        <w:left w:val="none" w:sz="0" w:space="0" w:color="auto"/>
        <w:bottom w:val="none" w:sz="0" w:space="0" w:color="auto"/>
        <w:right w:val="none" w:sz="0" w:space="0" w:color="auto"/>
      </w:divBdr>
    </w:div>
    <w:div w:id="605423788">
      <w:bodyDiv w:val="1"/>
      <w:marLeft w:val="0"/>
      <w:marRight w:val="0"/>
      <w:marTop w:val="0"/>
      <w:marBottom w:val="0"/>
      <w:divBdr>
        <w:top w:val="none" w:sz="0" w:space="0" w:color="auto"/>
        <w:left w:val="none" w:sz="0" w:space="0" w:color="auto"/>
        <w:bottom w:val="none" w:sz="0" w:space="0" w:color="auto"/>
        <w:right w:val="none" w:sz="0" w:space="0" w:color="auto"/>
      </w:divBdr>
    </w:div>
    <w:div w:id="609703041">
      <w:bodyDiv w:val="1"/>
      <w:marLeft w:val="0"/>
      <w:marRight w:val="0"/>
      <w:marTop w:val="0"/>
      <w:marBottom w:val="0"/>
      <w:divBdr>
        <w:top w:val="none" w:sz="0" w:space="0" w:color="auto"/>
        <w:left w:val="none" w:sz="0" w:space="0" w:color="auto"/>
        <w:bottom w:val="none" w:sz="0" w:space="0" w:color="auto"/>
        <w:right w:val="none" w:sz="0" w:space="0" w:color="auto"/>
      </w:divBdr>
    </w:div>
    <w:div w:id="615672662">
      <w:bodyDiv w:val="1"/>
      <w:marLeft w:val="0"/>
      <w:marRight w:val="0"/>
      <w:marTop w:val="0"/>
      <w:marBottom w:val="0"/>
      <w:divBdr>
        <w:top w:val="none" w:sz="0" w:space="0" w:color="auto"/>
        <w:left w:val="none" w:sz="0" w:space="0" w:color="auto"/>
        <w:bottom w:val="none" w:sz="0" w:space="0" w:color="auto"/>
        <w:right w:val="none" w:sz="0" w:space="0" w:color="auto"/>
      </w:divBdr>
    </w:div>
    <w:div w:id="615789899">
      <w:bodyDiv w:val="1"/>
      <w:marLeft w:val="0"/>
      <w:marRight w:val="0"/>
      <w:marTop w:val="0"/>
      <w:marBottom w:val="0"/>
      <w:divBdr>
        <w:top w:val="none" w:sz="0" w:space="0" w:color="auto"/>
        <w:left w:val="none" w:sz="0" w:space="0" w:color="auto"/>
        <w:bottom w:val="none" w:sz="0" w:space="0" w:color="auto"/>
        <w:right w:val="none" w:sz="0" w:space="0" w:color="auto"/>
      </w:divBdr>
    </w:div>
    <w:div w:id="618226389">
      <w:bodyDiv w:val="1"/>
      <w:marLeft w:val="0"/>
      <w:marRight w:val="0"/>
      <w:marTop w:val="0"/>
      <w:marBottom w:val="0"/>
      <w:divBdr>
        <w:top w:val="none" w:sz="0" w:space="0" w:color="auto"/>
        <w:left w:val="none" w:sz="0" w:space="0" w:color="auto"/>
        <w:bottom w:val="none" w:sz="0" w:space="0" w:color="auto"/>
        <w:right w:val="none" w:sz="0" w:space="0" w:color="auto"/>
      </w:divBdr>
    </w:div>
    <w:div w:id="625164392">
      <w:bodyDiv w:val="1"/>
      <w:marLeft w:val="0"/>
      <w:marRight w:val="0"/>
      <w:marTop w:val="0"/>
      <w:marBottom w:val="0"/>
      <w:divBdr>
        <w:top w:val="none" w:sz="0" w:space="0" w:color="auto"/>
        <w:left w:val="none" w:sz="0" w:space="0" w:color="auto"/>
        <w:bottom w:val="none" w:sz="0" w:space="0" w:color="auto"/>
        <w:right w:val="none" w:sz="0" w:space="0" w:color="auto"/>
      </w:divBdr>
    </w:div>
    <w:div w:id="627324514">
      <w:bodyDiv w:val="1"/>
      <w:marLeft w:val="0"/>
      <w:marRight w:val="0"/>
      <w:marTop w:val="0"/>
      <w:marBottom w:val="0"/>
      <w:divBdr>
        <w:top w:val="none" w:sz="0" w:space="0" w:color="auto"/>
        <w:left w:val="none" w:sz="0" w:space="0" w:color="auto"/>
        <w:bottom w:val="none" w:sz="0" w:space="0" w:color="auto"/>
        <w:right w:val="none" w:sz="0" w:space="0" w:color="auto"/>
      </w:divBdr>
    </w:div>
    <w:div w:id="628124804">
      <w:bodyDiv w:val="1"/>
      <w:marLeft w:val="0"/>
      <w:marRight w:val="0"/>
      <w:marTop w:val="0"/>
      <w:marBottom w:val="0"/>
      <w:divBdr>
        <w:top w:val="none" w:sz="0" w:space="0" w:color="auto"/>
        <w:left w:val="none" w:sz="0" w:space="0" w:color="auto"/>
        <w:bottom w:val="none" w:sz="0" w:space="0" w:color="auto"/>
        <w:right w:val="none" w:sz="0" w:space="0" w:color="auto"/>
      </w:divBdr>
    </w:div>
    <w:div w:id="633946336">
      <w:bodyDiv w:val="1"/>
      <w:marLeft w:val="0"/>
      <w:marRight w:val="0"/>
      <w:marTop w:val="0"/>
      <w:marBottom w:val="0"/>
      <w:divBdr>
        <w:top w:val="none" w:sz="0" w:space="0" w:color="auto"/>
        <w:left w:val="none" w:sz="0" w:space="0" w:color="auto"/>
        <w:bottom w:val="none" w:sz="0" w:space="0" w:color="auto"/>
        <w:right w:val="none" w:sz="0" w:space="0" w:color="auto"/>
      </w:divBdr>
    </w:div>
    <w:div w:id="637731500">
      <w:bodyDiv w:val="1"/>
      <w:marLeft w:val="0"/>
      <w:marRight w:val="0"/>
      <w:marTop w:val="0"/>
      <w:marBottom w:val="0"/>
      <w:divBdr>
        <w:top w:val="none" w:sz="0" w:space="0" w:color="auto"/>
        <w:left w:val="none" w:sz="0" w:space="0" w:color="auto"/>
        <w:bottom w:val="none" w:sz="0" w:space="0" w:color="auto"/>
        <w:right w:val="none" w:sz="0" w:space="0" w:color="auto"/>
      </w:divBdr>
    </w:div>
    <w:div w:id="638388617">
      <w:bodyDiv w:val="1"/>
      <w:marLeft w:val="0"/>
      <w:marRight w:val="0"/>
      <w:marTop w:val="0"/>
      <w:marBottom w:val="0"/>
      <w:divBdr>
        <w:top w:val="none" w:sz="0" w:space="0" w:color="auto"/>
        <w:left w:val="none" w:sz="0" w:space="0" w:color="auto"/>
        <w:bottom w:val="none" w:sz="0" w:space="0" w:color="auto"/>
        <w:right w:val="none" w:sz="0" w:space="0" w:color="auto"/>
      </w:divBdr>
    </w:div>
    <w:div w:id="638530629">
      <w:bodyDiv w:val="1"/>
      <w:marLeft w:val="0"/>
      <w:marRight w:val="0"/>
      <w:marTop w:val="0"/>
      <w:marBottom w:val="0"/>
      <w:divBdr>
        <w:top w:val="none" w:sz="0" w:space="0" w:color="auto"/>
        <w:left w:val="none" w:sz="0" w:space="0" w:color="auto"/>
        <w:bottom w:val="none" w:sz="0" w:space="0" w:color="auto"/>
        <w:right w:val="none" w:sz="0" w:space="0" w:color="auto"/>
      </w:divBdr>
    </w:div>
    <w:div w:id="642391181">
      <w:bodyDiv w:val="1"/>
      <w:marLeft w:val="0"/>
      <w:marRight w:val="0"/>
      <w:marTop w:val="0"/>
      <w:marBottom w:val="0"/>
      <w:divBdr>
        <w:top w:val="none" w:sz="0" w:space="0" w:color="auto"/>
        <w:left w:val="none" w:sz="0" w:space="0" w:color="auto"/>
        <w:bottom w:val="none" w:sz="0" w:space="0" w:color="auto"/>
        <w:right w:val="none" w:sz="0" w:space="0" w:color="auto"/>
      </w:divBdr>
    </w:div>
    <w:div w:id="644088394">
      <w:bodyDiv w:val="1"/>
      <w:marLeft w:val="0"/>
      <w:marRight w:val="0"/>
      <w:marTop w:val="0"/>
      <w:marBottom w:val="0"/>
      <w:divBdr>
        <w:top w:val="none" w:sz="0" w:space="0" w:color="auto"/>
        <w:left w:val="none" w:sz="0" w:space="0" w:color="auto"/>
        <w:bottom w:val="none" w:sz="0" w:space="0" w:color="auto"/>
        <w:right w:val="none" w:sz="0" w:space="0" w:color="auto"/>
      </w:divBdr>
    </w:div>
    <w:div w:id="644705748">
      <w:bodyDiv w:val="1"/>
      <w:marLeft w:val="0"/>
      <w:marRight w:val="0"/>
      <w:marTop w:val="0"/>
      <w:marBottom w:val="0"/>
      <w:divBdr>
        <w:top w:val="none" w:sz="0" w:space="0" w:color="auto"/>
        <w:left w:val="none" w:sz="0" w:space="0" w:color="auto"/>
        <w:bottom w:val="none" w:sz="0" w:space="0" w:color="auto"/>
        <w:right w:val="none" w:sz="0" w:space="0" w:color="auto"/>
      </w:divBdr>
    </w:div>
    <w:div w:id="650183501">
      <w:bodyDiv w:val="1"/>
      <w:marLeft w:val="0"/>
      <w:marRight w:val="0"/>
      <w:marTop w:val="0"/>
      <w:marBottom w:val="0"/>
      <w:divBdr>
        <w:top w:val="none" w:sz="0" w:space="0" w:color="auto"/>
        <w:left w:val="none" w:sz="0" w:space="0" w:color="auto"/>
        <w:bottom w:val="none" w:sz="0" w:space="0" w:color="auto"/>
        <w:right w:val="none" w:sz="0" w:space="0" w:color="auto"/>
      </w:divBdr>
    </w:div>
    <w:div w:id="653949733">
      <w:bodyDiv w:val="1"/>
      <w:marLeft w:val="0"/>
      <w:marRight w:val="0"/>
      <w:marTop w:val="0"/>
      <w:marBottom w:val="0"/>
      <w:divBdr>
        <w:top w:val="none" w:sz="0" w:space="0" w:color="auto"/>
        <w:left w:val="none" w:sz="0" w:space="0" w:color="auto"/>
        <w:bottom w:val="none" w:sz="0" w:space="0" w:color="auto"/>
        <w:right w:val="none" w:sz="0" w:space="0" w:color="auto"/>
      </w:divBdr>
    </w:div>
    <w:div w:id="657416826">
      <w:bodyDiv w:val="1"/>
      <w:marLeft w:val="0"/>
      <w:marRight w:val="0"/>
      <w:marTop w:val="0"/>
      <w:marBottom w:val="0"/>
      <w:divBdr>
        <w:top w:val="none" w:sz="0" w:space="0" w:color="auto"/>
        <w:left w:val="none" w:sz="0" w:space="0" w:color="auto"/>
        <w:bottom w:val="none" w:sz="0" w:space="0" w:color="auto"/>
        <w:right w:val="none" w:sz="0" w:space="0" w:color="auto"/>
      </w:divBdr>
    </w:div>
    <w:div w:id="657880113">
      <w:bodyDiv w:val="1"/>
      <w:marLeft w:val="0"/>
      <w:marRight w:val="0"/>
      <w:marTop w:val="0"/>
      <w:marBottom w:val="0"/>
      <w:divBdr>
        <w:top w:val="none" w:sz="0" w:space="0" w:color="auto"/>
        <w:left w:val="none" w:sz="0" w:space="0" w:color="auto"/>
        <w:bottom w:val="none" w:sz="0" w:space="0" w:color="auto"/>
        <w:right w:val="none" w:sz="0" w:space="0" w:color="auto"/>
      </w:divBdr>
    </w:div>
    <w:div w:id="658845930">
      <w:bodyDiv w:val="1"/>
      <w:marLeft w:val="0"/>
      <w:marRight w:val="0"/>
      <w:marTop w:val="0"/>
      <w:marBottom w:val="0"/>
      <w:divBdr>
        <w:top w:val="none" w:sz="0" w:space="0" w:color="auto"/>
        <w:left w:val="none" w:sz="0" w:space="0" w:color="auto"/>
        <w:bottom w:val="none" w:sz="0" w:space="0" w:color="auto"/>
        <w:right w:val="none" w:sz="0" w:space="0" w:color="auto"/>
      </w:divBdr>
    </w:div>
    <w:div w:id="659769678">
      <w:bodyDiv w:val="1"/>
      <w:marLeft w:val="0"/>
      <w:marRight w:val="0"/>
      <w:marTop w:val="0"/>
      <w:marBottom w:val="0"/>
      <w:divBdr>
        <w:top w:val="none" w:sz="0" w:space="0" w:color="auto"/>
        <w:left w:val="none" w:sz="0" w:space="0" w:color="auto"/>
        <w:bottom w:val="none" w:sz="0" w:space="0" w:color="auto"/>
        <w:right w:val="none" w:sz="0" w:space="0" w:color="auto"/>
      </w:divBdr>
    </w:div>
    <w:div w:id="660426173">
      <w:bodyDiv w:val="1"/>
      <w:marLeft w:val="0"/>
      <w:marRight w:val="0"/>
      <w:marTop w:val="0"/>
      <w:marBottom w:val="0"/>
      <w:divBdr>
        <w:top w:val="none" w:sz="0" w:space="0" w:color="auto"/>
        <w:left w:val="none" w:sz="0" w:space="0" w:color="auto"/>
        <w:bottom w:val="none" w:sz="0" w:space="0" w:color="auto"/>
        <w:right w:val="none" w:sz="0" w:space="0" w:color="auto"/>
      </w:divBdr>
    </w:div>
    <w:div w:id="665519733">
      <w:bodyDiv w:val="1"/>
      <w:marLeft w:val="0"/>
      <w:marRight w:val="0"/>
      <w:marTop w:val="0"/>
      <w:marBottom w:val="0"/>
      <w:divBdr>
        <w:top w:val="none" w:sz="0" w:space="0" w:color="auto"/>
        <w:left w:val="none" w:sz="0" w:space="0" w:color="auto"/>
        <w:bottom w:val="none" w:sz="0" w:space="0" w:color="auto"/>
        <w:right w:val="none" w:sz="0" w:space="0" w:color="auto"/>
      </w:divBdr>
    </w:div>
    <w:div w:id="667026898">
      <w:bodyDiv w:val="1"/>
      <w:marLeft w:val="0"/>
      <w:marRight w:val="0"/>
      <w:marTop w:val="0"/>
      <w:marBottom w:val="0"/>
      <w:divBdr>
        <w:top w:val="none" w:sz="0" w:space="0" w:color="auto"/>
        <w:left w:val="none" w:sz="0" w:space="0" w:color="auto"/>
        <w:bottom w:val="none" w:sz="0" w:space="0" w:color="auto"/>
        <w:right w:val="none" w:sz="0" w:space="0" w:color="auto"/>
      </w:divBdr>
    </w:div>
    <w:div w:id="670065546">
      <w:bodyDiv w:val="1"/>
      <w:marLeft w:val="0"/>
      <w:marRight w:val="0"/>
      <w:marTop w:val="0"/>
      <w:marBottom w:val="0"/>
      <w:divBdr>
        <w:top w:val="none" w:sz="0" w:space="0" w:color="auto"/>
        <w:left w:val="none" w:sz="0" w:space="0" w:color="auto"/>
        <w:bottom w:val="none" w:sz="0" w:space="0" w:color="auto"/>
        <w:right w:val="none" w:sz="0" w:space="0" w:color="auto"/>
      </w:divBdr>
    </w:div>
    <w:div w:id="681593910">
      <w:bodyDiv w:val="1"/>
      <w:marLeft w:val="0"/>
      <w:marRight w:val="0"/>
      <w:marTop w:val="0"/>
      <w:marBottom w:val="0"/>
      <w:divBdr>
        <w:top w:val="none" w:sz="0" w:space="0" w:color="auto"/>
        <w:left w:val="none" w:sz="0" w:space="0" w:color="auto"/>
        <w:bottom w:val="none" w:sz="0" w:space="0" w:color="auto"/>
        <w:right w:val="none" w:sz="0" w:space="0" w:color="auto"/>
      </w:divBdr>
    </w:div>
    <w:div w:id="683828930">
      <w:bodyDiv w:val="1"/>
      <w:marLeft w:val="0"/>
      <w:marRight w:val="0"/>
      <w:marTop w:val="0"/>
      <w:marBottom w:val="0"/>
      <w:divBdr>
        <w:top w:val="none" w:sz="0" w:space="0" w:color="auto"/>
        <w:left w:val="none" w:sz="0" w:space="0" w:color="auto"/>
        <w:bottom w:val="none" w:sz="0" w:space="0" w:color="auto"/>
        <w:right w:val="none" w:sz="0" w:space="0" w:color="auto"/>
      </w:divBdr>
    </w:div>
    <w:div w:id="684288133">
      <w:bodyDiv w:val="1"/>
      <w:marLeft w:val="0"/>
      <w:marRight w:val="0"/>
      <w:marTop w:val="0"/>
      <w:marBottom w:val="0"/>
      <w:divBdr>
        <w:top w:val="none" w:sz="0" w:space="0" w:color="auto"/>
        <w:left w:val="none" w:sz="0" w:space="0" w:color="auto"/>
        <w:bottom w:val="none" w:sz="0" w:space="0" w:color="auto"/>
        <w:right w:val="none" w:sz="0" w:space="0" w:color="auto"/>
      </w:divBdr>
    </w:div>
    <w:div w:id="685446772">
      <w:bodyDiv w:val="1"/>
      <w:marLeft w:val="0"/>
      <w:marRight w:val="0"/>
      <w:marTop w:val="0"/>
      <w:marBottom w:val="0"/>
      <w:divBdr>
        <w:top w:val="none" w:sz="0" w:space="0" w:color="auto"/>
        <w:left w:val="none" w:sz="0" w:space="0" w:color="auto"/>
        <w:bottom w:val="none" w:sz="0" w:space="0" w:color="auto"/>
        <w:right w:val="none" w:sz="0" w:space="0" w:color="auto"/>
      </w:divBdr>
    </w:div>
    <w:div w:id="687829289">
      <w:bodyDiv w:val="1"/>
      <w:marLeft w:val="0"/>
      <w:marRight w:val="0"/>
      <w:marTop w:val="0"/>
      <w:marBottom w:val="0"/>
      <w:divBdr>
        <w:top w:val="none" w:sz="0" w:space="0" w:color="auto"/>
        <w:left w:val="none" w:sz="0" w:space="0" w:color="auto"/>
        <w:bottom w:val="none" w:sz="0" w:space="0" w:color="auto"/>
        <w:right w:val="none" w:sz="0" w:space="0" w:color="auto"/>
      </w:divBdr>
    </w:div>
    <w:div w:id="689528602">
      <w:bodyDiv w:val="1"/>
      <w:marLeft w:val="0"/>
      <w:marRight w:val="0"/>
      <w:marTop w:val="0"/>
      <w:marBottom w:val="0"/>
      <w:divBdr>
        <w:top w:val="none" w:sz="0" w:space="0" w:color="auto"/>
        <w:left w:val="none" w:sz="0" w:space="0" w:color="auto"/>
        <w:bottom w:val="none" w:sz="0" w:space="0" w:color="auto"/>
        <w:right w:val="none" w:sz="0" w:space="0" w:color="auto"/>
      </w:divBdr>
    </w:div>
    <w:div w:id="692149160">
      <w:bodyDiv w:val="1"/>
      <w:marLeft w:val="0"/>
      <w:marRight w:val="0"/>
      <w:marTop w:val="0"/>
      <w:marBottom w:val="0"/>
      <w:divBdr>
        <w:top w:val="none" w:sz="0" w:space="0" w:color="auto"/>
        <w:left w:val="none" w:sz="0" w:space="0" w:color="auto"/>
        <w:bottom w:val="none" w:sz="0" w:space="0" w:color="auto"/>
        <w:right w:val="none" w:sz="0" w:space="0" w:color="auto"/>
      </w:divBdr>
    </w:div>
    <w:div w:id="692726223">
      <w:bodyDiv w:val="1"/>
      <w:marLeft w:val="0"/>
      <w:marRight w:val="0"/>
      <w:marTop w:val="0"/>
      <w:marBottom w:val="0"/>
      <w:divBdr>
        <w:top w:val="none" w:sz="0" w:space="0" w:color="auto"/>
        <w:left w:val="none" w:sz="0" w:space="0" w:color="auto"/>
        <w:bottom w:val="none" w:sz="0" w:space="0" w:color="auto"/>
        <w:right w:val="none" w:sz="0" w:space="0" w:color="auto"/>
      </w:divBdr>
    </w:div>
    <w:div w:id="705643747">
      <w:bodyDiv w:val="1"/>
      <w:marLeft w:val="0"/>
      <w:marRight w:val="0"/>
      <w:marTop w:val="0"/>
      <w:marBottom w:val="0"/>
      <w:divBdr>
        <w:top w:val="none" w:sz="0" w:space="0" w:color="auto"/>
        <w:left w:val="none" w:sz="0" w:space="0" w:color="auto"/>
        <w:bottom w:val="none" w:sz="0" w:space="0" w:color="auto"/>
        <w:right w:val="none" w:sz="0" w:space="0" w:color="auto"/>
      </w:divBdr>
    </w:div>
    <w:div w:id="715659887">
      <w:bodyDiv w:val="1"/>
      <w:marLeft w:val="0"/>
      <w:marRight w:val="0"/>
      <w:marTop w:val="0"/>
      <w:marBottom w:val="0"/>
      <w:divBdr>
        <w:top w:val="none" w:sz="0" w:space="0" w:color="auto"/>
        <w:left w:val="none" w:sz="0" w:space="0" w:color="auto"/>
        <w:bottom w:val="none" w:sz="0" w:space="0" w:color="auto"/>
        <w:right w:val="none" w:sz="0" w:space="0" w:color="auto"/>
      </w:divBdr>
    </w:div>
    <w:div w:id="719986750">
      <w:bodyDiv w:val="1"/>
      <w:marLeft w:val="0"/>
      <w:marRight w:val="0"/>
      <w:marTop w:val="0"/>
      <w:marBottom w:val="0"/>
      <w:divBdr>
        <w:top w:val="none" w:sz="0" w:space="0" w:color="auto"/>
        <w:left w:val="none" w:sz="0" w:space="0" w:color="auto"/>
        <w:bottom w:val="none" w:sz="0" w:space="0" w:color="auto"/>
        <w:right w:val="none" w:sz="0" w:space="0" w:color="auto"/>
      </w:divBdr>
    </w:div>
    <w:div w:id="720641061">
      <w:bodyDiv w:val="1"/>
      <w:marLeft w:val="0"/>
      <w:marRight w:val="0"/>
      <w:marTop w:val="0"/>
      <w:marBottom w:val="0"/>
      <w:divBdr>
        <w:top w:val="none" w:sz="0" w:space="0" w:color="auto"/>
        <w:left w:val="none" w:sz="0" w:space="0" w:color="auto"/>
        <w:bottom w:val="none" w:sz="0" w:space="0" w:color="auto"/>
        <w:right w:val="none" w:sz="0" w:space="0" w:color="auto"/>
      </w:divBdr>
    </w:div>
    <w:div w:id="722365870">
      <w:bodyDiv w:val="1"/>
      <w:marLeft w:val="0"/>
      <w:marRight w:val="0"/>
      <w:marTop w:val="0"/>
      <w:marBottom w:val="0"/>
      <w:divBdr>
        <w:top w:val="none" w:sz="0" w:space="0" w:color="auto"/>
        <w:left w:val="none" w:sz="0" w:space="0" w:color="auto"/>
        <w:bottom w:val="none" w:sz="0" w:space="0" w:color="auto"/>
        <w:right w:val="none" w:sz="0" w:space="0" w:color="auto"/>
      </w:divBdr>
    </w:div>
    <w:div w:id="724567476">
      <w:bodyDiv w:val="1"/>
      <w:marLeft w:val="0"/>
      <w:marRight w:val="0"/>
      <w:marTop w:val="0"/>
      <w:marBottom w:val="0"/>
      <w:divBdr>
        <w:top w:val="none" w:sz="0" w:space="0" w:color="auto"/>
        <w:left w:val="none" w:sz="0" w:space="0" w:color="auto"/>
        <w:bottom w:val="none" w:sz="0" w:space="0" w:color="auto"/>
        <w:right w:val="none" w:sz="0" w:space="0" w:color="auto"/>
      </w:divBdr>
    </w:div>
    <w:div w:id="725446673">
      <w:bodyDiv w:val="1"/>
      <w:marLeft w:val="0"/>
      <w:marRight w:val="0"/>
      <w:marTop w:val="0"/>
      <w:marBottom w:val="0"/>
      <w:divBdr>
        <w:top w:val="none" w:sz="0" w:space="0" w:color="auto"/>
        <w:left w:val="none" w:sz="0" w:space="0" w:color="auto"/>
        <w:bottom w:val="none" w:sz="0" w:space="0" w:color="auto"/>
        <w:right w:val="none" w:sz="0" w:space="0" w:color="auto"/>
      </w:divBdr>
    </w:div>
    <w:div w:id="730664335">
      <w:bodyDiv w:val="1"/>
      <w:marLeft w:val="0"/>
      <w:marRight w:val="0"/>
      <w:marTop w:val="0"/>
      <w:marBottom w:val="0"/>
      <w:divBdr>
        <w:top w:val="none" w:sz="0" w:space="0" w:color="auto"/>
        <w:left w:val="none" w:sz="0" w:space="0" w:color="auto"/>
        <w:bottom w:val="none" w:sz="0" w:space="0" w:color="auto"/>
        <w:right w:val="none" w:sz="0" w:space="0" w:color="auto"/>
      </w:divBdr>
    </w:div>
    <w:div w:id="733308999">
      <w:bodyDiv w:val="1"/>
      <w:marLeft w:val="0"/>
      <w:marRight w:val="0"/>
      <w:marTop w:val="0"/>
      <w:marBottom w:val="0"/>
      <w:divBdr>
        <w:top w:val="none" w:sz="0" w:space="0" w:color="auto"/>
        <w:left w:val="none" w:sz="0" w:space="0" w:color="auto"/>
        <w:bottom w:val="none" w:sz="0" w:space="0" w:color="auto"/>
        <w:right w:val="none" w:sz="0" w:space="0" w:color="auto"/>
      </w:divBdr>
    </w:div>
    <w:div w:id="736821480">
      <w:bodyDiv w:val="1"/>
      <w:marLeft w:val="0"/>
      <w:marRight w:val="0"/>
      <w:marTop w:val="0"/>
      <w:marBottom w:val="0"/>
      <w:divBdr>
        <w:top w:val="none" w:sz="0" w:space="0" w:color="auto"/>
        <w:left w:val="none" w:sz="0" w:space="0" w:color="auto"/>
        <w:bottom w:val="none" w:sz="0" w:space="0" w:color="auto"/>
        <w:right w:val="none" w:sz="0" w:space="0" w:color="auto"/>
      </w:divBdr>
    </w:div>
    <w:div w:id="738138972">
      <w:bodyDiv w:val="1"/>
      <w:marLeft w:val="0"/>
      <w:marRight w:val="0"/>
      <w:marTop w:val="0"/>
      <w:marBottom w:val="0"/>
      <w:divBdr>
        <w:top w:val="none" w:sz="0" w:space="0" w:color="auto"/>
        <w:left w:val="none" w:sz="0" w:space="0" w:color="auto"/>
        <w:bottom w:val="none" w:sz="0" w:space="0" w:color="auto"/>
        <w:right w:val="none" w:sz="0" w:space="0" w:color="auto"/>
      </w:divBdr>
    </w:div>
    <w:div w:id="745105967">
      <w:bodyDiv w:val="1"/>
      <w:marLeft w:val="0"/>
      <w:marRight w:val="0"/>
      <w:marTop w:val="0"/>
      <w:marBottom w:val="0"/>
      <w:divBdr>
        <w:top w:val="none" w:sz="0" w:space="0" w:color="auto"/>
        <w:left w:val="none" w:sz="0" w:space="0" w:color="auto"/>
        <w:bottom w:val="none" w:sz="0" w:space="0" w:color="auto"/>
        <w:right w:val="none" w:sz="0" w:space="0" w:color="auto"/>
      </w:divBdr>
    </w:div>
    <w:div w:id="750005046">
      <w:bodyDiv w:val="1"/>
      <w:marLeft w:val="0"/>
      <w:marRight w:val="0"/>
      <w:marTop w:val="0"/>
      <w:marBottom w:val="0"/>
      <w:divBdr>
        <w:top w:val="none" w:sz="0" w:space="0" w:color="auto"/>
        <w:left w:val="none" w:sz="0" w:space="0" w:color="auto"/>
        <w:bottom w:val="none" w:sz="0" w:space="0" w:color="auto"/>
        <w:right w:val="none" w:sz="0" w:space="0" w:color="auto"/>
      </w:divBdr>
    </w:div>
    <w:div w:id="757216296">
      <w:bodyDiv w:val="1"/>
      <w:marLeft w:val="0"/>
      <w:marRight w:val="0"/>
      <w:marTop w:val="0"/>
      <w:marBottom w:val="0"/>
      <w:divBdr>
        <w:top w:val="none" w:sz="0" w:space="0" w:color="auto"/>
        <w:left w:val="none" w:sz="0" w:space="0" w:color="auto"/>
        <w:bottom w:val="none" w:sz="0" w:space="0" w:color="auto"/>
        <w:right w:val="none" w:sz="0" w:space="0" w:color="auto"/>
      </w:divBdr>
    </w:div>
    <w:div w:id="757555241">
      <w:bodyDiv w:val="1"/>
      <w:marLeft w:val="0"/>
      <w:marRight w:val="0"/>
      <w:marTop w:val="0"/>
      <w:marBottom w:val="0"/>
      <w:divBdr>
        <w:top w:val="none" w:sz="0" w:space="0" w:color="auto"/>
        <w:left w:val="none" w:sz="0" w:space="0" w:color="auto"/>
        <w:bottom w:val="none" w:sz="0" w:space="0" w:color="auto"/>
        <w:right w:val="none" w:sz="0" w:space="0" w:color="auto"/>
      </w:divBdr>
    </w:div>
    <w:div w:id="766006418">
      <w:bodyDiv w:val="1"/>
      <w:marLeft w:val="0"/>
      <w:marRight w:val="0"/>
      <w:marTop w:val="0"/>
      <w:marBottom w:val="0"/>
      <w:divBdr>
        <w:top w:val="none" w:sz="0" w:space="0" w:color="auto"/>
        <w:left w:val="none" w:sz="0" w:space="0" w:color="auto"/>
        <w:bottom w:val="none" w:sz="0" w:space="0" w:color="auto"/>
        <w:right w:val="none" w:sz="0" w:space="0" w:color="auto"/>
      </w:divBdr>
    </w:div>
    <w:div w:id="766538255">
      <w:bodyDiv w:val="1"/>
      <w:marLeft w:val="0"/>
      <w:marRight w:val="0"/>
      <w:marTop w:val="0"/>
      <w:marBottom w:val="0"/>
      <w:divBdr>
        <w:top w:val="none" w:sz="0" w:space="0" w:color="auto"/>
        <w:left w:val="none" w:sz="0" w:space="0" w:color="auto"/>
        <w:bottom w:val="none" w:sz="0" w:space="0" w:color="auto"/>
        <w:right w:val="none" w:sz="0" w:space="0" w:color="auto"/>
      </w:divBdr>
    </w:div>
    <w:div w:id="768237558">
      <w:bodyDiv w:val="1"/>
      <w:marLeft w:val="0"/>
      <w:marRight w:val="0"/>
      <w:marTop w:val="0"/>
      <w:marBottom w:val="0"/>
      <w:divBdr>
        <w:top w:val="none" w:sz="0" w:space="0" w:color="auto"/>
        <w:left w:val="none" w:sz="0" w:space="0" w:color="auto"/>
        <w:bottom w:val="none" w:sz="0" w:space="0" w:color="auto"/>
        <w:right w:val="none" w:sz="0" w:space="0" w:color="auto"/>
      </w:divBdr>
    </w:div>
    <w:div w:id="768936005">
      <w:bodyDiv w:val="1"/>
      <w:marLeft w:val="0"/>
      <w:marRight w:val="0"/>
      <w:marTop w:val="0"/>
      <w:marBottom w:val="0"/>
      <w:divBdr>
        <w:top w:val="none" w:sz="0" w:space="0" w:color="auto"/>
        <w:left w:val="none" w:sz="0" w:space="0" w:color="auto"/>
        <w:bottom w:val="none" w:sz="0" w:space="0" w:color="auto"/>
        <w:right w:val="none" w:sz="0" w:space="0" w:color="auto"/>
      </w:divBdr>
    </w:div>
    <w:div w:id="770777684">
      <w:bodyDiv w:val="1"/>
      <w:marLeft w:val="0"/>
      <w:marRight w:val="0"/>
      <w:marTop w:val="0"/>
      <w:marBottom w:val="0"/>
      <w:divBdr>
        <w:top w:val="none" w:sz="0" w:space="0" w:color="auto"/>
        <w:left w:val="none" w:sz="0" w:space="0" w:color="auto"/>
        <w:bottom w:val="none" w:sz="0" w:space="0" w:color="auto"/>
        <w:right w:val="none" w:sz="0" w:space="0" w:color="auto"/>
      </w:divBdr>
    </w:div>
    <w:div w:id="785541714">
      <w:bodyDiv w:val="1"/>
      <w:marLeft w:val="0"/>
      <w:marRight w:val="0"/>
      <w:marTop w:val="0"/>
      <w:marBottom w:val="0"/>
      <w:divBdr>
        <w:top w:val="none" w:sz="0" w:space="0" w:color="auto"/>
        <w:left w:val="none" w:sz="0" w:space="0" w:color="auto"/>
        <w:bottom w:val="none" w:sz="0" w:space="0" w:color="auto"/>
        <w:right w:val="none" w:sz="0" w:space="0" w:color="auto"/>
      </w:divBdr>
    </w:div>
    <w:div w:id="786435808">
      <w:bodyDiv w:val="1"/>
      <w:marLeft w:val="0"/>
      <w:marRight w:val="0"/>
      <w:marTop w:val="0"/>
      <w:marBottom w:val="0"/>
      <w:divBdr>
        <w:top w:val="none" w:sz="0" w:space="0" w:color="auto"/>
        <w:left w:val="none" w:sz="0" w:space="0" w:color="auto"/>
        <w:bottom w:val="none" w:sz="0" w:space="0" w:color="auto"/>
        <w:right w:val="none" w:sz="0" w:space="0" w:color="auto"/>
      </w:divBdr>
    </w:div>
    <w:div w:id="793402146">
      <w:bodyDiv w:val="1"/>
      <w:marLeft w:val="0"/>
      <w:marRight w:val="0"/>
      <w:marTop w:val="0"/>
      <w:marBottom w:val="0"/>
      <w:divBdr>
        <w:top w:val="none" w:sz="0" w:space="0" w:color="auto"/>
        <w:left w:val="none" w:sz="0" w:space="0" w:color="auto"/>
        <w:bottom w:val="none" w:sz="0" w:space="0" w:color="auto"/>
        <w:right w:val="none" w:sz="0" w:space="0" w:color="auto"/>
      </w:divBdr>
    </w:div>
    <w:div w:id="796409564">
      <w:bodyDiv w:val="1"/>
      <w:marLeft w:val="0"/>
      <w:marRight w:val="0"/>
      <w:marTop w:val="0"/>
      <w:marBottom w:val="0"/>
      <w:divBdr>
        <w:top w:val="none" w:sz="0" w:space="0" w:color="auto"/>
        <w:left w:val="none" w:sz="0" w:space="0" w:color="auto"/>
        <w:bottom w:val="none" w:sz="0" w:space="0" w:color="auto"/>
        <w:right w:val="none" w:sz="0" w:space="0" w:color="auto"/>
      </w:divBdr>
    </w:div>
    <w:div w:id="797915410">
      <w:bodyDiv w:val="1"/>
      <w:marLeft w:val="0"/>
      <w:marRight w:val="0"/>
      <w:marTop w:val="0"/>
      <w:marBottom w:val="0"/>
      <w:divBdr>
        <w:top w:val="none" w:sz="0" w:space="0" w:color="auto"/>
        <w:left w:val="none" w:sz="0" w:space="0" w:color="auto"/>
        <w:bottom w:val="none" w:sz="0" w:space="0" w:color="auto"/>
        <w:right w:val="none" w:sz="0" w:space="0" w:color="auto"/>
      </w:divBdr>
    </w:div>
    <w:div w:id="803542531">
      <w:bodyDiv w:val="1"/>
      <w:marLeft w:val="0"/>
      <w:marRight w:val="0"/>
      <w:marTop w:val="0"/>
      <w:marBottom w:val="0"/>
      <w:divBdr>
        <w:top w:val="none" w:sz="0" w:space="0" w:color="auto"/>
        <w:left w:val="none" w:sz="0" w:space="0" w:color="auto"/>
        <w:bottom w:val="none" w:sz="0" w:space="0" w:color="auto"/>
        <w:right w:val="none" w:sz="0" w:space="0" w:color="auto"/>
      </w:divBdr>
    </w:div>
    <w:div w:id="804660739">
      <w:bodyDiv w:val="1"/>
      <w:marLeft w:val="0"/>
      <w:marRight w:val="0"/>
      <w:marTop w:val="0"/>
      <w:marBottom w:val="0"/>
      <w:divBdr>
        <w:top w:val="none" w:sz="0" w:space="0" w:color="auto"/>
        <w:left w:val="none" w:sz="0" w:space="0" w:color="auto"/>
        <w:bottom w:val="none" w:sz="0" w:space="0" w:color="auto"/>
        <w:right w:val="none" w:sz="0" w:space="0" w:color="auto"/>
      </w:divBdr>
    </w:div>
    <w:div w:id="808018782">
      <w:bodyDiv w:val="1"/>
      <w:marLeft w:val="0"/>
      <w:marRight w:val="0"/>
      <w:marTop w:val="0"/>
      <w:marBottom w:val="0"/>
      <w:divBdr>
        <w:top w:val="none" w:sz="0" w:space="0" w:color="auto"/>
        <w:left w:val="none" w:sz="0" w:space="0" w:color="auto"/>
        <w:bottom w:val="none" w:sz="0" w:space="0" w:color="auto"/>
        <w:right w:val="none" w:sz="0" w:space="0" w:color="auto"/>
      </w:divBdr>
    </w:div>
    <w:div w:id="808206526">
      <w:bodyDiv w:val="1"/>
      <w:marLeft w:val="0"/>
      <w:marRight w:val="0"/>
      <w:marTop w:val="0"/>
      <w:marBottom w:val="0"/>
      <w:divBdr>
        <w:top w:val="none" w:sz="0" w:space="0" w:color="auto"/>
        <w:left w:val="none" w:sz="0" w:space="0" w:color="auto"/>
        <w:bottom w:val="none" w:sz="0" w:space="0" w:color="auto"/>
        <w:right w:val="none" w:sz="0" w:space="0" w:color="auto"/>
      </w:divBdr>
    </w:div>
    <w:div w:id="810102033">
      <w:bodyDiv w:val="1"/>
      <w:marLeft w:val="0"/>
      <w:marRight w:val="0"/>
      <w:marTop w:val="0"/>
      <w:marBottom w:val="0"/>
      <w:divBdr>
        <w:top w:val="none" w:sz="0" w:space="0" w:color="auto"/>
        <w:left w:val="none" w:sz="0" w:space="0" w:color="auto"/>
        <w:bottom w:val="none" w:sz="0" w:space="0" w:color="auto"/>
        <w:right w:val="none" w:sz="0" w:space="0" w:color="auto"/>
      </w:divBdr>
    </w:div>
    <w:div w:id="810832831">
      <w:bodyDiv w:val="1"/>
      <w:marLeft w:val="0"/>
      <w:marRight w:val="0"/>
      <w:marTop w:val="0"/>
      <w:marBottom w:val="0"/>
      <w:divBdr>
        <w:top w:val="none" w:sz="0" w:space="0" w:color="auto"/>
        <w:left w:val="none" w:sz="0" w:space="0" w:color="auto"/>
        <w:bottom w:val="none" w:sz="0" w:space="0" w:color="auto"/>
        <w:right w:val="none" w:sz="0" w:space="0" w:color="auto"/>
      </w:divBdr>
    </w:div>
    <w:div w:id="810950722">
      <w:bodyDiv w:val="1"/>
      <w:marLeft w:val="0"/>
      <w:marRight w:val="0"/>
      <w:marTop w:val="0"/>
      <w:marBottom w:val="0"/>
      <w:divBdr>
        <w:top w:val="none" w:sz="0" w:space="0" w:color="auto"/>
        <w:left w:val="none" w:sz="0" w:space="0" w:color="auto"/>
        <w:bottom w:val="none" w:sz="0" w:space="0" w:color="auto"/>
        <w:right w:val="none" w:sz="0" w:space="0" w:color="auto"/>
      </w:divBdr>
    </w:div>
    <w:div w:id="812137979">
      <w:bodyDiv w:val="1"/>
      <w:marLeft w:val="0"/>
      <w:marRight w:val="0"/>
      <w:marTop w:val="0"/>
      <w:marBottom w:val="0"/>
      <w:divBdr>
        <w:top w:val="none" w:sz="0" w:space="0" w:color="auto"/>
        <w:left w:val="none" w:sz="0" w:space="0" w:color="auto"/>
        <w:bottom w:val="none" w:sz="0" w:space="0" w:color="auto"/>
        <w:right w:val="none" w:sz="0" w:space="0" w:color="auto"/>
      </w:divBdr>
    </w:div>
    <w:div w:id="817962286">
      <w:bodyDiv w:val="1"/>
      <w:marLeft w:val="0"/>
      <w:marRight w:val="0"/>
      <w:marTop w:val="0"/>
      <w:marBottom w:val="0"/>
      <w:divBdr>
        <w:top w:val="none" w:sz="0" w:space="0" w:color="auto"/>
        <w:left w:val="none" w:sz="0" w:space="0" w:color="auto"/>
        <w:bottom w:val="none" w:sz="0" w:space="0" w:color="auto"/>
        <w:right w:val="none" w:sz="0" w:space="0" w:color="auto"/>
      </w:divBdr>
    </w:div>
    <w:div w:id="818498480">
      <w:bodyDiv w:val="1"/>
      <w:marLeft w:val="0"/>
      <w:marRight w:val="0"/>
      <w:marTop w:val="0"/>
      <w:marBottom w:val="0"/>
      <w:divBdr>
        <w:top w:val="none" w:sz="0" w:space="0" w:color="auto"/>
        <w:left w:val="none" w:sz="0" w:space="0" w:color="auto"/>
        <w:bottom w:val="none" w:sz="0" w:space="0" w:color="auto"/>
        <w:right w:val="none" w:sz="0" w:space="0" w:color="auto"/>
      </w:divBdr>
    </w:div>
    <w:div w:id="822085549">
      <w:bodyDiv w:val="1"/>
      <w:marLeft w:val="0"/>
      <w:marRight w:val="0"/>
      <w:marTop w:val="0"/>
      <w:marBottom w:val="0"/>
      <w:divBdr>
        <w:top w:val="none" w:sz="0" w:space="0" w:color="auto"/>
        <w:left w:val="none" w:sz="0" w:space="0" w:color="auto"/>
        <w:bottom w:val="none" w:sz="0" w:space="0" w:color="auto"/>
        <w:right w:val="none" w:sz="0" w:space="0" w:color="auto"/>
      </w:divBdr>
    </w:div>
    <w:div w:id="827787890">
      <w:bodyDiv w:val="1"/>
      <w:marLeft w:val="0"/>
      <w:marRight w:val="0"/>
      <w:marTop w:val="0"/>
      <w:marBottom w:val="0"/>
      <w:divBdr>
        <w:top w:val="none" w:sz="0" w:space="0" w:color="auto"/>
        <w:left w:val="none" w:sz="0" w:space="0" w:color="auto"/>
        <w:bottom w:val="none" w:sz="0" w:space="0" w:color="auto"/>
        <w:right w:val="none" w:sz="0" w:space="0" w:color="auto"/>
      </w:divBdr>
    </w:div>
    <w:div w:id="832720390">
      <w:bodyDiv w:val="1"/>
      <w:marLeft w:val="0"/>
      <w:marRight w:val="0"/>
      <w:marTop w:val="0"/>
      <w:marBottom w:val="0"/>
      <w:divBdr>
        <w:top w:val="none" w:sz="0" w:space="0" w:color="auto"/>
        <w:left w:val="none" w:sz="0" w:space="0" w:color="auto"/>
        <w:bottom w:val="none" w:sz="0" w:space="0" w:color="auto"/>
        <w:right w:val="none" w:sz="0" w:space="0" w:color="auto"/>
      </w:divBdr>
    </w:div>
    <w:div w:id="834880808">
      <w:bodyDiv w:val="1"/>
      <w:marLeft w:val="0"/>
      <w:marRight w:val="0"/>
      <w:marTop w:val="0"/>
      <w:marBottom w:val="0"/>
      <w:divBdr>
        <w:top w:val="none" w:sz="0" w:space="0" w:color="auto"/>
        <w:left w:val="none" w:sz="0" w:space="0" w:color="auto"/>
        <w:bottom w:val="none" w:sz="0" w:space="0" w:color="auto"/>
        <w:right w:val="none" w:sz="0" w:space="0" w:color="auto"/>
      </w:divBdr>
    </w:div>
    <w:div w:id="836265481">
      <w:bodyDiv w:val="1"/>
      <w:marLeft w:val="0"/>
      <w:marRight w:val="0"/>
      <w:marTop w:val="0"/>
      <w:marBottom w:val="0"/>
      <w:divBdr>
        <w:top w:val="none" w:sz="0" w:space="0" w:color="auto"/>
        <w:left w:val="none" w:sz="0" w:space="0" w:color="auto"/>
        <w:bottom w:val="none" w:sz="0" w:space="0" w:color="auto"/>
        <w:right w:val="none" w:sz="0" w:space="0" w:color="auto"/>
      </w:divBdr>
    </w:div>
    <w:div w:id="840196923">
      <w:bodyDiv w:val="1"/>
      <w:marLeft w:val="0"/>
      <w:marRight w:val="0"/>
      <w:marTop w:val="0"/>
      <w:marBottom w:val="0"/>
      <w:divBdr>
        <w:top w:val="none" w:sz="0" w:space="0" w:color="auto"/>
        <w:left w:val="none" w:sz="0" w:space="0" w:color="auto"/>
        <w:bottom w:val="none" w:sz="0" w:space="0" w:color="auto"/>
        <w:right w:val="none" w:sz="0" w:space="0" w:color="auto"/>
      </w:divBdr>
    </w:div>
    <w:div w:id="842010730">
      <w:bodyDiv w:val="1"/>
      <w:marLeft w:val="0"/>
      <w:marRight w:val="0"/>
      <w:marTop w:val="0"/>
      <w:marBottom w:val="0"/>
      <w:divBdr>
        <w:top w:val="none" w:sz="0" w:space="0" w:color="auto"/>
        <w:left w:val="none" w:sz="0" w:space="0" w:color="auto"/>
        <w:bottom w:val="none" w:sz="0" w:space="0" w:color="auto"/>
        <w:right w:val="none" w:sz="0" w:space="0" w:color="auto"/>
      </w:divBdr>
    </w:div>
    <w:div w:id="847332988">
      <w:bodyDiv w:val="1"/>
      <w:marLeft w:val="0"/>
      <w:marRight w:val="0"/>
      <w:marTop w:val="0"/>
      <w:marBottom w:val="0"/>
      <w:divBdr>
        <w:top w:val="none" w:sz="0" w:space="0" w:color="auto"/>
        <w:left w:val="none" w:sz="0" w:space="0" w:color="auto"/>
        <w:bottom w:val="none" w:sz="0" w:space="0" w:color="auto"/>
        <w:right w:val="none" w:sz="0" w:space="0" w:color="auto"/>
      </w:divBdr>
    </w:div>
    <w:div w:id="850872331">
      <w:bodyDiv w:val="1"/>
      <w:marLeft w:val="0"/>
      <w:marRight w:val="0"/>
      <w:marTop w:val="0"/>
      <w:marBottom w:val="0"/>
      <w:divBdr>
        <w:top w:val="none" w:sz="0" w:space="0" w:color="auto"/>
        <w:left w:val="none" w:sz="0" w:space="0" w:color="auto"/>
        <w:bottom w:val="none" w:sz="0" w:space="0" w:color="auto"/>
        <w:right w:val="none" w:sz="0" w:space="0" w:color="auto"/>
      </w:divBdr>
    </w:div>
    <w:div w:id="856383984">
      <w:bodyDiv w:val="1"/>
      <w:marLeft w:val="0"/>
      <w:marRight w:val="0"/>
      <w:marTop w:val="0"/>
      <w:marBottom w:val="0"/>
      <w:divBdr>
        <w:top w:val="none" w:sz="0" w:space="0" w:color="auto"/>
        <w:left w:val="none" w:sz="0" w:space="0" w:color="auto"/>
        <w:bottom w:val="none" w:sz="0" w:space="0" w:color="auto"/>
        <w:right w:val="none" w:sz="0" w:space="0" w:color="auto"/>
      </w:divBdr>
    </w:div>
    <w:div w:id="856961185">
      <w:bodyDiv w:val="1"/>
      <w:marLeft w:val="0"/>
      <w:marRight w:val="0"/>
      <w:marTop w:val="0"/>
      <w:marBottom w:val="0"/>
      <w:divBdr>
        <w:top w:val="none" w:sz="0" w:space="0" w:color="auto"/>
        <w:left w:val="none" w:sz="0" w:space="0" w:color="auto"/>
        <w:bottom w:val="none" w:sz="0" w:space="0" w:color="auto"/>
        <w:right w:val="none" w:sz="0" w:space="0" w:color="auto"/>
      </w:divBdr>
    </w:div>
    <w:div w:id="860237609">
      <w:bodyDiv w:val="1"/>
      <w:marLeft w:val="0"/>
      <w:marRight w:val="0"/>
      <w:marTop w:val="0"/>
      <w:marBottom w:val="0"/>
      <w:divBdr>
        <w:top w:val="none" w:sz="0" w:space="0" w:color="auto"/>
        <w:left w:val="none" w:sz="0" w:space="0" w:color="auto"/>
        <w:bottom w:val="none" w:sz="0" w:space="0" w:color="auto"/>
        <w:right w:val="none" w:sz="0" w:space="0" w:color="auto"/>
      </w:divBdr>
    </w:div>
    <w:div w:id="862596095">
      <w:bodyDiv w:val="1"/>
      <w:marLeft w:val="0"/>
      <w:marRight w:val="0"/>
      <w:marTop w:val="0"/>
      <w:marBottom w:val="0"/>
      <w:divBdr>
        <w:top w:val="none" w:sz="0" w:space="0" w:color="auto"/>
        <w:left w:val="none" w:sz="0" w:space="0" w:color="auto"/>
        <w:bottom w:val="none" w:sz="0" w:space="0" w:color="auto"/>
        <w:right w:val="none" w:sz="0" w:space="0" w:color="auto"/>
      </w:divBdr>
    </w:div>
    <w:div w:id="866674885">
      <w:bodyDiv w:val="1"/>
      <w:marLeft w:val="0"/>
      <w:marRight w:val="0"/>
      <w:marTop w:val="0"/>
      <w:marBottom w:val="0"/>
      <w:divBdr>
        <w:top w:val="none" w:sz="0" w:space="0" w:color="auto"/>
        <w:left w:val="none" w:sz="0" w:space="0" w:color="auto"/>
        <w:bottom w:val="none" w:sz="0" w:space="0" w:color="auto"/>
        <w:right w:val="none" w:sz="0" w:space="0" w:color="auto"/>
      </w:divBdr>
    </w:div>
    <w:div w:id="867450996">
      <w:bodyDiv w:val="1"/>
      <w:marLeft w:val="0"/>
      <w:marRight w:val="0"/>
      <w:marTop w:val="0"/>
      <w:marBottom w:val="0"/>
      <w:divBdr>
        <w:top w:val="none" w:sz="0" w:space="0" w:color="auto"/>
        <w:left w:val="none" w:sz="0" w:space="0" w:color="auto"/>
        <w:bottom w:val="none" w:sz="0" w:space="0" w:color="auto"/>
        <w:right w:val="none" w:sz="0" w:space="0" w:color="auto"/>
      </w:divBdr>
    </w:div>
    <w:div w:id="867763906">
      <w:bodyDiv w:val="1"/>
      <w:marLeft w:val="0"/>
      <w:marRight w:val="0"/>
      <w:marTop w:val="0"/>
      <w:marBottom w:val="0"/>
      <w:divBdr>
        <w:top w:val="none" w:sz="0" w:space="0" w:color="auto"/>
        <w:left w:val="none" w:sz="0" w:space="0" w:color="auto"/>
        <w:bottom w:val="none" w:sz="0" w:space="0" w:color="auto"/>
        <w:right w:val="none" w:sz="0" w:space="0" w:color="auto"/>
      </w:divBdr>
    </w:div>
    <w:div w:id="871377427">
      <w:bodyDiv w:val="1"/>
      <w:marLeft w:val="0"/>
      <w:marRight w:val="0"/>
      <w:marTop w:val="0"/>
      <w:marBottom w:val="0"/>
      <w:divBdr>
        <w:top w:val="none" w:sz="0" w:space="0" w:color="auto"/>
        <w:left w:val="none" w:sz="0" w:space="0" w:color="auto"/>
        <w:bottom w:val="none" w:sz="0" w:space="0" w:color="auto"/>
        <w:right w:val="none" w:sz="0" w:space="0" w:color="auto"/>
      </w:divBdr>
    </w:div>
    <w:div w:id="874269536">
      <w:bodyDiv w:val="1"/>
      <w:marLeft w:val="0"/>
      <w:marRight w:val="0"/>
      <w:marTop w:val="0"/>
      <w:marBottom w:val="0"/>
      <w:divBdr>
        <w:top w:val="none" w:sz="0" w:space="0" w:color="auto"/>
        <w:left w:val="none" w:sz="0" w:space="0" w:color="auto"/>
        <w:bottom w:val="none" w:sz="0" w:space="0" w:color="auto"/>
        <w:right w:val="none" w:sz="0" w:space="0" w:color="auto"/>
      </w:divBdr>
    </w:div>
    <w:div w:id="875044571">
      <w:bodyDiv w:val="1"/>
      <w:marLeft w:val="0"/>
      <w:marRight w:val="0"/>
      <w:marTop w:val="0"/>
      <w:marBottom w:val="0"/>
      <w:divBdr>
        <w:top w:val="none" w:sz="0" w:space="0" w:color="auto"/>
        <w:left w:val="none" w:sz="0" w:space="0" w:color="auto"/>
        <w:bottom w:val="none" w:sz="0" w:space="0" w:color="auto"/>
        <w:right w:val="none" w:sz="0" w:space="0" w:color="auto"/>
      </w:divBdr>
    </w:div>
    <w:div w:id="875123218">
      <w:bodyDiv w:val="1"/>
      <w:marLeft w:val="0"/>
      <w:marRight w:val="0"/>
      <w:marTop w:val="0"/>
      <w:marBottom w:val="0"/>
      <w:divBdr>
        <w:top w:val="none" w:sz="0" w:space="0" w:color="auto"/>
        <w:left w:val="none" w:sz="0" w:space="0" w:color="auto"/>
        <w:bottom w:val="none" w:sz="0" w:space="0" w:color="auto"/>
        <w:right w:val="none" w:sz="0" w:space="0" w:color="auto"/>
      </w:divBdr>
    </w:div>
    <w:div w:id="876894545">
      <w:bodyDiv w:val="1"/>
      <w:marLeft w:val="0"/>
      <w:marRight w:val="0"/>
      <w:marTop w:val="0"/>
      <w:marBottom w:val="0"/>
      <w:divBdr>
        <w:top w:val="none" w:sz="0" w:space="0" w:color="auto"/>
        <w:left w:val="none" w:sz="0" w:space="0" w:color="auto"/>
        <w:bottom w:val="none" w:sz="0" w:space="0" w:color="auto"/>
        <w:right w:val="none" w:sz="0" w:space="0" w:color="auto"/>
      </w:divBdr>
    </w:div>
    <w:div w:id="877357170">
      <w:bodyDiv w:val="1"/>
      <w:marLeft w:val="0"/>
      <w:marRight w:val="0"/>
      <w:marTop w:val="0"/>
      <w:marBottom w:val="0"/>
      <w:divBdr>
        <w:top w:val="none" w:sz="0" w:space="0" w:color="auto"/>
        <w:left w:val="none" w:sz="0" w:space="0" w:color="auto"/>
        <w:bottom w:val="none" w:sz="0" w:space="0" w:color="auto"/>
        <w:right w:val="none" w:sz="0" w:space="0" w:color="auto"/>
      </w:divBdr>
    </w:div>
    <w:div w:id="881868624">
      <w:bodyDiv w:val="1"/>
      <w:marLeft w:val="0"/>
      <w:marRight w:val="0"/>
      <w:marTop w:val="0"/>
      <w:marBottom w:val="0"/>
      <w:divBdr>
        <w:top w:val="none" w:sz="0" w:space="0" w:color="auto"/>
        <w:left w:val="none" w:sz="0" w:space="0" w:color="auto"/>
        <w:bottom w:val="none" w:sz="0" w:space="0" w:color="auto"/>
        <w:right w:val="none" w:sz="0" w:space="0" w:color="auto"/>
      </w:divBdr>
    </w:div>
    <w:div w:id="882180713">
      <w:bodyDiv w:val="1"/>
      <w:marLeft w:val="0"/>
      <w:marRight w:val="0"/>
      <w:marTop w:val="0"/>
      <w:marBottom w:val="0"/>
      <w:divBdr>
        <w:top w:val="none" w:sz="0" w:space="0" w:color="auto"/>
        <w:left w:val="none" w:sz="0" w:space="0" w:color="auto"/>
        <w:bottom w:val="none" w:sz="0" w:space="0" w:color="auto"/>
        <w:right w:val="none" w:sz="0" w:space="0" w:color="auto"/>
      </w:divBdr>
    </w:div>
    <w:div w:id="883753041">
      <w:bodyDiv w:val="1"/>
      <w:marLeft w:val="0"/>
      <w:marRight w:val="0"/>
      <w:marTop w:val="0"/>
      <w:marBottom w:val="0"/>
      <w:divBdr>
        <w:top w:val="none" w:sz="0" w:space="0" w:color="auto"/>
        <w:left w:val="none" w:sz="0" w:space="0" w:color="auto"/>
        <w:bottom w:val="none" w:sz="0" w:space="0" w:color="auto"/>
        <w:right w:val="none" w:sz="0" w:space="0" w:color="auto"/>
      </w:divBdr>
    </w:div>
    <w:div w:id="887255986">
      <w:bodyDiv w:val="1"/>
      <w:marLeft w:val="0"/>
      <w:marRight w:val="0"/>
      <w:marTop w:val="0"/>
      <w:marBottom w:val="0"/>
      <w:divBdr>
        <w:top w:val="none" w:sz="0" w:space="0" w:color="auto"/>
        <w:left w:val="none" w:sz="0" w:space="0" w:color="auto"/>
        <w:bottom w:val="none" w:sz="0" w:space="0" w:color="auto"/>
        <w:right w:val="none" w:sz="0" w:space="0" w:color="auto"/>
      </w:divBdr>
    </w:div>
    <w:div w:id="887643041">
      <w:bodyDiv w:val="1"/>
      <w:marLeft w:val="0"/>
      <w:marRight w:val="0"/>
      <w:marTop w:val="0"/>
      <w:marBottom w:val="0"/>
      <w:divBdr>
        <w:top w:val="none" w:sz="0" w:space="0" w:color="auto"/>
        <w:left w:val="none" w:sz="0" w:space="0" w:color="auto"/>
        <w:bottom w:val="none" w:sz="0" w:space="0" w:color="auto"/>
        <w:right w:val="none" w:sz="0" w:space="0" w:color="auto"/>
      </w:divBdr>
    </w:div>
    <w:div w:id="888221644">
      <w:bodyDiv w:val="1"/>
      <w:marLeft w:val="0"/>
      <w:marRight w:val="0"/>
      <w:marTop w:val="0"/>
      <w:marBottom w:val="0"/>
      <w:divBdr>
        <w:top w:val="none" w:sz="0" w:space="0" w:color="auto"/>
        <w:left w:val="none" w:sz="0" w:space="0" w:color="auto"/>
        <w:bottom w:val="none" w:sz="0" w:space="0" w:color="auto"/>
        <w:right w:val="none" w:sz="0" w:space="0" w:color="auto"/>
      </w:divBdr>
    </w:div>
    <w:div w:id="891041611">
      <w:bodyDiv w:val="1"/>
      <w:marLeft w:val="0"/>
      <w:marRight w:val="0"/>
      <w:marTop w:val="0"/>
      <w:marBottom w:val="0"/>
      <w:divBdr>
        <w:top w:val="none" w:sz="0" w:space="0" w:color="auto"/>
        <w:left w:val="none" w:sz="0" w:space="0" w:color="auto"/>
        <w:bottom w:val="none" w:sz="0" w:space="0" w:color="auto"/>
        <w:right w:val="none" w:sz="0" w:space="0" w:color="auto"/>
      </w:divBdr>
    </w:div>
    <w:div w:id="901868867">
      <w:bodyDiv w:val="1"/>
      <w:marLeft w:val="0"/>
      <w:marRight w:val="0"/>
      <w:marTop w:val="0"/>
      <w:marBottom w:val="0"/>
      <w:divBdr>
        <w:top w:val="none" w:sz="0" w:space="0" w:color="auto"/>
        <w:left w:val="none" w:sz="0" w:space="0" w:color="auto"/>
        <w:bottom w:val="none" w:sz="0" w:space="0" w:color="auto"/>
        <w:right w:val="none" w:sz="0" w:space="0" w:color="auto"/>
      </w:divBdr>
    </w:div>
    <w:div w:id="903569787">
      <w:bodyDiv w:val="1"/>
      <w:marLeft w:val="0"/>
      <w:marRight w:val="0"/>
      <w:marTop w:val="0"/>
      <w:marBottom w:val="0"/>
      <w:divBdr>
        <w:top w:val="none" w:sz="0" w:space="0" w:color="auto"/>
        <w:left w:val="none" w:sz="0" w:space="0" w:color="auto"/>
        <w:bottom w:val="none" w:sz="0" w:space="0" w:color="auto"/>
        <w:right w:val="none" w:sz="0" w:space="0" w:color="auto"/>
      </w:divBdr>
    </w:div>
    <w:div w:id="908885169">
      <w:bodyDiv w:val="1"/>
      <w:marLeft w:val="0"/>
      <w:marRight w:val="0"/>
      <w:marTop w:val="0"/>
      <w:marBottom w:val="0"/>
      <w:divBdr>
        <w:top w:val="none" w:sz="0" w:space="0" w:color="auto"/>
        <w:left w:val="none" w:sz="0" w:space="0" w:color="auto"/>
        <w:bottom w:val="none" w:sz="0" w:space="0" w:color="auto"/>
        <w:right w:val="none" w:sz="0" w:space="0" w:color="auto"/>
      </w:divBdr>
    </w:div>
    <w:div w:id="916087397">
      <w:bodyDiv w:val="1"/>
      <w:marLeft w:val="0"/>
      <w:marRight w:val="0"/>
      <w:marTop w:val="0"/>
      <w:marBottom w:val="0"/>
      <w:divBdr>
        <w:top w:val="none" w:sz="0" w:space="0" w:color="auto"/>
        <w:left w:val="none" w:sz="0" w:space="0" w:color="auto"/>
        <w:bottom w:val="none" w:sz="0" w:space="0" w:color="auto"/>
        <w:right w:val="none" w:sz="0" w:space="0" w:color="auto"/>
      </w:divBdr>
    </w:div>
    <w:div w:id="927734064">
      <w:bodyDiv w:val="1"/>
      <w:marLeft w:val="0"/>
      <w:marRight w:val="0"/>
      <w:marTop w:val="0"/>
      <w:marBottom w:val="0"/>
      <w:divBdr>
        <w:top w:val="none" w:sz="0" w:space="0" w:color="auto"/>
        <w:left w:val="none" w:sz="0" w:space="0" w:color="auto"/>
        <w:bottom w:val="none" w:sz="0" w:space="0" w:color="auto"/>
        <w:right w:val="none" w:sz="0" w:space="0" w:color="auto"/>
      </w:divBdr>
    </w:div>
    <w:div w:id="929849877">
      <w:bodyDiv w:val="1"/>
      <w:marLeft w:val="0"/>
      <w:marRight w:val="0"/>
      <w:marTop w:val="0"/>
      <w:marBottom w:val="0"/>
      <w:divBdr>
        <w:top w:val="none" w:sz="0" w:space="0" w:color="auto"/>
        <w:left w:val="none" w:sz="0" w:space="0" w:color="auto"/>
        <w:bottom w:val="none" w:sz="0" w:space="0" w:color="auto"/>
        <w:right w:val="none" w:sz="0" w:space="0" w:color="auto"/>
      </w:divBdr>
    </w:div>
    <w:div w:id="936257667">
      <w:bodyDiv w:val="1"/>
      <w:marLeft w:val="0"/>
      <w:marRight w:val="0"/>
      <w:marTop w:val="0"/>
      <w:marBottom w:val="0"/>
      <w:divBdr>
        <w:top w:val="none" w:sz="0" w:space="0" w:color="auto"/>
        <w:left w:val="none" w:sz="0" w:space="0" w:color="auto"/>
        <w:bottom w:val="none" w:sz="0" w:space="0" w:color="auto"/>
        <w:right w:val="none" w:sz="0" w:space="0" w:color="auto"/>
      </w:divBdr>
    </w:div>
    <w:div w:id="938563582">
      <w:bodyDiv w:val="1"/>
      <w:marLeft w:val="0"/>
      <w:marRight w:val="0"/>
      <w:marTop w:val="0"/>
      <w:marBottom w:val="0"/>
      <w:divBdr>
        <w:top w:val="none" w:sz="0" w:space="0" w:color="auto"/>
        <w:left w:val="none" w:sz="0" w:space="0" w:color="auto"/>
        <w:bottom w:val="none" w:sz="0" w:space="0" w:color="auto"/>
        <w:right w:val="none" w:sz="0" w:space="0" w:color="auto"/>
      </w:divBdr>
    </w:div>
    <w:div w:id="945188314">
      <w:bodyDiv w:val="1"/>
      <w:marLeft w:val="0"/>
      <w:marRight w:val="0"/>
      <w:marTop w:val="0"/>
      <w:marBottom w:val="0"/>
      <w:divBdr>
        <w:top w:val="none" w:sz="0" w:space="0" w:color="auto"/>
        <w:left w:val="none" w:sz="0" w:space="0" w:color="auto"/>
        <w:bottom w:val="none" w:sz="0" w:space="0" w:color="auto"/>
        <w:right w:val="none" w:sz="0" w:space="0" w:color="auto"/>
      </w:divBdr>
    </w:div>
    <w:div w:id="946231831">
      <w:bodyDiv w:val="1"/>
      <w:marLeft w:val="0"/>
      <w:marRight w:val="0"/>
      <w:marTop w:val="0"/>
      <w:marBottom w:val="0"/>
      <w:divBdr>
        <w:top w:val="none" w:sz="0" w:space="0" w:color="auto"/>
        <w:left w:val="none" w:sz="0" w:space="0" w:color="auto"/>
        <w:bottom w:val="none" w:sz="0" w:space="0" w:color="auto"/>
        <w:right w:val="none" w:sz="0" w:space="0" w:color="auto"/>
      </w:divBdr>
    </w:div>
    <w:div w:id="948244304">
      <w:bodyDiv w:val="1"/>
      <w:marLeft w:val="0"/>
      <w:marRight w:val="0"/>
      <w:marTop w:val="0"/>
      <w:marBottom w:val="0"/>
      <w:divBdr>
        <w:top w:val="none" w:sz="0" w:space="0" w:color="auto"/>
        <w:left w:val="none" w:sz="0" w:space="0" w:color="auto"/>
        <w:bottom w:val="none" w:sz="0" w:space="0" w:color="auto"/>
        <w:right w:val="none" w:sz="0" w:space="0" w:color="auto"/>
      </w:divBdr>
    </w:div>
    <w:div w:id="954100552">
      <w:bodyDiv w:val="1"/>
      <w:marLeft w:val="0"/>
      <w:marRight w:val="0"/>
      <w:marTop w:val="0"/>
      <w:marBottom w:val="0"/>
      <w:divBdr>
        <w:top w:val="none" w:sz="0" w:space="0" w:color="auto"/>
        <w:left w:val="none" w:sz="0" w:space="0" w:color="auto"/>
        <w:bottom w:val="none" w:sz="0" w:space="0" w:color="auto"/>
        <w:right w:val="none" w:sz="0" w:space="0" w:color="auto"/>
      </w:divBdr>
    </w:div>
    <w:div w:id="956067074">
      <w:bodyDiv w:val="1"/>
      <w:marLeft w:val="0"/>
      <w:marRight w:val="0"/>
      <w:marTop w:val="0"/>
      <w:marBottom w:val="0"/>
      <w:divBdr>
        <w:top w:val="none" w:sz="0" w:space="0" w:color="auto"/>
        <w:left w:val="none" w:sz="0" w:space="0" w:color="auto"/>
        <w:bottom w:val="none" w:sz="0" w:space="0" w:color="auto"/>
        <w:right w:val="none" w:sz="0" w:space="0" w:color="auto"/>
      </w:divBdr>
    </w:div>
    <w:div w:id="974873220">
      <w:bodyDiv w:val="1"/>
      <w:marLeft w:val="0"/>
      <w:marRight w:val="0"/>
      <w:marTop w:val="0"/>
      <w:marBottom w:val="0"/>
      <w:divBdr>
        <w:top w:val="none" w:sz="0" w:space="0" w:color="auto"/>
        <w:left w:val="none" w:sz="0" w:space="0" w:color="auto"/>
        <w:bottom w:val="none" w:sz="0" w:space="0" w:color="auto"/>
        <w:right w:val="none" w:sz="0" w:space="0" w:color="auto"/>
      </w:divBdr>
    </w:div>
    <w:div w:id="978532619">
      <w:bodyDiv w:val="1"/>
      <w:marLeft w:val="0"/>
      <w:marRight w:val="0"/>
      <w:marTop w:val="0"/>
      <w:marBottom w:val="0"/>
      <w:divBdr>
        <w:top w:val="none" w:sz="0" w:space="0" w:color="auto"/>
        <w:left w:val="none" w:sz="0" w:space="0" w:color="auto"/>
        <w:bottom w:val="none" w:sz="0" w:space="0" w:color="auto"/>
        <w:right w:val="none" w:sz="0" w:space="0" w:color="auto"/>
      </w:divBdr>
    </w:div>
    <w:div w:id="979505841">
      <w:bodyDiv w:val="1"/>
      <w:marLeft w:val="0"/>
      <w:marRight w:val="0"/>
      <w:marTop w:val="0"/>
      <w:marBottom w:val="0"/>
      <w:divBdr>
        <w:top w:val="none" w:sz="0" w:space="0" w:color="auto"/>
        <w:left w:val="none" w:sz="0" w:space="0" w:color="auto"/>
        <w:bottom w:val="none" w:sz="0" w:space="0" w:color="auto"/>
        <w:right w:val="none" w:sz="0" w:space="0" w:color="auto"/>
      </w:divBdr>
    </w:div>
    <w:div w:id="979730410">
      <w:bodyDiv w:val="1"/>
      <w:marLeft w:val="0"/>
      <w:marRight w:val="0"/>
      <w:marTop w:val="0"/>
      <w:marBottom w:val="0"/>
      <w:divBdr>
        <w:top w:val="none" w:sz="0" w:space="0" w:color="auto"/>
        <w:left w:val="none" w:sz="0" w:space="0" w:color="auto"/>
        <w:bottom w:val="none" w:sz="0" w:space="0" w:color="auto"/>
        <w:right w:val="none" w:sz="0" w:space="0" w:color="auto"/>
      </w:divBdr>
    </w:div>
    <w:div w:id="981159445">
      <w:bodyDiv w:val="1"/>
      <w:marLeft w:val="0"/>
      <w:marRight w:val="0"/>
      <w:marTop w:val="0"/>
      <w:marBottom w:val="0"/>
      <w:divBdr>
        <w:top w:val="none" w:sz="0" w:space="0" w:color="auto"/>
        <w:left w:val="none" w:sz="0" w:space="0" w:color="auto"/>
        <w:bottom w:val="none" w:sz="0" w:space="0" w:color="auto"/>
        <w:right w:val="none" w:sz="0" w:space="0" w:color="auto"/>
      </w:divBdr>
    </w:div>
    <w:div w:id="989941258">
      <w:bodyDiv w:val="1"/>
      <w:marLeft w:val="0"/>
      <w:marRight w:val="0"/>
      <w:marTop w:val="0"/>
      <w:marBottom w:val="0"/>
      <w:divBdr>
        <w:top w:val="none" w:sz="0" w:space="0" w:color="auto"/>
        <w:left w:val="none" w:sz="0" w:space="0" w:color="auto"/>
        <w:bottom w:val="none" w:sz="0" w:space="0" w:color="auto"/>
        <w:right w:val="none" w:sz="0" w:space="0" w:color="auto"/>
      </w:divBdr>
    </w:div>
    <w:div w:id="990330267">
      <w:bodyDiv w:val="1"/>
      <w:marLeft w:val="0"/>
      <w:marRight w:val="0"/>
      <w:marTop w:val="0"/>
      <w:marBottom w:val="0"/>
      <w:divBdr>
        <w:top w:val="none" w:sz="0" w:space="0" w:color="auto"/>
        <w:left w:val="none" w:sz="0" w:space="0" w:color="auto"/>
        <w:bottom w:val="none" w:sz="0" w:space="0" w:color="auto"/>
        <w:right w:val="none" w:sz="0" w:space="0" w:color="auto"/>
      </w:divBdr>
    </w:div>
    <w:div w:id="994188242">
      <w:bodyDiv w:val="1"/>
      <w:marLeft w:val="0"/>
      <w:marRight w:val="0"/>
      <w:marTop w:val="0"/>
      <w:marBottom w:val="0"/>
      <w:divBdr>
        <w:top w:val="none" w:sz="0" w:space="0" w:color="auto"/>
        <w:left w:val="none" w:sz="0" w:space="0" w:color="auto"/>
        <w:bottom w:val="none" w:sz="0" w:space="0" w:color="auto"/>
        <w:right w:val="none" w:sz="0" w:space="0" w:color="auto"/>
      </w:divBdr>
    </w:div>
    <w:div w:id="998538149">
      <w:bodyDiv w:val="1"/>
      <w:marLeft w:val="0"/>
      <w:marRight w:val="0"/>
      <w:marTop w:val="0"/>
      <w:marBottom w:val="0"/>
      <w:divBdr>
        <w:top w:val="none" w:sz="0" w:space="0" w:color="auto"/>
        <w:left w:val="none" w:sz="0" w:space="0" w:color="auto"/>
        <w:bottom w:val="none" w:sz="0" w:space="0" w:color="auto"/>
        <w:right w:val="none" w:sz="0" w:space="0" w:color="auto"/>
      </w:divBdr>
    </w:div>
    <w:div w:id="1001203525">
      <w:bodyDiv w:val="1"/>
      <w:marLeft w:val="0"/>
      <w:marRight w:val="0"/>
      <w:marTop w:val="0"/>
      <w:marBottom w:val="0"/>
      <w:divBdr>
        <w:top w:val="none" w:sz="0" w:space="0" w:color="auto"/>
        <w:left w:val="none" w:sz="0" w:space="0" w:color="auto"/>
        <w:bottom w:val="none" w:sz="0" w:space="0" w:color="auto"/>
        <w:right w:val="none" w:sz="0" w:space="0" w:color="auto"/>
      </w:divBdr>
    </w:div>
    <w:div w:id="1008826460">
      <w:bodyDiv w:val="1"/>
      <w:marLeft w:val="0"/>
      <w:marRight w:val="0"/>
      <w:marTop w:val="0"/>
      <w:marBottom w:val="0"/>
      <w:divBdr>
        <w:top w:val="none" w:sz="0" w:space="0" w:color="auto"/>
        <w:left w:val="none" w:sz="0" w:space="0" w:color="auto"/>
        <w:bottom w:val="none" w:sz="0" w:space="0" w:color="auto"/>
        <w:right w:val="none" w:sz="0" w:space="0" w:color="auto"/>
      </w:divBdr>
    </w:div>
    <w:div w:id="1009217756">
      <w:bodyDiv w:val="1"/>
      <w:marLeft w:val="0"/>
      <w:marRight w:val="0"/>
      <w:marTop w:val="0"/>
      <w:marBottom w:val="0"/>
      <w:divBdr>
        <w:top w:val="none" w:sz="0" w:space="0" w:color="auto"/>
        <w:left w:val="none" w:sz="0" w:space="0" w:color="auto"/>
        <w:bottom w:val="none" w:sz="0" w:space="0" w:color="auto"/>
        <w:right w:val="none" w:sz="0" w:space="0" w:color="auto"/>
      </w:divBdr>
    </w:div>
    <w:div w:id="1009260996">
      <w:bodyDiv w:val="1"/>
      <w:marLeft w:val="0"/>
      <w:marRight w:val="0"/>
      <w:marTop w:val="0"/>
      <w:marBottom w:val="0"/>
      <w:divBdr>
        <w:top w:val="none" w:sz="0" w:space="0" w:color="auto"/>
        <w:left w:val="none" w:sz="0" w:space="0" w:color="auto"/>
        <w:bottom w:val="none" w:sz="0" w:space="0" w:color="auto"/>
        <w:right w:val="none" w:sz="0" w:space="0" w:color="auto"/>
      </w:divBdr>
    </w:div>
    <w:div w:id="1011682270">
      <w:bodyDiv w:val="1"/>
      <w:marLeft w:val="0"/>
      <w:marRight w:val="0"/>
      <w:marTop w:val="0"/>
      <w:marBottom w:val="0"/>
      <w:divBdr>
        <w:top w:val="none" w:sz="0" w:space="0" w:color="auto"/>
        <w:left w:val="none" w:sz="0" w:space="0" w:color="auto"/>
        <w:bottom w:val="none" w:sz="0" w:space="0" w:color="auto"/>
        <w:right w:val="none" w:sz="0" w:space="0" w:color="auto"/>
      </w:divBdr>
    </w:div>
    <w:div w:id="1012147921">
      <w:bodyDiv w:val="1"/>
      <w:marLeft w:val="0"/>
      <w:marRight w:val="0"/>
      <w:marTop w:val="0"/>
      <w:marBottom w:val="0"/>
      <w:divBdr>
        <w:top w:val="none" w:sz="0" w:space="0" w:color="auto"/>
        <w:left w:val="none" w:sz="0" w:space="0" w:color="auto"/>
        <w:bottom w:val="none" w:sz="0" w:space="0" w:color="auto"/>
        <w:right w:val="none" w:sz="0" w:space="0" w:color="auto"/>
      </w:divBdr>
    </w:div>
    <w:div w:id="1014766790">
      <w:bodyDiv w:val="1"/>
      <w:marLeft w:val="0"/>
      <w:marRight w:val="0"/>
      <w:marTop w:val="0"/>
      <w:marBottom w:val="0"/>
      <w:divBdr>
        <w:top w:val="none" w:sz="0" w:space="0" w:color="auto"/>
        <w:left w:val="none" w:sz="0" w:space="0" w:color="auto"/>
        <w:bottom w:val="none" w:sz="0" w:space="0" w:color="auto"/>
        <w:right w:val="none" w:sz="0" w:space="0" w:color="auto"/>
      </w:divBdr>
    </w:div>
    <w:div w:id="1017851316">
      <w:bodyDiv w:val="1"/>
      <w:marLeft w:val="0"/>
      <w:marRight w:val="0"/>
      <w:marTop w:val="0"/>
      <w:marBottom w:val="0"/>
      <w:divBdr>
        <w:top w:val="none" w:sz="0" w:space="0" w:color="auto"/>
        <w:left w:val="none" w:sz="0" w:space="0" w:color="auto"/>
        <w:bottom w:val="none" w:sz="0" w:space="0" w:color="auto"/>
        <w:right w:val="none" w:sz="0" w:space="0" w:color="auto"/>
      </w:divBdr>
    </w:div>
    <w:div w:id="1021514074">
      <w:bodyDiv w:val="1"/>
      <w:marLeft w:val="0"/>
      <w:marRight w:val="0"/>
      <w:marTop w:val="0"/>
      <w:marBottom w:val="0"/>
      <w:divBdr>
        <w:top w:val="none" w:sz="0" w:space="0" w:color="auto"/>
        <w:left w:val="none" w:sz="0" w:space="0" w:color="auto"/>
        <w:bottom w:val="none" w:sz="0" w:space="0" w:color="auto"/>
        <w:right w:val="none" w:sz="0" w:space="0" w:color="auto"/>
      </w:divBdr>
    </w:div>
    <w:div w:id="1023088403">
      <w:bodyDiv w:val="1"/>
      <w:marLeft w:val="0"/>
      <w:marRight w:val="0"/>
      <w:marTop w:val="0"/>
      <w:marBottom w:val="0"/>
      <w:divBdr>
        <w:top w:val="none" w:sz="0" w:space="0" w:color="auto"/>
        <w:left w:val="none" w:sz="0" w:space="0" w:color="auto"/>
        <w:bottom w:val="none" w:sz="0" w:space="0" w:color="auto"/>
        <w:right w:val="none" w:sz="0" w:space="0" w:color="auto"/>
      </w:divBdr>
    </w:div>
    <w:div w:id="1030032109">
      <w:bodyDiv w:val="1"/>
      <w:marLeft w:val="0"/>
      <w:marRight w:val="0"/>
      <w:marTop w:val="0"/>
      <w:marBottom w:val="0"/>
      <w:divBdr>
        <w:top w:val="none" w:sz="0" w:space="0" w:color="auto"/>
        <w:left w:val="none" w:sz="0" w:space="0" w:color="auto"/>
        <w:bottom w:val="none" w:sz="0" w:space="0" w:color="auto"/>
        <w:right w:val="none" w:sz="0" w:space="0" w:color="auto"/>
      </w:divBdr>
    </w:div>
    <w:div w:id="1033769136">
      <w:bodyDiv w:val="1"/>
      <w:marLeft w:val="0"/>
      <w:marRight w:val="0"/>
      <w:marTop w:val="0"/>
      <w:marBottom w:val="0"/>
      <w:divBdr>
        <w:top w:val="none" w:sz="0" w:space="0" w:color="auto"/>
        <w:left w:val="none" w:sz="0" w:space="0" w:color="auto"/>
        <w:bottom w:val="none" w:sz="0" w:space="0" w:color="auto"/>
        <w:right w:val="none" w:sz="0" w:space="0" w:color="auto"/>
      </w:divBdr>
      <w:divsChild>
        <w:div w:id="605649353">
          <w:marLeft w:val="0"/>
          <w:marRight w:val="0"/>
          <w:marTop w:val="0"/>
          <w:marBottom w:val="0"/>
          <w:divBdr>
            <w:top w:val="none" w:sz="0" w:space="0" w:color="auto"/>
            <w:left w:val="none" w:sz="0" w:space="0" w:color="auto"/>
            <w:bottom w:val="none" w:sz="0" w:space="0" w:color="auto"/>
            <w:right w:val="none" w:sz="0" w:space="0" w:color="auto"/>
          </w:divBdr>
          <w:divsChild>
            <w:div w:id="1274437386">
              <w:marLeft w:val="0"/>
              <w:marRight w:val="0"/>
              <w:marTop w:val="0"/>
              <w:marBottom w:val="0"/>
              <w:divBdr>
                <w:top w:val="none" w:sz="0" w:space="0" w:color="auto"/>
                <w:left w:val="none" w:sz="0" w:space="0" w:color="auto"/>
                <w:bottom w:val="none" w:sz="0" w:space="0" w:color="auto"/>
                <w:right w:val="none" w:sz="0" w:space="0" w:color="auto"/>
              </w:divBdr>
              <w:divsChild>
                <w:div w:id="800538534">
                  <w:marLeft w:val="0"/>
                  <w:marRight w:val="0"/>
                  <w:marTop w:val="0"/>
                  <w:marBottom w:val="0"/>
                  <w:divBdr>
                    <w:top w:val="none" w:sz="0" w:space="0" w:color="auto"/>
                    <w:left w:val="none" w:sz="0" w:space="0" w:color="auto"/>
                    <w:bottom w:val="none" w:sz="0" w:space="0" w:color="auto"/>
                    <w:right w:val="none" w:sz="0" w:space="0" w:color="auto"/>
                  </w:divBdr>
                  <w:divsChild>
                    <w:div w:id="766848084">
                      <w:marLeft w:val="0"/>
                      <w:marRight w:val="0"/>
                      <w:marTop w:val="0"/>
                      <w:marBottom w:val="0"/>
                      <w:divBdr>
                        <w:top w:val="none" w:sz="0" w:space="0" w:color="auto"/>
                        <w:left w:val="none" w:sz="0" w:space="0" w:color="auto"/>
                        <w:bottom w:val="none" w:sz="0" w:space="0" w:color="auto"/>
                        <w:right w:val="none" w:sz="0" w:space="0" w:color="auto"/>
                      </w:divBdr>
                      <w:divsChild>
                        <w:div w:id="403338566">
                          <w:marLeft w:val="0"/>
                          <w:marRight w:val="0"/>
                          <w:marTop w:val="0"/>
                          <w:marBottom w:val="0"/>
                          <w:divBdr>
                            <w:top w:val="none" w:sz="0" w:space="0" w:color="auto"/>
                            <w:left w:val="none" w:sz="0" w:space="0" w:color="auto"/>
                            <w:bottom w:val="none" w:sz="0" w:space="0" w:color="auto"/>
                            <w:right w:val="none" w:sz="0" w:space="0" w:color="auto"/>
                          </w:divBdr>
                          <w:divsChild>
                            <w:div w:id="360519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34888977">
      <w:bodyDiv w:val="1"/>
      <w:marLeft w:val="0"/>
      <w:marRight w:val="0"/>
      <w:marTop w:val="0"/>
      <w:marBottom w:val="0"/>
      <w:divBdr>
        <w:top w:val="none" w:sz="0" w:space="0" w:color="auto"/>
        <w:left w:val="none" w:sz="0" w:space="0" w:color="auto"/>
        <w:bottom w:val="none" w:sz="0" w:space="0" w:color="auto"/>
        <w:right w:val="none" w:sz="0" w:space="0" w:color="auto"/>
      </w:divBdr>
    </w:div>
    <w:div w:id="1044523276">
      <w:bodyDiv w:val="1"/>
      <w:marLeft w:val="0"/>
      <w:marRight w:val="0"/>
      <w:marTop w:val="0"/>
      <w:marBottom w:val="0"/>
      <w:divBdr>
        <w:top w:val="none" w:sz="0" w:space="0" w:color="auto"/>
        <w:left w:val="none" w:sz="0" w:space="0" w:color="auto"/>
        <w:bottom w:val="none" w:sz="0" w:space="0" w:color="auto"/>
        <w:right w:val="none" w:sz="0" w:space="0" w:color="auto"/>
      </w:divBdr>
    </w:div>
    <w:div w:id="1049963526">
      <w:bodyDiv w:val="1"/>
      <w:marLeft w:val="0"/>
      <w:marRight w:val="0"/>
      <w:marTop w:val="0"/>
      <w:marBottom w:val="0"/>
      <w:divBdr>
        <w:top w:val="none" w:sz="0" w:space="0" w:color="auto"/>
        <w:left w:val="none" w:sz="0" w:space="0" w:color="auto"/>
        <w:bottom w:val="none" w:sz="0" w:space="0" w:color="auto"/>
        <w:right w:val="none" w:sz="0" w:space="0" w:color="auto"/>
      </w:divBdr>
    </w:div>
    <w:div w:id="1054356631">
      <w:bodyDiv w:val="1"/>
      <w:marLeft w:val="0"/>
      <w:marRight w:val="0"/>
      <w:marTop w:val="0"/>
      <w:marBottom w:val="0"/>
      <w:divBdr>
        <w:top w:val="none" w:sz="0" w:space="0" w:color="auto"/>
        <w:left w:val="none" w:sz="0" w:space="0" w:color="auto"/>
        <w:bottom w:val="none" w:sz="0" w:space="0" w:color="auto"/>
        <w:right w:val="none" w:sz="0" w:space="0" w:color="auto"/>
      </w:divBdr>
    </w:div>
    <w:div w:id="1057122130">
      <w:bodyDiv w:val="1"/>
      <w:marLeft w:val="0"/>
      <w:marRight w:val="0"/>
      <w:marTop w:val="0"/>
      <w:marBottom w:val="0"/>
      <w:divBdr>
        <w:top w:val="none" w:sz="0" w:space="0" w:color="auto"/>
        <w:left w:val="none" w:sz="0" w:space="0" w:color="auto"/>
        <w:bottom w:val="none" w:sz="0" w:space="0" w:color="auto"/>
        <w:right w:val="none" w:sz="0" w:space="0" w:color="auto"/>
      </w:divBdr>
    </w:div>
    <w:div w:id="1061707377">
      <w:bodyDiv w:val="1"/>
      <w:marLeft w:val="0"/>
      <w:marRight w:val="0"/>
      <w:marTop w:val="0"/>
      <w:marBottom w:val="0"/>
      <w:divBdr>
        <w:top w:val="none" w:sz="0" w:space="0" w:color="auto"/>
        <w:left w:val="none" w:sz="0" w:space="0" w:color="auto"/>
        <w:bottom w:val="none" w:sz="0" w:space="0" w:color="auto"/>
        <w:right w:val="none" w:sz="0" w:space="0" w:color="auto"/>
      </w:divBdr>
    </w:div>
    <w:div w:id="1066031688">
      <w:bodyDiv w:val="1"/>
      <w:marLeft w:val="0"/>
      <w:marRight w:val="0"/>
      <w:marTop w:val="0"/>
      <w:marBottom w:val="0"/>
      <w:divBdr>
        <w:top w:val="none" w:sz="0" w:space="0" w:color="auto"/>
        <w:left w:val="none" w:sz="0" w:space="0" w:color="auto"/>
        <w:bottom w:val="none" w:sz="0" w:space="0" w:color="auto"/>
        <w:right w:val="none" w:sz="0" w:space="0" w:color="auto"/>
      </w:divBdr>
    </w:div>
    <w:div w:id="1066416942">
      <w:bodyDiv w:val="1"/>
      <w:marLeft w:val="0"/>
      <w:marRight w:val="0"/>
      <w:marTop w:val="0"/>
      <w:marBottom w:val="0"/>
      <w:divBdr>
        <w:top w:val="none" w:sz="0" w:space="0" w:color="auto"/>
        <w:left w:val="none" w:sz="0" w:space="0" w:color="auto"/>
        <w:bottom w:val="none" w:sz="0" w:space="0" w:color="auto"/>
        <w:right w:val="none" w:sz="0" w:space="0" w:color="auto"/>
      </w:divBdr>
    </w:div>
    <w:div w:id="1068647308">
      <w:bodyDiv w:val="1"/>
      <w:marLeft w:val="0"/>
      <w:marRight w:val="0"/>
      <w:marTop w:val="0"/>
      <w:marBottom w:val="0"/>
      <w:divBdr>
        <w:top w:val="none" w:sz="0" w:space="0" w:color="auto"/>
        <w:left w:val="none" w:sz="0" w:space="0" w:color="auto"/>
        <w:bottom w:val="none" w:sz="0" w:space="0" w:color="auto"/>
        <w:right w:val="none" w:sz="0" w:space="0" w:color="auto"/>
      </w:divBdr>
    </w:div>
    <w:div w:id="1069696577">
      <w:bodyDiv w:val="1"/>
      <w:marLeft w:val="0"/>
      <w:marRight w:val="0"/>
      <w:marTop w:val="0"/>
      <w:marBottom w:val="0"/>
      <w:divBdr>
        <w:top w:val="none" w:sz="0" w:space="0" w:color="auto"/>
        <w:left w:val="none" w:sz="0" w:space="0" w:color="auto"/>
        <w:bottom w:val="none" w:sz="0" w:space="0" w:color="auto"/>
        <w:right w:val="none" w:sz="0" w:space="0" w:color="auto"/>
      </w:divBdr>
    </w:div>
    <w:div w:id="1071584992">
      <w:bodyDiv w:val="1"/>
      <w:marLeft w:val="0"/>
      <w:marRight w:val="0"/>
      <w:marTop w:val="0"/>
      <w:marBottom w:val="0"/>
      <w:divBdr>
        <w:top w:val="none" w:sz="0" w:space="0" w:color="auto"/>
        <w:left w:val="none" w:sz="0" w:space="0" w:color="auto"/>
        <w:bottom w:val="none" w:sz="0" w:space="0" w:color="auto"/>
        <w:right w:val="none" w:sz="0" w:space="0" w:color="auto"/>
      </w:divBdr>
    </w:div>
    <w:div w:id="1072314855">
      <w:bodyDiv w:val="1"/>
      <w:marLeft w:val="0"/>
      <w:marRight w:val="0"/>
      <w:marTop w:val="0"/>
      <w:marBottom w:val="0"/>
      <w:divBdr>
        <w:top w:val="none" w:sz="0" w:space="0" w:color="auto"/>
        <w:left w:val="none" w:sz="0" w:space="0" w:color="auto"/>
        <w:bottom w:val="none" w:sz="0" w:space="0" w:color="auto"/>
        <w:right w:val="none" w:sz="0" w:space="0" w:color="auto"/>
      </w:divBdr>
    </w:div>
    <w:div w:id="1077441550">
      <w:bodyDiv w:val="1"/>
      <w:marLeft w:val="0"/>
      <w:marRight w:val="0"/>
      <w:marTop w:val="0"/>
      <w:marBottom w:val="0"/>
      <w:divBdr>
        <w:top w:val="none" w:sz="0" w:space="0" w:color="auto"/>
        <w:left w:val="none" w:sz="0" w:space="0" w:color="auto"/>
        <w:bottom w:val="none" w:sz="0" w:space="0" w:color="auto"/>
        <w:right w:val="none" w:sz="0" w:space="0" w:color="auto"/>
      </w:divBdr>
    </w:div>
    <w:div w:id="1078673564">
      <w:bodyDiv w:val="1"/>
      <w:marLeft w:val="0"/>
      <w:marRight w:val="0"/>
      <w:marTop w:val="0"/>
      <w:marBottom w:val="0"/>
      <w:divBdr>
        <w:top w:val="none" w:sz="0" w:space="0" w:color="auto"/>
        <w:left w:val="none" w:sz="0" w:space="0" w:color="auto"/>
        <w:bottom w:val="none" w:sz="0" w:space="0" w:color="auto"/>
        <w:right w:val="none" w:sz="0" w:space="0" w:color="auto"/>
      </w:divBdr>
    </w:div>
    <w:div w:id="1079400594">
      <w:bodyDiv w:val="1"/>
      <w:marLeft w:val="0"/>
      <w:marRight w:val="0"/>
      <w:marTop w:val="0"/>
      <w:marBottom w:val="0"/>
      <w:divBdr>
        <w:top w:val="none" w:sz="0" w:space="0" w:color="auto"/>
        <w:left w:val="none" w:sz="0" w:space="0" w:color="auto"/>
        <w:bottom w:val="none" w:sz="0" w:space="0" w:color="auto"/>
        <w:right w:val="none" w:sz="0" w:space="0" w:color="auto"/>
      </w:divBdr>
    </w:div>
    <w:div w:id="1084373581">
      <w:bodyDiv w:val="1"/>
      <w:marLeft w:val="0"/>
      <w:marRight w:val="0"/>
      <w:marTop w:val="0"/>
      <w:marBottom w:val="0"/>
      <w:divBdr>
        <w:top w:val="none" w:sz="0" w:space="0" w:color="auto"/>
        <w:left w:val="none" w:sz="0" w:space="0" w:color="auto"/>
        <w:bottom w:val="none" w:sz="0" w:space="0" w:color="auto"/>
        <w:right w:val="none" w:sz="0" w:space="0" w:color="auto"/>
      </w:divBdr>
    </w:div>
    <w:div w:id="1089078740">
      <w:bodyDiv w:val="1"/>
      <w:marLeft w:val="0"/>
      <w:marRight w:val="0"/>
      <w:marTop w:val="0"/>
      <w:marBottom w:val="0"/>
      <w:divBdr>
        <w:top w:val="none" w:sz="0" w:space="0" w:color="auto"/>
        <w:left w:val="none" w:sz="0" w:space="0" w:color="auto"/>
        <w:bottom w:val="none" w:sz="0" w:space="0" w:color="auto"/>
        <w:right w:val="none" w:sz="0" w:space="0" w:color="auto"/>
      </w:divBdr>
    </w:div>
    <w:div w:id="1091202245">
      <w:bodyDiv w:val="1"/>
      <w:marLeft w:val="0"/>
      <w:marRight w:val="0"/>
      <w:marTop w:val="0"/>
      <w:marBottom w:val="0"/>
      <w:divBdr>
        <w:top w:val="none" w:sz="0" w:space="0" w:color="auto"/>
        <w:left w:val="none" w:sz="0" w:space="0" w:color="auto"/>
        <w:bottom w:val="none" w:sz="0" w:space="0" w:color="auto"/>
        <w:right w:val="none" w:sz="0" w:space="0" w:color="auto"/>
      </w:divBdr>
    </w:div>
    <w:div w:id="1092820259">
      <w:bodyDiv w:val="1"/>
      <w:marLeft w:val="0"/>
      <w:marRight w:val="0"/>
      <w:marTop w:val="0"/>
      <w:marBottom w:val="0"/>
      <w:divBdr>
        <w:top w:val="none" w:sz="0" w:space="0" w:color="auto"/>
        <w:left w:val="none" w:sz="0" w:space="0" w:color="auto"/>
        <w:bottom w:val="none" w:sz="0" w:space="0" w:color="auto"/>
        <w:right w:val="none" w:sz="0" w:space="0" w:color="auto"/>
      </w:divBdr>
    </w:div>
    <w:div w:id="1105342045">
      <w:bodyDiv w:val="1"/>
      <w:marLeft w:val="0"/>
      <w:marRight w:val="0"/>
      <w:marTop w:val="0"/>
      <w:marBottom w:val="0"/>
      <w:divBdr>
        <w:top w:val="none" w:sz="0" w:space="0" w:color="auto"/>
        <w:left w:val="none" w:sz="0" w:space="0" w:color="auto"/>
        <w:bottom w:val="none" w:sz="0" w:space="0" w:color="auto"/>
        <w:right w:val="none" w:sz="0" w:space="0" w:color="auto"/>
      </w:divBdr>
    </w:div>
    <w:div w:id="1110053157">
      <w:bodyDiv w:val="1"/>
      <w:marLeft w:val="0"/>
      <w:marRight w:val="0"/>
      <w:marTop w:val="0"/>
      <w:marBottom w:val="0"/>
      <w:divBdr>
        <w:top w:val="none" w:sz="0" w:space="0" w:color="auto"/>
        <w:left w:val="none" w:sz="0" w:space="0" w:color="auto"/>
        <w:bottom w:val="none" w:sz="0" w:space="0" w:color="auto"/>
        <w:right w:val="none" w:sz="0" w:space="0" w:color="auto"/>
      </w:divBdr>
    </w:div>
    <w:div w:id="1112625255">
      <w:bodyDiv w:val="1"/>
      <w:marLeft w:val="0"/>
      <w:marRight w:val="0"/>
      <w:marTop w:val="0"/>
      <w:marBottom w:val="0"/>
      <w:divBdr>
        <w:top w:val="none" w:sz="0" w:space="0" w:color="auto"/>
        <w:left w:val="none" w:sz="0" w:space="0" w:color="auto"/>
        <w:bottom w:val="none" w:sz="0" w:space="0" w:color="auto"/>
        <w:right w:val="none" w:sz="0" w:space="0" w:color="auto"/>
      </w:divBdr>
    </w:div>
    <w:div w:id="1115901894">
      <w:bodyDiv w:val="1"/>
      <w:marLeft w:val="0"/>
      <w:marRight w:val="0"/>
      <w:marTop w:val="0"/>
      <w:marBottom w:val="0"/>
      <w:divBdr>
        <w:top w:val="none" w:sz="0" w:space="0" w:color="auto"/>
        <w:left w:val="none" w:sz="0" w:space="0" w:color="auto"/>
        <w:bottom w:val="none" w:sz="0" w:space="0" w:color="auto"/>
        <w:right w:val="none" w:sz="0" w:space="0" w:color="auto"/>
      </w:divBdr>
    </w:div>
    <w:div w:id="1120225797">
      <w:bodyDiv w:val="1"/>
      <w:marLeft w:val="0"/>
      <w:marRight w:val="0"/>
      <w:marTop w:val="0"/>
      <w:marBottom w:val="0"/>
      <w:divBdr>
        <w:top w:val="none" w:sz="0" w:space="0" w:color="auto"/>
        <w:left w:val="none" w:sz="0" w:space="0" w:color="auto"/>
        <w:bottom w:val="none" w:sz="0" w:space="0" w:color="auto"/>
        <w:right w:val="none" w:sz="0" w:space="0" w:color="auto"/>
      </w:divBdr>
    </w:div>
    <w:div w:id="1121804399">
      <w:bodyDiv w:val="1"/>
      <w:marLeft w:val="0"/>
      <w:marRight w:val="0"/>
      <w:marTop w:val="0"/>
      <w:marBottom w:val="0"/>
      <w:divBdr>
        <w:top w:val="none" w:sz="0" w:space="0" w:color="auto"/>
        <w:left w:val="none" w:sz="0" w:space="0" w:color="auto"/>
        <w:bottom w:val="none" w:sz="0" w:space="0" w:color="auto"/>
        <w:right w:val="none" w:sz="0" w:space="0" w:color="auto"/>
      </w:divBdr>
    </w:div>
    <w:div w:id="1121922757">
      <w:bodyDiv w:val="1"/>
      <w:marLeft w:val="0"/>
      <w:marRight w:val="0"/>
      <w:marTop w:val="0"/>
      <w:marBottom w:val="0"/>
      <w:divBdr>
        <w:top w:val="none" w:sz="0" w:space="0" w:color="auto"/>
        <w:left w:val="none" w:sz="0" w:space="0" w:color="auto"/>
        <w:bottom w:val="none" w:sz="0" w:space="0" w:color="auto"/>
        <w:right w:val="none" w:sz="0" w:space="0" w:color="auto"/>
      </w:divBdr>
    </w:div>
    <w:div w:id="1141386067">
      <w:bodyDiv w:val="1"/>
      <w:marLeft w:val="0"/>
      <w:marRight w:val="0"/>
      <w:marTop w:val="0"/>
      <w:marBottom w:val="0"/>
      <w:divBdr>
        <w:top w:val="none" w:sz="0" w:space="0" w:color="auto"/>
        <w:left w:val="none" w:sz="0" w:space="0" w:color="auto"/>
        <w:bottom w:val="none" w:sz="0" w:space="0" w:color="auto"/>
        <w:right w:val="none" w:sz="0" w:space="0" w:color="auto"/>
      </w:divBdr>
    </w:div>
    <w:div w:id="1145509488">
      <w:bodyDiv w:val="1"/>
      <w:marLeft w:val="0"/>
      <w:marRight w:val="0"/>
      <w:marTop w:val="0"/>
      <w:marBottom w:val="0"/>
      <w:divBdr>
        <w:top w:val="none" w:sz="0" w:space="0" w:color="auto"/>
        <w:left w:val="none" w:sz="0" w:space="0" w:color="auto"/>
        <w:bottom w:val="none" w:sz="0" w:space="0" w:color="auto"/>
        <w:right w:val="none" w:sz="0" w:space="0" w:color="auto"/>
      </w:divBdr>
    </w:div>
    <w:div w:id="1157502860">
      <w:bodyDiv w:val="1"/>
      <w:marLeft w:val="0"/>
      <w:marRight w:val="0"/>
      <w:marTop w:val="0"/>
      <w:marBottom w:val="0"/>
      <w:divBdr>
        <w:top w:val="none" w:sz="0" w:space="0" w:color="auto"/>
        <w:left w:val="none" w:sz="0" w:space="0" w:color="auto"/>
        <w:bottom w:val="none" w:sz="0" w:space="0" w:color="auto"/>
        <w:right w:val="none" w:sz="0" w:space="0" w:color="auto"/>
      </w:divBdr>
    </w:div>
    <w:div w:id="1160005105">
      <w:bodyDiv w:val="1"/>
      <w:marLeft w:val="0"/>
      <w:marRight w:val="0"/>
      <w:marTop w:val="0"/>
      <w:marBottom w:val="0"/>
      <w:divBdr>
        <w:top w:val="none" w:sz="0" w:space="0" w:color="auto"/>
        <w:left w:val="none" w:sz="0" w:space="0" w:color="auto"/>
        <w:bottom w:val="none" w:sz="0" w:space="0" w:color="auto"/>
        <w:right w:val="none" w:sz="0" w:space="0" w:color="auto"/>
      </w:divBdr>
    </w:div>
    <w:div w:id="1167869483">
      <w:bodyDiv w:val="1"/>
      <w:marLeft w:val="0"/>
      <w:marRight w:val="0"/>
      <w:marTop w:val="0"/>
      <w:marBottom w:val="0"/>
      <w:divBdr>
        <w:top w:val="none" w:sz="0" w:space="0" w:color="auto"/>
        <w:left w:val="none" w:sz="0" w:space="0" w:color="auto"/>
        <w:bottom w:val="none" w:sz="0" w:space="0" w:color="auto"/>
        <w:right w:val="none" w:sz="0" w:space="0" w:color="auto"/>
      </w:divBdr>
    </w:div>
    <w:div w:id="1169255659">
      <w:bodyDiv w:val="1"/>
      <w:marLeft w:val="0"/>
      <w:marRight w:val="0"/>
      <w:marTop w:val="0"/>
      <w:marBottom w:val="0"/>
      <w:divBdr>
        <w:top w:val="none" w:sz="0" w:space="0" w:color="auto"/>
        <w:left w:val="none" w:sz="0" w:space="0" w:color="auto"/>
        <w:bottom w:val="none" w:sz="0" w:space="0" w:color="auto"/>
        <w:right w:val="none" w:sz="0" w:space="0" w:color="auto"/>
      </w:divBdr>
    </w:div>
    <w:div w:id="1177580927">
      <w:bodyDiv w:val="1"/>
      <w:marLeft w:val="0"/>
      <w:marRight w:val="0"/>
      <w:marTop w:val="0"/>
      <w:marBottom w:val="0"/>
      <w:divBdr>
        <w:top w:val="none" w:sz="0" w:space="0" w:color="auto"/>
        <w:left w:val="none" w:sz="0" w:space="0" w:color="auto"/>
        <w:bottom w:val="none" w:sz="0" w:space="0" w:color="auto"/>
        <w:right w:val="none" w:sz="0" w:space="0" w:color="auto"/>
      </w:divBdr>
    </w:div>
    <w:div w:id="1178351030">
      <w:bodyDiv w:val="1"/>
      <w:marLeft w:val="0"/>
      <w:marRight w:val="0"/>
      <w:marTop w:val="0"/>
      <w:marBottom w:val="0"/>
      <w:divBdr>
        <w:top w:val="none" w:sz="0" w:space="0" w:color="auto"/>
        <w:left w:val="none" w:sz="0" w:space="0" w:color="auto"/>
        <w:bottom w:val="none" w:sz="0" w:space="0" w:color="auto"/>
        <w:right w:val="none" w:sz="0" w:space="0" w:color="auto"/>
      </w:divBdr>
    </w:div>
    <w:div w:id="1181815488">
      <w:bodyDiv w:val="1"/>
      <w:marLeft w:val="0"/>
      <w:marRight w:val="0"/>
      <w:marTop w:val="0"/>
      <w:marBottom w:val="0"/>
      <w:divBdr>
        <w:top w:val="none" w:sz="0" w:space="0" w:color="auto"/>
        <w:left w:val="none" w:sz="0" w:space="0" w:color="auto"/>
        <w:bottom w:val="none" w:sz="0" w:space="0" w:color="auto"/>
        <w:right w:val="none" w:sz="0" w:space="0" w:color="auto"/>
      </w:divBdr>
    </w:div>
    <w:div w:id="1182669726">
      <w:bodyDiv w:val="1"/>
      <w:marLeft w:val="0"/>
      <w:marRight w:val="0"/>
      <w:marTop w:val="0"/>
      <w:marBottom w:val="0"/>
      <w:divBdr>
        <w:top w:val="none" w:sz="0" w:space="0" w:color="auto"/>
        <w:left w:val="none" w:sz="0" w:space="0" w:color="auto"/>
        <w:bottom w:val="none" w:sz="0" w:space="0" w:color="auto"/>
        <w:right w:val="none" w:sz="0" w:space="0" w:color="auto"/>
      </w:divBdr>
    </w:div>
    <w:div w:id="1185559455">
      <w:bodyDiv w:val="1"/>
      <w:marLeft w:val="0"/>
      <w:marRight w:val="0"/>
      <w:marTop w:val="0"/>
      <w:marBottom w:val="0"/>
      <w:divBdr>
        <w:top w:val="none" w:sz="0" w:space="0" w:color="auto"/>
        <w:left w:val="none" w:sz="0" w:space="0" w:color="auto"/>
        <w:bottom w:val="none" w:sz="0" w:space="0" w:color="auto"/>
        <w:right w:val="none" w:sz="0" w:space="0" w:color="auto"/>
      </w:divBdr>
    </w:div>
    <w:div w:id="1191184093">
      <w:bodyDiv w:val="1"/>
      <w:marLeft w:val="0"/>
      <w:marRight w:val="0"/>
      <w:marTop w:val="0"/>
      <w:marBottom w:val="0"/>
      <w:divBdr>
        <w:top w:val="none" w:sz="0" w:space="0" w:color="auto"/>
        <w:left w:val="none" w:sz="0" w:space="0" w:color="auto"/>
        <w:bottom w:val="none" w:sz="0" w:space="0" w:color="auto"/>
        <w:right w:val="none" w:sz="0" w:space="0" w:color="auto"/>
      </w:divBdr>
    </w:div>
    <w:div w:id="1192110451">
      <w:bodyDiv w:val="1"/>
      <w:marLeft w:val="0"/>
      <w:marRight w:val="0"/>
      <w:marTop w:val="0"/>
      <w:marBottom w:val="0"/>
      <w:divBdr>
        <w:top w:val="none" w:sz="0" w:space="0" w:color="auto"/>
        <w:left w:val="none" w:sz="0" w:space="0" w:color="auto"/>
        <w:bottom w:val="none" w:sz="0" w:space="0" w:color="auto"/>
        <w:right w:val="none" w:sz="0" w:space="0" w:color="auto"/>
      </w:divBdr>
    </w:div>
    <w:div w:id="1192299300">
      <w:bodyDiv w:val="1"/>
      <w:marLeft w:val="0"/>
      <w:marRight w:val="0"/>
      <w:marTop w:val="0"/>
      <w:marBottom w:val="0"/>
      <w:divBdr>
        <w:top w:val="none" w:sz="0" w:space="0" w:color="auto"/>
        <w:left w:val="none" w:sz="0" w:space="0" w:color="auto"/>
        <w:bottom w:val="none" w:sz="0" w:space="0" w:color="auto"/>
        <w:right w:val="none" w:sz="0" w:space="0" w:color="auto"/>
      </w:divBdr>
    </w:div>
    <w:div w:id="1192499136">
      <w:bodyDiv w:val="1"/>
      <w:marLeft w:val="0"/>
      <w:marRight w:val="0"/>
      <w:marTop w:val="0"/>
      <w:marBottom w:val="0"/>
      <w:divBdr>
        <w:top w:val="none" w:sz="0" w:space="0" w:color="auto"/>
        <w:left w:val="none" w:sz="0" w:space="0" w:color="auto"/>
        <w:bottom w:val="none" w:sz="0" w:space="0" w:color="auto"/>
        <w:right w:val="none" w:sz="0" w:space="0" w:color="auto"/>
      </w:divBdr>
    </w:div>
    <w:div w:id="1193880715">
      <w:bodyDiv w:val="1"/>
      <w:marLeft w:val="0"/>
      <w:marRight w:val="0"/>
      <w:marTop w:val="0"/>
      <w:marBottom w:val="0"/>
      <w:divBdr>
        <w:top w:val="none" w:sz="0" w:space="0" w:color="auto"/>
        <w:left w:val="none" w:sz="0" w:space="0" w:color="auto"/>
        <w:bottom w:val="none" w:sz="0" w:space="0" w:color="auto"/>
        <w:right w:val="none" w:sz="0" w:space="0" w:color="auto"/>
      </w:divBdr>
    </w:div>
    <w:div w:id="1194071276">
      <w:bodyDiv w:val="1"/>
      <w:marLeft w:val="0"/>
      <w:marRight w:val="0"/>
      <w:marTop w:val="0"/>
      <w:marBottom w:val="0"/>
      <w:divBdr>
        <w:top w:val="none" w:sz="0" w:space="0" w:color="auto"/>
        <w:left w:val="none" w:sz="0" w:space="0" w:color="auto"/>
        <w:bottom w:val="none" w:sz="0" w:space="0" w:color="auto"/>
        <w:right w:val="none" w:sz="0" w:space="0" w:color="auto"/>
      </w:divBdr>
    </w:div>
    <w:div w:id="1194222726">
      <w:bodyDiv w:val="1"/>
      <w:marLeft w:val="0"/>
      <w:marRight w:val="0"/>
      <w:marTop w:val="0"/>
      <w:marBottom w:val="0"/>
      <w:divBdr>
        <w:top w:val="none" w:sz="0" w:space="0" w:color="auto"/>
        <w:left w:val="none" w:sz="0" w:space="0" w:color="auto"/>
        <w:bottom w:val="none" w:sz="0" w:space="0" w:color="auto"/>
        <w:right w:val="none" w:sz="0" w:space="0" w:color="auto"/>
      </w:divBdr>
    </w:div>
    <w:div w:id="1199202758">
      <w:bodyDiv w:val="1"/>
      <w:marLeft w:val="0"/>
      <w:marRight w:val="0"/>
      <w:marTop w:val="0"/>
      <w:marBottom w:val="0"/>
      <w:divBdr>
        <w:top w:val="none" w:sz="0" w:space="0" w:color="auto"/>
        <w:left w:val="none" w:sz="0" w:space="0" w:color="auto"/>
        <w:bottom w:val="none" w:sz="0" w:space="0" w:color="auto"/>
        <w:right w:val="none" w:sz="0" w:space="0" w:color="auto"/>
      </w:divBdr>
    </w:div>
    <w:div w:id="1205948201">
      <w:bodyDiv w:val="1"/>
      <w:marLeft w:val="0"/>
      <w:marRight w:val="0"/>
      <w:marTop w:val="0"/>
      <w:marBottom w:val="0"/>
      <w:divBdr>
        <w:top w:val="none" w:sz="0" w:space="0" w:color="auto"/>
        <w:left w:val="none" w:sz="0" w:space="0" w:color="auto"/>
        <w:bottom w:val="none" w:sz="0" w:space="0" w:color="auto"/>
        <w:right w:val="none" w:sz="0" w:space="0" w:color="auto"/>
      </w:divBdr>
    </w:div>
    <w:div w:id="1207642019">
      <w:bodyDiv w:val="1"/>
      <w:marLeft w:val="0"/>
      <w:marRight w:val="0"/>
      <w:marTop w:val="0"/>
      <w:marBottom w:val="0"/>
      <w:divBdr>
        <w:top w:val="none" w:sz="0" w:space="0" w:color="auto"/>
        <w:left w:val="none" w:sz="0" w:space="0" w:color="auto"/>
        <w:bottom w:val="none" w:sz="0" w:space="0" w:color="auto"/>
        <w:right w:val="none" w:sz="0" w:space="0" w:color="auto"/>
      </w:divBdr>
    </w:div>
    <w:div w:id="1221939207">
      <w:bodyDiv w:val="1"/>
      <w:marLeft w:val="0"/>
      <w:marRight w:val="0"/>
      <w:marTop w:val="0"/>
      <w:marBottom w:val="0"/>
      <w:divBdr>
        <w:top w:val="none" w:sz="0" w:space="0" w:color="auto"/>
        <w:left w:val="none" w:sz="0" w:space="0" w:color="auto"/>
        <w:bottom w:val="none" w:sz="0" w:space="0" w:color="auto"/>
        <w:right w:val="none" w:sz="0" w:space="0" w:color="auto"/>
      </w:divBdr>
    </w:div>
    <w:div w:id="1226337908">
      <w:bodyDiv w:val="1"/>
      <w:marLeft w:val="0"/>
      <w:marRight w:val="0"/>
      <w:marTop w:val="0"/>
      <w:marBottom w:val="0"/>
      <w:divBdr>
        <w:top w:val="none" w:sz="0" w:space="0" w:color="auto"/>
        <w:left w:val="none" w:sz="0" w:space="0" w:color="auto"/>
        <w:bottom w:val="none" w:sz="0" w:space="0" w:color="auto"/>
        <w:right w:val="none" w:sz="0" w:space="0" w:color="auto"/>
      </w:divBdr>
    </w:div>
    <w:div w:id="1234199579">
      <w:bodyDiv w:val="1"/>
      <w:marLeft w:val="0"/>
      <w:marRight w:val="0"/>
      <w:marTop w:val="0"/>
      <w:marBottom w:val="0"/>
      <w:divBdr>
        <w:top w:val="none" w:sz="0" w:space="0" w:color="auto"/>
        <w:left w:val="none" w:sz="0" w:space="0" w:color="auto"/>
        <w:bottom w:val="none" w:sz="0" w:space="0" w:color="auto"/>
        <w:right w:val="none" w:sz="0" w:space="0" w:color="auto"/>
      </w:divBdr>
    </w:div>
    <w:div w:id="1235240276">
      <w:bodyDiv w:val="1"/>
      <w:marLeft w:val="0"/>
      <w:marRight w:val="0"/>
      <w:marTop w:val="0"/>
      <w:marBottom w:val="0"/>
      <w:divBdr>
        <w:top w:val="none" w:sz="0" w:space="0" w:color="auto"/>
        <w:left w:val="none" w:sz="0" w:space="0" w:color="auto"/>
        <w:bottom w:val="none" w:sz="0" w:space="0" w:color="auto"/>
        <w:right w:val="none" w:sz="0" w:space="0" w:color="auto"/>
      </w:divBdr>
    </w:div>
    <w:div w:id="1244336344">
      <w:bodyDiv w:val="1"/>
      <w:marLeft w:val="0"/>
      <w:marRight w:val="0"/>
      <w:marTop w:val="0"/>
      <w:marBottom w:val="0"/>
      <w:divBdr>
        <w:top w:val="none" w:sz="0" w:space="0" w:color="auto"/>
        <w:left w:val="none" w:sz="0" w:space="0" w:color="auto"/>
        <w:bottom w:val="none" w:sz="0" w:space="0" w:color="auto"/>
        <w:right w:val="none" w:sz="0" w:space="0" w:color="auto"/>
      </w:divBdr>
    </w:div>
    <w:div w:id="1244680369">
      <w:bodyDiv w:val="1"/>
      <w:marLeft w:val="0"/>
      <w:marRight w:val="0"/>
      <w:marTop w:val="0"/>
      <w:marBottom w:val="0"/>
      <w:divBdr>
        <w:top w:val="none" w:sz="0" w:space="0" w:color="auto"/>
        <w:left w:val="none" w:sz="0" w:space="0" w:color="auto"/>
        <w:bottom w:val="none" w:sz="0" w:space="0" w:color="auto"/>
        <w:right w:val="none" w:sz="0" w:space="0" w:color="auto"/>
      </w:divBdr>
    </w:div>
    <w:div w:id="1246501861">
      <w:bodyDiv w:val="1"/>
      <w:marLeft w:val="0"/>
      <w:marRight w:val="0"/>
      <w:marTop w:val="0"/>
      <w:marBottom w:val="0"/>
      <w:divBdr>
        <w:top w:val="none" w:sz="0" w:space="0" w:color="auto"/>
        <w:left w:val="none" w:sz="0" w:space="0" w:color="auto"/>
        <w:bottom w:val="none" w:sz="0" w:space="0" w:color="auto"/>
        <w:right w:val="none" w:sz="0" w:space="0" w:color="auto"/>
      </w:divBdr>
    </w:div>
    <w:div w:id="1249541910">
      <w:bodyDiv w:val="1"/>
      <w:marLeft w:val="0"/>
      <w:marRight w:val="0"/>
      <w:marTop w:val="0"/>
      <w:marBottom w:val="0"/>
      <w:divBdr>
        <w:top w:val="none" w:sz="0" w:space="0" w:color="auto"/>
        <w:left w:val="none" w:sz="0" w:space="0" w:color="auto"/>
        <w:bottom w:val="none" w:sz="0" w:space="0" w:color="auto"/>
        <w:right w:val="none" w:sz="0" w:space="0" w:color="auto"/>
      </w:divBdr>
    </w:div>
    <w:div w:id="1261795008">
      <w:bodyDiv w:val="1"/>
      <w:marLeft w:val="0"/>
      <w:marRight w:val="0"/>
      <w:marTop w:val="0"/>
      <w:marBottom w:val="0"/>
      <w:divBdr>
        <w:top w:val="none" w:sz="0" w:space="0" w:color="auto"/>
        <w:left w:val="none" w:sz="0" w:space="0" w:color="auto"/>
        <w:bottom w:val="none" w:sz="0" w:space="0" w:color="auto"/>
        <w:right w:val="none" w:sz="0" w:space="0" w:color="auto"/>
      </w:divBdr>
    </w:div>
    <w:div w:id="1265773360">
      <w:bodyDiv w:val="1"/>
      <w:marLeft w:val="0"/>
      <w:marRight w:val="0"/>
      <w:marTop w:val="0"/>
      <w:marBottom w:val="0"/>
      <w:divBdr>
        <w:top w:val="none" w:sz="0" w:space="0" w:color="auto"/>
        <w:left w:val="none" w:sz="0" w:space="0" w:color="auto"/>
        <w:bottom w:val="none" w:sz="0" w:space="0" w:color="auto"/>
        <w:right w:val="none" w:sz="0" w:space="0" w:color="auto"/>
      </w:divBdr>
    </w:div>
    <w:div w:id="1274244860">
      <w:bodyDiv w:val="1"/>
      <w:marLeft w:val="0"/>
      <w:marRight w:val="0"/>
      <w:marTop w:val="0"/>
      <w:marBottom w:val="0"/>
      <w:divBdr>
        <w:top w:val="none" w:sz="0" w:space="0" w:color="auto"/>
        <w:left w:val="none" w:sz="0" w:space="0" w:color="auto"/>
        <w:bottom w:val="none" w:sz="0" w:space="0" w:color="auto"/>
        <w:right w:val="none" w:sz="0" w:space="0" w:color="auto"/>
      </w:divBdr>
    </w:div>
    <w:div w:id="1291518140">
      <w:bodyDiv w:val="1"/>
      <w:marLeft w:val="0"/>
      <w:marRight w:val="0"/>
      <w:marTop w:val="0"/>
      <w:marBottom w:val="0"/>
      <w:divBdr>
        <w:top w:val="none" w:sz="0" w:space="0" w:color="auto"/>
        <w:left w:val="none" w:sz="0" w:space="0" w:color="auto"/>
        <w:bottom w:val="none" w:sz="0" w:space="0" w:color="auto"/>
        <w:right w:val="none" w:sz="0" w:space="0" w:color="auto"/>
      </w:divBdr>
    </w:div>
    <w:div w:id="1291935657">
      <w:bodyDiv w:val="1"/>
      <w:marLeft w:val="0"/>
      <w:marRight w:val="0"/>
      <w:marTop w:val="0"/>
      <w:marBottom w:val="0"/>
      <w:divBdr>
        <w:top w:val="none" w:sz="0" w:space="0" w:color="auto"/>
        <w:left w:val="none" w:sz="0" w:space="0" w:color="auto"/>
        <w:bottom w:val="none" w:sz="0" w:space="0" w:color="auto"/>
        <w:right w:val="none" w:sz="0" w:space="0" w:color="auto"/>
      </w:divBdr>
    </w:div>
    <w:div w:id="1296913153">
      <w:bodyDiv w:val="1"/>
      <w:marLeft w:val="0"/>
      <w:marRight w:val="0"/>
      <w:marTop w:val="0"/>
      <w:marBottom w:val="0"/>
      <w:divBdr>
        <w:top w:val="none" w:sz="0" w:space="0" w:color="auto"/>
        <w:left w:val="none" w:sz="0" w:space="0" w:color="auto"/>
        <w:bottom w:val="none" w:sz="0" w:space="0" w:color="auto"/>
        <w:right w:val="none" w:sz="0" w:space="0" w:color="auto"/>
      </w:divBdr>
    </w:div>
    <w:div w:id="1297100761">
      <w:bodyDiv w:val="1"/>
      <w:marLeft w:val="0"/>
      <w:marRight w:val="0"/>
      <w:marTop w:val="0"/>
      <w:marBottom w:val="0"/>
      <w:divBdr>
        <w:top w:val="none" w:sz="0" w:space="0" w:color="auto"/>
        <w:left w:val="none" w:sz="0" w:space="0" w:color="auto"/>
        <w:bottom w:val="none" w:sz="0" w:space="0" w:color="auto"/>
        <w:right w:val="none" w:sz="0" w:space="0" w:color="auto"/>
      </w:divBdr>
    </w:div>
    <w:div w:id="1300695353">
      <w:bodyDiv w:val="1"/>
      <w:marLeft w:val="0"/>
      <w:marRight w:val="0"/>
      <w:marTop w:val="0"/>
      <w:marBottom w:val="0"/>
      <w:divBdr>
        <w:top w:val="none" w:sz="0" w:space="0" w:color="auto"/>
        <w:left w:val="none" w:sz="0" w:space="0" w:color="auto"/>
        <w:bottom w:val="none" w:sz="0" w:space="0" w:color="auto"/>
        <w:right w:val="none" w:sz="0" w:space="0" w:color="auto"/>
      </w:divBdr>
    </w:div>
    <w:div w:id="1303728920">
      <w:bodyDiv w:val="1"/>
      <w:marLeft w:val="0"/>
      <w:marRight w:val="0"/>
      <w:marTop w:val="0"/>
      <w:marBottom w:val="0"/>
      <w:divBdr>
        <w:top w:val="none" w:sz="0" w:space="0" w:color="auto"/>
        <w:left w:val="none" w:sz="0" w:space="0" w:color="auto"/>
        <w:bottom w:val="none" w:sz="0" w:space="0" w:color="auto"/>
        <w:right w:val="none" w:sz="0" w:space="0" w:color="auto"/>
      </w:divBdr>
    </w:div>
    <w:div w:id="1312641548">
      <w:bodyDiv w:val="1"/>
      <w:marLeft w:val="0"/>
      <w:marRight w:val="0"/>
      <w:marTop w:val="0"/>
      <w:marBottom w:val="0"/>
      <w:divBdr>
        <w:top w:val="none" w:sz="0" w:space="0" w:color="auto"/>
        <w:left w:val="none" w:sz="0" w:space="0" w:color="auto"/>
        <w:bottom w:val="none" w:sz="0" w:space="0" w:color="auto"/>
        <w:right w:val="none" w:sz="0" w:space="0" w:color="auto"/>
      </w:divBdr>
    </w:div>
    <w:div w:id="1317567268">
      <w:bodyDiv w:val="1"/>
      <w:marLeft w:val="0"/>
      <w:marRight w:val="0"/>
      <w:marTop w:val="0"/>
      <w:marBottom w:val="0"/>
      <w:divBdr>
        <w:top w:val="none" w:sz="0" w:space="0" w:color="auto"/>
        <w:left w:val="none" w:sz="0" w:space="0" w:color="auto"/>
        <w:bottom w:val="none" w:sz="0" w:space="0" w:color="auto"/>
        <w:right w:val="none" w:sz="0" w:space="0" w:color="auto"/>
      </w:divBdr>
    </w:div>
    <w:div w:id="1319727884">
      <w:bodyDiv w:val="1"/>
      <w:marLeft w:val="0"/>
      <w:marRight w:val="0"/>
      <w:marTop w:val="0"/>
      <w:marBottom w:val="0"/>
      <w:divBdr>
        <w:top w:val="none" w:sz="0" w:space="0" w:color="auto"/>
        <w:left w:val="none" w:sz="0" w:space="0" w:color="auto"/>
        <w:bottom w:val="none" w:sz="0" w:space="0" w:color="auto"/>
        <w:right w:val="none" w:sz="0" w:space="0" w:color="auto"/>
      </w:divBdr>
    </w:div>
    <w:div w:id="1330985950">
      <w:bodyDiv w:val="1"/>
      <w:marLeft w:val="0"/>
      <w:marRight w:val="0"/>
      <w:marTop w:val="0"/>
      <w:marBottom w:val="0"/>
      <w:divBdr>
        <w:top w:val="none" w:sz="0" w:space="0" w:color="auto"/>
        <w:left w:val="none" w:sz="0" w:space="0" w:color="auto"/>
        <w:bottom w:val="none" w:sz="0" w:space="0" w:color="auto"/>
        <w:right w:val="none" w:sz="0" w:space="0" w:color="auto"/>
      </w:divBdr>
    </w:div>
    <w:div w:id="1331254049">
      <w:bodyDiv w:val="1"/>
      <w:marLeft w:val="0"/>
      <w:marRight w:val="0"/>
      <w:marTop w:val="0"/>
      <w:marBottom w:val="0"/>
      <w:divBdr>
        <w:top w:val="none" w:sz="0" w:space="0" w:color="auto"/>
        <w:left w:val="none" w:sz="0" w:space="0" w:color="auto"/>
        <w:bottom w:val="none" w:sz="0" w:space="0" w:color="auto"/>
        <w:right w:val="none" w:sz="0" w:space="0" w:color="auto"/>
      </w:divBdr>
    </w:div>
    <w:div w:id="1332174263">
      <w:bodyDiv w:val="1"/>
      <w:marLeft w:val="0"/>
      <w:marRight w:val="0"/>
      <w:marTop w:val="0"/>
      <w:marBottom w:val="0"/>
      <w:divBdr>
        <w:top w:val="none" w:sz="0" w:space="0" w:color="auto"/>
        <w:left w:val="none" w:sz="0" w:space="0" w:color="auto"/>
        <w:bottom w:val="none" w:sz="0" w:space="0" w:color="auto"/>
        <w:right w:val="none" w:sz="0" w:space="0" w:color="auto"/>
      </w:divBdr>
    </w:div>
    <w:div w:id="1334258084">
      <w:bodyDiv w:val="1"/>
      <w:marLeft w:val="0"/>
      <w:marRight w:val="0"/>
      <w:marTop w:val="0"/>
      <w:marBottom w:val="0"/>
      <w:divBdr>
        <w:top w:val="none" w:sz="0" w:space="0" w:color="auto"/>
        <w:left w:val="none" w:sz="0" w:space="0" w:color="auto"/>
        <w:bottom w:val="none" w:sz="0" w:space="0" w:color="auto"/>
        <w:right w:val="none" w:sz="0" w:space="0" w:color="auto"/>
      </w:divBdr>
    </w:div>
    <w:div w:id="1336424349">
      <w:bodyDiv w:val="1"/>
      <w:marLeft w:val="0"/>
      <w:marRight w:val="0"/>
      <w:marTop w:val="0"/>
      <w:marBottom w:val="0"/>
      <w:divBdr>
        <w:top w:val="none" w:sz="0" w:space="0" w:color="auto"/>
        <w:left w:val="none" w:sz="0" w:space="0" w:color="auto"/>
        <w:bottom w:val="none" w:sz="0" w:space="0" w:color="auto"/>
        <w:right w:val="none" w:sz="0" w:space="0" w:color="auto"/>
      </w:divBdr>
    </w:div>
    <w:div w:id="1338844220">
      <w:bodyDiv w:val="1"/>
      <w:marLeft w:val="0"/>
      <w:marRight w:val="0"/>
      <w:marTop w:val="0"/>
      <w:marBottom w:val="0"/>
      <w:divBdr>
        <w:top w:val="none" w:sz="0" w:space="0" w:color="auto"/>
        <w:left w:val="none" w:sz="0" w:space="0" w:color="auto"/>
        <w:bottom w:val="none" w:sz="0" w:space="0" w:color="auto"/>
        <w:right w:val="none" w:sz="0" w:space="0" w:color="auto"/>
      </w:divBdr>
    </w:div>
    <w:div w:id="1338969514">
      <w:bodyDiv w:val="1"/>
      <w:marLeft w:val="0"/>
      <w:marRight w:val="0"/>
      <w:marTop w:val="0"/>
      <w:marBottom w:val="0"/>
      <w:divBdr>
        <w:top w:val="none" w:sz="0" w:space="0" w:color="auto"/>
        <w:left w:val="none" w:sz="0" w:space="0" w:color="auto"/>
        <w:bottom w:val="none" w:sz="0" w:space="0" w:color="auto"/>
        <w:right w:val="none" w:sz="0" w:space="0" w:color="auto"/>
      </w:divBdr>
    </w:div>
    <w:div w:id="1339163254">
      <w:bodyDiv w:val="1"/>
      <w:marLeft w:val="0"/>
      <w:marRight w:val="0"/>
      <w:marTop w:val="0"/>
      <w:marBottom w:val="0"/>
      <w:divBdr>
        <w:top w:val="none" w:sz="0" w:space="0" w:color="auto"/>
        <w:left w:val="none" w:sz="0" w:space="0" w:color="auto"/>
        <w:bottom w:val="none" w:sz="0" w:space="0" w:color="auto"/>
        <w:right w:val="none" w:sz="0" w:space="0" w:color="auto"/>
      </w:divBdr>
    </w:div>
    <w:div w:id="1340740245">
      <w:bodyDiv w:val="1"/>
      <w:marLeft w:val="0"/>
      <w:marRight w:val="0"/>
      <w:marTop w:val="0"/>
      <w:marBottom w:val="0"/>
      <w:divBdr>
        <w:top w:val="none" w:sz="0" w:space="0" w:color="auto"/>
        <w:left w:val="none" w:sz="0" w:space="0" w:color="auto"/>
        <w:bottom w:val="none" w:sz="0" w:space="0" w:color="auto"/>
        <w:right w:val="none" w:sz="0" w:space="0" w:color="auto"/>
      </w:divBdr>
    </w:div>
    <w:div w:id="1345404041">
      <w:bodyDiv w:val="1"/>
      <w:marLeft w:val="0"/>
      <w:marRight w:val="0"/>
      <w:marTop w:val="0"/>
      <w:marBottom w:val="0"/>
      <w:divBdr>
        <w:top w:val="none" w:sz="0" w:space="0" w:color="auto"/>
        <w:left w:val="none" w:sz="0" w:space="0" w:color="auto"/>
        <w:bottom w:val="none" w:sz="0" w:space="0" w:color="auto"/>
        <w:right w:val="none" w:sz="0" w:space="0" w:color="auto"/>
      </w:divBdr>
    </w:div>
    <w:div w:id="1345748814">
      <w:bodyDiv w:val="1"/>
      <w:marLeft w:val="0"/>
      <w:marRight w:val="0"/>
      <w:marTop w:val="0"/>
      <w:marBottom w:val="0"/>
      <w:divBdr>
        <w:top w:val="none" w:sz="0" w:space="0" w:color="auto"/>
        <w:left w:val="none" w:sz="0" w:space="0" w:color="auto"/>
        <w:bottom w:val="none" w:sz="0" w:space="0" w:color="auto"/>
        <w:right w:val="none" w:sz="0" w:space="0" w:color="auto"/>
      </w:divBdr>
    </w:div>
    <w:div w:id="1347294271">
      <w:bodyDiv w:val="1"/>
      <w:marLeft w:val="0"/>
      <w:marRight w:val="0"/>
      <w:marTop w:val="0"/>
      <w:marBottom w:val="0"/>
      <w:divBdr>
        <w:top w:val="none" w:sz="0" w:space="0" w:color="auto"/>
        <w:left w:val="none" w:sz="0" w:space="0" w:color="auto"/>
        <w:bottom w:val="none" w:sz="0" w:space="0" w:color="auto"/>
        <w:right w:val="none" w:sz="0" w:space="0" w:color="auto"/>
      </w:divBdr>
    </w:div>
    <w:div w:id="1348603121">
      <w:bodyDiv w:val="1"/>
      <w:marLeft w:val="0"/>
      <w:marRight w:val="0"/>
      <w:marTop w:val="0"/>
      <w:marBottom w:val="0"/>
      <w:divBdr>
        <w:top w:val="none" w:sz="0" w:space="0" w:color="auto"/>
        <w:left w:val="none" w:sz="0" w:space="0" w:color="auto"/>
        <w:bottom w:val="none" w:sz="0" w:space="0" w:color="auto"/>
        <w:right w:val="none" w:sz="0" w:space="0" w:color="auto"/>
      </w:divBdr>
    </w:div>
    <w:div w:id="1351763870">
      <w:bodyDiv w:val="1"/>
      <w:marLeft w:val="0"/>
      <w:marRight w:val="0"/>
      <w:marTop w:val="0"/>
      <w:marBottom w:val="0"/>
      <w:divBdr>
        <w:top w:val="none" w:sz="0" w:space="0" w:color="auto"/>
        <w:left w:val="none" w:sz="0" w:space="0" w:color="auto"/>
        <w:bottom w:val="none" w:sz="0" w:space="0" w:color="auto"/>
        <w:right w:val="none" w:sz="0" w:space="0" w:color="auto"/>
      </w:divBdr>
    </w:div>
    <w:div w:id="1366907919">
      <w:bodyDiv w:val="1"/>
      <w:marLeft w:val="0"/>
      <w:marRight w:val="0"/>
      <w:marTop w:val="0"/>
      <w:marBottom w:val="0"/>
      <w:divBdr>
        <w:top w:val="none" w:sz="0" w:space="0" w:color="auto"/>
        <w:left w:val="none" w:sz="0" w:space="0" w:color="auto"/>
        <w:bottom w:val="none" w:sz="0" w:space="0" w:color="auto"/>
        <w:right w:val="none" w:sz="0" w:space="0" w:color="auto"/>
      </w:divBdr>
    </w:div>
    <w:div w:id="1370302219">
      <w:bodyDiv w:val="1"/>
      <w:marLeft w:val="0"/>
      <w:marRight w:val="0"/>
      <w:marTop w:val="0"/>
      <w:marBottom w:val="0"/>
      <w:divBdr>
        <w:top w:val="none" w:sz="0" w:space="0" w:color="auto"/>
        <w:left w:val="none" w:sz="0" w:space="0" w:color="auto"/>
        <w:bottom w:val="none" w:sz="0" w:space="0" w:color="auto"/>
        <w:right w:val="none" w:sz="0" w:space="0" w:color="auto"/>
      </w:divBdr>
    </w:div>
    <w:div w:id="1370951098">
      <w:bodyDiv w:val="1"/>
      <w:marLeft w:val="0"/>
      <w:marRight w:val="0"/>
      <w:marTop w:val="0"/>
      <w:marBottom w:val="0"/>
      <w:divBdr>
        <w:top w:val="none" w:sz="0" w:space="0" w:color="auto"/>
        <w:left w:val="none" w:sz="0" w:space="0" w:color="auto"/>
        <w:bottom w:val="none" w:sz="0" w:space="0" w:color="auto"/>
        <w:right w:val="none" w:sz="0" w:space="0" w:color="auto"/>
      </w:divBdr>
    </w:div>
    <w:div w:id="1374117273">
      <w:bodyDiv w:val="1"/>
      <w:marLeft w:val="0"/>
      <w:marRight w:val="0"/>
      <w:marTop w:val="0"/>
      <w:marBottom w:val="0"/>
      <w:divBdr>
        <w:top w:val="none" w:sz="0" w:space="0" w:color="auto"/>
        <w:left w:val="none" w:sz="0" w:space="0" w:color="auto"/>
        <w:bottom w:val="none" w:sz="0" w:space="0" w:color="auto"/>
        <w:right w:val="none" w:sz="0" w:space="0" w:color="auto"/>
      </w:divBdr>
    </w:div>
    <w:div w:id="1374160154">
      <w:bodyDiv w:val="1"/>
      <w:marLeft w:val="0"/>
      <w:marRight w:val="0"/>
      <w:marTop w:val="0"/>
      <w:marBottom w:val="0"/>
      <w:divBdr>
        <w:top w:val="none" w:sz="0" w:space="0" w:color="auto"/>
        <w:left w:val="none" w:sz="0" w:space="0" w:color="auto"/>
        <w:bottom w:val="none" w:sz="0" w:space="0" w:color="auto"/>
        <w:right w:val="none" w:sz="0" w:space="0" w:color="auto"/>
      </w:divBdr>
    </w:div>
    <w:div w:id="1378238518">
      <w:bodyDiv w:val="1"/>
      <w:marLeft w:val="0"/>
      <w:marRight w:val="0"/>
      <w:marTop w:val="0"/>
      <w:marBottom w:val="0"/>
      <w:divBdr>
        <w:top w:val="none" w:sz="0" w:space="0" w:color="auto"/>
        <w:left w:val="none" w:sz="0" w:space="0" w:color="auto"/>
        <w:bottom w:val="none" w:sz="0" w:space="0" w:color="auto"/>
        <w:right w:val="none" w:sz="0" w:space="0" w:color="auto"/>
      </w:divBdr>
    </w:div>
    <w:div w:id="1378433533">
      <w:bodyDiv w:val="1"/>
      <w:marLeft w:val="0"/>
      <w:marRight w:val="0"/>
      <w:marTop w:val="0"/>
      <w:marBottom w:val="0"/>
      <w:divBdr>
        <w:top w:val="none" w:sz="0" w:space="0" w:color="auto"/>
        <w:left w:val="none" w:sz="0" w:space="0" w:color="auto"/>
        <w:bottom w:val="none" w:sz="0" w:space="0" w:color="auto"/>
        <w:right w:val="none" w:sz="0" w:space="0" w:color="auto"/>
      </w:divBdr>
    </w:div>
    <w:div w:id="1390617911">
      <w:bodyDiv w:val="1"/>
      <w:marLeft w:val="0"/>
      <w:marRight w:val="0"/>
      <w:marTop w:val="0"/>
      <w:marBottom w:val="0"/>
      <w:divBdr>
        <w:top w:val="none" w:sz="0" w:space="0" w:color="auto"/>
        <w:left w:val="none" w:sz="0" w:space="0" w:color="auto"/>
        <w:bottom w:val="none" w:sz="0" w:space="0" w:color="auto"/>
        <w:right w:val="none" w:sz="0" w:space="0" w:color="auto"/>
      </w:divBdr>
    </w:div>
    <w:div w:id="1392924017">
      <w:bodyDiv w:val="1"/>
      <w:marLeft w:val="0"/>
      <w:marRight w:val="0"/>
      <w:marTop w:val="0"/>
      <w:marBottom w:val="0"/>
      <w:divBdr>
        <w:top w:val="none" w:sz="0" w:space="0" w:color="auto"/>
        <w:left w:val="none" w:sz="0" w:space="0" w:color="auto"/>
        <w:bottom w:val="none" w:sz="0" w:space="0" w:color="auto"/>
        <w:right w:val="none" w:sz="0" w:space="0" w:color="auto"/>
      </w:divBdr>
    </w:div>
    <w:div w:id="1394087432">
      <w:bodyDiv w:val="1"/>
      <w:marLeft w:val="0"/>
      <w:marRight w:val="0"/>
      <w:marTop w:val="0"/>
      <w:marBottom w:val="0"/>
      <w:divBdr>
        <w:top w:val="none" w:sz="0" w:space="0" w:color="auto"/>
        <w:left w:val="none" w:sz="0" w:space="0" w:color="auto"/>
        <w:bottom w:val="none" w:sz="0" w:space="0" w:color="auto"/>
        <w:right w:val="none" w:sz="0" w:space="0" w:color="auto"/>
      </w:divBdr>
    </w:div>
    <w:div w:id="1394234627">
      <w:bodyDiv w:val="1"/>
      <w:marLeft w:val="0"/>
      <w:marRight w:val="0"/>
      <w:marTop w:val="0"/>
      <w:marBottom w:val="0"/>
      <w:divBdr>
        <w:top w:val="none" w:sz="0" w:space="0" w:color="auto"/>
        <w:left w:val="none" w:sz="0" w:space="0" w:color="auto"/>
        <w:bottom w:val="none" w:sz="0" w:space="0" w:color="auto"/>
        <w:right w:val="none" w:sz="0" w:space="0" w:color="auto"/>
      </w:divBdr>
    </w:div>
    <w:div w:id="1400862939">
      <w:bodyDiv w:val="1"/>
      <w:marLeft w:val="0"/>
      <w:marRight w:val="0"/>
      <w:marTop w:val="0"/>
      <w:marBottom w:val="0"/>
      <w:divBdr>
        <w:top w:val="none" w:sz="0" w:space="0" w:color="auto"/>
        <w:left w:val="none" w:sz="0" w:space="0" w:color="auto"/>
        <w:bottom w:val="none" w:sz="0" w:space="0" w:color="auto"/>
        <w:right w:val="none" w:sz="0" w:space="0" w:color="auto"/>
      </w:divBdr>
    </w:div>
    <w:div w:id="1407189675">
      <w:bodyDiv w:val="1"/>
      <w:marLeft w:val="0"/>
      <w:marRight w:val="0"/>
      <w:marTop w:val="0"/>
      <w:marBottom w:val="0"/>
      <w:divBdr>
        <w:top w:val="none" w:sz="0" w:space="0" w:color="auto"/>
        <w:left w:val="none" w:sz="0" w:space="0" w:color="auto"/>
        <w:bottom w:val="none" w:sz="0" w:space="0" w:color="auto"/>
        <w:right w:val="none" w:sz="0" w:space="0" w:color="auto"/>
      </w:divBdr>
    </w:div>
    <w:div w:id="1409108236">
      <w:bodyDiv w:val="1"/>
      <w:marLeft w:val="0"/>
      <w:marRight w:val="0"/>
      <w:marTop w:val="0"/>
      <w:marBottom w:val="0"/>
      <w:divBdr>
        <w:top w:val="none" w:sz="0" w:space="0" w:color="auto"/>
        <w:left w:val="none" w:sz="0" w:space="0" w:color="auto"/>
        <w:bottom w:val="none" w:sz="0" w:space="0" w:color="auto"/>
        <w:right w:val="none" w:sz="0" w:space="0" w:color="auto"/>
      </w:divBdr>
    </w:div>
    <w:div w:id="1413746282">
      <w:bodyDiv w:val="1"/>
      <w:marLeft w:val="0"/>
      <w:marRight w:val="0"/>
      <w:marTop w:val="0"/>
      <w:marBottom w:val="0"/>
      <w:divBdr>
        <w:top w:val="none" w:sz="0" w:space="0" w:color="auto"/>
        <w:left w:val="none" w:sz="0" w:space="0" w:color="auto"/>
        <w:bottom w:val="none" w:sz="0" w:space="0" w:color="auto"/>
        <w:right w:val="none" w:sz="0" w:space="0" w:color="auto"/>
      </w:divBdr>
    </w:div>
    <w:div w:id="1417942429">
      <w:bodyDiv w:val="1"/>
      <w:marLeft w:val="0"/>
      <w:marRight w:val="0"/>
      <w:marTop w:val="0"/>
      <w:marBottom w:val="0"/>
      <w:divBdr>
        <w:top w:val="none" w:sz="0" w:space="0" w:color="auto"/>
        <w:left w:val="none" w:sz="0" w:space="0" w:color="auto"/>
        <w:bottom w:val="none" w:sz="0" w:space="0" w:color="auto"/>
        <w:right w:val="none" w:sz="0" w:space="0" w:color="auto"/>
      </w:divBdr>
    </w:div>
    <w:div w:id="1424254950">
      <w:bodyDiv w:val="1"/>
      <w:marLeft w:val="0"/>
      <w:marRight w:val="0"/>
      <w:marTop w:val="0"/>
      <w:marBottom w:val="0"/>
      <w:divBdr>
        <w:top w:val="none" w:sz="0" w:space="0" w:color="auto"/>
        <w:left w:val="none" w:sz="0" w:space="0" w:color="auto"/>
        <w:bottom w:val="none" w:sz="0" w:space="0" w:color="auto"/>
        <w:right w:val="none" w:sz="0" w:space="0" w:color="auto"/>
      </w:divBdr>
    </w:div>
    <w:div w:id="1426731833">
      <w:bodyDiv w:val="1"/>
      <w:marLeft w:val="0"/>
      <w:marRight w:val="0"/>
      <w:marTop w:val="0"/>
      <w:marBottom w:val="0"/>
      <w:divBdr>
        <w:top w:val="none" w:sz="0" w:space="0" w:color="auto"/>
        <w:left w:val="none" w:sz="0" w:space="0" w:color="auto"/>
        <w:bottom w:val="none" w:sz="0" w:space="0" w:color="auto"/>
        <w:right w:val="none" w:sz="0" w:space="0" w:color="auto"/>
      </w:divBdr>
    </w:div>
    <w:div w:id="1435322940">
      <w:bodyDiv w:val="1"/>
      <w:marLeft w:val="0"/>
      <w:marRight w:val="0"/>
      <w:marTop w:val="0"/>
      <w:marBottom w:val="0"/>
      <w:divBdr>
        <w:top w:val="none" w:sz="0" w:space="0" w:color="auto"/>
        <w:left w:val="none" w:sz="0" w:space="0" w:color="auto"/>
        <w:bottom w:val="none" w:sz="0" w:space="0" w:color="auto"/>
        <w:right w:val="none" w:sz="0" w:space="0" w:color="auto"/>
      </w:divBdr>
    </w:div>
    <w:div w:id="1439136067">
      <w:bodyDiv w:val="1"/>
      <w:marLeft w:val="0"/>
      <w:marRight w:val="0"/>
      <w:marTop w:val="0"/>
      <w:marBottom w:val="0"/>
      <w:divBdr>
        <w:top w:val="none" w:sz="0" w:space="0" w:color="auto"/>
        <w:left w:val="none" w:sz="0" w:space="0" w:color="auto"/>
        <w:bottom w:val="none" w:sz="0" w:space="0" w:color="auto"/>
        <w:right w:val="none" w:sz="0" w:space="0" w:color="auto"/>
      </w:divBdr>
    </w:div>
    <w:div w:id="1443113697">
      <w:bodyDiv w:val="1"/>
      <w:marLeft w:val="0"/>
      <w:marRight w:val="0"/>
      <w:marTop w:val="0"/>
      <w:marBottom w:val="0"/>
      <w:divBdr>
        <w:top w:val="none" w:sz="0" w:space="0" w:color="auto"/>
        <w:left w:val="none" w:sz="0" w:space="0" w:color="auto"/>
        <w:bottom w:val="none" w:sz="0" w:space="0" w:color="auto"/>
        <w:right w:val="none" w:sz="0" w:space="0" w:color="auto"/>
      </w:divBdr>
    </w:div>
    <w:div w:id="1446391099">
      <w:bodyDiv w:val="1"/>
      <w:marLeft w:val="0"/>
      <w:marRight w:val="0"/>
      <w:marTop w:val="0"/>
      <w:marBottom w:val="0"/>
      <w:divBdr>
        <w:top w:val="none" w:sz="0" w:space="0" w:color="auto"/>
        <w:left w:val="none" w:sz="0" w:space="0" w:color="auto"/>
        <w:bottom w:val="none" w:sz="0" w:space="0" w:color="auto"/>
        <w:right w:val="none" w:sz="0" w:space="0" w:color="auto"/>
      </w:divBdr>
    </w:div>
    <w:div w:id="1454597699">
      <w:bodyDiv w:val="1"/>
      <w:marLeft w:val="0"/>
      <w:marRight w:val="0"/>
      <w:marTop w:val="0"/>
      <w:marBottom w:val="0"/>
      <w:divBdr>
        <w:top w:val="none" w:sz="0" w:space="0" w:color="auto"/>
        <w:left w:val="none" w:sz="0" w:space="0" w:color="auto"/>
        <w:bottom w:val="none" w:sz="0" w:space="0" w:color="auto"/>
        <w:right w:val="none" w:sz="0" w:space="0" w:color="auto"/>
      </w:divBdr>
    </w:div>
    <w:div w:id="1457798233">
      <w:bodyDiv w:val="1"/>
      <w:marLeft w:val="0"/>
      <w:marRight w:val="0"/>
      <w:marTop w:val="0"/>
      <w:marBottom w:val="0"/>
      <w:divBdr>
        <w:top w:val="none" w:sz="0" w:space="0" w:color="auto"/>
        <w:left w:val="none" w:sz="0" w:space="0" w:color="auto"/>
        <w:bottom w:val="none" w:sz="0" w:space="0" w:color="auto"/>
        <w:right w:val="none" w:sz="0" w:space="0" w:color="auto"/>
      </w:divBdr>
    </w:div>
    <w:div w:id="1468619240">
      <w:bodyDiv w:val="1"/>
      <w:marLeft w:val="0"/>
      <w:marRight w:val="0"/>
      <w:marTop w:val="0"/>
      <w:marBottom w:val="0"/>
      <w:divBdr>
        <w:top w:val="none" w:sz="0" w:space="0" w:color="auto"/>
        <w:left w:val="none" w:sz="0" w:space="0" w:color="auto"/>
        <w:bottom w:val="none" w:sz="0" w:space="0" w:color="auto"/>
        <w:right w:val="none" w:sz="0" w:space="0" w:color="auto"/>
      </w:divBdr>
    </w:div>
    <w:div w:id="1474715014">
      <w:bodyDiv w:val="1"/>
      <w:marLeft w:val="0"/>
      <w:marRight w:val="0"/>
      <w:marTop w:val="0"/>
      <w:marBottom w:val="0"/>
      <w:divBdr>
        <w:top w:val="none" w:sz="0" w:space="0" w:color="auto"/>
        <w:left w:val="none" w:sz="0" w:space="0" w:color="auto"/>
        <w:bottom w:val="none" w:sz="0" w:space="0" w:color="auto"/>
        <w:right w:val="none" w:sz="0" w:space="0" w:color="auto"/>
      </w:divBdr>
    </w:div>
    <w:div w:id="1475754398">
      <w:bodyDiv w:val="1"/>
      <w:marLeft w:val="0"/>
      <w:marRight w:val="0"/>
      <w:marTop w:val="0"/>
      <w:marBottom w:val="0"/>
      <w:divBdr>
        <w:top w:val="none" w:sz="0" w:space="0" w:color="auto"/>
        <w:left w:val="none" w:sz="0" w:space="0" w:color="auto"/>
        <w:bottom w:val="none" w:sz="0" w:space="0" w:color="auto"/>
        <w:right w:val="none" w:sz="0" w:space="0" w:color="auto"/>
      </w:divBdr>
    </w:div>
    <w:div w:id="1478885524">
      <w:bodyDiv w:val="1"/>
      <w:marLeft w:val="0"/>
      <w:marRight w:val="0"/>
      <w:marTop w:val="0"/>
      <w:marBottom w:val="0"/>
      <w:divBdr>
        <w:top w:val="none" w:sz="0" w:space="0" w:color="auto"/>
        <w:left w:val="none" w:sz="0" w:space="0" w:color="auto"/>
        <w:bottom w:val="none" w:sz="0" w:space="0" w:color="auto"/>
        <w:right w:val="none" w:sz="0" w:space="0" w:color="auto"/>
      </w:divBdr>
    </w:div>
    <w:div w:id="1482885400">
      <w:bodyDiv w:val="1"/>
      <w:marLeft w:val="0"/>
      <w:marRight w:val="0"/>
      <w:marTop w:val="0"/>
      <w:marBottom w:val="0"/>
      <w:divBdr>
        <w:top w:val="none" w:sz="0" w:space="0" w:color="auto"/>
        <w:left w:val="none" w:sz="0" w:space="0" w:color="auto"/>
        <w:bottom w:val="none" w:sz="0" w:space="0" w:color="auto"/>
        <w:right w:val="none" w:sz="0" w:space="0" w:color="auto"/>
      </w:divBdr>
    </w:div>
    <w:div w:id="1483816265">
      <w:bodyDiv w:val="1"/>
      <w:marLeft w:val="0"/>
      <w:marRight w:val="0"/>
      <w:marTop w:val="0"/>
      <w:marBottom w:val="0"/>
      <w:divBdr>
        <w:top w:val="none" w:sz="0" w:space="0" w:color="auto"/>
        <w:left w:val="none" w:sz="0" w:space="0" w:color="auto"/>
        <w:bottom w:val="none" w:sz="0" w:space="0" w:color="auto"/>
        <w:right w:val="none" w:sz="0" w:space="0" w:color="auto"/>
      </w:divBdr>
    </w:div>
    <w:div w:id="1488202924">
      <w:bodyDiv w:val="1"/>
      <w:marLeft w:val="0"/>
      <w:marRight w:val="0"/>
      <w:marTop w:val="0"/>
      <w:marBottom w:val="0"/>
      <w:divBdr>
        <w:top w:val="none" w:sz="0" w:space="0" w:color="auto"/>
        <w:left w:val="none" w:sz="0" w:space="0" w:color="auto"/>
        <w:bottom w:val="none" w:sz="0" w:space="0" w:color="auto"/>
        <w:right w:val="none" w:sz="0" w:space="0" w:color="auto"/>
      </w:divBdr>
    </w:div>
    <w:div w:id="1492066182">
      <w:bodyDiv w:val="1"/>
      <w:marLeft w:val="0"/>
      <w:marRight w:val="0"/>
      <w:marTop w:val="0"/>
      <w:marBottom w:val="0"/>
      <w:divBdr>
        <w:top w:val="none" w:sz="0" w:space="0" w:color="auto"/>
        <w:left w:val="none" w:sz="0" w:space="0" w:color="auto"/>
        <w:bottom w:val="none" w:sz="0" w:space="0" w:color="auto"/>
        <w:right w:val="none" w:sz="0" w:space="0" w:color="auto"/>
      </w:divBdr>
    </w:div>
    <w:div w:id="1493450798">
      <w:bodyDiv w:val="1"/>
      <w:marLeft w:val="0"/>
      <w:marRight w:val="0"/>
      <w:marTop w:val="0"/>
      <w:marBottom w:val="0"/>
      <w:divBdr>
        <w:top w:val="none" w:sz="0" w:space="0" w:color="auto"/>
        <w:left w:val="none" w:sz="0" w:space="0" w:color="auto"/>
        <w:bottom w:val="none" w:sz="0" w:space="0" w:color="auto"/>
        <w:right w:val="none" w:sz="0" w:space="0" w:color="auto"/>
      </w:divBdr>
    </w:div>
    <w:div w:id="1496532467">
      <w:bodyDiv w:val="1"/>
      <w:marLeft w:val="0"/>
      <w:marRight w:val="0"/>
      <w:marTop w:val="0"/>
      <w:marBottom w:val="0"/>
      <w:divBdr>
        <w:top w:val="none" w:sz="0" w:space="0" w:color="auto"/>
        <w:left w:val="none" w:sz="0" w:space="0" w:color="auto"/>
        <w:bottom w:val="none" w:sz="0" w:space="0" w:color="auto"/>
        <w:right w:val="none" w:sz="0" w:space="0" w:color="auto"/>
      </w:divBdr>
    </w:div>
    <w:div w:id="1497259789">
      <w:bodyDiv w:val="1"/>
      <w:marLeft w:val="0"/>
      <w:marRight w:val="0"/>
      <w:marTop w:val="0"/>
      <w:marBottom w:val="0"/>
      <w:divBdr>
        <w:top w:val="none" w:sz="0" w:space="0" w:color="auto"/>
        <w:left w:val="none" w:sz="0" w:space="0" w:color="auto"/>
        <w:bottom w:val="none" w:sz="0" w:space="0" w:color="auto"/>
        <w:right w:val="none" w:sz="0" w:space="0" w:color="auto"/>
      </w:divBdr>
    </w:div>
    <w:div w:id="1501314451">
      <w:bodyDiv w:val="1"/>
      <w:marLeft w:val="0"/>
      <w:marRight w:val="0"/>
      <w:marTop w:val="0"/>
      <w:marBottom w:val="0"/>
      <w:divBdr>
        <w:top w:val="none" w:sz="0" w:space="0" w:color="auto"/>
        <w:left w:val="none" w:sz="0" w:space="0" w:color="auto"/>
        <w:bottom w:val="none" w:sz="0" w:space="0" w:color="auto"/>
        <w:right w:val="none" w:sz="0" w:space="0" w:color="auto"/>
      </w:divBdr>
    </w:div>
    <w:div w:id="1501431769">
      <w:bodyDiv w:val="1"/>
      <w:marLeft w:val="0"/>
      <w:marRight w:val="0"/>
      <w:marTop w:val="0"/>
      <w:marBottom w:val="0"/>
      <w:divBdr>
        <w:top w:val="none" w:sz="0" w:space="0" w:color="auto"/>
        <w:left w:val="none" w:sz="0" w:space="0" w:color="auto"/>
        <w:bottom w:val="none" w:sz="0" w:space="0" w:color="auto"/>
        <w:right w:val="none" w:sz="0" w:space="0" w:color="auto"/>
      </w:divBdr>
    </w:div>
    <w:div w:id="1504510648">
      <w:bodyDiv w:val="1"/>
      <w:marLeft w:val="0"/>
      <w:marRight w:val="0"/>
      <w:marTop w:val="0"/>
      <w:marBottom w:val="0"/>
      <w:divBdr>
        <w:top w:val="none" w:sz="0" w:space="0" w:color="auto"/>
        <w:left w:val="none" w:sz="0" w:space="0" w:color="auto"/>
        <w:bottom w:val="none" w:sz="0" w:space="0" w:color="auto"/>
        <w:right w:val="none" w:sz="0" w:space="0" w:color="auto"/>
      </w:divBdr>
    </w:div>
    <w:div w:id="1505169627">
      <w:bodyDiv w:val="1"/>
      <w:marLeft w:val="0"/>
      <w:marRight w:val="0"/>
      <w:marTop w:val="0"/>
      <w:marBottom w:val="0"/>
      <w:divBdr>
        <w:top w:val="none" w:sz="0" w:space="0" w:color="auto"/>
        <w:left w:val="none" w:sz="0" w:space="0" w:color="auto"/>
        <w:bottom w:val="none" w:sz="0" w:space="0" w:color="auto"/>
        <w:right w:val="none" w:sz="0" w:space="0" w:color="auto"/>
      </w:divBdr>
    </w:div>
    <w:div w:id="1521239695">
      <w:bodyDiv w:val="1"/>
      <w:marLeft w:val="0"/>
      <w:marRight w:val="0"/>
      <w:marTop w:val="0"/>
      <w:marBottom w:val="0"/>
      <w:divBdr>
        <w:top w:val="none" w:sz="0" w:space="0" w:color="auto"/>
        <w:left w:val="none" w:sz="0" w:space="0" w:color="auto"/>
        <w:bottom w:val="none" w:sz="0" w:space="0" w:color="auto"/>
        <w:right w:val="none" w:sz="0" w:space="0" w:color="auto"/>
      </w:divBdr>
    </w:div>
    <w:div w:id="1521310731">
      <w:bodyDiv w:val="1"/>
      <w:marLeft w:val="0"/>
      <w:marRight w:val="0"/>
      <w:marTop w:val="0"/>
      <w:marBottom w:val="0"/>
      <w:divBdr>
        <w:top w:val="none" w:sz="0" w:space="0" w:color="auto"/>
        <w:left w:val="none" w:sz="0" w:space="0" w:color="auto"/>
        <w:bottom w:val="none" w:sz="0" w:space="0" w:color="auto"/>
        <w:right w:val="none" w:sz="0" w:space="0" w:color="auto"/>
      </w:divBdr>
    </w:div>
    <w:div w:id="1534612028">
      <w:bodyDiv w:val="1"/>
      <w:marLeft w:val="0"/>
      <w:marRight w:val="0"/>
      <w:marTop w:val="0"/>
      <w:marBottom w:val="0"/>
      <w:divBdr>
        <w:top w:val="none" w:sz="0" w:space="0" w:color="auto"/>
        <w:left w:val="none" w:sz="0" w:space="0" w:color="auto"/>
        <w:bottom w:val="none" w:sz="0" w:space="0" w:color="auto"/>
        <w:right w:val="none" w:sz="0" w:space="0" w:color="auto"/>
      </w:divBdr>
    </w:div>
    <w:div w:id="1535995131">
      <w:bodyDiv w:val="1"/>
      <w:marLeft w:val="0"/>
      <w:marRight w:val="0"/>
      <w:marTop w:val="0"/>
      <w:marBottom w:val="0"/>
      <w:divBdr>
        <w:top w:val="none" w:sz="0" w:space="0" w:color="auto"/>
        <w:left w:val="none" w:sz="0" w:space="0" w:color="auto"/>
        <w:bottom w:val="none" w:sz="0" w:space="0" w:color="auto"/>
        <w:right w:val="none" w:sz="0" w:space="0" w:color="auto"/>
      </w:divBdr>
    </w:div>
    <w:div w:id="1538815996">
      <w:bodyDiv w:val="1"/>
      <w:marLeft w:val="0"/>
      <w:marRight w:val="0"/>
      <w:marTop w:val="0"/>
      <w:marBottom w:val="0"/>
      <w:divBdr>
        <w:top w:val="none" w:sz="0" w:space="0" w:color="auto"/>
        <w:left w:val="none" w:sz="0" w:space="0" w:color="auto"/>
        <w:bottom w:val="none" w:sz="0" w:space="0" w:color="auto"/>
        <w:right w:val="none" w:sz="0" w:space="0" w:color="auto"/>
      </w:divBdr>
    </w:div>
    <w:div w:id="1539510932">
      <w:bodyDiv w:val="1"/>
      <w:marLeft w:val="0"/>
      <w:marRight w:val="0"/>
      <w:marTop w:val="0"/>
      <w:marBottom w:val="0"/>
      <w:divBdr>
        <w:top w:val="none" w:sz="0" w:space="0" w:color="auto"/>
        <w:left w:val="none" w:sz="0" w:space="0" w:color="auto"/>
        <w:bottom w:val="none" w:sz="0" w:space="0" w:color="auto"/>
        <w:right w:val="none" w:sz="0" w:space="0" w:color="auto"/>
      </w:divBdr>
    </w:div>
    <w:div w:id="1542786264">
      <w:bodyDiv w:val="1"/>
      <w:marLeft w:val="0"/>
      <w:marRight w:val="0"/>
      <w:marTop w:val="0"/>
      <w:marBottom w:val="0"/>
      <w:divBdr>
        <w:top w:val="none" w:sz="0" w:space="0" w:color="auto"/>
        <w:left w:val="none" w:sz="0" w:space="0" w:color="auto"/>
        <w:bottom w:val="none" w:sz="0" w:space="0" w:color="auto"/>
        <w:right w:val="none" w:sz="0" w:space="0" w:color="auto"/>
      </w:divBdr>
    </w:div>
    <w:div w:id="1543008690">
      <w:bodyDiv w:val="1"/>
      <w:marLeft w:val="0"/>
      <w:marRight w:val="0"/>
      <w:marTop w:val="0"/>
      <w:marBottom w:val="0"/>
      <w:divBdr>
        <w:top w:val="none" w:sz="0" w:space="0" w:color="auto"/>
        <w:left w:val="none" w:sz="0" w:space="0" w:color="auto"/>
        <w:bottom w:val="none" w:sz="0" w:space="0" w:color="auto"/>
        <w:right w:val="none" w:sz="0" w:space="0" w:color="auto"/>
      </w:divBdr>
    </w:div>
    <w:div w:id="1543057487">
      <w:bodyDiv w:val="1"/>
      <w:marLeft w:val="0"/>
      <w:marRight w:val="0"/>
      <w:marTop w:val="0"/>
      <w:marBottom w:val="0"/>
      <w:divBdr>
        <w:top w:val="none" w:sz="0" w:space="0" w:color="auto"/>
        <w:left w:val="none" w:sz="0" w:space="0" w:color="auto"/>
        <w:bottom w:val="none" w:sz="0" w:space="0" w:color="auto"/>
        <w:right w:val="none" w:sz="0" w:space="0" w:color="auto"/>
      </w:divBdr>
    </w:div>
    <w:div w:id="1552571239">
      <w:bodyDiv w:val="1"/>
      <w:marLeft w:val="0"/>
      <w:marRight w:val="0"/>
      <w:marTop w:val="0"/>
      <w:marBottom w:val="0"/>
      <w:divBdr>
        <w:top w:val="none" w:sz="0" w:space="0" w:color="auto"/>
        <w:left w:val="none" w:sz="0" w:space="0" w:color="auto"/>
        <w:bottom w:val="none" w:sz="0" w:space="0" w:color="auto"/>
        <w:right w:val="none" w:sz="0" w:space="0" w:color="auto"/>
      </w:divBdr>
    </w:div>
    <w:div w:id="1562600699">
      <w:bodyDiv w:val="1"/>
      <w:marLeft w:val="0"/>
      <w:marRight w:val="0"/>
      <w:marTop w:val="0"/>
      <w:marBottom w:val="0"/>
      <w:divBdr>
        <w:top w:val="none" w:sz="0" w:space="0" w:color="auto"/>
        <w:left w:val="none" w:sz="0" w:space="0" w:color="auto"/>
        <w:bottom w:val="none" w:sz="0" w:space="0" w:color="auto"/>
        <w:right w:val="none" w:sz="0" w:space="0" w:color="auto"/>
      </w:divBdr>
    </w:div>
    <w:div w:id="1563714198">
      <w:bodyDiv w:val="1"/>
      <w:marLeft w:val="0"/>
      <w:marRight w:val="0"/>
      <w:marTop w:val="0"/>
      <w:marBottom w:val="0"/>
      <w:divBdr>
        <w:top w:val="none" w:sz="0" w:space="0" w:color="auto"/>
        <w:left w:val="none" w:sz="0" w:space="0" w:color="auto"/>
        <w:bottom w:val="none" w:sz="0" w:space="0" w:color="auto"/>
        <w:right w:val="none" w:sz="0" w:space="0" w:color="auto"/>
      </w:divBdr>
    </w:div>
    <w:div w:id="1568147170">
      <w:bodyDiv w:val="1"/>
      <w:marLeft w:val="0"/>
      <w:marRight w:val="0"/>
      <w:marTop w:val="0"/>
      <w:marBottom w:val="0"/>
      <w:divBdr>
        <w:top w:val="none" w:sz="0" w:space="0" w:color="auto"/>
        <w:left w:val="none" w:sz="0" w:space="0" w:color="auto"/>
        <w:bottom w:val="none" w:sz="0" w:space="0" w:color="auto"/>
        <w:right w:val="none" w:sz="0" w:space="0" w:color="auto"/>
      </w:divBdr>
    </w:div>
    <w:div w:id="1568148205">
      <w:bodyDiv w:val="1"/>
      <w:marLeft w:val="0"/>
      <w:marRight w:val="0"/>
      <w:marTop w:val="0"/>
      <w:marBottom w:val="0"/>
      <w:divBdr>
        <w:top w:val="none" w:sz="0" w:space="0" w:color="auto"/>
        <w:left w:val="none" w:sz="0" w:space="0" w:color="auto"/>
        <w:bottom w:val="none" w:sz="0" w:space="0" w:color="auto"/>
        <w:right w:val="none" w:sz="0" w:space="0" w:color="auto"/>
      </w:divBdr>
    </w:div>
    <w:div w:id="1568150452">
      <w:bodyDiv w:val="1"/>
      <w:marLeft w:val="0"/>
      <w:marRight w:val="0"/>
      <w:marTop w:val="0"/>
      <w:marBottom w:val="0"/>
      <w:divBdr>
        <w:top w:val="none" w:sz="0" w:space="0" w:color="auto"/>
        <w:left w:val="none" w:sz="0" w:space="0" w:color="auto"/>
        <w:bottom w:val="none" w:sz="0" w:space="0" w:color="auto"/>
        <w:right w:val="none" w:sz="0" w:space="0" w:color="auto"/>
      </w:divBdr>
    </w:div>
    <w:div w:id="1573587945">
      <w:bodyDiv w:val="1"/>
      <w:marLeft w:val="0"/>
      <w:marRight w:val="0"/>
      <w:marTop w:val="0"/>
      <w:marBottom w:val="0"/>
      <w:divBdr>
        <w:top w:val="none" w:sz="0" w:space="0" w:color="auto"/>
        <w:left w:val="none" w:sz="0" w:space="0" w:color="auto"/>
        <w:bottom w:val="none" w:sz="0" w:space="0" w:color="auto"/>
        <w:right w:val="none" w:sz="0" w:space="0" w:color="auto"/>
      </w:divBdr>
    </w:div>
    <w:div w:id="1577282073">
      <w:bodyDiv w:val="1"/>
      <w:marLeft w:val="0"/>
      <w:marRight w:val="0"/>
      <w:marTop w:val="0"/>
      <w:marBottom w:val="0"/>
      <w:divBdr>
        <w:top w:val="none" w:sz="0" w:space="0" w:color="auto"/>
        <w:left w:val="none" w:sz="0" w:space="0" w:color="auto"/>
        <w:bottom w:val="none" w:sz="0" w:space="0" w:color="auto"/>
        <w:right w:val="none" w:sz="0" w:space="0" w:color="auto"/>
      </w:divBdr>
    </w:div>
    <w:div w:id="1577477048">
      <w:bodyDiv w:val="1"/>
      <w:marLeft w:val="0"/>
      <w:marRight w:val="0"/>
      <w:marTop w:val="0"/>
      <w:marBottom w:val="0"/>
      <w:divBdr>
        <w:top w:val="none" w:sz="0" w:space="0" w:color="auto"/>
        <w:left w:val="none" w:sz="0" w:space="0" w:color="auto"/>
        <w:bottom w:val="none" w:sz="0" w:space="0" w:color="auto"/>
        <w:right w:val="none" w:sz="0" w:space="0" w:color="auto"/>
      </w:divBdr>
    </w:div>
    <w:div w:id="1578513284">
      <w:bodyDiv w:val="1"/>
      <w:marLeft w:val="0"/>
      <w:marRight w:val="0"/>
      <w:marTop w:val="0"/>
      <w:marBottom w:val="0"/>
      <w:divBdr>
        <w:top w:val="none" w:sz="0" w:space="0" w:color="auto"/>
        <w:left w:val="none" w:sz="0" w:space="0" w:color="auto"/>
        <w:bottom w:val="none" w:sz="0" w:space="0" w:color="auto"/>
        <w:right w:val="none" w:sz="0" w:space="0" w:color="auto"/>
      </w:divBdr>
    </w:div>
    <w:div w:id="1585800440">
      <w:bodyDiv w:val="1"/>
      <w:marLeft w:val="0"/>
      <w:marRight w:val="0"/>
      <w:marTop w:val="0"/>
      <w:marBottom w:val="0"/>
      <w:divBdr>
        <w:top w:val="none" w:sz="0" w:space="0" w:color="auto"/>
        <w:left w:val="none" w:sz="0" w:space="0" w:color="auto"/>
        <w:bottom w:val="none" w:sz="0" w:space="0" w:color="auto"/>
        <w:right w:val="none" w:sz="0" w:space="0" w:color="auto"/>
      </w:divBdr>
    </w:div>
    <w:div w:id="1589579902">
      <w:bodyDiv w:val="1"/>
      <w:marLeft w:val="0"/>
      <w:marRight w:val="0"/>
      <w:marTop w:val="0"/>
      <w:marBottom w:val="0"/>
      <w:divBdr>
        <w:top w:val="none" w:sz="0" w:space="0" w:color="auto"/>
        <w:left w:val="none" w:sz="0" w:space="0" w:color="auto"/>
        <w:bottom w:val="none" w:sz="0" w:space="0" w:color="auto"/>
        <w:right w:val="none" w:sz="0" w:space="0" w:color="auto"/>
      </w:divBdr>
    </w:div>
    <w:div w:id="1591818960">
      <w:bodyDiv w:val="1"/>
      <w:marLeft w:val="0"/>
      <w:marRight w:val="0"/>
      <w:marTop w:val="0"/>
      <w:marBottom w:val="0"/>
      <w:divBdr>
        <w:top w:val="none" w:sz="0" w:space="0" w:color="auto"/>
        <w:left w:val="none" w:sz="0" w:space="0" w:color="auto"/>
        <w:bottom w:val="none" w:sz="0" w:space="0" w:color="auto"/>
        <w:right w:val="none" w:sz="0" w:space="0" w:color="auto"/>
      </w:divBdr>
    </w:div>
    <w:div w:id="1595941513">
      <w:bodyDiv w:val="1"/>
      <w:marLeft w:val="0"/>
      <w:marRight w:val="0"/>
      <w:marTop w:val="0"/>
      <w:marBottom w:val="0"/>
      <w:divBdr>
        <w:top w:val="none" w:sz="0" w:space="0" w:color="auto"/>
        <w:left w:val="none" w:sz="0" w:space="0" w:color="auto"/>
        <w:bottom w:val="none" w:sz="0" w:space="0" w:color="auto"/>
        <w:right w:val="none" w:sz="0" w:space="0" w:color="auto"/>
      </w:divBdr>
    </w:div>
    <w:div w:id="1598247983">
      <w:bodyDiv w:val="1"/>
      <w:marLeft w:val="0"/>
      <w:marRight w:val="0"/>
      <w:marTop w:val="0"/>
      <w:marBottom w:val="0"/>
      <w:divBdr>
        <w:top w:val="none" w:sz="0" w:space="0" w:color="auto"/>
        <w:left w:val="none" w:sz="0" w:space="0" w:color="auto"/>
        <w:bottom w:val="none" w:sz="0" w:space="0" w:color="auto"/>
        <w:right w:val="none" w:sz="0" w:space="0" w:color="auto"/>
      </w:divBdr>
    </w:div>
    <w:div w:id="1602757527">
      <w:bodyDiv w:val="1"/>
      <w:marLeft w:val="0"/>
      <w:marRight w:val="0"/>
      <w:marTop w:val="0"/>
      <w:marBottom w:val="0"/>
      <w:divBdr>
        <w:top w:val="none" w:sz="0" w:space="0" w:color="auto"/>
        <w:left w:val="none" w:sz="0" w:space="0" w:color="auto"/>
        <w:bottom w:val="none" w:sz="0" w:space="0" w:color="auto"/>
        <w:right w:val="none" w:sz="0" w:space="0" w:color="auto"/>
      </w:divBdr>
    </w:div>
    <w:div w:id="1609964584">
      <w:bodyDiv w:val="1"/>
      <w:marLeft w:val="0"/>
      <w:marRight w:val="0"/>
      <w:marTop w:val="0"/>
      <w:marBottom w:val="0"/>
      <w:divBdr>
        <w:top w:val="none" w:sz="0" w:space="0" w:color="auto"/>
        <w:left w:val="none" w:sz="0" w:space="0" w:color="auto"/>
        <w:bottom w:val="none" w:sz="0" w:space="0" w:color="auto"/>
        <w:right w:val="none" w:sz="0" w:space="0" w:color="auto"/>
      </w:divBdr>
    </w:div>
    <w:div w:id="1614287376">
      <w:bodyDiv w:val="1"/>
      <w:marLeft w:val="0"/>
      <w:marRight w:val="0"/>
      <w:marTop w:val="0"/>
      <w:marBottom w:val="0"/>
      <w:divBdr>
        <w:top w:val="none" w:sz="0" w:space="0" w:color="auto"/>
        <w:left w:val="none" w:sz="0" w:space="0" w:color="auto"/>
        <w:bottom w:val="none" w:sz="0" w:space="0" w:color="auto"/>
        <w:right w:val="none" w:sz="0" w:space="0" w:color="auto"/>
      </w:divBdr>
    </w:div>
    <w:div w:id="1619989779">
      <w:bodyDiv w:val="1"/>
      <w:marLeft w:val="0"/>
      <w:marRight w:val="0"/>
      <w:marTop w:val="0"/>
      <w:marBottom w:val="0"/>
      <w:divBdr>
        <w:top w:val="none" w:sz="0" w:space="0" w:color="auto"/>
        <w:left w:val="none" w:sz="0" w:space="0" w:color="auto"/>
        <w:bottom w:val="none" w:sz="0" w:space="0" w:color="auto"/>
        <w:right w:val="none" w:sz="0" w:space="0" w:color="auto"/>
      </w:divBdr>
    </w:div>
    <w:div w:id="1620531751">
      <w:bodyDiv w:val="1"/>
      <w:marLeft w:val="0"/>
      <w:marRight w:val="0"/>
      <w:marTop w:val="0"/>
      <w:marBottom w:val="0"/>
      <w:divBdr>
        <w:top w:val="none" w:sz="0" w:space="0" w:color="auto"/>
        <w:left w:val="none" w:sz="0" w:space="0" w:color="auto"/>
        <w:bottom w:val="none" w:sz="0" w:space="0" w:color="auto"/>
        <w:right w:val="none" w:sz="0" w:space="0" w:color="auto"/>
      </w:divBdr>
    </w:div>
    <w:div w:id="1631280990">
      <w:bodyDiv w:val="1"/>
      <w:marLeft w:val="0"/>
      <w:marRight w:val="0"/>
      <w:marTop w:val="0"/>
      <w:marBottom w:val="0"/>
      <w:divBdr>
        <w:top w:val="none" w:sz="0" w:space="0" w:color="auto"/>
        <w:left w:val="none" w:sz="0" w:space="0" w:color="auto"/>
        <w:bottom w:val="none" w:sz="0" w:space="0" w:color="auto"/>
        <w:right w:val="none" w:sz="0" w:space="0" w:color="auto"/>
      </w:divBdr>
    </w:div>
    <w:div w:id="1638142263">
      <w:bodyDiv w:val="1"/>
      <w:marLeft w:val="0"/>
      <w:marRight w:val="0"/>
      <w:marTop w:val="0"/>
      <w:marBottom w:val="0"/>
      <w:divBdr>
        <w:top w:val="none" w:sz="0" w:space="0" w:color="auto"/>
        <w:left w:val="none" w:sz="0" w:space="0" w:color="auto"/>
        <w:bottom w:val="none" w:sz="0" w:space="0" w:color="auto"/>
        <w:right w:val="none" w:sz="0" w:space="0" w:color="auto"/>
      </w:divBdr>
    </w:div>
    <w:div w:id="1640958443">
      <w:bodyDiv w:val="1"/>
      <w:marLeft w:val="0"/>
      <w:marRight w:val="0"/>
      <w:marTop w:val="0"/>
      <w:marBottom w:val="0"/>
      <w:divBdr>
        <w:top w:val="none" w:sz="0" w:space="0" w:color="auto"/>
        <w:left w:val="none" w:sz="0" w:space="0" w:color="auto"/>
        <w:bottom w:val="none" w:sz="0" w:space="0" w:color="auto"/>
        <w:right w:val="none" w:sz="0" w:space="0" w:color="auto"/>
      </w:divBdr>
    </w:div>
    <w:div w:id="1642731732">
      <w:bodyDiv w:val="1"/>
      <w:marLeft w:val="0"/>
      <w:marRight w:val="0"/>
      <w:marTop w:val="0"/>
      <w:marBottom w:val="0"/>
      <w:divBdr>
        <w:top w:val="none" w:sz="0" w:space="0" w:color="auto"/>
        <w:left w:val="none" w:sz="0" w:space="0" w:color="auto"/>
        <w:bottom w:val="none" w:sz="0" w:space="0" w:color="auto"/>
        <w:right w:val="none" w:sz="0" w:space="0" w:color="auto"/>
      </w:divBdr>
    </w:div>
    <w:div w:id="1650476183">
      <w:bodyDiv w:val="1"/>
      <w:marLeft w:val="0"/>
      <w:marRight w:val="0"/>
      <w:marTop w:val="0"/>
      <w:marBottom w:val="0"/>
      <w:divBdr>
        <w:top w:val="none" w:sz="0" w:space="0" w:color="auto"/>
        <w:left w:val="none" w:sz="0" w:space="0" w:color="auto"/>
        <w:bottom w:val="none" w:sz="0" w:space="0" w:color="auto"/>
        <w:right w:val="none" w:sz="0" w:space="0" w:color="auto"/>
      </w:divBdr>
    </w:div>
    <w:div w:id="1655719697">
      <w:bodyDiv w:val="1"/>
      <w:marLeft w:val="0"/>
      <w:marRight w:val="0"/>
      <w:marTop w:val="0"/>
      <w:marBottom w:val="0"/>
      <w:divBdr>
        <w:top w:val="none" w:sz="0" w:space="0" w:color="auto"/>
        <w:left w:val="none" w:sz="0" w:space="0" w:color="auto"/>
        <w:bottom w:val="none" w:sz="0" w:space="0" w:color="auto"/>
        <w:right w:val="none" w:sz="0" w:space="0" w:color="auto"/>
      </w:divBdr>
    </w:div>
    <w:div w:id="1659190949">
      <w:bodyDiv w:val="1"/>
      <w:marLeft w:val="0"/>
      <w:marRight w:val="0"/>
      <w:marTop w:val="0"/>
      <w:marBottom w:val="0"/>
      <w:divBdr>
        <w:top w:val="none" w:sz="0" w:space="0" w:color="auto"/>
        <w:left w:val="none" w:sz="0" w:space="0" w:color="auto"/>
        <w:bottom w:val="none" w:sz="0" w:space="0" w:color="auto"/>
        <w:right w:val="none" w:sz="0" w:space="0" w:color="auto"/>
      </w:divBdr>
    </w:div>
    <w:div w:id="1659962628">
      <w:bodyDiv w:val="1"/>
      <w:marLeft w:val="0"/>
      <w:marRight w:val="0"/>
      <w:marTop w:val="0"/>
      <w:marBottom w:val="0"/>
      <w:divBdr>
        <w:top w:val="none" w:sz="0" w:space="0" w:color="auto"/>
        <w:left w:val="none" w:sz="0" w:space="0" w:color="auto"/>
        <w:bottom w:val="none" w:sz="0" w:space="0" w:color="auto"/>
        <w:right w:val="none" w:sz="0" w:space="0" w:color="auto"/>
      </w:divBdr>
    </w:div>
    <w:div w:id="1661077623">
      <w:bodyDiv w:val="1"/>
      <w:marLeft w:val="0"/>
      <w:marRight w:val="0"/>
      <w:marTop w:val="0"/>
      <w:marBottom w:val="0"/>
      <w:divBdr>
        <w:top w:val="none" w:sz="0" w:space="0" w:color="auto"/>
        <w:left w:val="none" w:sz="0" w:space="0" w:color="auto"/>
        <w:bottom w:val="none" w:sz="0" w:space="0" w:color="auto"/>
        <w:right w:val="none" w:sz="0" w:space="0" w:color="auto"/>
      </w:divBdr>
    </w:div>
    <w:div w:id="1661300812">
      <w:bodyDiv w:val="1"/>
      <w:marLeft w:val="0"/>
      <w:marRight w:val="0"/>
      <w:marTop w:val="0"/>
      <w:marBottom w:val="0"/>
      <w:divBdr>
        <w:top w:val="none" w:sz="0" w:space="0" w:color="auto"/>
        <w:left w:val="none" w:sz="0" w:space="0" w:color="auto"/>
        <w:bottom w:val="none" w:sz="0" w:space="0" w:color="auto"/>
        <w:right w:val="none" w:sz="0" w:space="0" w:color="auto"/>
      </w:divBdr>
    </w:div>
    <w:div w:id="1661303369">
      <w:bodyDiv w:val="1"/>
      <w:marLeft w:val="0"/>
      <w:marRight w:val="0"/>
      <w:marTop w:val="0"/>
      <w:marBottom w:val="0"/>
      <w:divBdr>
        <w:top w:val="none" w:sz="0" w:space="0" w:color="auto"/>
        <w:left w:val="none" w:sz="0" w:space="0" w:color="auto"/>
        <w:bottom w:val="none" w:sz="0" w:space="0" w:color="auto"/>
        <w:right w:val="none" w:sz="0" w:space="0" w:color="auto"/>
      </w:divBdr>
    </w:div>
    <w:div w:id="1663047016">
      <w:bodyDiv w:val="1"/>
      <w:marLeft w:val="0"/>
      <w:marRight w:val="0"/>
      <w:marTop w:val="0"/>
      <w:marBottom w:val="0"/>
      <w:divBdr>
        <w:top w:val="none" w:sz="0" w:space="0" w:color="auto"/>
        <w:left w:val="none" w:sz="0" w:space="0" w:color="auto"/>
        <w:bottom w:val="none" w:sz="0" w:space="0" w:color="auto"/>
        <w:right w:val="none" w:sz="0" w:space="0" w:color="auto"/>
      </w:divBdr>
    </w:div>
    <w:div w:id="1664502494">
      <w:bodyDiv w:val="1"/>
      <w:marLeft w:val="0"/>
      <w:marRight w:val="0"/>
      <w:marTop w:val="0"/>
      <w:marBottom w:val="0"/>
      <w:divBdr>
        <w:top w:val="none" w:sz="0" w:space="0" w:color="auto"/>
        <w:left w:val="none" w:sz="0" w:space="0" w:color="auto"/>
        <w:bottom w:val="none" w:sz="0" w:space="0" w:color="auto"/>
        <w:right w:val="none" w:sz="0" w:space="0" w:color="auto"/>
      </w:divBdr>
    </w:div>
    <w:div w:id="1667973308">
      <w:bodyDiv w:val="1"/>
      <w:marLeft w:val="0"/>
      <w:marRight w:val="0"/>
      <w:marTop w:val="0"/>
      <w:marBottom w:val="0"/>
      <w:divBdr>
        <w:top w:val="none" w:sz="0" w:space="0" w:color="auto"/>
        <w:left w:val="none" w:sz="0" w:space="0" w:color="auto"/>
        <w:bottom w:val="none" w:sz="0" w:space="0" w:color="auto"/>
        <w:right w:val="none" w:sz="0" w:space="0" w:color="auto"/>
      </w:divBdr>
    </w:div>
    <w:div w:id="1670526157">
      <w:bodyDiv w:val="1"/>
      <w:marLeft w:val="0"/>
      <w:marRight w:val="0"/>
      <w:marTop w:val="0"/>
      <w:marBottom w:val="0"/>
      <w:divBdr>
        <w:top w:val="none" w:sz="0" w:space="0" w:color="auto"/>
        <w:left w:val="none" w:sz="0" w:space="0" w:color="auto"/>
        <w:bottom w:val="none" w:sz="0" w:space="0" w:color="auto"/>
        <w:right w:val="none" w:sz="0" w:space="0" w:color="auto"/>
      </w:divBdr>
    </w:div>
    <w:div w:id="1676222976">
      <w:bodyDiv w:val="1"/>
      <w:marLeft w:val="0"/>
      <w:marRight w:val="0"/>
      <w:marTop w:val="0"/>
      <w:marBottom w:val="0"/>
      <w:divBdr>
        <w:top w:val="none" w:sz="0" w:space="0" w:color="auto"/>
        <w:left w:val="none" w:sz="0" w:space="0" w:color="auto"/>
        <w:bottom w:val="none" w:sz="0" w:space="0" w:color="auto"/>
        <w:right w:val="none" w:sz="0" w:space="0" w:color="auto"/>
      </w:divBdr>
    </w:div>
    <w:div w:id="1685668508">
      <w:bodyDiv w:val="1"/>
      <w:marLeft w:val="0"/>
      <w:marRight w:val="0"/>
      <w:marTop w:val="0"/>
      <w:marBottom w:val="0"/>
      <w:divBdr>
        <w:top w:val="none" w:sz="0" w:space="0" w:color="auto"/>
        <w:left w:val="none" w:sz="0" w:space="0" w:color="auto"/>
        <w:bottom w:val="none" w:sz="0" w:space="0" w:color="auto"/>
        <w:right w:val="none" w:sz="0" w:space="0" w:color="auto"/>
      </w:divBdr>
    </w:div>
    <w:div w:id="1690527003">
      <w:bodyDiv w:val="1"/>
      <w:marLeft w:val="0"/>
      <w:marRight w:val="0"/>
      <w:marTop w:val="0"/>
      <w:marBottom w:val="0"/>
      <w:divBdr>
        <w:top w:val="none" w:sz="0" w:space="0" w:color="auto"/>
        <w:left w:val="none" w:sz="0" w:space="0" w:color="auto"/>
        <w:bottom w:val="none" w:sz="0" w:space="0" w:color="auto"/>
        <w:right w:val="none" w:sz="0" w:space="0" w:color="auto"/>
      </w:divBdr>
    </w:div>
    <w:div w:id="1695691558">
      <w:bodyDiv w:val="1"/>
      <w:marLeft w:val="0"/>
      <w:marRight w:val="0"/>
      <w:marTop w:val="0"/>
      <w:marBottom w:val="0"/>
      <w:divBdr>
        <w:top w:val="none" w:sz="0" w:space="0" w:color="auto"/>
        <w:left w:val="none" w:sz="0" w:space="0" w:color="auto"/>
        <w:bottom w:val="none" w:sz="0" w:space="0" w:color="auto"/>
        <w:right w:val="none" w:sz="0" w:space="0" w:color="auto"/>
      </w:divBdr>
    </w:div>
    <w:div w:id="1697197198">
      <w:bodyDiv w:val="1"/>
      <w:marLeft w:val="0"/>
      <w:marRight w:val="0"/>
      <w:marTop w:val="0"/>
      <w:marBottom w:val="0"/>
      <w:divBdr>
        <w:top w:val="none" w:sz="0" w:space="0" w:color="auto"/>
        <w:left w:val="none" w:sz="0" w:space="0" w:color="auto"/>
        <w:bottom w:val="none" w:sz="0" w:space="0" w:color="auto"/>
        <w:right w:val="none" w:sz="0" w:space="0" w:color="auto"/>
      </w:divBdr>
    </w:div>
    <w:div w:id="1697465217">
      <w:bodyDiv w:val="1"/>
      <w:marLeft w:val="0"/>
      <w:marRight w:val="0"/>
      <w:marTop w:val="0"/>
      <w:marBottom w:val="0"/>
      <w:divBdr>
        <w:top w:val="none" w:sz="0" w:space="0" w:color="auto"/>
        <w:left w:val="none" w:sz="0" w:space="0" w:color="auto"/>
        <w:bottom w:val="none" w:sz="0" w:space="0" w:color="auto"/>
        <w:right w:val="none" w:sz="0" w:space="0" w:color="auto"/>
      </w:divBdr>
    </w:div>
    <w:div w:id="1705397851">
      <w:bodyDiv w:val="1"/>
      <w:marLeft w:val="0"/>
      <w:marRight w:val="0"/>
      <w:marTop w:val="0"/>
      <w:marBottom w:val="0"/>
      <w:divBdr>
        <w:top w:val="none" w:sz="0" w:space="0" w:color="auto"/>
        <w:left w:val="none" w:sz="0" w:space="0" w:color="auto"/>
        <w:bottom w:val="none" w:sz="0" w:space="0" w:color="auto"/>
        <w:right w:val="none" w:sz="0" w:space="0" w:color="auto"/>
      </w:divBdr>
    </w:div>
    <w:div w:id="1705902247">
      <w:bodyDiv w:val="1"/>
      <w:marLeft w:val="0"/>
      <w:marRight w:val="0"/>
      <w:marTop w:val="0"/>
      <w:marBottom w:val="0"/>
      <w:divBdr>
        <w:top w:val="none" w:sz="0" w:space="0" w:color="auto"/>
        <w:left w:val="none" w:sz="0" w:space="0" w:color="auto"/>
        <w:bottom w:val="none" w:sz="0" w:space="0" w:color="auto"/>
        <w:right w:val="none" w:sz="0" w:space="0" w:color="auto"/>
      </w:divBdr>
    </w:div>
    <w:div w:id="1719815810">
      <w:bodyDiv w:val="1"/>
      <w:marLeft w:val="0"/>
      <w:marRight w:val="0"/>
      <w:marTop w:val="0"/>
      <w:marBottom w:val="0"/>
      <w:divBdr>
        <w:top w:val="none" w:sz="0" w:space="0" w:color="auto"/>
        <w:left w:val="none" w:sz="0" w:space="0" w:color="auto"/>
        <w:bottom w:val="none" w:sz="0" w:space="0" w:color="auto"/>
        <w:right w:val="none" w:sz="0" w:space="0" w:color="auto"/>
      </w:divBdr>
    </w:div>
    <w:div w:id="1721434990">
      <w:bodyDiv w:val="1"/>
      <w:marLeft w:val="0"/>
      <w:marRight w:val="0"/>
      <w:marTop w:val="0"/>
      <w:marBottom w:val="0"/>
      <w:divBdr>
        <w:top w:val="none" w:sz="0" w:space="0" w:color="auto"/>
        <w:left w:val="none" w:sz="0" w:space="0" w:color="auto"/>
        <w:bottom w:val="none" w:sz="0" w:space="0" w:color="auto"/>
        <w:right w:val="none" w:sz="0" w:space="0" w:color="auto"/>
      </w:divBdr>
    </w:div>
    <w:div w:id="1721711673">
      <w:bodyDiv w:val="1"/>
      <w:marLeft w:val="0"/>
      <w:marRight w:val="0"/>
      <w:marTop w:val="0"/>
      <w:marBottom w:val="0"/>
      <w:divBdr>
        <w:top w:val="none" w:sz="0" w:space="0" w:color="auto"/>
        <w:left w:val="none" w:sz="0" w:space="0" w:color="auto"/>
        <w:bottom w:val="none" w:sz="0" w:space="0" w:color="auto"/>
        <w:right w:val="none" w:sz="0" w:space="0" w:color="auto"/>
      </w:divBdr>
    </w:div>
    <w:div w:id="1725134821">
      <w:bodyDiv w:val="1"/>
      <w:marLeft w:val="0"/>
      <w:marRight w:val="0"/>
      <w:marTop w:val="0"/>
      <w:marBottom w:val="0"/>
      <w:divBdr>
        <w:top w:val="none" w:sz="0" w:space="0" w:color="auto"/>
        <w:left w:val="none" w:sz="0" w:space="0" w:color="auto"/>
        <w:bottom w:val="none" w:sz="0" w:space="0" w:color="auto"/>
        <w:right w:val="none" w:sz="0" w:space="0" w:color="auto"/>
      </w:divBdr>
    </w:div>
    <w:div w:id="1729841075">
      <w:bodyDiv w:val="1"/>
      <w:marLeft w:val="0"/>
      <w:marRight w:val="0"/>
      <w:marTop w:val="0"/>
      <w:marBottom w:val="0"/>
      <w:divBdr>
        <w:top w:val="none" w:sz="0" w:space="0" w:color="auto"/>
        <w:left w:val="none" w:sz="0" w:space="0" w:color="auto"/>
        <w:bottom w:val="none" w:sz="0" w:space="0" w:color="auto"/>
        <w:right w:val="none" w:sz="0" w:space="0" w:color="auto"/>
      </w:divBdr>
    </w:div>
    <w:div w:id="1730304803">
      <w:bodyDiv w:val="1"/>
      <w:marLeft w:val="0"/>
      <w:marRight w:val="0"/>
      <w:marTop w:val="0"/>
      <w:marBottom w:val="0"/>
      <w:divBdr>
        <w:top w:val="none" w:sz="0" w:space="0" w:color="auto"/>
        <w:left w:val="none" w:sz="0" w:space="0" w:color="auto"/>
        <w:bottom w:val="none" w:sz="0" w:space="0" w:color="auto"/>
        <w:right w:val="none" w:sz="0" w:space="0" w:color="auto"/>
      </w:divBdr>
    </w:div>
    <w:div w:id="1733504617">
      <w:bodyDiv w:val="1"/>
      <w:marLeft w:val="0"/>
      <w:marRight w:val="0"/>
      <w:marTop w:val="0"/>
      <w:marBottom w:val="0"/>
      <w:divBdr>
        <w:top w:val="none" w:sz="0" w:space="0" w:color="auto"/>
        <w:left w:val="none" w:sz="0" w:space="0" w:color="auto"/>
        <w:bottom w:val="none" w:sz="0" w:space="0" w:color="auto"/>
        <w:right w:val="none" w:sz="0" w:space="0" w:color="auto"/>
      </w:divBdr>
    </w:div>
    <w:div w:id="1737120964">
      <w:bodyDiv w:val="1"/>
      <w:marLeft w:val="0"/>
      <w:marRight w:val="0"/>
      <w:marTop w:val="0"/>
      <w:marBottom w:val="0"/>
      <w:divBdr>
        <w:top w:val="none" w:sz="0" w:space="0" w:color="auto"/>
        <w:left w:val="none" w:sz="0" w:space="0" w:color="auto"/>
        <w:bottom w:val="none" w:sz="0" w:space="0" w:color="auto"/>
        <w:right w:val="none" w:sz="0" w:space="0" w:color="auto"/>
      </w:divBdr>
    </w:div>
    <w:div w:id="1737317724">
      <w:bodyDiv w:val="1"/>
      <w:marLeft w:val="0"/>
      <w:marRight w:val="0"/>
      <w:marTop w:val="0"/>
      <w:marBottom w:val="0"/>
      <w:divBdr>
        <w:top w:val="none" w:sz="0" w:space="0" w:color="auto"/>
        <w:left w:val="none" w:sz="0" w:space="0" w:color="auto"/>
        <w:bottom w:val="none" w:sz="0" w:space="0" w:color="auto"/>
        <w:right w:val="none" w:sz="0" w:space="0" w:color="auto"/>
      </w:divBdr>
    </w:div>
    <w:div w:id="1740786107">
      <w:bodyDiv w:val="1"/>
      <w:marLeft w:val="0"/>
      <w:marRight w:val="0"/>
      <w:marTop w:val="0"/>
      <w:marBottom w:val="0"/>
      <w:divBdr>
        <w:top w:val="none" w:sz="0" w:space="0" w:color="auto"/>
        <w:left w:val="none" w:sz="0" w:space="0" w:color="auto"/>
        <w:bottom w:val="none" w:sz="0" w:space="0" w:color="auto"/>
        <w:right w:val="none" w:sz="0" w:space="0" w:color="auto"/>
      </w:divBdr>
    </w:div>
    <w:div w:id="1746754574">
      <w:bodyDiv w:val="1"/>
      <w:marLeft w:val="0"/>
      <w:marRight w:val="0"/>
      <w:marTop w:val="0"/>
      <w:marBottom w:val="0"/>
      <w:divBdr>
        <w:top w:val="none" w:sz="0" w:space="0" w:color="auto"/>
        <w:left w:val="none" w:sz="0" w:space="0" w:color="auto"/>
        <w:bottom w:val="none" w:sz="0" w:space="0" w:color="auto"/>
        <w:right w:val="none" w:sz="0" w:space="0" w:color="auto"/>
      </w:divBdr>
    </w:div>
    <w:div w:id="1746948074">
      <w:bodyDiv w:val="1"/>
      <w:marLeft w:val="0"/>
      <w:marRight w:val="0"/>
      <w:marTop w:val="0"/>
      <w:marBottom w:val="0"/>
      <w:divBdr>
        <w:top w:val="none" w:sz="0" w:space="0" w:color="auto"/>
        <w:left w:val="none" w:sz="0" w:space="0" w:color="auto"/>
        <w:bottom w:val="none" w:sz="0" w:space="0" w:color="auto"/>
        <w:right w:val="none" w:sz="0" w:space="0" w:color="auto"/>
      </w:divBdr>
    </w:div>
    <w:div w:id="1749228735">
      <w:bodyDiv w:val="1"/>
      <w:marLeft w:val="0"/>
      <w:marRight w:val="0"/>
      <w:marTop w:val="0"/>
      <w:marBottom w:val="0"/>
      <w:divBdr>
        <w:top w:val="none" w:sz="0" w:space="0" w:color="auto"/>
        <w:left w:val="none" w:sz="0" w:space="0" w:color="auto"/>
        <w:bottom w:val="none" w:sz="0" w:space="0" w:color="auto"/>
        <w:right w:val="none" w:sz="0" w:space="0" w:color="auto"/>
      </w:divBdr>
    </w:div>
    <w:div w:id="1754159413">
      <w:bodyDiv w:val="1"/>
      <w:marLeft w:val="0"/>
      <w:marRight w:val="0"/>
      <w:marTop w:val="0"/>
      <w:marBottom w:val="0"/>
      <w:divBdr>
        <w:top w:val="none" w:sz="0" w:space="0" w:color="auto"/>
        <w:left w:val="none" w:sz="0" w:space="0" w:color="auto"/>
        <w:bottom w:val="none" w:sz="0" w:space="0" w:color="auto"/>
        <w:right w:val="none" w:sz="0" w:space="0" w:color="auto"/>
      </w:divBdr>
    </w:div>
    <w:div w:id="1756584733">
      <w:bodyDiv w:val="1"/>
      <w:marLeft w:val="0"/>
      <w:marRight w:val="0"/>
      <w:marTop w:val="0"/>
      <w:marBottom w:val="0"/>
      <w:divBdr>
        <w:top w:val="none" w:sz="0" w:space="0" w:color="auto"/>
        <w:left w:val="none" w:sz="0" w:space="0" w:color="auto"/>
        <w:bottom w:val="none" w:sz="0" w:space="0" w:color="auto"/>
        <w:right w:val="none" w:sz="0" w:space="0" w:color="auto"/>
      </w:divBdr>
    </w:div>
    <w:div w:id="1758864960">
      <w:bodyDiv w:val="1"/>
      <w:marLeft w:val="0"/>
      <w:marRight w:val="0"/>
      <w:marTop w:val="0"/>
      <w:marBottom w:val="0"/>
      <w:divBdr>
        <w:top w:val="none" w:sz="0" w:space="0" w:color="auto"/>
        <w:left w:val="none" w:sz="0" w:space="0" w:color="auto"/>
        <w:bottom w:val="none" w:sz="0" w:space="0" w:color="auto"/>
        <w:right w:val="none" w:sz="0" w:space="0" w:color="auto"/>
      </w:divBdr>
    </w:div>
    <w:div w:id="1763868272">
      <w:bodyDiv w:val="1"/>
      <w:marLeft w:val="0"/>
      <w:marRight w:val="0"/>
      <w:marTop w:val="0"/>
      <w:marBottom w:val="0"/>
      <w:divBdr>
        <w:top w:val="none" w:sz="0" w:space="0" w:color="auto"/>
        <w:left w:val="none" w:sz="0" w:space="0" w:color="auto"/>
        <w:bottom w:val="none" w:sz="0" w:space="0" w:color="auto"/>
        <w:right w:val="none" w:sz="0" w:space="0" w:color="auto"/>
      </w:divBdr>
    </w:div>
    <w:div w:id="1763990997">
      <w:bodyDiv w:val="1"/>
      <w:marLeft w:val="0"/>
      <w:marRight w:val="0"/>
      <w:marTop w:val="0"/>
      <w:marBottom w:val="0"/>
      <w:divBdr>
        <w:top w:val="none" w:sz="0" w:space="0" w:color="auto"/>
        <w:left w:val="none" w:sz="0" w:space="0" w:color="auto"/>
        <w:bottom w:val="none" w:sz="0" w:space="0" w:color="auto"/>
        <w:right w:val="none" w:sz="0" w:space="0" w:color="auto"/>
      </w:divBdr>
    </w:div>
    <w:div w:id="1765685978">
      <w:bodyDiv w:val="1"/>
      <w:marLeft w:val="0"/>
      <w:marRight w:val="0"/>
      <w:marTop w:val="0"/>
      <w:marBottom w:val="0"/>
      <w:divBdr>
        <w:top w:val="none" w:sz="0" w:space="0" w:color="auto"/>
        <w:left w:val="none" w:sz="0" w:space="0" w:color="auto"/>
        <w:bottom w:val="none" w:sz="0" w:space="0" w:color="auto"/>
        <w:right w:val="none" w:sz="0" w:space="0" w:color="auto"/>
      </w:divBdr>
    </w:div>
    <w:div w:id="1776092771">
      <w:bodyDiv w:val="1"/>
      <w:marLeft w:val="0"/>
      <w:marRight w:val="0"/>
      <w:marTop w:val="0"/>
      <w:marBottom w:val="0"/>
      <w:divBdr>
        <w:top w:val="none" w:sz="0" w:space="0" w:color="auto"/>
        <w:left w:val="none" w:sz="0" w:space="0" w:color="auto"/>
        <w:bottom w:val="none" w:sz="0" w:space="0" w:color="auto"/>
        <w:right w:val="none" w:sz="0" w:space="0" w:color="auto"/>
      </w:divBdr>
    </w:div>
    <w:div w:id="1785925873">
      <w:bodyDiv w:val="1"/>
      <w:marLeft w:val="0"/>
      <w:marRight w:val="0"/>
      <w:marTop w:val="0"/>
      <w:marBottom w:val="0"/>
      <w:divBdr>
        <w:top w:val="none" w:sz="0" w:space="0" w:color="auto"/>
        <w:left w:val="none" w:sz="0" w:space="0" w:color="auto"/>
        <w:bottom w:val="none" w:sz="0" w:space="0" w:color="auto"/>
        <w:right w:val="none" w:sz="0" w:space="0" w:color="auto"/>
      </w:divBdr>
    </w:div>
    <w:div w:id="1789664699">
      <w:bodyDiv w:val="1"/>
      <w:marLeft w:val="0"/>
      <w:marRight w:val="0"/>
      <w:marTop w:val="0"/>
      <w:marBottom w:val="0"/>
      <w:divBdr>
        <w:top w:val="none" w:sz="0" w:space="0" w:color="auto"/>
        <w:left w:val="none" w:sz="0" w:space="0" w:color="auto"/>
        <w:bottom w:val="none" w:sz="0" w:space="0" w:color="auto"/>
        <w:right w:val="none" w:sz="0" w:space="0" w:color="auto"/>
      </w:divBdr>
    </w:div>
    <w:div w:id="1797018442">
      <w:bodyDiv w:val="1"/>
      <w:marLeft w:val="0"/>
      <w:marRight w:val="0"/>
      <w:marTop w:val="0"/>
      <w:marBottom w:val="0"/>
      <w:divBdr>
        <w:top w:val="none" w:sz="0" w:space="0" w:color="auto"/>
        <w:left w:val="none" w:sz="0" w:space="0" w:color="auto"/>
        <w:bottom w:val="none" w:sz="0" w:space="0" w:color="auto"/>
        <w:right w:val="none" w:sz="0" w:space="0" w:color="auto"/>
      </w:divBdr>
    </w:div>
    <w:div w:id="1798521189">
      <w:bodyDiv w:val="1"/>
      <w:marLeft w:val="0"/>
      <w:marRight w:val="0"/>
      <w:marTop w:val="0"/>
      <w:marBottom w:val="0"/>
      <w:divBdr>
        <w:top w:val="none" w:sz="0" w:space="0" w:color="auto"/>
        <w:left w:val="none" w:sz="0" w:space="0" w:color="auto"/>
        <w:bottom w:val="none" w:sz="0" w:space="0" w:color="auto"/>
        <w:right w:val="none" w:sz="0" w:space="0" w:color="auto"/>
      </w:divBdr>
    </w:div>
    <w:div w:id="1799644601">
      <w:bodyDiv w:val="1"/>
      <w:marLeft w:val="0"/>
      <w:marRight w:val="0"/>
      <w:marTop w:val="0"/>
      <w:marBottom w:val="0"/>
      <w:divBdr>
        <w:top w:val="none" w:sz="0" w:space="0" w:color="auto"/>
        <w:left w:val="none" w:sz="0" w:space="0" w:color="auto"/>
        <w:bottom w:val="none" w:sz="0" w:space="0" w:color="auto"/>
        <w:right w:val="none" w:sz="0" w:space="0" w:color="auto"/>
      </w:divBdr>
    </w:div>
    <w:div w:id="1800685109">
      <w:bodyDiv w:val="1"/>
      <w:marLeft w:val="0"/>
      <w:marRight w:val="0"/>
      <w:marTop w:val="0"/>
      <w:marBottom w:val="0"/>
      <w:divBdr>
        <w:top w:val="none" w:sz="0" w:space="0" w:color="auto"/>
        <w:left w:val="none" w:sz="0" w:space="0" w:color="auto"/>
        <w:bottom w:val="none" w:sz="0" w:space="0" w:color="auto"/>
        <w:right w:val="none" w:sz="0" w:space="0" w:color="auto"/>
      </w:divBdr>
    </w:div>
    <w:div w:id="1808233468">
      <w:bodyDiv w:val="1"/>
      <w:marLeft w:val="0"/>
      <w:marRight w:val="0"/>
      <w:marTop w:val="0"/>
      <w:marBottom w:val="0"/>
      <w:divBdr>
        <w:top w:val="none" w:sz="0" w:space="0" w:color="auto"/>
        <w:left w:val="none" w:sz="0" w:space="0" w:color="auto"/>
        <w:bottom w:val="none" w:sz="0" w:space="0" w:color="auto"/>
        <w:right w:val="none" w:sz="0" w:space="0" w:color="auto"/>
      </w:divBdr>
    </w:div>
    <w:div w:id="1810778174">
      <w:bodyDiv w:val="1"/>
      <w:marLeft w:val="0"/>
      <w:marRight w:val="0"/>
      <w:marTop w:val="0"/>
      <w:marBottom w:val="0"/>
      <w:divBdr>
        <w:top w:val="none" w:sz="0" w:space="0" w:color="auto"/>
        <w:left w:val="none" w:sz="0" w:space="0" w:color="auto"/>
        <w:bottom w:val="none" w:sz="0" w:space="0" w:color="auto"/>
        <w:right w:val="none" w:sz="0" w:space="0" w:color="auto"/>
      </w:divBdr>
    </w:div>
    <w:div w:id="1821998962">
      <w:bodyDiv w:val="1"/>
      <w:marLeft w:val="0"/>
      <w:marRight w:val="0"/>
      <w:marTop w:val="0"/>
      <w:marBottom w:val="0"/>
      <w:divBdr>
        <w:top w:val="none" w:sz="0" w:space="0" w:color="auto"/>
        <w:left w:val="none" w:sz="0" w:space="0" w:color="auto"/>
        <w:bottom w:val="none" w:sz="0" w:space="0" w:color="auto"/>
        <w:right w:val="none" w:sz="0" w:space="0" w:color="auto"/>
      </w:divBdr>
    </w:div>
    <w:div w:id="1823082579">
      <w:bodyDiv w:val="1"/>
      <w:marLeft w:val="0"/>
      <w:marRight w:val="0"/>
      <w:marTop w:val="0"/>
      <w:marBottom w:val="0"/>
      <w:divBdr>
        <w:top w:val="none" w:sz="0" w:space="0" w:color="auto"/>
        <w:left w:val="none" w:sz="0" w:space="0" w:color="auto"/>
        <w:bottom w:val="none" w:sz="0" w:space="0" w:color="auto"/>
        <w:right w:val="none" w:sz="0" w:space="0" w:color="auto"/>
      </w:divBdr>
    </w:div>
    <w:div w:id="1825707514">
      <w:bodyDiv w:val="1"/>
      <w:marLeft w:val="0"/>
      <w:marRight w:val="0"/>
      <w:marTop w:val="0"/>
      <w:marBottom w:val="0"/>
      <w:divBdr>
        <w:top w:val="none" w:sz="0" w:space="0" w:color="auto"/>
        <w:left w:val="none" w:sz="0" w:space="0" w:color="auto"/>
        <w:bottom w:val="none" w:sz="0" w:space="0" w:color="auto"/>
        <w:right w:val="none" w:sz="0" w:space="0" w:color="auto"/>
      </w:divBdr>
    </w:div>
    <w:div w:id="1825930421">
      <w:bodyDiv w:val="1"/>
      <w:marLeft w:val="0"/>
      <w:marRight w:val="0"/>
      <w:marTop w:val="0"/>
      <w:marBottom w:val="0"/>
      <w:divBdr>
        <w:top w:val="none" w:sz="0" w:space="0" w:color="auto"/>
        <w:left w:val="none" w:sz="0" w:space="0" w:color="auto"/>
        <w:bottom w:val="none" w:sz="0" w:space="0" w:color="auto"/>
        <w:right w:val="none" w:sz="0" w:space="0" w:color="auto"/>
      </w:divBdr>
    </w:div>
    <w:div w:id="1830633071">
      <w:bodyDiv w:val="1"/>
      <w:marLeft w:val="0"/>
      <w:marRight w:val="0"/>
      <w:marTop w:val="0"/>
      <w:marBottom w:val="0"/>
      <w:divBdr>
        <w:top w:val="none" w:sz="0" w:space="0" w:color="auto"/>
        <w:left w:val="none" w:sz="0" w:space="0" w:color="auto"/>
        <w:bottom w:val="none" w:sz="0" w:space="0" w:color="auto"/>
        <w:right w:val="none" w:sz="0" w:space="0" w:color="auto"/>
      </w:divBdr>
    </w:div>
    <w:div w:id="1837072155">
      <w:bodyDiv w:val="1"/>
      <w:marLeft w:val="0"/>
      <w:marRight w:val="0"/>
      <w:marTop w:val="0"/>
      <w:marBottom w:val="0"/>
      <w:divBdr>
        <w:top w:val="none" w:sz="0" w:space="0" w:color="auto"/>
        <w:left w:val="none" w:sz="0" w:space="0" w:color="auto"/>
        <w:bottom w:val="none" w:sz="0" w:space="0" w:color="auto"/>
        <w:right w:val="none" w:sz="0" w:space="0" w:color="auto"/>
      </w:divBdr>
    </w:div>
    <w:div w:id="1838959513">
      <w:bodyDiv w:val="1"/>
      <w:marLeft w:val="0"/>
      <w:marRight w:val="0"/>
      <w:marTop w:val="0"/>
      <w:marBottom w:val="0"/>
      <w:divBdr>
        <w:top w:val="none" w:sz="0" w:space="0" w:color="auto"/>
        <w:left w:val="none" w:sz="0" w:space="0" w:color="auto"/>
        <w:bottom w:val="none" w:sz="0" w:space="0" w:color="auto"/>
        <w:right w:val="none" w:sz="0" w:space="0" w:color="auto"/>
      </w:divBdr>
    </w:div>
    <w:div w:id="1843004648">
      <w:bodyDiv w:val="1"/>
      <w:marLeft w:val="0"/>
      <w:marRight w:val="0"/>
      <w:marTop w:val="0"/>
      <w:marBottom w:val="0"/>
      <w:divBdr>
        <w:top w:val="none" w:sz="0" w:space="0" w:color="auto"/>
        <w:left w:val="none" w:sz="0" w:space="0" w:color="auto"/>
        <w:bottom w:val="none" w:sz="0" w:space="0" w:color="auto"/>
        <w:right w:val="none" w:sz="0" w:space="0" w:color="auto"/>
      </w:divBdr>
    </w:div>
    <w:div w:id="1844002858">
      <w:bodyDiv w:val="1"/>
      <w:marLeft w:val="0"/>
      <w:marRight w:val="0"/>
      <w:marTop w:val="0"/>
      <w:marBottom w:val="0"/>
      <w:divBdr>
        <w:top w:val="none" w:sz="0" w:space="0" w:color="auto"/>
        <w:left w:val="none" w:sz="0" w:space="0" w:color="auto"/>
        <w:bottom w:val="none" w:sz="0" w:space="0" w:color="auto"/>
        <w:right w:val="none" w:sz="0" w:space="0" w:color="auto"/>
      </w:divBdr>
    </w:div>
    <w:div w:id="1846241322">
      <w:bodyDiv w:val="1"/>
      <w:marLeft w:val="0"/>
      <w:marRight w:val="0"/>
      <w:marTop w:val="0"/>
      <w:marBottom w:val="0"/>
      <w:divBdr>
        <w:top w:val="none" w:sz="0" w:space="0" w:color="auto"/>
        <w:left w:val="none" w:sz="0" w:space="0" w:color="auto"/>
        <w:bottom w:val="none" w:sz="0" w:space="0" w:color="auto"/>
        <w:right w:val="none" w:sz="0" w:space="0" w:color="auto"/>
      </w:divBdr>
    </w:div>
    <w:div w:id="1847747602">
      <w:bodyDiv w:val="1"/>
      <w:marLeft w:val="0"/>
      <w:marRight w:val="0"/>
      <w:marTop w:val="0"/>
      <w:marBottom w:val="0"/>
      <w:divBdr>
        <w:top w:val="none" w:sz="0" w:space="0" w:color="auto"/>
        <w:left w:val="none" w:sz="0" w:space="0" w:color="auto"/>
        <w:bottom w:val="none" w:sz="0" w:space="0" w:color="auto"/>
        <w:right w:val="none" w:sz="0" w:space="0" w:color="auto"/>
      </w:divBdr>
    </w:div>
    <w:div w:id="1849443045">
      <w:bodyDiv w:val="1"/>
      <w:marLeft w:val="0"/>
      <w:marRight w:val="0"/>
      <w:marTop w:val="0"/>
      <w:marBottom w:val="0"/>
      <w:divBdr>
        <w:top w:val="none" w:sz="0" w:space="0" w:color="auto"/>
        <w:left w:val="none" w:sz="0" w:space="0" w:color="auto"/>
        <w:bottom w:val="none" w:sz="0" w:space="0" w:color="auto"/>
        <w:right w:val="none" w:sz="0" w:space="0" w:color="auto"/>
      </w:divBdr>
    </w:div>
    <w:div w:id="1853450839">
      <w:bodyDiv w:val="1"/>
      <w:marLeft w:val="0"/>
      <w:marRight w:val="0"/>
      <w:marTop w:val="0"/>
      <w:marBottom w:val="0"/>
      <w:divBdr>
        <w:top w:val="none" w:sz="0" w:space="0" w:color="auto"/>
        <w:left w:val="none" w:sz="0" w:space="0" w:color="auto"/>
        <w:bottom w:val="none" w:sz="0" w:space="0" w:color="auto"/>
        <w:right w:val="none" w:sz="0" w:space="0" w:color="auto"/>
      </w:divBdr>
    </w:div>
    <w:div w:id="1859193286">
      <w:bodyDiv w:val="1"/>
      <w:marLeft w:val="0"/>
      <w:marRight w:val="0"/>
      <w:marTop w:val="0"/>
      <w:marBottom w:val="0"/>
      <w:divBdr>
        <w:top w:val="none" w:sz="0" w:space="0" w:color="auto"/>
        <w:left w:val="none" w:sz="0" w:space="0" w:color="auto"/>
        <w:bottom w:val="none" w:sz="0" w:space="0" w:color="auto"/>
        <w:right w:val="none" w:sz="0" w:space="0" w:color="auto"/>
      </w:divBdr>
    </w:div>
    <w:div w:id="1870683425">
      <w:bodyDiv w:val="1"/>
      <w:marLeft w:val="0"/>
      <w:marRight w:val="0"/>
      <w:marTop w:val="0"/>
      <w:marBottom w:val="0"/>
      <w:divBdr>
        <w:top w:val="none" w:sz="0" w:space="0" w:color="auto"/>
        <w:left w:val="none" w:sz="0" w:space="0" w:color="auto"/>
        <w:bottom w:val="none" w:sz="0" w:space="0" w:color="auto"/>
        <w:right w:val="none" w:sz="0" w:space="0" w:color="auto"/>
      </w:divBdr>
    </w:div>
    <w:div w:id="1871334298">
      <w:bodyDiv w:val="1"/>
      <w:marLeft w:val="0"/>
      <w:marRight w:val="0"/>
      <w:marTop w:val="0"/>
      <w:marBottom w:val="0"/>
      <w:divBdr>
        <w:top w:val="none" w:sz="0" w:space="0" w:color="auto"/>
        <w:left w:val="none" w:sz="0" w:space="0" w:color="auto"/>
        <w:bottom w:val="none" w:sz="0" w:space="0" w:color="auto"/>
        <w:right w:val="none" w:sz="0" w:space="0" w:color="auto"/>
      </w:divBdr>
    </w:div>
    <w:div w:id="1871533707">
      <w:bodyDiv w:val="1"/>
      <w:marLeft w:val="0"/>
      <w:marRight w:val="0"/>
      <w:marTop w:val="0"/>
      <w:marBottom w:val="0"/>
      <w:divBdr>
        <w:top w:val="none" w:sz="0" w:space="0" w:color="auto"/>
        <w:left w:val="none" w:sz="0" w:space="0" w:color="auto"/>
        <w:bottom w:val="none" w:sz="0" w:space="0" w:color="auto"/>
        <w:right w:val="none" w:sz="0" w:space="0" w:color="auto"/>
      </w:divBdr>
    </w:div>
    <w:div w:id="1873882149">
      <w:bodyDiv w:val="1"/>
      <w:marLeft w:val="0"/>
      <w:marRight w:val="0"/>
      <w:marTop w:val="0"/>
      <w:marBottom w:val="0"/>
      <w:divBdr>
        <w:top w:val="none" w:sz="0" w:space="0" w:color="auto"/>
        <w:left w:val="none" w:sz="0" w:space="0" w:color="auto"/>
        <w:bottom w:val="none" w:sz="0" w:space="0" w:color="auto"/>
        <w:right w:val="none" w:sz="0" w:space="0" w:color="auto"/>
      </w:divBdr>
    </w:div>
    <w:div w:id="1880509978">
      <w:bodyDiv w:val="1"/>
      <w:marLeft w:val="0"/>
      <w:marRight w:val="0"/>
      <w:marTop w:val="0"/>
      <w:marBottom w:val="0"/>
      <w:divBdr>
        <w:top w:val="none" w:sz="0" w:space="0" w:color="auto"/>
        <w:left w:val="none" w:sz="0" w:space="0" w:color="auto"/>
        <w:bottom w:val="none" w:sz="0" w:space="0" w:color="auto"/>
        <w:right w:val="none" w:sz="0" w:space="0" w:color="auto"/>
      </w:divBdr>
    </w:div>
    <w:div w:id="1883667948">
      <w:bodyDiv w:val="1"/>
      <w:marLeft w:val="0"/>
      <w:marRight w:val="0"/>
      <w:marTop w:val="0"/>
      <w:marBottom w:val="0"/>
      <w:divBdr>
        <w:top w:val="none" w:sz="0" w:space="0" w:color="auto"/>
        <w:left w:val="none" w:sz="0" w:space="0" w:color="auto"/>
        <w:bottom w:val="none" w:sz="0" w:space="0" w:color="auto"/>
        <w:right w:val="none" w:sz="0" w:space="0" w:color="auto"/>
      </w:divBdr>
    </w:div>
    <w:div w:id="1885170674">
      <w:bodyDiv w:val="1"/>
      <w:marLeft w:val="0"/>
      <w:marRight w:val="0"/>
      <w:marTop w:val="0"/>
      <w:marBottom w:val="0"/>
      <w:divBdr>
        <w:top w:val="none" w:sz="0" w:space="0" w:color="auto"/>
        <w:left w:val="none" w:sz="0" w:space="0" w:color="auto"/>
        <w:bottom w:val="none" w:sz="0" w:space="0" w:color="auto"/>
        <w:right w:val="none" w:sz="0" w:space="0" w:color="auto"/>
      </w:divBdr>
    </w:div>
    <w:div w:id="1886142167">
      <w:bodyDiv w:val="1"/>
      <w:marLeft w:val="0"/>
      <w:marRight w:val="0"/>
      <w:marTop w:val="0"/>
      <w:marBottom w:val="0"/>
      <w:divBdr>
        <w:top w:val="none" w:sz="0" w:space="0" w:color="auto"/>
        <w:left w:val="none" w:sz="0" w:space="0" w:color="auto"/>
        <w:bottom w:val="none" w:sz="0" w:space="0" w:color="auto"/>
        <w:right w:val="none" w:sz="0" w:space="0" w:color="auto"/>
      </w:divBdr>
    </w:div>
    <w:div w:id="1894196142">
      <w:bodyDiv w:val="1"/>
      <w:marLeft w:val="0"/>
      <w:marRight w:val="0"/>
      <w:marTop w:val="0"/>
      <w:marBottom w:val="0"/>
      <w:divBdr>
        <w:top w:val="none" w:sz="0" w:space="0" w:color="auto"/>
        <w:left w:val="none" w:sz="0" w:space="0" w:color="auto"/>
        <w:bottom w:val="none" w:sz="0" w:space="0" w:color="auto"/>
        <w:right w:val="none" w:sz="0" w:space="0" w:color="auto"/>
      </w:divBdr>
    </w:div>
    <w:div w:id="1896627332">
      <w:bodyDiv w:val="1"/>
      <w:marLeft w:val="0"/>
      <w:marRight w:val="0"/>
      <w:marTop w:val="0"/>
      <w:marBottom w:val="0"/>
      <w:divBdr>
        <w:top w:val="none" w:sz="0" w:space="0" w:color="auto"/>
        <w:left w:val="none" w:sz="0" w:space="0" w:color="auto"/>
        <w:bottom w:val="none" w:sz="0" w:space="0" w:color="auto"/>
        <w:right w:val="none" w:sz="0" w:space="0" w:color="auto"/>
      </w:divBdr>
    </w:div>
    <w:div w:id="1899317925">
      <w:bodyDiv w:val="1"/>
      <w:marLeft w:val="0"/>
      <w:marRight w:val="0"/>
      <w:marTop w:val="0"/>
      <w:marBottom w:val="0"/>
      <w:divBdr>
        <w:top w:val="none" w:sz="0" w:space="0" w:color="auto"/>
        <w:left w:val="none" w:sz="0" w:space="0" w:color="auto"/>
        <w:bottom w:val="none" w:sz="0" w:space="0" w:color="auto"/>
        <w:right w:val="none" w:sz="0" w:space="0" w:color="auto"/>
      </w:divBdr>
    </w:div>
    <w:div w:id="1906333467">
      <w:bodyDiv w:val="1"/>
      <w:marLeft w:val="0"/>
      <w:marRight w:val="0"/>
      <w:marTop w:val="0"/>
      <w:marBottom w:val="0"/>
      <w:divBdr>
        <w:top w:val="none" w:sz="0" w:space="0" w:color="auto"/>
        <w:left w:val="none" w:sz="0" w:space="0" w:color="auto"/>
        <w:bottom w:val="none" w:sz="0" w:space="0" w:color="auto"/>
        <w:right w:val="none" w:sz="0" w:space="0" w:color="auto"/>
      </w:divBdr>
    </w:div>
    <w:div w:id="1925215069">
      <w:bodyDiv w:val="1"/>
      <w:marLeft w:val="0"/>
      <w:marRight w:val="0"/>
      <w:marTop w:val="0"/>
      <w:marBottom w:val="0"/>
      <w:divBdr>
        <w:top w:val="none" w:sz="0" w:space="0" w:color="auto"/>
        <w:left w:val="none" w:sz="0" w:space="0" w:color="auto"/>
        <w:bottom w:val="none" w:sz="0" w:space="0" w:color="auto"/>
        <w:right w:val="none" w:sz="0" w:space="0" w:color="auto"/>
      </w:divBdr>
    </w:div>
    <w:div w:id="1931036160">
      <w:bodyDiv w:val="1"/>
      <w:marLeft w:val="0"/>
      <w:marRight w:val="0"/>
      <w:marTop w:val="0"/>
      <w:marBottom w:val="0"/>
      <w:divBdr>
        <w:top w:val="none" w:sz="0" w:space="0" w:color="auto"/>
        <w:left w:val="none" w:sz="0" w:space="0" w:color="auto"/>
        <w:bottom w:val="none" w:sz="0" w:space="0" w:color="auto"/>
        <w:right w:val="none" w:sz="0" w:space="0" w:color="auto"/>
      </w:divBdr>
    </w:div>
    <w:div w:id="1939025215">
      <w:bodyDiv w:val="1"/>
      <w:marLeft w:val="0"/>
      <w:marRight w:val="0"/>
      <w:marTop w:val="0"/>
      <w:marBottom w:val="0"/>
      <w:divBdr>
        <w:top w:val="none" w:sz="0" w:space="0" w:color="auto"/>
        <w:left w:val="none" w:sz="0" w:space="0" w:color="auto"/>
        <w:bottom w:val="none" w:sz="0" w:space="0" w:color="auto"/>
        <w:right w:val="none" w:sz="0" w:space="0" w:color="auto"/>
      </w:divBdr>
    </w:div>
    <w:div w:id="1941716614">
      <w:bodyDiv w:val="1"/>
      <w:marLeft w:val="0"/>
      <w:marRight w:val="0"/>
      <w:marTop w:val="0"/>
      <w:marBottom w:val="0"/>
      <w:divBdr>
        <w:top w:val="none" w:sz="0" w:space="0" w:color="auto"/>
        <w:left w:val="none" w:sz="0" w:space="0" w:color="auto"/>
        <w:bottom w:val="none" w:sz="0" w:space="0" w:color="auto"/>
        <w:right w:val="none" w:sz="0" w:space="0" w:color="auto"/>
      </w:divBdr>
    </w:div>
    <w:div w:id="1942832355">
      <w:bodyDiv w:val="1"/>
      <w:marLeft w:val="0"/>
      <w:marRight w:val="0"/>
      <w:marTop w:val="0"/>
      <w:marBottom w:val="0"/>
      <w:divBdr>
        <w:top w:val="none" w:sz="0" w:space="0" w:color="auto"/>
        <w:left w:val="none" w:sz="0" w:space="0" w:color="auto"/>
        <w:bottom w:val="none" w:sz="0" w:space="0" w:color="auto"/>
        <w:right w:val="none" w:sz="0" w:space="0" w:color="auto"/>
      </w:divBdr>
    </w:div>
    <w:div w:id="1943759979">
      <w:bodyDiv w:val="1"/>
      <w:marLeft w:val="0"/>
      <w:marRight w:val="0"/>
      <w:marTop w:val="0"/>
      <w:marBottom w:val="0"/>
      <w:divBdr>
        <w:top w:val="none" w:sz="0" w:space="0" w:color="auto"/>
        <w:left w:val="none" w:sz="0" w:space="0" w:color="auto"/>
        <w:bottom w:val="none" w:sz="0" w:space="0" w:color="auto"/>
        <w:right w:val="none" w:sz="0" w:space="0" w:color="auto"/>
      </w:divBdr>
    </w:div>
    <w:div w:id="1949698872">
      <w:bodyDiv w:val="1"/>
      <w:marLeft w:val="0"/>
      <w:marRight w:val="0"/>
      <w:marTop w:val="0"/>
      <w:marBottom w:val="0"/>
      <w:divBdr>
        <w:top w:val="none" w:sz="0" w:space="0" w:color="auto"/>
        <w:left w:val="none" w:sz="0" w:space="0" w:color="auto"/>
        <w:bottom w:val="none" w:sz="0" w:space="0" w:color="auto"/>
        <w:right w:val="none" w:sz="0" w:space="0" w:color="auto"/>
      </w:divBdr>
    </w:div>
    <w:div w:id="1951669051">
      <w:bodyDiv w:val="1"/>
      <w:marLeft w:val="0"/>
      <w:marRight w:val="0"/>
      <w:marTop w:val="0"/>
      <w:marBottom w:val="0"/>
      <w:divBdr>
        <w:top w:val="none" w:sz="0" w:space="0" w:color="auto"/>
        <w:left w:val="none" w:sz="0" w:space="0" w:color="auto"/>
        <w:bottom w:val="none" w:sz="0" w:space="0" w:color="auto"/>
        <w:right w:val="none" w:sz="0" w:space="0" w:color="auto"/>
      </w:divBdr>
    </w:div>
    <w:div w:id="1952127437">
      <w:bodyDiv w:val="1"/>
      <w:marLeft w:val="0"/>
      <w:marRight w:val="0"/>
      <w:marTop w:val="0"/>
      <w:marBottom w:val="0"/>
      <w:divBdr>
        <w:top w:val="none" w:sz="0" w:space="0" w:color="auto"/>
        <w:left w:val="none" w:sz="0" w:space="0" w:color="auto"/>
        <w:bottom w:val="none" w:sz="0" w:space="0" w:color="auto"/>
        <w:right w:val="none" w:sz="0" w:space="0" w:color="auto"/>
      </w:divBdr>
    </w:div>
    <w:div w:id="1952317838">
      <w:bodyDiv w:val="1"/>
      <w:marLeft w:val="0"/>
      <w:marRight w:val="0"/>
      <w:marTop w:val="0"/>
      <w:marBottom w:val="0"/>
      <w:divBdr>
        <w:top w:val="none" w:sz="0" w:space="0" w:color="auto"/>
        <w:left w:val="none" w:sz="0" w:space="0" w:color="auto"/>
        <w:bottom w:val="none" w:sz="0" w:space="0" w:color="auto"/>
        <w:right w:val="none" w:sz="0" w:space="0" w:color="auto"/>
      </w:divBdr>
    </w:div>
    <w:div w:id="1956592228">
      <w:bodyDiv w:val="1"/>
      <w:marLeft w:val="0"/>
      <w:marRight w:val="0"/>
      <w:marTop w:val="0"/>
      <w:marBottom w:val="0"/>
      <w:divBdr>
        <w:top w:val="none" w:sz="0" w:space="0" w:color="auto"/>
        <w:left w:val="none" w:sz="0" w:space="0" w:color="auto"/>
        <w:bottom w:val="none" w:sz="0" w:space="0" w:color="auto"/>
        <w:right w:val="none" w:sz="0" w:space="0" w:color="auto"/>
      </w:divBdr>
    </w:div>
    <w:div w:id="1960334574">
      <w:bodyDiv w:val="1"/>
      <w:marLeft w:val="0"/>
      <w:marRight w:val="0"/>
      <w:marTop w:val="0"/>
      <w:marBottom w:val="0"/>
      <w:divBdr>
        <w:top w:val="none" w:sz="0" w:space="0" w:color="auto"/>
        <w:left w:val="none" w:sz="0" w:space="0" w:color="auto"/>
        <w:bottom w:val="none" w:sz="0" w:space="0" w:color="auto"/>
        <w:right w:val="none" w:sz="0" w:space="0" w:color="auto"/>
      </w:divBdr>
    </w:div>
    <w:div w:id="1961646231">
      <w:bodyDiv w:val="1"/>
      <w:marLeft w:val="0"/>
      <w:marRight w:val="0"/>
      <w:marTop w:val="0"/>
      <w:marBottom w:val="0"/>
      <w:divBdr>
        <w:top w:val="none" w:sz="0" w:space="0" w:color="auto"/>
        <w:left w:val="none" w:sz="0" w:space="0" w:color="auto"/>
        <w:bottom w:val="none" w:sz="0" w:space="0" w:color="auto"/>
        <w:right w:val="none" w:sz="0" w:space="0" w:color="auto"/>
      </w:divBdr>
    </w:div>
    <w:div w:id="1962759978">
      <w:bodyDiv w:val="1"/>
      <w:marLeft w:val="0"/>
      <w:marRight w:val="0"/>
      <w:marTop w:val="0"/>
      <w:marBottom w:val="0"/>
      <w:divBdr>
        <w:top w:val="none" w:sz="0" w:space="0" w:color="auto"/>
        <w:left w:val="none" w:sz="0" w:space="0" w:color="auto"/>
        <w:bottom w:val="none" w:sz="0" w:space="0" w:color="auto"/>
        <w:right w:val="none" w:sz="0" w:space="0" w:color="auto"/>
      </w:divBdr>
    </w:div>
    <w:div w:id="1969436733">
      <w:bodyDiv w:val="1"/>
      <w:marLeft w:val="0"/>
      <w:marRight w:val="0"/>
      <w:marTop w:val="0"/>
      <w:marBottom w:val="0"/>
      <w:divBdr>
        <w:top w:val="none" w:sz="0" w:space="0" w:color="auto"/>
        <w:left w:val="none" w:sz="0" w:space="0" w:color="auto"/>
        <w:bottom w:val="none" w:sz="0" w:space="0" w:color="auto"/>
        <w:right w:val="none" w:sz="0" w:space="0" w:color="auto"/>
      </w:divBdr>
    </w:div>
    <w:div w:id="1973443111">
      <w:bodyDiv w:val="1"/>
      <w:marLeft w:val="0"/>
      <w:marRight w:val="0"/>
      <w:marTop w:val="0"/>
      <w:marBottom w:val="0"/>
      <w:divBdr>
        <w:top w:val="none" w:sz="0" w:space="0" w:color="auto"/>
        <w:left w:val="none" w:sz="0" w:space="0" w:color="auto"/>
        <w:bottom w:val="none" w:sz="0" w:space="0" w:color="auto"/>
        <w:right w:val="none" w:sz="0" w:space="0" w:color="auto"/>
      </w:divBdr>
    </w:div>
    <w:div w:id="1980333461">
      <w:bodyDiv w:val="1"/>
      <w:marLeft w:val="0"/>
      <w:marRight w:val="0"/>
      <w:marTop w:val="0"/>
      <w:marBottom w:val="0"/>
      <w:divBdr>
        <w:top w:val="none" w:sz="0" w:space="0" w:color="auto"/>
        <w:left w:val="none" w:sz="0" w:space="0" w:color="auto"/>
        <w:bottom w:val="none" w:sz="0" w:space="0" w:color="auto"/>
        <w:right w:val="none" w:sz="0" w:space="0" w:color="auto"/>
      </w:divBdr>
    </w:div>
    <w:div w:id="1985887731">
      <w:bodyDiv w:val="1"/>
      <w:marLeft w:val="0"/>
      <w:marRight w:val="0"/>
      <w:marTop w:val="0"/>
      <w:marBottom w:val="0"/>
      <w:divBdr>
        <w:top w:val="none" w:sz="0" w:space="0" w:color="auto"/>
        <w:left w:val="none" w:sz="0" w:space="0" w:color="auto"/>
        <w:bottom w:val="none" w:sz="0" w:space="0" w:color="auto"/>
        <w:right w:val="none" w:sz="0" w:space="0" w:color="auto"/>
      </w:divBdr>
    </w:div>
    <w:div w:id="1988050073">
      <w:bodyDiv w:val="1"/>
      <w:marLeft w:val="0"/>
      <w:marRight w:val="0"/>
      <w:marTop w:val="0"/>
      <w:marBottom w:val="0"/>
      <w:divBdr>
        <w:top w:val="none" w:sz="0" w:space="0" w:color="auto"/>
        <w:left w:val="none" w:sz="0" w:space="0" w:color="auto"/>
        <w:bottom w:val="none" w:sz="0" w:space="0" w:color="auto"/>
        <w:right w:val="none" w:sz="0" w:space="0" w:color="auto"/>
      </w:divBdr>
    </w:div>
    <w:div w:id="1989629507">
      <w:bodyDiv w:val="1"/>
      <w:marLeft w:val="0"/>
      <w:marRight w:val="0"/>
      <w:marTop w:val="0"/>
      <w:marBottom w:val="0"/>
      <w:divBdr>
        <w:top w:val="none" w:sz="0" w:space="0" w:color="auto"/>
        <w:left w:val="none" w:sz="0" w:space="0" w:color="auto"/>
        <w:bottom w:val="none" w:sz="0" w:space="0" w:color="auto"/>
        <w:right w:val="none" w:sz="0" w:space="0" w:color="auto"/>
      </w:divBdr>
    </w:div>
    <w:div w:id="1990861892">
      <w:bodyDiv w:val="1"/>
      <w:marLeft w:val="0"/>
      <w:marRight w:val="0"/>
      <w:marTop w:val="0"/>
      <w:marBottom w:val="0"/>
      <w:divBdr>
        <w:top w:val="none" w:sz="0" w:space="0" w:color="auto"/>
        <w:left w:val="none" w:sz="0" w:space="0" w:color="auto"/>
        <w:bottom w:val="none" w:sz="0" w:space="0" w:color="auto"/>
        <w:right w:val="none" w:sz="0" w:space="0" w:color="auto"/>
      </w:divBdr>
    </w:div>
    <w:div w:id="1992053186">
      <w:bodyDiv w:val="1"/>
      <w:marLeft w:val="0"/>
      <w:marRight w:val="0"/>
      <w:marTop w:val="0"/>
      <w:marBottom w:val="0"/>
      <w:divBdr>
        <w:top w:val="none" w:sz="0" w:space="0" w:color="auto"/>
        <w:left w:val="none" w:sz="0" w:space="0" w:color="auto"/>
        <w:bottom w:val="none" w:sz="0" w:space="0" w:color="auto"/>
        <w:right w:val="none" w:sz="0" w:space="0" w:color="auto"/>
      </w:divBdr>
    </w:div>
    <w:div w:id="1998653071">
      <w:bodyDiv w:val="1"/>
      <w:marLeft w:val="0"/>
      <w:marRight w:val="0"/>
      <w:marTop w:val="0"/>
      <w:marBottom w:val="0"/>
      <w:divBdr>
        <w:top w:val="none" w:sz="0" w:space="0" w:color="auto"/>
        <w:left w:val="none" w:sz="0" w:space="0" w:color="auto"/>
        <w:bottom w:val="none" w:sz="0" w:space="0" w:color="auto"/>
        <w:right w:val="none" w:sz="0" w:space="0" w:color="auto"/>
      </w:divBdr>
    </w:div>
    <w:div w:id="2002469490">
      <w:bodyDiv w:val="1"/>
      <w:marLeft w:val="0"/>
      <w:marRight w:val="0"/>
      <w:marTop w:val="0"/>
      <w:marBottom w:val="0"/>
      <w:divBdr>
        <w:top w:val="none" w:sz="0" w:space="0" w:color="auto"/>
        <w:left w:val="none" w:sz="0" w:space="0" w:color="auto"/>
        <w:bottom w:val="none" w:sz="0" w:space="0" w:color="auto"/>
        <w:right w:val="none" w:sz="0" w:space="0" w:color="auto"/>
      </w:divBdr>
    </w:div>
    <w:div w:id="2006934567">
      <w:bodyDiv w:val="1"/>
      <w:marLeft w:val="0"/>
      <w:marRight w:val="0"/>
      <w:marTop w:val="0"/>
      <w:marBottom w:val="0"/>
      <w:divBdr>
        <w:top w:val="none" w:sz="0" w:space="0" w:color="auto"/>
        <w:left w:val="none" w:sz="0" w:space="0" w:color="auto"/>
        <w:bottom w:val="none" w:sz="0" w:space="0" w:color="auto"/>
        <w:right w:val="none" w:sz="0" w:space="0" w:color="auto"/>
      </w:divBdr>
    </w:div>
    <w:div w:id="2007128191">
      <w:bodyDiv w:val="1"/>
      <w:marLeft w:val="0"/>
      <w:marRight w:val="0"/>
      <w:marTop w:val="0"/>
      <w:marBottom w:val="0"/>
      <w:divBdr>
        <w:top w:val="none" w:sz="0" w:space="0" w:color="auto"/>
        <w:left w:val="none" w:sz="0" w:space="0" w:color="auto"/>
        <w:bottom w:val="none" w:sz="0" w:space="0" w:color="auto"/>
        <w:right w:val="none" w:sz="0" w:space="0" w:color="auto"/>
      </w:divBdr>
    </w:div>
    <w:div w:id="2008088936">
      <w:bodyDiv w:val="1"/>
      <w:marLeft w:val="0"/>
      <w:marRight w:val="0"/>
      <w:marTop w:val="0"/>
      <w:marBottom w:val="0"/>
      <w:divBdr>
        <w:top w:val="none" w:sz="0" w:space="0" w:color="auto"/>
        <w:left w:val="none" w:sz="0" w:space="0" w:color="auto"/>
        <w:bottom w:val="none" w:sz="0" w:space="0" w:color="auto"/>
        <w:right w:val="none" w:sz="0" w:space="0" w:color="auto"/>
      </w:divBdr>
    </w:div>
    <w:div w:id="2016420585">
      <w:bodyDiv w:val="1"/>
      <w:marLeft w:val="0"/>
      <w:marRight w:val="0"/>
      <w:marTop w:val="0"/>
      <w:marBottom w:val="0"/>
      <w:divBdr>
        <w:top w:val="none" w:sz="0" w:space="0" w:color="auto"/>
        <w:left w:val="none" w:sz="0" w:space="0" w:color="auto"/>
        <w:bottom w:val="none" w:sz="0" w:space="0" w:color="auto"/>
        <w:right w:val="none" w:sz="0" w:space="0" w:color="auto"/>
      </w:divBdr>
    </w:div>
    <w:div w:id="2017265962">
      <w:bodyDiv w:val="1"/>
      <w:marLeft w:val="0"/>
      <w:marRight w:val="0"/>
      <w:marTop w:val="0"/>
      <w:marBottom w:val="0"/>
      <w:divBdr>
        <w:top w:val="none" w:sz="0" w:space="0" w:color="auto"/>
        <w:left w:val="none" w:sz="0" w:space="0" w:color="auto"/>
        <w:bottom w:val="none" w:sz="0" w:space="0" w:color="auto"/>
        <w:right w:val="none" w:sz="0" w:space="0" w:color="auto"/>
      </w:divBdr>
    </w:div>
    <w:div w:id="2017266148">
      <w:bodyDiv w:val="1"/>
      <w:marLeft w:val="0"/>
      <w:marRight w:val="0"/>
      <w:marTop w:val="0"/>
      <w:marBottom w:val="0"/>
      <w:divBdr>
        <w:top w:val="none" w:sz="0" w:space="0" w:color="auto"/>
        <w:left w:val="none" w:sz="0" w:space="0" w:color="auto"/>
        <w:bottom w:val="none" w:sz="0" w:space="0" w:color="auto"/>
        <w:right w:val="none" w:sz="0" w:space="0" w:color="auto"/>
      </w:divBdr>
    </w:div>
    <w:div w:id="2017924689">
      <w:bodyDiv w:val="1"/>
      <w:marLeft w:val="0"/>
      <w:marRight w:val="0"/>
      <w:marTop w:val="0"/>
      <w:marBottom w:val="0"/>
      <w:divBdr>
        <w:top w:val="none" w:sz="0" w:space="0" w:color="auto"/>
        <w:left w:val="none" w:sz="0" w:space="0" w:color="auto"/>
        <w:bottom w:val="none" w:sz="0" w:space="0" w:color="auto"/>
        <w:right w:val="none" w:sz="0" w:space="0" w:color="auto"/>
      </w:divBdr>
    </w:div>
    <w:div w:id="2023625709">
      <w:bodyDiv w:val="1"/>
      <w:marLeft w:val="0"/>
      <w:marRight w:val="0"/>
      <w:marTop w:val="0"/>
      <w:marBottom w:val="0"/>
      <w:divBdr>
        <w:top w:val="none" w:sz="0" w:space="0" w:color="auto"/>
        <w:left w:val="none" w:sz="0" w:space="0" w:color="auto"/>
        <w:bottom w:val="none" w:sz="0" w:space="0" w:color="auto"/>
        <w:right w:val="none" w:sz="0" w:space="0" w:color="auto"/>
      </w:divBdr>
    </w:div>
    <w:div w:id="2027750340">
      <w:bodyDiv w:val="1"/>
      <w:marLeft w:val="0"/>
      <w:marRight w:val="0"/>
      <w:marTop w:val="0"/>
      <w:marBottom w:val="0"/>
      <w:divBdr>
        <w:top w:val="none" w:sz="0" w:space="0" w:color="auto"/>
        <w:left w:val="none" w:sz="0" w:space="0" w:color="auto"/>
        <w:bottom w:val="none" w:sz="0" w:space="0" w:color="auto"/>
        <w:right w:val="none" w:sz="0" w:space="0" w:color="auto"/>
      </w:divBdr>
    </w:div>
    <w:div w:id="2030982804">
      <w:bodyDiv w:val="1"/>
      <w:marLeft w:val="0"/>
      <w:marRight w:val="0"/>
      <w:marTop w:val="0"/>
      <w:marBottom w:val="0"/>
      <w:divBdr>
        <w:top w:val="none" w:sz="0" w:space="0" w:color="auto"/>
        <w:left w:val="none" w:sz="0" w:space="0" w:color="auto"/>
        <w:bottom w:val="none" w:sz="0" w:space="0" w:color="auto"/>
        <w:right w:val="none" w:sz="0" w:space="0" w:color="auto"/>
      </w:divBdr>
    </w:div>
    <w:div w:id="2034647780">
      <w:bodyDiv w:val="1"/>
      <w:marLeft w:val="0"/>
      <w:marRight w:val="0"/>
      <w:marTop w:val="0"/>
      <w:marBottom w:val="0"/>
      <w:divBdr>
        <w:top w:val="none" w:sz="0" w:space="0" w:color="auto"/>
        <w:left w:val="none" w:sz="0" w:space="0" w:color="auto"/>
        <w:bottom w:val="none" w:sz="0" w:space="0" w:color="auto"/>
        <w:right w:val="none" w:sz="0" w:space="0" w:color="auto"/>
      </w:divBdr>
    </w:div>
    <w:div w:id="2035417158">
      <w:bodyDiv w:val="1"/>
      <w:marLeft w:val="0"/>
      <w:marRight w:val="0"/>
      <w:marTop w:val="0"/>
      <w:marBottom w:val="0"/>
      <w:divBdr>
        <w:top w:val="none" w:sz="0" w:space="0" w:color="auto"/>
        <w:left w:val="none" w:sz="0" w:space="0" w:color="auto"/>
        <w:bottom w:val="none" w:sz="0" w:space="0" w:color="auto"/>
        <w:right w:val="none" w:sz="0" w:space="0" w:color="auto"/>
      </w:divBdr>
    </w:div>
    <w:div w:id="2041008515">
      <w:bodyDiv w:val="1"/>
      <w:marLeft w:val="0"/>
      <w:marRight w:val="0"/>
      <w:marTop w:val="0"/>
      <w:marBottom w:val="0"/>
      <w:divBdr>
        <w:top w:val="none" w:sz="0" w:space="0" w:color="auto"/>
        <w:left w:val="none" w:sz="0" w:space="0" w:color="auto"/>
        <w:bottom w:val="none" w:sz="0" w:space="0" w:color="auto"/>
        <w:right w:val="none" w:sz="0" w:space="0" w:color="auto"/>
      </w:divBdr>
    </w:div>
    <w:div w:id="2045203476">
      <w:bodyDiv w:val="1"/>
      <w:marLeft w:val="0"/>
      <w:marRight w:val="0"/>
      <w:marTop w:val="0"/>
      <w:marBottom w:val="0"/>
      <w:divBdr>
        <w:top w:val="none" w:sz="0" w:space="0" w:color="auto"/>
        <w:left w:val="none" w:sz="0" w:space="0" w:color="auto"/>
        <w:bottom w:val="none" w:sz="0" w:space="0" w:color="auto"/>
        <w:right w:val="none" w:sz="0" w:space="0" w:color="auto"/>
      </w:divBdr>
    </w:div>
    <w:div w:id="2052343165">
      <w:bodyDiv w:val="1"/>
      <w:marLeft w:val="0"/>
      <w:marRight w:val="0"/>
      <w:marTop w:val="0"/>
      <w:marBottom w:val="0"/>
      <w:divBdr>
        <w:top w:val="none" w:sz="0" w:space="0" w:color="auto"/>
        <w:left w:val="none" w:sz="0" w:space="0" w:color="auto"/>
        <w:bottom w:val="none" w:sz="0" w:space="0" w:color="auto"/>
        <w:right w:val="none" w:sz="0" w:space="0" w:color="auto"/>
      </w:divBdr>
    </w:div>
    <w:div w:id="2058120781">
      <w:bodyDiv w:val="1"/>
      <w:marLeft w:val="0"/>
      <w:marRight w:val="0"/>
      <w:marTop w:val="0"/>
      <w:marBottom w:val="0"/>
      <w:divBdr>
        <w:top w:val="none" w:sz="0" w:space="0" w:color="auto"/>
        <w:left w:val="none" w:sz="0" w:space="0" w:color="auto"/>
        <w:bottom w:val="none" w:sz="0" w:space="0" w:color="auto"/>
        <w:right w:val="none" w:sz="0" w:space="0" w:color="auto"/>
      </w:divBdr>
    </w:div>
    <w:div w:id="2064064442">
      <w:bodyDiv w:val="1"/>
      <w:marLeft w:val="0"/>
      <w:marRight w:val="0"/>
      <w:marTop w:val="0"/>
      <w:marBottom w:val="0"/>
      <w:divBdr>
        <w:top w:val="none" w:sz="0" w:space="0" w:color="auto"/>
        <w:left w:val="none" w:sz="0" w:space="0" w:color="auto"/>
        <w:bottom w:val="none" w:sz="0" w:space="0" w:color="auto"/>
        <w:right w:val="none" w:sz="0" w:space="0" w:color="auto"/>
      </w:divBdr>
    </w:div>
    <w:div w:id="2064477264">
      <w:bodyDiv w:val="1"/>
      <w:marLeft w:val="0"/>
      <w:marRight w:val="0"/>
      <w:marTop w:val="0"/>
      <w:marBottom w:val="0"/>
      <w:divBdr>
        <w:top w:val="none" w:sz="0" w:space="0" w:color="auto"/>
        <w:left w:val="none" w:sz="0" w:space="0" w:color="auto"/>
        <w:bottom w:val="none" w:sz="0" w:space="0" w:color="auto"/>
        <w:right w:val="none" w:sz="0" w:space="0" w:color="auto"/>
      </w:divBdr>
    </w:div>
    <w:div w:id="2068794324">
      <w:bodyDiv w:val="1"/>
      <w:marLeft w:val="0"/>
      <w:marRight w:val="0"/>
      <w:marTop w:val="0"/>
      <w:marBottom w:val="0"/>
      <w:divBdr>
        <w:top w:val="none" w:sz="0" w:space="0" w:color="auto"/>
        <w:left w:val="none" w:sz="0" w:space="0" w:color="auto"/>
        <w:bottom w:val="none" w:sz="0" w:space="0" w:color="auto"/>
        <w:right w:val="none" w:sz="0" w:space="0" w:color="auto"/>
      </w:divBdr>
    </w:div>
    <w:div w:id="2073305215">
      <w:bodyDiv w:val="1"/>
      <w:marLeft w:val="0"/>
      <w:marRight w:val="0"/>
      <w:marTop w:val="0"/>
      <w:marBottom w:val="0"/>
      <w:divBdr>
        <w:top w:val="none" w:sz="0" w:space="0" w:color="auto"/>
        <w:left w:val="none" w:sz="0" w:space="0" w:color="auto"/>
        <w:bottom w:val="none" w:sz="0" w:space="0" w:color="auto"/>
        <w:right w:val="none" w:sz="0" w:space="0" w:color="auto"/>
      </w:divBdr>
    </w:div>
    <w:div w:id="2074624021">
      <w:bodyDiv w:val="1"/>
      <w:marLeft w:val="0"/>
      <w:marRight w:val="0"/>
      <w:marTop w:val="0"/>
      <w:marBottom w:val="0"/>
      <w:divBdr>
        <w:top w:val="none" w:sz="0" w:space="0" w:color="auto"/>
        <w:left w:val="none" w:sz="0" w:space="0" w:color="auto"/>
        <w:bottom w:val="none" w:sz="0" w:space="0" w:color="auto"/>
        <w:right w:val="none" w:sz="0" w:space="0" w:color="auto"/>
      </w:divBdr>
    </w:div>
    <w:div w:id="2082360975">
      <w:bodyDiv w:val="1"/>
      <w:marLeft w:val="0"/>
      <w:marRight w:val="0"/>
      <w:marTop w:val="0"/>
      <w:marBottom w:val="0"/>
      <w:divBdr>
        <w:top w:val="none" w:sz="0" w:space="0" w:color="auto"/>
        <w:left w:val="none" w:sz="0" w:space="0" w:color="auto"/>
        <w:bottom w:val="none" w:sz="0" w:space="0" w:color="auto"/>
        <w:right w:val="none" w:sz="0" w:space="0" w:color="auto"/>
      </w:divBdr>
    </w:div>
    <w:div w:id="2088765032">
      <w:bodyDiv w:val="1"/>
      <w:marLeft w:val="0"/>
      <w:marRight w:val="0"/>
      <w:marTop w:val="0"/>
      <w:marBottom w:val="0"/>
      <w:divBdr>
        <w:top w:val="none" w:sz="0" w:space="0" w:color="auto"/>
        <w:left w:val="none" w:sz="0" w:space="0" w:color="auto"/>
        <w:bottom w:val="none" w:sz="0" w:space="0" w:color="auto"/>
        <w:right w:val="none" w:sz="0" w:space="0" w:color="auto"/>
      </w:divBdr>
    </w:div>
    <w:div w:id="2095197490">
      <w:bodyDiv w:val="1"/>
      <w:marLeft w:val="0"/>
      <w:marRight w:val="0"/>
      <w:marTop w:val="0"/>
      <w:marBottom w:val="0"/>
      <w:divBdr>
        <w:top w:val="none" w:sz="0" w:space="0" w:color="auto"/>
        <w:left w:val="none" w:sz="0" w:space="0" w:color="auto"/>
        <w:bottom w:val="none" w:sz="0" w:space="0" w:color="auto"/>
        <w:right w:val="none" w:sz="0" w:space="0" w:color="auto"/>
      </w:divBdr>
    </w:div>
    <w:div w:id="2103601965">
      <w:bodyDiv w:val="1"/>
      <w:marLeft w:val="0"/>
      <w:marRight w:val="0"/>
      <w:marTop w:val="0"/>
      <w:marBottom w:val="0"/>
      <w:divBdr>
        <w:top w:val="none" w:sz="0" w:space="0" w:color="auto"/>
        <w:left w:val="none" w:sz="0" w:space="0" w:color="auto"/>
        <w:bottom w:val="none" w:sz="0" w:space="0" w:color="auto"/>
        <w:right w:val="none" w:sz="0" w:space="0" w:color="auto"/>
      </w:divBdr>
    </w:div>
    <w:div w:id="2109542107">
      <w:bodyDiv w:val="1"/>
      <w:marLeft w:val="0"/>
      <w:marRight w:val="0"/>
      <w:marTop w:val="0"/>
      <w:marBottom w:val="0"/>
      <w:divBdr>
        <w:top w:val="none" w:sz="0" w:space="0" w:color="auto"/>
        <w:left w:val="none" w:sz="0" w:space="0" w:color="auto"/>
        <w:bottom w:val="none" w:sz="0" w:space="0" w:color="auto"/>
        <w:right w:val="none" w:sz="0" w:space="0" w:color="auto"/>
      </w:divBdr>
    </w:div>
    <w:div w:id="2112973726">
      <w:bodyDiv w:val="1"/>
      <w:marLeft w:val="0"/>
      <w:marRight w:val="0"/>
      <w:marTop w:val="0"/>
      <w:marBottom w:val="0"/>
      <w:divBdr>
        <w:top w:val="none" w:sz="0" w:space="0" w:color="auto"/>
        <w:left w:val="none" w:sz="0" w:space="0" w:color="auto"/>
        <w:bottom w:val="none" w:sz="0" w:space="0" w:color="auto"/>
        <w:right w:val="none" w:sz="0" w:space="0" w:color="auto"/>
      </w:divBdr>
    </w:div>
    <w:div w:id="2115202520">
      <w:bodyDiv w:val="1"/>
      <w:marLeft w:val="0"/>
      <w:marRight w:val="0"/>
      <w:marTop w:val="0"/>
      <w:marBottom w:val="0"/>
      <w:divBdr>
        <w:top w:val="none" w:sz="0" w:space="0" w:color="auto"/>
        <w:left w:val="none" w:sz="0" w:space="0" w:color="auto"/>
        <w:bottom w:val="none" w:sz="0" w:space="0" w:color="auto"/>
        <w:right w:val="none" w:sz="0" w:space="0" w:color="auto"/>
      </w:divBdr>
    </w:div>
    <w:div w:id="2115589631">
      <w:bodyDiv w:val="1"/>
      <w:marLeft w:val="0"/>
      <w:marRight w:val="0"/>
      <w:marTop w:val="0"/>
      <w:marBottom w:val="0"/>
      <w:divBdr>
        <w:top w:val="none" w:sz="0" w:space="0" w:color="auto"/>
        <w:left w:val="none" w:sz="0" w:space="0" w:color="auto"/>
        <w:bottom w:val="none" w:sz="0" w:space="0" w:color="auto"/>
        <w:right w:val="none" w:sz="0" w:space="0" w:color="auto"/>
      </w:divBdr>
    </w:div>
    <w:div w:id="2118987538">
      <w:bodyDiv w:val="1"/>
      <w:marLeft w:val="0"/>
      <w:marRight w:val="0"/>
      <w:marTop w:val="0"/>
      <w:marBottom w:val="0"/>
      <w:divBdr>
        <w:top w:val="none" w:sz="0" w:space="0" w:color="auto"/>
        <w:left w:val="none" w:sz="0" w:space="0" w:color="auto"/>
        <w:bottom w:val="none" w:sz="0" w:space="0" w:color="auto"/>
        <w:right w:val="none" w:sz="0" w:space="0" w:color="auto"/>
      </w:divBdr>
    </w:div>
    <w:div w:id="2121996676">
      <w:bodyDiv w:val="1"/>
      <w:marLeft w:val="0"/>
      <w:marRight w:val="0"/>
      <w:marTop w:val="0"/>
      <w:marBottom w:val="0"/>
      <w:divBdr>
        <w:top w:val="none" w:sz="0" w:space="0" w:color="auto"/>
        <w:left w:val="none" w:sz="0" w:space="0" w:color="auto"/>
        <w:bottom w:val="none" w:sz="0" w:space="0" w:color="auto"/>
        <w:right w:val="none" w:sz="0" w:space="0" w:color="auto"/>
      </w:divBdr>
    </w:div>
    <w:div w:id="2122263025">
      <w:bodyDiv w:val="1"/>
      <w:marLeft w:val="0"/>
      <w:marRight w:val="0"/>
      <w:marTop w:val="0"/>
      <w:marBottom w:val="0"/>
      <w:divBdr>
        <w:top w:val="none" w:sz="0" w:space="0" w:color="auto"/>
        <w:left w:val="none" w:sz="0" w:space="0" w:color="auto"/>
        <w:bottom w:val="none" w:sz="0" w:space="0" w:color="auto"/>
        <w:right w:val="none" w:sz="0" w:space="0" w:color="auto"/>
      </w:divBdr>
    </w:div>
    <w:div w:id="2128963695">
      <w:marLeft w:val="0"/>
      <w:marRight w:val="0"/>
      <w:marTop w:val="0"/>
      <w:marBottom w:val="0"/>
      <w:divBdr>
        <w:top w:val="none" w:sz="0" w:space="0" w:color="auto"/>
        <w:left w:val="none" w:sz="0" w:space="0" w:color="auto"/>
        <w:bottom w:val="none" w:sz="0" w:space="0" w:color="auto"/>
        <w:right w:val="none" w:sz="0" w:space="0" w:color="auto"/>
      </w:divBdr>
      <w:divsChild>
        <w:div w:id="2128963694">
          <w:marLeft w:val="0"/>
          <w:marRight w:val="0"/>
          <w:marTop w:val="0"/>
          <w:marBottom w:val="0"/>
          <w:divBdr>
            <w:top w:val="none" w:sz="0" w:space="0" w:color="auto"/>
            <w:left w:val="none" w:sz="0" w:space="0" w:color="auto"/>
            <w:bottom w:val="none" w:sz="0" w:space="0" w:color="auto"/>
            <w:right w:val="none" w:sz="0" w:space="0" w:color="auto"/>
          </w:divBdr>
          <w:divsChild>
            <w:div w:id="2128963693">
              <w:marLeft w:val="0"/>
              <w:marRight w:val="0"/>
              <w:marTop w:val="0"/>
              <w:marBottom w:val="0"/>
              <w:divBdr>
                <w:top w:val="none" w:sz="0" w:space="0" w:color="auto"/>
                <w:left w:val="none" w:sz="0" w:space="0" w:color="auto"/>
                <w:bottom w:val="none" w:sz="0" w:space="0" w:color="auto"/>
                <w:right w:val="none" w:sz="0" w:space="0" w:color="auto"/>
              </w:divBdr>
              <w:divsChild>
                <w:div w:id="2128963707">
                  <w:marLeft w:val="0"/>
                  <w:marRight w:val="0"/>
                  <w:marTop w:val="0"/>
                  <w:marBottom w:val="0"/>
                  <w:divBdr>
                    <w:top w:val="none" w:sz="0" w:space="0" w:color="auto"/>
                    <w:left w:val="none" w:sz="0" w:space="0" w:color="auto"/>
                    <w:bottom w:val="none" w:sz="0" w:space="0" w:color="auto"/>
                    <w:right w:val="none" w:sz="0" w:space="0" w:color="auto"/>
                  </w:divBdr>
                  <w:divsChild>
                    <w:div w:id="2128963698">
                      <w:marLeft w:val="0"/>
                      <w:marRight w:val="0"/>
                      <w:marTop w:val="0"/>
                      <w:marBottom w:val="0"/>
                      <w:divBdr>
                        <w:top w:val="none" w:sz="0" w:space="0" w:color="auto"/>
                        <w:left w:val="none" w:sz="0" w:space="0" w:color="auto"/>
                        <w:bottom w:val="none" w:sz="0" w:space="0" w:color="auto"/>
                        <w:right w:val="none" w:sz="0" w:space="0" w:color="auto"/>
                      </w:divBdr>
                      <w:divsChild>
                        <w:div w:id="2128963690">
                          <w:marLeft w:val="0"/>
                          <w:marRight w:val="0"/>
                          <w:marTop w:val="0"/>
                          <w:marBottom w:val="0"/>
                          <w:divBdr>
                            <w:top w:val="none" w:sz="0" w:space="0" w:color="auto"/>
                            <w:left w:val="none" w:sz="0" w:space="0" w:color="auto"/>
                            <w:bottom w:val="none" w:sz="0" w:space="0" w:color="auto"/>
                            <w:right w:val="none" w:sz="0" w:space="0" w:color="auto"/>
                          </w:divBdr>
                          <w:divsChild>
                            <w:div w:id="2128963691">
                              <w:marLeft w:val="0"/>
                              <w:marRight w:val="0"/>
                              <w:marTop w:val="0"/>
                              <w:marBottom w:val="0"/>
                              <w:divBdr>
                                <w:top w:val="none" w:sz="0" w:space="0" w:color="auto"/>
                                <w:left w:val="none" w:sz="0" w:space="0" w:color="auto"/>
                                <w:bottom w:val="none" w:sz="0" w:space="0" w:color="auto"/>
                                <w:right w:val="none" w:sz="0" w:space="0" w:color="auto"/>
                              </w:divBdr>
                              <w:divsChild>
                                <w:div w:id="2128963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28963699">
      <w:marLeft w:val="0"/>
      <w:marRight w:val="0"/>
      <w:marTop w:val="0"/>
      <w:marBottom w:val="0"/>
      <w:divBdr>
        <w:top w:val="none" w:sz="0" w:space="0" w:color="auto"/>
        <w:left w:val="none" w:sz="0" w:space="0" w:color="auto"/>
        <w:bottom w:val="none" w:sz="0" w:space="0" w:color="auto"/>
        <w:right w:val="none" w:sz="0" w:space="0" w:color="auto"/>
      </w:divBdr>
      <w:divsChild>
        <w:div w:id="2128963692">
          <w:marLeft w:val="0"/>
          <w:marRight w:val="0"/>
          <w:marTop w:val="0"/>
          <w:marBottom w:val="0"/>
          <w:divBdr>
            <w:top w:val="none" w:sz="0" w:space="0" w:color="auto"/>
            <w:left w:val="none" w:sz="0" w:space="0" w:color="auto"/>
            <w:bottom w:val="none" w:sz="0" w:space="0" w:color="auto"/>
            <w:right w:val="none" w:sz="0" w:space="0" w:color="auto"/>
          </w:divBdr>
          <w:divsChild>
            <w:div w:id="2128963700">
              <w:marLeft w:val="0"/>
              <w:marRight w:val="0"/>
              <w:marTop w:val="0"/>
              <w:marBottom w:val="0"/>
              <w:divBdr>
                <w:top w:val="none" w:sz="0" w:space="0" w:color="auto"/>
                <w:left w:val="none" w:sz="0" w:space="0" w:color="auto"/>
                <w:bottom w:val="none" w:sz="0" w:space="0" w:color="auto"/>
                <w:right w:val="none" w:sz="0" w:space="0" w:color="auto"/>
              </w:divBdr>
            </w:div>
            <w:div w:id="2128963704">
              <w:marLeft w:val="0"/>
              <w:marRight w:val="0"/>
              <w:marTop w:val="0"/>
              <w:marBottom w:val="0"/>
              <w:divBdr>
                <w:top w:val="none" w:sz="0" w:space="0" w:color="auto"/>
                <w:left w:val="none" w:sz="0" w:space="0" w:color="auto"/>
                <w:bottom w:val="none" w:sz="0" w:space="0" w:color="auto"/>
                <w:right w:val="none" w:sz="0" w:space="0" w:color="auto"/>
              </w:divBdr>
            </w:div>
            <w:div w:id="2128963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963701">
      <w:marLeft w:val="0"/>
      <w:marRight w:val="0"/>
      <w:marTop w:val="0"/>
      <w:marBottom w:val="0"/>
      <w:divBdr>
        <w:top w:val="none" w:sz="0" w:space="0" w:color="auto"/>
        <w:left w:val="none" w:sz="0" w:space="0" w:color="auto"/>
        <w:bottom w:val="none" w:sz="0" w:space="0" w:color="auto"/>
        <w:right w:val="none" w:sz="0" w:space="0" w:color="auto"/>
      </w:divBdr>
    </w:div>
    <w:div w:id="2128963702">
      <w:marLeft w:val="0"/>
      <w:marRight w:val="0"/>
      <w:marTop w:val="0"/>
      <w:marBottom w:val="0"/>
      <w:divBdr>
        <w:top w:val="none" w:sz="0" w:space="0" w:color="auto"/>
        <w:left w:val="none" w:sz="0" w:space="0" w:color="auto"/>
        <w:bottom w:val="none" w:sz="0" w:space="0" w:color="auto"/>
        <w:right w:val="none" w:sz="0" w:space="0" w:color="auto"/>
      </w:divBdr>
    </w:div>
    <w:div w:id="2128963708">
      <w:marLeft w:val="0"/>
      <w:marRight w:val="0"/>
      <w:marTop w:val="0"/>
      <w:marBottom w:val="0"/>
      <w:divBdr>
        <w:top w:val="none" w:sz="0" w:space="0" w:color="auto"/>
        <w:left w:val="none" w:sz="0" w:space="0" w:color="auto"/>
        <w:bottom w:val="none" w:sz="0" w:space="0" w:color="auto"/>
        <w:right w:val="none" w:sz="0" w:space="0" w:color="auto"/>
      </w:divBdr>
    </w:div>
    <w:div w:id="2128963709">
      <w:marLeft w:val="0"/>
      <w:marRight w:val="0"/>
      <w:marTop w:val="0"/>
      <w:marBottom w:val="0"/>
      <w:divBdr>
        <w:top w:val="none" w:sz="0" w:space="0" w:color="auto"/>
        <w:left w:val="none" w:sz="0" w:space="0" w:color="auto"/>
        <w:bottom w:val="none" w:sz="0" w:space="0" w:color="auto"/>
        <w:right w:val="none" w:sz="0" w:space="0" w:color="auto"/>
      </w:divBdr>
      <w:divsChild>
        <w:div w:id="2128963706">
          <w:marLeft w:val="0"/>
          <w:marRight w:val="0"/>
          <w:marTop w:val="0"/>
          <w:marBottom w:val="0"/>
          <w:divBdr>
            <w:top w:val="none" w:sz="0" w:space="0" w:color="auto"/>
            <w:left w:val="none" w:sz="0" w:space="0" w:color="auto"/>
            <w:bottom w:val="none" w:sz="0" w:space="0" w:color="auto"/>
            <w:right w:val="none" w:sz="0" w:space="0" w:color="auto"/>
          </w:divBdr>
          <w:divsChild>
            <w:div w:id="2128963696">
              <w:marLeft w:val="0"/>
              <w:marRight w:val="0"/>
              <w:marTop w:val="0"/>
              <w:marBottom w:val="0"/>
              <w:divBdr>
                <w:top w:val="none" w:sz="0" w:space="0" w:color="auto"/>
                <w:left w:val="none" w:sz="0" w:space="0" w:color="auto"/>
                <w:bottom w:val="none" w:sz="0" w:space="0" w:color="auto"/>
                <w:right w:val="none" w:sz="0" w:space="0" w:color="auto"/>
              </w:divBdr>
            </w:div>
            <w:div w:id="2128963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963710">
      <w:marLeft w:val="0"/>
      <w:marRight w:val="0"/>
      <w:marTop w:val="0"/>
      <w:marBottom w:val="0"/>
      <w:divBdr>
        <w:top w:val="none" w:sz="0" w:space="0" w:color="auto"/>
        <w:left w:val="none" w:sz="0" w:space="0" w:color="auto"/>
        <w:bottom w:val="none" w:sz="0" w:space="0" w:color="auto"/>
        <w:right w:val="none" w:sz="0" w:space="0" w:color="auto"/>
      </w:divBdr>
      <w:divsChild>
        <w:div w:id="2128963715">
          <w:marLeft w:val="0"/>
          <w:marRight w:val="0"/>
          <w:marTop w:val="0"/>
          <w:marBottom w:val="0"/>
          <w:divBdr>
            <w:top w:val="none" w:sz="0" w:space="0" w:color="auto"/>
            <w:left w:val="none" w:sz="0" w:space="0" w:color="auto"/>
            <w:bottom w:val="none" w:sz="0" w:space="0" w:color="auto"/>
            <w:right w:val="none" w:sz="0" w:space="0" w:color="auto"/>
          </w:divBdr>
          <w:divsChild>
            <w:div w:id="2128963714">
              <w:marLeft w:val="0"/>
              <w:marRight w:val="0"/>
              <w:marTop w:val="0"/>
              <w:marBottom w:val="0"/>
              <w:divBdr>
                <w:top w:val="none" w:sz="0" w:space="0" w:color="auto"/>
                <w:left w:val="none" w:sz="0" w:space="0" w:color="auto"/>
                <w:bottom w:val="none" w:sz="0" w:space="0" w:color="auto"/>
                <w:right w:val="none" w:sz="0" w:space="0" w:color="auto"/>
              </w:divBdr>
              <w:divsChild>
                <w:div w:id="2128963712">
                  <w:marLeft w:val="0"/>
                  <w:marRight w:val="0"/>
                  <w:marTop w:val="0"/>
                  <w:marBottom w:val="0"/>
                  <w:divBdr>
                    <w:top w:val="none" w:sz="0" w:space="0" w:color="auto"/>
                    <w:left w:val="none" w:sz="0" w:space="0" w:color="auto"/>
                    <w:bottom w:val="none" w:sz="0" w:space="0" w:color="auto"/>
                    <w:right w:val="none" w:sz="0" w:space="0" w:color="auto"/>
                  </w:divBdr>
                  <w:divsChild>
                    <w:div w:id="2128963711">
                      <w:marLeft w:val="0"/>
                      <w:marRight w:val="0"/>
                      <w:marTop w:val="0"/>
                      <w:marBottom w:val="0"/>
                      <w:divBdr>
                        <w:top w:val="none" w:sz="0" w:space="0" w:color="auto"/>
                        <w:left w:val="none" w:sz="0" w:space="0" w:color="auto"/>
                        <w:bottom w:val="none" w:sz="0" w:space="0" w:color="auto"/>
                        <w:right w:val="none" w:sz="0" w:space="0" w:color="auto"/>
                      </w:divBdr>
                      <w:divsChild>
                        <w:div w:id="2128963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28963716">
      <w:marLeft w:val="0"/>
      <w:marRight w:val="0"/>
      <w:marTop w:val="0"/>
      <w:marBottom w:val="0"/>
      <w:divBdr>
        <w:top w:val="none" w:sz="0" w:space="0" w:color="auto"/>
        <w:left w:val="none" w:sz="0" w:space="0" w:color="auto"/>
        <w:bottom w:val="none" w:sz="0" w:space="0" w:color="auto"/>
        <w:right w:val="none" w:sz="0" w:space="0" w:color="auto"/>
      </w:divBdr>
    </w:div>
    <w:div w:id="2128963717">
      <w:marLeft w:val="0"/>
      <w:marRight w:val="0"/>
      <w:marTop w:val="0"/>
      <w:marBottom w:val="0"/>
      <w:divBdr>
        <w:top w:val="none" w:sz="0" w:space="0" w:color="auto"/>
        <w:left w:val="none" w:sz="0" w:space="0" w:color="auto"/>
        <w:bottom w:val="none" w:sz="0" w:space="0" w:color="auto"/>
        <w:right w:val="none" w:sz="0" w:space="0" w:color="auto"/>
      </w:divBdr>
    </w:div>
    <w:div w:id="2135246532">
      <w:bodyDiv w:val="1"/>
      <w:marLeft w:val="0"/>
      <w:marRight w:val="0"/>
      <w:marTop w:val="0"/>
      <w:marBottom w:val="0"/>
      <w:divBdr>
        <w:top w:val="none" w:sz="0" w:space="0" w:color="auto"/>
        <w:left w:val="none" w:sz="0" w:space="0" w:color="auto"/>
        <w:bottom w:val="none" w:sz="0" w:space="0" w:color="auto"/>
        <w:right w:val="none" w:sz="0" w:space="0" w:color="auto"/>
      </w:divBdr>
    </w:div>
    <w:div w:id="2136408782">
      <w:bodyDiv w:val="1"/>
      <w:marLeft w:val="0"/>
      <w:marRight w:val="0"/>
      <w:marTop w:val="0"/>
      <w:marBottom w:val="0"/>
      <w:divBdr>
        <w:top w:val="none" w:sz="0" w:space="0" w:color="auto"/>
        <w:left w:val="none" w:sz="0" w:space="0" w:color="auto"/>
        <w:bottom w:val="none" w:sz="0" w:space="0" w:color="auto"/>
        <w:right w:val="none" w:sz="0" w:space="0" w:color="auto"/>
      </w:divBdr>
    </w:div>
    <w:div w:id="2138520266">
      <w:bodyDiv w:val="1"/>
      <w:marLeft w:val="0"/>
      <w:marRight w:val="0"/>
      <w:marTop w:val="0"/>
      <w:marBottom w:val="0"/>
      <w:divBdr>
        <w:top w:val="none" w:sz="0" w:space="0" w:color="auto"/>
        <w:left w:val="none" w:sz="0" w:space="0" w:color="auto"/>
        <w:bottom w:val="none" w:sz="0" w:space="0" w:color="auto"/>
        <w:right w:val="none" w:sz="0" w:space="0" w:color="auto"/>
      </w:divBdr>
    </w:div>
    <w:div w:id="2138990669">
      <w:bodyDiv w:val="1"/>
      <w:marLeft w:val="0"/>
      <w:marRight w:val="0"/>
      <w:marTop w:val="0"/>
      <w:marBottom w:val="0"/>
      <w:divBdr>
        <w:top w:val="none" w:sz="0" w:space="0" w:color="auto"/>
        <w:left w:val="none" w:sz="0" w:space="0" w:color="auto"/>
        <w:bottom w:val="none" w:sz="0" w:space="0" w:color="auto"/>
        <w:right w:val="none" w:sz="0" w:space="0" w:color="auto"/>
      </w:divBdr>
    </w:div>
    <w:div w:id="2142767207">
      <w:bodyDiv w:val="1"/>
      <w:marLeft w:val="0"/>
      <w:marRight w:val="0"/>
      <w:marTop w:val="0"/>
      <w:marBottom w:val="0"/>
      <w:divBdr>
        <w:top w:val="none" w:sz="0" w:space="0" w:color="auto"/>
        <w:left w:val="none" w:sz="0" w:space="0" w:color="auto"/>
        <w:bottom w:val="none" w:sz="0" w:space="0" w:color="auto"/>
        <w:right w:val="none" w:sz="0" w:space="0" w:color="auto"/>
      </w:divBdr>
    </w:div>
    <w:div w:id="21472404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mailto:Gijs.haans@alten.nl" TargetMode="External"/><Relationship Id="rId18" Type="http://schemas.openxmlformats.org/officeDocument/2006/relationships/header" Target="header2.xml"/><Relationship Id="rId26" Type="http://schemas.openxmlformats.org/officeDocument/2006/relationships/hyperlink" Target="file:///C:\Users\Pascal\OneDrive%20-%20ALTEN%20Group\Documents\School\Afstudeer_Stage\Eindverslag\Afstudeerverslag%202021-2022%20Faatz%20Pascal%202491281.docx" TargetMode="External"/><Relationship Id="rId39" Type="http://schemas.openxmlformats.org/officeDocument/2006/relationships/image" Target="media/image13.jpeg"/><Relationship Id="rId21" Type="http://schemas.openxmlformats.org/officeDocument/2006/relationships/hyperlink" Target="file:///C:\Users\Pascal\OneDrive%20-%20ALTEN%20Group\Documents\School\Afstudeer_Stage\Eindverslag\Afstudeerverslag%202021-2022%20Faatz%20Pascal%202491281.docx" TargetMode="External"/><Relationship Id="rId34" Type="http://schemas.openxmlformats.org/officeDocument/2006/relationships/image" Target="media/image8.png"/><Relationship Id="rId42" Type="http://schemas.openxmlformats.org/officeDocument/2006/relationships/image" Target="media/image16.png"/><Relationship Id="rId47" Type="http://schemas.openxmlformats.org/officeDocument/2006/relationships/image" Target="media/image21.png"/><Relationship Id="rId50" Type="http://schemas.openxmlformats.org/officeDocument/2006/relationships/image" Target="media/image24.png"/><Relationship Id="rId55" Type="http://schemas.openxmlformats.org/officeDocument/2006/relationships/image" Target="media/image29.png"/><Relationship Id="rId63" Type="http://schemas.openxmlformats.org/officeDocument/2006/relationships/header" Target="header4.xml"/><Relationship Id="rId68" Type="http://schemas.openxmlformats.org/officeDocument/2006/relationships/image" Target="media/image38.png"/><Relationship Id="rId7" Type="http://schemas.openxmlformats.org/officeDocument/2006/relationships/footnotes" Target="footnotes.xml"/><Relationship Id="rId71" Type="http://schemas.openxmlformats.org/officeDocument/2006/relationships/glossaryDocument" Target="glossary/document.xml"/><Relationship Id="rId2" Type="http://schemas.openxmlformats.org/officeDocument/2006/relationships/customXml" Target="../customXml/item2.xml"/><Relationship Id="rId16" Type="http://schemas.openxmlformats.org/officeDocument/2006/relationships/footer" Target="footer1.xml"/><Relationship Id="rId29" Type="http://schemas.openxmlformats.org/officeDocument/2006/relationships/hyperlink" Target="file:///C:\Users\Pascal\OneDrive%20-%20ALTEN%20Group\Documents\School\Afstudeer_Stage\Eindverslag\Afstudeerverslag%202021-2022%20Faatz%20Pascal%202491281.docx"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mailto:pascal.faatz@alten.nl" TargetMode="External"/><Relationship Id="rId24" Type="http://schemas.openxmlformats.org/officeDocument/2006/relationships/hyperlink" Target="file:///C:\Users\Pascal\OneDrive%20-%20ALTEN%20Group\Documents\School\Afstudeer_Stage\Eindverslag\Afstudeerverslag%202021-2022%20Faatz%20Pascal%202491281.docx" TargetMode="External"/><Relationship Id="rId32" Type="http://schemas.openxmlformats.org/officeDocument/2006/relationships/image" Target="media/image6.png"/><Relationship Id="rId37" Type="http://schemas.openxmlformats.org/officeDocument/2006/relationships/image" Target="media/image11.png"/><Relationship Id="rId40" Type="http://schemas.openxmlformats.org/officeDocument/2006/relationships/image" Target="media/image14.png"/><Relationship Id="rId45" Type="http://schemas.openxmlformats.org/officeDocument/2006/relationships/image" Target="media/image19.png"/><Relationship Id="rId53" Type="http://schemas.openxmlformats.org/officeDocument/2006/relationships/image" Target="media/image27.png"/><Relationship Id="rId58" Type="http://schemas.openxmlformats.org/officeDocument/2006/relationships/image" Target="media/image32.png"/><Relationship Id="rId66" Type="http://schemas.openxmlformats.org/officeDocument/2006/relationships/image" Target="media/image36.png"/><Relationship Id="rId5" Type="http://schemas.openxmlformats.org/officeDocument/2006/relationships/settings" Target="settings.xml"/><Relationship Id="rId15" Type="http://schemas.openxmlformats.org/officeDocument/2006/relationships/header" Target="header1.xml"/><Relationship Id="rId23" Type="http://schemas.openxmlformats.org/officeDocument/2006/relationships/hyperlink" Target="file:///C:\Users\Pascal\OneDrive%20-%20ALTEN%20Group\Documents\School\Afstudeer_Stage\Eindverslag\Afstudeerverslag%202021-2022%20Faatz%20Pascal%202491281.docx" TargetMode="External"/><Relationship Id="rId28" Type="http://schemas.openxmlformats.org/officeDocument/2006/relationships/hyperlink" Target="file:///C:\Users\Pascal\OneDrive%20-%20ALTEN%20Group\Documents\School\Afstudeer_Stage\Eindverslag\Afstudeerverslag%202021-2022%20Faatz%20Pascal%202491281.docx" TargetMode="External"/><Relationship Id="rId36" Type="http://schemas.openxmlformats.org/officeDocument/2006/relationships/image" Target="media/image10.jpg"/><Relationship Id="rId49" Type="http://schemas.openxmlformats.org/officeDocument/2006/relationships/image" Target="media/image23.png"/><Relationship Id="rId57" Type="http://schemas.openxmlformats.org/officeDocument/2006/relationships/image" Target="media/image31.png"/><Relationship Id="rId61" Type="http://schemas.openxmlformats.org/officeDocument/2006/relationships/header" Target="header3.xml"/><Relationship Id="rId10" Type="http://schemas.openxmlformats.org/officeDocument/2006/relationships/hyperlink" Target="mailto:p.faatz@student.fontys.nl" TargetMode="External"/><Relationship Id="rId19" Type="http://schemas.openxmlformats.org/officeDocument/2006/relationships/hyperlink" Target="file:///C:\Users\Pascal\OneDrive%20-%20ALTEN%20Group\Documents\School\Afstudeer_Stage\Eindverslag\Afstudeerverslag%202021-2022%20Faatz%20Pascal%202491281.docx" TargetMode="External"/><Relationship Id="rId31" Type="http://schemas.openxmlformats.org/officeDocument/2006/relationships/image" Target="media/image5.png"/><Relationship Id="rId44" Type="http://schemas.openxmlformats.org/officeDocument/2006/relationships/image" Target="media/image18.png"/><Relationship Id="rId52" Type="http://schemas.openxmlformats.org/officeDocument/2006/relationships/image" Target="media/image26.png"/><Relationship Id="rId60" Type="http://schemas.openxmlformats.org/officeDocument/2006/relationships/image" Target="media/image34.tif"/><Relationship Id="rId65" Type="http://schemas.openxmlformats.org/officeDocument/2006/relationships/image" Target="media/image35.pn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hyperlink" Target="mailto:j.jeedella@fontys.nl" TargetMode="External"/><Relationship Id="rId22" Type="http://schemas.openxmlformats.org/officeDocument/2006/relationships/hyperlink" Target="file:///C:\Users\Pascal\OneDrive%20-%20ALTEN%20Group\Documents\School\Afstudeer_Stage\Eindverslag\Afstudeerverslag%202021-2022%20Faatz%20Pascal%202491281.docx" TargetMode="External"/><Relationship Id="rId27" Type="http://schemas.openxmlformats.org/officeDocument/2006/relationships/hyperlink" Target="file:///C:\Users\Pascal\OneDrive%20-%20ALTEN%20Group\Documents\School\Afstudeer_Stage\Eindverslag\Afstudeerverslag%202021-2022%20Faatz%20Pascal%202491281.docx" TargetMode="External"/><Relationship Id="rId30" Type="http://schemas.openxmlformats.org/officeDocument/2006/relationships/hyperlink" Target="file:///C:\Users\Pascal\OneDrive%20-%20ALTEN%20Group\Documents\School\Afstudeer_Stage\Eindverslag\Afstudeerverslag%202021-2022%20Faatz%20Pascal%202491281.docx" TargetMode="External"/><Relationship Id="rId35" Type="http://schemas.openxmlformats.org/officeDocument/2006/relationships/image" Target="media/image9.jpg"/><Relationship Id="rId43" Type="http://schemas.openxmlformats.org/officeDocument/2006/relationships/image" Target="media/image17.png"/><Relationship Id="rId48" Type="http://schemas.openxmlformats.org/officeDocument/2006/relationships/image" Target="media/image22.png"/><Relationship Id="rId56" Type="http://schemas.openxmlformats.org/officeDocument/2006/relationships/image" Target="media/image30.png"/><Relationship Id="rId64" Type="http://schemas.openxmlformats.org/officeDocument/2006/relationships/footer" Target="footer4.xml"/><Relationship Id="rId69" Type="http://schemas.openxmlformats.org/officeDocument/2006/relationships/image" Target="media/image39.png"/><Relationship Id="rId8" Type="http://schemas.openxmlformats.org/officeDocument/2006/relationships/endnotes" Target="endnotes.xml"/><Relationship Id="rId51" Type="http://schemas.openxmlformats.org/officeDocument/2006/relationships/image" Target="media/image25.png"/><Relationship Id="rId72"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hyperlink" Target="mailto:Aniel.shri@alten.nl" TargetMode="External"/><Relationship Id="rId17" Type="http://schemas.openxmlformats.org/officeDocument/2006/relationships/footer" Target="footer2.xml"/><Relationship Id="rId25" Type="http://schemas.openxmlformats.org/officeDocument/2006/relationships/hyperlink" Target="file:///C:\Users\Pascal\OneDrive%20-%20ALTEN%20Group\Documents\School\Afstudeer_Stage\Eindverslag\Afstudeerverslag%202021-2022%20Faatz%20Pascal%202491281.docx" TargetMode="External"/><Relationship Id="rId33" Type="http://schemas.openxmlformats.org/officeDocument/2006/relationships/image" Target="media/image7.png"/><Relationship Id="rId38" Type="http://schemas.openxmlformats.org/officeDocument/2006/relationships/image" Target="media/image12.png"/><Relationship Id="rId46" Type="http://schemas.openxmlformats.org/officeDocument/2006/relationships/image" Target="media/image20.png"/><Relationship Id="rId59" Type="http://schemas.openxmlformats.org/officeDocument/2006/relationships/image" Target="media/image33.png"/><Relationship Id="rId67" Type="http://schemas.openxmlformats.org/officeDocument/2006/relationships/image" Target="media/image37.png"/><Relationship Id="rId20" Type="http://schemas.openxmlformats.org/officeDocument/2006/relationships/hyperlink" Target="file:///C:\Users\Pascal\OneDrive%20-%20ALTEN%20Group\Documents\School\Afstudeer_Stage\Eindverslag\Afstudeerverslag%202021-2022%20Faatz%20Pascal%202491281.docx" TargetMode="External"/><Relationship Id="rId41" Type="http://schemas.openxmlformats.org/officeDocument/2006/relationships/image" Target="media/image15.png"/><Relationship Id="rId54" Type="http://schemas.openxmlformats.org/officeDocument/2006/relationships/image" Target="media/image28.png"/><Relationship Id="rId62" Type="http://schemas.openxmlformats.org/officeDocument/2006/relationships/footer" Target="footer3.xml"/><Relationship Id="rId70"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2.jpg"/></Relationships>
</file>

<file path=word/_rels/header2.xml.rels><?xml version="1.0" encoding="UTF-8" standalone="yes"?>
<Relationships xmlns="http://schemas.openxmlformats.org/package/2006/relationships"><Relationship Id="rId2" Type="http://schemas.openxmlformats.org/officeDocument/2006/relationships/image" Target="media/image4.jpg"/><Relationship Id="rId1" Type="http://schemas.openxmlformats.org/officeDocument/2006/relationships/image" Target="media/image3.png"/></Relationships>
</file>

<file path=word/_rels/header3.xml.rels><?xml version="1.0" encoding="UTF-8" standalone="yes"?>
<Relationships xmlns="http://schemas.openxmlformats.org/package/2006/relationships"><Relationship Id="rId1" Type="http://schemas.openxmlformats.org/officeDocument/2006/relationships/image" Target="media/image2.jpg"/></Relationships>
</file>

<file path=word/_rels/header4.xml.rels><?xml version="1.0" encoding="UTF-8" standalone="yes"?>
<Relationships xmlns="http://schemas.openxmlformats.org/package/2006/relationships"><Relationship Id="rId1" Type="http://schemas.openxmlformats.org/officeDocument/2006/relationships/image" Target="media/image2.jp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Pascal\Downloads\Software_Architecture_Document%20(1).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C4302F12E8504EAE9AB7FDEC491D3F33"/>
        <w:category>
          <w:name w:val="Algemeen"/>
          <w:gallery w:val="placeholder"/>
        </w:category>
        <w:types>
          <w:type w:val="bbPlcHdr"/>
        </w:types>
        <w:behaviors>
          <w:behavior w:val="content"/>
        </w:behaviors>
        <w:guid w:val="{5818FA7C-C1E5-4057-A886-5DB526130069}"/>
      </w:docPartPr>
      <w:docPartBody>
        <w:p w:rsidR="00851C9E" w:rsidRDefault="003C329E" w:rsidP="003C329E">
          <w:pPr>
            <w:pStyle w:val="C4302F12E8504EAE9AB7FDEC491D3F33"/>
          </w:pPr>
          <w:r w:rsidRPr="00226CDB">
            <w:rPr>
              <w:rStyle w:val="Tekstvantijdelijkeaanduiding"/>
            </w:rPr>
            <w:t>[Title]</w:t>
          </w:r>
        </w:p>
      </w:docPartBody>
    </w:docPart>
    <w:docPart>
      <w:docPartPr>
        <w:name w:val="0783C523B9064B59B102E41C3FB68AED"/>
        <w:category>
          <w:name w:val="Algemeen"/>
          <w:gallery w:val="placeholder"/>
        </w:category>
        <w:types>
          <w:type w:val="bbPlcHdr"/>
        </w:types>
        <w:behaviors>
          <w:behavior w:val="content"/>
        </w:behaviors>
        <w:guid w:val="{07D002BB-9BF7-4545-97FE-2B3DA97CFE68}"/>
      </w:docPartPr>
      <w:docPartBody>
        <w:p w:rsidR="00851C9E" w:rsidRDefault="003C329E" w:rsidP="003C329E">
          <w:pPr>
            <w:pStyle w:val="0783C523B9064B59B102E41C3FB68AED"/>
          </w:pPr>
          <w:r w:rsidRPr="00226CDB">
            <w:rPr>
              <w:rStyle w:val="Tekstvantijdelijkeaanduiding"/>
            </w:rPr>
            <w:t>[Subject]</w:t>
          </w:r>
        </w:p>
      </w:docPartBody>
    </w:docPart>
    <w:docPart>
      <w:docPartPr>
        <w:name w:val="2FA839C3E55D4075A81A52240BC1A2F8"/>
        <w:category>
          <w:name w:val="Algemeen"/>
          <w:gallery w:val="placeholder"/>
        </w:category>
        <w:types>
          <w:type w:val="bbPlcHdr"/>
        </w:types>
        <w:behaviors>
          <w:behavior w:val="content"/>
        </w:behaviors>
        <w:guid w:val="{657961D7-B7F0-4C2B-A2E9-2CF1F0D5E25F}"/>
      </w:docPartPr>
      <w:docPartBody>
        <w:p w:rsidR="00851C9E" w:rsidRDefault="003C329E" w:rsidP="003C329E">
          <w:pPr>
            <w:pStyle w:val="2FA839C3E55D4075A81A52240BC1A2F8"/>
          </w:pPr>
          <w:r w:rsidRPr="00226CDB">
            <w:rPr>
              <w:rStyle w:val="Tekstvantijdelijkeaanduiding"/>
            </w:rPr>
            <w:t>[Manager]</w:t>
          </w:r>
        </w:p>
      </w:docPartBody>
    </w:docPart>
    <w:docPart>
      <w:docPartPr>
        <w:name w:val="A601C229B85B431DA1EDDBBAC1FAE244"/>
        <w:category>
          <w:name w:val="Algemeen"/>
          <w:gallery w:val="placeholder"/>
        </w:category>
        <w:types>
          <w:type w:val="bbPlcHdr"/>
        </w:types>
        <w:behaviors>
          <w:behavior w:val="content"/>
        </w:behaviors>
        <w:guid w:val="{C229CC3A-4FFB-45C2-845E-07C5C9245153}"/>
      </w:docPartPr>
      <w:docPartBody>
        <w:p w:rsidR="00851C9E" w:rsidRDefault="003C329E" w:rsidP="003C329E">
          <w:pPr>
            <w:pStyle w:val="A601C229B85B431DA1EDDBBAC1FAE244"/>
          </w:pPr>
          <w:r w:rsidRPr="00750D30">
            <w:rPr>
              <w:rStyle w:val="Tekstvantijdelijkeaanduiding"/>
            </w:rPr>
            <w:t>[Publish Date]</w:t>
          </w:r>
        </w:p>
      </w:docPartBody>
    </w:docPart>
    <w:docPart>
      <w:docPartPr>
        <w:name w:val="77321439F88B4A66B8D129519622C3F7"/>
        <w:category>
          <w:name w:val="Algemeen"/>
          <w:gallery w:val="placeholder"/>
        </w:category>
        <w:types>
          <w:type w:val="bbPlcHdr"/>
        </w:types>
        <w:behaviors>
          <w:behavior w:val="content"/>
        </w:behaviors>
        <w:guid w:val="{CD89C086-1B7B-4CC0-9C72-D64DC3D5987C}"/>
      </w:docPartPr>
      <w:docPartBody>
        <w:p w:rsidR="00851C9E" w:rsidRDefault="003C329E" w:rsidP="003C329E">
          <w:pPr>
            <w:pStyle w:val="77321439F88B4A66B8D129519622C3F7"/>
          </w:pPr>
          <w:r w:rsidRPr="00226CDB">
            <w:rPr>
              <w:rStyle w:val="Tekstvantijdelijkeaanduiding"/>
            </w:rPr>
            <w:t>[Author]</w:t>
          </w:r>
        </w:p>
      </w:docPartBody>
    </w:docPart>
    <w:docPart>
      <w:docPartPr>
        <w:name w:val="2D67E02CF85A40CE8528092025B72342"/>
        <w:category>
          <w:name w:val="Algemeen"/>
          <w:gallery w:val="placeholder"/>
        </w:category>
        <w:types>
          <w:type w:val="bbPlcHdr"/>
        </w:types>
        <w:behaviors>
          <w:behavior w:val="content"/>
        </w:behaviors>
        <w:guid w:val="{A298165D-C0AB-4AC7-9612-2ED8119B833C}"/>
      </w:docPartPr>
      <w:docPartBody>
        <w:p w:rsidR="00851C9E" w:rsidRDefault="003C329E" w:rsidP="003C329E">
          <w:pPr>
            <w:pStyle w:val="2D67E02CF85A40CE8528092025B72342"/>
          </w:pPr>
          <w:r w:rsidRPr="00750D30">
            <w:rPr>
              <w:rStyle w:val="Tekstvantijdelijkeaanduiding"/>
            </w:rPr>
            <w:t>[Publish Date]</w:t>
          </w:r>
        </w:p>
      </w:docPartBody>
    </w:docPart>
    <w:docPart>
      <w:docPartPr>
        <w:name w:val="7AA15560BA134BE0A3936BC7E983AAEC"/>
        <w:category>
          <w:name w:val="Algemeen"/>
          <w:gallery w:val="placeholder"/>
        </w:category>
        <w:types>
          <w:type w:val="bbPlcHdr"/>
        </w:types>
        <w:behaviors>
          <w:behavior w:val="content"/>
        </w:behaviors>
        <w:guid w:val="{2CFA72D5-B12F-496A-84DF-6F56260A8369}"/>
      </w:docPartPr>
      <w:docPartBody>
        <w:p w:rsidR="00851C9E" w:rsidRDefault="003C329E" w:rsidP="003C329E">
          <w:pPr>
            <w:pStyle w:val="7AA15560BA134BE0A3936BC7E983AAEC"/>
          </w:pPr>
          <w:r w:rsidRPr="00226CDB">
            <w:rPr>
              <w:rStyle w:val="Tekstvantijdelijkeaanduiding"/>
            </w:rPr>
            <w:t>[Manager]</w:t>
          </w:r>
        </w:p>
      </w:docPartBody>
    </w:docPart>
    <w:docPart>
      <w:docPartPr>
        <w:name w:val="6D4DF8E2142E408EB6FEE7C76C28F6D6"/>
        <w:category>
          <w:name w:val="Algemeen"/>
          <w:gallery w:val="placeholder"/>
        </w:category>
        <w:types>
          <w:type w:val="bbPlcHdr"/>
        </w:types>
        <w:behaviors>
          <w:behavior w:val="content"/>
        </w:behaviors>
        <w:guid w:val="{1E603FE0-0D5B-4F71-B08A-C463D69196AB}"/>
      </w:docPartPr>
      <w:docPartBody>
        <w:p w:rsidR="00851C9E" w:rsidRDefault="003C329E" w:rsidP="003C329E">
          <w:pPr>
            <w:pStyle w:val="6D4DF8E2142E408EB6FEE7C76C28F6D6"/>
          </w:pPr>
          <w:r w:rsidRPr="00750D30">
            <w:rPr>
              <w:rStyle w:val="Tekstvantijdelijkeaanduiding"/>
            </w:rPr>
            <w:t>[Publish Date]</w:t>
          </w:r>
        </w:p>
      </w:docPartBody>
    </w:docPart>
    <w:docPart>
      <w:docPartPr>
        <w:name w:val="87034F539BAC48F8B6D4E44A5FD72058"/>
        <w:category>
          <w:name w:val="Algemeen"/>
          <w:gallery w:val="placeholder"/>
        </w:category>
        <w:types>
          <w:type w:val="bbPlcHdr"/>
        </w:types>
        <w:behaviors>
          <w:behavior w:val="content"/>
        </w:behaviors>
        <w:guid w:val="{4D3DCC3A-BA73-4146-B6C0-998305B4C65C}"/>
      </w:docPartPr>
      <w:docPartBody>
        <w:p w:rsidR="00851C9E" w:rsidRDefault="003C329E" w:rsidP="003C329E">
          <w:pPr>
            <w:pStyle w:val="87034F539BAC48F8B6D4E44A5FD72058"/>
          </w:pPr>
          <w:r w:rsidRPr="00750D30">
            <w:rPr>
              <w:rStyle w:val="Tekstvantijdelijkeaanduiding"/>
            </w:rPr>
            <w:t>[Publish 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4656C"/>
    <w:rsid w:val="00006BFB"/>
    <w:rsid w:val="00011F80"/>
    <w:rsid w:val="00041CA0"/>
    <w:rsid w:val="00050D77"/>
    <w:rsid w:val="00082837"/>
    <w:rsid w:val="000B5A22"/>
    <w:rsid w:val="000C127D"/>
    <w:rsid w:val="000D51AE"/>
    <w:rsid w:val="00107AFC"/>
    <w:rsid w:val="0011219A"/>
    <w:rsid w:val="001662A2"/>
    <w:rsid w:val="001932CA"/>
    <w:rsid w:val="001F0A41"/>
    <w:rsid w:val="001F62F3"/>
    <w:rsid w:val="00230697"/>
    <w:rsid w:val="00247222"/>
    <w:rsid w:val="00260D18"/>
    <w:rsid w:val="00275F36"/>
    <w:rsid w:val="002C0250"/>
    <w:rsid w:val="003115D8"/>
    <w:rsid w:val="003174E8"/>
    <w:rsid w:val="0034178E"/>
    <w:rsid w:val="00343A6E"/>
    <w:rsid w:val="003810D2"/>
    <w:rsid w:val="003C329E"/>
    <w:rsid w:val="003E2C33"/>
    <w:rsid w:val="003F270A"/>
    <w:rsid w:val="003F2B91"/>
    <w:rsid w:val="00405533"/>
    <w:rsid w:val="00426CE8"/>
    <w:rsid w:val="004521E6"/>
    <w:rsid w:val="004606EF"/>
    <w:rsid w:val="00473AAD"/>
    <w:rsid w:val="004B7EED"/>
    <w:rsid w:val="004E7010"/>
    <w:rsid w:val="004F19A0"/>
    <w:rsid w:val="004F4656"/>
    <w:rsid w:val="004F66D4"/>
    <w:rsid w:val="00514F72"/>
    <w:rsid w:val="0052405F"/>
    <w:rsid w:val="00555A87"/>
    <w:rsid w:val="00565726"/>
    <w:rsid w:val="0058358A"/>
    <w:rsid w:val="00587D60"/>
    <w:rsid w:val="005D1921"/>
    <w:rsid w:val="005F1ABE"/>
    <w:rsid w:val="00632CC5"/>
    <w:rsid w:val="0064656C"/>
    <w:rsid w:val="00671AB1"/>
    <w:rsid w:val="006B3135"/>
    <w:rsid w:val="006D3C7B"/>
    <w:rsid w:val="006D6C3A"/>
    <w:rsid w:val="006F1029"/>
    <w:rsid w:val="007112ED"/>
    <w:rsid w:val="00716369"/>
    <w:rsid w:val="00762C50"/>
    <w:rsid w:val="00781057"/>
    <w:rsid w:val="007B4215"/>
    <w:rsid w:val="007D1CFE"/>
    <w:rsid w:val="007F136B"/>
    <w:rsid w:val="00806149"/>
    <w:rsid w:val="00851C9E"/>
    <w:rsid w:val="00855280"/>
    <w:rsid w:val="00856E50"/>
    <w:rsid w:val="00864303"/>
    <w:rsid w:val="00872352"/>
    <w:rsid w:val="00895C93"/>
    <w:rsid w:val="008A2959"/>
    <w:rsid w:val="008D00F0"/>
    <w:rsid w:val="008E0D77"/>
    <w:rsid w:val="008F6EE8"/>
    <w:rsid w:val="00927DE0"/>
    <w:rsid w:val="009304D3"/>
    <w:rsid w:val="009409DD"/>
    <w:rsid w:val="0097350D"/>
    <w:rsid w:val="0097533F"/>
    <w:rsid w:val="009A54D5"/>
    <w:rsid w:val="009B3DEA"/>
    <w:rsid w:val="009E04D2"/>
    <w:rsid w:val="009E3BDC"/>
    <w:rsid w:val="00A12D81"/>
    <w:rsid w:val="00A13ED7"/>
    <w:rsid w:val="00A23FD3"/>
    <w:rsid w:val="00A3655A"/>
    <w:rsid w:val="00A42251"/>
    <w:rsid w:val="00A5281B"/>
    <w:rsid w:val="00A71050"/>
    <w:rsid w:val="00A7393E"/>
    <w:rsid w:val="00AA451E"/>
    <w:rsid w:val="00AB68F2"/>
    <w:rsid w:val="00AE0B9F"/>
    <w:rsid w:val="00AE6F28"/>
    <w:rsid w:val="00AE7C33"/>
    <w:rsid w:val="00B20821"/>
    <w:rsid w:val="00B64C40"/>
    <w:rsid w:val="00B74113"/>
    <w:rsid w:val="00B93E19"/>
    <w:rsid w:val="00B96F44"/>
    <w:rsid w:val="00BA1F58"/>
    <w:rsid w:val="00BA49E5"/>
    <w:rsid w:val="00C03C8E"/>
    <w:rsid w:val="00C1683F"/>
    <w:rsid w:val="00C46924"/>
    <w:rsid w:val="00C541E0"/>
    <w:rsid w:val="00C7040C"/>
    <w:rsid w:val="00CB1444"/>
    <w:rsid w:val="00CE1775"/>
    <w:rsid w:val="00CE7D1C"/>
    <w:rsid w:val="00CF7E7C"/>
    <w:rsid w:val="00D001C4"/>
    <w:rsid w:val="00D40720"/>
    <w:rsid w:val="00D51B0A"/>
    <w:rsid w:val="00D600F6"/>
    <w:rsid w:val="00D756C4"/>
    <w:rsid w:val="00DB553E"/>
    <w:rsid w:val="00DE524D"/>
    <w:rsid w:val="00E070CC"/>
    <w:rsid w:val="00E5456B"/>
    <w:rsid w:val="00E70D2F"/>
    <w:rsid w:val="00E718CC"/>
    <w:rsid w:val="00E859E2"/>
    <w:rsid w:val="00F145B9"/>
    <w:rsid w:val="00F4013F"/>
    <w:rsid w:val="00F43EFC"/>
    <w:rsid w:val="00F536A8"/>
    <w:rsid w:val="00FA7243"/>
    <w:rsid w:val="00FC7DB8"/>
    <w:rsid w:val="00FE3E24"/>
    <w:rsid w:val="00FE5E2C"/>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nl-NL" w:eastAsia="nl-NL"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styleId="Tekstvantijdelijkeaanduiding">
    <w:name w:val="Placeholder Text"/>
    <w:basedOn w:val="Standaardalinea-lettertype"/>
    <w:uiPriority w:val="99"/>
    <w:semiHidden/>
    <w:rsid w:val="00AA451E"/>
    <w:rPr>
      <w:color w:val="808080"/>
    </w:rPr>
  </w:style>
  <w:style w:type="paragraph" w:customStyle="1" w:styleId="C4302F12E8504EAE9AB7FDEC491D3F33">
    <w:name w:val="C4302F12E8504EAE9AB7FDEC491D3F33"/>
    <w:rsid w:val="003C329E"/>
  </w:style>
  <w:style w:type="paragraph" w:customStyle="1" w:styleId="0783C523B9064B59B102E41C3FB68AED">
    <w:name w:val="0783C523B9064B59B102E41C3FB68AED"/>
    <w:rsid w:val="003C329E"/>
  </w:style>
  <w:style w:type="paragraph" w:customStyle="1" w:styleId="2FA839C3E55D4075A81A52240BC1A2F8">
    <w:name w:val="2FA839C3E55D4075A81A52240BC1A2F8"/>
    <w:rsid w:val="003C329E"/>
  </w:style>
  <w:style w:type="paragraph" w:customStyle="1" w:styleId="A601C229B85B431DA1EDDBBAC1FAE244">
    <w:name w:val="A601C229B85B431DA1EDDBBAC1FAE244"/>
    <w:rsid w:val="003C329E"/>
  </w:style>
  <w:style w:type="paragraph" w:customStyle="1" w:styleId="77321439F88B4A66B8D129519622C3F7">
    <w:name w:val="77321439F88B4A66B8D129519622C3F7"/>
    <w:rsid w:val="003C329E"/>
  </w:style>
  <w:style w:type="paragraph" w:customStyle="1" w:styleId="2D67E02CF85A40CE8528092025B72342">
    <w:name w:val="2D67E02CF85A40CE8528092025B72342"/>
    <w:rsid w:val="003C329E"/>
  </w:style>
  <w:style w:type="paragraph" w:customStyle="1" w:styleId="7AA15560BA134BE0A3936BC7E983AAEC">
    <w:name w:val="7AA15560BA134BE0A3936BC7E983AAEC"/>
    <w:rsid w:val="003C329E"/>
  </w:style>
  <w:style w:type="paragraph" w:customStyle="1" w:styleId="6D4DF8E2142E408EB6FEE7C76C28F6D6">
    <w:name w:val="6D4DF8E2142E408EB6FEE7C76C28F6D6"/>
    <w:rsid w:val="003C329E"/>
  </w:style>
  <w:style w:type="paragraph" w:customStyle="1" w:styleId="87034F539BAC48F8B6D4E44A5FD72058">
    <w:name w:val="87034F539BAC48F8B6D4E44A5FD72058"/>
    <w:rsid w:val="003C329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2022-06-07T00:00:00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mic</b:Tag>
    <b:SourceType>InternetSite</b:SourceType>
    <b:Guid>{96BC5479-0349-4529-88B8-1D3EA84242DF}</b:Guid>
    <b:Title>microchip</b:Title>
    <b:URL>http://ww1.microchip.com/downloads/en/DeviceDoc/Managing-Cache-Coherency-on-Cortex-M7-Based-MCUs-DS90003195A.pdf</b:URL>
    <b:RefOrder>22</b:RefOrder>
  </b:Source>
  <b:Source>
    <b:Tag>ALT</b:Tag>
    <b:SourceType>InternetSite</b:SourceType>
    <b:Guid>{D89F37E0-75D9-4DA3-A431-1EFC242EE2C2}</b:Guid>
    <b:Title>ALTEN Nederland</b:Title>
    <b:URL>https://www.alten.nl/</b:URL>
    <b:RefOrder>9</b:RefOrder>
  </b:Source>
  <b:Source>
    <b:Tag>STM</b:Tag>
    <b:SourceType>InternetSite</b:SourceType>
    <b:Guid>{DA6F31CA-B3E7-4912-BE04-FE7A6FA0175A}</b:Guid>
    <b:Title>ST Microelectronics</b:Title>
    <b:URL>https://www.st.com/content/st_com/en/products/microcontrollers-microprocessors/stm32-32-bit-arm-cortex-mcus/stm32-high-performance-mcus/stm32h7-series/stm32h745-755/stm32h755zi.html</b:URL>
    <b:RefOrder>13</b:RefOrder>
  </b:Source>
  <b:Source>
    <b:Tag>HAL</b:Tag>
    <b:SourceType>InternetSite</b:SourceType>
    <b:Guid>{426CFACD-A9DC-437A-927C-E2B1F5D28C69}</b:Guid>
    <b:Title>HAL</b:Title>
    <b:URL>https://nl.wikipedia.org/wiki/Hardware_Abstraction_Layer</b:URL>
    <b:RefOrder>11</b:RefOrder>
  </b:Source>
  <b:Source>
    <b:Tag>arc</b:Tag>
    <b:SourceType>InternetSite</b:SourceType>
    <b:Guid>{8DA82982-1612-44C6-BA95-6FAC99AF97ED}</b:Guid>
    <b:Title>arc42</b:Title>
    <b:URL>https://arc42.org/why</b:URL>
    <b:RefOrder>10</b:RefOrder>
  </b:Source>
  <b:Source>
    <b:Tag>FSM</b:Tag>
    <b:SourceType>InternetSite</b:SourceType>
    <b:Guid>{9E88B47E-92FC-44FF-A030-ABD1E157FE04}</b:Guid>
    <b:Title>FSM</b:Title>
    <b:URL>https://en.wikipedia.org/wiki/Finite-state_machine</b:URL>
    <b:RefOrder>15</b:RefOrder>
  </b:Source>
  <b:Source>
    <b:Tag>Seq</b:Tag>
    <b:SourceType>InternetSite</b:SourceType>
    <b:Guid>{54C314E4-65C1-4686-931B-5866ADB9DCE5}</b:Guid>
    <b:Title>Sequence diagram</b:Title>
    <b:URL>https://en.wikipedia.org/wiki/Sequence_diagram</b:URL>
    <b:RefOrder>16</b:RefOrder>
  </b:Source>
  <b:Source>
    <b:Tag>STd</b:Tag>
    <b:SourceType>InternetSite</b:SourceType>
    <b:Guid>{B26DB231-8ECA-4D92-8528-BD37ACDF5407}</b:Guid>
    <b:Title>ST dual-core communicatie</b:Title>
    <b:URL>https://www.st.com/resource/en/application_note/an5617-stm32h745755-and-stm32h747757-lines-interprocessor-communications-stmicroelectronics.pdf</b:URL>
    <b:RefOrder>17</b:RefOrder>
  </b:Source>
  <b:Source>
    <b:Tag>Cac</b:Tag>
    <b:SourceType>InternetSite</b:SourceType>
    <b:Guid>{CF384615-64D7-4C71-9DBB-0F546EAFFD8E}</b:Guid>
    <b:Title>Cache</b:Title>
    <b:URL>https://nl.wikipedia.org/wiki/Cache_(tijdelijk_geheugen)</b:URL>
    <b:RefOrder>21</b:RefOrder>
  </b:Source>
  <b:Source>
    <b:Tag>Coo08</b:Tag>
    <b:SourceType>DocumentFromInternetSite</b:SourceType>
    <b:Guid>{B1861C14-FB43-41DA-B296-7F2CCFE8FBB6}</b:Guid>
    <b:Title>eecs</b:Title>
    <b:Year>2008</b:Year>
    <b:URL>https://www.eecs.umich.edu/courses/eecs461/lecture/SWArchitecture.pdf</b:URL>
    <b:Author>
      <b:Author>
        <b:NameList>
          <b:Person>
            <b:Last>Cook</b:Last>
            <b:First>J.</b:First>
            <b:Middle>A.</b:Middle>
          </b:Person>
          <b:Person>
            <b:Last>Freudenberg</b:Last>
            <b:First>J.</b:First>
            <b:Middle>S.</b:Middle>
          </b:Person>
        </b:NameList>
      </b:Author>
    </b:Author>
    <b:RefOrder>20</b:RefOrder>
  </b:Source>
  <b:Source>
    <b:Tag>STM1</b:Tag>
    <b:SourceType>DocumentFromInternetSite</b:SourceType>
    <b:Guid>{EE6227FD-7C1F-4DE0-8E2B-A933F57E8A89}</b:Guid>
    <b:Title>STM32H755ZI</b:Title>
    <b:URL>https://www.st.com/content/st_com/en/products/microcontrollers-microprocessors/stm32-32-bit-arm-cortex-mcus/stm32-high-performance-mcus/stm32h7-series/stm32h745-755/stm32h755zi.html</b:URL>
    <b:RefOrder>12</b:RefOrder>
  </b:Source>
  <b:Source>
    <b:Tag>Int</b:Tag>
    <b:SourceType>InternetSite</b:SourceType>
    <b:Guid>{7FEC4381-D310-4A27-A1FF-B4AA06D87083}</b:Guid>
    <b:Title>Intrerrupt</b:Title>
    <b:URL>https://nl.wikipedia.org/wiki/Interrupt</b:URL>
    <b:RefOrder>19</b:RefOrder>
  </b:Source>
  <b:Source>
    <b:Tag>STM2</b:Tag>
    <b:SourceType>InternetSite</b:SourceType>
    <b:Guid>{95500F78-1DD2-415E-9CC1-998591441C61}</b:Guid>
    <b:Title>STM32CubeIDE</b:Title>
    <b:URL>https://www.st.com/en/development-tools/stm32cubeide.html#get-software</b:URL>
    <b:RefOrder>14</b:RefOrder>
  </b:Source>
  <b:Source>
    <b:Tag>HSE</b:Tag>
    <b:SourceType>InternetSite</b:SourceType>
    <b:Guid>{AE4A8838-6667-4D91-887A-109CAAC2C1F0}</b:Guid>
    <b:Title>HSEM</b:Title>
    <b:URL>https://www.st.com/content/ccc/resource/training/technical/product_training/group0/2a/6a/df/e1/3b/52/48/b7/STM32H7-System-Hardware_Semaphore_HSEM/files/STM32H7-System-Hardware_Semaphore_HSEM.pdf/_jcr_content/translations/en.STM32H7-System-Hardware_Semapho</b:URL>
    <b:RefOrder>18</b:RefOrder>
  </b:Source>
  <b:Source>
    <b:Tag>MPU</b:Tag>
    <b:SourceType>InternetSite</b:SourceType>
    <b:Guid>{3C97E2BF-83AE-4222-8534-F8DAFA6EC097}</b:Guid>
    <b:Title>MPU</b:Title>
    <b:URL>https://en.wikipedia.org/wiki/Memory_protection_unit</b:URL>
    <b:RefOrder>23</b:RefOrder>
  </b:Source>
  <b:Source>
    <b:Tag>max12</b:Tag>
    <b:SourceType>DocumentFromInternetSite</b:SourceType>
    <b:Guid>{2AFDC252-8BCA-42D8-B07C-45187D04E144}</b:Guid>
    <b:Title>ESCON 36/3 EC</b:Title>
    <b:Year>2012</b:Year>
    <b:Month>Oktober</b:Month>
    <b:URL>https://docs.rs-online.com/5cf2/0900766b811a32c7.pdf</b:URL>
    <b:RefOrder>1</b:RefOrder>
  </b:Source>
  <b:Source>
    <b:Tag>max21</b:Tag>
    <b:SourceType>DocumentFromInternetSite</b:SourceType>
    <b:Guid>{18E59C19-95F8-4B67-B448-06F4509D894A}</b:Guid>
    <b:Title>Encoder HEDL 5540</b:Title>
    <b:Year>2021</b:Year>
    <b:Month>maart</b:Month>
    <b:URL>https://www.maxongroup.us/medias/sys_master/root/8884124516382/EN-21-488-492.pdf</b:URL>
    <b:RefOrder>2</b:RefOrder>
  </b:Source>
  <b:Source>
    <b:Tag>Mot13</b:Tag>
    <b:SourceType>DocumentFromInternetSite</b:SourceType>
    <b:Guid>{E2EEA1FC-C1FE-40F6-BFF9-E5E818D9BD1C}</b:Guid>
    <b:Title>Motor EC-i 40</b:Title>
    <b:Year>2013</b:Year>
    <b:Month>Mei</b:Month>
    <b:URL>https://www.maxongroup.com/medias/sys_master/root/8806895386654/13-217-en.pdf</b:URL>
    <b:RefOrder>3</b:RefOrder>
  </b:Source>
  <b:Source>
    <b:Tag>Ser17</b:Tag>
    <b:SourceType>DocumentFromInternetSite</b:SourceType>
    <b:Guid>{D0095BBC-29C7-444B-82C6-2895C57F259E}</b:Guid>
    <b:Title>Servo</b:Title>
    <b:Year>2011</b:Year>
    <b:Month>Oktober</b:Month>
    <b:URL>https://nl.mouser.com/datasheet/2/321/900-00005-Standard-Servo-Product-Documentation-v2.-462659.pdf</b:URL>
    <b:RefOrder>4</b:RefOrder>
  </b:Source>
  <b:Source>
    <b:Tag>Pow20</b:Tag>
    <b:SourceType>DocumentFromInternetSite</b:SourceType>
    <b:Guid>{4AEB259B-B54A-49B2-926B-F32D060C02A8}</b:Guid>
    <b:Title>Powersupply</b:Title>
    <b:Year>2020</b:Year>
    <b:Month>Oktober</b:Month>
    <b:URL>https://nl.mouser.com/datasheet/2/260/mwec_s_a0011714497_1-2274579.pdf</b:URL>
    <b:RefOrder>5</b:RefOrder>
  </b:Source>
  <b:Source>
    <b:Tag>Vac</b:Tag>
    <b:SourceType>DocumentFromInternetSite</b:SourceType>
    <b:Guid>{C01B5F7D-8B70-4622-B403-C477F5B9373C}</b:Guid>
    <b:Title>Vaccuum pomp</b:Title>
    <b:URL>https://www.sparkfun.com/datasheets/Robotics/Other/spec%20sheet.jpeg</b:URL>
    <b:RefOrder>6</b:RefOrder>
  </b:Source>
  <b:Source>
    <b:Tag>Sol18</b:Tag>
    <b:SourceType>DocumentFromInternetSite</b:SourceType>
    <b:Guid>{38ADD1E1-648E-4A24-867D-B84C7717958C}</b:Guid>
    <b:Title>Solenoid</b:Title>
    <b:Year>2018</b:Year>
    <b:Month>Maart</b:Month>
    <b:URL>https://nl.mouser.com/datasheet/2/737/Adafruit_05132020_413-1858436.pdf</b:URL>
    <b:RefOrder>7</b:RefOrder>
  </b:Source>
  <b:Source>
    <b:Tag>RGB12</b:Tag>
    <b:SourceType>DocumentFromInternetSite</b:SourceType>
    <b:Guid>{4157FA2F-DCC4-49C6-BAEC-AA9633ADBD8E}</b:Guid>
    <b:Title>RGB sensor</b:Title>
    <b:Year>2012</b:Year>
    <b:Month>Augustus </b:Month>
    <b:URL>https://cdn-shop.adafruit.com/datasheets/TCS34725.pdf</b:URL>
    <b:RefOrder>8</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FA3EA36-873F-4310-8E4B-EA859AC32D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Software_Architecture_Document (1).dotx</Template>
  <TotalTime>19</TotalTime>
  <Pages>104</Pages>
  <Words>18959</Words>
  <Characters>104278</Characters>
  <Application>Microsoft Office Word</Application>
  <DocSecurity>0</DocSecurity>
  <Lines>868</Lines>
  <Paragraphs>245</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4-op-1-rij robot -</vt:lpstr>
      <vt:lpstr>Software Architecture Documentation -</vt:lpstr>
    </vt:vector>
  </TitlesOfParts>
  <Manager>v1.0</Manager>
  <Company>Alten Mechatronics</Company>
  <LinksUpToDate>false</LinksUpToDate>
  <CharactersWithSpaces>122992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4-op-1-rij robot -</dc:title>
  <dc:subject>Het ontwerpen van een gestructureerde en modulaire software architectuur</dc:subject>
  <dc:creator>Pascal Faatz</dc:creator>
  <cp:keywords>SDD</cp:keywords>
  <cp:lastModifiedBy>Pascal Faatz</cp:lastModifiedBy>
  <cp:revision>15</cp:revision>
  <cp:lastPrinted>2022-06-07T18:50:00Z</cp:lastPrinted>
  <dcterms:created xsi:type="dcterms:W3CDTF">2022-06-07T18:40:00Z</dcterms:created>
  <dcterms:modified xsi:type="dcterms:W3CDTF">2022-06-07T18:56:00Z</dcterms:modified>
  <cp:category/>
  <cp:contentStatus>Concept</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mpany Name">
    <vt:lpwstr>Objectives</vt:lpwstr>
  </property>
  <property fmtid="{D5CDD505-2E9C-101B-9397-08002B2CF9AE}" pid="3" name="Document Number">
    <vt:lpwstr>&lt;Document Number&gt;</vt:lpwstr>
  </property>
  <property fmtid="{D5CDD505-2E9C-101B-9397-08002B2CF9AE}" pid="4" name="Version">
    <vt:lpwstr>&lt;Version Number&gt;</vt:lpwstr>
  </property>
  <property fmtid="{D5CDD505-2E9C-101B-9397-08002B2CF9AE}" pid="5" name="Project">
    <vt:lpwstr>&lt;Project&gt;</vt:lpwstr>
  </property>
</Properties>
</file>